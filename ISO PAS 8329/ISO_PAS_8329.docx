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4B7E548A" w:rsidR="001A33D0" w:rsidRPr="00EB1812" w:rsidRDefault="00CD3E5D" w:rsidP="001A33D0">
      <w:pPr>
        <w:jc w:val="right"/>
        <w:rPr>
          <w:b/>
          <w:sz w:val="28"/>
          <w:szCs w:val="28"/>
          <w:lang w:val="pt-BR"/>
        </w:rPr>
      </w:pPr>
      <w:r>
        <w:rPr>
          <w:b/>
          <w:sz w:val="28"/>
          <w:szCs w:val="28"/>
          <w:lang w:val="pt-BR"/>
        </w:rPr>
        <w:t>ISO/DPAS 8329</w:t>
      </w:r>
      <w:r w:rsidR="002F1E02">
        <w:rPr>
          <w:b/>
          <w:sz w:val="28"/>
          <w:szCs w:val="28"/>
          <w:lang w:val="pt-BR"/>
        </w:rPr>
        <w:t>:</w:t>
      </w:r>
      <w:r w:rsidR="00DB0D7A">
        <w:rPr>
          <w:b/>
          <w:sz w:val="28"/>
          <w:szCs w:val="28"/>
          <w:lang w:val="pt-BR"/>
        </w:rPr>
        <w:t>2024</w:t>
      </w:r>
      <w:r w:rsidR="002F1E02">
        <w:rPr>
          <w:b/>
          <w:sz w:val="28"/>
          <w:szCs w:val="28"/>
          <w:lang w:val="pt-BR"/>
        </w:rPr>
        <w:t>(E)</w:t>
      </w:r>
    </w:p>
    <w:p w14:paraId="4EEAE5E0" w14:textId="6936413F" w:rsidR="001A33D0" w:rsidRDefault="001A33D0" w:rsidP="001A33D0">
      <w:pPr>
        <w:jc w:val="right"/>
        <w:rPr>
          <w:lang w:val="pt-BR"/>
        </w:rPr>
      </w:pPr>
      <w:r w:rsidRPr="00EB1812">
        <w:rPr>
          <w:lang w:val="pt-BR"/>
        </w:rPr>
        <w:t>ISO</w:t>
      </w:r>
      <w:r w:rsidR="006C727E" w:rsidRPr="00EB1812">
        <w:rPr>
          <w:lang w:val="pt-BR"/>
        </w:rPr>
        <w:t>/</w:t>
      </w:r>
      <w:r w:rsidRPr="00EB1812">
        <w:rPr>
          <w:lang w:val="pt-BR"/>
        </w:rPr>
        <w:t>TC </w:t>
      </w:r>
      <w:r w:rsidR="00657B4B" w:rsidRPr="00EB1812">
        <w:rPr>
          <w:lang w:val="pt-BR"/>
        </w:rPr>
        <w:t>184</w:t>
      </w:r>
      <w:r w:rsidRPr="00EB1812">
        <w:rPr>
          <w:lang w:val="pt-BR"/>
        </w:rPr>
        <w:t>/SC </w:t>
      </w:r>
      <w:r w:rsidR="00657B4B" w:rsidRPr="00EB1812">
        <w:rPr>
          <w:lang w:val="pt-BR"/>
        </w:rPr>
        <w:t>4</w:t>
      </w:r>
      <w:r w:rsidRPr="00EB1812">
        <w:rPr>
          <w:lang w:val="pt-BR"/>
        </w:rPr>
        <w:t>/WG </w:t>
      </w:r>
      <w:r w:rsidR="00657B4B" w:rsidRPr="00EB1812">
        <w:rPr>
          <w:lang w:val="pt-BR"/>
        </w:rPr>
        <w:t>12</w:t>
      </w:r>
    </w:p>
    <w:p w14:paraId="738D0C5E" w14:textId="05207234" w:rsidR="002F1E02" w:rsidRPr="002F1E02" w:rsidRDefault="002F1E02" w:rsidP="001A33D0">
      <w:pPr>
        <w:jc w:val="right"/>
        <w:rPr>
          <w:lang w:val="en-US"/>
        </w:rPr>
      </w:pPr>
      <w:r w:rsidRPr="0033590B">
        <w:rPr>
          <w:lang w:val="en-US"/>
        </w:rPr>
        <w:t>Secretariat: ANSI</w:t>
      </w:r>
    </w:p>
    <w:p w14:paraId="2481B385" w14:textId="1C165F45" w:rsidR="001A33D0" w:rsidRPr="00F54804" w:rsidRDefault="000F0E7A" w:rsidP="001A33D0">
      <w:pPr>
        <w:spacing w:after="2000"/>
        <w:jc w:val="right"/>
      </w:pPr>
      <w:r w:rsidRPr="00F54804">
        <w:t>Date</w:t>
      </w:r>
      <w:r w:rsidR="001A33D0" w:rsidRPr="00F54804">
        <w:t xml:space="preserve">: </w:t>
      </w:r>
      <w:r w:rsidR="00BE0895">
        <w:t>2024-0</w:t>
      </w:r>
      <w:r w:rsidR="00717835">
        <w:t>3</w:t>
      </w:r>
      <w:r w:rsidR="00BE0895">
        <w:t>-</w:t>
      </w:r>
      <w:r w:rsidR="00717835">
        <w:t>0</w:t>
      </w:r>
      <w:r w:rsidR="0033115D">
        <w:t>3</w:t>
      </w:r>
    </w:p>
    <w:p w14:paraId="62150C31" w14:textId="054AFE85" w:rsidR="00AE439A" w:rsidRPr="00F54804" w:rsidRDefault="0063042C" w:rsidP="00AE439A">
      <w:pPr>
        <w:spacing w:line="360" w:lineRule="atLeast"/>
        <w:jc w:val="center"/>
        <w:rPr>
          <w:b/>
          <w:sz w:val="32"/>
          <w:szCs w:val="32"/>
        </w:rPr>
      </w:pPr>
      <w:bookmarkStart w:id="0" w:name="_Hlk101250956"/>
      <w:r w:rsidRPr="0063042C">
        <w:rPr>
          <w:b/>
          <w:sz w:val="32"/>
          <w:szCs w:val="32"/>
        </w:rPr>
        <w:t xml:space="preserve">Extended master connection file (χMCF) — Description of </w:t>
      </w:r>
      <w:r w:rsidR="00AB02B8">
        <w:rPr>
          <w:b/>
          <w:sz w:val="32"/>
          <w:szCs w:val="32"/>
        </w:rPr>
        <w:t xml:space="preserve">mechanical </w:t>
      </w:r>
      <w:r w:rsidRPr="0063042C">
        <w:rPr>
          <w:b/>
          <w:sz w:val="32"/>
          <w:szCs w:val="32"/>
        </w:rPr>
        <w:t>connections and joints in structural systems</w:t>
      </w:r>
      <w:r>
        <w:rPr>
          <w:b/>
          <w:sz w:val="32"/>
          <w:szCs w:val="32"/>
        </w:rPr>
        <w:t xml:space="preserve"> </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709B5E46" w14:textId="77777777" w:rsidR="001A33D0" w:rsidRDefault="001A33D0" w:rsidP="00DF6AAF">
      <w:pPr>
        <w:pStyle w:val="Textkrper"/>
      </w:pPr>
    </w:p>
    <w:p w14:paraId="6041651C" w14:textId="77777777" w:rsidR="005B49EF" w:rsidRDefault="005B49EF" w:rsidP="00DF6AAF">
      <w:pPr>
        <w:pStyle w:val="Textkrper"/>
      </w:pPr>
    </w:p>
    <w:p w14:paraId="1EC6FE89" w14:textId="798F8D87" w:rsidR="00780314" w:rsidRPr="00E956F7" w:rsidRDefault="00780314" w:rsidP="00780314">
      <w:pPr>
        <w:pStyle w:val="zzCopyright"/>
        <w:pageBreakBefore/>
        <w:autoSpaceDE w:val="0"/>
        <w:autoSpaceDN w:val="0"/>
        <w:adjustRightInd w:val="0"/>
        <w:rPr>
          <w:rFonts w:eastAsia="Times New Roman"/>
          <w:szCs w:val="24"/>
        </w:rPr>
      </w:pPr>
      <w:r w:rsidRPr="00E956F7">
        <w:rPr>
          <w:rFonts w:eastAsia="Times New Roman"/>
          <w:szCs w:val="24"/>
        </w:rPr>
        <w:lastRenderedPageBreak/>
        <w:t xml:space="preserve">© </w:t>
      </w:r>
      <w:r w:rsidRPr="00E956F7">
        <w:rPr>
          <w:rStyle w:val="stdpublisher"/>
          <w:rFonts w:eastAsia="Times New Roman"/>
          <w:szCs w:val="24"/>
        </w:rPr>
        <w:t>ISO</w:t>
      </w:r>
      <w:r w:rsidRPr="00E956F7">
        <w:rPr>
          <w:rFonts w:eastAsia="Times New Roman"/>
          <w:szCs w:val="24"/>
        </w:rPr>
        <w:t xml:space="preserve"> </w:t>
      </w:r>
      <w:r w:rsidR="00DB0D7A">
        <w:rPr>
          <w:rStyle w:val="stddocNumber"/>
          <w:rFonts w:eastAsia="Times New Roman"/>
          <w:szCs w:val="24"/>
        </w:rPr>
        <w:t>2024</w:t>
      </w:r>
    </w:p>
    <w:p w14:paraId="531F9FD1"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F42EACA"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ISO copyright office</w:t>
      </w:r>
    </w:p>
    <w:p w14:paraId="45364DBB"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CP 401 • Ch. de Blandonnet 8</w:t>
      </w:r>
    </w:p>
    <w:p w14:paraId="4F50CCA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CH-1214 Vernier, Geneva</w:t>
      </w:r>
    </w:p>
    <w:p w14:paraId="69C74A8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Phone: +41 22 749 01 11</w:t>
      </w:r>
    </w:p>
    <w:p w14:paraId="1D83EC0D"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Email: copyright@iso.org</w:t>
      </w:r>
    </w:p>
    <w:p w14:paraId="6903669E" w14:textId="4F095B69"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 xml:space="preserve">Website: </w:t>
      </w:r>
      <w:hyperlink r:id="rId11" w:history="1">
        <w:r w:rsidRPr="00E956F7">
          <w:rPr>
            <w:rFonts w:eastAsia="Times New Roman"/>
            <w:szCs w:val="24"/>
            <w:u w:val="single"/>
          </w:rPr>
          <w:t>www.iso.org</w:t>
        </w:r>
      </w:hyperlink>
    </w:p>
    <w:p w14:paraId="4284A892" w14:textId="77777777" w:rsidR="00780314" w:rsidRPr="00E956F7" w:rsidRDefault="00780314" w:rsidP="00780314">
      <w:pPr>
        <w:pStyle w:val="zzCopyright"/>
        <w:autoSpaceDE w:val="0"/>
        <w:autoSpaceDN w:val="0"/>
        <w:adjustRightInd w:val="0"/>
        <w:rPr>
          <w:rFonts w:eastAsia="Times New Roman"/>
          <w:szCs w:val="24"/>
        </w:rPr>
      </w:pPr>
      <w:r w:rsidRPr="00E956F7">
        <w:rPr>
          <w:rFonts w:eastAsia="Times New Roman"/>
          <w:szCs w:val="24"/>
        </w:rPr>
        <w:t>Published in Switzerland</w:t>
      </w:r>
    </w:p>
    <w:p w14:paraId="19A145B0" w14:textId="77777777" w:rsidR="001A33D0" w:rsidRPr="005C2D94" w:rsidRDefault="001A33D0" w:rsidP="008116BB">
      <w:pPr>
        <w:pStyle w:val="zzContents"/>
      </w:pPr>
      <w:r w:rsidRPr="00F54804">
        <w:lastRenderedPageBreak/>
        <w:t>Contents</w:t>
      </w:r>
    </w:p>
    <w:p w14:paraId="30B26216" w14:textId="3529E785" w:rsidR="00213C1D" w:rsidRDefault="0054733A">
      <w:pPr>
        <w:pStyle w:val="Verzeichnis1"/>
        <w:rPr>
          <w:rFonts w:asciiTheme="minorHAnsi" w:eastAsiaTheme="minorEastAsia" w:hAnsiTheme="minorHAnsi" w:cstheme="minorBidi"/>
          <w:b w:val="0"/>
          <w:noProof/>
          <w:kern w:val="2"/>
          <w:sz w:val="24"/>
          <w:szCs w:val="24"/>
          <w:lang w:val="de-DE" w:eastAsia="de-DE"/>
          <w14:ligatures w14:val="standardContextual"/>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59618706" w:history="1">
        <w:r w:rsidR="00213C1D" w:rsidRPr="00950B5D">
          <w:rPr>
            <w:rStyle w:val="Hyperlink"/>
            <w:noProof/>
          </w:rPr>
          <w:t>Foreword</w:t>
        </w:r>
        <w:r w:rsidR="00213C1D">
          <w:rPr>
            <w:noProof/>
            <w:webHidden/>
          </w:rPr>
          <w:tab/>
        </w:r>
        <w:r w:rsidR="00213C1D">
          <w:rPr>
            <w:noProof/>
            <w:webHidden/>
          </w:rPr>
          <w:fldChar w:fldCharType="begin"/>
        </w:r>
        <w:r w:rsidR="00213C1D">
          <w:rPr>
            <w:noProof/>
            <w:webHidden/>
          </w:rPr>
          <w:instrText xml:space="preserve"> PAGEREF _Toc159618706 \h </w:instrText>
        </w:r>
        <w:r w:rsidR="00213C1D">
          <w:rPr>
            <w:noProof/>
            <w:webHidden/>
          </w:rPr>
        </w:r>
        <w:r w:rsidR="00213C1D">
          <w:rPr>
            <w:noProof/>
            <w:webHidden/>
          </w:rPr>
          <w:fldChar w:fldCharType="separate"/>
        </w:r>
        <w:r w:rsidR="0012574E">
          <w:rPr>
            <w:noProof/>
            <w:webHidden/>
          </w:rPr>
          <w:t>xiii</w:t>
        </w:r>
        <w:r w:rsidR="00213C1D">
          <w:rPr>
            <w:noProof/>
            <w:webHidden/>
          </w:rPr>
          <w:fldChar w:fldCharType="end"/>
        </w:r>
      </w:hyperlink>
    </w:p>
    <w:p w14:paraId="4669C513" w14:textId="7EA2FB1E"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7" w:history="1">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_Toc159618707 \h </w:instrText>
        </w:r>
        <w:r w:rsidR="00213C1D">
          <w:rPr>
            <w:noProof/>
            <w:webHidden/>
          </w:rPr>
        </w:r>
        <w:r w:rsidR="00213C1D">
          <w:rPr>
            <w:noProof/>
            <w:webHidden/>
          </w:rPr>
          <w:fldChar w:fldCharType="separate"/>
        </w:r>
        <w:r w:rsidR="0012574E">
          <w:rPr>
            <w:noProof/>
            <w:webHidden/>
          </w:rPr>
          <w:t>xiv</w:t>
        </w:r>
        <w:r w:rsidR="00213C1D">
          <w:rPr>
            <w:noProof/>
            <w:webHidden/>
          </w:rPr>
          <w:fldChar w:fldCharType="end"/>
        </w:r>
      </w:hyperlink>
    </w:p>
    <w:p w14:paraId="62BA56FF" w14:textId="11C7F389"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8" w:history="1">
        <w:r w:rsidR="00213C1D" w:rsidRPr="00950B5D">
          <w:rPr>
            <w:rStyle w:val="Hyperlink"/>
            <w:noProof/>
          </w:rPr>
          <w:t>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Scope</w:t>
        </w:r>
        <w:r w:rsidR="00213C1D">
          <w:rPr>
            <w:noProof/>
            <w:webHidden/>
          </w:rPr>
          <w:tab/>
        </w:r>
        <w:r w:rsidR="00213C1D">
          <w:rPr>
            <w:noProof/>
            <w:webHidden/>
          </w:rPr>
          <w:fldChar w:fldCharType="begin"/>
        </w:r>
        <w:r w:rsidR="00213C1D">
          <w:rPr>
            <w:noProof/>
            <w:webHidden/>
          </w:rPr>
          <w:instrText xml:space="preserve"> PAGEREF _Toc159618708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21A86076" w14:textId="462A1E3D"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09" w:history="1">
        <w:r w:rsidR="00213C1D" w:rsidRPr="00950B5D">
          <w:rPr>
            <w:rStyle w:val="Hyperlink"/>
            <w:noProof/>
          </w:rPr>
          <w:t>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Normative references</w:t>
        </w:r>
        <w:r w:rsidR="00213C1D">
          <w:rPr>
            <w:noProof/>
            <w:webHidden/>
          </w:rPr>
          <w:tab/>
        </w:r>
        <w:r w:rsidR="00213C1D">
          <w:rPr>
            <w:noProof/>
            <w:webHidden/>
          </w:rPr>
          <w:fldChar w:fldCharType="begin"/>
        </w:r>
        <w:r w:rsidR="00213C1D">
          <w:rPr>
            <w:noProof/>
            <w:webHidden/>
          </w:rPr>
          <w:instrText xml:space="preserve"> PAGEREF _Toc159618709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38950F4" w14:textId="492BEC3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0" w:history="1">
        <w:r w:rsidR="00213C1D" w:rsidRPr="00950B5D">
          <w:rPr>
            <w:rStyle w:val="Hyperlink"/>
            <w:noProof/>
          </w:rPr>
          <w:t>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Terms and definitions</w:t>
        </w:r>
        <w:r w:rsidR="00213C1D">
          <w:rPr>
            <w:noProof/>
            <w:webHidden/>
          </w:rPr>
          <w:tab/>
        </w:r>
        <w:r w:rsidR="00213C1D">
          <w:rPr>
            <w:noProof/>
            <w:webHidden/>
          </w:rPr>
          <w:fldChar w:fldCharType="begin"/>
        </w:r>
        <w:r w:rsidR="00213C1D">
          <w:rPr>
            <w:noProof/>
            <w:webHidden/>
          </w:rPr>
          <w:instrText xml:space="preserve"> PAGEREF _Toc159618710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55F3826C" w14:textId="6A3967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1" w:history="1">
        <w:r w:rsidR="00213C1D" w:rsidRPr="00950B5D">
          <w:rPr>
            <w:rStyle w:val="Hyperlink"/>
            <w:noProof/>
          </w:rPr>
          <w:t>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 and basic features of χMCF</w:t>
        </w:r>
        <w:r w:rsidR="00213C1D">
          <w:rPr>
            <w:noProof/>
            <w:webHidden/>
          </w:rPr>
          <w:tab/>
        </w:r>
        <w:r w:rsidR="00213C1D">
          <w:rPr>
            <w:noProof/>
            <w:webHidden/>
          </w:rPr>
          <w:fldChar w:fldCharType="begin"/>
        </w:r>
        <w:r w:rsidR="00213C1D">
          <w:rPr>
            <w:noProof/>
            <w:webHidden/>
          </w:rPr>
          <w:instrText xml:space="preserve"> PAGEREF _Toc159618711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79DF44A5" w14:textId="1A6E859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2" w:history="1">
        <w:r w:rsidR="00213C1D" w:rsidRPr="00950B5D">
          <w:rPr>
            <w:rStyle w:val="Hyperlink"/>
            <w:noProof/>
          </w:rPr>
          <w:t>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_Toc159618712 \h </w:instrText>
        </w:r>
        <w:r w:rsidR="00213C1D">
          <w:rPr>
            <w:noProof/>
            <w:webHidden/>
          </w:rPr>
        </w:r>
        <w:r w:rsidR="00213C1D">
          <w:rPr>
            <w:noProof/>
            <w:webHidden/>
          </w:rPr>
          <w:fldChar w:fldCharType="separate"/>
        </w:r>
        <w:r w:rsidR="0012574E">
          <w:rPr>
            <w:noProof/>
            <w:webHidden/>
          </w:rPr>
          <w:t>1</w:t>
        </w:r>
        <w:r w:rsidR="00213C1D">
          <w:rPr>
            <w:noProof/>
            <w:webHidden/>
          </w:rPr>
          <w:fldChar w:fldCharType="end"/>
        </w:r>
      </w:hyperlink>
    </w:p>
    <w:p w14:paraId="05595EDD" w14:textId="36FCF3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3" w:history="1">
        <w:r w:rsidR="00213C1D" w:rsidRPr="00950B5D">
          <w:rPr>
            <w:rStyle w:val="Hyperlink"/>
            <w:noProof/>
          </w:rPr>
          <w:t>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Design Principles</w:t>
        </w:r>
        <w:r w:rsidR="00213C1D">
          <w:rPr>
            <w:noProof/>
            <w:webHidden/>
          </w:rPr>
          <w:tab/>
        </w:r>
        <w:r w:rsidR="00213C1D">
          <w:rPr>
            <w:noProof/>
            <w:webHidden/>
          </w:rPr>
          <w:fldChar w:fldCharType="begin"/>
        </w:r>
        <w:r w:rsidR="00213C1D">
          <w:rPr>
            <w:noProof/>
            <w:webHidden/>
          </w:rPr>
          <w:instrText xml:space="preserve"> PAGEREF _Toc159618713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5098ED92" w14:textId="0A90025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4" w:history="1">
        <w:r w:rsidR="00213C1D" w:rsidRPr="00950B5D">
          <w:rPr>
            <w:rStyle w:val="Hyperlink"/>
            <w:noProof/>
          </w:rPr>
          <w:t>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Idealization of Joints</w:t>
        </w:r>
        <w:r w:rsidR="00213C1D">
          <w:rPr>
            <w:noProof/>
            <w:webHidden/>
          </w:rPr>
          <w:tab/>
        </w:r>
        <w:r w:rsidR="00213C1D">
          <w:rPr>
            <w:noProof/>
            <w:webHidden/>
          </w:rPr>
          <w:fldChar w:fldCharType="begin"/>
        </w:r>
        <w:r w:rsidR="00213C1D">
          <w:rPr>
            <w:noProof/>
            <w:webHidden/>
          </w:rPr>
          <w:instrText xml:space="preserve"> PAGEREF _Toc159618714 \h </w:instrText>
        </w:r>
        <w:r w:rsidR="00213C1D">
          <w:rPr>
            <w:noProof/>
            <w:webHidden/>
          </w:rPr>
        </w:r>
        <w:r w:rsidR="00213C1D">
          <w:rPr>
            <w:noProof/>
            <w:webHidden/>
          </w:rPr>
          <w:fldChar w:fldCharType="separate"/>
        </w:r>
        <w:r w:rsidR="0012574E">
          <w:rPr>
            <w:noProof/>
            <w:webHidden/>
          </w:rPr>
          <w:t>2</w:t>
        </w:r>
        <w:r w:rsidR="00213C1D">
          <w:rPr>
            <w:noProof/>
            <w:webHidden/>
          </w:rPr>
          <w:fldChar w:fldCharType="end"/>
        </w:r>
      </w:hyperlink>
    </w:p>
    <w:p w14:paraId="15DED71A" w14:textId="59B69AD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5" w:history="1">
        <w:r w:rsidR="00213C1D" w:rsidRPr="00950B5D">
          <w:rPr>
            <w:rStyle w:val="Hyperlink"/>
            <w:noProof/>
          </w:rPr>
          <w:t>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Reconstruction of Joints from χMCF</w:t>
        </w:r>
        <w:r w:rsidR="00213C1D">
          <w:rPr>
            <w:noProof/>
            <w:webHidden/>
          </w:rPr>
          <w:tab/>
        </w:r>
        <w:r w:rsidR="00213C1D">
          <w:rPr>
            <w:noProof/>
            <w:webHidden/>
          </w:rPr>
          <w:fldChar w:fldCharType="begin"/>
        </w:r>
        <w:r w:rsidR="00213C1D">
          <w:rPr>
            <w:noProof/>
            <w:webHidden/>
          </w:rPr>
          <w:instrText xml:space="preserve"> PAGEREF _Toc159618715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20EECADA" w14:textId="63D9354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6" w:history="1">
        <w:r w:rsidR="00213C1D" w:rsidRPr="00950B5D">
          <w:rPr>
            <w:rStyle w:val="Hyperlink"/>
            <w:noProof/>
          </w:rPr>
          <w:t>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of Topology</w:t>
        </w:r>
        <w:r w:rsidR="00213C1D">
          <w:rPr>
            <w:noProof/>
            <w:webHidden/>
          </w:rPr>
          <w:tab/>
        </w:r>
        <w:r w:rsidR="00213C1D">
          <w:rPr>
            <w:noProof/>
            <w:webHidden/>
          </w:rPr>
          <w:fldChar w:fldCharType="begin"/>
        </w:r>
        <w:r w:rsidR="00213C1D">
          <w:rPr>
            <w:noProof/>
            <w:webHidden/>
          </w:rPr>
          <w:instrText xml:space="preserve"> PAGEREF _Toc159618716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03E8CED6" w14:textId="1FE900E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7" w:history="1">
        <w:r w:rsidR="00213C1D" w:rsidRPr="00950B5D">
          <w:rPr>
            <w:rStyle w:val="Hyperlink"/>
            <w:noProof/>
          </w:rPr>
          <w:t>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χMCF in the Development Processes</w:t>
        </w:r>
        <w:r w:rsidR="00213C1D">
          <w:rPr>
            <w:noProof/>
            <w:webHidden/>
          </w:rPr>
          <w:tab/>
        </w:r>
        <w:r w:rsidR="00213C1D">
          <w:rPr>
            <w:noProof/>
            <w:webHidden/>
          </w:rPr>
          <w:fldChar w:fldCharType="begin"/>
        </w:r>
        <w:r w:rsidR="00213C1D">
          <w:rPr>
            <w:noProof/>
            <w:webHidden/>
          </w:rPr>
          <w:instrText xml:space="preserve"> PAGEREF _Toc159618717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15539FB7" w14:textId="46CD7B44"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18" w:history="1">
        <w:r w:rsidR="00213C1D" w:rsidRPr="00950B5D">
          <w:rPr>
            <w:rStyle w:val="Hyperlink"/>
            <w:noProof/>
          </w:rPr>
          <w:t>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 of XML specification</w:t>
        </w:r>
        <w:r w:rsidR="00213C1D">
          <w:rPr>
            <w:noProof/>
            <w:webHidden/>
          </w:rPr>
          <w:tab/>
        </w:r>
        <w:r w:rsidR="00213C1D">
          <w:rPr>
            <w:noProof/>
            <w:webHidden/>
          </w:rPr>
          <w:fldChar w:fldCharType="begin"/>
        </w:r>
        <w:r w:rsidR="00213C1D">
          <w:rPr>
            <w:noProof/>
            <w:webHidden/>
          </w:rPr>
          <w:instrText xml:space="preserve"> PAGEREF _Toc159618718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4422FD42" w14:textId="70E6DB39"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19" w:history="1">
        <w:r w:rsidR="00213C1D" w:rsidRPr="00950B5D">
          <w:rPr>
            <w:rStyle w:val="Hyperlink"/>
            <w:noProof/>
          </w:rPr>
          <w:t>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Keywords</w:t>
        </w:r>
        <w:r w:rsidR="00213C1D">
          <w:rPr>
            <w:noProof/>
            <w:webHidden/>
          </w:rPr>
          <w:tab/>
        </w:r>
        <w:r w:rsidR="00213C1D">
          <w:rPr>
            <w:noProof/>
            <w:webHidden/>
          </w:rPr>
          <w:fldChar w:fldCharType="begin"/>
        </w:r>
        <w:r w:rsidR="00213C1D">
          <w:rPr>
            <w:noProof/>
            <w:webHidden/>
          </w:rPr>
          <w:instrText xml:space="preserve"> PAGEREF _Toc159618719 \h </w:instrText>
        </w:r>
        <w:r w:rsidR="00213C1D">
          <w:rPr>
            <w:noProof/>
            <w:webHidden/>
          </w:rPr>
        </w:r>
        <w:r w:rsidR="00213C1D">
          <w:rPr>
            <w:noProof/>
            <w:webHidden/>
          </w:rPr>
          <w:fldChar w:fldCharType="separate"/>
        </w:r>
        <w:r w:rsidR="0012574E">
          <w:rPr>
            <w:noProof/>
            <w:webHidden/>
          </w:rPr>
          <w:t>6</w:t>
        </w:r>
        <w:r w:rsidR="00213C1D">
          <w:rPr>
            <w:noProof/>
            <w:webHidden/>
          </w:rPr>
          <w:fldChar w:fldCharType="end"/>
        </w:r>
      </w:hyperlink>
    </w:p>
    <w:p w14:paraId="0D5A9549" w14:textId="1B4DD56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0" w:history="1">
        <w:r w:rsidR="00213C1D" w:rsidRPr="00950B5D">
          <w:rPr>
            <w:rStyle w:val="Hyperlink"/>
            <w:noProof/>
          </w:rPr>
          <w:t>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 Properties and Assemblies</w:t>
        </w:r>
        <w:r w:rsidR="00213C1D">
          <w:rPr>
            <w:noProof/>
            <w:webHidden/>
          </w:rPr>
          <w:tab/>
        </w:r>
        <w:r w:rsidR="00213C1D">
          <w:rPr>
            <w:noProof/>
            <w:webHidden/>
          </w:rPr>
          <w:fldChar w:fldCharType="begin"/>
        </w:r>
        <w:r w:rsidR="00213C1D">
          <w:rPr>
            <w:noProof/>
            <w:webHidden/>
          </w:rPr>
          <w:instrText xml:space="preserve"> PAGEREF _Toc159618720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671DCFDC" w14:textId="72945C9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1" w:history="1">
        <w:r w:rsidR="00213C1D" w:rsidRPr="00950B5D">
          <w:rPr>
            <w:rStyle w:val="Hyperlink"/>
            <w:noProof/>
          </w:rPr>
          <w:t>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_Toc159618721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7DBC098E" w14:textId="4DB722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2" w:history="1">
        <w:r w:rsidR="00213C1D" w:rsidRPr="00950B5D">
          <w:rPr>
            <w:rStyle w:val="Hyperlink"/>
            <w:noProof/>
          </w:rPr>
          <w:t>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Parts</w:t>
        </w:r>
        <w:r w:rsidR="00213C1D">
          <w:rPr>
            <w:noProof/>
            <w:webHidden/>
          </w:rPr>
          <w:tab/>
        </w:r>
        <w:r w:rsidR="00213C1D">
          <w:rPr>
            <w:noProof/>
            <w:webHidden/>
          </w:rPr>
          <w:fldChar w:fldCharType="begin"/>
        </w:r>
        <w:r w:rsidR="00213C1D">
          <w:rPr>
            <w:noProof/>
            <w:webHidden/>
          </w:rPr>
          <w:instrText xml:space="preserve"> PAGEREF _Toc159618722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31C7763C" w14:textId="1CF4BE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3" w:history="1">
        <w:r w:rsidR="00213C1D" w:rsidRPr="00950B5D">
          <w:rPr>
            <w:rStyle w:val="Hyperlink"/>
            <w:noProof/>
          </w:rPr>
          <w:t>6.2.1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_Toc159618723 \h </w:instrText>
        </w:r>
        <w:r w:rsidR="00213C1D">
          <w:rPr>
            <w:noProof/>
            <w:webHidden/>
          </w:rPr>
        </w:r>
        <w:r w:rsidR="00213C1D">
          <w:rPr>
            <w:noProof/>
            <w:webHidden/>
          </w:rPr>
          <w:fldChar w:fldCharType="separate"/>
        </w:r>
        <w:r w:rsidR="0012574E">
          <w:rPr>
            <w:noProof/>
            <w:webHidden/>
          </w:rPr>
          <w:t>7</w:t>
        </w:r>
        <w:r w:rsidR="00213C1D">
          <w:rPr>
            <w:noProof/>
            <w:webHidden/>
          </w:rPr>
          <w:fldChar w:fldCharType="end"/>
        </w:r>
      </w:hyperlink>
    </w:p>
    <w:p w14:paraId="4C0FBA22" w14:textId="1DE57AC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4" w:history="1">
        <w:r w:rsidR="00213C1D" w:rsidRPr="00950B5D">
          <w:rPr>
            <w:rStyle w:val="Hyperlink"/>
            <w:noProof/>
          </w:rPr>
          <w:t>6.2.2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Labels</w:t>
        </w:r>
        <w:r w:rsidR="00213C1D">
          <w:rPr>
            <w:noProof/>
            <w:webHidden/>
          </w:rPr>
          <w:tab/>
        </w:r>
        <w:r w:rsidR="00213C1D">
          <w:rPr>
            <w:noProof/>
            <w:webHidden/>
          </w:rPr>
          <w:fldChar w:fldCharType="begin"/>
        </w:r>
        <w:r w:rsidR="00213C1D">
          <w:rPr>
            <w:noProof/>
            <w:webHidden/>
          </w:rPr>
          <w:instrText xml:space="preserve"> PAGEREF _Toc159618724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12647821" w14:textId="6340CD6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25" w:history="1">
        <w:r w:rsidR="00213C1D" w:rsidRPr="00950B5D">
          <w:rPr>
            <w:rStyle w:val="Hyperlink"/>
            <w:noProof/>
          </w:rPr>
          <w:t>6.2.3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Part Instances</w:t>
        </w:r>
        <w:r w:rsidR="00213C1D">
          <w:rPr>
            <w:noProof/>
            <w:webHidden/>
          </w:rPr>
          <w:tab/>
        </w:r>
        <w:r w:rsidR="00213C1D">
          <w:rPr>
            <w:noProof/>
            <w:webHidden/>
          </w:rPr>
          <w:fldChar w:fldCharType="begin"/>
        </w:r>
        <w:r w:rsidR="00213C1D">
          <w:rPr>
            <w:noProof/>
            <w:webHidden/>
          </w:rPr>
          <w:instrText xml:space="preserve"> PAGEREF _Toc159618725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361524C" w14:textId="3D72F6F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6" w:history="1">
        <w:r w:rsidR="00213C1D" w:rsidRPr="00950B5D">
          <w:rPr>
            <w:rStyle w:val="Hyperlink"/>
            <w:noProof/>
          </w:rPr>
          <w:t>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Properties</w:t>
        </w:r>
        <w:r w:rsidR="00213C1D">
          <w:rPr>
            <w:noProof/>
            <w:webHidden/>
          </w:rPr>
          <w:tab/>
        </w:r>
        <w:r w:rsidR="00213C1D">
          <w:rPr>
            <w:noProof/>
            <w:webHidden/>
          </w:rPr>
          <w:fldChar w:fldCharType="begin"/>
        </w:r>
        <w:r w:rsidR="00213C1D">
          <w:rPr>
            <w:noProof/>
            <w:webHidden/>
          </w:rPr>
          <w:instrText xml:space="preserve"> PAGEREF _Toc159618726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379EEBF3" w14:textId="2EB2915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7" w:history="1">
        <w:r w:rsidR="00213C1D" w:rsidRPr="00950B5D">
          <w:rPr>
            <w:rStyle w:val="Hyperlink"/>
            <w:noProof/>
          </w:rPr>
          <w:t>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Assemblies</w:t>
        </w:r>
        <w:r w:rsidR="00213C1D">
          <w:rPr>
            <w:noProof/>
            <w:webHidden/>
          </w:rPr>
          <w:tab/>
        </w:r>
        <w:r w:rsidR="00213C1D">
          <w:rPr>
            <w:noProof/>
            <w:webHidden/>
          </w:rPr>
          <w:fldChar w:fldCharType="begin"/>
        </w:r>
        <w:r w:rsidR="00213C1D">
          <w:rPr>
            <w:noProof/>
            <w:webHidden/>
          </w:rPr>
          <w:instrText xml:space="preserve"> PAGEREF _Toc159618727 \h </w:instrText>
        </w:r>
        <w:r w:rsidR="00213C1D">
          <w:rPr>
            <w:noProof/>
            <w:webHidden/>
          </w:rPr>
        </w:r>
        <w:r w:rsidR="00213C1D">
          <w:rPr>
            <w:noProof/>
            <w:webHidden/>
          </w:rPr>
          <w:fldChar w:fldCharType="separate"/>
        </w:r>
        <w:r w:rsidR="0012574E">
          <w:rPr>
            <w:noProof/>
            <w:webHidden/>
          </w:rPr>
          <w:t>8</w:t>
        </w:r>
        <w:r w:rsidR="00213C1D">
          <w:rPr>
            <w:noProof/>
            <w:webHidden/>
          </w:rPr>
          <w:fldChar w:fldCharType="end"/>
        </w:r>
      </w:hyperlink>
    </w:p>
    <w:p w14:paraId="66CEA7E9" w14:textId="595B28F5"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28" w:history="1">
        <w:r w:rsidR="00213C1D" w:rsidRPr="00950B5D">
          <w:rPr>
            <w:rStyle w:val="Hyperlink"/>
            <w:noProof/>
          </w:rPr>
          <w:t>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File Structure of χMCF</w:t>
        </w:r>
        <w:r w:rsidR="00213C1D">
          <w:rPr>
            <w:noProof/>
            <w:webHidden/>
          </w:rPr>
          <w:tab/>
        </w:r>
        <w:r w:rsidR="00213C1D">
          <w:rPr>
            <w:noProof/>
            <w:webHidden/>
          </w:rPr>
          <w:fldChar w:fldCharType="begin"/>
        </w:r>
        <w:r w:rsidR="00213C1D">
          <w:rPr>
            <w:noProof/>
            <w:webHidden/>
          </w:rPr>
          <w:instrText xml:space="preserve"> PAGEREF _Toc159618728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210C7F4C" w14:textId="25E519EB"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29" w:history="1">
        <w:r w:rsidR="00213C1D" w:rsidRPr="00950B5D">
          <w:rPr>
            <w:rStyle w:val="Hyperlink"/>
            <w:noProof/>
          </w:rPr>
          <w:t>7.1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_Toc159618729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77C3E6E" w14:textId="24A3EE2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0" w:history="1">
        <w:r w:rsidR="00213C1D" w:rsidRPr="00950B5D">
          <w:rPr>
            <w:rStyle w:val="Hyperlink"/>
            <w:noProof/>
          </w:rPr>
          <w:t>7.2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Elements containing general information</w:t>
        </w:r>
        <w:r w:rsidR="00213C1D">
          <w:rPr>
            <w:noProof/>
            <w:webHidden/>
          </w:rPr>
          <w:tab/>
        </w:r>
        <w:r w:rsidR="00213C1D">
          <w:rPr>
            <w:noProof/>
            <w:webHidden/>
          </w:rPr>
          <w:fldChar w:fldCharType="begin"/>
        </w:r>
        <w:r w:rsidR="00213C1D">
          <w:rPr>
            <w:noProof/>
            <w:webHidden/>
          </w:rPr>
          <w:instrText xml:space="preserve"> PAGEREF _Toc159618730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7473E829" w14:textId="69C554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1" w:history="1">
        <w:r w:rsidR="00213C1D" w:rsidRPr="00950B5D">
          <w:rPr>
            <w:rStyle w:val="Hyperlink"/>
            <w:noProof/>
          </w:rPr>
          <w:t>7.2.1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_Toc159618731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1D9E63CF" w14:textId="29842CA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2" w:history="1">
        <w:r w:rsidR="00213C1D" w:rsidRPr="00950B5D">
          <w:rPr>
            <w:rStyle w:val="Hyperlink"/>
            <w:noProof/>
          </w:rPr>
          <w:t>7.2.2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Date</w:t>
        </w:r>
        <w:r w:rsidR="00213C1D">
          <w:rPr>
            <w:noProof/>
            <w:webHidden/>
          </w:rPr>
          <w:tab/>
        </w:r>
        <w:r w:rsidR="00213C1D">
          <w:rPr>
            <w:noProof/>
            <w:webHidden/>
          </w:rPr>
          <w:fldChar w:fldCharType="begin"/>
        </w:r>
        <w:r w:rsidR="00213C1D">
          <w:rPr>
            <w:noProof/>
            <w:webHidden/>
          </w:rPr>
          <w:instrText xml:space="preserve"> PAGEREF _Toc159618732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6067B9DD" w14:textId="2C67927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3" w:history="1">
        <w:r w:rsidR="00213C1D" w:rsidRPr="00950B5D">
          <w:rPr>
            <w:rStyle w:val="Hyperlink"/>
            <w:noProof/>
          </w:rPr>
          <w:t>7.2.3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Time</w:t>
        </w:r>
        <w:r w:rsidR="00213C1D">
          <w:rPr>
            <w:noProof/>
            <w:webHidden/>
          </w:rPr>
          <w:tab/>
        </w:r>
        <w:r w:rsidR="00213C1D">
          <w:rPr>
            <w:noProof/>
            <w:webHidden/>
          </w:rPr>
          <w:fldChar w:fldCharType="begin"/>
        </w:r>
        <w:r w:rsidR="00213C1D">
          <w:rPr>
            <w:noProof/>
            <w:webHidden/>
          </w:rPr>
          <w:instrText xml:space="preserve"> PAGEREF _Toc159618733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06523FEF" w14:textId="2048637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4" w:history="1">
        <w:r w:rsidR="00213C1D" w:rsidRPr="00950B5D">
          <w:rPr>
            <w:rStyle w:val="Hyperlink"/>
            <w:noProof/>
          </w:rPr>
          <w:t>7.2.4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Version</w:t>
        </w:r>
        <w:r w:rsidR="00213C1D">
          <w:rPr>
            <w:noProof/>
            <w:webHidden/>
          </w:rPr>
          <w:tab/>
        </w:r>
        <w:r w:rsidR="00213C1D">
          <w:rPr>
            <w:noProof/>
            <w:webHidden/>
          </w:rPr>
          <w:fldChar w:fldCharType="begin"/>
        </w:r>
        <w:r w:rsidR="00213C1D">
          <w:rPr>
            <w:noProof/>
            <w:webHidden/>
          </w:rPr>
          <w:instrText xml:space="preserve"> PAGEREF _Toc159618734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1C6B75D7" w14:textId="30264CA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5" w:history="1">
        <w:r w:rsidR="00213C1D" w:rsidRPr="00950B5D">
          <w:rPr>
            <w:rStyle w:val="Hyperlink"/>
            <w:noProof/>
          </w:rPr>
          <w:t>7.2.5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Unit System</w:t>
        </w:r>
        <w:r w:rsidR="00213C1D">
          <w:rPr>
            <w:noProof/>
            <w:webHidden/>
          </w:rPr>
          <w:tab/>
        </w:r>
        <w:r w:rsidR="00213C1D">
          <w:rPr>
            <w:noProof/>
            <w:webHidden/>
          </w:rPr>
          <w:fldChar w:fldCharType="begin"/>
        </w:r>
        <w:r w:rsidR="00213C1D">
          <w:rPr>
            <w:noProof/>
            <w:webHidden/>
          </w:rPr>
          <w:instrText xml:space="preserve"> PAGEREF _Toc159618735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61946D8E" w14:textId="43B1170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36" w:history="1">
        <w:r w:rsidR="00213C1D" w:rsidRPr="00950B5D">
          <w:rPr>
            <w:rStyle w:val="Hyperlink"/>
            <w:noProof/>
          </w:rPr>
          <w:t>7.3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Application, User and Process Specific Data</w:t>
        </w:r>
        <w:r w:rsidR="00213C1D">
          <w:rPr>
            <w:noProof/>
            <w:webHidden/>
          </w:rPr>
          <w:tab/>
        </w:r>
        <w:r w:rsidR="00213C1D">
          <w:rPr>
            <w:noProof/>
            <w:webHidden/>
          </w:rPr>
          <w:fldChar w:fldCharType="begin"/>
        </w:r>
        <w:r w:rsidR="00213C1D">
          <w:rPr>
            <w:noProof/>
            <w:webHidden/>
          </w:rPr>
          <w:instrText xml:space="preserve"> PAGEREF _Toc159618736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63BC01F" w14:textId="1EFB87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7" w:history="1">
        <w:r w:rsidR="00213C1D" w:rsidRPr="00950B5D">
          <w:rPr>
            <w:rStyle w:val="Hyperlink"/>
            <w:noProof/>
          </w:rPr>
          <w:t>7.3.1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_Toc159618737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0D462F72" w14:textId="017AC38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8" w:history="1">
        <w:r w:rsidR="00213C1D" w:rsidRPr="00950B5D">
          <w:rPr>
            <w:rStyle w:val="Hyperlink"/>
            <w:noProof/>
          </w:rPr>
          <w:t>7.3.2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User Specific Data </w:t>
        </w:r>
        <w:r w:rsidR="00213C1D" w:rsidRPr="00950B5D">
          <w:rPr>
            <w:rStyle w:val="Hyperlink"/>
            <w:rFonts w:ascii="Courier New" w:hAnsi="Courier New"/>
            <w:noProof/>
          </w:rPr>
          <w:t>&lt;appdata/&gt;</w:t>
        </w:r>
        <w:r w:rsidR="00213C1D">
          <w:rPr>
            <w:noProof/>
            <w:webHidden/>
          </w:rPr>
          <w:tab/>
        </w:r>
        <w:r w:rsidR="00213C1D">
          <w:rPr>
            <w:noProof/>
            <w:webHidden/>
          </w:rPr>
          <w:fldChar w:fldCharType="begin"/>
        </w:r>
        <w:r w:rsidR="00213C1D">
          <w:rPr>
            <w:noProof/>
            <w:webHidden/>
          </w:rPr>
          <w:instrText xml:space="preserve"> PAGEREF _Toc159618738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5896D525" w14:textId="10E7D33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39" w:history="1">
        <w:r w:rsidR="00213C1D" w:rsidRPr="00950B5D">
          <w:rPr>
            <w:rStyle w:val="Hyperlink"/>
            <w:noProof/>
          </w:rPr>
          <w:t>7.3.3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Finite Element Specific Data </w:t>
        </w:r>
        <w:r w:rsidR="00213C1D" w:rsidRPr="00950B5D">
          <w:rPr>
            <w:rStyle w:val="Hyperlink"/>
            <w:rFonts w:ascii="Courier New"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_Toc159618739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2D7BD724" w14:textId="0D703A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0" w:history="1">
        <w:r w:rsidR="00213C1D" w:rsidRPr="00950B5D">
          <w:rPr>
            <w:rStyle w:val="Hyperlink"/>
            <w:noProof/>
          </w:rPr>
          <w:t>7.4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Connection Data </w:t>
        </w:r>
        <w:r w:rsidR="00213C1D" w:rsidRPr="00950B5D">
          <w:rPr>
            <w:rStyle w:val="Hyperlink"/>
            <w:rFonts w:ascii="Courier New" w:hAnsi="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_Toc159618740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02F94CBC" w14:textId="7074DEA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1" w:history="1">
        <w:r w:rsidR="00213C1D" w:rsidRPr="00950B5D">
          <w:rPr>
            <w:rStyle w:val="Hyperlink"/>
            <w:noProof/>
          </w:rPr>
          <w:t>7.4.1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_Toc159618741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310174CE" w14:textId="79A0D67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2" w:history="1">
        <w:r w:rsidR="00213C1D" w:rsidRPr="00950B5D">
          <w:rPr>
            <w:rStyle w:val="Hyperlink"/>
            <w:noProof/>
          </w:rPr>
          <w:t>7.4.2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Connected Objects</w:t>
        </w:r>
        <w:r w:rsidR="00213C1D">
          <w:rPr>
            <w:noProof/>
            <w:webHidden/>
          </w:rPr>
          <w:tab/>
        </w:r>
        <w:r w:rsidR="00213C1D">
          <w:rPr>
            <w:noProof/>
            <w:webHidden/>
          </w:rPr>
          <w:fldChar w:fldCharType="begin"/>
        </w:r>
        <w:r w:rsidR="00213C1D">
          <w:rPr>
            <w:noProof/>
            <w:webHidden/>
          </w:rPr>
          <w:instrText xml:space="preserve"> PAGEREF _Toc159618742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1FEAD8A2" w14:textId="1E8065F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3" w:history="1">
        <w:r w:rsidR="00213C1D" w:rsidRPr="00950B5D">
          <w:rPr>
            <w:rStyle w:val="Hyperlink"/>
            <w:noProof/>
          </w:rPr>
          <w:t>7.4.3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_Toc159618743 \h </w:instrText>
        </w:r>
        <w:r w:rsidR="00213C1D">
          <w:rPr>
            <w:noProof/>
            <w:webHidden/>
          </w:rPr>
        </w:r>
        <w:r w:rsidR="00213C1D">
          <w:rPr>
            <w:noProof/>
            <w:webHidden/>
          </w:rPr>
          <w:fldChar w:fldCharType="separate"/>
        </w:r>
        <w:r w:rsidR="0012574E">
          <w:rPr>
            <w:noProof/>
            <w:webHidden/>
          </w:rPr>
          <w:t>20</w:t>
        </w:r>
        <w:r w:rsidR="00213C1D">
          <w:rPr>
            <w:noProof/>
            <w:webHidden/>
          </w:rPr>
          <w:fldChar w:fldCharType="end"/>
        </w:r>
      </w:hyperlink>
    </w:p>
    <w:p w14:paraId="0F858882" w14:textId="50085C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44" w:history="1">
        <w:r w:rsidR="00213C1D" w:rsidRPr="00950B5D">
          <w:rPr>
            <w:rStyle w:val="Hyperlink"/>
            <w:noProof/>
          </w:rPr>
          <w:t>7.4.4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Joints</w:t>
        </w:r>
        <w:r w:rsidR="00213C1D">
          <w:rPr>
            <w:noProof/>
            <w:webHidden/>
          </w:rPr>
          <w:tab/>
        </w:r>
        <w:r w:rsidR="00213C1D">
          <w:rPr>
            <w:noProof/>
            <w:webHidden/>
          </w:rPr>
          <w:fldChar w:fldCharType="begin"/>
        </w:r>
        <w:r w:rsidR="00213C1D">
          <w:rPr>
            <w:noProof/>
            <w:webHidden/>
          </w:rPr>
          <w:instrText xml:space="preserve"> PAGEREF _Toc159618744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10D2ABE9" w14:textId="2EE534C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5" w:history="1">
        <w:r w:rsidR="00213C1D" w:rsidRPr="00950B5D">
          <w:rPr>
            <w:rStyle w:val="Hyperlink"/>
            <w:noProof/>
          </w:rPr>
          <w:t>7.5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 Minimalistic Example of a χMCF file</w:t>
        </w:r>
        <w:r w:rsidR="00213C1D">
          <w:rPr>
            <w:noProof/>
            <w:webHidden/>
          </w:rPr>
          <w:tab/>
        </w:r>
        <w:r w:rsidR="00213C1D">
          <w:rPr>
            <w:noProof/>
            <w:webHidden/>
          </w:rPr>
          <w:fldChar w:fldCharType="begin"/>
        </w:r>
        <w:r w:rsidR="00213C1D">
          <w:rPr>
            <w:noProof/>
            <w:webHidden/>
          </w:rPr>
          <w:instrText xml:space="preserve"> PAGEREF _Toc159618745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7D19C476" w14:textId="0A2DE8A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6" w:history="1">
        <w:r w:rsidR="00213C1D" w:rsidRPr="00950B5D">
          <w:rPr>
            <w:rStyle w:val="Hyperlink"/>
            <w:noProof/>
          </w:rPr>
          <w:t>7.6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XML Schema Definition</w:t>
        </w:r>
        <w:r w:rsidR="00213C1D">
          <w:rPr>
            <w:noProof/>
            <w:webHidden/>
          </w:rPr>
          <w:tab/>
        </w:r>
        <w:r w:rsidR="00213C1D">
          <w:rPr>
            <w:noProof/>
            <w:webHidden/>
          </w:rPr>
          <w:fldChar w:fldCharType="begin"/>
        </w:r>
        <w:r w:rsidR="00213C1D">
          <w:rPr>
            <w:noProof/>
            <w:webHidden/>
          </w:rPr>
          <w:instrText xml:space="preserve"> PAGEREF _Toc159618746 \h </w:instrText>
        </w:r>
        <w:r w:rsidR="00213C1D">
          <w:rPr>
            <w:noProof/>
            <w:webHidden/>
          </w:rPr>
        </w:r>
        <w:r w:rsidR="00213C1D">
          <w:rPr>
            <w:noProof/>
            <w:webHidden/>
          </w:rPr>
          <w:fldChar w:fldCharType="separate"/>
        </w:r>
        <w:r w:rsidR="0012574E">
          <w:rPr>
            <w:noProof/>
            <w:webHidden/>
          </w:rPr>
          <w:t>23</w:t>
        </w:r>
        <w:r w:rsidR="00213C1D">
          <w:rPr>
            <w:noProof/>
            <w:webHidden/>
          </w:rPr>
          <w:fldChar w:fldCharType="end"/>
        </w:r>
      </w:hyperlink>
    </w:p>
    <w:p w14:paraId="6092D342" w14:textId="080181C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47" w:history="1">
        <w:r w:rsidR="00213C1D" w:rsidRPr="00950B5D">
          <w:rPr>
            <w:rStyle w:val="Hyperlink"/>
            <w:noProof/>
          </w:rPr>
          <w:t>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Data Common to any Connection</w:t>
        </w:r>
        <w:r w:rsidR="00213C1D">
          <w:rPr>
            <w:noProof/>
            <w:webHidden/>
          </w:rPr>
          <w:tab/>
        </w:r>
        <w:r w:rsidR="00213C1D">
          <w:rPr>
            <w:noProof/>
            <w:webHidden/>
          </w:rPr>
          <w:fldChar w:fldCharType="begin"/>
        </w:r>
        <w:r w:rsidR="00213C1D">
          <w:rPr>
            <w:noProof/>
            <w:webHidden/>
          </w:rPr>
          <w:instrText xml:space="preserve"> PAGEREF _Toc159618747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BF767F" w14:textId="0748CB6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8" w:history="1">
        <w:r w:rsidR="00213C1D" w:rsidRPr="00950B5D">
          <w:rPr>
            <w:rStyle w:val="Hyperlink"/>
            <w:noProof/>
          </w:rPr>
          <w:t>8.1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Indices and their properties</w:t>
        </w:r>
        <w:r w:rsidR="00213C1D">
          <w:rPr>
            <w:noProof/>
            <w:webHidden/>
          </w:rPr>
          <w:tab/>
        </w:r>
        <w:r w:rsidR="00213C1D">
          <w:rPr>
            <w:noProof/>
            <w:webHidden/>
          </w:rPr>
          <w:fldChar w:fldCharType="begin"/>
        </w:r>
        <w:r w:rsidR="00213C1D">
          <w:rPr>
            <w:noProof/>
            <w:webHidden/>
          </w:rPr>
          <w:instrText xml:space="preserve"> PAGEREF _Toc159618748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7B31D913" w14:textId="1D4BDE2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49" w:history="1">
        <w:r w:rsidR="00213C1D" w:rsidRPr="00950B5D">
          <w:rPr>
            <w:rStyle w:val="Hyperlink"/>
            <w:noProof/>
          </w:rPr>
          <w:t>8.2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Referencing</w:t>
        </w:r>
        <w:r w:rsidR="00213C1D">
          <w:rPr>
            <w:noProof/>
            <w:webHidden/>
          </w:rPr>
          <w:tab/>
        </w:r>
        <w:r w:rsidR="00213C1D">
          <w:rPr>
            <w:noProof/>
            <w:webHidden/>
          </w:rPr>
          <w:fldChar w:fldCharType="begin"/>
        </w:r>
        <w:r w:rsidR="00213C1D">
          <w:rPr>
            <w:noProof/>
            <w:webHidden/>
          </w:rPr>
          <w:instrText xml:space="preserve"> PAGEREF _Toc159618749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261A051" w14:textId="4063DCD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0" w:history="1">
        <w:r w:rsidR="00213C1D" w:rsidRPr="00950B5D">
          <w:rPr>
            <w:rStyle w:val="Hyperlink"/>
            <w:noProof/>
          </w:rPr>
          <w:t>8.2.1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Need for Referencing</w:t>
        </w:r>
        <w:r w:rsidR="00213C1D">
          <w:rPr>
            <w:noProof/>
            <w:webHidden/>
          </w:rPr>
          <w:tab/>
        </w:r>
        <w:r w:rsidR="00213C1D">
          <w:rPr>
            <w:noProof/>
            <w:webHidden/>
          </w:rPr>
          <w:fldChar w:fldCharType="begin"/>
        </w:r>
        <w:r w:rsidR="00213C1D">
          <w:rPr>
            <w:noProof/>
            <w:webHidden/>
          </w:rPr>
          <w:instrText xml:space="preserve"> PAGEREF _Toc159618750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6502B5A" w14:textId="751DD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1" w:history="1">
        <w:r w:rsidR="00213C1D" w:rsidRPr="00950B5D">
          <w:rPr>
            <w:rStyle w:val="Hyperlink"/>
            <w:noProof/>
          </w:rPr>
          <w:t>8.2.2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label</w:t>
        </w:r>
        <w:r w:rsidR="00213C1D">
          <w:rPr>
            <w:noProof/>
            <w:webHidden/>
          </w:rPr>
          <w:tab/>
        </w:r>
        <w:r w:rsidR="00213C1D">
          <w:rPr>
            <w:noProof/>
            <w:webHidden/>
          </w:rPr>
          <w:fldChar w:fldCharType="begin"/>
        </w:r>
        <w:r w:rsidR="00213C1D">
          <w:rPr>
            <w:noProof/>
            <w:webHidden/>
          </w:rPr>
          <w:instrText xml:space="preserve"> PAGEREF _Toc159618751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3C9BF310" w14:textId="6CBE3B9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2" w:history="1">
        <w:r w:rsidR="00213C1D" w:rsidRPr="00950B5D">
          <w:rPr>
            <w:rStyle w:val="Hyperlink"/>
            <w:noProof/>
          </w:rPr>
          <w:t>8.2.3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ident</w:t>
        </w:r>
        <w:r w:rsidR="00213C1D">
          <w:rPr>
            <w:noProof/>
            <w:webHidden/>
          </w:rPr>
          <w:tab/>
        </w:r>
        <w:r w:rsidR="00213C1D">
          <w:rPr>
            <w:noProof/>
            <w:webHidden/>
          </w:rPr>
          <w:fldChar w:fldCharType="begin"/>
        </w:r>
        <w:r w:rsidR="00213C1D">
          <w:rPr>
            <w:noProof/>
            <w:webHidden/>
          </w:rPr>
          <w:instrText xml:space="preserve"> PAGEREF _Toc159618752 \h </w:instrText>
        </w:r>
        <w:r w:rsidR="00213C1D">
          <w:rPr>
            <w:noProof/>
            <w:webHidden/>
          </w:rPr>
        </w:r>
        <w:r w:rsidR="00213C1D">
          <w:rPr>
            <w:noProof/>
            <w:webHidden/>
          </w:rPr>
          <w:fldChar w:fldCharType="separate"/>
        </w:r>
        <w:r w:rsidR="0012574E">
          <w:rPr>
            <w:noProof/>
            <w:webHidden/>
          </w:rPr>
          <w:t>24</w:t>
        </w:r>
        <w:r w:rsidR="00213C1D">
          <w:rPr>
            <w:noProof/>
            <w:webHidden/>
          </w:rPr>
          <w:fldChar w:fldCharType="end"/>
        </w:r>
      </w:hyperlink>
    </w:p>
    <w:p w14:paraId="45C87EB6" w14:textId="095033E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3" w:history="1">
        <w:r w:rsidR="00213C1D" w:rsidRPr="00950B5D">
          <w:rPr>
            <w:rStyle w:val="Hyperlink"/>
            <w:noProof/>
          </w:rPr>
          <w:t>8.3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Dimensions and Coordinates</w:t>
        </w:r>
        <w:r w:rsidR="00213C1D">
          <w:rPr>
            <w:noProof/>
            <w:webHidden/>
          </w:rPr>
          <w:tab/>
        </w:r>
        <w:r w:rsidR="00213C1D">
          <w:rPr>
            <w:noProof/>
            <w:webHidden/>
          </w:rPr>
          <w:fldChar w:fldCharType="begin"/>
        </w:r>
        <w:r w:rsidR="00213C1D">
          <w:rPr>
            <w:noProof/>
            <w:webHidden/>
          </w:rPr>
          <w:instrText xml:space="preserve"> PAGEREF _Toc159618753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7B1D40D" w14:textId="69FB6FA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4" w:history="1">
        <w:r w:rsidR="00213C1D" w:rsidRPr="00950B5D">
          <w:rPr>
            <w:rStyle w:val="Hyperlink"/>
            <w:noProof/>
          </w:rPr>
          <w:t>8.4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noProof/>
          </w:rPr>
          <w:t>quality_control</w:t>
        </w:r>
        <w:r w:rsidR="00213C1D">
          <w:rPr>
            <w:noProof/>
            <w:webHidden/>
          </w:rPr>
          <w:tab/>
        </w:r>
        <w:r w:rsidR="00213C1D">
          <w:rPr>
            <w:noProof/>
            <w:webHidden/>
          </w:rPr>
          <w:fldChar w:fldCharType="begin"/>
        </w:r>
        <w:r w:rsidR="00213C1D">
          <w:rPr>
            <w:noProof/>
            <w:webHidden/>
          </w:rPr>
          <w:instrText xml:space="preserve"> PAGEREF _Toc159618754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3C20B896" w14:textId="41EF97D6"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5" w:history="1">
        <w:r w:rsidR="00213C1D" w:rsidRPr="00950B5D">
          <w:rPr>
            <w:rStyle w:val="Hyperlink"/>
            <w:noProof/>
          </w:rPr>
          <w:t>8.5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Custom Attributes list</w:t>
        </w:r>
        <w:r w:rsidR="00213C1D">
          <w:rPr>
            <w:noProof/>
            <w:webHidden/>
          </w:rPr>
          <w:tab/>
        </w:r>
        <w:r w:rsidR="00213C1D">
          <w:rPr>
            <w:noProof/>
            <w:webHidden/>
          </w:rPr>
          <w:fldChar w:fldCharType="begin"/>
        </w:r>
        <w:r w:rsidR="00213C1D">
          <w:rPr>
            <w:noProof/>
            <w:webHidden/>
          </w:rPr>
          <w:instrText xml:space="preserve"> PAGEREF _Toc159618755 \h </w:instrText>
        </w:r>
        <w:r w:rsidR="00213C1D">
          <w:rPr>
            <w:noProof/>
            <w:webHidden/>
          </w:rPr>
        </w:r>
        <w:r w:rsidR="00213C1D">
          <w:rPr>
            <w:noProof/>
            <w:webHidden/>
          </w:rPr>
          <w:fldChar w:fldCharType="separate"/>
        </w:r>
        <w:r w:rsidR="0012574E">
          <w:rPr>
            <w:noProof/>
            <w:webHidden/>
          </w:rPr>
          <w:t>25</w:t>
        </w:r>
        <w:r w:rsidR="00213C1D">
          <w:rPr>
            <w:noProof/>
            <w:webHidden/>
          </w:rPr>
          <w:fldChar w:fldCharType="end"/>
        </w:r>
      </w:hyperlink>
    </w:p>
    <w:p w14:paraId="4E561F5E" w14:textId="7417A90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56" w:history="1">
        <w:r w:rsidR="00213C1D" w:rsidRPr="00950B5D">
          <w:rPr>
            <w:rStyle w:val="Hyperlink"/>
            <w:noProof/>
          </w:rPr>
          <w:t>8.6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Distinction between </w:t>
        </w:r>
        <w:r w:rsidR="00213C1D" w:rsidRPr="00950B5D">
          <w:rPr>
            <w:rStyle w:val="Hyperlink"/>
            <w:rFonts w:ascii="Courier New" w:hAnsi="Courier New" w:cs="Courier New"/>
            <w:noProof/>
          </w:rPr>
          <w:t>&lt;custom_attributes/&gt;</w:t>
        </w:r>
        <w:r w:rsidR="00213C1D" w:rsidRPr="00950B5D">
          <w:rPr>
            <w:rStyle w:val="Hyperlink"/>
            <w:noProof/>
          </w:rPr>
          <w:t xml:space="preserve"> and </w:t>
        </w:r>
        <w:r w:rsidR="00213C1D" w:rsidRPr="00950B5D">
          <w:rPr>
            <w:rStyle w:val="Hyperlink"/>
            <w:rFonts w:ascii="Courier New" w:hAnsi="Courier New" w:cs="Courier New"/>
            <w:noProof/>
          </w:rPr>
          <w:t>&lt;appdata/&gt;</w:t>
        </w:r>
        <w:r w:rsidR="00213C1D">
          <w:rPr>
            <w:noProof/>
            <w:webHidden/>
          </w:rPr>
          <w:tab/>
        </w:r>
        <w:r w:rsidR="00213C1D">
          <w:rPr>
            <w:noProof/>
            <w:webHidden/>
          </w:rPr>
          <w:fldChar w:fldCharType="begin"/>
        </w:r>
        <w:r w:rsidR="00213C1D">
          <w:rPr>
            <w:noProof/>
            <w:webHidden/>
          </w:rPr>
          <w:instrText xml:space="preserve"> PAGEREF _Toc159618756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58FE40EC" w14:textId="1B61235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7" w:history="1">
        <w:r w:rsidR="00213C1D" w:rsidRPr="00950B5D">
          <w:rPr>
            <w:rStyle w:val="Hyperlink"/>
            <w:noProof/>
          </w:rPr>
          <w:t>8.6.1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_Toc159618757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2D0D8D87" w14:textId="1212C62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8" w:history="1">
        <w:r w:rsidR="00213C1D" w:rsidRPr="00950B5D">
          <w:rPr>
            <w:rStyle w:val="Hyperlink"/>
            <w:noProof/>
          </w:rPr>
          <w:t>8.6.2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process roles,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_Toc159618758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BFB4E2E" w14:textId="2781627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59" w:history="1">
        <w:r w:rsidR="00213C1D" w:rsidRPr="00950B5D">
          <w:rPr>
            <w:rStyle w:val="Hyperlink"/>
            <w:noProof/>
          </w:rPr>
          <w:t>8.6.3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Needs of different applications, addressed by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Pr>
            <w:noProof/>
            <w:webHidden/>
          </w:rPr>
          <w:tab/>
        </w:r>
        <w:r w:rsidR="00213C1D">
          <w:rPr>
            <w:noProof/>
            <w:webHidden/>
          </w:rPr>
          <w:fldChar w:fldCharType="begin"/>
        </w:r>
        <w:r w:rsidR="00213C1D">
          <w:rPr>
            <w:noProof/>
            <w:webHidden/>
          </w:rPr>
          <w:instrText xml:space="preserve"> PAGEREF _Toc159618759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2F32841" w14:textId="40469590"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0" w:history="1">
        <w:r w:rsidR="00213C1D" w:rsidRPr="00950B5D">
          <w:rPr>
            <w:rStyle w:val="Hyperlink"/>
            <w:noProof/>
          </w:rPr>
          <w:t>8.6.4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Different levels of </w:t>
        </w:r>
        <w:r w:rsidR="00213C1D" w:rsidRPr="00950B5D">
          <w:rPr>
            <w:rStyle w:val="Hyperlink"/>
            <w:rFonts w:ascii="Courier New" w:hAnsi="Courier New" w:cs="Courier New"/>
            <w:iCs/>
            <w:noProof/>
          </w:rPr>
          <w:t>&lt;custom_attributes/&gt;</w:t>
        </w:r>
        <w:r w:rsidR="00213C1D" w:rsidRPr="00950B5D">
          <w:rPr>
            <w:rStyle w:val="Hyperlink"/>
            <w:noProof/>
          </w:rPr>
          <w:t xml:space="preserve"> and </w:t>
        </w:r>
        <w:r w:rsidR="00213C1D" w:rsidRPr="00950B5D">
          <w:rPr>
            <w:rStyle w:val="Hyperlink"/>
            <w:rFonts w:ascii="Courier New" w:hAnsi="Courier New" w:cs="Courier New"/>
            <w:iCs/>
            <w:noProof/>
          </w:rPr>
          <w:t>&lt;appdata/&gt;</w:t>
        </w:r>
        <w:r w:rsidR="00213C1D" w:rsidRPr="00950B5D">
          <w:rPr>
            <w:rStyle w:val="Hyperlink"/>
            <w:noProof/>
          </w:rPr>
          <w:t xml:space="preserve"> within χMCF data model</w:t>
        </w:r>
        <w:r w:rsidR="00213C1D">
          <w:rPr>
            <w:noProof/>
            <w:webHidden/>
          </w:rPr>
          <w:tab/>
        </w:r>
        <w:r w:rsidR="00213C1D">
          <w:rPr>
            <w:noProof/>
            <w:webHidden/>
          </w:rPr>
          <w:fldChar w:fldCharType="begin"/>
        </w:r>
        <w:r w:rsidR="00213C1D">
          <w:rPr>
            <w:noProof/>
            <w:webHidden/>
          </w:rPr>
          <w:instrText xml:space="preserve"> PAGEREF _Toc159618760 \h </w:instrText>
        </w:r>
        <w:r w:rsidR="00213C1D">
          <w:rPr>
            <w:noProof/>
            <w:webHidden/>
          </w:rPr>
        </w:r>
        <w:r w:rsidR="00213C1D">
          <w:rPr>
            <w:noProof/>
            <w:webHidden/>
          </w:rPr>
          <w:fldChar w:fldCharType="separate"/>
        </w:r>
        <w:r w:rsidR="0012574E">
          <w:rPr>
            <w:noProof/>
            <w:webHidden/>
          </w:rPr>
          <w:t>30</w:t>
        </w:r>
        <w:r w:rsidR="00213C1D">
          <w:rPr>
            <w:noProof/>
            <w:webHidden/>
          </w:rPr>
          <w:fldChar w:fldCharType="end"/>
        </w:r>
      </w:hyperlink>
    </w:p>
    <w:p w14:paraId="755C3507" w14:textId="4F0FF6F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61" w:history="1">
        <w:r w:rsidR="00213C1D" w:rsidRPr="00950B5D">
          <w:rPr>
            <w:rStyle w:val="Hyperlink"/>
            <w:noProof/>
          </w:rPr>
          <w:t>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0D connections</w:t>
        </w:r>
        <w:r w:rsidR="00213C1D">
          <w:rPr>
            <w:noProof/>
            <w:webHidden/>
          </w:rPr>
          <w:tab/>
        </w:r>
        <w:r w:rsidR="00213C1D">
          <w:rPr>
            <w:noProof/>
            <w:webHidden/>
          </w:rPr>
          <w:fldChar w:fldCharType="begin"/>
        </w:r>
        <w:r w:rsidR="00213C1D">
          <w:rPr>
            <w:noProof/>
            <w:webHidden/>
          </w:rPr>
          <w:instrText xml:space="preserve"> PAGEREF _Toc159618761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6D6B51A4" w14:textId="4768366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2" w:history="1">
        <w:r w:rsidR="00213C1D" w:rsidRPr="00950B5D">
          <w:rPr>
            <w:rStyle w:val="Hyperlink"/>
            <w:noProof/>
          </w:rPr>
          <w:t>9.1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_Toc159618762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4927E369" w14:textId="72E6550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3"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_Toc159618763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1A4BFD1A" w14:textId="12FE823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4" w:history="1">
        <w:r w:rsidR="00213C1D" w:rsidRPr="00950B5D">
          <w:rPr>
            <w:rStyle w:val="Hyperlink"/>
            <w:noProof/>
          </w:rPr>
          <w:t>9.1.2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_Toc159618764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70398CA2" w14:textId="5E7B7493"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5" w:history="1">
        <w:r w:rsidR="00213C1D" w:rsidRPr="00950B5D">
          <w:rPr>
            <w:rStyle w:val="Hyperlink"/>
            <w:noProof/>
          </w:rPr>
          <w:t>9.1.3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Direction</w:t>
        </w:r>
        <w:r w:rsidR="00213C1D">
          <w:rPr>
            <w:noProof/>
            <w:webHidden/>
          </w:rPr>
          <w:tab/>
        </w:r>
        <w:r w:rsidR="00213C1D">
          <w:rPr>
            <w:noProof/>
            <w:webHidden/>
          </w:rPr>
          <w:fldChar w:fldCharType="begin"/>
        </w:r>
        <w:r w:rsidR="00213C1D">
          <w:rPr>
            <w:noProof/>
            <w:webHidden/>
          </w:rPr>
          <w:instrText xml:space="preserve"> PAGEREF _Toc159618765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6AD519E9" w14:textId="071B264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6" w:history="1">
        <w:r w:rsidR="00213C1D" w:rsidRPr="00950B5D">
          <w:rPr>
            <w:rStyle w:val="Hyperlink"/>
            <w:noProof/>
          </w:rPr>
          <w:t>9.1.4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_Toc159618766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C4FF19D" w14:textId="5B1E12D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67" w:history="1">
        <w:r w:rsidR="00213C1D" w:rsidRPr="00950B5D">
          <w:rPr>
            <w:rStyle w:val="Hyperlink"/>
            <w:noProof/>
          </w:rPr>
          <w:t>9.2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Spot Welds</w:t>
        </w:r>
        <w:r w:rsidR="00213C1D">
          <w:rPr>
            <w:noProof/>
            <w:webHidden/>
          </w:rPr>
          <w:tab/>
        </w:r>
        <w:r w:rsidR="00213C1D">
          <w:rPr>
            <w:noProof/>
            <w:webHidden/>
          </w:rPr>
          <w:fldChar w:fldCharType="begin"/>
        </w:r>
        <w:r w:rsidR="00213C1D">
          <w:rPr>
            <w:noProof/>
            <w:webHidden/>
          </w:rPr>
          <w:instrText xml:space="preserve"> PAGEREF _Toc159618767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71F4D226" w14:textId="5CBF023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8" w:history="1">
        <w:r w:rsidR="00213C1D" w:rsidRPr="00950B5D">
          <w:rPr>
            <w:rStyle w:val="Hyperlink"/>
            <w:noProof/>
          </w:rPr>
          <w:t>9.2.1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582EEBE5" w14:textId="0F410F5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69" w:history="1">
        <w:r w:rsidR="00213C1D" w:rsidRPr="00950B5D">
          <w:rPr>
            <w:rStyle w:val="Hyperlink"/>
            <w:noProof/>
          </w:rPr>
          <w:t>9.2.2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diameter</w:t>
        </w:r>
        <w:r w:rsidR="00213C1D">
          <w:rPr>
            <w:noProof/>
            <w:webHidden/>
          </w:rPr>
          <w:tab/>
        </w:r>
        <w:r w:rsidR="00213C1D">
          <w:rPr>
            <w:noProof/>
            <w:webHidden/>
          </w:rPr>
          <w:fldChar w:fldCharType="begin"/>
        </w:r>
        <w:r w:rsidR="00213C1D">
          <w:rPr>
            <w:noProof/>
            <w:webHidden/>
          </w:rPr>
          <w:instrText xml:space="preserve"> PAGEREF _Toc159618769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1B1CA635" w14:textId="073B1F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0" w:history="1">
        <w:r w:rsidR="00213C1D" w:rsidRPr="00950B5D">
          <w:rPr>
            <w:rStyle w:val="Hyperlink"/>
            <w:noProof/>
          </w:rPr>
          <w:t>9.2.3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Attribute </w:t>
        </w:r>
        <w:r w:rsidR="00213C1D" w:rsidRPr="00950B5D">
          <w:rPr>
            <w:rStyle w:val="Hyperlink"/>
            <w:rFonts w:ascii="Courier New" w:hAnsi="Courier New"/>
            <w:bCs/>
            <w:noProof/>
          </w:rPr>
          <w:t>technology</w:t>
        </w:r>
        <w:r w:rsidR="00213C1D">
          <w:rPr>
            <w:noProof/>
            <w:webHidden/>
          </w:rPr>
          <w:tab/>
        </w:r>
        <w:r w:rsidR="00213C1D">
          <w:rPr>
            <w:noProof/>
            <w:webHidden/>
          </w:rPr>
          <w:fldChar w:fldCharType="begin"/>
        </w:r>
        <w:r w:rsidR="00213C1D">
          <w:rPr>
            <w:noProof/>
            <w:webHidden/>
          </w:rPr>
          <w:instrText xml:space="preserve"> PAGEREF _Toc159618770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520F5F4" w14:textId="11AF2BD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1" w:history="1">
        <w:r w:rsidR="00213C1D" w:rsidRPr="00950B5D">
          <w:rPr>
            <w:rStyle w:val="Hyperlink"/>
            <w:noProof/>
          </w:rPr>
          <w:t>9.3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Robscans</w:t>
        </w:r>
        <w:r w:rsidR="00213C1D">
          <w:rPr>
            <w:noProof/>
            <w:webHidden/>
          </w:rPr>
          <w:tab/>
        </w:r>
        <w:r w:rsidR="00213C1D">
          <w:rPr>
            <w:noProof/>
            <w:webHidden/>
          </w:rPr>
          <w:fldChar w:fldCharType="begin"/>
        </w:r>
        <w:r w:rsidR="00213C1D">
          <w:rPr>
            <w:noProof/>
            <w:webHidden/>
          </w:rPr>
          <w:instrText xml:space="preserve"> PAGEREF _Toc159618771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4C885C0B" w14:textId="488E00BA"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2" w:history="1">
        <w:r w:rsidR="00213C1D" w:rsidRPr="00950B5D">
          <w:rPr>
            <w:rStyle w:val="Hyperlink"/>
            <w:noProof/>
          </w:rPr>
          <w:t>9.4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Rivets</w:t>
        </w:r>
        <w:r w:rsidR="00213C1D">
          <w:rPr>
            <w:noProof/>
            <w:webHidden/>
          </w:rPr>
          <w:tab/>
        </w:r>
        <w:r w:rsidR="00213C1D">
          <w:rPr>
            <w:noProof/>
            <w:webHidden/>
          </w:rPr>
          <w:fldChar w:fldCharType="begin"/>
        </w:r>
        <w:r w:rsidR="00213C1D">
          <w:rPr>
            <w:noProof/>
            <w:webHidden/>
          </w:rPr>
          <w:instrText xml:space="preserve"> PAGEREF _Toc159618772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263FFA00" w14:textId="5493638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3" w:history="1">
        <w:r w:rsidR="00213C1D" w:rsidRPr="00950B5D">
          <w:rPr>
            <w:rStyle w:val="Hyperlink"/>
            <w:noProof/>
          </w:rPr>
          <w:t>9.4.1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7F6689F8" w14:textId="686FB3B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4" w:history="1">
        <w:r w:rsidR="00213C1D" w:rsidRPr="00950B5D">
          <w:rPr>
            <w:rStyle w:val="Hyperlink"/>
            <w:noProof/>
          </w:rPr>
          <w:t>9.4.2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Blind Rivets</w:t>
        </w:r>
        <w:r w:rsidR="00213C1D">
          <w:rPr>
            <w:noProof/>
            <w:webHidden/>
          </w:rPr>
          <w:tab/>
        </w:r>
        <w:r w:rsidR="00213C1D">
          <w:rPr>
            <w:noProof/>
            <w:webHidden/>
          </w:rPr>
          <w:fldChar w:fldCharType="begin"/>
        </w:r>
        <w:r w:rsidR="00213C1D">
          <w:rPr>
            <w:noProof/>
            <w:webHidden/>
          </w:rPr>
          <w:instrText xml:space="preserve"> PAGEREF _Toc159618774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BC7E33C" w14:textId="7F1FF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5" w:history="1">
        <w:r w:rsidR="00213C1D" w:rsidRPr="00950B5D">
          <w:rPr>
            <w:rStyle w:val="Hyperlink"/>
            <w:noProof/>
          </w:rPr>
          <w:t>9.4.3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Self-Piercing Rivets</w:t>
        </w:r>
        <w:r w:rsidR="00213C1D">
          <w:rPr>
            <w:noProof/>
            <w:webHidden/>
          </w:rPr>
          <w:tab/>
        </w:r>
        <w:r w:rsidR="00213C1D">
          <w:rPr>
            <w:noProof/>
            <w:webHidden/>
          </w:rPr>
          <w:fldChar w:fldCharType="begin"/>
        </w:r>
        <w:r w:rsidR="00213C1D">
          <w:rPr>
            <w:noProof/>
            <w:webHidden/>
          </w:rPr>
          <w:instrText xml:space="preserve"> PAGEREF _Toc159618775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5E653D40" w14:textId="111E417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6" w:history="1">
        <w:r w:rsidR="00213C1D" w:rsidRPr="00950B5D">
          <w:rPr>
            <w:rStyle w:val="Hyperlink"/>
            <w:noProof/>
          </w:rPr>
          <w:t>9.4.4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Solid Rivets</w:t>
        </w:r>
        <w:r w:rsidR="00213C1D">
          <w:rPr>
            <w:noProof/>
            <w:webHidden/>
          </w:rPr>
          <w:tab/>
        </w:r>
        <w:r w:rsidR="00213C1D">
          <w:rPr>
            <w:noProof/>
            <w:webHidden/>
          </w:rPr>
          <w:fldChar w:fldCharType="begin"/>
        </w:r>
        <w:r w:rsidR="00213C1D">
          <w:rPr>
            <w:noProof/>
            <w:webHidden/>
          </w:rPr>
          <w:instrText xml:space="preserve"> PAGEREF _Toc159618776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6CEBB2E3" w14:textId="66A5E9E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7" w:history="1">
        <w:r w:rsidR="00213C1D" w:rsidRPr="00950B5D">
          <w:rPr>
            <w:rStyle w:val="Hyperlink"/>
            <w:noProof/>
          </w:rPr>
          <w:t>9.4.5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Swop Rivets</w:t>
        </w:r>
        <w:r w:rsidR="00213C1D">
          <w:rPr>
            <w:noProof/>
            <w:webHidden/>
          </w:rPr>
          <w:tab/>
        </w:r>
        <w:r w:rsidR="00213C1D">
          <w:rPr>
            <w:noProof/>
            <w:webHidden/>
          </w:rPr>
          <w:fldChar w:fldCharType="begin"/>
        </w:r>
        <w:r w:rsidR="00213C1D">
          <w:rPr>
            <w:noProof/>
            <w:webHidden/>
          </w:rPr>
          <w:instrText xml:space="preserve"> PAGEREF _Toc159618777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93AAB39" w14:textId="5A4E10A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78" w:history="1">
        <w:r w:rsidR="00213C1D" w:rsidRPr="00950B5D">
          <w:rPr>
            <w:rStyle w:val="Hyperlink"/>
            <w:noProof/>
          </w:rPr>
          <w:t>9.4.6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 Rivet Studs</w:t>
        </w:r>
        <w:r w:rsidR="00213C1D">
          <w:rPr>
            <w:noProof/>
            <w:webHidden/>
          </w:rPr>
          <w:tab/>
        </w:r>
        <w:r w:rsidR="00213C1D">
          <w:rPr>
            <w:noProof/>
            <w:webHidden/>
          </w:rPr>
          <w:fldChar w:fldCharType="begin"/>
        </w:r>
        <w:r w:rsidR="00213C1D">
          <w:rPr>
            <w:noProof/>
            <w:webHidden/>
          </w:rPr>
          <w:instrText xml:space="preserve"> PAGEREF _Toc159618778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4AC76DD1" w14:textId="30B367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79" w:history="1">
        <w:r w:rsidR="00213C1D" w:rsidRPr="00950B5D">
          <w:rPr>
            <w:rStyle w:val="Hyperlink"/>
            <w:noProof/>
          </w:rPr>
          <w:t>9.5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Threaded Connections: Bolts and Screws</w:t>
        </w:r>
        <w:r w:rsidR="00213C1D">
          <w:rPr>
            <w:noProof/>
            <w:webHidden/>
          </w:rPr>
          <w:tab/>
        </w:r>
        <w:r w:rsidR="00213C1D">
          <w:rPr>
            <w:noProof/>
            <w:webHidden/>
          </w:rPr>
          <w:fldChar w:fldCharType="begin"/>
        </w:r>
        <w:r w:rsidR="00213C1D">
          <w:rPr>
            <w:noProof/>
            <w:webHidden/>
          </w:rPr>
          <w:instrText xml:space="preserve"> PAGEREF _Toc159618779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5FCCC909" w14:textId="7971D83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0" w:history="1">
        <w:r w:rsidR="00213C1D" w:rsidRPr="00950B5D">
          <w:rPr>
            <w:rStyle w:val="Hyperlink"/>
            <w:noProof/>
          </w:rPr>
          <w:t>9.5.1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Introduction</w:t>
        </w:r>
        <w:r w:rsidR="00213C1D">
          <w:rPr>
            <w:noProof/>
            <w:webHidden/>
          </w:rPr>
          <w:tab/>
        </w:r>
        <w:r w:rsidR="00213C1D">
          <w:rPr>
            <w:noProof/>
            <w:webHidden/>
          </w:rPr>
          <w:fldChar w:fldCharType="begin"/>
        </w:r>
        <w:r w:rsidR="00213C1D">
          <w:rPr>
            <w:noProof/>
            <w:webHidden/>
          </w:rPr>
          <w:instrText xml:space="preserve"> PAGEREF _Toc159618780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4E493D81" w14:textId="1769B828"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1" w:history="1">
        <w:r w:rsidR="00213C1D" w:rsidRPr="00950B5D">
          <w:rPr>
            <w:rStyle w:val="Hyperlink"/>
            <w:noProof/>
          </w:rPr>
          <w:t>9.5.2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Contacts and Friction</w:t>
        </w:r>
        <w:r w:rsidR="00213C1D">
          <w:rPr>
            <w:noProof/>
            <w:webHidden/>
          </w:rPr>
          <w:tab/>
        </w:r>
        <w:r w:rsidR="00213C1D">
          <w:rPr>
            <w:noProof/>
            <w:webHidden/>
          </w:rPr>
          <w:fldChar w:fldCharType="begin"/>
        </w:r>
        <w:r w:rsidR="00213C1D">
          <w:rPr>
            <w:noProof/>
            <w:webHidden/>
          </w:rPr>
          <w:instrText xml:space="preserve"> PAGEREF _Toc159618781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AC95288" w14:textId="709E438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2" w:history="1">
        <w:r w:rsidR="00213C1D" w:rsidRPr="00950B5D">
          <w:rPr>
            <w:rStyle w:val="Hyperlink"/>
            <w:noProof/>
          </w:rPr>
          <w:t>9.5.3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Definition of element </w:t>
        </w:r>
        <w:r w:rsidR="00213C1D" w:rsidRPr="00950B5D">
          <w:rPr>
            <w:rStyle w:val="Hyperlink"/>
            <w:rFonts w:ascii="Courier New" w:hAnsi="Courier New" w:cs="Courier New"/>
            <w:bCs/>
            <w:noProof/>
          </w:rPr>
          <w:t>&lt;threaded_connection/&gt;</w:t>
        </w:r>
        <w:r w:rsidR="00213C1D">
          <w:rPr>
            <w:noProof/>
            <w:webHidden/>
          </w:rPr>
          <w:tab/>
        </w:r>
        <w:r w:rsidR="00213C1D">
          <w:rPr>
            <w:noProof/>
            <w:webHidden/>
          </w:rPr>
          <w:fldChar w:fldCharType="begin"/>
        </w:r>
        <w:r w:rsidR="00213C1D">
          <w:rPr>
            <w:noProof/>
            <w:webHidden/>
          </w:rPr>
          <w:instrText xml:space="preserve"> PAGEREF _Toc159618782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48700EFC" w14:textId="4E135AD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3" w:history="1">
        <w:r w:rsidR="00213C1D" w:rsidRPr="00950B5D">
          <w:rPr>
            <w:rStyle w:val="Hyperlink"/>
            <w:noProof/>
          </w:rPr>
          <w:t>9.5.4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Washer</w:t>
        </w:r>
        <w:r w:rsidR="00213C1D">
          <w:rPr>
            <w:noProof/>
            <w:webHidden/>
          </w:rPr>
          <w:tab/>
        </w:r>
        <w:r w:rsidR="00213C1D">
          <w:rPr>
            <w:noProof/>
            <w:webHidden/>
          </w:rPr>
          <w:fldChar w:fldCharType="begin"/>
        </w:r>
        <w:r w:rsidR="00213C1D">
          <w:rPr>
            <w:noProof/>
            <w:webHidden/>
          </w:rPr>
          <w:instrText xml:space="preserve"> PAGEREF _Toc159618783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0DFBC2D3" w14:textId="7FA78FF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4" w:history="1">
        <w:r w:rsidR="00213C1D" w:rsidRPr="00950B5D">
          <w:rPr>
            <w:rStyle w:val="Hyperlink"/>
            <w:noProof/>
          </w:rPr>
          <w:t>9.5.5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Nut</w:t>
        </w:r>
        <w:r w:rsidR="00213C1D">
          <w:rPr>
            <w:noProof/>
            <w:webHidden/>
          </w:rPr>
          <w:tab/>
        </w:r>
        <w:r w:rsidR="00213C1D">
          <w:rPr>
            <w:noProof/>
            <w:webHidden/>
          </w:rPr>
          <w:fldChar w:fldCharType="begin"/>
        </w:r>
        <w:r w:rsidR="00213C1D">
          <w:rPr>
            <w:noProof/>
            <w:webHidden/>
          </w:rPr>
          <w:instrText xml:space="preserve"> PAGEREF _Toc159618784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0E6DD400" w14:textId="303CBBE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5" w:history="1">
        <w:r w:rsidR="00213C1D" w:rsidRPr="00950B5D">
          <w:rPr>
            <w:rStyle w:val="Hyperlink"/>
            <w:noProof/>
          </w:rPr>
          <w:t>9.5.6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Bolt</w:t>
        </w:r>
        <w:r w:rsidR="00213C1D">
          <w:rPr>
            <w:noProof/>
            <w:webHidden/>
          </w:rPr>
          <w:tab/>
        </w:r>
        <w:r w:rsidR="00213C1D">
          <w:rPr>
            <w:noProof/>
            <w:webHidden/>
          </w:rPr>
          <w:fldChar w:fldCharType="begin"/>
        </w:r>
        <w:r w:rsidR="00213C1D">
          <w:rPr>
            <w:noProof/>
            <w:webHidden/>
          </w:rPr>
          <w:instrText xml:space="preserve"> PAGEREF _Toc159618785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266AB215" w14:textId="6B2AB5D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86" w:history="1">
        <w:r w:rsidR="00213C1D" w:rsidRPr="00950B5D">
          <w:rPr>
            <w:rStyle w:val="Hyperlink"/>
            <w:noProof/>
          </w:rPr>
          <w:t>9.5.7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Screw</w:t>
        </w:r>
        <w:r w:rsidR="00213C1D">
          <w:rPr>
            <w:noProof/>
            <w:webHidden/>
          </w:rPr>
          <w:tab/>
        </w:r>
        <w:r w:rsidR="00213C1D">
          <w:rPr>
            <w:noProof/>
            <w:webHidden/>
          </w:rPr>
          <w:fldChar w:fldCharType="begin"/>
        </w:r>
        <w:r w:rsidR="00213C1D">
          <w:rPr>
            <w:noProof/>
            <w:webHidden/>
          </w:rPr>
          <w:instrText xml:space="preserve"> PAGEREF _Toc159618786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63E9E4D" w14:textId="6447A82D"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7" w:history="1">
        <w:r w:rsidR="00213C1D" w:rsidRPr="00950B5D">
          <w:rPr>
            <w:rStyle w:val="Hyperlink"/>
            <w:noProof/>
          </w:rPr>
          <w:t>9.6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Gum Drops</w:t>
        </w:r>
        <w:r w:rsidR="00213C1D">
          <w:rPr>
            <w:noProof/>
            <w:webHidden/>
          </w:rPr>
          <w:tab/>
        </w:r>
        <w:r w:rsidR="00213C1D">
          <w:rPr>
            <w:noProof/>
            <w:webHidden/>
          </w:rPr>
          <w:fldChar w:fldCharType="begin"/>
        </w:r>
        <w:r w:rsidR="00213C1D">
          <w:rPr>
            <w:noProof/>
            <w:webHidden/>
          </w:rPr>
          <w:instrText xml:space="preserve"> PAGEREF _Toc159618787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B4BE58A" w14:textId="582F1F0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8" w:history="1">
        <w:r w:rsidR="00213C1D" w:rsidRPr="00950B5D">
          <w:rPr>
            <w:rStyle w:val="Hyperlink"/>
            <w:noProof/>
          </w:rPr>
          <w:t>9.7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Clinches</w:t>
        </w:r>
        <w:r w:rsidR="00213C1D">
          <w:rPr>
            <w:noProof/>
            <w:webHidden/>
          </w:rPr>
          <w:tab/>
        </w:r>
        <w:r w:rsidR="00213C1D">
          <w:rPr>
            <w:noProof/>
            <w:webHidden/>
          </w:rPr>
          <w:fldChar w:fldCharType="begin"/>
        </w:r>
        <w:r w:rsidR="00213C1D">
          <w:rPr>
            <w:noProof/>
            <w:webHidden/>
          </w:rPr>
          <w:instrText xml:space="preserve"> PAGEREF _Toc159618788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79B19261" w14:textId="2748451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89" w:history="1">
        <w:r w:rsidR="00213C1D" w:rsidRPr="00950B5D">
          <w:rPr>
            <w:rStyle w:val="Hyperlink"/>
            <w:noProof/>
          </w:rPr>
          <w:t>9.8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Heat Stakes / Thermal Stakes</w:t>
        </w:r>
        <w:r w:rsidR="00213C1D">
          <w:rPr>
            <w:noProof/>
            <w:webHidden/>
          </w:rPr>
          <w:tab/>
        </w:r>
        <w:r w:rsidR="00213C1D">
          <w:rPr>
            <w:noProof/>
            <w:webHidden/>
          </w:rPr>
          <w:fldChar w:fldCharType="begin"/>
        </w:r>
        <w:r w:rsidR="00213C1D">
          <w:rPr>
            <w:noProof/>
            <w:webHidden/>
          </w:rPr>
          <w:instrText xml:space="preserve"> PAGEREF _Toc159618789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2C499CBC" w14:textId="25D56C57"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0" w:history="1">
        <w:r w:rsidR="00213C1D" w:rsidRPr="00950B5D">
          <w:rPr>
            <w:rStyle w:val="Hyperlink"/>
            <w:noProof/>
          </w:rPr>
          <w:t>9.9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Clips/Snap Joints</w:t>
        </w:r>
        <w:r w:rsidR="00213C1D">
          <w:rPr>
            <w:noProof/>
            <w:webHidden/>
          </w:rPr>
          <w:tab/>
        </w:r>
        <w:r w:rsidR="00213C1D">
          <w:rPr>
            <w:noProof/>
            <w:webHidden/>
          </w:rPr>
          <w:fldChar w:fldCharType="begin"/>
        </w:r>
        <w:r w:rsidR="00213C1D">
          <w:rPr>
            <w:noProof/>
            <w:webHidden/>
          </w:rPr>
          <w:instrText xml:space="preserve"> PAGEREF _Toc159618790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1F0E97C3" w14:textId="236896E4"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1" w:history="1">
        <w:r w:rsidR="00213C1D" w:rsidRPr="00950B5D">
          <w:rPr>
            <w:rStyle w:val="Hyperlink"/>
            <w:noProof/>
          </w:rPr>
          <w:t>9.10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Nails</w:t>
        </w:r>
        <w:r w:rsidR="00213C1D">
          <w:rPr>
            <w:noProof/>
            <w:webHidden/>
          </w:rPr>
          <w:tab/>
        </w:r>
        <w:r w:rsidR="00213C1D">
          <w:rPr>
            <w:noProof/>
            <w:webHidden/>
          </w:rPr>
          <w:fldChar w:fldCharType="begin"/>
        </w:r>
        <w:r w:rsidR="00213C1D">
          <w:rPr>
            <w:noProof/>
            <w:webHidden/>
          </w:rPr>
          <w:instrText xml:space="preserve"> PAGEREF _Toc159618791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DE0E7EA" w14:textId="6183E4C0"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2" w:history="1">
        <w:r w:rsidR="00213C1D" w:rsidRPr="00950B5D">
          <w:rPr>
            <w:rStyle w:val="Hyperlink"/>
            <w:noProof/>
          </w:rPr>
          <w:t>9.11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Rotation Joints</w:t>
        </w:r>
        <w:r w:rsidR="00213C1D">
          <w:rPr>
            <w:noProof/>
            <w:webHidden/>
          </w:rPr>
          <w:tab/>
        </w:r>
        <w:r w:rsidR="00213C1D">
          <w:rPr>
            <w:noProof/>
            <w:webHidden/>
          </w:rPr>
          <w:fldChar w:fldCharType="begin"/>
        </w:r>
        <w:r w:rsidR="00213C1D">
          <w:rPr>
            <w:noProof/>
            <w:webHidden/>
          </w:rPr>
          <w:instrText xml:space="preserve"> PAGEREF _Toc159618792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082DA7D8" w14:textId="36E5C9A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3" w:history="1">
        <w:r w:rsidR="00213C1D" w:rsidRPr="00950B5D">
          <w:rPr>
            <w:rStyle w:val="Hyperlink"/>
            <w:noProof/>
          </w:rPr>
          <w:t>9.11.1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_Toc159618793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5A8CC6E9" w14:textId="71D5609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4" w:history="1">
        <w:r w:rsidR="00213C1D" w:rsidRPr="00950B5D">
          <w:rPr>
            <w:rStyle w:val="Hyperlink"/>
            <w:noProof/>
          </w:rPr>
          <w:t>9.11.2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ROTAV</w:t>
        </w:r>
        <w:r w:rsidR="00213C1D">
          <w:rPr>
            <w:noProof/>
            <w:webHidden/>
          </w:rPr>
          <w:tab/>
        </w:r>
        <w:r w:rsidR="00213C1D">
          <w:rPr>
            <w:noProof/>
            <w:webHidden/>
          </w:rPr>
          <w:fldChar w:fldCharType="begin"/>
        </w:r>
        <w:r w:rsidR="00213C1D">
          <w:rPr>
            <w:noProof/>
            <w:webHidden/>
          </w:rPr>
          <w:instrText xml:space="preserve"> PAGEREF _Toc159618794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B7B062" w14:textId="2AA78F4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795" w:history="1">
        <w:r w:rsidR="00213C1D" w:rsidRPr="00950B5D">
          <w:rPr>
            <w:rStyle w:val="Hyperlink"/>
            <w:noProof/>
          </w:rPr>
          <w:t>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1D connections</w:t>
        </w:r>
        <w:r w:rsidR="00213C1D">
          <w:rPr>
            <w:noProof/>
            <w:webHidden/>
          </w:rPr>
          <w:tab/>
        </w:r>
        <w:r w:rsidR="00213C1D">
          <w:rPr>
            <w:noProof/>
            <w:webHidden/>
          </w:rPr>
          <w:fldChar w:fldCharType="begin"/>
        </w:r>
        <w:r w:rsidR="00213C1D">
          <w:rPr>
            <w:noProof/>
            <w:webHidden/>
          </w:rPr>
          <w:instrText xml:space="preserve"> PAGEREF _Toc159618795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2F69457" w14:textId="325A993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796" w:history="1">
        <w:r w:rsidR="00213C1D" w:rsidRPr="00950B5D">
          <w:rPr>
            <w:rStyle w:val="Hyperlink"/>
            <w:noProof/>
          </w:rPr>
          <w:t>10.1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_Toc159618796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58A5A74B" w14:textId="3EC5AC8C"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7" w:history="1">
        <w:r w:rsidR="00213C1D" w:rsidRPr="00950B5D">
          <w:rPr>
            <w:rStyle w:val="Hyperlink"/>
            <w:noProof/>
          </w:rPr>
          <w:t>10.1.1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_Toc159618797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660FD258" w14:textId="0A7864E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8" w:history="1">
        <w:r w:rsidR="00213C1D" w:rsidRPr="00950B5D">
          <w:rPr>
            <w:rStyle w:val="Hyperlink"/>
            <w:noProof/>
          </w:rPr>
          <w:t>10.1.2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Location</w:t>
        </w:r>
        <w:r w:rsidR="00213C1D">
          <w:rPr>
            <w:noProof/>
            <w:webHidden/>
          </w:rPr>
          <w:tab/>
        </w:r>
        <w:r w:rsidR="00213C1D">
          <w:rPr>
            <w:noProof/>
            <w:webHidden/>
          </w:rPr>
          <w:fldChar w:fldCharType="begin"/>
        </w:r>
        <w:r w:rsidR="00213C1D">
          <w:rPr>
            <w:noProof/>
            <w:webHidden/>
          </w:rPr>
          <w:instrText xml:space="preserve"> PAGEREF _Toc159618798 \h </w:instrText>
        </w:r>
        <w:r w:rsidR="00213C1D">
          <w:rPr>
            <w:noProof/>
            <w:webHidden/>
          </w:rPr>
        </w:r>
        <w:r w:rsidR="00213C1D">
          <w:rPr>
            <w:noProof/>
            <w:webHidden/>
          </w:rPr>
          <w:fldChar w:fldCharType="separate"/>
        </w:r>
        <w:r w:rsidR="0012574E">
          <w:rPr>
            <w:noProof/>
            <w:webHidden/>
          </w:rPr>
          <w:t>79</w:t>
        </w:r>
        <w:r w:rsidR="00213C1D">
          <w:rPr>
            <w:noProof/>
            <w:webHidden/>
          </w:rPr>
          <w:fldChar w:fldCharType="end"/>
        </w:r>
      </w:hyperlink>
    </w:p>
    <w:p w14:paraId="08055B9B" w14:textId="597EDF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799" w:history="1">
        <w:r w:rsidR="00213C1D" w:rsidRPr="00950B5D">
          <w:rPr>
            <w:rStyle w:val="Hyperlink"/>
            <w:noProof/>
          </w:rPr>
          <w:t>10.1.3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Intermittent Connection Lines</w:t>
        </w:r>
        <w:r w:rsidR="00213C1D">
          <w:rPr>
            <w:noProof/>
            <w:webHidden/>
          </w:rPr>
          <w:tab/>
        </w:r>
        <w:r w:rsidR="00213C1D">
          <w:rPr>
            <w:noProof/>
            <w:webHidden/>
          </w:rPr>
          <w:fldChar w:fldCharType="begin"/>
        </w:r>
        <w:r w:rsidR="00213C1D">
          <w:rPr>
            <w:noProof/>
            <w:webHidden/>
          </w:rPr>
          <w:instrText xml:space="preserve"> PAGEREF _Toc159618799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5097F06C" w14:textId="7255014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0" w:history="1">
        <w:r w:rsidR="00213C1D" w:rsidRPr="00950B5D">
          <w:rPr>
            <w:rStyle w:val="Hyperlink"/>
            <w:noProof/>
          </w:rPr>
          <w:t>10.1.4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_Toc159618800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6FEF3207" w14:textId="5DC371C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01" w:history="1">
        <w:r w:rsidR="00213C1D" w:rsidRPr="00950B5D">
          <w:rPr>
            <w:rStyle w:val="Hyperlink"/>
            <w:noProof/>
          </w:rPr>
          <w:t>10.2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Welds</w:t>
        </w:r>
        <w:r w:rsidR="00213C1D">
          <w:rPr>
            <w:noProof/>
            <w:webHidden/>
          </w:rPr>
          <w:tab/>
        </w:r>
        <w:r w:rsidR="00213C1D">
          <w:rPr>
            <w:noProof/>
            <w:webHidden/>
          </w:rPr>
          <w:fldChar w:fldCharType="begin"/>
        </w:r>
        <w:r w:rsidR="00213C1D">
          <w:rPr>
            <w:noProof/>
            <w:webHidden/>
          </w:rPr>
          <w:instrText xml:space="preserve"> PAGEREF _Toc159618801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65F2BBB" w14:textId="0F3BDFF9"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2" w:history="1">
        <w:r w:rsidR="00213C1D" w:rsidRPr="00950B5D">
          <w:rPr>
            <w:rStyle w:val="Hyperlink"/>
            <w:noProof/>
          </w:rPr>
          <w:t>10.2.1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Description and Modelling Parameters</w:t>
        </w:r>
        <w:r w:rsidR="00213C1D">
          <w:rPr>
            <w:noProof/>
            <w:webHidden/>
          </w:rPr>
          <w:tab/>
        </w:r>
        <w:r w:rsidR="00213C1D">
          <w:rPr>
            <w:noProof/>
            <w:webHidden/>
          </w:rPr>
          <w:fldChar w:fldCharType="begin"/>
        </w:r>
        <w:r w:rsidR="00213C1D">
          <w:rPr>
            <w:noProof/>
            <w:webHidden/>
          </w:rPr>
          <w:instrText xml:space="preserve"> PAGEREF _Toc159618802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4C1D8212" w14:textId="73A3AE4B"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3" w:history="1">
        <w:r w:rsidR="00213C1D" w:rsidRPr="00950B5D">
          <w:rPr>
            <w:rStyle w:val="Hyperlink"/>
            <w:noProof/>
          </w:rPr>
          <w:t>10.2.2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Seam Weld Definition Overview</w:t>
        </w:r>
        <w:r w:rsidR="00213C1D">
          <w:rPr>
            <w:noProof/>
            <w:webHidden/>
          </w:rPr>
          <w:tab/>
        </w:r>
        <w:r w:rsidR="00213C1D">
          <w:rPr>
            <w:noProof/>
            <w:webHidden/>
          </w:rPr>
          <w:fldChar w:fldCharType="begin"/>
        </w:r>
        <w:r w:rsidR="00213C1D">
          <w:rPr>
            <w:noProof/>
            <w:webHidden/>
          </w:rPr>
          <w:instrText xml:space="preserve"> PAGEREF _Toc159618803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2313BDEA" w14:textId="01E269D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4" w:history="1">
        <w:r w:rsidR="00213C1D" w:rsidRPr="00950B5D">
          <w:rPr>
            <w:rStyle w:val="Hyperlink"/>
            <w:noProof/>
          </w:rPr>
          <w:t>10.2.3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Specific XML Realization</w:t>
        </w:r>
        <w:r w:rsidR="00213C1D">
          <w:rPr>
            <w:noProof/>
            <w:webHidden/>
          </w:rPr>
          <w:tab/>
        </w:r>
        <w:r w:rsidR="00213C1D">
          <w:rPr>
            <w:noProof/>
            <w:webHidden/>
          </w:rPr>
          <w:fldChar w:fldCharType="begin"/>
        </w:r>
        <w:r w:rsidR="00213C1D">
          <w:rPr>
            <w:noProof/>
            <w:webHidden/>
          </w:rPr>
          <w:instrText xml:space="preserve"> PAGEREF _Toc159618804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47697786" w14:textId="495F297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5" w:history="1">
        <w:r w:rsidR="00213C1D" w:rsidRPr="00950B5D">
          <w:rPr>
            <w:rStyle w:val="Hyperlink"/>
            <w:noProof/>
          </w:rPr>
          <w:t>10.2.4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Seam Weld Definition</w:t>
        </w:r>
        <w:r w:rsidR="00213C1D">
          <w:rPr>
            <w:noProof/>
            <w:webHidden/>
          </w:rPr>
          <w:tab/>
        </w:r>
        <w:r w:rsidR="00213C1D">
          <w:rPr>
            <w:noProof/>
            <w:webHidden/>
          </w:rPr>
          <w:fldChar w:fldCharType="begin"/>
        </w:r>
        <w:r w:rsidR="00213C1D">
          <w:rPr>
            <w:noProof/>
            <w:webHidden/>
          </w:rPr>
          <w:instrText xml:space="preserve"> PAGEREF _Toc159618805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341B2E64" w14:textId="6F4F22B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6" w:history="1">
        <w:r w:rsidR="00213C1D" w:rsidRPr="00950B5D">
          <w:rPr>
            <w:rStyle w:val="Hyperlink"/>
            <w:noProof/>
          </w:rPr>
          <w:t>10.2.5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Butt Joint</w:t>
        </w:r>
        <w:r w:rsidR="00213C1D">
          <w:rPr>
            <w:noProof/>
            <w:webHidden/>
          </w:rPr>
          <w:tab/>
        </w:r>
        <w:r w:rsidR="00213C1D">
          <w:rPr>
            <w:noProof/>
            <w:webHidden/>
          </w:rPr>
          <w:fldChar w:fldCharType="begin"/>
        </w:r>
        <w:r w:rsidR="00213C1D">
          <w:rPr>
            <w:noProof/>
            <w:webHidden/>
          </w:rPr>
          <w:instrText xml:space="preserve"> PAGEREF _Toc159618806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11CF7C96" w14:textId="45E6E21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7" w:history="1">
        <w:r w:rsidR="00213C1D" w:rsidRPr="00950B5D">
          <w:rPr>
            <w:rStyle w:val="Hyperlink"/>
            <w:noProof/>
          </w:rPr>
          <w:t>10.2.6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Corner Weld</w:t>
        </w:r>
        <w:r w:rsidR="00213C1D">
          <w:rPr>
            <w:noProof/>
            <w:webHidden/>
          </w:rPr>
          <w:tab/>
        </w:r>
        <w:r w:rsidR="00213C1D">
          <w:rPr>
            <w:noProof/>
            <w:webHidden/>
          </w:rPr>
          <w:fldChar w:fldCharType="begin"/>
        </w:r>
        <w:r w:rsidR="00213C1D">
          <w:rPr>
            <w:noProof/>
            <w:webHidden/>
          </w:rPr>
          <w:instrText xml:space="preserve"> PAGEREF _Toc159618807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5FEB3A31" w14:textId="50D3B90D"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8" w:history="1">
        <w:r w:rsidR="00213C1D" w:rsidRPr="00950B5D">
          <w:rPr>
            <w:rStyle w:val="Hyperlink"/>
            <w:noProof/>
          </w:rPr>
          <w:t>10.2.7</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Edge Weld</w:t>
        </w:r>
        <w:r w:rsidR="00213C1D">
          <w:rPr>
            <w:noProof/>
            <w:webHidden/>
          </w:rPr>
          <w:tab/>
        </w:r>
        <w:r w:rsidR="00213C1D">
          <w:rPr>
            <w:noProof/>
            <w:webHidden/>
          </w:rPr>
          <w:fldChar w:fldCharType="begin"/>
        </w:r>
        <w:r w:rsidR="00213C1D">
          <w:rPr>
            <w:noProof/>
            <w:webHidden/>
          </w:rPr>
          <w:instrText xml:space="preserve"> PAGEREF _Toc159618808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5E245060" w14:textId="6EAFE21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09" w:history="1">
        <w:r w:rsidR="00213C1D" w:rsidRPr="00950B5D">
          <w:rPr>
            <w:rStyle w:val="Hyperlink"/>
            <w:noProof/>
          </w:rPr>
          <w:t>10.2.8</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I-Weld</w:t>
        </w:r>
        <w:r w:rsidR="00213C1D">
          <w:rPr>
            <w:noProof/>
            <w:webHidden/>
          </w:rPr>
          <w:tab/>
        </w:r>
        <w:r w:rsidR="00213C1D">
          <w:rPr>
            <w:noProof/>
            <w:webHidden/>
          </w:rPr>
          <w:fldChar w:fldCharType="begin"/>
        </w:r>
        <w:r w:rsidR="00213C1D">
          <w:rPr>
            <w:noProof/>
            <w:webHidden/>
          </w:rPr>
          <w:instrText xml:space="preserve"> PAGEREF _Toc159618809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322C6644" w14:textId="2B56F4D5"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0" w:history="1">
        <w:r w:rsidR="00213C1D" w:rsidRPr="00950B5D">
          <w:rPr>
            <w:rStyle w:val="Hyperlink"/>
            <w:noProof/>
          </w:rPr>
          <w:t>10.2.9</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Overlap Weld</w:t>
        </w:r>
        <w:r w:rsidR="00213C1D">
          <w:rPr>
            <w:noProof/>
            <w:webHidden/>
          </w:rPr>
          <w:tab/>
        </w:r>
        <w:r w:rsidR="00213C1D">
          <w:rPr>
            <w:noProof/>
            <w:webHidden/>
          </w:rPr>
          <w:fldChar w:fldCharType="begin"/>
        </w:r>
        <w:r w:rsidR="00213C1D">
          <w:rPr>
            <w:noProof/>
            <w:webHidden/>
          </w:rPr>
          <w:instrText xml:space="preserve"> PAGEREF _Toc159618810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6C5C0E0D" w14:textId="64F4DB88"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1" w:history="1">
        <w:r w:rsidR="00213C1D" w:rsidRPr="00950B5D">
          <w:rPr>
            <w:rStyle w:val="Hyperlink"/>
            <w:noProof/>
          </w:rPr>
          <w:t>10.2.10</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Y-joint</w:t>
        </w:r>
        <w:r w:rsidR="00213C1D">
          <w:rPr>
            <w:noProof/>
            <w:webHidden/>
          </w:rPr>
          <w:tab/>
        </w:r>
        <w:r w:rsidR="00213C1D">
          <w:rPr>
            <w:noProof/>
            <w:webHidden/>
          </w:rPr>
          <w:fldChar w:fldCharType="begin"/>
        </w:r>
        <w:r w:rsidR="00213C1D">
          <w:rPr>
            <w:noProof/>
            <w:webHidden/>
          </w:rPr>
          <w:instrText xml:space="preserve"> PAGEREF _Toc159618811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93F047" w14:textId="5640C8E2"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2" w:history="1">
        <w:r w:rsidR="00213C1D" w:rsidRPr="00950B5D">
          <w:rPr>
            <w:rStyle w:val="Hyperlink"/>
            <w:noProof/>
          </w:rPr>
          <w:t>10.2.11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K-joint</w:t>
        </w:r>
        <w:r w:rsidR="00213C1D">
          <w:rPr>
            <w:noProof/>
            <w:webHidden/>
          </w:rPr>
          <w:tab/>
        </w:r>
        <w:r w:rsidR="00213C1D">
          <w:rPr>
            <w:noProof/>
            <w:webHidden/>
          </w:rPr>
          <w:fldChar w:fldCharType="begin"/>
        </w:r>
        <w:r w:rsidR="00213C1D">
          <w:rPr>
            <w:noProof/>
            <w:webHidden/>
          </w:rPr>
          <w:instrText xml:space="preserve"> PAGEREF _Toc159618812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20758878" w14:textId="2ED87239"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3" w:history="1">
        <w:r w:rsidR="00213C1D" w:rsidRPr="00950B5D">
          <w:rPr>
            <w:rStyle w:val="Hyperlink"/>
            <w:noProof/>
          </w:rPr>
          <w:t>10.2.12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Cruciform joint</w:t>
        </w:r>
        <w:r w:rsidR="00213C1D">
          <w:rPr>
            <w:noProof/>
            <w:webHidden/>
          </w:rPr>
          <w:tab/>
        </w:r>
        <w:r w:rsidR="00213C1D">
          <w:rPr>
            <w:noProof/>
            <w:webHidden/>
          </w:rPr>
          <w:fldChar w:fldCharType="begin"/>
        </w:r>
        <w:r w:rsidR="00213C1D">
          <w:rPr>
            <w:noProof/>
            <w:webHidden/>
          </w:rPr>
          <w:instrText xml:space="preserve"> PAGEREF _Toc159618813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580131AB" w14:textId="40C9634F" w:rsidR="00213C1D" w:rsidRDefault="00000000">
      <w:pPr>
        <w:pStyle w:val="Verzeichnis3"/>
        <w:tabs>
          <w:tab w:val="left" w:pos="1100"/>
        </w:tabs>
        <w:rPr>
          <w:rFonts w:asciiTheme="minorHAnsi" w:eastAsiaTheme="minorEastAsia" w:hAnsiTheme="minorHAnsi" w:cstheme="minorBidi"/>
          <w:b w:val="0"/>
          <w:noProof/>
          <w:kern w:val="2"/>
          <w:sz w:val="24"/>
          <w:szCs w:val="24"/>
          <w:lang w:val="de-DE" w:eastAsia="de-DE"/>
          <w14:ligatures w14:val="standardContextual"/>
        </w:rPr>
      </w:pPr>
      <w:hyperlink w:anchor="_Toc159618814" w:history="1">
        <w:r w:rsidR="00213C1D" w:rsidRPr="00950B5D">
          <w:rPr>
            <w:rStyle w:val="Hyperlink"/>
            <w:noProof/>
          </w:rPr>
          <w:t>10.2.13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Flared joint</w:t>
        </w:r>
        <w:r w:rsidR="00213C1D">
          <w:rPr>
            <w:noProof/>
            <w:webHidden/>
          </w:rPr>
          <w:tab/>
        </w:r>
        <w:r w:rsidR="00213C1D">
          <w:rPr>
            <w:noProof/>
            <w:webHidden/>
          </w:rPr>
          <w:fldChar w:fldCharType="begin"/>
        </w:r>
        <w:r w:rsidR="00213C1D">
          <w:rPr>
            <w:noProof/>
            <w:webHidden/>
          </w:rPr>
          <w:instrText xml:space="preserve"> PAGEREF _Toc159618814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40DB514D" w14:textId="0452C31F"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15" w:history="1">
        <w:r w:rsidR="00213C1D" w:rsidRPr="00950B5D">
          <w:rPr>
            <w:rStyle w:val="Hyperlink"/>
            <w:noProof/>
          </w:rPr>
          <w:t>10.3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Lines</w:t>
        </w:r>
        <w:r w:rsidR="00213C1D">
          <w:rPr>
            <w:noProof/>
            <w:webHidden/>
          </w:rPr>
          <w:tab/>
        </w:r>
        <w:r w:rsidR="00213C1D">
          <w:rPr>
            <w:noProof/>
            <w:webHidden/>
          </w:rPr>
          <w:fldChar w:fldCharType="begin"/>
        </w:r>
        <w:r w:rsidR="00213C1D">
          <w:rPr>
            <w:noProof/>
            <w:webHidden/>
          </w:rPr>
          <w:instrText xml:space="preserve"> PAGEREF _Toc159618815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38CACB31" w14:textId="00866B2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6" w:history="1">
        <w:r w:rsidR="00213C1D" w:rsidRPr="00950B5D">
          <w:rPr>
            <w:rStyle w:val="Hyperlink"/>
            <w:noProof/>
          </w:rPr>
          <w:t>10.3.1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&lt;adhesive_line/&gt;</w:t>
        </w:r>
        <w:r w:rsidR="00213C1D">
          <w:rPr>
            <w:noProof/>
            <w:webHidden/>
          </w:rPr>
          <w:tab/>
        </w:r>
        <w:r w:rsidR="00213C1D">
          <w:rPr>
            <w:noProof/>
            <w:webHidden/>
          </w:rPr>
          <w:fldChar w:fldCharType="begin"/>
        </w:r>
        <w:r w:rsidR="00213C1D">
          <w:rPr>
            <w:noProof/>
            <w:webHidden/>
          </w:rPr>
          <w:instrText xml:space="preserve"> PAGEREF _Toc159618816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56E1F6EF" w14:textId="54AA455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7" w:history="1">
        <w:r w:rsidR="00213C1D" w:rsidRPr="00950B5D">
          <w:rPr>
            <w:rStyle w:val="Hyperlink"/>
            <w:noProof/>
          </w:rPr>
          <w:t>10.3.2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_Toc159618817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35CB0A63" w14:textId="07D55066"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8" w:history="1">
        <w:r w:rsidR="00213C1D" w:rsidRPr="00950B5D">
          <w:rPr>
            <w:rStyle w:val="Hyperlink"/>
            <w:noProof/>
          </w:rPr>
          <w:t>10.3.3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_Toc159618818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495A5074" w14:textId="7030D8B4"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19" w:history="1">
        <w:r w:rsidR="00213C1D" w:rsidRPr="00950B5D">
          <w:rPr>
            <w:rStyle w:val="Hyperlink"/>
            <w:noProof/>
          </w:rPr>
          <w:t>10.3.4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_Toc159618819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28CD5FD6" w14:textId="3203ED7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0" w:history="1">
        <w:r w:rsidR="00213C1D" w:rsidRPr="00950B5D">
          <w:rPr>
            <w:rStyle w:val="Hyperlink"/>
            <w:noProof/>
          </w:rPr>
          <w:t>10.4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Hemming Flanges</w:t>
        </w:r>
        <w:r w:rsidR="00213C1D">
          <w:rPr>
            <w:noProof/>
            <w:webHidden/>
          </w:rPr>
          <w:tab/>
        </w:r>
        <w:r w:rsidR="00213C1D">
          <w:rPr>
            <w:noProof/>
            <w:webHidden/>
          </w:rPr>
          <w:fldChar w:fldCharType="begin"/>
        </w:r>
        <w:r w:rsidR="00213C1D">
          <w:rPr>
            <w:noProof/>
            <w:webHidden/>
          </w:rPr>
          <w:instrText xml:space="preserve"> PAGEREF _Toc159618820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69E26B95" w14:textId="1EA5798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1" w:history="1">
        <w:r w:rsidR="00213C1D" w:rsidRPr="00950B5D">
          <w:rPr>
            <w:rStyle w:val="Hyperlink"/>
            <w:noProof/>
          </w:rPr>
          <w:t>10.4.1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2E4620FA" w14:textId="41AAB6FF"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2" w:history="1">
        <w:r w:rsidR="00213C1D" w:rsidRPr="00950B5D">
          <w:rPr>
            <w:rStyle w:val="Hyperlink"/>
            <w:noProof/>
          </w:rPr>
          <w:t>10.4.2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cs="Courier New"/>
            <w:noProof/>
          </w:rPr>
          <w:t>&lt;hemming/&gt;</w:t>
        </w:r>
        <w:r w:rsidR="00213C1D" w:rsidRPr="00950B5D">
          <w:rPr>
            <w:rStyle w:val="Hyperlink"/>
            <w:noProof/>
          </w:rPr>
          <w:t xml:space="preserve"> is placed within </w:t>
        </w:r>
        <w:r w:rsidR="00213C1D" w:rsidRPr="00950B5D">
          <w:rPr>
            <w:rStyle w:val="Hyperlink"/>
            <w:rFonts w:ascii="Courier New"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_Toc159618822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36BD53C" w14:textId="73B1E1A2"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3" w:history="1">
        <w:r w:rsidR="00213C1D" w:rsidRPr="00950B5D">
          <w:rPr>
            <w:rStyle w:val="Hyperlink"/>
            <w:noProof/>
          </w:rPr>
          <w:t>10.4.3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&lt;loc_list/&gt;</w:t>
        </w:r>
        <w:r w:rsidR="00213C1D">
          <w:rPr>
            <w:noProof/>
            <w:webHidden/>
          </w:rPr>
          <w:tab/>
        </w:r>
        <w:r w:rsidR="00213C1D">
          <w:rPr>
            <w:noProof/>
            <w:webHidden/>
          </w:rPr>
          <w:fldChar w:fldCharType="begin"/>
        </w:r>
        <w:r w:rsidR="00213C1D">
          <w:rPr>
            <w:noProof/>
            <w:webHidden/>
          </w:rPr>
          <w:instrText xml:space="preserve"> PAGEREF _Toc159618823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AE04466" w14:textId="09493A7E"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4" w:history="1">
        <w:r w:rsidR="00213C1D" w:rsidRPr="00950B5D">
          <w:rPr>
            <w:rStyle w:val="Hyperlink"/>
            <w:noProof/>
          </w:rPr>
          <w:t>10.4.4</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&lt;appdata/&gt;</w:t>
        </w:r>
        <w:r w:rsidR="00213C1D">
          <w:rPr>
            <w:noProof/>
            <w:webHidden/>
          </w:rPr>
          <w:tab/>
        </w:r>
        <w:r w:rsidR="00213C1D">
          <w:rPr>
            <w:noProof/>
            <w:webHidden/>
          </w:rPr>
          <w:fldChar w:fldCharType="begin"/>
        </w:r>
        <w:r w:rsidR="00213C1D">
          <w:rPr>
            <w:noProof/>
            <w:webHidden/>
          </w:rPr>
          <w:instrText xml:space="preserve"> PAGEREF _Toc159618824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38ACE295" w14:textId="488A969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5" w:history="1">
        <w:r w:rsidR="00213C1D" w:rsidRPr="00950B5D">
          <w:rPr>
            <w:rStyle w:val="Hyperlink"/>
            <w:noProof/>
          </w:rPr>
          <w:t>10.4.5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&lt;femdata/&gt;</w:t>
        </w:r>
        <w:r w:rsidR="00213C1D">
          <w:rPr>
            <w:noProof/>
            <w:webHidden/>
          </w:rPr>
          <w:tab/>
        </w:r>
        <w:r w:rsidR="00213C1D">
          <w:rPr>
            <w:noProof/>
            <w:webHidden/>
          </w:rPr>
          <w:fldChar w:fldCharType="begin"/>
        </w:r>
        <w:r w:rsidR="00213C1D">
          <w:rPr>
            <w:noProof/>
            <w:webHidden/>
          </w:rPr>
          <w:instrText xml:space="preserve"> PAGEREF _Toc159618825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5B7D4CC3" w14:textId="45EE9DE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26" w:history="1">
        <w:r w:rsidR="00213C1D" w:rsidRPr="00950B5D">
          <w:rPr>
            <w:rStyle w:val="Hyperlink"/>
            <w:noProof/>
          </w:rPr>
          <w:t>10.4.6</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 xml:space="preserve">Element </w:t>
        </w:r>
        <w:r w:rsidR="00213C1D" w:rsidRPr="00950B5D">
          <w:rPr>
            <w:rStyle w:val="Hyperlink"/>
            <w:rFonts w:ascii="Courier New" w:hAnsi="Courier New"/>
            <w:bCs/>
            <w:noProof/>
          </w:rPr>
          <w:t>&lt;hemming/&gt;</w:t>
        </w:r>
        <w:r w:rsidR="00213C1D">
          <w:rPr>
            <w:noProof/>
            <w:webHidden/>
          </w:rPr>
          <w:tab/>
        </w:r>
        <w:r w:rsidR="00213C1D">
          <w:rPr>
            <w:noProof/>
            <w:webHidden/>
          </w:rPr>
          <w:fldChar w:fldCharType="begin"/>
        </w:r>
        <w:r w:rsidR="00213C1D">
          <w:rPr>
            <w:noProof/>
            <w:webHidden/>
          </w:rPr>
          <w:instrText xml:space="preserve"> PAGEREF _Toc159618826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70F6BE7C" w14:textId="18A81F05"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7" w:history="1">
        <w:r w:rsidR="00213C1D" w:rsidRPr="00950B5D">
          <w:rPr>
            <w:rStyle w:val="Hyperlink"/>
            <w:noProof/>
          </w:rPr>
          <w:t>10.5</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Sequence Connections</w:t>
        </w:r>
        <w:r w:rsidR="00213C1D">
          <w:rPr>
            <w:noProof/>
            <w:webHidden/>
          </w:rPr>
          <w:tab/>
        </w:r>
        <w:r w:rsidR="00213C1D">
          <w:rPr>
            <w:noProof/>
            <w:webHidden/>
          </w:rPr>
          <w:fldChar w:fldCharType="begin"/>
        </w:r>
        <w:r w:rsidR="00213C1D">
          <w:rPr>
            <w:noProof/>
            <w:webHidden/>
          </w:rPr>
          <w:instrText xml:space="preserve"> PAGEREF _Toc159618827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44F69F98" w14:textId="0B7CDB13"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28" w:history="1">
        <w:r w:rsidR="00213C1D" w:rsidRPr="00950B5D">
          <w:rPr>
            <w:rStyle w:val="Hyperlink"/>
            <w:noProof/>
          </w:rPr>
          <w:t>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2D Connections</w:t>
        </w:r>
        <w:r w:rsidR="00213C1D">
          <w:rPr>
            <w:noProof/>
            <w:webHidden/>
          </w:rPr>
          <w:tab/>
        </w:r>
        <w:r w:rsidR="00213C1D">
          <w:rPr>
            <w:noProof/>
            <w:webHidden/>
          </w:rPr>
          <w:fldChar w:fldCharType="begin"/>
        </w:r>
        <w:r w:rsidR="00213C1D">
          <w:rPr>
            <w:noProof/>
            <w:webHidden/>
          </w:rPr>
          <w:instrText xml:space="preserve"> PAGEREF _Toc159618828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455707F" w14:textId="57319F0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29" w:history="1">
        <w:r w:rsidR="00213C1D" w:rsidRPr="00950B5D">
          <w:rPr>
            <w:rStyle w:val="Hyperlink"/>
            <w:noProof/>
          </w:rPr>
          <w:t>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Generic definitions</w:t>
        </w:r>
        <w:r w:rsidR="00213C1D">
          <w:rPr>
            <w:noProof/>
            <w:webHidden/>
          </w:rPr>
          <w:tab/>
        </w:r>
        <w:r w:rsidR="00213C1D">
          <w:rPr>
            <w:noProof/>
            <w:webHidden/>
          </w:rPr>
          <w:fldChar w:fldCharType="begin"/>
        </w:r>
        <w:r w:rsidR="00213C1D">
          <w:rPr>
            <w:noProof/>
            <w:webHidden/>
          </w:rPr>
          <w:instrText xml:space="preserve"> PAGEREF _Toc159618829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1CC98FA8" w14:textId="552FDD87"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0" w:history="1">
        <w:r w:rsidR="00213C1D" w:rsidRPr="00950B5D">
          <w:rPr>
            <w:rStyle w:val="Hyperlink"/>
            <w:noProof/>
          </w:rPr>
          <w:t>11.1.1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Identification</w:t>
        </w:r>
        <w:r w:rsidR="00213C1D">
          <w:rPr>
            <w:noProof/>
            <w:webHidden/>
          </w:rPr>
          <w:tab/>
        </w:r>
        <w:r w:rsidR="00213C1D">
          <w:rPr>
            <w:noProof/>
            <w:webHidden/>
          </w:rPr>
          <w:fldChar w:fldCharType="begin"/>
        </w:r>
        <w:r w:rsidR="00213C1D">
          <w:rPr>
            <w:noProof/>
            <w:webHidden/>
          </w:rPr>
          <w:instrText xml:space="preserve"> PAGEREF _Toc159618830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B98D97F" w14:textId="7A757DF1"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1" w:history="1">
        <w:r w:rsidR="00213C1D" w:rsidRPr="00950B5D">
          <w:rPr>
            <w:rStyle w:val="Hyperlink"/>
            <w:noProof/>
          </w:rPr>
          <w:t>11.1.2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Connection Face</w:t>
        </w:r>
        <w:r w:rsidR="00213C1D">
          <w:rPr>
            <w:noProof/>
            <w:webHidden/>
          </w:rPr>
          <w:tab/>
        </w:r>
        <w:r w:rsidR="00213C1D">
          <w:rPr>
            <w:noProof/>
            <w:webHidden/>
          </w:rPr>
          <w:fldChar w:fldCharType="begin"/>
        </w:r>
        <w:r w:rsidR="00213C1D">
          <w:rPr>
            <w:noProof/>
            <w:webHidden/>
          </w:rPr>
          <w:instrText xml:space="preserve"> PAGEREF _Toc159618831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31DCE98E" w14:textId="6E7B18FA" w:rsidR="00213C1D" w:rsidRDefault="00000000">
      <w:pPr>
        <w:pStyle w:val="Verzeichnis3"/>
        <w:rPr>
          <w:rFonts w:asciiTheme="minorHAnsi" w:eastAsiaTheme="minorEastAsia" w:hAnsiTheme="minorHAnsi" w:cstheme="minorBidi"/>
          <w:b w:val="0"/>
          <w:noProof/>
          <w:kern w:val="2"/>
          <w:sz w:val="24"/>
          <w:szCs w:val="24"/>
          <w:lang w:val="de-DE" w:eastAsia="de-DE"/>
          <w14:ligatures w14:val="standardContextual"/>
        </w:rPr>
      </w:pPr>
      <w:hyperlink w:anchor="_Toc159618832" w:history="1">
        <w:r w:rsidR="00213C1D" w:rsidRPr="00950B5D">
          <w:rPr>
            <w:rStyle w:val="Hyperlink"/>
            <w:noProof/>
          </w:rPr>
          <w:t>11.1.3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Type specification</w:t>
        </w:r>
        <w:r w:rsidR="00213C1D">
          <w:rPr>
            <w:noProof/>
            <w:webHidden/>
          </w:rPr>
          <w:tab/>
        </w:r>
        <w:r w:rsidR="00213C1D">
          <w:rPr>
            <w:noProof/>
            <w:webHidden/>
          </w:rPr>
          <w:fldChar w:fldCharType="begin"/>
        </w:r>
        <w:r w:rsidR="00213C1D">
          <w:rPr>
            <w:noProof/>
            <w:webHidden/>
          </w:rPr>
          <w:instrText xml:space="preserve"> PAGEREF _Toc159618832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2F8AF5A" w14:textId="7E76CCDC"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3" w:history="1">
        <w:r w:rsidR="00213C1D" w:rsidRPr="00950B5D">
          <w:rPr>
            <w:rStyle w:val="Hyperlink"/>
            <w:noProof/>
          </w:rPr>
          <w:t>11.2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Adhesive faces</w:t>
        </w:r>
        <w:r w:rsidR="00213C1D">
          <w:rPr>
            <w:noProof/>
            <w:webHidden/>
          </w:rPr>
          <w:tab/>
        </w:r>
        <w:r w:rsidR="00213C1D">
          <w:rPr>
            <w:noProof/>
            <w:webHidden/>
          </w:rPr>
          <w:fldChar w:fldCharType="begin"/>
        </w:r>
        <w:r w:rsidR="00213C1D">
          <w:rPr>
            <w:noProof/>
            <w:webHidden/>
          </w:rPr>
          <w:instrText xml:space="preserve"> PAGEREF _Toc159618833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6BBD1B" w14:textId="02D8718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4" w:history="1">
        <w:r w:rsidR="00213C1D" w:rsidRPr="00950B5D">
          <w:rPr>
            <w:rStyle w:val="Hyperlink"/>
            <w:noProof/>
          </w:rPr>
          <w:t>12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Future extensions</w:t>
        </w:r>
        <w:r w:rsidR="00213C1D">
          <w:rPr>
            <w:noProof/>
            <w:webHidden/>
          </w:rPr>
          <w:tab/>
        </w:r>
        <w:r w:rsidR="00213C1D">
          <w:rPr>
            <w:noProof/>
            <w:webHidden/>
          </w:rPr>
          <w:fldChar w:fldCharType="begin"/>
        </w:r>
        <w:r w:rsidR="00213C1D">
          <w:rPr>
            <w:noProof/>
            <w:webHidden/>
          </w:rPr>
          <w:instrText xml:space="preserve"> PAGEREF _Toc159618834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55426B22" w14:textId="4793FCF3"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5" w:history="1">
        <w:r w:rsidR="00213C1D" w:rsidRPr="00950B5D">
          <w:rPr>
            <w:rStyle w:val="Hyperlink"/>
            <w:noProof/>
          </w:rPr>
          <w:t>12.1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w:t>
        </w:r>
        <w:r w:rsidR="00213C1D">
          <w:rPr>
            <w:noProof/>
            <w:webHidden/>
          </w:rPr>
          <w:tab/>
        </w:r>
        <w:r w:rsidR="00213C1D">
          <w:rPr>
            <w:noProof/>
            <w:webHidden/>
          </w:rPr>
          <w:fldChar w:fldCharType="begin"/>
        </w:r>
        <w:r w:rsidR="00213C1D">
          <w:rPr>
            <w:noProof/>
            <w:webHidden/>
          </w:rPr>
          <w:instrText xml:space="preserve"> PAGEREF _Toc159618835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014DC47" w14:textId="44126328"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6" w:history="1">
        <w:r w:rsidR="00213C1D" w:rsidRPr="00950B5D">
          <w:rPr>
            <w:rStyle w:val="Hyperlink"/>
            <w:noProof/>
          </w:rPr>
          <w:t>12.2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Additional parameters for spot and seam welds</w:t>
        </w:r>
        <w:r w:rsidR="00213C1D">
          <w:rPr>
            <w:noProof/>
            <w:webHidden/>
          </w:rPr>
          <w:tab/>
        </w:r>
        <w:r w:rsidR="00213C1D">
          <w:rPr>
            <w:noProof/>
            <w:webHidden/>
          </w:rPr>
          <w:fldChar w:fldCharType="begin"/>
        </w:r>
        <w:r w:rsidR="00213C1D">
          <w:rPr>
            <w:noProof/>
            <w:webHidden/>
          </w:rPr>
          <w:instrText xml:space="preserve"> PAGEREF _Toc159618836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6B538355" w14:textId="20537822" w:rsidR="00213C1D" w:rsidRDefault="00000000">
      <w:pPr>
        <w:pStyle w:val="Verzeichnis2"/>
        <w:rPr>
          <w:rFonts w:asciiTheme="minorHAnsi" w:eastAsiaTheme="minorEastAsia" w:hAnsiTheme="minorHAnsi" w:cstheme="minorBidi"/>
          <w:b w:val="0"/>
          <w:noProof/>
          <w:kern w:val="2"/>
          <w:sz w:val="24"/>
          <w:szCs w:val="24"/>
          <w:lang w:val="de-DE" w:eastAsia="de-DE"/>
          <w14:ligatures w14:val="standardContextual"/>
        </w:rPr>
      </w:pPr>
      <w:hyperlink w:anchor="_Toc159618837" w:history="1">
        <w:r w:rsidR="00213C1D" w:rsidRPr="00950B5D">
          <w:rPr>
            <w:rStyle w:val="Hyperlink"/>
            <w:noProof/>
          </w:rPr>
          <w:t>12.3</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Other relevant and new joint types</w:t>
        </w:r>
        <w:r w:rsidR="00213C1D">
          <w:rPr>
            <w:noProof/>
            <w:webHidden/>
          </w:rPr>
          <w:tab/>
        </w:r>
        <w:r w:rsidR="00213C1D">
          <w:rPr>
            <w:noProof/>
            <w:webHidden/>
          </w:rPr>
          <w:fldChar w:fldCharType="begin"/>
        </w:r>
        <w:r w:rsidR="00213C1D">
          <w:rPr>
            <w:noProof/>
            <w:webHidden/>
          </w:rPr>
          <w:instrText xml:space="preserve"> PAGEREF _Toc159618837 \h </w:instrText>
        </w:r>
        <w:r w:rsidR="00213C1D">
          <w:rPr>
            <w:noProof/>
            <w:webHidden/>
          </w:rPr>
        </w:r>
        <w:r w:rsidR="00213C1D">
          <w:rPr>
            <w:noProof/>
            <w:webHidden/>
          </w:rPr>
          <w:fldChar w:fldCharType="separate"/>
        </w:r>
        <w:r w:rsidR="0012574E">
          <w:rPr>
            <w:noProof/>
            <w:webHidden/>
          </w:rPr>
          <w:t>148</w:t>
        </w:r>
        <w:r w:rsidR="00213C1D">
          <w:rPr>
            <w:noProof/>
            <w:webHidden/>
          </w:rPr>
          <w:fldChar w:fldCharType="end"/>
        </w:r>
      </w:hyperlink>
    </w:p>
    <w:p w14:paraId="7DE23150" w14:textId="20986EA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8" w:history="1">
        <w:r w:rsidR="00213C1D" w:rsidRPr="00950B5D">
          <w:rPr>
            <w:rStyle w:val="Hyperlink"/>
            <w:noProof/>
          </w:rPr>
          <w:t>Annex A</w:t>
        </w:r>
        <w:r w:rsidR="00213C1D" w:rsidRPr="00950B5D">
          <w:rPr>
            <w:rStyle w:val="Hyperlink"/>
            <w:bCs/>
            <w:noProof/>
          </w:rPr>
          <w:t xml:space="preserve"> (informative)</w:t>
        </w:r>
        <w:r w:rsidR="00213C1D" w:rsidRPr="00950B5D">
          <w:rPr>
            <w:rStyle w:val="Hyperlink"/>
            <w:noProof/>
          </w:rPr>
          <w:t xml:space="preserve">  Derivation of formulae used for regular intermittent welds</w:t>
        </w:r>
        <w:r w:rsidR="00213C1D">
          <w:rPr>
            <w:noProof/>
            <w:webHidden/>
          </w:rPr>
          <w:tab/>
        </w:r>
        <w:r w:rsidR="00213C1D">
          <w:rPr>
            <w:noProof/>
            <w:webHidden/>
          </w:rPr>
          <w:fldChar w:fldCharType="begin"/>
        </w:r>
        <w:r w:rsidR="00213C1D">
          <w:rPr>
            <w:noProof/>
            <w:webHidden/>
          </w:rPr>
          <w:instrText xml:space="preserve"> PAGEREF _Toc159618838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698AB761" w14:textId="4577FF68"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39" w:history="1">
        <w:r w:rsidR="00213C1D" w:rsidRPr="00950B5D">
          <w:rPr>
            <w:rStyle w:val="Hyperlink"/>
            <w:noProof/>
          </w:rPr>
          <w:t>Annex B</w:t>
        </w:r>
        <w:r w:rsidR="00213C1D" w:rsidRPr="00950B5D">
          <w:rPr>
            <w:rStyle w:val="Hyperlink"/>
            <w:bCs/>
            <w:noProof/>
          </w:rPr>
          <w:t xml:space="preserve"> (informative)</w:t>
        </w:r>
        <w:r w:rsidR="00213C1D" w:rsidRPr="00950B5D">
          <w:rPr>
            <w:rStyle w:val="Hyperlink"/>
            <w:noProof/>
          </w:rPr>
          <w:t xml:space="preserve">  Federative use of χMCF with ISO 10303-242</w:t>
        </w:r>
        <w:r w:rsidR="00213C1D">
          <w:rPr>
            <w:noProof/>
            <w:webHidden/>
          </w:rPr>
          <w:tab/>
        </w:r>
        <w:r w:rsidR="00213C1D">
          <w:rPr>
            <w:noProof/>
            <w:webHidden/>
          </w:rPr>
          <w:fldChar w:fldCharType="begin"/>
        </w:r>
        <w:r w:rsidR="00213C1D">
          <w:rPr>
            <w:noProof/>
            <w:webHidden/>
          </w:rPr>
          <w:instrText xml:space="preserve"> PAGEREF _Toc159618839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09AA050B" w14:textId="0E22C9D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0" w:history="1">
        <w:r w:rsidR="00213C1D" w:rsidRPr="00950B5D">
          <w:rPr>
            <w:rStyle w:val="Hyperlink"/>
            <w:noProof/>
          </w:rPr>
          <w:t>B.1</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General principles</w:t>
        </w:r>
        <w:r w:rsidR="00213C1D">
          <w:rPr>
            <w:noProof/>
            <w:webHidden/>
          </w:rPr>
          <w:tab/>
        </w:r>
        <w:r w:rsidR="00213C1D">
          <w:rPr>
            <w:noProof/>
            <w:webHidden/>
          </w:rPr>
          <w:fldChar w:fldCharType="begin"/>
        </w:r>
        <w:r w:rsidR="00213C1D">
          <w:rPr>
            <w:noProof/>
            <w:webHidden/>
          </w:rPr>
          <w:instrText xml:space="preserve"> PAGEREF _Toc159618840 \h </w:instrText>
        </w:r>
        <w:r w:rsidR="00213C1D">
          <w:rPr>
            <w:noProof/>
            <w:webHidden/>
          </w:rPr>
        </w:r>
        <w:r w:rsidR="00213C1D">
          <w:rPr>
            <w:noProof/>
            <w:webHidden/>
          </w:rPr>
          <w:fldChar w:fldCharType="separate"/>
        </w:r>
        <w:r w:rsidR="0012574E">
          <w:rPr>
            <w:noProof/>
            <w:webHidden/>
          </w:rPr>
          <w:t>151</w:t>
        </w:r>
        <w:r w:rsidR="00213C1D">
          <w:rPr>
            <w:noProof/>
            <w:webHidden/>
          </w:rPr>
          <w:fldChar w:fldCharType="end"/>
        </w:r>
      </w:hyperlink>
    </w:p>
    <w:p w14:paraId="5A9033B0" w14:textId="46BCE757"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1" w:history="1">
        <w:r w:rsidR="00213C1D" w:rsidRPr="00950B5D">
          <w:rPr>
            <w:rStyle w:val="Hyperlink"/>
            <w:noProof/>
          </w:rPr>
          <w:t>B.2</w:t>
        </w:r>
        <w:r w:rsidR="00213C1D">
          <w:rPr>
            <w:rFonts w:asciiTheme="minorHAnsi" w:eastAsiaTheme="minorEastAsia" w:hAnsiTheme="minorHAnsi" w:cstheme="minorBidi"/>
            <w:b w:val="0"/>
            <w:noProof/>
            <w:kern w:val="2"/>
            <w:sz w:val="24"/>
            <w:szCs w:val="24"/>
            <w:lang w:val="de-DE" w:eastAsia="de-DE"/>
            <w14:ligatures w14:val="standardContextual"/>
          </w:rPr>
          <w:tab/>
        </w:r>
        <w:r w:rsidR="00213C1D" w:rsidRPr="00950B5D">
          <w:rPr>
            <w:rStyle w:val="Hyperlink"/>
            <w:noProof/>
          </w:rPr>
          <w:t>Cross-references between ISO 10303-242 and χMCF</w:t>
        </w:r>
        <w:r w:rsidR="00213C1D">
          <w:rPr>
            <w:noProof/>
            <w:webHidden/>
          </w:rPr>
          <w:tab/>
        </w:r>
        <w:r w:rsidR="00213C1D">
          <w:rPr>
            <w:noProof/>
            <w:webHidden/>
          </w:rPr>
          <w:fldChar w:fldCharType="begin"/>
        </w:r>
        <w:r w:rsidR="00213C1D">
          <w:rPr>
            <w:noProof/>
            <w:webHidden/>
          </w:rPr>
          <w:instrText xml:space="preserve"> PAGEREF _Toc159618841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691BC5B8" w14:textId="2724A54B"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2" w:history="1">
        <w:r w:rsidR="00213C1D" w:rsidRPr="00950B5D">
          <w:rPr>
            <w:rStyle w:val="Hyperlink"/>
            <w:noProof/>
          </w:rPr>
          <w:t>Annex C</w:t>
        </w:r>
        <w:r w:rsidR="00213C1D" w:rsidRPr="00950B5D">
          <w:rPr>
            <w:rStyle w:val="Hyperlink"/>
            <w:bCs/>
            <w:noProof/>
          </w:rPr>
          <w:t xml:space="preserve"> (informative)</w:t>
        </w:r>
        <w:r w:rsidR="00213C1D" w:rsidRPr="00950B5D">
          <w:rPr>
            <w:rStyle w:val="Hyperlink"/>
            <w:noProof/>
          </w:rPr>
          <w:t xml:space="preserve">  Background and context to this document</w:t>
        </w:r>
        <w:r w:rsidR="00213C1D">
          <w:rPr>
            <w:noProof/>
            <w:webHidden/>
          </w:rPr>
          <w:tab/>
        </w:r>
        <w:r w:rsidR="00213C1D">
          <w:rPr>
            <w:noProof/>
            <w:webHidden/>
          </w:rPr>
          <w:fldChar w:fldCharType="begin"/>
        </w:r>
        <w:r w:rsidR="00213C1D">
          <w:rPr>
            <w:noProof/>
            <w:webHidden/>
          </w:rPr>
          <w:instrText xml:space="preserve"> PAGEREF _Toc159618842 \h </w:instrText>
        </w:r>
        <w:r w:rsidR="00213C1D">
          <w:rPr>
            <w:noProof/>
            <w:webHidden/>
          </w:rPr>
        </w:r>
        <w:r w:rsidR="00213C1D">
          <w:rPr>
            <w:noProof/>
            <w:webHidden/>
          </w:rPr>
          <w:fldChar w:fldCharType="separate"/>
        </w:r>
        <w:r w:rsidR="0012574E">
          <w:rPr>
            <w:noProof/>
            <w:webHidden/>
          </w:rPr>
          <w:t>154</w:t>
        </w:r>
        <w:r w:rsidR="00213C1D">
          <w:rPr>
            <w:noProof/>
            <w:webHidden/>
          </w:rPr>
          <w:fldChar w:fldCharType="end"/>
        </w:r>
      </w:hyperlink>
    </w:p>
    <w:p w14:paraId="697D1B6D" w14:textId="6658F922" w:rsidR="00213C1D" w:rsidRDefault="00000000">
      <w:pPr>
        <w:pStyle w:val="Verzeichnis1"/>
        <w:rPr>
          <w:rFonts w:asciiTheme="minorHAnsi" w:eastAsiaTheme="minorEastAsia" w:hAnsiTheme="minorHAnsi" w:cstheme="minorBidi"/>
          <w:b w:val="0"/>
          <w:noProof/>
          <w:kern w:val="2"/>
          <w:sz w:val="24"/>
          <w:szCs w:val="24"/>
          <w:lang w:val="de-DE" w:eastAsia="de-DE"/>
          <w14:ligatures w14:val="standardContextual"/>
        </w:rPr>
      </w:pPr>
      <w:hyperlink w:anchor="_Toc159618843" w:history="1">
        <w:r w:rsidR="00213C1D" w:rsidRPr="00950B5D">
          <w:rPr>
            <w:rStyle w:val="Hyperlink"/>
            <w:noProof/>
          </w:rPr>
          <w:t>Bibliography</w:t>
        </w:r>
        <w:r w:rsidR="00213C1D">
          <w:rPr>
            <w:noProof/>
            <w:webHidden/>
          </w:rPr>
          <w:tab/>
        </w:r>
        <w:r w:rsidR="00213C1D">
          <w:rPr>
            <w:noProof/>
            <w:webHidden/>
          </w:rPr>
          <w:fldChar w:fldCharType="begin"/>
        </w:r>
        <w:r w:rsidR="00213C1D">
          <w:rPr>
            <w:noProof/>
            <w:webHidden/>
          </w:rPr>
          <w:instrText xml:space="preserve"> PAGEREF _Toc159618843 \h </w:instrText>
        </w:r>
        <w:r w:rsidR="00213C1D">
          <w:rPr>
            <w:noProof/>
            <w:webHidden/>
          </w:rPr>
        </w:r>
        <w:r w:rsidR="00213C1D">
          <w:rPr>
            <w:noProof/>
            <w:webHidden/>
          </w:rPr>
          <w:fldChar w:fldCharType="separate"/>
        </w:r>
        <w:r w:rsidR="0012574E">
          <w:rPr>
            <w:noProof/>
            <w:webHidden/>
          </w:rPr>
          <w:t>155</w:t>
        </w:r>
        <w:r w:rsidR="00213C1D">
          <w:rPr>
            <w:noProof/>
            <w:webHidden/>
          </w:rPr>
          <w:fldChar w:fldCharType="end"/>
        </w:r>
      </w:hyperlink>
    </w:p>
    <w:p w14:paraId="09883BFC" w14:textId="7F9220E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lastRenderedPageBreak/>
        <w:t xml:space="preserve">List of </w:t>
      </w:r>
      <w:r w:rsidR="003336DF" w:rsidRPr="001E4607">
        <w:t>Figures</w:t>
      </w:r>
    </w:p>
    <w:p w14:paraId="58D04C75" w14:textId="7196A8A5" w:rsidR="00213C1D" w:rsidRDefault="004B4932">
      <w:pPr>
        <w:pStyle w:val="Abbildungsverzeichnis"/>
        <w:rPr>
          <w:rFonts w:asciiTheme="minorHAnsi" w:eastAsiaTheme="minorEastAsia" w:hAnsiTheme="minorHAnsi" w:cstheme="minorBidi"/>
          <w:b w:val="0"/>
          <w:noProof/>
          <w:kern w:val="2"/>
          <w:sz w:val="24"/>
          <w:lang w:val="de-DE"/>
          <w14:ligatures w14:val="standardContextual"/>
        </w:rPr>
      </w:pPr>
      <w:r>
        <w:fldChar w:fldCharType="begin"/>
      </w:r>
      <w:r>
        <w:instrText xml:space="preserve"> TOC \h \z \c "Figure" </w:instrText>
      </w:r>
      <w:r>
        <w:fldChar w:fldCharType="separate"/>
      </w:r>
      <w:hyperlink w:anchor="_Toc159618844" w:history="1">
        <w:r w:rsidR="00213C1D" w:rsidRPr="005E0591">
          <w:rPr>
            <w:rStyle w:val="Hyperlink"/>
            <w:rFonts w:eastAsia="MS Mincho"/>
            <w:noProof/>
          </w:rPr>
          <w:t>Figure 1 — Seam weld as 1</w:t>
        </w:r>
        <w:r w:rsidR="00213C1D" w:rsidRPr="005E0591">
          <w:rPr>
            <w:rStyle w:val="Hyperlink"/>
            <w:rFonts w:eastAsia="MS Mincho"/>
            <w:noProof/>
          </w:rPr>
          <w:noBreakHyphen/>
          <w:t>dimensional joint</w:t>
        </w:r>
        <w:r w:rsidR="00213C1D">
          <w:rPr>
            <w:noProof/>
            <w:webHidden/>
          </w:rPr>
          <w:tab/>
        </w:r>
        <w:r w:rsidR="00213C1D">
          <w:rPr>
            <w:noProof/>
            <w:webHidden/>
          </w:rPr>
          <w:fldChar w:fldCharType="begin"/>
        </w:r>
        <w:r w:rsidR="00213C1D">
          <w:rPr>
            <w:noProof/>
            <w:webHidden/>
          </w:rPr>
          <w:instrText xml:space="preserve"> PAGEREF _Toc159618844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4A121CB0" w14:textId="50958FB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5" w:history="1">
        <w:r w:rsidR="00213C1D" w:rsidRPr="005E0591">
          <w:rPr>
            <w:rStyle w:val="Hyperlink"/>
            <w:rFonts w:eastAsia="MS Mincho"/>
            <w:noProof/>
          </w:rPr>
          <w:t>Figure 2 — Topological Relations between Parts and Assemblies</w:t>
        </w:r>
        <w:r w:rsidR="00213C1D">
          <w:rPr>
            <w:noProof/>
            <w:webHidden/>
          </w:rPr>
          <w:tab/>
        </w:r>
        <w:r w:rsidR="00213C1D">
          <w:rPr>
            <w:noProof/>
            <w:webHidden/>
          </w:rPr>
          <w:fldChar w:fldCharType="begin"/>
        </w:r>
        <w:r w:rsidR="00213C1D">
          <w:rPr>
            <w:noProof/>
            <w:webHidden/>
          </w:rPr>
          <w:instrText xml:space="preserve"> PAGEREF _Toc159618845 \h </w:instrText>
        </w:r>
        <w:r w:rsidR="00213C1D">
          <w:rPr>
            <w:noProof/>
            <w:webHidden/>
          </w:rPr>
        </w:r>
        <w:r w:rsidR="00213C1D">
          <w:rPr>
            <w:noProof/>
            <w:webHidden/>
          </w:rPr>
          <w:fldChar w:fldCharType="separate"/>
        </w:r>
        <w:r w:rsidR="0012574E">
          <w:rPr>
            <w:noProof/>
            <w:webHidden/>
          </w:rPr>
          <w:t>3</w:t>
        </w:r>
        <w:r w:rsidR="00213C1D">
          <w:rPr>
            <w:noProof/>
            <w:webHidden/>
          </w:rPr>
          <w:fldChar w:fldCharType="end"/>
        </w:r>
      </w:hyperlink>
    </w:p>
    <w:p w14:paraId="33E37344" w14:textId="46A28B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6" w:history="1">
        <w:r w:rsidR="00213C1D" w:rsidRPr="005E0591">
          <w:rPr>
            <w:rStyle w:val="Hyperlink"/>
            <w:rFonts w:eastAsia="MS Mincho"/>
            <w:noProof/>
          </w:rPr>
          <w:t>Figure 3 — Product Structures Fitting to Previous Figure.</w:t>
        </w:r>
        <w:r w:rsidR="00213C1D">
          <w:rPr>
            <w:noProof/>
            <w:webHidden/>
          </w:rPr>
          <w:tab/>
        </w:r>
        <w:r w:rsidR="00213C1D">
          <w:rPr>
            <w:noProof/>
            <w:webHidden/>
          </w:rPr>
          <w:fldChar w:fldCharType="begin"/>
        </w:r>
        <w:r w:rsidR="00213C1D">
          <w:rPr>
            <w:noProof/>
            <w:webHidden/>
          </w:rPr>
          <w:instrText xml:space="preserve"> PAGEREF _Toc159618846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37C9BDB0" w14:textId="001B26A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7" w:history="1">
        <w:r w:rsidR="00213C1D" w:rsidRPr="005E0591">
          <w:rPr>
            <w:rStyle w:val="Hyperlink"/>
            <w:rFonts w:eastAsia="MS Mincho"/>
            <w:noProof/>
          </w:rPr>
          <w:t>Figure 4 — Development Process</w:t>
        </w:r>
        <w:r w:rsidR="00213C1D">
          <w:rPr>
            <w:noProof/>
            <w:webHidden/>
          </w:rPr>
          <w:tab/>
        </w:r>
        <w:r w:rsidR="00213C1D">
          <w:rPr>
            <w:noProof/>
            <w:webHidden/>
          </w:rPr>
          <w:fldChar w:fldCharType="begin"/>
        </w:r>
        <w:r w:rsidR="00213C1D">
          <w:rPr>
            <w:noProof/>
            <w:webHidden/>
          </w:rPr>
          <w:instrText xml:space="preserve"> PAGEREF _Toc159618847 \h </w:instrText>
        </w:r>
        <w:r w:rsidR="00213C1D">
          <w:rPr>
            <w:noProof/>
            <w:webHidden/>
          </w:rPr>
        </w:r>
        <w:r w:rsidR="00213C1D">
          <w:rPr>
            <w:noProof/>
            <w:webHidden/>
          </w:rPr>
          <w:fldChar w:fldCharType="separate"/>
        </w:r>
        <w:r w:rsidR="0012574E">
          <w:rPr>
            <w:noProof/>
            <w:webHidden/>
          </w:rPr>
          <w:t>4</w:t>
        </w:r>
        <w:r w:rsidR="00213C1D">
          <w:rPr>
            <w:noProof/>
            <w:webHidden/>
          </w:rPr>
          <w:fldChar w:fldCharType="end"/>
        </w:r>
      </w:hyperlink>
    </w:p>
    <w:p w14:paraId="517ED570" w14:textId="39105B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8" w:history="1">
        <w:r w:rsidR="00213C1D" w:rsidRPr="005E0591">
          <w:rPr>
            <w:rStyle w:val="Hyperlink"/>
            <w:rFonts w:eastAsia="MS Mincho"/>
            <w:noProof/>
          </w:rPr>
          <w:t>Figure 5 — χMCF as a Platform for Connection Data in the Complete Development Process</w:t>
        </w:r>
        <w:r w:rsidR="00213C1D">
          <w:rPr>
            <w:noProof/>
            <w:webHidden/>
          </w:rPr>
          <w:tab/>
        </w:r>
        <w:r w:rsidR="00213C1D">
          <w:rPr>
            <w:noProof/>
            <w:webHidden/>
          </w:rPr>
          <w:fldChar w:fldCharType="begin"/>
        </w:r>
        <w:r w:rsidR="00213C1D">
          <w:rPr>
            <w:noProof/>
            <w:webHidden/>
          </w:rPr>
          <w:instrText xml:space="preserve"> PAGEREF _Toc159618848 \h </w:instrText>
        </w:r>
        <w:r w:rsidR="00213C1D">
          <w:rPr>
            <w:noProof/>
            <w:webHidden/>
          </w:rPr>
        </w:r>
        <w:r w:rsidR="00213C1D">
          <w:rPr>
            <w:noProof/>
            <w:webHidden/>
          </w:rPr>
          <w:fldChar w:fldCharType="separate"/>
        </w:r>
        <w:r w:rsidR="0012574E">
          <w:rPr>
            <w:noProof/>
            <w:webHidden/>
          </w:rPr>
          <w:t>5</w:t>
        </w:r>
        <w:r w:rsidR="00213C1D">
          <w:rPr>
            <w:noProof/>
            <w:webHidden/>
          </w:rPr>
          <w:fldChar w:fldCharType="end"/>
        </w:r>
      </w:hyperlink>
    </w:p>
    <w:p w14:paraId="09CF14FD" w14:textId="4045D5A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49" w:history="1">
        <w:r w:rsidR="00213C1D" w:rsidRPr="005E0591">
          <w:rPr>
            <w:rStyle w:val="Hyperlink"/>
            <w:rFonts w:eastAsia="MS Mincho"/>
            <w:noProof/>
          </w:rPr>
          <w:t>Figure 6 — Seam weld crossing tailored blank vs. seam weld crossing physical gap.</w:t>
        </w:r>
        <w:r w:rsidR="00213C1D">
          <w:rPr>
            <w:noProof/>
            <w:webHidden/>
          </w:rPr>
          <w:tab/>
        </w:r>
        <w:r w:rsidR="00213C1D">
          <w:rPr>
            <w:noProof/>
            <w:webHidden/>
          </w:rPr>
          <w:fldChar w:fldCharType="begin"/>
        </w:r>
        <w:r w:rsidR="00213C1D">
          <w:rPr>
            <w:noProof/>
            <w:webHidden/>
          </w:rPr>
          <w:instrText xml:space="preserve"> PAGEREF _Toc159618849 \h </w:instrText>
        </w:r>
        <w:r w:rsidR="00213C1D">
          <w:rPr>
            <w:noProof/>
            <w:webHidden/>
          </w:rPr>
        </w:r>
        <w:r w:rsidR="00213C1D">
          <w:rPr>
            <w:noProof/>
            <w:webHidden/>
          </w:rPr>
          <w:fldChar w:fldCharType="separate"/>
        </w:r>
        <w:r w:rsidR="0012574E">
          <w:rPr>
            <w:noProof/>
            <w:webHidden/>
          </w:rPr>
          <w:t>9</w:t>
        </w:r>
        <w:r w:rsidR="00213C1D">
          <w:rPr>
            <w:noProof/>
            <w:webHidden/>
          </w:rPr>
          <w:fldChar w:fldCharType="end"/>
        </w:r>
      </w:hyperlink>
    </w:p>
    <w:p w14:paraId="6864E594" w14:textId="0AB5E1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0" w:history="1">
        <w:r w:rsidR="00213C1D" w:rsidRPr="005E0591">
          <w:rPr>
            <w:rStyle w:val="Hyperlink"/>
            <w:rFonts w:eastAsia="MS Mincho"/>
            <w:noProof/>
          </w:rPr>
          <w:t>Figure 7 — Special Stacking Topologies</w:t>
        </w:r>
        <w:r w:rsidR="00213C1D">
          <w:rPr>
            <w:noProof/>
            <w:webHidden/>
          </w:rPr>
          <w:tab/>
        </w:r>
        <w:r w:rsidR="00213C1D">
          <w:rPr>
            <w:noProof/>
            <w:webHidden/>
          </w:rPr>
          <w:fldChar w:fldCharType="begin"/>
        </w:r>
        <w:r w:rsidR="00213C1D">
          <w:rPr>
            <w:noProof/>
            <w:webHidden/>
          </w:rPr>
          <w:instrText xml:space="preserve"> PAGEREF _Toc159618850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01C85D66" w14:textId="4BE1823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1" w:history="1">
        <w:r w:rsidR="00213C1D" w:rsidRPr="005E0591">
          <w:rPr>
            <w:rStyle w:val="Hyperlink"/>
            <w:rFonts w:eastAsia="MS Mincho"/>
            <w:noProof/>
          </w:rPr>
          <w:t>Figure 8 — Robscans with Different Rotation Angles; Two of them Mirrored</w:t>
        </w:r>
        <w:r w:rsidR="00213C1D">
          <w:rPr>
            <w:noProof/>
            <w:webHidden/>
          </w:rPr>
          <w:tab/>
        </w:r>
        <w:r w:rsidR="00213C1D">
          <w:rPr>
            <w:noProof/>
            <w:webHidden/>
          </w:rPr>
          <w:fldChar w:fldCharType="begin"/>
        </w:r>
        <w:r w:rsidR="00213C1D">
          <w:rPr>
            <w:noProof/>
            <w:webHidden/>
          </w:rPr>
          <w:instrText xml:space="preserve"> PAGEREF _Toc159618851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7EB3C47A" w14:textId="0BC83A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2" w:history="1">
        <w:r w:rsidR="00213C1D" w:rsidRPr="005E0591">
          <w:rPr>
            <w:rStyle w:val="Hyperlink"/>
            <w:rFonts w:eastAsia="MS Mincho"/>
            <w:noProof/>
          </w:rPr>
          <w:t>Figure 9 — Rivet head types (Dome, Large Flange, Countersunk)</w:t>
        </w:r>
        <w:r w:rsidR="00213C1D">
          <w:rPr>
            <w:noProof/>
            <w:webHidden/>
          </w:rPr>
          <w:tab/>
        </w:r>
        <w:r w:rsidR="00213C1D">
          <w:rPr>
            <w:noProof/>
            <w:webHidden/>
          </w:rPr>
          <w:fldChar w:fldCharType="begin"/>
        </w:r>
        <w:r w:rsidR="00213C1D">
          <w:rPr>
            <w:noProof/>
            <w:webHidden/>
          </w:rPr>
          <w:instrText xml:space="preserve"> PAGEREF _Toc159618852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8585E4" w14:textId="6F4E0E5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3" w:history="1">
        <w:r w:rsidR="00213C1D" w:rsidRPr="005E0591">
          <w:rPr>
            <w:rStyle w:val="Hyperlink"/>
            <w:rFonts w:eastAsia="MS Mincho"/>
            <w:noProof/>
          </w:rPr>
          <w:t>Figure 10 — Blind rivet – key attributes</w:t>
        </w:r>
        <w:r w:rsidR="00213C1D">
          <w:rPr>
            <w:noProof/>
            <w:webHidden/>
          </w:rPr>
          <w:tab/>
        </w:r>
        <w:r w:rsidR="00213C1D">
          <w:rPr>
            <w:noProof/>
            <w:webHidden/>
          </w:rPr>
          <w:fldChar w:fldCharType="begin"/>
        </w:r>
        <w:r w:rsidR="00213C1D">
          <w:rPr>
            <w:noProof/>
            <w:webHidden/>
          </w:rPr>
          <w:instrText xml:space="preserve"> PAGEREF _Toc159618853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0A6E5944" w14:textId="5C3F2B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4" w:history="1">
        <w:r w:rsidR="00213C1D" w:rsidRPr="005E0591">
          <w:rPr>
            <w:rStyle w:val="Hyperlink"/>
            <w:rFonts w:eastAsia="MS Mincho"/>
            <w:noProof/>
          </w:rPr>
          <w:t>Figure 11 — Assembly Recommendations for Blind Rivets</w:t>
        </w:r>
        <w:r w:rsidR="00213C1D">
          <w:rPr>
            <w:noProof/>
            <w:webHidden/>
          </w:rPr>
          <w:tab/>
        </w:r>
        <w:r w:rsidR="00213C1D">
          <w:rPr>
            <w:noProof/>
            <w:webHidden/>
          </w:rPr>
          <w:fldChar w:fldCharType="begin"/>
        </w:r>
        <w:r w:rsidR="00213C1D">
          <w:rPr>
            <w:noProof/>
            <w:webHidden/>
          </w:rPr>
          <w:instrText xml:space="preserve"> PAGEREF _Toc159618854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46634C96" w14:textId="281871A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5" w:history="1">
        <w:r w:rsidR="00213C1D" w:rsidRPr="005E0591">
          <w:rPr>
            <w:rStyle w:val="Hyperlink"/>
            <w:rFonts w:eastAsia="MS Mincho"/>
            <w:noProof/>
          </w:rPr>
          <w:t>Figure 12 — Cross section of a self-piercing rivet and riveting machine</w:t>
        </w:r>
        <w:r w:rsidR="00213C1D">
          <w:rPr>
            <w:noProof/>
            <w:webHidden/>
          </w:rPr>
          <w:tab/>
        </w:r>
        <w:r w:rsidR="00213C1D">
          <w:rPr>
            <w:noProof/>
            <w:webHidden/>
          </w:rPr>
          <w:fldChar w:fldCharType="begin"/>
        </w:r>
        <w:r w:rsidR="00213C1D">
          <w:rPr>
            <w:noProof/>
            <w:webHidden/>
          </w:rPr>
          <w:instrText xml:space="preserve"> PAGEREF _Toc159618855 \h </w:instrText>
        </w:r>
        <w:r w:rsidR="00213C1D">
          <w:rPr>
            <w:noProof/>
            <w:webHidden/>
          </w:rPr>
        </w:r>
        <w:r w:rsidR="00213C1D">
          <w:rPr>
            <w:noProof/>
            <w:webHidden/>
          </w:rPr>
          <w:fldChar w:fldCharType="separate"/>
        </w:r>
        <w:r w:rsidR="0012574E">
          <w:rPr>
            <w:noProof/>
            <w:webHidden/>
          </w:rPr>
          <w:t>42</w:t>
        </w:r>
        <w:r w:rsidR="00213C1D">
          <w:rPr>
            <w:noProof/>
            <w:webHidden/>
          </w:rPr>
          <w:fldChar w:fldCharType="end"/>
        </w:r>
      </w:hyperlink>
    </w:p>
    <w:p w14:paraId="6A7DE9E3" w14:textId="430106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6" w:history="1">
        <w:r w:rsidR="00213C1D" w:rsidRPr="005E0591">
          <w:rPr>
            <w:rStyle w:val="Hyperlink"/>
            <w:rFonts w:eastAsia="MS Mincho"/>
            <w:noProof/>
          </w:rPr>
          <w:t>Figure 13 — Pictures of characteristic rivet types before and after mounting.</w:t>
        </w:r>
        <w:r w:rsidR="00213C1D">
          <w:rPr>
            <w:noProof/>
            <w:webHidden/>
          </w:rPr>
          <w:tab/>
        </w:r>
        <w:r w:rsidR="00213C1D">
          <w:rPr>
            <w:noProof/>
            <w:webHidden/>
          </w:rPr>
          <w:fldChar w:fldCharType="begin"/>
        </w:r>
        <w:r w:rsidR="00213C1D">
          <w:rPr>
            <w:noProof/>
            <w:webHidden/>
          </w:rPr>
          <w:instrText xml:space="preserve"> PAGEREF _Toc159618856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7B8289AB" w14:textId="638C9D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7" w:history="1">
        <w:r w:rsidR="00213C1D" w:rsidRPr="005E0591">
          <w:rPr>
            <w:rStyle w:val="Hyperlink"/>
            <w:rFonts w:eastAsia="MS Mincho"/>
            <w:noProof/>
          </w:rPr>
          <w:t>Figure 14 — Key dimensions of solid rivets</w:t>
        </w:r>
        <w:r w:rsidR="00213C1D">
          <w:rPr>
            <w:noProof/>
            <w:webHidden/>
          </w:rPr>
          <w:tab/>
        </w:r>
        <w:r w:rsidR="00213C1D">
          <w:rPr>
            <w:noProof/>
            <w:webHidden/>
          </w:rPr>
          <w:fldChar w:fldCharType="begin"/>
        </w:r>
        <w:r w:rsidR="00213C1D">
          <w:rPr>
            <w:noProof/>
            <w:webHidden/>
          </w:rPr>
          <w:instrText xml:space="preserve"> PAGEREF _Toc159618857 \h </w:instrText>
        </w:r>
        <w:r w:rsidR="00213C1D">
          <w:rPr>
            <w:noProof/>
            <w:webHidden/>
          </w:rPr>
        </w:r>
        <w:r w:rsidR="00213C1D">
          <w:rPr>
            <w:noProof/>
            <w:webHidden/>
          </w:rPr>
          <w:fldChar w:fldCharType="separate"/>
        </w:r>
        <w:r w:rsidR="0012574E">
          <w:rPr>
            <w:noProof/>
            <w:webHidden/>
          </w:rPr>
          <w:t>44</w:t>
        </w:r>
        <w:r w:rsidR="00213C1D">
          <w:rPr>
            <w:noProof/>
            <w:webHidden/>
          </w:rPr>
          <w:fldChar w:fldCharType="end"/>
        </w:r>
      </w:hyperlink>
    </w:p>
    <w:p w14:paraId="59E86E04" w14:textId="68AB983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8" w:history="1">
        <w:r w:rsidR="00213C1D" w:rsidRPr="005E0591">
          <w:rPr>
            <w:rStyle w:val="Hyperlink"/>
            <w:rFonts w:eastAsia="MS Mincho"/>
            <w:noProof/>
          </w:rPr>
          <w:t>Figure 15 — Relation of working thickness (T1+T2) to max and min values of grip</w:t>
        </w:r>
        <w:r w:rsidR="00213C1D">
          <w:rPr>
            <w:noProof/>
            <w:webHidden/>
          </w:rPr>
          <w:tab/>
        </w:r>
        <w:r w:rsidR="00213C1D">
          <w:rPr>
            <w:noProof/>
            <w:webHidden/>
          </w:rPr>
          <w:fldChar w:fldCharType="begin"/>
        </w:r>
        <w:r w:rsidR="00213C1D">
          <w:rPr>
            <w:noProof/>
            <w:webHidden/>
          </w:rPr>
          <w:instrText xml:space="preserve"> PAGEREF _Toc159618858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44D163E6" w14:textId="516156F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59" w:history="1">
        <w:r w:rsidR="00213C1D" w:rsidRPr="005E0591">
          <w:rPr>
            <w:rStyle w:val="Hyperlink"/>
            <w:rFonts w:eastAsia="MS Mincho"/>
            <w:noProof/>
          </w:rPr>
          <w:t>Figure 16 — Cross section of a SWOP Rivet</w:t>
        </w:r>
        <w:r w:rsidR="00213C1D">
          <w:rPr>
            <w:noProof/>
            <w:webHidden/>
          </w:rPr>
          <w:tab/>
        </w:r>
        <w:r w:rsidR="00213C1D">
          <w:rPr>
            <w:noProof/>
            <w:webHidden/>
          </w:rPr>
          <w:fldChar w:fldCharType="begin"/>
        </w:r>
        <w:r w:rsidR="00213C1D">
          <w:rPr>
            <w:noProof/>
            <w:webHidden/>
          </w:rPr>
          <w:instrText xml:space="preserve"> PAGEREF _Toc159618859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2FF23D3B" w14:textId="590DCD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0" w:history="1">
        <w:r w:rsidR="00213C1D" w:rsidRPr="005E0591">
          <w:rPr>
            <w:rStyle w:val="Hyperlink"/>
            <w:rFonts w:eastAsia="MS Mincho"/>
            <w:noProof/>
          </w:rPr>
          <w:t>Figure 17 — Clinch Rivet Studs: Threaded variant and Ball stud</w:t>
        </w:r>
        <w:r w:rsidR="00213C1D">
          <w:rPr>
            <w:noProof/>
            <w:webHidden/>
          </w:rPr>
          <w:tab/>
        </w:r>
        <w:r w:rsidR="00213C1D">
          <w:rPr>
            <w:noProof/>
            <w:webHidden/>
          </w:rPr>
          <w:fldChar w:fldCharType="begin"/>
        </w:r>
        <w:r w:rsidR="00213C1D">
          <w:rPr>
            <w:noProof/>
            <w:webHidden/>
          </w:rPr>
          <w:instrText xml:space="preserve"> PAGEREF _Toc159618860 \h </w:instrText>
        </w:r>
        <w:r w:rsidR="00213C1D">
          <w:rPr>
            <w:noProof/>
            <w:webHidden/>
          </w:rPr>
        </w:r>
        <w:r w:rsidR="00213C1D">
          <w:rPr>
            <w:noProof/>
            <w:webHidden/>
          </w:rPr>
          <w:fldChar w:fldCharType="separate"/>
        </w:r>
        <w:r w:rsidR="0012574E">
          <w:rPr>
            <w:noProof/>
            <w:webHidden/>
          </w:rPr>
          <w:t>47</w:t>
        </w:r>
        <w:r w:rsidR="00213C1D">
          <w:rPr>
            <w:noProof/>
            <w:webHidden/>
          </w:rPr>
          <w:fldChar w:fldCharType="end"/>
        </w:r>
      </w:hyperlink>
    </w:p>
    <w:p w14:paraId="7B23CFA1" w14:textId="36592B8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1" w:history="1">
        <w:r w:rsidR="00213C1D" w:rsidRPr="005E0591">
          <w:rPr>
            <w:rStyle w:val="Hyperlink"/>
            <w:rFonts w:eastAsia="MS Mincho"/>
            <w:noProof/>
          </w:rPr>
          <w:t>Figure 18 — Bolts and Screws</w:t>
        </w:r>
        <w:r w:rsidR="00213C1D">
          <w:rPr>
            <w:noProof/>
            <w:webHidden/>
          </w:rPr>
          <w:tab/>
        </w:r>
        <w:r w:rsidR="00213C1D">
          <w:rPr>
            <w:noProof/>
            <w:webHidden/>
          </w:rPr>
          <w:fldChar w:fldCharType="begin"/>
        </w:r>
        <w:r w:rsidR="00213C1D">
          <w:rPr>
            <w:noProof/>
            <w:webHidden/>
          </w:rPr>
          <w:instrText xml:space="preserve"> PAGEREF _Toc159618861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27E15378" w14:textId="0191709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2" w:history="1">
        <w:r w:rsidR="00213C1D" w:rsidRPr="005E0591">
          <w:rPr>
            <w:rStyle w:val="Hyperlink"/>
            <w:rFonts w:eastAsia="MS Mincho"/>
            <w:noProof/>
          </w:rPr>
          <w:t>Figure 19 — Different Screw Forms</w:t>
        </w:r>
        <w:r w:rsidR="00213C1D">
          <w:rPr>
            <w:noProof/>
            <w:webHidden/>
          </w:rPr>
          <w:tab/>
        </w:r>
        <w:r w:rsidR="00213C1D">
          <w:rPr>
            <w:noProof/>
            <w:webHidden/>
          </w:rPr>
          <w:fldChar w:fldCharType="begin"/>
        </w:r>
        <w:r w:rsidR="00213C1D">
          <w:rPr>
            <w:noProof/>
            <w:webHidden/>
          </w:rPr>
          <w:instrText xml:space="preserve"> PAGEREF _Toc159618862 \h </w:instrText>
        </w:r>
        <w:r w:rsidR="00213C1D">
          <w:rPr>
            <w:noProof/>
            <w:webHidden/>
          </w:rPr>
        </w:r>
        <w:r w:rsidR="00213C1D">
          <w:rPr>
            <w:noProof/>
            <w:webHidden/>
          </w:rPr>
          <w:fldChar w:fldCharType="separate"/>
        </w:r>
        <w:r w:rsidR="0012574E">
          <w:rPr>
            <w:noProof/>
            <w:webHidden/>
          </w:rPr>
          <w:t>49</w:t>
        </w:r>
        <w:r w:rsidR="00213C1D">
          <w:rPr>
            <w:noProof/>
            <w:webHidden/>
          </w:rPr>
          <w:fldChar w:fldCharType="end"/>
        </w:r>
      </w:hyperlink>
    </w:p>
    <w:p w14:paraId="0A4BDF5D" w14:textId="0D405C9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3" w:history="1">
        <w:r w:rsidR="00213C1D" w:rsidRPr="005E0591">
          <w:rPr>
            <w:rStyle w:val="Hyperlink"/>
            <w:rFonts w:eastAsia="MS Mincho"/>
            <w:noProof/>
          </w:rPr>
          <w:t>Figure 20 — Definition of Length and Head Sizes</w:t>
        </w:r>
        <w:r w:rsidR="00213C1D">
          <w:rPr>
            <w:noProof/>
            <w:webHidden/>
          </w:rPr>
          <w:tab/>
        </w:r>
        <w:r w:rsidR="00213C1D">
          <w:rPr>
            <w:noProof/>
            <w:webHidden/>
          </w:rPr>
          <w:fldChar w:fldCharType="begin"/>
        </w:r>
        <w:r w:rsidR="00213C1D">
          <w:rPr>
            <w:noProof/>
            <w:webHidden/>
          </w:rPr>
          <w:instrText xml:space="preserve"> PAGEREF _Toc159618863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1BC4B22D" w14:textId="5C36418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4" w:history="1">
        <w:r w:rsidR="00213C1D" w:rsidRPr="005E0591">
          <w:rPr>
            <w:rStyle w:val="Hyperlink"/>
            <w:rFonts w:eastAsia="MS Mincho"/>
            <w:noProof/>
          </w:rPr>
          <w:t>Figure 21 — Definition of lead, pitch and starts of a thread</w:t>
        </w:r>
        <w:r w:rsidR="00213C1D">
          <w:rPr>
            <w:noProof/>
            <w:webHidden/>
          </w:rPr>
          <w:tab/>
        </w:r>
        <w:r w:rsidR="00213C1D">
          <w:rPr>
            <w:noProof/>
            <w:webHidden/>
          </w:rPr>
          <w:fldChar w:fldCharType="begin"/>
        </w:r>
        <w:r w:rsidR="00213C1D">
          <w:rPr>
            <w:noProof/>
            <w:webHidden/>
          </w:rPr>
          <w:instrText xml:space="preserve"> PAGEREF _Toc159618864 \h </w:instrText>
        </w:r>
        <w:r w:rsidR="00213C1D">
          <w:rPr>
            <w:noProof/>
            <w:webHidden/>
          </w:rPr>
        </w:r>
        <w:r w:rsidR="00213C1D">
          <w:rPr>
            <w:noProof/>
            <w:webHidden/>
          </w:rPr>
          <w:fldChar w:fldCharType="separate"/>
        </w:r>
        <w:r w:rsidR="0012574E">
          <w:rPr>
            <w:noProof/>
            <w:webHidden/>
          </w:rPr>
          <w:t>50</w:t>
        </w:r>
        <w:r w:rsidR="00213C1D">
          <w:rPr>
            <w:noProof/>
            <w:webHidden/>
          </w:rPr>
          <w:fldChar w:fldCharType="end"/>
        </w:r>
      </w:hyperlink>
    </w:p>
    <w:p w14:paraId="63F43572" w14:textId="786FCAC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5" w:history="1">
        <w:r w:rsidR="00213C1D" w:rsidRPr="005E0591">
          <w:rPr>
            <w:rStyle w:val="Hyperlink"/>
            <w:rFonts w:eastAsia="MS Mincho"/>
            <w:noProof/>
          </w:rPr>
          <w:t>Figure 22 — Bolt with welded nut</w:t>
        </w:r>
        <w:r w:rsidR="00213C1D">
          <w:rPr>
            <w:noProof/>
            <w:webHidden/>
          </w:rPr>
          <w:tab/>
        </w:r>
        <w:r w:rsidR="00213C1D">
          <w:rPr>
            <w:noProof/>
            <w:webHidden/>
          </w:rPr>
          <w:fldChar w:fldCharType="begin"/>
        </w:r>
        <w:r w:rsidR="00213C1D">
          <w:rPr>
            <w:noProof/>
            <w:webHidden/>
          </w:rPr>
          <w:instrText xml:space="preserve"> PAGEREF _Toc159618865 \h </w:instrText>
        </w:r>
        <w:r w:rsidR="00213C1D">
          <w:rPr>
            <w:noProof/>
            <w:webHidden/>
          </w:rPr>
        </w:r>
        <w:r w:rsidR="00213C1D">
          <w:rPr>
            <w:noProof/>
            <w:webHidden/>
          </w:rPr>
          <w:fldChar w:fldCharType="separate"/>
        </w:r>
        <w:r w:rsidR="0012574E">
          <w:rPr>
            <w:noProof/>
            <w:webHidden/>
          </w:rPr>
          <w:t>60</w:t>
        </w:r>
        <w:r w:rsidR="00213C1D">
          <w:rPr>
            <w:noProof/>
            <w:webHidden/>
          </w:rPr>
          <w:fldChar w:fldCharType="end"/>
        </w:r>
      </w:hyperlink>
    </w:p>
    <w:p w14:paraId="2AB35319" w14:textId="7D46AD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6" w:history="1">
        <w:r w:rsidR="00213C1D" w:rsidRPr="005E0591">
          <w:rPr>
            <w:rStyle w:val="Hyperlink"/>
            <w:rFonts w:eastAsia="MS Mincho"/>
            <w:noProof/>
          </w:rPr>
          <w:t>Figure 23 — Bolt with free nut</w:t>
        </w:r>
        <w:r w:rsidR="00213C1D">
          <w:rPr>
            <w:noProof/>
            <w:webHidden/>
          </w:rPr>
          <w:tab/>
        </w:r>
        <w:r w:rsidR="00213C1D">
          <w:rPr>
            <w:noProof/>
            <w:webHidden/>
          </w:rPr>
          <w:fldChar w:fldCharType="begin"/>
        </w:r>
        <w:r w:rsidR="00213C1D">
          <w:rPr>
            <w:noProof/>
            <w:webHidden/>
          </w:rPr>
          <w:instrText xml:space="preserve"> PAGEREF _Toc159618866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C87A326" w14:textId="3FE8FF1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7" w:history="1">
        <w:r w:rsidR="00213C1D" w:rsidRPr="005E0591">
          <w:rPr>
            <w:rStyle w:val="Hyperlink"/>
            <w:rFonts w:eastAsia="MS Mincho"/>
            <w:noProof/>
          </w:rPr>
          <w:t>Figure 24 — Screw</w:t>
        </w:r>
        <w:r w:rsidR="00213C1D">
          <w:rPr>
            <w:noProof/>
            <w:webHidden/>
          </w:rPr>
          <w:tab/>
        </w:r>
        <w:r w:rsidR="00213C1D">
          <w:rPr>
            <w:noProof/>
            <w:webHidden/>
          </w:rPr>
          <w:fldChar w:fldCharType="begin"/>
        </w:r>
        <w:r w:rsidR="00213C1D">
          <w:rPr>
            <w:noProof/>
            <w:webHidden/>
          </w:rPr>
          <w:instrText xml:space="preserve"> PAGEREF _Toc159618867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3A8AC411" w14:textId="43C1FE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8" w:history="1">
        <w:r w:rsidR="00213C1D" w:rsidRPr="005E0591">
          <w:rPr>
            <w:rStyle w:val="Hyperlink"/>
            <w:rFonts w:eastAsia="MS Mincho"/>
            <w:noProof/>
          </w:rPr>
          <w:t>Figure 25 — Welded stud with free nut</w:t>
        </w:r>
        <w:r w:rsidR="00213C1D">
          <w:rPr>
            <w:noProof/>
            <w:webHidden/>
          </w:rPr>
          <w:tab/>
        </w:r>
        <w:r w:rsidR="00213C1D">
          <w:rPr>
            <w:noProof/>
            <w:webHidden/>
          </w:rPr>
          <w:fldChar w:fldCharType="begin"/>
        </w:r>
        <w:r w:rsidR="00213C1D">
          <w:rPr>
            <w:noProof/>
            <w:webHidden/>
          </w:rPr>
          <w:instrText xml:space="preserve"> PAGEREF _Toc159618868 \h </w:instrText>
        </w:r>
        <w:r w:rsidR="00213C1D">
          <w:rPr>
            <w:noProof/>
            <w:webHidden/>
          </w:rPr>
        </w:r>
        <w:r w:rsidR="00213C1D">
          <w:rPr>
            <w:noProof/>
            <w:webHidden/>
          </w:rPr>
          <w:fldChar w:fldCharType="separate"/>
        </w:r>
        <w:r w:rsidR="0012574E">
          <w:rPr>
            <w:noProof/>
            <w:webHidden/>
          </w:rPr>
          <w:t>61</w:t>
        </w:r>
        <w:r w:rsidR="00213C1D">
          <w:rPr>
            <w:noProof/>
            <w:webHidden/>
          </w:rPr>
          <w:fldChar w:fldCharType="end"/>
        </w:r>
      </w:hyperlink>
    </w:p>
    <w:p w14:paraId="7890A327" w14:textId="3C5DC5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69" w:history="1">
        <w:r w:rsidR="00213C1D" w:rsidRPr="005E0591">
          <w:rPr>
            <w:rStyle w:val="Hyperlink"/>
            <w:rFonts w:eastAsia="MS Mincho"/>
            <w:noProof/>
          </w:rPr>
          <w:t>Figure 26 — Plain stud</w:t>
        </w:r>
        <w:r w:rsidR="00213C1D">
          <w:rPr>
            <w:noProof/>
            <w:webHidden/>
          </w:rPr>
          <w:tab/>
        </w:r>
        <w:r w:rsidR="00213C1D">
          <w:rPr>
            <w:noProof/>
            <w:webHidden/>
          </w:rPr>
          <w:fldChar w:fldCharType="begin"/>
        </w:r>
        <w:r w:rsidR="00213C1D">
          <w:rPr>
            <w:noProof/>
            <w:webHidden/>
          </w:rPr>
          <w:instrText xml:space="preserve"> PAGEREF _Toc159618869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FD00D58" w14:textId="51D886A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0" w:history="1">
        <w:r w:rsidR="00213C1D" w:rsidRPr="005E0591">
          <w:rPr>
            <w:rStyle w:val="Hyperlink"/>
            <w:rFonts w:eastAsia="MS Mincho"/>
            <w:noProof/>
          </w:rPr>
          <w:t>Figure 27 — Process of Flow Drilled Screwing</w:t>
        </w:r>
        <w:r w:rsidR="00213C1D">
          <w:rPr>
            <w:noProof/>
            <w:webHidden/>
          </w:rPr>
          <w:tab/>
        </w:r>
        <w:r w:rsidR="00213C1D">
          <w:rPr>
            <w:noProof/>
            <w:webHidden/>
          </w:rPr>
          <w:fldChar w:fldCharType="begin"/>
        </w:r>
        <w:r w:rsidR="00213C1D">
          <w:rPr>
            <w:noProof/>
            <w:webHidden/>
          </w:rPr>
          <w:instrText xml:space="preserve"> PAGEREF _Toc159618870 \h </w:instrText>
        </w:r>
        <w:r w:rsidR="00213C1D">
          <w:rPr>
            <w:noProof/>
            <w:webHidden/>
          </w:rPr>
        </w:r>
        <w:r w:rsidR="00213C1D">
          <w:rPr>
            <w:noProof/>
            <w:webHidden/>
          </w:rPr>
          <w:fldChar w:fldCharType="separate"/>
        </w:r>
        <w:r w:rsidR="0012574E">
          <w:rPr>
            <w:noProof/>
            <w:webHidden/>
          </w:rPr>
          <w:t>63</w:t>
        </w:r>
        <w:r w:rsidR="00213C1D">
          <w:rPr>
            <w:noProof/>
            <w:webHidden/>
          </w:rPr>
          <w:fldChar w:fldCharType="end"/>
        </w:r>
      </w:hyperlink>
    </w:p>
    <w:p w14:paraId="4B9CE4AD" w14:textId="210304D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1" w:history="1">
        <w:r w:rsidR="00213C1D" w:rsidRPr="005E0591">
          <w:rPr>
            <w:rStyle w:val="Hyperlink"/>
            <w:rFonts w:eastAsia="MS Mincho"/>
            <w:noProof/>
          </w:rPr>
          <w:t>Figure 28 — Measures of an applied flow drilled screw</w:t>
        </w:r>
        <w:r w:rsidR="00213C1D">
          <w:rPr>
            <w:noProof/>
            <w:webHidden/>
          </w:rPr>
          <w:tab/>
        </w:r>
        <w:r w:rsidR="00213C1D">
          <w:rPr>
            <w:noProof/>
            <w:webHidden/>
          </w:rPr>
          <w:fldChar w:fldCharType="begin"/>
        </w:r>
        <w:r w:rsidR="00213C1D">
          <w:rPr>
            <w:noProof/>
            <w:webHidden/>
          </w:rPr>
          <w:instrText xml:space="preserve"> PAGEREF _Toc159618871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CFD966A" w14:textId="26F316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2" w:history="1">
        <w:r w:rsidR="00213C1D" w:rsidRPr="005E0591">
          <w:rPr>
            <w:rStyle w:val="Hyperlink"/>
            <w:rFonts w:eastAsia="MS Mincho"/>
            <w:noProof/>
          </w:rPr>
          <w:t>Figure 29 — FDS connection with pre-machined clearance hole</w:t>
        </w:r>
        <w:r w:rsidR="00213C1D">
          <w:rPr>
            <w:noProof/>
            <w:webHidden/>
          </w:rPr>
          <w:tab/>
        </w:r>
        <w:r w:rsidR="00213C1D">
          <w:rPr>
            <w:noProof/>
            <w:webHidden/>
          </w:rPr>
          <w:fldChar w:fldCharType="begin"/>
        </w:r>
        <w:r w:rsidR="00213C1D">
          <w:rPr>
            <w:noProof/>
            <w:webHidden/>
          </w:rPr>
          <w:instrText xml:space="preserve"> PAGEREF _Toc159618872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07804AFC" w14:textId="6626C4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3" w:history="1">
        <w:r w:rsidR="00213C1D" w:rsidRPr="005E0591">
          <w:rPr>
            <w:rStyle w:val="Hyperlink"/>
            <w:rFonts w:eastAsia="MS Mincho"/>
            <w:noProof/>
          </w:rPr>
          <w:t>Figure 30 — Pilot hole on sheet metal</w:t>
        </w:r>
        <w:r w:rsidR="00213C1D">
          <w:rPr>
            <w:noProof/>
            <w:webHidden/>
          </w:rPr>
          <w:tab/>
        </w:r>
        <w:r w:rsidR="00213C1D">
          <w:rPr>
            <w:noProof/>
            <w:webHidden/>
          </w:rPr>
          <w:fldChar w:fldCharType="begin"/>
        </w:r>
        <w:r w:rsidR="00213C1D">
          <w:rPr>
            <w:noProof/>
            <w:webHidden/>
          </w:rPr>
          <w:instrText xml:space="preserve"> PAGEREF _Toc159618873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5FC95D4B" w14:textId="0FB2CE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4" w:history="1">
        <w:r w:rsidR="00213C1D" w:rsidRPr="005E0591">
          <w:rPr>
            <w:rStyle w:val="Hyperlink"/>
            <w:rFonts w:eastAsia="MS Mincho"/>
            <w:noProof/>
          </w:rPr>
          <w:t>Figure 31 — Clinch Joint Dimensions</w:t>
        </w:r>
        <w:r w:rsidR="00213C1D">
          <w:rPr>
            <w:noProof/>
            <w:webHidden/>
          </w:rPr>
          <w:tab/>
        </w:r>
        <w:r w:rsidR="00213C1D">
          <w:rPr>
            <w:noProof/>
            <w:webHidden/>
          </w:rPr>
          <w:fldChar w:fldCharType="begin"/>
        </w:r>
        <w:r w:rsidR="00213C1D">
          <w:rPr>
            <w:noProof/>
            <w:webHidden/>
          </w:rPr>
          <w:instrText xml:space="preserve"> PAGEREF _Toc159618874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B0CE57B" w14:textId="463230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5" w:history="1">
        <w:r w:rsidR="00213C1D" w:rsidRPr="005E0591">
          <w:rPr>
            <w:rStyle w:val="Hyperlink"/>
            <w:rFonts w:eastAsia="MS Mincho"/>
            <w:noProof/>
          </w:rPr>
          <w:t>Figure 32 — Two example clinch systems [12] (TOX (left) and BTM’s Tog-L-Loc system)</w:t>
        </w:r>
        <w:r w:rsidR="00213C1D">
          <w:rPr>
            <w:noProof/>
            <w:webHidden/>
          </w:rPr>
          <w:tab/>
        </w:r>
        <w:r w:rsidR="00213C1D">
          <w:rPr>
            <w:noProof/>
            <w:webHidden/>
          </w:rPr>
          <w:fldChar w:fldCharType="begin"/>
        </w:r>
        <w:r w:rsidR="00213C1D">
          <w:rPr>
            <w:noProof/>
            <w:webHidden/>
          </w:rPr>
          <w:instrText xml:space="preserve"> PAGEREF _Toc159618875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8CC745A" w14:textId="580E7A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6" w:history="1">
        <w:r w:rsidR="00213C1D" w:rsidRPr="005E0591">
          <w:rPr>
            <w:rStyle w:val="Hyperlink"/>
            <w:rFonts w:eastAsia="MS Mincho"/>
            <w:noProof/>
          </w:rPr>
          <w:t>Figure 33 — Heat Stakes: Process steps and Design dimensions</w:t>
        </w:r>
        <w:r w:rsidR="00213C1D">
          <w:rPr>
            <w:noProof/>
            <w:webHidden/>
          </w:rPr>
          <w:tab/>
        </w:r>
        <w:r w:rsidR="00213C1D">
          <w:rPr>
            <w:noProof/>
            <w:webHidden/>
          </w:rPr>
          <w:fldChar w:fldCharType="begin"/>
        </w:r>
        <w:r w:rsidR="00213C1D">
          <w:rPr>
            <w:noProof/>
            <w:webHidden/>
          </w:rPr>
          <w:instrText xml:space="preserve"> PAGEREF _Toc159618876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66988446" w14:textId="46D3E0B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7" w:history="1">
        <w:r w:rsidR="00213C1D" w:rsidRPr="005E0591">
          <w:rPr>
            <w:rStyle w:val="Hyperlink"/>
            <w:rFonts w:eastAsia="MS Mincho"/>
            <w:noProof/>
          </w:rPr>
          <w:t>Figure 34 — A “Hairpin Clip”</w:t>
        </w:r>
        <w:r w:rsidR="00213C1D">
          <w:rPr>
            <w:noProof/>
            <w:webHidden/>
          </w:rPr>
          <w:tab/>
        </w:r>
        <w:r w:rsidR="00213C1D">
          <w:rPr>
            <w:noProof/>
            <w:webHidden/>
          </w:rPr>
          <w:fldChar w:fldCharType="begin"/>
        </w:r>
        <w:r w:rsidR="00213C1D">
          <w:rPr>
            <w:noProof/>
            <w:webHidden/>
          </w:rPr>
          <w:instrText xml:space="preserve"> PAGEREF _Toc159618877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04175AA2" w14:textId="3653788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8" w:history="1">
        <w:r w:rsidR="00213C1D" w:rsidRPr="005E0591">
          <w:rPr>
            <w:rStyle w:val="Hyperlink"/>
            <w:rFonts w:eastAsia="MS Mincho"/>
            <w:noProof/>
          </w:rPr>
          <w:t>Figure 35 — Internal (left) and External (right) Circlips</w:t>
        </w:r>
        <w:r w:rsidR="00213C1D">
          <w:rPr>
            <w:noProof/>
            <w:webHidden/>
          </w:rPr>
          <w:tab/>
        </w:r>
        <w:r w:rsidR="00213C1D">
          <w:rPr>
            <w:noProof/>
            <w:webHidden/>
          </w:rPr>
          <w:fldChar w:fldCharType="begin"/>
        </w:r>
        <w:r w:rsidR="00213C1D">
          <w:rPr>
            <w:noProof/>
            <w:webHidden/>
          </w:rPr>
          <w:instrText xml:space="preserve"> PAGEREF _Toc159618878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FCAD3B" w14:textId="1581495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79" w:history="1">
        <w:r w:rsidR="00213C1D" w:rsidRPr="005E0591">
          <w:rPr>
            <w:rStyle w:val="Hyperlink"/>
            <w:rFonts w:eastAsia="MS Mincho"/>
            <w:noProof/>
          </w:rPr>
          <w:t>Figure 36 — Clips Pushed into a Hole</w:t>
        </w:r>
        <w:r w:rsidR="00213C1D">
          <w:rPr>
            <w:noProof/>
            <w:webHidden/>
          </w:rPr>
          <w:tab/>
        </w:r>
        <w:r w:rsidR="00213C1D">
          <w:rPr>
            <w:noProof/>
            <w:webHidden/>
          </w:rPr>
          <w:fldChar w:fldCharType="begin"/>
        </w:r>
        <w:r w:rsidR="00213C1D">
          <w:rPr>
            <w:noProof/>
            <w:webHidden/>
          </w:rPr>
          <w:instrText xml:space="preserve"> PAGEREF _Toc159618879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E8E62A4" w14:textId="01A26C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0" w:history="1">
        <w:r w:rsidR="00213C1D" w:rsidRPr="005E0591">
          <w:rPr>
            <w:rStyle w:val="Hyperlink"/>
            <w:rFonts w:eastAsia="MS Mincho"/>
            <w:noProof/>
          </w:rPr>
          <w:t>Figure 37 — Clips Sliding onto a Flat Surface</w:t>
        </w:r>
        <w:r w:rsidR="00213C1D">
          <w:rPr>
            <w:noProof/>
            <w:webHidden/>
          </w:rPr>
          <w:tab/>
        </w:r>
        <w:r w:rsidR="00213C1D">
          <w:rPr>
            <w:noProof/>
            <w:webHidden/>
          </w:rPr>
          <w:fldChar w:fldCharType="begin"/>
        </w:r>
        <w:r w:rsidR="00213C1D">
          <w:rPr>
            <w:noProof/>
            <w:webHidden/>
          </w:rPr>
          <w:instrText xml:space="preserve"> PAGEREF _Toc159618880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76AD585" w14:textId="5F93E8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1" w:history="1">
        <w:r w:rsidR="00213C1D" w:rsidRPr="005E0591">
          <w:rPr>
            <w:rStyle w:val="Hyperlink"/>
            <w:rFonts w:eastAsia="MS Mincho"/>
            <w:noProof/>
          </w:rPr>
          <w:t>Figure 38 — Cross Section of a nail joint connecting two Sheets</w:t>
        </w:r>
        <w:r w:rsidR="00213C1D">
          <w:rPr>
            <w:noProof/>
            <w:webHidden/>
          </w:rPr>
          <w:tab/>
        </w:r>
        <w:r w:rsidR="00213C1D">
          <w:rPr>
            <w:noProof/>
            <w:webHidden/>
          </w:rPr>
          <w:fldChar w:fldCharType="begin"/>
        </w:r>
        <w:r w:rsidR="00213C1D">
          <w:rPr>
            <w:noProof/>
            <w:webHidden/>
          </w:rPr>
          <w:instrText xml:space="preserve"> PAGEREF _Toc159618881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288DFBAD" w14:textId="565B6FF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2" w:history="1">
        <w:r w:rsidR="00213C1D" w:rsidRPr="005E0591">
          <w:rPr>
            <w:rStyle w:val="Hyperlink"/>
            <w:rFonts w:eastAsia="MS Mincho"/>
            <w:noProof/>
          </w:rPr>
          <w:t>Figure 39 — Key measures of a nail &amp; examples of different nail types</w:t>
        </w:r>
        <w:r w:rsidR="00213C1D">
          <w:rPr>
            <w:noProof/>
            <w:webHidden/>
          </w:rPr>
          <w:tab/>
        </w:r>
        <w:r w:rsidR="00213C1D">
          <w:rPr>
            <w:noProof/>
            <w:webHidden/>
          </w:rPr>
          <w:fldChar w:fldCharType="begin"/>
        </w:r>
        <w:r w:rsidR="00213C1D">
          <w:rPr>
            <w:noProof/>
            <w:webHidden/>
          </w:rPr>
          <w:instrText xml:space="preserve"> PAGEREF _Toc159618882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69FCE3B4" w14:textId="66DE445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3" w:history="1">
        <w:r w:rsidR="00213C1D" w:rsidRPr="005E0591">
          <w:rPr>
            <w:rStyle w:val="Hyperlink"/>
            <w:rFonts w:eastAsia="MS Mincho"/>
            <w:noProof/>
          </w:rPr>
          <w:t>Figure 40 — Process of Rotation Joining (ROTAV) [14]</w:t>
        </w:r>
        <w:r w:rsidR="00213C1D">
          <w:rPr>
            <w:noProof/>
            <w:webHidden/>
          </w:rPr>
          <w:tab/>
        </w:r>
        <w:r w:rsidR="00213C1D">
          <w:rPr>
            <w:noProof/>
            <w:webHidden/>
          </w:rPr>
          <w:fldChar w:fldCharType="begin"/>
        </w:r>
        <w:r w:rsidR="00213C1D">
          <w:rPr>
            <w:noProof/>
            <w:webHidden/>
          </w:rPr>
          <w:instrText xml:space="preserve"> PAGEREF _Toc159618883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5B851A6" w14:textId="6A8616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4" w:history="1">
        <w:r w:rsidR="00213C1D" w:rsidRPr="005E0591">
          <w:rPr>
            <w:rStyle w:val="Hyperlink"/>
            <w:rFonts w:eastAsia="MS Mincho"/>
            <w:noProof/>
          </w:rPr>
          <w:t>Figure 41 — ROTAV connecting aluminium and steel sheets [14]</w:t>
        </w:r>
        <w:r w:rsidR="00213C1D">
          <w:rPr>
            <w:noProof/>
            <w:webHidden/>
          </w:rPr>
          <w:tab/>
        </w:r>
        <w:r w:rsidR="00213C1D">
          <w:rPr>
            <w:noProof/>
            <w:webHidden/>
          </w:rPr>
          <w:fldChar w:fldCharType="begin"/>
        </w:r>
        <w:r w:rsidR="00213C1D">
          <w:rPr>
            <w:noProof/>
            <w:webHidden/>
          </w:rPr>
          <w:instrText xml:space="preserve"> PAGEREF _Toc159618884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2B211E4E" w14:textId="5F2607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5" w:history="1">
        <w:r w:rsidR="00213C1D" w:rsidRPr="005E0591">
          <w:rPr>
            <w:rStyle w:val="Hyperlink"/>
            <w:rFonts w:eastAsia="MS Mincho"/>
            <w:noProof/>
          </w:rPr>
          <w:t>Figure 42 — Terminology of a regular intermittent weld</w:t>
        </w:r>
        <w:r w:rsidR="00213C1D">
          <w:rPr>
            <w:noProof/>
            <w:webHidden/>
          </w:rPr>
          <w:tab/>
        </w:r>
        <w:r w:rsidR="00213C1D">
          <w:rPr>
            <w:noProof/>
            <w:webHidden/>
          </w:rPr>
          <w:fldChar w:fldCharType="begin"/>
        </w:r>
        <w:r w:rsidR="00213C1D">
          <w:rPr>
            <w:noProof/>
            <w:webHidden/>
          </w:rPr>
          <w:instrText xml:space="preserve"> PAGEREF _Toc159618885 \h </w:instrText>
        </w:r>
        <w:r w:rsidR="00213C1D">
          <w:rPr>
            <w:noProof/>
            <w:webHidden/>
          </w:rPr>
        </w:r>
        <w:r w:rsidR="00213C1D">
          <w:rPr>
            <w:noProof/>
            <w:webHidden/>
          </w:rPr>
          <w:fldChar w:fldCharType="separate"/>
        </w:r>
        <w:r w:rsidR="0012574E">
          <w:rPr>
            <w:noProof/>
            <w:webHidden/>
          </w:rPr>
          <w:t>81</w:t>
        </w:r>
        <w:r w:rsidR="00213C1D">
          <w:rPr>
            <w:noProof/>
            <w:webHidden/>
          </w:rPr>
          <w:fldChar w:fldCharType="end"/>
        </w:r>
      </w:hyperlink>
    </w:p>
    <w:p w14:paraId="30945760" w14:textId="7D939B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6" w:history="1">
        <w:r w:rsidR="00213C1D" w:rsidRPr="005E0591">
          <w:rPr>
            <w:rStyle w:val="Hyperlink"/>
            <w:rFonts w:eastAsia="MS Mincho"/>
            <w:noProof/>
          </w:rPr>
          <w:t>Figure 43 — Regular intermittent weld with first spacing and last spacing</w:t>
        </w:r>
        <w:r w:rsidR="00213C1D">
          <w:rPr>
            <w:noProof/>
            <w:webHidden/>
          </w:rPr>
          <w:tab/>
        </w:r>
        <w:r w:rsidR="00213C1D">
          <w:rPr>
            <w:noProof/>
            <w:webHidden/>
          </w:rPr>
          <w:fldChar w:fldCharType="begin"/>
        </w:r>
        <w:r w:rsidR="00213C1D">
          <w:rPr>
            <w:noProof/>
            <w:webHidden/>
          </w:rPr>
          <w:instrText xml:space="preserve"> PAGEREF _Toc159618886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45E8CAD4" w14:textId="4FC08C9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7" w:history="1">
        <w:r w:rsidR="00213C1D" w:rsidRPr="005E0591">
          <w:rPr>
            <w:rStyle w:val="Hyperlink"/>
            <w:rFonts w:eastAsia="MS Mincho"/>
            <w:bCs/>
            <w:noProof/>
          </w:rPr>
          <w:t>Figure 44 — Irregular intermittent welds</w:t>
        </w:r>
        <w:r w:rsidR="00213C1D">
          <w:rPr>
            <w:noProof/>
            <w:webHidden/>
          </w:rPr>
          <w:tab/>
        </w:r>
        <w:r w:rsidR="00213C1D">
          <w:rPr>
            <w:noProof/>
            <w:webHidden/>
          </w:rPr>
          <w:fldChar w:fldCharType="begin"/>
        </w:r>
        <w:r w:rsidR="00213C1D">
          <w:rPr>
            <w:noProof/>
            <w:webHidden/>
          </w:rPr>
          <w:instrText xml:space="preserve"> PAGEREF _Toc159618887 \h </w:instrText>
        </w:r>
        <w:r w:rsidR="00213C1D">
          <w:rPr>
            <w:noProof/>
            <w:webHidden/>
          </w:rPr>
        </w:r>
        <w:r w:rsidR="00213C1D">
          <w:rPr>
            <w:noProof/>
            <w:webHidden/>
          </w:rPr>
          <w:fldChar w:fldCharType="separate"/>
        </w:r>
        <w:r w:rsidR="0012574E">
          <w:rPr>
            <w:noProof/>
            <w:webHidden/>
          </w:rPr>
          <w:t>82</w:t>
        </w:r>
        <w:r w:rsidR="00213C1D">
          <w:rPr>
            <w:noProof/>
            <w:webHidden/>
          </w:rPr>
          <w:fldChar w:fldCharType="end"/>
        </w:r>
      </w:hyperlink>
    </w:p>
    <w:p w14:paraId="0EB9EF66" w14:textId="043DE93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8" w:history="1">
        <w:r w:rsidR="00213C1D" w:rsidRPr="005E0591">
          <w:rPr>
            <w:rStyle w:val="Hyperlink"/>
            <w:rFonts w:eastAsia="MS Mincho"/>
            <w:noProof/>
          </w:rPr>
          <w:t xml:space="preserve">Figure 45 —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“Required” attributes only</w:t>
        </w:r>
        <w:r w:rsidR="00213C1D">
          <w:rPr>
            <w:noProof/>
            <w:webHidden/>
          </w:rPr>
          <w:tab/>
        </w:r>
        <w:r w:rsidR="00213C1D">
          <w:rPr>
            <w:noProof/>
            <w:webHidden/>
          </w:rPr>
          <w:fldChar w:fldCharType="begin"/>
        </w:r>
        <w:r w:rsidR="00213C1D">
          <w:rPr>
            <w:noProof/>
            <w:webHidden/>
          </w:rPr>
          <w:instrText xml:space="preserve"> PAGEREF _Toc159618888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0E21E15E" w14:textId="7AD3E5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89" w:history="1">
        <w:r w:rsidR="00213C1D" w:rsidRPr="005E0591">
          <w:rPr>
            <w:rStyle w:val="Hyperlink"/>
            <w:rFonts w:eastAsia="MS Mincho"/>
            <w:noProof/>
          </w:rPr>
          <w:t xml:space="preserve">Figure 46 — Regular single sided welding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&lt;regular_segments/&gt;</w:t>
        </w:r>
        <w:r w:rsidR="00213C1D" w:rsidRPr="005E0591">
          <w:rPr>
            <w:rStyle w:val="Hyperlink"/>
            <w:rFonts w:eastAsia="MS Mincho"/>
            <w:noProof/>
          </w:rPr>
          <w:t xml:space="preserve"> and all attributes)</w:t>
        </w:r>
        <w:r w:rsidR="00213C1D">
          <w:rPr>
            <w:noProof/>
            <w:webHidden/>
          </w:rPr>
          <w:tab/>
        </w:r>
        <w:r w:rsidR="00213C1D">
          <w:rPr>
            <w:noProof/>
            <w:webHidden/>
          </w:rPr>
          <w:fldChar w:fldCharType="begin"/>
        </w:r>
        <w:r w:rsidR="00213C1D">
          <w:rPr>
            <w:noProof/>
            <w:webHidden/>
          </w:rPr>
          <w:instrText xml:space="preserve"> PAGEREF _Toc159618889 \h </w:instrText>
        </w:r>
        <w:r w:rsidR="00213C1D">
          <w:rPr>
            <w:noProof/>
            <w:webHidden/>
          </w:rPr>
        </w:r>
        <w:r w:rsidR="00213C1D">
          <w:rPr>
            <w:noProof/>
            <w:webHidden/>
          </w:rPr>
          <w:fldChar w:fldCharType="separate"/>
        </w:r>
        <w:r w:rsidR="0012574E">
          <w:rPr>
            <w:noProof/>
            <w:webHidden/>
          </w:rPr>
          <w:t>85</w:t>
        </w:r>
        <w:r w:rsidR="00213C1D">
          <w:rPr>
            <w:noProof/>
            <w:webHidden/>
          </w:rPr>
          <w:fldChar w:fldCharType="end"/>
        </w:r>
      </w:hyperlink>
    </w:p>
    <w:p w14:paraId="44CF874C" w14:textId="4B18E93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0" w:history="1">
        <w:r w:rsidR="00213C1D" w:rsidRPr="005E0591">
          <w:rPr>
            <w:rStyle w:val="Hyperlink"/>
            <w:rFonts w:eastAsia="MS Mincho"/>
            <w:noProof/>
          </w:rPr>
          <w:t>Figure 47 — Staggered welding</w:t>
        </w:r>
        <w:r w:rsidR="00213C1D">
          <w:rPr>
            <w:noProof/>
            <w:webHidden/>
          </w:rPr>
          <w:tab/>
        </w:r>
        <w:r w:rsidR="00213C1D">
          <w:rPr>
            <w:noProof/>
            <w:webHidden/>
          </w:rPr>
          <w:fldChar w:fldCharType="begin"/>
        </w:r>
        <w:r w:rsidR="00213C1D">
          <w:rPr>
            <w:noProof/>
            <w:webHidden/>
          </w:rPr>
          <w:instrText xml:space="preserve"> PAGEREF _Toc159618890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688658A1" w14:textId="43BCC28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1" w:history="1">
        <w:r w:rsidR="00213C1D" w:rsidRPr="005E0591">
          <w:rPr>
            <w:rStyle w:val="Hyperlink"/>
            <w:rFonts w:eastAsia="MS Mincho"/>
            <w:noProof/>
          </w:rPr>
          <w:t xml:space="preserve">Figure 48 — Definition of a </w:t>
        </w:r>
        <w:r w:rsidR="00213C1D" w:rsidRPr="005E0591">
          <w:rPr>
            <w:rStyle w:val="Hyperlink"/>
            <w:rFonts w:ascii="Courier New" w:eastAsia="MS Mincho" w:hAnsi="Courier New" w:cs="Courier New"/>
            <w:noProof/>
          </w:rPr>
          <w:t>&lt;corner_weld/&gt;</w:t>
        </w:r>
        <w:r w:rsidR="00213C1D" w:rsidRPr="005E0591">
          <w:rPr>
            <w:rStyle w:val="Hyperlink"/>
            <w:rFonts w:eastAsia="MS Mincho"/>
            <w:noProof/>
          </w:rPr>
          <w:t xml:space="preserve"> with </w:t>
        </w:r>
        <w:r w:rsidR="00213C1D" w:rsidRPr="005E0591">
          <w:rPr>
            <w:rStyle w:val="Hyperlink"/>
            <w:rFonts w:ascii="Courier New" w:eastAsia="MS Mincho" w:hAnsi="Courier New" w:cs="Courier New"/>
            <w:noProof/>
          </w:rPr>
          <w:t>&lt;segment_list/&gt;</w:t>
        </w:r>
        <w:r w:rsidR="00213C1D">
          <w:rPr>
            <w:noProof/>
            <w:webHidden/>
          </w:rPr>
          <w:tab/>
        </w:r>
        <w:r w:rsidR="00213C1D">
          <w:rPr>
            <w:noProof/>
            <w:webHidden/>
          </w:rPr>
          <w:fldChar w:fldCharType="begin"/>
        </w:r>
        <w:r w:rsidR="00213C1D">
          <w:rPr>
            <w:noProof/>
            <w:webHidden/>
          </w:rPr>
          <w:instrText xml:space="preserve"> PAGEREF _Toc159618891 \h </w:instrText>
        </w:r>
        <w:r w:rsidR="00213C1D">
          <w:rPr>
            <w:noProof/>
            <w:webHidden/>
          </w:rPr>
        </w:r>
        <w:r w:rsidR="00213C1D">
          <w:rPr>
            <w:noProof/>
            <w:webHidden/>
          </w:rPr>
          <w:fldChar w:fldCharType="separate"/>
        </w:r>
        <w:r w:rsidR="0012574E">
          <w:rPr>
            <w:noProof/>
            <w:webHidden/>
          </w:rPr>
          <w:t>86</w:t>
        </w:r>
        <w:r w:rsidR="00213C1D">
          <w:rPr>
            <w:noProof/>
            <w:webHidden/>
          </w:rPr>
          <w:fldChar w:fldCharType="end"/>
        </w:r>
      </w:hyperlink>
    </w:p>
    <w:p w14:paraId="05031985" w14:textId="0773980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2" w:history="1">
        <w:r w:rsidR="00213C1D" w:rsidRPr="005E0591">
          <w:rPr>
            <w:rStyle w:val="Hyperlink"/>
            <w:rFonts w:eastAsia="MS Mincho"/>
            <w:noProof/>
            <w:lang w:val="en-US"/>
          </w:rPr>
          <w:t>Figure 49 — Seam weld types and attributes</w:t>
        </w:r>
        <w:r w:rsidR="00213C1D">
          <w:rPr>
            <w:noProof/>
            <w:webHidden/>
          </w:rPr>
          <w:tab/>
        </w:r>
        <w:r w:rsidR="00213C1D">
          <w:rPr>
            <w:noProof/>
            <w:webHidden/>
          </w:rPr>
          <w:fldChar w:fldCharType="begin"/>
        </w:r>
        <w:r w:rsidR="00213C1D">
          <w:rPr>
            <w:noProof/>
            <w:webHidden/>
          </w:rPr>
          <w:instrText xml:space="preserve"> PAGEREF _Toc159618892 \h </w:instrText>
        </w:r>
        <w:r w:rsidR="00213C1D">
          <w:rPr>
            <w:noProof/>
            <w:webHidden/>
          </w:rPr>
        </w:r>
        <w:r w:rsidR="00213C1D">
          <w:rPr>
            <w:noProof/>
            <w:webHidden/>
          </w:rPr>
          <w:fldChar w:fldCharType="separate"/>
        </w:r>
        <w:r w:rsidR="0012574E">
          <w:rPr>
            <w:noProof/>
            <w:webHidden/>
          </w:rPr>
          <w:t>89</w:t>
        </w:r>
        <w:r w:rsidR="00213C1D">
          <w:rPr>
            <w:noProof/>
            <w:webHidden/>
          </w:rPr>
          <w:fldChar w:fldCharType="end"/>
        </w:r>
      </w:hyperlink>
    </w:p>
    <w:p w14:paraId="62F6AE8C" w14:textId="211CA17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3" w:history="1">
        <w:r w:rsidR="00213C1D" w:rsidRPr="005E0591">
          <w:rPr>
            <w:rStyle w:val="Hyperlink"/>
            <w:rFonts w:eastAsia="MS Mincho"/>
            <w:noProof/>
          </w:rPr>
          <w:t>Figure 50 — χMCF Structure of a Seam Weld (connection_1d)</w:t>
        </w:r>
        <w:r w:rsidR="00213C1D">
          <w:rPr>
            <w:noProof/>
            <w:webHidden/>
          </w:rPr>
          <w:tab/>
        </w:r>
        <w:r w:rsidR="00213C1D">
          <w:rPr>
            <w:noProof/>
            <w:webHidden/>
          </w:rPr>
          <w:fldChar w:fldCharType="begin"/>
        </w:r>
        <w:r w:rsidR="00213C1D">
          <w:rPr>
            <w:noProof/>
            <w:webHidden/>
          </w:rPr>
          <w:instrText xml:space="preserve"> PAGEREF _Toc159618893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2C9329A5" w14:textId="6F59D2F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4" w:history="1">
        <w:r w:rsidR="00213C1D" w:rsidRPr="005E0591">
          <w:rPr>
            <w:rStyle w:val="Hyperlink"/>
            <w:rFonts w:eastAsia="MS Mincho"/>
            <w:noProof/>
          </w:rPr>
          <w:t>Figure 51 — Sheet Parameters vs. Weld Position Parameters</w:t>
        </w:r>
        <w:r w:rsidR="00213C1D">
          <w:rPr>
            <w:noProof/>
            <w:webHidden/>
          </w:rPr>
          <w:tab/>
        </w:r>
        <w:r w:rsidR="00213C1D">
          <w:rPr>
            <w:noProof/>
            <w:webHidden/>
          </w:rPr>
          <w:fldChar w:fldCharType="begin"/>
        </w:r>
        <w:r w:rsidR="00213C1D">
          <w:rPr>
            <w:noProof/>
            <w:webHidden/>
          </w:rPr>
          <w:instrText xml:space="preserve"> PAGEREF _Toc159618894 \h </w:instrText>
        </w:r>
        <w:r w:rsidR="00213C1D">
          <w:rPr>
            <w:noProof/>
            <w:webHidden/>
          </w:rPr>
        </w:r>
        <w:r w:rsidR="00213C1D">
          <w:rPr>
            <w:noProof/>
            <w:webHidden/>
          </w:rPr>
          <w:fldChar w:fldCharType="separate"/>
        </w:r>
        <w:r w:rsidR="0012574E">
          <w:rPr>
            <w:noProof/>
            <w:webHidden/>
          </w:rPr>
          <w:t>93</w:t>
        </w:r>
        <w:r w:rsidR="00213C1D">
          <w:rPr>
            <w:noProof/>
            <w:webHidden/>
          </w:rPr>
          <w:fldChar w:fldCharType="end"/>
        </w:r>
      </w:hyperlink>
    </w:p>
    <w:p w14:paraId="24B1714A" w14:textId="4A7C0D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5" w:history="1">
        <w:r w:rsidR="00213C1D" w:rsidRPr="005E0591">
          <w:rPr>
            <w:rStyle w:val="Hyperlink"/>
            <w:rFonts w:eastAsia="MS Mincho"/>
            <w:noProof/>
          </w:rPr>
          <w:t>Figure 52 — Welding Position of a Y-joint</w:t>
        </w:r>
        <w:r w:rsidR="00213C1D">
          <w:rPr>
            <w:noProof/>
            <w:webHidden/>
          </w:rPr>
          <w:tab/>
        </w:r>
        <w:r w:rsidR="00213C1D">
          <w:rPr>
            <w:noProof/>
            <w:webHidden/>
          </w:rPr>
          <w:fldChar w:fldCharType="begin"/>
        </w:r>
        <w:r w:rsidR="00213C1D">
          <w:rPr>
            <w:noProof/>
            <w:webHidden/>
          </w:rPr>
          <w:instrText xml:space="preserve"> PAGEREF _Toc159618895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4653EF43" w14:textId="46FC30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6" w:history="1">
        <w:r w:rsidR="00213C1D" w:rsidRPr="005E0591">
          <w:rPr>
            <w:rStyle w:val="Hyperlink"/>
            <w:rFonts w:eastAsia="MS Mincho"/>
            <w:noProof/>
          </w:rPr>
          <w:t>Figure 53 — Welding Position vector direction and length</w:t>
        </w:r>
        <w:r w:rsidR="00213C1D">
          <w:rPr>
            <w:noProof/>
            <w:webHidden/>
          </w:rPr>
          <w:tab/>
        </w:r>
        <w:r w:rsidR="00213C1D">
          <w:rPr>
            <w:noProof/>
            <w:webHidden/>
          </w:rPr>
          <w:fldChar w:fldCharType="begin"/>
        </w:r>
        <w:r w:rsidR="00213C1D">
          <w:rPr>
            <w:noProof/>
            <w:webHidden/>
          </w:rPr>
          <w:instrText xml:space="preserve"> PAGEREF _Toc159618896 \h </w:instrText>
        </w:r>
        <w:r w:rsidR="00213C1D">
          <w:rPr>
            <w:noProof/>
            <w:webHidden/>
          </w:rPr>
        </w:r>
        <w:r w:rsidR="00213C1D">
          <w:rPr>
            <w:noProof/>
            <w:webHidden/>
          </w:rPr>
          <w:fldChar w:fldCharType="separate"/>
        </w:r>
        <w:r w:rsidR="0012574E">
          <w:rPr>
            <w:noProof/>
            <w:webHidden/>
          </w:rPr>
          <w:t>97</w:t>
        </w:r>
        <w:r w:rsidR="00213C1D">
          <w:rPr>
            <w:noProof/>
            <w:webHidden/>
          </w:rPr>
          <w:fldChar w:fldCharType="end"/>
        </w:r>
      </w:hyperlink>
    </w:p>
    <w:p w14:paraId="1D0EACD7" w14:textId="3C7F78F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7" w:history="1">
        <w:r w:rsidR="00213C1D" w:rsidRPr="005E0591">
          <w:rPr>
            <w:rStyle w:val="Hyperlink"/>
            <w:rFonts w:eastAsia="MS Mincho"/>
            <w:noProof/>
          </w:rPr>
          <w:t>Figure 54 — Butt Joint sheet layout</w:t>
        </w:r>
        <w:r w:rsidR="00213C1D">
          <w:rPr>
            <w:noProof/>
            <w:webHidden/>
          </w:rPr>
          <w:tab/>
        </w:r>
        <w:r w:rsidR="00213C1D">
          <w:rPr>
            <w:noProof/>
            <w:webHidden/>
          </w:rPr>
          <w:fldChar w:fldCharType="begin"/>
        </w:r>
        <w:r w:rsidR="00213C1D">
          <w:rPr>
            <w:noProof/>
            <w:webHidden/>
          </w:rPr>
          <w:instrText xml:space="preserve"> PAGEREF _Toc159618897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5709833B" w14:textId="0AA0A6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8" w:history="1">
        <w:r w:rsidR="00213C1D" w:rsidRPr="005E0591">
          <w:rPr>
            <w:rStyle w:val="Hyperlink"/>
            <w:rFonts w:eastAsia="MS Mincho"/>
            <w:noProof/>
          </w:rPr>
          <w:t>Figure 55 — Butt joint parameters</w:t>
        </w:r>
        <w:r w:rsidR="00213C1D">
          <w:rPr>
            <w:noProof/>
            <w:webHidden/>
          </w:rPr>
          <w:tab/>
        </w:r>
        <w:r w:rsidR="00213C1D">
          <w:rPr>
            <w:noProof/>
            <w:webHidden/>
          </w:rPr>
          <w:fldChar w:fldCharType="begin"/>
        </w:r>
        <w:r w:rsidR="00213C1D">
          <w:rPr>
            <w:noProof/>
            <w:webHidden/>
          </w:rPr>
          <w:instrText xml:space="preserve"> PAGEREF _Toc159618898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22FC4115" w14:textId="706059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899" w:history="1">
        <w:r w:rsidR="00213C1D" w:rsidRPr="005E0591">
          <w:rPr>
            <w:rStyle w:val="Hyperlink"/>
            <w:rFonts w:eastAsia="MS Mincho"/>
            <w:noProof/>
          </w:rPr>
          <w:t>Figure 56 — Corner Weld sheet layout</w:t>
        </w:r>
        <w:r w:rsidR="00213C1D">
          <w:rPr>
            <w:noProof/>
            <w:webHidden/>
          </w:rPr>
          <w:tab/>
        </w:r>
        <w:r w:rsidR="00213C1D">
          <w:rPr>
            <w:noProof/>
            <w:webHidden/>
          </w:rPr>
          <w:fldChar w:fldCharType="begin"/>
        </w:r>
        <w:r w:rsidR="00213C1D">
          <w:rPr>
            <w:noProof/>
            <w:webHidden/>
          </w:rPr>
          <w:instrText xml:space="preserve"> PAGEREF _Toc159618899 \h </w:instrText>
        </w:r>
        <w:r w:rsidR="00213C1D">
          <w:rPr>
            <w:noProof/>
            <w:webHidden/>
          </w:rPr>
        </w:r>
        <w:r w:rsidR="00213C1D">
          <w:rPr>
            <w:noProof/>
            <w:webHidden/>
          </w:rPr>
          <w:fldChar w:fldCharType="separate"/>
        </w:r>
        <w:r w:rsidR="0012574E">
          <w:rPr>
            <w:noProof/>
            <w:webHidden/>
          </w:rPr>
          <w:t>103</w:t>
        </w:r>
        <w:r w:rsidR="00213C1D">
          <w:rPr>
            <w:noProof/>
            <w:webHidden/>
          </w:rPr>
          <w:fldChar w:fldCharType="end"/>
        </w:r>
      </w:hyperlink>
    </w:p>
    <w:p w14:paraId="42598384" w14:textId="6842A4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0" w:history="1">
        <w:r w:rsidR="00213C1D" w:rsidRPr="005E0591">
          <w:rPr>
            <w:rStyle w:val="Hyperlink"/>
            <w:rFonts w:eastAsia="MS Mincho"/>
            <w:noProof/>
          </w:rPr>
          <w:t>Figure 57 — Corner weld parameters</w:t>
        </w:r>
        <w:r w:rsidR="00213C1D">
          <w:rPr>
            <w:noProof/>
            <w:webHidden/>
          </w:rPr>
          <w:tab/>
        </w:r>
        <w:r w:rsidR="00213C1D">
          <w:rPr>
            <w:noProof/>
            <w:webHidden/>
          </w:rPr>
          <w:fldChar w:fldCharType="begin"/>
        </w:r>
        <w:r w:rsidR="00213C1D">
          <w:rPr>
            <w:noProof/>
            <w:webHidden/>
          </w:rPr>
          <w:instrText xml:space="preserve"> PAGEREF _Toc159618900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7F174454" w14:textId="4AB563B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1" w:history="1">
        <w:r w:rsidR="00213C1D" w:rsidRPr="005E0591">
          <w:rPr>
            <w:rStyle w:val="Hyperlink"/>
            <w:rFonts w:eastAsia="MS Mincho"/>
            <w:bCs/>
            <w:noProof/>
          </w:rPr>
          <w:t xml:space="preserve">Figure 58 </w:t>
        </w:r>
        <w:r w:rsidR="00213C1D" w:rsidRPr="005E0591">
          <w:rPr>
            <w:rStyle w:val="Hyperlink"/>
            <w:rFonts w:eastAsia="MS Mincho"/>
            <w:noProof/>
          </w:rPr>
          <w:t>—</w:t>
        </w:r>
        <w:r w:rsidR="00213C1D" w:rsidRPr="005E0591">
          <w:rPr>
            <w:rStyle w:val="Hyperlink"/>
            <w:rFonts w:eastAsia="MS Mincho"/>
            <w:bCs/>
            <w:noProof/>
          </w:rPr>
          <w:t xml:space="preserve"> Double Corner Weld sheet layout</w:t>
        </w:r>
        <w:r w:rsidR="00213C1D">
          <w:rPr>
            <w:noProof/>
            <w:webHidden/>
          </w:rPr>
          <w:tab/>
        </w:r>
        <w:r w:rsidR="00213C1D">
          <w:rPr>
            <w:noProof/>
            <w:webHidden/>
          </w:rPr>
          <w:fldChar w:fldCharType="begin"/>
        </w:r>
        <w:r w:rsidR="00213C1D">
          <w:rPr>
            <w:noProof/>
            <w:webHidden/>
          </w:rPr>
          <w:instrText xml:space="preserve"> PAGEREF _Toc159618901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3AA54181" w14:textId="6E509DD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2" w:history="1">
        <w:r w:rsidR="00213C1D" w:rsidRPr="005E0591">
          <w:rPr>
            <w:rStyle w:val="Hyperlink"/>
            <w:rFonts w:eastAsia="MS Mincho"/>
            <w:bCs/>
            <w:noProof/>
          </w:rPr>
          <w:t xml:space="preserve">Figure 59 </w:t>
        </w:r>
        <w:r w:rsidR="00213C1D" w:rsidRPr="005E0591">
          <w:rPr>
            <w:rStyle w:val="Hyperlink"/>
            <w:rFonts w:eastAsia="MS Mincho"/>
            <w:noProof/>
          </w:rPr>
          <w:t>—</w:t>
        </w:r>
        <w:r w:rsidR="00213C1D" w:rsidRPr="005E0591">
          <w:rPr>
            <w:rStyle w:val="Hyperlink"/>
            <w:rFonts w:eastAsia="MS Mincho"/>
            <w:bCs/>
            <w:noProof/>
          </w:rPr>
          <w:t xml:space="preserve"> Double Corner weld parameters</w:t>
        </w:r>
        <w:r w:rsidR="00213C1D">
          <w:rPr>
            <w:noProof/>
            <w:webHidden/>
          </w:rPr>
          <w:tab/>
        </w:r>
        <w:r w:rsidR="00213C1D">
          <w:rPr>
            <w:noProof/>
            <w:webHidden/>
          </w:rPr>
          <w:fldChar w:fldCharType="begin"/>
        </w:r>
        <w:r w:rsidR="00213C1D">
          <w:rPr>
            <w:noProof/>
            <w:webHidden/>
          </w:rPr>
          <w:instrText xml:space="preserve"> PAGEREF _Toc159618902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70CEB66C" w14:textId="64B9A16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3" w:history="1">
        <w:r w:rsidR="00213C1D" w:rsidRPr="005E0591">
          <w:rPr>
            <w:rStyle w:val="Hyperlink"/>
            <w:rFonts w:eastAsia="MS Mincho"/>
            <w:noProof/>
          </w:rPr>
          <w:t>Figure 60 — Edge Weld sheet layout</w:t>
        </w:r>
        <w:r w:rsidR="00213C1D">
          <w:rPr>
            <w:noProof/>
            <w:webHidden/>
          </w:rPr>
          <w:tab/>
        </w:r>
        <w:r w:rsidR="00213C1D">
          <w:rPr>
            <w:noProof/>
            <w:webHidden/>
          </w:rPr>
          <w:fldChar w:fldCharType="begin"/>
        </w:r>
        <w:r w:rsidR="00213C1D">
          <w:rPr>
            <w:noProof/>
            <w:webHidden/>
          </w:rPr>
          <w:instrText xml:space="preserve"> PAGEREF _Toc159618903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45392ECB" w14:textId="128ED7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4" w:history="1">
        <w:r w:rsidR="00213C1D" w:rsidRPr="005E0591">
          <w:rPr>
            <w:rStyle w:val="Hyperlink"/>
            <w:rFonts w:eastAsia="MS Mincho"/>
            <w:noProof/>
          </w:rPr>
          <w:t>Figure 61 — Edge Weld parameters</w:t>
        </w:r>
        <w:r w:rsidR="00213C1D">
          <w:rPr>
            <w:noProof/>
            <w:webHidden/>
          </w:rPr>
          <w:tab/>
        </w:r>
        <w:r w:rsidR="00213C1D">
          <w:rPr>
            <w:noProof/>
            <w:webHidden/>
          </w:rPr>
          <w:fldChar w:fldCharType="begin"/>
        </w:r>
        <w:r w:rsidR="00213C1D">
          <w:rPr>
            <w:noProof/>
            <w:webHidden/>
          </w:rPr>
          <w:instrText xml:space="preserve"> PAGEREF _Toc159618904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DC4E867" w14:textId="078C5ED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5" w:history="1">
        <w:r w:rsidR="00213C1D" w:rsidRPr="005E0591">
          <w:rPr>
            <w:rStyle w:val="Hyperlink"/>
            <w:rFonts w:eastAsia="MS Mincho"/>
            <w:noProof/>
          </w:rPr>
          <w:t>Figure 62 — I-Weld sheet layout</w:t>
        </w:r>
        <w:r w:rsidR="00213C1D">
          <w:rPr>
            <w:noProof/>
            <w:webHidden/>
          </w:rPr>
          <w:tab/>
        </w:r>
        <w:r w:rsidR="00213C1D">
          <w:rPr>
            <w:noProof/>
            <w:webHidden/>
          </w:rPr>
          <w:fldChar w:fldCharType="begin"/>
        </w:r>
        <w:r w:rsidR="00213C1D">
          <w:rPr>
            <w:noProof/>
            <w:webHidden/>
          </w:rPr>
          <w:instrText xml:space="preserve"> PAGEREF _Toc159618905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46149C45" w14:textId="3FE1F0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6" w:history="1">
        <w:r w:rsidR="00213C1D" w:rsidRPr="005E0591">
          <w:rPr>
            <w:rStyle w:val="Hyperlink"/>
            <w:rFonts w:eastAsia="MS Mincho"/>
            <w:noProof/>
          </w:rPr>
          <w:t>Figure 63 — I-weld parameters</w:t>
        </w:r>
        <w:r w:rsidR="00213C1D">
          <w:rPr>
            <w:noProof/>
            <w:webHidden/>
          </w:rPr>
          <w:tab/>
        </w:r>
        <w:r w:rsidR="00213C1D">
          <w:rPr>
            <w:noProof/>
            <w:webHidden/>
          </w:rPr>
          <w:fldChar w:fldCharType="begin"/>
        </w:r>
        <w:r w:rsidR="00213C1D">
          <w:rPr>
            <w:noProof/>
            <w:webHidden/>
          </w:rPr>
          <w:instrText xml:space="preserve"> PAGEREF _Toc159618906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1FBBEFA4" w14:textId="30905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7" w:history="1">
        <w:r w:rsidR="00213C1D" w:rsidRPr="005E0591">
          <w:rPr>
            <w:rStyle w:val="Hyperlink"/>
            <w:rFonts w:eastAsia="MS Mincho"/>
            <w:noProof/>
          </w:rPr>
          <w:t>Figure 64 — Overlap Weld sheet layout</w:t>
        </w:r>
        <w:r w:rsidR="00213C1D">
          <w:rPr>
            <w:noProof/>
            <w:webHidden/>
          </w:rPr>
          <w:tab/>
        </w:r>
        <w:r w:rsidR="00213C1D">
          <w:rPr>
            <w:noProof/>
            <w:webHidden/>
          </w:rPr>
          <w:fldChar w:fldCharType="begin"/>
        </w:r>
        <w:r w:rsidR="00213C1D">
          <w:rPr>
            <w:noProof/>
            <w:webHidden/>
          </w:rPr>
          <w:instrText xml:space="preserve"> PAGEREF _Toc159618907 \h </w:instrText>
        </w:r>
        <w:r w:rsidR="00213C1D">
          <w:rPr>
            <w:noProof/>
            <w:webHidden/>
          </w:rPr>
        </w:r>
        <w:r w:rsidR="00213C1D">
          <w:rPr>
            <w:noProof/>
            <w:webHidden/>
          </w:rPr>
          <w:fldChar w:fldCharType="separate"/>
        </w:r>
        <w:r w:rsidR="0012574E">
          <w:rPr>
            <w:noProof/>
            <w:webHidden/>
          </w:rPr>
          <w:t>114</w:t>
        </w:r>
        <w:r w:rsidR="00213C1D">
          <w:rPr>
            <w:noProof/>
            <w:webHidden/>
          </w:rPr>
          <w:fldChar w:fldCharType="end"/>
        </w:r>
      </w:hyperlink>
    </w:p>
    <w:p w14:paraId="07E521A0" w14:textId="5D5F18C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8" w:history="1">
        <w:r w:rsidR="00213C1D" w:rsidRPr="005E0591">
          <w:rPr>
            <w:rStyle w:val="Hyperlink"/>
            <w:rFonts w:eastAsia="MS Mincho"/>
            <w:noProof/>
          </w:rPr>
          <w:t>Figure 65 — Overlap weld parameters</w:t>
        </w:r>
        <w:r w:rsidR="00213C1D">
          <w:rPr>
            <w:noProof/>
            <w:webHidden/>
          </w:rPr>
          <w:tab/>
        </w:r>
        <w:r w:rsidR="00213C1D">
          <w:rPr>
            <w:noProof/>
            <w:webHidden/>
          </w:rPr>
          <w:fldChar w:fldCharType="begin"/>
        </w:r>
        <w:r w:rsidR="00213C1D">
          <w:rPr>
            <w:noProof/>
            <w:webHidden/>
          </w:rPr>
          <w:instrText xml:space="preserve"> PAGEREF _Toc159618908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7C47AFB1" w14:textId="4E1747B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09" w:history="1">
        <w:r w:rsidR="00213C1D" w:rsidRPr="005E0591">
          <w:rPr>
            <w:rStyle w:val="Hyperlink"/>
            <w:rFonts w:eastAsia="MS Mincho"/>
            <w:noProof/>
          </w:rPr>
          <w:t>Figure 66 — Single Sided Double Overlap Weld Layout</w:t>
        </w:r>
        <w:r w:rsidR="00213C1D">
          <w:rPr>
            <w:noProof/>
            <w:webHidden/>
          </w:rPr>
          <w:tab/>
        </w:r>
        <w:r w:rsidR="00213C1D">
          <w:rPr>
            <w:noProof/>
            <w:webHidden/>
          </w:rPr>
          <w:fldChar w:fldCharType="begin"/>
        </w:r>
        <w:r w:rsidR="00213C1D">
          <w:rPr>
            <w:noProof/>
            <w:webHidden/>
          </w:rPr>
          <w:instrText xml:space="preserve"> PAGEREF _Toc159618909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652C1ED2" w14:textId="02C0E04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0" w:history="1">
        <w:r w:rsidR="00213C1D" w:rsidRPr="005E0591">
          <w:rPr>
            <w:rStyle w:val="Hyperlink"/>
            <w:rFonts w:eastAsia="MS Mincho"/>
            <w:noProof/>
          </w:rPr>
          <w:t>Figure 67 — Overlap weld parameter Details for lower (left) and upper (right) Weld Section</w:t>
        </w:r>
        <w:r w:rsidR="00213C1D">
          <w:rPr>
            <w:noProof/>
            <w:webHidden/>
          </w:rPr>
          <w:tab/>
        </w:r>
        <w:r w:rsidR="00213C1D">
          <w:rPr>
            <w:noProof/>
            <w:webHidden/>
          </w:rPr>
          <w:fldChar w:fldCharType="begin"/>
        </w:r>
        <w:r w:rsidR="00213C1D">
          <w:rPr>
            <w:noProof/>
            <w:webHidden/>
          </w:rPr>
          <w:instrText xml:space="preserve"> PAGEREF _Toc159618910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68A75280" w14:textId="731590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1" w:history="1">
        <w:r w:rsidR="00213C1D" w:rsidRPr="005E0591">
          <w:rPr>
            <w:rStyle w:val="Hyperlink"/>
            <w:rFonts w:eastAsia="MS Mincho"/>
            <w:noProof/>
          </w:rPr>
          <w:t>Figure 68 — Double-Sided Double Overlap Weld Layout</w:t>
        </w:r>
        <w:r w:rsidR="00213C1D">
          <w:rPr>
            <w:noProof/>
            <w:webHidden/>
          </w:rPr>
          <w:tab/>
        </w:r>
        <w:r w:rsidR="00213C1D">
          <w:rPr>
            <w:noProof/>
            <w:webHidden/>
          </w:rPr>
          <w:fldChar w:fldCharType="begin"/>
        </w:r>
        <w:r w:rsidR="00213C1D">
          <w:rPr>
            <w:noProof/>
            <w:webHidden/>
          </w:rPr>
          <w:instrText xml:space="preserve"> PAGEREF _Toc159618911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7614EE22" w14:textId="6ED1F06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2" w:history="1">
        <w:r w:rsidR="00213C1D" w:rsidRPr="005E0591">
          <w:rPr>
            <w:rStyle w:val="Hyperlink"/>
            <w:rFonts w:eastAsia="MS Mincho"/>
            <w:noProof/>
          </w:rPr>
          <w:t>Figure 69 — Parameters of Double-Sided Double Overlap Weld  (left side: upper section; right side: lower section)</w:t>
        </w:r>
        <w:r w:rsidR="00213C1D">
          <w:rPr>
            <w:noProof/>
            <w:webHidden/>
          </w:rPr>
          <w:tab/>
        </w:r>
        <w:r w:rsidR="00213C1D">
          <w:rPr>
            <w:noProof/>
            <w:webHidden/>
          </w:rPr>
          <w:fldChar w:fldCharType="begin"/>
        </w:r>
        <w:r w:rsidR="00213C1D">
          <w:rPr>
            <w:noProof/>
            <w:webHidden/>
          </w:rPr>
          <w:instrText xml:space="preserve"> PAGEREF _Toc159618912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C00954D" w14:textId="5C0D2E1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3" w:history="1">
        <w:r w:rsidR="00213C1D" w:rsidRPr="005E0591">
          <w:rPr>
            <w:rStyle w:val="Hyperlink"/>
            <w:rFonts w:eastAsia="MS Mincho"/>
            <w:noProof/>
          </w:rPr>
          <w:t>Figure 70 — Y-joint sheet layout</w:t>
        </w:r>
        <w:r w:rsidR="00213C1D">
          <w:rPr>
            <w:noProof/>
            <w:webHidden/>
          </w:rPr>
          <w:tab/>
        </w:r>
        <w:r w:rsidR="00213C1D">
          <w:rPr>
            <w:noProof/>
            <w:webHidden/>
          </w:rPr>
          <w:fldChar w:fldCharType="begin"/>
        </w:r>
        <w:r w:rsidR="00213C1D">
          <w:rPr>
            <w:noProof/>
            <w:webHidden/>
          </w:rPr>
          <w:instrText xml:space="preserve"> PAGEREF _Toc159618913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5D6C63B1" w14:textId="5A19B4B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4" w:history="1">
        <w:r w:rsidR="00213C1D" w:rsidRPr="005E0591">
          <w:rPr>
            <w:rStyle w:val="Hyperlink"/>
            <w:rFonts w:eastAsia="MS Mincho"/>
            <w:noProof/>
          </w:rPr>
          <w:t>Figure 71 — Parameters of Y-joint</w:t>
        </w:r>
        <w:r w:rsidR="00213C1D">
          <w:rPr>
            <w:noProof/>
            <w:webHidden/>
          </w:rPr>
          <w:tab/>
        </w:r>
        <w:r w:rsidR="00213C1D">
          <w:rPr>
            <w:noProof/>
            <w:webHidden/>
          </w:rPr>
          <w:fldChar w:fldCharType="begin"/>
        </w:r>
        <w:r w:rsidR="00213C1D">
          <w:rPr>
            <w:noProof/>
            <w:webHidden/>
          </w:rPr>
          <w:instrText xml:space="preserve"> PAGEREF _Toc159618914 \h </w:instrText>
        </w:r>
        <w:r w:rsidR="00213C1D">
          <w:rPr>
            <w:noProof/>
            <w:webHidden/>
          </w:rPr>
        </w:r>
        <w:r w:rsidR="00213C1D">
          <w:rPr>
            <w:noProof/>
            <w:webHidden/>
          </w:rPr>
          <w:fldChar w:fldCharType="separate"/>
        </w:r>
        <w:r w:rsidR="0012574E">
          <w:rPr>
            <w:noProof/>
            <w:webHidden/>
          </w:rPr>
          <w:t>120</w:t>
        </w:r>
        <w:r w:rsidR="00213C1D">
          <w:rPr>
            <w:noProof/>
            <w:webHidden/>
          </w:rPr>
          <w:fldChar w:fldCharType="end"/>
        </w:r>
      </w:hyperlink>
    </w:p>
    <w:p w14:paraId="22396A66" w14:textId="5EA263C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5" w:history="1">
        <w:r w:rsidR="00213C1D" w:rsidRPr="005E0591">
          <w:rPr>
            <w:rStyle w:val="Hyperlink"/>
            <w:rFonts w:eastAsia="MS Mincho"/>
            <w:noProof/>
          </w:rPr>
          <w:t>Figure 72 — K-joint sheet layout</w:t>
        </w:r>
        <w:r w:rsidR="00213C1D">
          <w:rPr>
            <w:noProof/>
            <w:webHidden/>
          </w:rPr>
          <w:tab/>
        </w:r>
        <w:r w:rsidR="00213C1D">
          <w:rPr>
            <w:noProof/>
            <w:webHidden/>
          </w:rPr>
          <w:fldChar w:fldCharType="begin"/>
        </w:r>
        <w:r w:rsidR="00213C1D">
          <w:rPr>
            <w:noProof/>
            <w:webHidden/>
          </w:rPr>
          <w:instrText xml:space="preserve"> PAGEREF _Toc159618915 \h </w:instrText>
        </w:r>
        <w:r w:rsidR="00213C1D">
          <w:rPr>
            <w:noProof/>
            <w:webHidden/>
          </w:rPr>
        </w:r>
        <w:r w:rsidR="00213C1D">
          <w:rPr>
            <w:noProof/>
            <w:webHidden/>
          </w:rPr>
          <w:fldChar w:fldCharType="separate"/>
        </w:r>
        <w:r w:rsidR="0012574E">
          <w:rPr>
            <w:noProof/>
            <w:webHidden/>
          </w:rPr>
          <w:t>124</w:t>
        </w:r>
        <w:r w:rsidR="00213C1D">
          <w:rPr>
            <w:noProof/>
            <w:webHidden/>
          </w:rPr>
          <w:fldChar w:fldCharType="end"/>
        </w:r>
      </w:hyperlink>
    </w:p>
    <w:p w14:paraId="0FB39084" w14:textId="4408BD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6" w:history="1">
        <w:r w:rsidR="00213C1D" w:rsidRPr="005E0591">
          <w:rPr>
            <w:rStyle w:val="Hyperlink"/>
            <w:rFonts w:eastAsia="MS Mincho"/>
            <w:noProof/>
          </w:rPr>
          <w:t>Figure 73 — Parameters of K-joint</w:t>
        </w:r>
        <w:r w:rsidR="00213C1D">
          <w:rPr>
            <w:noProof/>
            <w:webHidden/>
          </w:rPr>
          <w:tab/>
        </w:r>
        <w:r w:rsidR="00213C1D">
          <w:rPr>
            <w:noProof/>
            <w:webHidden/>
          </w:rPr>
          <w:fldChar w:fldCharType="begin"/>
        </w:r>
        <w:r w:rsidR="00213C1D">
          <w:rPr>
            <w:noProof/>
            <w:webHidden/>
          </w:rPr>
          <w:instrText xml:space="preserve"> PAGEREF _Toc159618916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76BBDA09" w14:textId="5A4AFDF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7" w:history="1">
        <w:r w:rsidR="00213C1D" w:rsidRPr="005E0591">
          <w:rPr>
            <w:rStyle w:val="Hyperlink"/>
            <w:rFonts w:eastAsia="MS Mincho"/>
            <w:noProof/>
          </w:rPr>
          <w:t>Figure 74 — Cruciform joint sheet layout</w:t>
        </w:r>
        <w:r w:rsidR="00213C1D">
          <w:rPr>
            <w:noProof/>
            <w:webHidden/>
          </w:rPr>
          <w:tab/>
        </w:r>
        <w:r w:rsidR="00213C1D">
          <w:rPr>
            <w:noProof/>
            <w:webHidden/>
          </w:rPr>
          <w:fldChar w:fldCharType="begin"/>
        </w:r>
        <w:r w:rsidR="00213C1D">
          <w:rPr>
            <w:noProof/>
            <w:webHidden/>
          </w:rPr>
          <w:instrText xml:space="preserve"> PAGEREF _Toc159618917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1FA8936B" w14:textId="0B7804F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8" w:history="1">
        <w:r w:rsidR="00213C1D" w:rsidRPr="005E0591">
          <w:rPr>
            <w:rStyle w:val="Hyperlink"/>
            <w:rFonts w:eastAsia="MS Mincho"/>
            <w:noProof/>
          </w:rPr>
          <w:t>Figure 75 — Parameters of cruciform joint</w:t>
        </w:r>
        <w:r w:rsidR="00213C1D">
          <w:rPr>
            <w:noProof/>
            <w:webHidden/>
          </w:rPr>
          <w:tab/>
        </w:r>
        <w:r w:rsidR="00213C1D">
          <w:rPr>
            <w:noProof/>
            <w:webHidden/>
          </w:rPr>
          <w:fldChar w:fldCharType="begin"/>
        </w:r>
        <w:r w:rsidR="00213C1D">
          <w:rPr>
            <w:noProof/>
            <w:webHidden/>
          </w:rPr>
          <w:instrText xml:space="preserve"> PAGEREF _Toc159618918 \h </w:instrText>
        </w:r>
        <w:r w:rsidR="00213C1D">
          <w:rPr>
            <w:noProof/>
            <w:webHidden/>
          </w:rPr>
        </w:r>
        <w:r w:rsidR="00213C1D">
          <w:rPr>
            <w:noProof/>
            <w:webHidden/>
          </w:rPr>
          <w:fldChar w:fldCharType="separate"/>
        </w:r>
        <w:r w:rsidR="0012574E">
          <w:rPr>
            <w:noProof/>
            <w:webHidden/>
          </w:rPr>
          <w:t>129</w:t>
        </w:r>
        <w:r w:rsidR="00213C1D">
          <w:rPr>
            <w:noProof/>
            <w:webHidden/>
          </w:rPr>
          <w:fldChar w:fldCharType="end"/>
        </w:r>
      </w:hyperlink>
    </w:p>
    <w:p w14:paraId="212C24FF" w14:textId="52BFB2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19" w:history="1">
        <w:r w:rsidR="00213C1D" w:rsidRPr="005E0591">
          <w:rPr>
            <w:rStyle w:val="Hyperlink"/>
            <w:rFonts w:eastAsia="MS Mincho"/>
            <w:noProof/>
          </w:rPr>
          <w:t>Figure 76 — Flared joint sheet layout</w:t>
        </w:r>
        <w:r w:rsidR="00213C1D">
          <w:rPr>
            <w:noProof/>
            <w:webHidden/>
          </w:rPr>
          <w:tab/>
        </w:r>
        <w:r w:rsidR="00213C1D">
          <w:rPr>
            <w:noProof/>
            <w:webHidden/>
          </w:rPr>
          <w:fldChar w:fldCharType="begin"/>
        </w:r>
        <w:r w:rsidR="00213C1D">
          <w:rPr>
            <w:noProof/>
            <w:webHidden/>
          </w:rPr>
          <w:instrText xml:space="preserve"> PAGEREF _Toc159618919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35941C29" w14:textId="7C3C284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0" w:history="1">
        <w:r w:rsidR="00213C1D" w:rsidRPr="005E0591">
          <w:rPr>
            <w:rStyle w:val="Hyperlink"/>
            <w:rFonts w:eastAsia="MS Mincho"/>
            <w:noProof/>
          </w:rPr>
          <w:t>Figure 77 — Flared joint sheet parameters</w:t>
        </w:r>
        <w:r w:rsidR="00213C1D">
          <w:rPr>
            <w:noProof/>
            <w:webHidden/>
          </w:rPr>
          <w:tab/>
        </w:r>
        <w:r w:rsidR="00213C1D">
          <w:rPr>
            <w:noProof/>
            <w:webHidden/>
          </w:rPr>
          <w:fldChar w:fldCharType="begin"/>
        </w:r>
        <w:r w:rsidR="00213C1D">
          <w:rPr>
            <w:noProof/>
            <w:webHidden/>
          </w:rPr>
          <w:instrText xml:space="preserve"> PAGEREF _Toc159618920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E091C5A" w14:textId="39FF40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1" w:history="1">
        <w:r w:rsidR="00213C1D" w:rsidRPr="005E0591">
          <w:rPr>
            <w:rStyle w:val="Hyperlink"/>
            <w:rFonts w:eastAsia="MS Mincho"/>
            <w:noProof/>
          </w:rPr>
          <w:t>Figure 78 — The Three Regions of a Hemming</w:t>
        </w:r>
        <w:r w:rsidR="00213C1D">
          <w:rPr>
            <w:noProof/>
            <w:webHidden/>
          </w:rPr>
          <w:tab/>
        </w:r>
        <w:r w:rsidR="00213C1D">
          <w:rPr>
            <w:noProof/>
            <w:webHidden/>
          </w:rPr>
          <w:fldChar w:fldCharType="begin"/>
        </w:r>
        <w:r w:rsidR="00213C1D">
          <w:rPr>
            <w:noProof/>
            <w:webHidden/>
          </w:rPr>
          <w:instrText xml:space="preserve"> PAGEREF _Toc159618921 \h </w:instrText>
        </w:r>
        <w:r w:rsidR="00213C1D">
          <w:rPr>
            <w:noProof/>
            <w:webHidden/>
          </w:rPr>
        </w:r>
        <w:r w:rsidR="00213C1D">
          <w:rPr>
            <w:noProof/>
            <w:webHidden/>
          </w:rPr>
          <w:fldChar w:fldCharType="separate"/>
        </w:r>
        <w:r w:rsidR="0012574E">
          <w:rPr>
            <w:noProof/>
            <w:webHidden/>
          </w:rPr>
          <w:t>137</w:t>
        </w:r>
        <w:r w:rsidR="00213C1D">
          <w:rPr>
            <w:noProof/>
            <w:webHidden/>
          </w:rPr>
          <w:fldChar w:fldCharType="end"/>
        </w:r>
      </w:hyperlink>
    </w:p>
    <w:p w14:paraId="0E9158CD" w14:textId="20BA8D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2" w:history="1">
        <w:r w:rsidR="00213C1D" w:rsidRPr="005E0591">
          <w:rPr>
            <w:rStyle w:val="Hyperlink"/>
            <w:rFonts w:eastAsia="MS Mincho"/>
            <w:noProof/>
          </w:rPr>
          <w:t>Figure 79 — Path Changes and Width Changes in Hemming Flanges</w:t>
        </w:r>
        <w:r w:rsidR="00213C1D">
          <w:rPr>
            <w:noProof/>
            <w:webHidden/>
          </w:rPr>
          <w:tab/>
        </w:r>
        <w:r w:rsidR="00213C1D">
          <w:rPr>
            <w:noProof/>
            <w:webHidden/>
          </w:rPr>
          <w:fldChar w:fldCharType="begin"/>
        </w:r>
        <w:r w:rsidR="00213C1D">
          <w:rPr>
            <w:noProof/>
            <w:webHidden/>
          </w:rPr>
          <w:instrText xml:space="preserve"> PAGEREF _Toc159618922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79087B79" w14:textId="326076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3" w:history="1">
        <w:r w:rsidR="00213C1D" w:rsidRPr="005E0591">
          <w:rPr>
            <w:rStyle w:val="Hyperlink"/>
            <w:rFonts w:eastAsia="MS Mincho"/>
            <w:noProof/>
          </w:rPr>
          <w:t>Figure 80 — Adhesive Path Differs from Root Path</w:t>
        </w:r>
        <w:r w:rsidR="00213C1D">
          <w:rPr>
            <w:noProof/>
            <w:webHidden/>
          </w:rPr>
          <w:tab/>
        </w:r>
        <w:r w:rsidR="00213C1D">
          <w:rPr>
            <w:noProof/>
            <w:webHidden/>
          </w:rPr>
          <w:fldChar w:fldCharType="begin"/>
        </w:r>
        <w:r w:rsidR="00213C1D">
          <w:rPr>
            <w:noProof/>
            <w:webHidden/>
          </w:rPr>
          <w:instrText xml:space="preserve"> PAGEREF _Toc159618923 \h </w:instrText>
        </w:r>
        <w:r w:rsidR="00213C1D">
          <w:rPr>
            <w:noProof/>
            <w:webHidden/>
          </w:rPr>
        </w:r>
        <w:r w:rsidR="00213C1D">
          <w:rPr>
            <w:noProof/>
            <w:webHidden/>
          </w:rPr>
          <w:fldChar w:fldCharType="separate"/>
        </w:r>
        <w:r w:rsidR="0012574E">
          <w:rPr>
            <w:noProof/>
            <w:webHidden/>
          </w:rPr>
          <w:t>138</w:t>
        </w:r>
        <w:r w:rsidR="00213C1D">
          <w:rPr>
            <w:noProof/>
            <w:webHidden/>
          </w:rPr>
          <w:fldChar w:fldCharType="end"/>
        </w:r>
      </w:hyperlink>
    </w:p>
    <w:p w14:paraId="5575CA57" w14:textId="2B66258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4" w:history="1">
        <w:r w:rsidR="00213C1D" w:rsidRPr="005E0591">
          <w:rPr>
            <w:rStyle w:val="Hyperlink"/>
            <w:rFonts w:eastAsia="MS Mincho"/>
            <w:noProof/>
          </w:rPr>
          <w:t>Figure 81 — Reinforcements need to be considered as Part of the inner panel</w:t>
        </w:r>
        <w:r w:rsidR="00213C1D">
          <w:rPr>
            <w:noProof/>
            <w:webHidden/>
          </w:rPr>
          <w:tab/>
        </w:r>
        <w:r w:rsidR="00213C1D">
          <w:rPr>
            <w:noProof/>
            <w:webHidden/>
          </w:rPr>
          <w:fldChar w:fldCharType="begin"/>
        </w:r>
        <w:r w:rsidR="00213C1D">
          <w:rPr>
            <w:noProof/>
            <w:webHidden/>
          </w:rPr>
          <w:instrText xml:space="preserve"> PAGEREF _Toc159618924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22E04F56" w14:textId="04D1FD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5" w:history="1">
        <w:r w:rsidR="00213C1D" w:rsidRPr="005E0591">
          <w:rPr>
            <w:rStyle w:val="Hyperlink"/>
            <w:rFonts w:eastAsia="MS Mincho"/>
            <w:noProof/>
          </w:rPr>
          <w:t>Figure 82 — Sequence without margin</w:t>
        </w:r>
        <w:r w:rsidR="00213C1D">
          <w:rPr>
            <w:noProof/>
            <w:webHidden/>
          </w:rPr>
          <w:tab/>
        </w:r>
        <w:r w:rsidR="00213C1D">
          <w:rPr>
            <w:noProof/>
            <w:webHidden/>
          </w:rPr>
          <w:fldChar w:fldCharType="begin"/>
        </w:r>
        <w:r w:rsidR="00213C1D">
          <w:rPr>
            <w:noProof/>
            <w:webHidden/>
          </w:rPr>
          <w:instrText xml:space="preserve"> PAGEREF _Toc159618925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12506705" w14:textId="63FED84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6" w:history="1">
        <w:r w:rsidR="00213C1D" w:rsidRPr="005E0591">
          <w:rPr>
            <w:rStyle w:val="Hyperlink"/>
            <w:rFonts w:eastAsia="MS Mincho"/>
            <w:noProof/>
          </w:rPr>
          <w:t>Figure 83 — Sequence with margin and spacing</w:t>
        </w:r>
        <w:r w:rsidR="00213C1D">
          <w:rPr>
            <w:noProof/>
            <w:webHidden/>
          </w:rPr>
          <w:tab/>
        </w:r>
        <w:r w:rsidR="00213C1D">
          <w:rPr>
            <w:noProof/>
            <w:webHidden/>
          </w:rPr>
          <w:fldChar w:fldCharType="begin"/>
        </w:r>
        <w:r w:rsidR="00213C1D">
          <w:rPr>
            <w:noProof/>
            <w:webHidden/>
          </w:rPr>
          <w:instrText xml:space="preserve"> PAGEREF _Toc159618926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318CD6F3" w14:textId="5CE2EA7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7" w:history="1">
        <w:r w:rsidR="00213C1D" w:rsidRPr="005E0591">
          <w:rPr>
            <w:rStyle w:val="Hyperlink"/>
            <w:rFonts w:eastAsia="MS Mincho"/>
            <w:noProof/>
          </w:rPr>
          <w:t>Figure 84 — Margin relaxation</w:t>
        </w:r>
        <w:r w:rsidR="00213C1D">
          <w:rPr>
            <w:noProof/>
            <w:webHidden/>
          </w:rPr>
          <w:tab/>
        </w:r>
        <w:r w:rsidR="00213C1D">
          <w:rPr>
            <w:noProof/>
            <w:webHidden/>
          </w:rPr>
          <w:fldChar w:fldCharType="begin"/>
        </w:r>
        <w:r w:rsidR="00213C1D">
          <w:rPr>
            <w:noProof/>
            <w:webHidden/>
          </w:rPr>
          <w:instrText xml:space="preserve"> PAGEREF _Toc159618927 \h </w:instrText>
        </w:r>
        <w:r w:rsidR="00213C1D">
          <w:rPr>
            <w:noProof/>
            <w:webHidden/>
          </w:rPr>
        </w:r>
        <w:r w:rsidR="00213C1D">
          <w:rPr>
            <w:noProof/>
            <w:webHidden/>
          </w:rPr>
          <w:fldChar w:fldCharType="separate"/>
        </w:r>
        <w:r w:rsidR="0012574E">
          <w:rPr>
            <w:noProof/>
            <w:webHidden/>
          </w:rPr>
          <w:t>142</w:t>
        </w:r>
        <w:r w:rsidR="00213C1D">
          <w:rPr>
            <w:noProof/>
            <w:webHidden/>
          </w:rPr>
          <w:fldChar w:fldCharType="end"/>
        </w:r>
      </w:hyperlink>
    </w:p>
    <w:p w14:paraId="031F0199" w14:textId="69A555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8" w:history="1">
        <w:r w:rsidR="00213C1D" w:rsidRPr="005E0591">
          <w:rPr>
            <w:rStyle w:val="Hyperlink"/>
            <w:rFonts w:eastAsia="MS Mincho"/>
            <w:noProof/>
          </w:rPr>
          <w:t>Figure 85 — Spacing relaxation</w:t>
        </w:r>
        <w:r w:rsidR="00213C1D">
          <w:rPr>
            <w:noProof/>
            <w:webHidden/>
          </w:rPr>
          <w:tab/>
        </w:r>
        <w:r w:rsidR="00213C1D">
          <w:rPr>
            <w:noProof/>
            <w:webHidden/>
          </w:rPr>
          <w:fldChar w:fldCharType="begin"/>
        </w:r>
        <w:r w:rsidR="00213C1D">
          <w:rPr>
            <w:noProof/>
            <w:webHidden/>
          </w:rPr>
          <w:instrText xml:space="preserve"> PAGEREF _Toc159618928 \h </w:instrText>
        </w:r>
        <w:r w:rsidR="00213C1D">
          <w:rPr>
            <w:noProof/>
            <w:webHidden/>
          </w:rPr>
        </w:r>
        <w:r w:rsidR="00213C1D">
          <w:rPr>
            <w:noProof/>
            <w:webHidden/>
          </w:rPr>
          <w:fldChar w:fldCharType="separate"/>
        </w:r>
        <w:r w:rsidR="0012574E">
          <w:rPr>
            <w:noProof/>
            <w:webHidden/>
          </w:rPr>
          <w:t>143</w:t>
        </w:r>
        <w:r w:rsidR="00213C1D">
          <w:rPr>
            <w:noProof/>
            <w:webHidden/>
          </w:rPr>
          <w:fldChar w:fldCharType="end"/>
        </w:r>
      </w:hyperlink>
    </w:p>
    <w:p w14:paraId="578CEB79" w14:textId="06DC7E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29" w:history="1">
        <w:r w:rsidR="00213C1D" w:rsidRPr="005E0591">
          <w:rPr>
            <w:rStyle w:val="Hyperlink"/>
            <w:rFonts w:eastAsia="MS Mincho"/>
            <w:noProof/>
          </w:rPr>
          <w:t>Figure 86 — Picture of a sealing or die-cut adhesive face</w:t>
        </w:r>
        <w:r w:rsidR="00213C1D">
          <w:rPr>
            <w:noProof/>
            <w:webHidden/>
          </w:rPr>
          <w:tab/>
        </w:r>
        <w:r w:rsidR="00213C1D">
          <w:rPr>
            <w:noProof/>
            <w:webHidden/>
          </w:rPr>
          <w:fldChar w:fldCharType="begin"/>
        </w:r>
        <w:r w:rsidR="00213C1D">
          <w:rPr>
            <w:noProof/>
            <w:webHidden/>
          </w:rPr>
          <w:instrText xml:space="preserve"> PAGEREF _Toc159618929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4738602" w14:textId="77777777" w:rsidR="00213C1D"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5EE8B53E" w14:textId="4ACF7D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0" w:history="1">
        <w:r w:rsidR="00213C1D" w:rsidRPr="001D095D">
          <w:rPr>
            <w:rStyle w:val="Hyperlink"/>
            <w:rFonts w:eastAsia="MS Mincho"/>
            <w:noProof/>
          </w:rPr>
          <w:t>Figure A.1 — 'length', 'spacing', 'first_spacing' and 'last_spacing' are the terms needed to define a regular intermittent weld</w:t>
        </w:r>
        <w:r w:rsidR="00213C1D">
          <w:rPr>
            <w:noProof/>
            <w:webHidden/>
          </w:rPr>
          <w:tab/>
        </w:r>
        <w:r w:rsidR="00213C1D">
          <w:rPr>
            <w:noProof/>
            <w:webHidden/>
          </w:rPr>
          <w:fldChar w:fldCharType="begin"/>
        </w:r>
        <w:r w:rsidR="00213C1D">
          <w:rPr>
            <w:noProof/>
            <w:webHidden/>
          </w:rPr>
          <w:instrText xml:space="preserve"> PAGEREF _Toc159618930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207E0668" w14:textId="24CDF89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1" w:history="1">
        <w:r w:rsidR="00213C1D" w:rsidRPr="001D095D">
          <w:rPr>
            <w:rStyle w:val="Hyperlink"/>
            <w:rFonts w:eastAsia="MS Mincho"/>
            <w:noProof/>
          </w:rPr>
          <w:t>Figure A.2 — Regular intermittent weld with 'n' segments and 'n-1' spacings between segments</w:t>
        </w:r>
        <w:r w:rsidR="00213C1D">
          <w:rPr>
            <w:noProof/>
            <w:webHidden/>
          </w:rPr>
          <w:tab/>
        </w:r>
        <w:r w:rsidR="00213C1D">
          <w:rPr>
            <w:noProof/>
            <w:webHidden/>
          </w:rPr>
          <w:fldChar w:fldCharType="begin"/>
        </w:r>
        <w:r w:rsidR="00213C1D">
          <w:rPr>
            <w:noProof/>
            <w:webHidden/>
          </w:rPr>
          <w:instrText xml:space="preserve"> PAGEREF _Toc159618931 \h </w:instrText>
        </w:r>
        <w:r w:rsidR="00213C1D">
          <w:rPr>
            <w:noProof/>
            <w:webHidden/>
          </w:rPr>
        </w:r>
        <w:r w:rsidR="00213C1D">
          <w:rPr>
            <w:noProof/>
            <w:webHidden/>
          </w:rPr>
          <w:fldChar w:fldCharType="separate"/>
        </w:r>
        <w:r w:rsidR="0012574E">
          <w:rPr>
            <w:noProof/>
            <w:webHidden/>
          </w:rPr>
          <w:t>149</w:t>
        </w:r>
        <w:r w:rsidR="00213C1D">
          <w:rPr>
            <w:noProof/>
            <w:webHidden/>
          </w:rPr>
          <w:fldChar w:fldCharType="end"/>
        </w:r>
      </w:hyperlink>
    </w:p>
    <w:p w14:paraId="5996DDFC" w14:textId="77777777" w:rsidR="00213C1D"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0BCEF8E6" w14:textId="15ABFE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2" w:history="1">
        <w:r w:rsidR="00213C1D" w:rsidRPr="00C70B40">
          <w:rPr>
            <w:rStyle w:val="Hyperlink"/>
            <w:rFonts w:eastAsia="MS Mincho"/>
            <w:noProof/>
          </w:rPr>
          <w:t xml:space="preserve">Figure B.1— References in STEP file to related </w:t>
        </w:r>
        <w:r w:rsidR="00213C1D" w:rsidRPr="00C70B40">
          <w:rPr>
            <w:rStyle w:val="Hyperlink"/>
            <w:rFonts w:ascii="Symbol" w:eastAsia="MS Mincho" w:hAnsi="Symbol"/>
            <w:noProof/>
          </w:rPr>
          <w:t></w:t>
        </w:r>
        <w:r w:rsidR="00213C1D" w:rsidRPr="00C70B40">
          <w:rPr>
            <w:rStyle w:val="Hyperlink"/>
            <w:rFonts w:eastAsia="MS Mincho"/>
            <w:noProof/>
          </w:rPr>
          <w:t>MCF file</w:t>
        </w:r>
        <w:r w:rsidR="00213C1D">
          <w:rPr>
            <w:noProof/>
            <w:webHidden/>
          </w:rPr>
          <w:tab/>
        </w:r>
        <w:r w:rsidR="00213C1D">
          <w:rPr>
            <w:noProof/>
            <w:webHidden/>
          </w:rPr>
          <w:fldChar w:fldCharType="begin"/>
        </w:r>
        <w:r w:rsidR="00213C1D">
          <w:rPr>
            <w:noProof/>
            <w:webHidden/>
          </w:rPr>
          <w:instrText xml:space="preserve"> PAGEREF _Toc159618932 \h </w:instrText>
        </w:r>
        <w:r w:rsidR="00213C1D">
          <w:rPr>
            <w:noProof/>
            <w:webHidden/>
          </w:rPr>
        </w:r>
        <w:r w:rsidR="00213C1D">
          <w:rPr>
            <w:noProof/>
            <w:webHidden/>
          </w:rPr>
          <w:fldChar w:fldCharType="separate"/>
        </w:r>
        <w:r w:rsidR="0012574E">
          <w:rPr>
            <w:noProof/>
            <w:webHidden/>
          </w:rPr>
          <w:t>152</w:t>
        </w:r>
        <w:r w:rsidR="00213C1D">
          <w:rPr>
            <w:noProof/>
            <w:webHidden/>
          </w:rPr>
          <w:fldChar w:fldCharType="end"/>
        </w:r>
      </w:hyperlink>
    </w:p>
    <w:p w14:paraId="48311B21" w14:textId="10BDDE9C" w:rsidR="003336DF" w:rsidRDefault="001863DF" w:rsidP="008116BB">
      <w:pPr>
        <w:pStyle w:val="Verzeichnis1"/>
      </w:pPr>
      <w:r>
        <w:fldChar w:fldCharType="end"/>
      </w:r>
    </w:p>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217BE2DB" w14:textId="7B727BC7" w:rsidR="00213C1D" w:rsidRDefault="00E70F03">
      <w:pPr>
        <w:pStyle w:val="Abbildungsverzeichnis"/>
        <w:rPr>
          <w:rFonts w:asciiTheme="minorHAnsi" w:eastAsiaTheme="minorEastAsia" w:hAnsiTheme="minorHAnsi" w:cstheme="minorBidi"/>
          <w:b w:val="0"/>
          <w:noProof/>
          <w:kern w:val="2"/>
          <w:sz w:val="24"/>
          <w:lang w:val="de-DE"/>
          <w14:ligatures w14:val="standardContextual"/>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59618933" w:history="1">
        <w:r w:rsidR="00213C1D" w:rsidRPr="00E81ACC">
          <w:rPr>
            <w:rStyle w:val="Hyperlink"/>
            <w:rFonts w:eastAsia="MS Mincho"/>
            <w:noProof/>
          </w:rPr>
          <w:t xml:space="preserve">Table 1 — Nested elements of element </w:t>
        </w:r>
        <w:r w:rsidR="00213C1D" w:rsidRPr="00E81ACC">
          <w:rPr>
            <w:rStyle w:val="Hyperlink"/>
            <w:rFonts w:ascii="Courier New" w:eastAsia="MS Mincho" w:hAnsi="Courier New"/>
            <w:noProof/>
          </w:rPr>
          <w:t>&lt;xmcf/&gt;</w:t>
        </w:r>
        <w:r w:rsidR="00213C1D">
          <w:rPr>
            <w:noProof/>
            <w:webHidden/>
          </w:rPr>
          <w:tab/>
        </w:r>
        <w:r w:rsidR="00213C1D">
          <w:rPr>
            <w:noProof/>
            <w:webHidden/>
          </w:rPr>
          <w:fldChar w:fldCharType="begin"/>
        </w:r>
        <w:r w:rsidR="00213C1D">
          <w:rPr>
            <w:noProof/>
            <w:webHidden/>
          </w:rPr>
          <w:instrText xml:space="preserve"> PAGEREF _Toc159618933 \h </w:instrText>
        </w:r>
        <w:r w:rsidR="00213C1D">
          <w:rPr>
            <w:noProof/>
            <w:webHidden/>
          </w:rPr>
        </w:r>
        <w:r w:rsidR="00213C1D">
          <w:rPr>
            <w:noProof/>
            <w:webHidden/>
          </w:rPr>
          <w:fldChar w:fldCharType="separate"/>
        </w:r>
        <w:r w:rsidR="0012574E">
          <w:rPr>
            <w:noProof/>
            <w:webHidden/>
          </w:rPr>
          <w:t>10</w:t>
        </w:r>
        <w:r w:rsidR="00213C1D">
          <w:rPr>
            <w:noProof/>
            <w:webHidden/>
          </w:rPr>
          <w:fldChar w:fldCharType="end"/>
        </w:r>
      </w:hyperlink>
    </w:p>
    <w:p w14:paraId="28BABE82" w14:textId="0C6923E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4" w:history="1">
        <w:r w:rsidR="00213C1D" w:rsidRPr="00E81ACC">
          <w:rPr>
            <w:rStyle w:val="Hyperlink"/>
            <w:rFonts w:eastAsia="MS Mincho"/>
            <w:noProof/>
          </w:rPr>
          <w:t xml:space="preserve">Table 2 — XML-specification of </w:t>
        </w:r>
        <w:r w:rsidR="00213C1D" w:rsidRPr="00E81ACC">
          <w:rPr>
            <w:rStyle w:val="Hyperlink"/>
            <w:rFonts w:ascii="Courier New" w:eastAsia="MS Mincho" w:hAnsi="Courier New" w:cs="Courier New"/>
            <w:noProof/>
          </w:rPr>
          <w:t>&lt;units/&gt;</w:t>
        </w:r>
        <w:r w:rsidR="00213C1D">
          <w:rPr>
            <w:noProof/>
            <w:webHidden/>
          </w:rPr>
          <w:tab/>
        </w:r>
        <w:r w:rsidR="00213C1D">
          <w:rPr>
            <w:noProof/>
            <w:webHidden/>
          </w:rPr>
          <w:fldChar w:fldCharType="begin"/>
        </w:r>
        <w:r w:rsidR="00213C1D">
          <w:rPr>
            <w:noProof/>
            <w:webHidden/>
          </w:rPr>
          <w:instrText xml:space="preserve"> PAGEREF _Toc159618934 \h </w:instrText>
        </w:r>
        <w:r w:rsidR="00213C1D">
          <w:rPr>
            <w:noProof/>
            <w:webHidden/>
          </w:rPr>
        </w:r>
        <w:r w:rsidR="00213C1D">
          <w:rPr>
            <w:noProof/>
            <w:webHidden/>
          </w:rPr>
          <w:fldChar w:fldCharType="separate"/>
        </w:r>
        <w:r w:rsidR="0012574E">
          <w:rPr>
            <w:noProof/>
            <w:webHidden/>
          </w:rPr>
          <w:t>11</w:t>
        </w:r>
        <w:r w:rsidR="00213C1D">
          <w:rPr>
            <w:noProof/>
            <w:webHidden/>
          </w:rPr>
          <w:fldChar w:fldCharType="end"/>
        </w:r>
      </w:hyperlink>
    </w:p>
    <w:p w14:paraId="1F2B37A0" w14:textId="27C560E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5" w:history="1">
        <w:r w:rsidR="00213C1D" w:rsidRPr="00E81ACC">
          <w:rPr>
            <w:rStyle w:val="Hyperlink"/>
            <w:rFonts w:eastAsia="MS Mincho"/>
            <w:noProof/>
          </w:rPr>
          <w:t xml:space="preserve">Table 3 — Nested elements of the child element of </w:t>
        </w:r>
        <w:r w:rsidR="00213C1D" w:rsidRPr="00E81ACC">
          <w:rPr>
            <w:rStyle w:val="Hyperlink"/>
            <w:rFonts w:ascii="Courier New" w:eastAsia="MS Mincho" w:hAnsi="Courier New" w:cs="Courier New"/>
            <w:noProof/>
          </w:rPr>
          <w:t>&lt;femdata/&gt;</w:t>
        </w:r>
        <w:r w:rsidR="00213C1D">
          <w:rPr>
            <w:noProof/>
            <w:webHidden/>
          </w:rPr>
          <w:tab/>
        </w:r>
        <w:r w:rsidR="00213C1D">
          <w:rPr>
            <w:noProof/>
            <w:webHidden/>
          </w:rPr>
          <w:fldChar w:fldCharType="begin"/>
        </w:r>
        <w:r w:rsidR="00213C1D">
          <w:rPr>
            <w:noProof/>
            <w:webHidden/>
          </w:rPr>
          <w:instrText xml:space="preserve"> PAGEREF _Toc159618935 \h </w:instrText>
        </w:r>
        <w:r w:rsidR="00213C1D">
          <w:rPr>
            <w:noProof/>
            <w:webHidden/>
          </w:rPr>
        </w:r>
        <w:r w:rsidR="00213C1D">
          <w:rPr>
            <w:noProof/>
            <w:webHidden/>
          </w:rPr>
          <w:fldChar w:fldCharType="separate"/>
        </w:r>
        <w:r w:rsidR="0012574E">
          <w:rPr>
            <w:noProof/>
            <w:webHidden/>
          </w:rPr>
          <w:t>13</w:t>
        </w:r>
        <w:r w:rsidR="00213C1D">
          <w:rPr>
            <w:noProof/>
            <w:webHidden/>
          </w:rPr>
          <w:fldChar w:fldCharType="end"/>
        </w:r>
      </w:hyperlink>
    </w:p>
    <w:p w14:paraId="5801CA05" w14:textId="0497A9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6" w:history="1">
        <w:r w:rsidR="00213C1D" w:rsidRPr="00E81ACC">
          <w:rPr>
            <w:rStyle w:val="Hyperlink"/>
            <w:rFonts w:eastAsia="MS Mincho"/>
            <w:noProof/>
          </w:rPr>
          <w:t xml:space="preserve">Table 4 — Attributes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_Toc159618936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57AFF3F0" w14:textId="50C473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7" w:history="1">
        <w:r w:rsidR="00213C1D" w:rsidRPr="00E81ACC">
          <w:rPr>
            <w:rStyle w:val="Hyperlink"/>
            <w:rFonts w:eastAsia="MS Mincho"/>
            <w:noProof/>
          </w:rPr>
          <w:t xml:space="preserve">Table 5 — Nested elements of element </w:t>
        </w:r>
        <w:r w:rsidR="00213C1D" w:rsidRPr="00E81ACC">
          <w:rPr>
            <w:rStyle w:val="Hyperlink"/>
            <w:rFonts w:ascii="Courier New" w:eastAsia="MS Mincho" w:hAnsi="Courier New" w:cs="Courier New"/>
            <w:noProof/>
          </w:rPr>
          <w:t>&lt;connection_group/&gt;</w:t>
        </w:r>
        <w:r w:rsidR="00213C1D">
          <w:rPr>
            <w:noProof/>
            <w:webHidden/>
          </w:rPr>
          <w:tab/>
        </w:r>
        <w:r w:rsidR="00213C1D">
          <w:rPr>
            <w:noProof/>
            <w:webHidden/>
          </w:rPr>
          <w:fldChar w:fldCharType="begin"/>
        </w:r>
        <w:r w:rsidR="00213C1D">
          <w:rPr>
            <w:noProof/>
            <w:webHidden/>
          </w:rPr>
          <w:instrText xml:space="preserve"> PAGEREF _Toc159618937 \h </w:instrText>
        </w:r>
        <w:r w:rsidR="00213C1D">
          <w:rPr>
            <w:noProof/>
            <w:webHidden/>
          </w:rPr>
        </w:r>
        <w:r w:rsidR="00213C1D">
          <w:rPr>
            <w:noProof/>
            <w:webHidden/>
          </w:rPr>
          <w:fldChar w:fldCharType="separate"/>
        </w:r>
        <w:r w:rsidR="0012574E">
          <w:rPr>
            <w:noProof/>
            <w:webHidden/>
          </w:rPr>
          <w:t>14</w:t>
        </w:r>
        <w:r w:rsidR="00213C1D">
          <w:rPr>
            <w:noProof/>
            <w:webHidden/>
          </w:rPr>
          <w:fldChar w:fldCharType="end"/>
        </w:r>
      </w:hyperlink>
    </w:p>
    <w:p w14:paraId="142E1B07" w14:textId="495D9E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8" w:history="1">
        <w:r w:rsidR="00213C1D" w:rsidRPr="00E81ACC">
          <w:rPr>
            <w:rStyle w:val="Hyperlink"/>
            <w:rFonts w:eastAsia="MS Mincho"/>
            <w:noProof/>
          </w:rPr>
          <w:t xml:space="preserve">Table 6 — Nested elements of </w:t>
        </w:r>
        <w:r w:rsidR="00213C1D" w:rsidRPr="00E81ACC">
          <w:rPr>
            <w:rStyle w:val="Hyperlink"/>
            <w:rFonts w:ascii="Courier New" w:eastAsia="MS Mincho" w:hAnsi="Courier New" w:cs="Courier New"/>
            <w:noProof/>
          </w:rPr>
          <w:t>&lt;conn</w:t>
        </w:r>
        <w:r w:rsidR="00213C1D" w:rsidRPr="00E81ACC">
          <w:rPr>
            <w:rStyle w:val="Hyperlink"/>
            <w:rFonts w:eastAsia="MS Mincho"/>
            <w:noProof/>
          </w:rPr>
          <w:t>ected_to/&gt;</w:t>
        </w:r>
        <w:r w:rsidR="00213C1D">
          <w:rPr>
            <w:noProof/>
            <w:webHidden/>
          </w:rPr>
          <w:tab/>
        </w:r>
        <w:r w:rsidR="00213C1D">
          <w:rPr>
            <w:noProof/>
            <w:webHidden/>
          </w:rPr>
          <w:fldChar w:fldCharType="begin"/>
        </w:r>
        <w:r w:rsidR="00213C1D">
          <w:rPr>
            <w:noProof/>
            <w:webHidden/>
          </w:rPr>
          <w:instrText xml:space="preserve"> PAGEREF _Toc159618938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47CF910B" w14:textId="65169F8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39" w:history="1">
        <w:r w:rsidR="00213C1D" w:rsidRPr="00E81ACC">
          <w:rPr>
            <w:rStyle w:val="Hyperlink"/>
            <w:rFonts w:eastAsia="MS Mincho"/>
            <w:noProof/>
          </w:rPr>
          <w:t xml:space="preserve">Table 7 — Attributes of element </w:t>
        </w:r>
        <w:r w:rsidR="00213C1D" w:rsidRPr="00E81ACC">
          <w:rPr>
            <w:rStyle w:val="Hyperlink"/>
            <w:rFonts w:ascii="Courier New" w:eastAsia="MS Mincho" w:hAnsi="Courier New"/>
            <w:noProof/>
          </w:rPr>
          <w:t>&lt;part/&gt;</w:t>
        </w:r>
        <w:r w:rsidR="00213C1D">
          <w:rPr>
            <w:noProof/>
            <w:webHidden/>
          </w:rPr>
          <w:tab/>
        </w:r>
        <w:r w:rsidR="00213C1D">
          <w:rPr>
            <w:noProof/>
            <w:webHidden/>
          </w:rPr>
          <w:fldChar w:fldCharType="begin"/>
        </w:r>
        <w:r w:rsidR="00213C1D">
          <w:rPr>
            <w:noProof/>
            <w:webHidden/>
          </w:rPr>
          <w:instrText xml:space="preserve"> PAGEREF _Toc159618939 \h </w:instrText>
        </w:r>
        <w:r w:rsidR="00213C1D">
          <w:rPr>
            <w:noProof/>
            <w:webHidden/>
          </w:rPr>
        </w:r>
        <w:r w:rsidR="00213C1D">
          <w:rPr>
            <w:noProof/>
            <w:webHidden/>
          </w:rPr>
          <w:fldChar w:fldCharType="separate"/>
        </w:r>
        <w:r w:rsidR="0012574E">
          <w:rPr>
            <w:noProof/>
            <w:webHidden/>
          </w:rPr>
          <w:t>15</w:t>
        </w:r>
        <w:r w:rsidR="00213C1D">
          <w:rPr>
            <w:noProof/>
            <w:webHidden/>
          </w:rPr>
          <w:fldChar w:fldCharType="end"/>
        </w:r>
      </w:hyperlink>
    </w:p>
    <w:p w14:paraId="00FC2100" w14:textId="6E45A9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0" w:history="1">
        <w:r w:rsidR="00213C1D" w:rsidRPr="00E81ACC">
          <w:rPr>
            <w:rStyle w:val="Hyperlink"/>
            <w:rFonts w:eastAsia="MS Mincho"/>
            <w:noProof/>
          </w:rPr>
          <w:t xml:space="preserve">Table 8 — Attributes of element </w:t>
        </w:r>
        <w:r w:rsidR="00213C1D" w:rsidRPr="00E81ACC">
          <w:rPr>
            <w:rStyle w:val="Hyperlink"/>
            <w:rFonts w:ascii="Courier New" w:eastAsia="MS Mincho" w:hAnsi="Courier New" w:cs="Courier New"/>
            <w:noProof/>
          </w:rPr>
          <w:t>&lt;assy/&gt;</w:t>
        </w:r>
        <w:r w:rsidR="00213C1D">
          <w:rPr>
            <w:noProof/>
            <w:webHidden/>
          </w:rPr>
          <w:tab/>
        </w:r>
        <w:r w:rsidR="00213C1D">
          <w:rPr>
            <w:noProof/>
            <w:webHidden/>
          </w:rPr>
          <w:fldChar w:fldCharType="begin"/>
        </w:r>
        <w:r w:rsidR="00213C1D">
          <w:rPr>
            <w:noProof/>
            <w:webHidden/>
          </w:rPr>
          <w:instrText xml:space="preserve"> PAGEREF _Toc159618940 \h </w:instrText>
        </w:r>
        <w:r w:rsidR="00213C1D">
          <w:rPr>
            <w:noProof/>
            <w:webHidden/>
          </w:rPr>
        </w:r>
        <w:r w:rsidR="00213C1D">
          <w:rPr>
            <w:noProof/>
            <w:webHidden/>
          </w:rPr>
          <w:fldChar w:fldCharType="separate"/>
        </w:r>
        <w:r w:rsidR="0012574E">
          <w:rPr>
            <w:noProof/>
            <w:webHidden/>
          </w:rPr>
          <w:t>16</w:t>
        </w:r>
        <w:r w:rsidR="00213C1D">
          <w:rPr>
            <w:noProof/>
            <w:webHidden/>
          </w:rPr>
          <w:fldChar w:fldCharType="end"/>
        </w:r>
      </w:hyperlink>
    </w:p>
    <w:p w14:paraId="638AB3D8" w14:textId="2AF45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1" w:history="1">
        <w:r w:rsidR="00213C1D" w:rsidRPr="00E81ACC">
          <w:rPr>
            <w:rStyle w:val="Hyperlink"/>
            <w:rFonts w:eastAsia="MS Mincho"/>
            <w:noProof/>
          </w:rPr>
          <w:t xml:space="preserve">Table 9 — Nested elements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_Toc159618941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B22642C" w14:textId="51574CF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2" w:history="1">
        <w:r w:rsidR="00213C1D" w:rsidRPr="00E81ACC">
          <w:rPr>
            <w:rStyle w:val="Hyperlink"/>
            <w:rFonts w:eastAsia="MS Mincho"/>
            <w:noProof/>
          </w:rPr>
          <w:t xml:space="preserve">Table 10 — Attributes of </w:t>
        </w:r>
        <w:r w:rsidR="00213C1D" w:rsidRPr="00E81ACC">
          <w:rPr>
            <w:rStyle w:val="Hyperlink"/>
            <w:rFonts w:ascii="Courier New" w:eastAsia="MS Mincho" w:hAnsi="Courier New" w:cs="Courier New"/>
            <w:noProof/>
          </w:rPr>
          <w:t>&lt;stacking/&gt;</w:t>
        </w:r>
        <w:r w:rsidR="00213C1D">
          <w:rPr>
            <w:noProof/>
            <w:webHidden/>
          </w:rPr>
          <w:tab/>
        </w:r>
        <w:r w:rsidR="00213C1D">
          <w:rPr>
            <w:noProof/>
            <w:webHidden/>
          </w:rPr>
          <w:fldChar w:fldCharType="begin"/>
        </w:r>
        <w:r w:rsidR="00213C1D">
          <w:rPr>
            <w:noProof/>
            <w:webHidden/>
          </w:rPr>
          <w:instrText xml:space="preserve"> PAGEREF _Toc159618942 \h </w:instrText>
        </w:r>
        <w:r w:rsidR="00213C1D">
          <w:rPr>
            <w:noProof/>
            <w:webHidden/>
          </w:rPr>
        </w:r>
        <w:r w:rsidR="00213C1D">
          <w:rPr>
            <w:noProof/>
            <w:webHidden/>
          </w:rPr>
          <w:fldChar w:fldCharType="separate"/>
        </w:r>
        <w:r w:rsidR="0012574E">
          <w:rPr>
            <w:noProof/>
            <w:webHidden/>
          </w:rPr>
          <w:t>18</w:t>
        </w:r>
        <w:r w:rsidR="00213C1D">
          <w:rPr>
            <w:noProof/>
            <w:webHidden/>
          </w:rPr>
          <w:fldChar w:fldCharType="end"/>
        </w:r>
      </w:hyperlink>
    </w:p>
    <w:p w14:paraId="5169D735" w14:textId="4FC9FB2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3" w:history="1">
        <w:r w:rsidR="00213C1D" w:rsidRPr="00E81ACC">
          <w:rPr>
            <w:rStyle w:val="Hyperlink"/>
            <w:rFonts w:eastAsia="MS Mincho"/>
            <w:noProof/>
          </w:rPr>
          <w:t xml:space="preserve">Table 11 — Attributes of </w:t>
        </w:r>
        <w:r w:rsidR="00213C1D" w:rsidRPr="00E81ACC">
          <w:rPr>
            <w:rStyle w:val="Hyperlink"/>
            <w:rFonts w:ascii="Courier New" w:eastAsia="MS Mincho" w:hAnsi="Courier New" w:cs="Courier New"/>
            <w:noProof/>
          </w:rPr>
          <w:t>&lt;level/&gt;</w:t>
        </w:r>
        <w:r w:rsidR="00213C1D">
          <w:rPr>
            <w:noProof/>
            <w:webHidden/>
          </w:rPr>
          <w:tab/>
        </w:r>
        <w:r w:rsidR="00213C1D">
          <w:rPr>
            <w:noProof/>
            <w:webHidden/>
          </w:rPr>
          <w:fldChar w:fldCharType="begin"/>
        </w:r>
        <w:r w:rsidR="00213C1D">
          <w:rPr>
            <w:noProof/>
            <w:webHidden/>
          </w:rPr>
          <w:instrText xml:space="preserve"> PAGEREF _Toc159618943 \h </w:instrText>
        </w:r>
        <w:r w:rsidR="00213C1D">
          <w:rPr>
            <w:noProof/>
            <w:webHidden/>
          </w:rPr>
        </w:r>
        <w:r w:rsidR="00213C1D">
          <w:rPr>
            <w:noProof/>
            <w:webHidden/>
          </w:rPr>
          <w:fldChar w:fldCharType="separate"/>
        </w:r>
        <w:r w:rsidR="0012574E">
          <w:rPr>
            <w:noProof/>
            <w:webHidden/>
          </w:rPr>
          <w:t>19</w:t>
        </w:r>
        <w:r w:rsidR="00213C1D">
          <w:rPr>
            <w:noProof/>
            <w:webHidden/>
          </w:rPr>
          <w:fldChar w:fldCharType="end"/>
        </w:r>
      </w:hyperlink>
    </w:p>
    <w:p w14:paraId="6471E352" w14:textId="617C5B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4" w:history="1">
        <w:r w:rsidR="00213C1D" w:rsidRPr="00E81ACC">
          <w:rPr>
            <w:rStyle w:val="Hyperlink"/>
            <w:rFonts w:eastAsia="MS Mincho"/>
            <w:noProof/>
          </w:rPr>
          <w:t xml:space="preserve">Table 12 — Nested elements of element </w:t>
        </w:r>
        <w:r w:rsidR="00213C1D" w:rsidRPr="00E81ACC">
          <w:rPr>
            <w:rStyle w:val="Hyperlink"/>
            <w:rFonts w:ascii="Courier New" w:eastAsia="MS Mincho" w:hAnsi="Courier New" w:cs="Courier New"/>
            <w:noProof/>
          </w:rPr>
          <w:t>&lt;contact_list/&gt;</w:t>
        </w:r>
        <w:r w:rsidR="00213C1D">
          <w:rPr>
            <w:noProof/>
            <w:webHidden/>
          </w:rPr>
          <w:tab/>
        </w:r>
        <w:r w:rsidR="00213C1D">
          <w:rPr>
            <w:noProof/>
            <w:webHidden/>
          </w:rPr>
          <w:fldChar w:fldCharType="begin"/>
        </w:r>
        <w:r w:rsidR="00213C1D">
          <w:rPr>
            <w:noProof/>
            <w:webHidden/>
          </w:rPr>
          <w:instrText xml:space="preserve"> PAGEREF _Toc159618944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002A9D2E" w14:textId="4CE70A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5" w:history="1">
        <w:r w:rsidR="00213C1D" w:rsidRPr="00E81ACC">
          <w:rPr>
            <w:rStyle w:val="Hyperlink"/>
            <w:rFonts w:eastAsia="MS Mincho"/>
            <w:noProof/>
          </w:rPr>
          <w:t xml:space="preserve">Table 13 — Nested elements of element </w:t>
        </w:r>
        <w:r w:rsidR="00213C1D" w:rsidRPr="00E81ACC">
          <w:rPr>
            <w:rStyle w:val="Hyperlink"/>
            <w:rFonts w:ascii="Courier New" w:eastAsia="MS Mincho" w:hAnsi="Courier New" w:cs="Courier New"/>
            <w:noProof/>
          </w:rPr>
          <w:t>&lt;contact/&gt;</w:t>
        </w:r>
        <w:r w:rsidR="00213C1D">
          <w:rPr>
            <w:noProof/>
            <w:webHidden/>
          </w:rPr>
          <w:tab/>
        </w:r>
        <w:r w:rsidR="00213C1D">
          <w:rPr>
            <w:noProof/>
            <w:webHidden/>
          </w:rPr>
          <w:fldChar w:fldCharType="begin"/>
        </w:r>
        <w:r w:rsidR="00213C1D">
          <w:rPr>
            <w:noProof/>
            <w:webHidden/>
          </w:rPr>
          <w:instrText xml:space="preserve"> PAGEREF _Toc159618945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7DDC9FC2" w14:textId="57016E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6" w:history="1">
        <w:r w:rsidR="00213C1D" w:rsidRPr="00E81ACC">
          <w:rPr>
            <w:rStyle w:val="Hyperlink"/>
            <w:rFonts w:eastAsia="MS Mincho"/>
            <w:noProof/>
          </w:rPr>
          <w:t xml:space="preserve">Table 14 — Attributes of element </w:t>
        </w:r>
        <w:r w:rsidR="00213C1D" w:rsidRPr="00E81ACC">
          <w:rPr>
            <w:rStyle w:val="Hyperlink"/>
            <w:rFonts w:ascii="Courier New" w:eastAsia="MS Mincho" w:hAnsi="Courier New" w:cs="Courier New"/>
            <w:noProof/>
          </w:rPr>
          <w:t>&lt;partner/&gt;</w:t>
        </w:r>
        <w:r w:rsidR="00213C1D">
          <w:rPr>
            <w:noProof/>
            <w:webHidden/>
          </w:rPr>
          <w:tab/>
        </w:r>
        <w:r w:rsidR="00213C1D">
          <w:rPr>
            <w:noProof/>
            <w:webHidden/>
          </w:rPr>
          <w:fldChar w:fldCharType="begin"/>
        </w:r>
        <w:r w:rsidR="00213C1D">
          <w:rPr>
            <w:noProof/>
            <w:webHidden/>
          </w:rPr>
          <w:instrText xml:space="preserve"> PAGEREF _Toc159618946 \h </w:instrText>
        </w:r>
        <w:r w:rsidR="00213C1D">
          <w:rPr>
            <w:noProof/>
            <w:webHidden/>
          </w:rPr>
        </w:r>
        <w:r w:rsidR="00213C1D">
          <w:rPr>
            <w:noProof/>
            <w:webHidden/>
          </w:rPr>
          <w:fldChar w:fldCharType="separate"/>
        </w:r>
        <w:r w:rsidR="0012574E">
          <w:rPr>
            <w:noProof/>
            <w:webHidden/>
          </w:rPr>
          <w:t>21</w:t>
        </w:r>
        <w:r w:rsidR="00213C1D">
          <w:rPr>
            <w:noProof/>
            <w:webHidden/>
          </w:rPr>
          <w:fldChar w:fldCharType="end"/>
        </w:r>
      </w:hyperlink>
    </w:p>
    <w:p w14:paraId="13E9E292" w14:textId="44F31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7" w:history="1">
        <w:r w:rsidR="00213C1D" w:rsidRPr="00E81ACC">
          <w:rPr>
            <w:rStyle w:val="Hyperlink"/>
            <w:rFonts w:eastAsia="MS Mincho"/>
            <w:noProof/>
          </w:rPr>
          <w:t xml:space="preserve">Table 15 — Attributes of element </w:t>
        </w:r>
        <w:r w:rsidR="00213C1D" w:rsidRPr="00E81ACC">
          <w:rPr>
            <w:rStyle w:val="Hyperlink"/>
            <w:rFonts w:ascii="Courier New" w:eastAsia="MS Mincho" w:hAnsi="Courier New" w:cs="Courier New"/>
            <w:noProof/>
          </w:rPr>
          <w:t>&lt;coefficients/&gt;</w:t>
        </w:r>
        <w:r w:rsidR="00213C1D">
          <w:rPr>
            <w:noProof/>
            <w:webHidden/>
          </w:rPr>
          <w:tab/>
        </w:r>
        <w:r w:rsidR="00213C1D">
          <w:rPr>
            <w:noProof/>
            <w:webHidden/>
          </w:rPr>
          <w:fldChar w:fldCharType="begin"/>
        </w:r>
        <w:r w:rsidR="00213C1D">
          <w:rPr>
            <w:noProof/>
            <w:webHidden/>
          </w:rPr>
          <w:instrText xml:space="preserve"> PAGEREF _Toc159618947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EA5BE1A" w14:textId="50EA05A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8" w:history="1">
        <w:r w:rsidR="00213C1D" w:rsidRPr="00E81ACC">
          <w:rPr>
            <w:rStyle w:val="Hyperlink"/>
            <w:rFonts w:eastAsia="MS Mincho"/>
            <w:noProof/>
          </w:rPr>
          <w:t xml:space="preserve">Table 16 — Nested elements of element </w:t>
        </w:r>
        <w:r w:rsidR="00213C1D" w:rsidRPr="00E81ACC">
          <w:rPr>
            <w:rStyle w:val="Hyperlink"/>
            <w:rFonts w:ascii="Courier New" w:eastAsia="MS Mincho" w:hAnsi="Courier New" w:cs="Courier New"/>
            <w:noProof/>
          </w:rPr>
          <w:t>&lt;connection_list/&gt;</w:t>
        </w:r>
        <w:r w:rsidR="00213C1D">
          <w:rPr>
            <w:noProof/>
            <w:webHidden/>
          </w:rPr>
          <w:tab/>
        </w:r>
        <w:r w:rsidR="00213C1D">
          <w:rPr>
            <w:noProof/>
            <w:webHidden/>
          </w:rPr>
          <w:fldChar w:fldCharType="begin"/>
        </w:r>
        <w:r w:rsidR="00213C1D">
          <w:rPr>
            <w:noProof/>
            <w:webHidden/>
          </w:rPr>
          <w:instrText xml:space="preserve"> PAGEREF _Toc159618948 \h </w:instrText>
        </w:r>
        <w:r w:rsidR="00213C1D">
          <w:rPr>
            <w:noProof/>
            <w:webHidden/>
          </w:rPr>
        </w:r>
        <w:r w:rsidR="00213C1D">
          <w:rPr>
            <w:noProof/>
            <w:webHidden/>
          </w:rPr>
          <w:fldChar w:fldCharType="separate"/>
        </w:r>
        <w:r w:rsidR="0012574E">
          <w:rPr>
            <w:noProof/>
            <w:webHidden/>
          </w:rPr>
          <w:t>22</w:t>
        </w:r>
        <w:r w:rsidR="00213C1D">
          <w:rPr>
            <w:noProof/>
            <w:webHidden/>
          </w:rPr>
          <w:fldChar w:fldCharType="end"/>
        </w:r>
      </w:hyperlink>
    </w:p>
    <w:p w14:paraId="077AB4BB" w14:textId="3A7324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49" w:history="1">
        <w:r w:rsidR="00213C1D" w:rsidRPr="00E81ACC">
          <w:rPr>
            <w:rStyle w:val="Hyperlink"/>
            <w:rFonts w:eastAsia="MS Mincho"/>
            <w:noProof/>
          </w:rPr>
          <w:t xml:space="preserve">Table 17 — Nested elements of element </w:t>
        </w:r>
        <w:r w:rsidR="00213C1D" w:rsidRPr="00E81ACC">
          <w:rPr>
            <w:rStyle w:val="Hyperlink"/>
            <w:rFonts w:ascii="Courier New" w:eastAsia="MS Mincho" w:hAnsi="Courier New" w:cs="Courier New"/>
            <w:noProof/>
          </w:rPr>
          <w:t>&lt;custom_attributes_list/&gt;</w:t>
        </w:r>
        <w:r w:rsidR="00213C1D">
          <w:rPr>
            <w:noProof/>
            <w:webHidden/>
          </w:rPr>
          <w:tab/>
        </w:r>
        <w:r w:rsidR="00213C1D">
          <w:rPr>
            <w:noProof/>
            <w:webHidden/>
          </w:rPr>
          <w:fldChar w:fldCharType="begin"/>
        </w:r>
        <w:r w:rsidR="00213C1D">
          <w:rPr>
            <w:noProof/>
            <w:webHidden/>
          </w:rPr>
          <w:instrText xml:space="preserve"> PAGEREF _Toc159618949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09740FC7" w14:textId="472D48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0" w:history="1">
        <w:r w:rsidR="00213C1D" w:rsidRPr="00E81ACC">
          <w:rPr>
            <w:rStyle w:val="Hyperlink"/>
            <w:rFonts w:eastAsia="MS Mincho"/>
            <w:noProof/>
          </w:rPr>
          <w:t xml:space="preserve">Table 18 — Attributes of </w:t>
        </w:r>
        <w:r w:rsidR="00213C1D" w:rsidRPr="00E81ACC">
          <w:rPr>
            <w:rStyle w:val="Hyperlink"/>
            <w:rFonts w:ascii="Courier New" w:eastAsia="MS Mincho" w:hAnsi="Courier New"/>
            <w:noProof/>
          </w:rPr>
          <w:t>&lt;custom_attributes/&gt;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_Toc159618950 \h </w:instrText>
        </w:r>
        <w:r w:rsidR="00213C1D">
          <w:rPr>
            <w:noProof/>
            <w:webHidden/>
          </w:rPr>
        </w:r>
        <w:r w:rsidR="00213C1D">
          <w:rPr>
            <w:noProof/>
            <w:webHidden/>
          </w:rPr>
          <w:fldChar w:fldCharType="separate"/>
        </w:r>
        <w:r w:rsidR="0012574E">
          <w:rPr>
            <w:noProof/>
            <w:webHidden/>
          </w:rPr>
          <w:t>26</w:t>
        </w:r>
        <w:r w:rsidR="00213C1D">
          <w:rPr>
            <w:noProof/>
            <w:webHidden/>
          </w:rPr>
          <w:fldChar w:fldCharType="end"/>
        </w:r>
      </w:hyperlink>
    </w:p>
    <w:p w14:paraId="448DEE5B" w14:textId="1AE6301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1" w:history="1">
        <w:r w:rsidR="00213C1D" w:rsidRPr="00E81ACC">
          <w:rPr>
            <w:rStyle w:val="Hyperlink"/>
            <w:rFonts w:eastAsia="MS Mincho"/>
            <w:noProof/>
          </w:rPr>
          <w:t xml:space="preserve">Table 19 — Nested elements of element </w:t>
        </w:r>
        <w:r w:rsidR="00213C1D" w:rsidRPr="00E81ACC">
          <w:rPr>
            <w:rStyle w:val="Hyperlink"/>
            <w:rFonts w:ascii="Courier New" w:eastAsia="MS Mincho" w:hAnsi="Courier New" w:cs="Courier New"/>
            <w:noProof/>
          </w:rPr>
          <w:t>&lt;custom_attributes/&gt;</w:t>
        </w:r>
        <w:r w:rsidR="00213C1D">
          <w:rPr>
            <w:noProof/>
            <w:webHidden/>
          </w:rPr>
          <w:tab/>
        </w:r>
        <w:r w:rsidR="00213C1D">
          <w:rPr>
            <w:noProof/>
            <w:webHidden/>
          </w:rPr>
          <w:fldChar w:fldCharType="begin"/>
        </w:r>
        <w:r w:rsidR="00213C1D">
          <w:rPr>
            <w:noProof/>
            <w:webHidden/>
          </w:rPr>
          <w:instrText xml:space="preserve"> PAGEREF _Toc159618951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FDE138" w14:textId="62E8956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2" w:history="1">
        <w:r w:rsidR="00213C1D" w:rsidRPr="00E81ACC">
          <w:rPr>
            <w:rStyle w:val="Hyperlink"/>
            <w:rFonts w:eastAsia="MS Mincho"/>
            <w:noProof/>
          </w:rPr>
          <w:t xml:space="preserve">Table 20 — Attributes of </w:t>
        </w:r>
        <w:r w:rsidR="00213C1D" w:rsidRPr="00E81ACC">
          <w:rPr>
            <w:rStyle w:val="Hyperlink"/>
            <w:rFonts w:ascii="Courier New" w:eastAsia="MS Mincho" w:hAnsi="Courier New" w:cs="Courier New"/>
            <w:noProof/>
          </w:rPr>
          <w:t>&lt;string/&gt;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_Toc159618952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0DB5D1C0" w14:textId="16FDE1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3" w:history="1">
        <w:r w:rsidR="00213C1D" w:rsidRPr="00E81ACC">
          <w:rPr>
            <w:rStyle w:val="Hyperlink"/>
            <w:rFonts w:eastAsia="MS Mincho"/>
            <w:noProof/>
          </w:rPr>
          <w:t xml:space="preserve">Table 21 — Attributes of </w:t>
        </w:r>
        <w:r w:rsidR="00213C1D" w:rsidRPr="00E81ACC">
          <w:rPr>
            <w:rStyle w:val="Hyperlink"/>
            <w:rFonts w:ascii="Courier New" w:eastAsia="MS Mincho" w:hAnsi="Courier New" w:cs="Courier New"/>
            <w:noProof/>
          </w:rPr>
          <w:t>&lt;real/&gt;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_Toc159618953 \h </w:instrText>
        </w:r>
        <w:r w:rsidR="00213C1D">
          <w:rPr>
            <w:noProof/>
            <w:webHidden/>
          </w:rPr>
        </w:r>
        <w:r w:rsidR="00213C1D">
          <w:rPr>
            <w:noProof/>
            <w:webHidden/>
          </w:rPr>
          <w:fldChar w:fldCharType="separate"/>
        </w:r>
        <w:r w:rsidR="0012574E">
          <w:rPr>
            <w:noProof/>
            <w:webHidden/>
          </w:rPr>
          <w:t>27</w:t>
        </w:r>
        <w:r w:rsidR="00213C1D">
          <w:rPr>
            <w:noProof/>
            <w:webHidden/>
          </w:rPr>
          <w:fldChar w:fldCharType="end"/>
        </w:r>
      </w:hyperlink>
    </w:p>
    <w:p w14:paraId="133C7344" w14:textId="42904C8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4" w:history="1">
        <w:r w:rsidR="00213C1D" w:rsidRPr="00E81ACC">
          <w:rPr>
            <w:rStyle w:val="Hyperlink"/>
            <w:rFonts w:eastAsia="MS Mincho"/>
            <w:noProof/>
          </w:rPr>
          <w:t xml:space="preserve">Table 22 — Attributes of </w:t>
        </w:r>
        <w:r w:rsidR="00213C1D" w:rsidRPr="00E81ACC">
          <w:rPr>
            <w:rStyle w:val="Hyperlink"/>
            <w:rFonts w:ascii="Courier New" w:eastAsia="MS Mincho" w:hAnsi="Courier New" w:cs="Courier New"/>
            <w:noProof/>
          </w:rPr>
          <w:t>&lt;integer/&gt;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_Toc159618954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11EBA3E" w14:textId="5D39AF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5" w:history="1">
        <w:r w:rsidR="00213C1D" w:rsidRPr="00E81ACC">
          <w:rPr>
            <w:rStyle w:val="Hyperlink"/>
            <w:rFonts w:eastAsia="MS Mincho"/>
            <w:noProof/>
          </w:rPr>
          <w:t xml:space="preserve">Table 23 — Attributes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_Toc159618955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62DB9B63" w14:textId="5F05A7A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6" w:history="1">
        <w:r w:rsidR="00213C1D" w:rsidRPr="00E81ACC">
          <w:rPr>
            <w:rStyle w:val="Hyperlink"/>
            <w:rFonts w:eastAsia="MS Mincho"/>
            <w:noProof/>
          </w:rPr>
          <w:t xml:space="preserve">Table 24 — Nested elements of </w:t>
        </w:r>
        <w:r w:rsidR="00213C1D" w:rsidRPr="00E81ACC">
          <w:rPr>
            <w:rStyle w:val="Hyperlink"/>
            <w:rFonts w:ascii="Courier New" w:eastAsia="MS Mincho" w:hAnsi="Courier New" w:cs="Courier New"/>
            <w:noProof/>
          </w:rPr>
          <w:t>&lt;string_list/&gt;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_Toc159618956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DE50E04" w14:textId="23D651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7" w:history="1">
        <w:r w:rsidR="00213C1D" w:rsidRPr="00E81ACC">
          <w:rPr>
            <w:rStyle w:val="Hyperlink"/>
            <w:rFonts w:eastAsia="MS Mincho"/>
            <w:noProof/>
          </w:rPr>
          <w:t xml:space="preserve">Table 25 — Attributes of </w:t>
        </w:r>
        <w:r w:rsidR="00213C1D" w:rsidRPr="00E81ACC">
          <w:rPr>
            <w:rStyle w:val="Hyperlink"/>
            <w:rFonts w:ascii="Courier New" w:eastAsia="MS Mincho" w:hAnsi="Courier New"/>
            <w:noProof/>
          </w:rPr>
          <w:t>&lt;value/&gt;</w:t>
        </w:r>
        <w:r w:rsidR="00213C1D" w:rsidRPr="00E81ACC">
          <w:rPr>
            <w:rStyle w:val="Hyperlink"/>
            <w:rFonts w:eastAsia="MS Mincho"/>
            <w:noProof/>
          </w:rPr>
          <w:t xml:space="preserve"> element inside </w:t>
        </w:r>
        <w:r w:rsidR="00213C1D" w:rsidRPr="00E81ACC">
          <w:rPr>
            <w:rStyle w:val="Hyperlink"/>
            <w:rFonts w:ascii="Courier New" w:eastAsia="MS Mincho" w:hAnsi="Courier New"/>
            <w:noProof/>
          </w:rPr>
          <w:t>&lt;string_list/&gt;</w:t>
        </w:r>
        <w:r w:rsidR="00213C1D">
          <w:rPr>
            <w:noProof/>
            <w:webHidden/>
          </w:rPr>
          <w:tab/>
        </w:r>
        <w:r w:rsidR="00213C1D">
          <w:rPr>
            <w:noProof/>
            <w:webHidden/>
          </w:rPr>
          <w:fldChar w:fldCharType="begin"/>
        </w:r>
        <w:r w:rsidR="00213C1D">
          <w:rPr>
            <w:noProof/>
            <w:webHidden/>
          </w:rPr>
          <w:instrText xml:space="preserve"> PAGEREF _Toc159618957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7577C40" w14:textId="45A51EE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8" w:history="1">
        <w:r w:rsidR="00213C1D" w:rsidRPr="00E81ACC">
          <w:rPr>
            <w:rStyle w:val="Hyperlink"/>
            <w:rFonts w:eastAsia="MS Mincho"/>
            <w:noProof/>
          </w:rPr>
          <w:t xml:space="preserve">Table 26 — Attributes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_Toc159618958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246AA6B" w14:textId="0FCB6A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59" w:history="1">
        <w:r w:rsidR="00213C1D" w:rsidRPr="00E81ACC">
          <w:rPr>
            <w:rStyle w:val="Hyperlink"/>
            <w:rFonts w:eastAsia="MS Mincho"/>
            <w:noProof/>
          </w:rPr>
          <w:t xml:space="preserve">Table 27— Nested element of </w:t>
        </w:r>
        <w:r w:rsidR="00213C1D" w:rsidRPr="00E81ACC">
          <w:rPr>
            <w:rStyle w:val="Hyperlink"/>
            <w:rFonts w:ascii="Courier New" w:eastAsia="MS Mincho" w:hAnsi="Courier New" w:cs="Courier New"/>
            <w:noProof/>
          </w:rPr>
          <w:t>&lt;real_list/&gt;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_Toc159618959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1C04BECA" w14:textId="38F8122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0" w:history="1">
        <w:r w:rsidR="00213C1D" w:rsidRPr="00E81ACC">
          <w:rPr>
            <w:rStyle w:val="Hyperlink"/>
            <w:rFonts w:eastAsia="MS Mincho"/>
            <w:noProof/>
          </w:rPr>
          <w:t xml:space="preserve">Table 28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_Toc159618960 \h </w:instrText>
        </w:r>
        <w:r w:rsidR="00213C1D">
          <w:rPr>
            <w:noProof/>
            <w:webHidden/>
          </w:rPr>
        </w:r>
        <w:r w:rsidR="00213C1D">
          <w:rPr>
            <w:noProof/>
            <w:webHidden/>
          </w:rPr>
          <w:fldChar w:fldCharType="separate"/>
        </w:r>
        <w:r w:rsidR="0012574E">
          <w:rPr>
            <w:noProof/>
            <w:webHidden/>
          </w:rPr>
          <w:t>28</w:t>
        </w:r>
        <w:r w:rsidR="00213C1D">
          <w:rPr>
            <w:noProof/>
            <w:webHidden/>
          </w:rPr>
          <w:fldChar w:fldCharType="end"/>
        </w:r>
      </w:hyperlink>
    </w:p>
    <w:p w14:paraId="7D17FEDB" w14:textId="11FE58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1" w:history="1">
        <w:r w:rsidR="00213C1D" w:rsidRPr="00E81ACC">
          <w:rPr>
            <w:rStyle w:val="Hyperlink"/>
            <w:rFonts w:eastAsia="MS Mincho"/>
            <w:noProof/>
          </w:rPr>
          <w:t xml:space="preserve">Table 29 — Attributes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_Toc159618961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1C990F99" w14:textId="62485C5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2" w:history="1">
        <w:r w:rsidR="00213C1D" w:rsidRPr="00E81ACC">
          <w:rPr>
            <w:rStyle w:val="Hyperlink"/>
            <w:rFonts w:eastAsia="MS Mincho"/>
            <w:noProof/>
          </w:rPr>
          <w:t xml:space="preserve">Table 30 — Nested elements of </w:t>
        </w:r>
        <w:r w:rsidR="00213C1D" w:rsidRPr="00E81ACC">
          <w:rPr>
            <w:rStyle w:val="Hyperlink"/>
            <w:rFonts w:ascii="Courier New" w:eastAsia="MS Mincho" w:hAnsi="Courier New" w:cs="Courier New"/>
            <w:noProof/>
          </w:rPr>
          <w:t>&lt;int_list/&gt;</w:t>
        </w:r>
        <w:r w:rsidR="00213C1D" w:rsidRPr="00E81ACC">
          <w:rPr>
            <w:rStyle w:val="Hyperlink"/>
            <w:rFonts w:eastAsia="MS Mincho"/>
            <w:noProof/>
          </w:rPr>
          <w:t xml:space="preserve"> element</w:t>
        </w:r>
        <w:r w:rsidR="00213C1D">
          <w:rPr>
            <w:noProof/>
            <w:webHidden/>
          </w:rPr>
          <w:tab/>
        </w:r>
        <w:r w:rsidR="00213C1D">
          <w:rPr>
            <w:noProof/>
            <w:webHidden/>
          </w:rPr>
          <w:fldChar w:fldCharType="begin"/>
        </w:r>
        <w:r w:rsidR="00213C1D">
          <w:rPr>
            <w:noProof/>
            <w:webHidden/>
          </w:rPr>
          <w:instrText xml:space="preserve"> PAGEREF _Toc159618962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36F813C2" w14:textId="2330C95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3" w:history="1">
        <w:r w:rsidR="00213C1D" w:rsidRPr="00E81ACC">
          <w:rPr>
            <w:rStyle w:val="Hyperlink"/>
            <w:rFonts w:eastAsia="MS Mincho"/>
            <w:noProof/>
          </w:rPr>
          <w:t xml:space="preserve">Table 31 — Attributes of </w:t>
        </w:r>
        <w:r w:rsidR="00213C1D" w:rsidRPr="00E81ACC">
          <w:rPr>
            <w:rStyle w:val="Hyperlink"/>
            <w:rFonts w:ascii="Courier New" w:eastAsia="MS Mincho" w:hAnsi="Courier New" w:cs="Courier New"/>
            <w:noProof/>
          </w:rPr>
          <w:t>&lt;value/&gt;</w:t>
        </w:r>
        <w:r w:rsidR="00213C1D" w:rsidRPr="00E81ACC">
          <w:rPr>
            <w:rStyle w:val="Hyperlink"/>
            <w:rFonts w:eastAsia="MS Mincho"/>
            <w:noProof/>
          </w:rPr>
          <w:t xml:space="preserve"> element inside &lt;</w:t>
        </w:r>
        <w:r w:rsidR="00213C1D" w:rsidRPr="00E81ACC">
          <w:rPr>
            <w:rStyle w:val="Hyperlink"/>
            <w:rFonts w:ascii="Courier New" w:eastAsia="MS Mincho" w:hAnsi="Courier New" w:cs="Courier New"/>
            <w:noProof/>
          </w:rPr>
          <w:t>real_list/</w:t>
        </w:r>
        <w:r w:rsidR="00213C1D" w:rsidRPr="00E81ACC">
          <w:rPr>
            <w:rStyle w:val="Hyperlink"/>
            <w:rFonts w:eastAsia="MS Mincho"/>
            <w:noProof/>
          </w:rPr>
          <w:t>&gt;</w:t>
        </w:r>
        <w:r w:rsidR="00213C1D">
          <w:rPr>
            <w:noProof/>
            <w:webHidden/>
          </w:rPr>
          <w:tab/>
        </w:r>
        <w:r w:rsidR="00213C1D">
          <w:rPr>
            <w:noProof/>
            <w:webHidden/>
          </w:rPr>
          <w:fldChar w:fldCharType="begin"/>
        </w:r>
        <w:r w:rsidR="00213C1D">
          <w:rPr>
            <w:noProof/>
            <w:webHidden/>
          </w:rPr>
          <w:instrText xml:space="preserve"> PAGEREF _Toc159618963 \h </w:instrText>
        </w:r>
        <w:r w:rsidR="00213C1D">
          <w:rPr>
            <w:noProof/>
            <w:webHidden/>
          </w:rPr>
        </w:r>
        <w:r w:rsidR="00213C1D">
          <w:rPr>
            <w:noProof/>
            <w:webHidden/>
          </w:rPr>
          <w:fldChar w:fldCharType="separate"/>
        </w:r>
        <w:r w:rsidR="0012574E">
          <w:rPr>
            <w:noProof/>
            <w:webHidden/>
          </w:rPr>
          <w:t>29</w:t>
        </w:r>
        <w:r w:rsidR="00213C1D">
          <w:rPr>
            <w:noProof/>
            <w:webHidden/>
          </w:rPr>
          <w:fldChar w:fldCharType="end"/>
        </w:r>
      </w:hyperlink>
    </w:p>
    <w:p w14:paraId="661AD5A3" w14:textId="4CACA8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4" w:history="1">
        <w:r w:rsidR="00213C1D" w:rsidRPr="00E81ACC">
          <w:rPr>
            <w:rStyle w:val="Hyperlink"/>
            <w:rFonts w:eastAsia="MS Mincho"/>
            <w:noProof/>
          </w:rPr>
          <w:t xml:space="preserve">Table 32 — Attributes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_Toc159618964 \h </w:instrText>
        </w:r>
        <w:r w:rsidR="00213C1D">
          <w:rPr>
            <w:noProof/>
            <w:webHidden/>
          </w:rPr>
        </w:r>
        <w:r w:rsidR="00213C1D">
          <w:rPr>
            <w:noProof/>
            <w:webHidden/>
          </w:rPr>
          <w:fldChar w:fldCharType="separate"/>
        </w:r>
        <w:r w:rsidR="0012574E">
          <w:rPr>
            <w:noProof/>
            <w:webHidden/>
          </w:rPr>
          <w:t>31</w:t>
        </w:r>
        <w:r w:rsidR="00213C1D">
          <w:rPr>
            <w:noProof/>
            <w:webHidden/>
          </w:rPr>
          <w:fldChar w:fldCharType="end"/>
        </w:r>
      </w:hyperlink>
    </w:p>
    <w:p w14:paraId="2E82B817" w14:textId="20D8C9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5" w:history="1">
        <w:r w:rsidR="00213C1D" w:rsidRPr="00E81ACC">
          <w:rPr>
            <w:rStyle w:val="Hyperlink"/>
            <w:rFonts w:eastAsia="MS Mincho"/>
            <w:noProof/>
          </w:rPr>
          <w:t xml:space="preserve">Table 33 — Text values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_Toc159618965 \h </w:instrText>
        </w:r>
        <w:r w:rsidR="00213C1D">
          <w:rPr>
            <w:noProof/>
            <w:webHidden/>
          </w:rPr>
        </w:r>
        <w:r w:rsidR="00213C1D">
          <w:rPr>
            <w:noProof/>
            <w:webHidden/>
          </w:rPr>
          <w:fldChar w:fldCharType="separate"/>
        </w:r>
        <w:r w:rsidR="0012574E">
          <w:rPr>
            <w:noProof/>
            <w:webHidden/>
          </w:rPr>
          <w:t>32</w:t>
        </w:r>
        <w:r w:rsidR="00213C1D">
          <w:rPr>
            <w:noProof/>
            <w:webHidden/>
          </w:rPr>
          <w:fldChar w:fldCharType="end"/>
        </w:r>
      </w:hyperlink>
    </w:p>
    <w:p w14:paraId="67DD1714" w14:textId="67D4D38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6" w:history="1">
        <w:r w:rsidR="00213C1D" w:rsidRPr="00E81ACC">
          <w:rPr>
            <w:rStyle w:val="Hyperlink"/>
            <w:rFonts w:eastAsia="MS Mincho"/>
            <w:noProof/>
          </w:rPr>
          <w:t xml:space="preserve">Table 34 — Attributes of elements </w:t>
        </w:r>
        <w:r w:rsidR="00213C1D" w:rsidRPr="00E81ACC">
          <w:rPr>
            <w:rStyle w:val="Hyperlink"/>
            <w:rFonts w:ascii="Courier New" w:eastAsia="MS Mincho" w:hAnsi="Courier New" w:cs="Courier New"/>
            <w:noProof/>
          </w:rPr>
          <w:t>&lt;normal_direction/&gt;</w:t>
        </w:r>
        <w:r w:rsidR="00213C1D" w:rsidRPr="00E81ACC">
          <w:rPr>
            <w:rStyle w:val="Hyperlink"/>
            <w:rFonts w:eastAsia="MS Mincho"/>
            <w:noProof/>
          </w:rPr>
          <w:t xml:space="preserve"> &amp; </w:t>
        </w:r>
        <w:r w:rsidR="00213C1D" w:rsidRPr="00E81ACC">
          <w:rPr>
            <w:rStyle w:val="Hyperlink"/>
            <w:rFonts w:ascii="Courier New" w:eastAsia="MS Mincho" w:hAnsi="Courier New" w:cs="Courier New"/>
            <w:noProof/>
          </w:rPr>
          <w:t>&lt;tangential_direction/&gt;</w:t>
        </w:r>
        <w:r w:rsidR="00213C1D">
          <w:rPr>
            <w:noProof/>
            <w:webHidden/>
          </w:rPr>
          <w:tab/>
        </w:r>
        <w:r w:rsidR="00213C1D">
          <w:rPr>
            <w:noProof/>
            <w:webHidden/>
          </w:rPr>
          <w:fldChar w:fldCharType="begin"/>
        </w:r>
        <w:r w:rsidR="00213C1D">
          <w:rPr>
            <w:noProof/>
            <w:webHidden/>
          </w:rPr>
          <w:instrText xml:space="preserve"> PAGEREF _Toc159618966 \h </w:instrText>
        </w:r>
        <w:r w:rsidR="00213C1D">
          <w:rPr>
            <w:noProof/>
            <w:webHidden/>
          </w:rPr>
        </w:r>
        <w:r w:rsidR="00213C1D">
          <w:rPr>
            <w:noProof/>
            <w:webHidden/>
          </w:rPr>
          <w:fldChar w:fldCharType="separate"/>
        </w:r>
        <w:r w:rsidR="0012574E">
          <w:rPr>
            <w:noProof/>
            <w:webHidden/>
          </w:rPr>
          <w:t>33</w:t>
        </w:r>
        <w:r w:rsidR="00213C1D">
          <w:rPr>
            <w:noProof/>
            <w:webHidden/>
          </w:rPr>
          <w:fldChar w:fldCharType="end"/>
        </w:r>
      </w:hyperlink>
    </w:p>
    <w:p w14:paraId="27CB5A78" w14:textId="64F9B54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7" w:history="1">
        <w:r w:rsidR="00213C1D" w:rsidRPr="00E81ACC">
          <w:rPr>
            <w:rStyle w:val="Hyperlink"/>
            <w:rFonts w:eastAsia="MS Mincho"/>
            <w:noProof/>
          </w:rPr>
          <w:t xml:space="preserve">Table 35 — Nested elements of element </w:t>
        </w:r>
        <w:r w:rsidR="00213C1D" w:rsidRPr="00E81ACC">
          <w:rPr>
            <w:rStyle w:val="Hyperlink"/>
            <w:rFonts w:ascii="Courier New" w:eastAsia="MS Mincho" w:hAnsi="Courier New" w:cs="Courier New"/>
            <w:noProof/>
          </w:rPr>
          <w:t>&lt;connection_0d/&gt;</w:t>
        </w:r>
        <w:r w:rsidR="00213C1D">
          <w:rPr>
            <w:noProof/>
            <w:webHidden/>
          </w:rPr>
          <w:tab/>
        </w:r>
        <w:r w:rsidR="00213C1D">
          <w:rPr>
            <w:noProof/>
            <w:webHidden/>
          </w:rPr>
          <w:fldChar w:fldCharType="begin"/>
        </w:r>
        <w:r w:rsidR="00213C1D">
          <w:rPr>
            <w:noProof/>
            <w:webHidden/>
          </w:rPr>
          <w:instrText xml:space="preserve"> PAGEREF _Toc159618967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3F5A7F44" w14:textId="4B11CAF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8" w:history="1">
        <w:r w:rsidR="00213C1D" w:rsidRPr="00E81ACC">
          <w:rPr>
            <w:rStyle w:val="Hyperlink"/>
            <w:rFonts w:eastAsia="MS Mincho"/>
            <w:noProof/>
          </w:rPr>
          <w:t>Table 36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_Toc159618968 \h </w:instrText>
        </w:r>
        <w:r w:rsidR="00213C1D">
          <w:rPr>
            <w:noProof/>
            <w:webHidden/>
          </w:rPr>
        </w:r>
        <w:r w:rsidR="00213C1D">
          <w:rPr>
            <w:noProof/>
            <w:webHidden/>
          </w:rPr>
          <w:fldChar w:fldCharType="separate"/>
        </w:r>
        <w:r w:rsidR="0012574E">
          <w:rPr>
            <w:noProof/>
            <w:webHidden/>
          </w:rPr>
          <w:t>34</w:t>
        </w:r>
        <w:r w:rsidR="00213C1D">
          <w:rPr>
            <w:noProof/>
            <w:webHidden/>
          </w:rPr>
          <w:fldChar w:fldCharType="end"/>
        </w:r>
      </w:hyperlink>
    </w:p>
    <w:p w14:paraId="0DD12D19" w14:textId="572EA6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69" w:history="1">
        <w:r w:rsidR="00213C1D" w:rsidRPr="00E81ACC">
          <w:rPr>
            <w:rStyle w:val="Hyperlink"/>
            <w:rFonts w:eastAsia="MS Mincho"/>
            <w:noProof/>
          </w:rPr>
          <w:t xml:space="preserve">Table 37 — Attributes of element </w:t>
        </w:r>
        <w:r w:rsidR="00213C1D" w:rsidRPr="00E81ACC">
          <w:rPr>
            <w:rStyle w:val="Hyperlink"/>
            <w:rFonts w:ascii="Courier New" w:eastAsia="MS Mincho" w:hAnsi="Courier New" w:cs="Courier New"/>
            <w:noProof/>
          </w:rPr>
          <w:t>&lt;spotweld/&gt;</w:t>
        </w:r>
        <w:r w:rsidR="00213C1D">
          <w:rPr>
            <w:noProof/>
            <w:webHidden/>
          </w:rPr>
          <w:tab/>
        </w:r>
        <w:r w:rsidR="00213C1D">
          <w:rPr>
            <w:noProof/>
            <w:webHidden/>
          </w:rPr>
          <w:fldChar w:fldCharType="begin"/>
        </w:r>
        <w:r w:rsidR="00213C1D">
          <w:rPr>
            <w:noProof/>
            <w:webHidden/>
          </w:rPr>
          <w:instrText xml:space="preserve"> PAGEREF _Toc159618969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2CBBBFF2" w14:textId="5AB312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0" w:history="1">
        <w:r w:rsidR="00213C1D" w:rsidRPr="00E81ACC">
          <w:rPr>
            <w:rStyle w:val="Hyperlink"/>
            <w:rFonts w:eastAsia="MS Mincho"/>
            <w:noProof/>
          </w:rPr>
          <w:t xml:space="preserve">Table 38 — Nested elements of element </w:t>
        </w:r>
        <w:r w:rsidR="00213C1D" w:rsidRPr="00E81ACC">
          <w:rPr>
            <w:rStyle w:val="Hyperlink"/>
            <w:rFonts w:ascii="Courier New" w:eastAsia="MS Mincho" w:hAnsi="Courier New"/>
            <w:noProof/>
          </w:rPr>
          <w:t>&lt;spotweld/&gt;</w:t>
        </w:r>
        <w:r w:rsidR="00213C1D">
          <w:rPr>
            <w:noProof/>
            <w:webHidden/>
          </w:rPr>
          <w:tab/>
        </w:r>
        <w:r w:rsidR="00213C1D">
          <w:rPr>
            <w:noProof/>
            <w:webHidden/>
          </w:rPr>
          <w:fldChar w:fldCharType="begin"/>
        </w:r>
        <w:r w:rsidR="00213C1D">
          <w:rPr>
            <w:noProof/>
            <w:webHidden/>
          </w:rPr>
          <w:instrText xml:space="preserve"> PAGEREF _Toc159618970 \h </w:instrText>
        </w:r>
        <w:r w:rsidR="00213C1D">
          <w:rPr>
            <w:noProof/>
            <w:webHidden/>
          </w:rPr>
        </w:r>
        <w:r w:rsidR="00213C1D">
          <w:rPr>
            <w:noProof/>
            <w:webHidden/>
          </w:rPr>
          <w:fldChar w:fldCharType="separate"/>
        </w:r>
        <w:r w:rsidR="0012574E">
          <w:rPr>
            <w:noProof/>
            <w:webHidden/>
          </w:rPr>
          <w:t>35</w:t>
        </w:r>
        <w:r w:rsidR="00213C1D">
          <w:rPr>
            <w:noProof/>
            <w:webHidden/>
          </w:rPr>
          <w:fldChar w:fldCharType="end"/>
        </w:r>
      </w:hyperlink>
    </w:p>
    <w:p w14:paraId="39BF72AB" w14:textId="4A0F88A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1" w:history="1">
        <w:r w:rsidR="00213C1D" w:rsidRPr="00E81ACC">
          <w:rPr>
            <w:rStyle w:val="Hyperlink"/>
            <w:rFonts w:eastAsia="MS Mincho"/>
            <w:noProof/>
          </w:rPr>
          <w:t>Table 39 — Nested elements of</w:t>
        </w:r>
        <w:r w:rsidR="00213C1D" w:rsidRPr="00E81ACC">
          <w:rPr>
            <w:rStyle w:val="Hyperlink"/>
            <w:rFonts w:ascii="Courier New" w:eastAsia="MS Mincho" w:hAnsi="Courier New"/>
            <w:noProof/>
          </w:rPr>
          <w:t xml:space="preserve"> &lt;connection_0d/&gt;</w:t>
        </w:r>
        <w:r w:rsidR="00213C1D" w:rsidRPr="00E81ACC">
          <w:rPr>
            <w:rStyle w:val="Hyperlink"/>
            <w:rFonts w:eastAsia="MS Mincho" w:cstheme="minorHAnsi"/>
            <w:noProof/>
          </w:rPr>
          <w:t xml:space="preserve"> </w:t>
        </w:r>
        <w:r w:rsidR="00213C1D" w:rsidRPr="00E81ACC">
          <w:rPr>
            <w:rStyle w:val="Hyperlink"/>
            <w:rFonts w:eastAsia="MS Mincho"/>
            <w:noProof/>
          </w:rPr>
          <w:t>for</w:t>
        </w:r>
        <w:r w:rsidR="00213C1D" w:rsidRPr="00E81ACC">
          <w:rPr>
            <w:rStyle w:val="Hyperlink"/>
            <w:rFonts w:eastAsia="MS Mincho" w:cstheme="minorHAnsi"/>
            <w:noProof/>
          </w:rPr>
          <w:t xml:space="preserve"> </w:t>
        </w:r>
        <w:r w:rsidR="00213C1D" w:rsidRPr="00E81ACC">
          <w:rPr>
            <w:rStyle w:val="Hyperlink"/>
            <w:rFonts w:ascii="Courier New" w:eastAsia="MS Mincho" w:hAnsi="Courier New"/>
            <w:noProof/>
          </w:rPr>
          <w:t>&lt;robscan/&gt;</w:t>
        </w:r>
        <w:r w:rsidR="00213C1D">
          <w:rPr>
            <w:noProof/>
            <w:webHidden/>
          </w:rPr>
          <w:tab/>
        </w:r>
        <w:r w:rsidR="00213C1D">
          <w:rPr>
            <w:noProof/>
            <w:webHidden/>
          </w:rPr>
          <w:fldChar w:fldCharType="begin"/>
        </w:r>
        <w:r w:rsidR="00213C1D">
          <w:rPr>
            <w:noProof/>
            <w:webHidden/>
          </w:rPr>
          <w:instrText xml:space="preserve"> PAGEREF _Toc159618971 \h </w:instrText>
        </w:r>
        <w:r w:rsidR="00213C1D">
          <w:rPr>
            <w:noProof/>
            <w:webHidden/>
          </w:rPr>
        </w:r>
        <w:r w:rsidR="00213C1D">
          <w:rPr>
            <w:noProof/>
            <w:webHidden/>
          </w:rPr>
          <w:fldChar w:fldCharType="separate"/>
        </w:r>
        <w:r w:rsidR="0012574E">
          <w:rPr>
            <w:noProof/>
            <w:webHidden/>
          </w:rPr>
          <w:t>36</w:t>
        </w:r>
        <w:r w:rsidR="00213C1D">
          <w:rPr>
            <w:noProof/>
            <w:webHidden/>
          </w:rPr>
          <w:fldChar w:fldCharType="end"/>
        </w:r>
      </w:hyperlink>
    </w:p>
    <w:p w14:paraId="009ED61A" w14:textId="28ABE3B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2" w:history="1">
        <w:r w:rsidR="00213C1D" w:rsidRPr="00E81ACC">
          <w:rPr>
            <w:rStyle w:val="Hyperlink"/>
            <w:rFonts w:eastAsia="MS Mincho"/>
            <w:noProof/>
          </w:rPr>
          <w:t xml:space="preserve">Table 40 — Attributes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_Toc159618972 \h </w:instrText>
        </w:r>
        <w:r w:rsidR="00213C1D">
          <w:rPr>
            <w:noProof/>
            <w:webHidden/>
          </w:rPr>
        </w:r>
        <w:r w:rsidR="00213C1D">
          <w:rPr>
            <w:noProof/>
            <w:webHidden/>
          </w:rPr>
          <w:fldChar w:fldCharType="separate"/>
        </w:r>
        <w:r w:rsidR="0012574E">
          <w:rPr>
            <w:noProof/>
            <w:webHidden/>
          </w:rPr>
          <w:t>37</w:t>
        </w:r>
        <w:r w:rsidR="00213C1D">
          <w:rPr>
            <w:noProof/>
            <w:webHidden/>
          </w:rPr>
          <w:fldChar w:fldCharType="end"/>
        </w:r>
      </w:hyperlink>
    </w:p>
    <w:p w14:paraId="68885DF6" w14:textId="24F2CCB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3" w:history="1">
        <w:r w:rsidR="00213C1D" w:rsidRPr="00E81ACC">
          <w:rPr>
            <w:rStyle w:val="Hyperlink"/>
            <w:rFonts w:eastAsia="MS Mincho"/>
            <w:noProof/>
          </w:rPr>
          <w:t xml:space="preserve">Table 41 — Nested elements of element </w:t>
        </w:r>
        <w:r w:rsidR="00213C1D" w:rsidRPr="00E81ACC">
          <w:rPr>
            <w:rStyle w:val="Hyperlink"/>
            <w:rFonts w:ascii="Courier New" w:eastAsia="MS Mincho" w:hAnsi="Courier New" w:cs="Courier New"/>
            <w:noProof/>
          </w:rPr>
          <w:t>&lt;robscan/&gt;</w:t>
        </w:r>
        <w:r w:rsidR="00213C1D">
          <w:rPr>
            <w:noProof/>
            <w:webHidden/>
          </w:rPr>
          <w:tab/>
        </w:r>
        <w:r w:rsidR="00213C1D">
          <w:rPr>
            <w:noProof/>
            <w:webHidden/>
          </w:rPr>
          <w:fldChar w:fldCharType="begin"/>
        </w:r>
        <w:r w:rsidR="00213C1D">
          <w:rPr>
            <w:noProof/>
            <w:webHidden/>
          </w:rPr>
          <w:instrText xml:space="preserve"> PAGEREF _Toc159618973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5289A140" w14:textId="0C11F13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4" w:history="1">
        <w:r w:rsidR="00213C1D" w:rsidRPr="00E81ACC">
          <w:rPr>
            <w:rStyle w:val="Hyperlink"/>
            <w:rFonts w:eastAsia="MS Mincho"/>
            <w:noProof/>
          </w:rPr>
          <w:t xml:space="preserve">Table 42 — Nested elements of </w:t>
        </w:r>
        <w:r w:rsidR="00213C1D" w:rsidRPr="00E81ACC">
          <w:rPr>
            <w:rStyle w:val="Hyperlink"/>
            <w:rFonts w:ascii="Courier New" w:eastAsia="MS Mincho" w:hAnsi="Courier New" w:cs="Courier New"/>
            <w:iCs/>
            <w:noProof/>
          </w:rPr>
          <w:t>&lt;connection_0d/&gt;</w:t>
        </w:r>
        <w:r w:rsidR="00213C1D" w:rsidRPr="00E81ACC">
          <w:rPr>
            <w:rStyle w:val="Hyperlink"/>
            <w:rFonts w:eastAsia="MS Mincho" w:cstheme="minorHAnsi"/>
            <w:iCs/>
            <w:noProof/>
          </w:rPr>
          <w:t xml:space="preserve"> for </w:t>
        </w:r>
        <w:r w:rsidR="00213C1D" w:rsidRPr="00E81ACC">
          <w:rPr>
            <w:rStyle w:val="Hyperlink"/>
            <w:rFonts w:ascii="Courier New" w:eastAsia="MS Mincho" w:hAnsi="Courier New" w:cs="Courier New"/>
            <w:iCs/>
            <w:noProof/>
          </w:rPr>
          <w:t>&lt;rivet/&gt;</w:t>
        </w:r>
        <w:r w:rsidR="00213C1D">
          <w:rPr>
            <w:noProof/>
            <w:webHidden/>
          </w:rPr>
          <w:tab/>
        </w:r>
        <w:r w:rsidR="00213C1D">
          <w:rPr>
            <w:noProof/>
            <w:webHidden/>
          </w:rPr>
          <w:fldChar w:fldCharType="begin"/>
        </w:r>
        <w:r w:rsidR="00213C1D">
          <w:rPr>
            <w:noProof/>
            <w:webHidden/>
          </w:rPr>
          <w:instrText xml:space="preserve"> PAGEREF _Toc159618974 \h </w:instrText>
        </w:r>
        <w:r w:rsidR="00213C1D">
          <w:rPr>
            <w:noProof/>
            <w:webHidden/>
          </w:rPr>
        </w:r>
        <w:r w:rsidR="00213C1D">
          <w:rPr>
            <w:noProof/>
            <w:webHidden/>
          </w:rPr>
          <w:fldChar w:fldCharType="separate"/>
        </w:r>
        <w:r w:rsidR="0012574E">
          <w:rPr>
            <w:noProof/>
            <w:webHidden/>
          </w:rPr>
          <w:t>38</w:t>
        </w:r>
        <w:r w:rsidR="00213C1D">
          <w:rPr>
            <w:noProof/>
            <w:webHidden/>
          </w:rPr>
          <w:fldChar w:fldCharType="end"/>
        </w:r>
      </w:hyperlink>
    </w:p>
    <w:p w14:paraId="04FBF55C" w14:textId="29ADB7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5" w:history="1">
        <w:r w:rsidR="00213C1D" w:rsidRPr="00E81ACC">
          <w:rPr>
            <w:rStyle w:val="Hyperlink"/>
            <w:rFonts w:eastAsia="MS Mincho"/>
            <w:noProof/>
          </w:rPr>
          <w:t xml:space="preserve">Table 43 — Attributes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_Toc159618975 \h </w:instrText>
        </w:r>
        <w:r w:rsidR="00213C1D">
          <w:rPr>
            <w:noProof/>
            <w:webHidden/>
          </w:rPr>
        </w:r>
        <w:r w:rsidR="00213C1D">
          <w:rPr>
            <w:noProof/>
            <w:webHidden/>
          </w:rPr>
          <w:fldChar w:fldCharType="separate"/>
        </w:r>
        <w:r w:rsidR="0012574E">
          <w:rPr>
            <w:noProof/>
            <w:webHidden/>
          </w:rPr>
          <w:t>39</w:t>
        </w:r>
        <w:r w:rsidR="00213C1D">
          <w:rPr>
            <w:noProof/>
            <w:webHidden/>
          </w:rPr>
          <w:fldChar w:fldCharType="end"/>
        </w:r>
      </w:hyperlink>
    </w:p>
    <w:p w14:paraId="51008D7B" w14:textId="0FA7C80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6" w:history="1">
        <w:r w:rsidR="00213C1D" w:rsidRPr="00E81ACC">
          <w:rPr>
            <w:rStyle w:val="Hyperlink"/>
            <w:rFonts w:eastAsia="MS Mincho"/>
            <w:noProof/>
          </w:rPr>
          <w:t xml:space="preserve">Table 44 — Nested elements of element </w:t>
        </w:r>
        <w:r w:rsidR="00213C1D" w:rsidRPr="00E81ACC">
          <w:rPr>
            <w:rStyle w:val="Hyperlink"/>
            <w:rFonts w:ascii="Courier New" w:eastAsia="MS Mincho" w:hAnsi="Courier New" w:cs="Courier New"/>
            <w:noProof/>
          </w:rPr>
          <w:t>&lt;rivet/&gt;</w:t>
        </w:r>
        <w:r w:rsidR="00213C1D">
          <w:rPr>
            <w:noProof/>
            <w:webHidden/>
          </w:rPr>
          <w:tab/>
        </w:r>
        <w:r w:rsidR="00213C1D">
          <w:rPr>
            <w:noProof/>
            <w:webHidden/>
          </w:rPr>
          <w:fldChar w:fldCharType="begin"/>
        </w:r>
        <w:r w:rsidR="00213C1D">
          <w:rPr>
            <w:noProof/>
            <w:webHidden/>
          </w:rPr>
          <w:instrText xml:space="preserve"> PAGEREF _Toc159618976 \h </w:instrText>
        </w:r>
        <w:r w:rsidR="00213C1D">
          <w:rPr>
            <w:noProof/>
            <w:webHidden/>
          </w:rPr>
        </w:r>
        <w:r w:rsidR="00213C1D">
          <w:rPr>
            <w:noProof/>
            <w:webHidden/>
          </w:rPr>
          <w:fldChar w:fldCharType="separate"/>
        </w:r>
        <w:r w:rsidR="0012574E">
          <w:rPr>
            <w:noProof/>
            <w:webHidden/>
          </w:rPr>
          <w:t>40</w:t>
        </w:r>
        <w:r w:rsidR="00213C1D">
          <w:rPr>
            <w:noProof/>
            <w:webHidden/>
          </w:rPr>
          <w:fldChar w:fldCharType="end"/>
        </w:r>
      </w:hyperlink>
    </w:p>
    <w:p w14:paraId="1D409754" w14:textId="079557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7" w:history="1">
        <w:r w:rsidR="00213C1D" w:rsidRPr="00E81ACC">
          <w:rPr>
            <w:rStyle w:val="Hyperlink"/>
            <w:rFonts w:eastAsia="MS Mincho"/>
            <w:noProof/>
          </w:rPr>
          <w:t xml:space="preserve">Table 45 — Attributes of element </w:t>
        </w:r>
        <w:r w:rsidR="00213C1D" w:rsidRPr="00E81ACC">
          <w:rPr>
            <w:rStyle w:val="Hyperlink"/>
            <w:rFonts w:ascii="Courier New" w:eastAsia="MS Mincho" w:hAnsi="Courier New" w:cs="Courier New"/>
            <w:noProof/>
          </w:rPr>
          <w:t>&lt;blind/&gt;</w:t>
        </w:r>
        <w:r w:rsidR="00213C1D">
          <w:rPr>
            <w:noProof/>
            <w:webHidden/>
          </w:rPr>
          <w:tab/>
        </w:r>
        <w:r w:rsidR="00213C1D">
          <w:rPr>
            <w:noProof/>
            <w:webHidden/>
          </w:rPr>
          <w:fldChar w:fldCharType="begin"/>
        </w:r>
        <w:r w:rsidR="00213C1D">
          <w:rPr>
            <w:noProof/>
            <w:webHidden/>
          </w:rPr>
          <w:instrText xml:space="preserve"> PAGEREF _Toc159618977 \h </w:instrText>
        </w:r>
        <w:r w:rsidR="00213C1D">
          <w:rPr>
            <w:noProof/>
            <w:webHidden/>
          </w:rPr>
        </w:r>
        <w:r w:rsidR="00213C1D">
          <w:rPr>
            <w:noProof/>
            <w:webHidden/>
          </w:rPr>
          <w:fldChar w:fldCharType="separate"/>
        </w:r>
        <w:r w:rsidR="0012574E">
          <w:rPr>
            <w:noProof/>
            <w:webHidden/>
          </w:rPr>
          <w:t>41</w:t>
        </w:r>
        <w:r w:rsidR="00213C1D">
          <w:rPr>
            <w:noProof/>
            <w:webHidden/>
          </w:rPr>
          <w:fldChar w:fldCharType="end"/>
        </w:r>
      </w:hyperlink>
    </w:p>
    <w:p w14:paraId="51FA3DB8" w14:textId="1E44D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8" w:history="1">
        <w:r w:rsidR="00213C1D" w:rsidRPr="00E81ACC">
          <w:rPr>
            <w:rStyle w:val="Hyperlink"/>
            <w:rFonts w:eastAsia="MS Mincho"/>
            <w:noProof/>
          </w:rPr>
          <w:t xml:space="preserve">Table 46 — Attributes of element </w:t>
        </w:r>
        <w:r w:rsidR="00213C1D" w:rsidRPr="00E81ACC">
          <w:rPr>
            <w:rStyle w:val="Hyperlink"/>
            <w:rFonts w:ascii="Courier New" w:eastAsia="MS Mincho" w:hAnsi="Courier New" w:cs="Courier New"/>
            <w:noProof/>
          </w:rPr>
          <w:t>&lt;self_piercing/&gt;</w:t>
        </w:r>
        <w:r w:rsidR="00213C1D">
          <w:rPr>
            <w:noProof/>
            <w:webHidden/>
          </w:rPr>
          <w:tab/>
        </w:r>
        <w:r w:rsidR="00213C1D">
          <w:rPr>
            <w:noProof/>
            <w:webHidden/>
          </w:rPr>
          <w:fldChar w:fldCharType="begin"/>
        </w:r>
        <w:r w:rsidR="00213C1D">
          <w:rPr>
            <w:noProof/>
            <w:webHidden/>
          </w:rPr>
          <w:instrText xml:space="preserve"> PAGEREF _Toc159618978 \h </w:instrText>
        </w:r>
        <w:r w:rsidR="00213C1D">
          <w:rPr>
            <w:noProof/>
            <w:webHidden/>
          </w:rPr>
        </w:r>
        <w:r w:rsidR="00213C1D">
          <w:rPr>
            <w:noProof/>
            <w:webHidden/>
          </w:rPr>
          <w:fldChar w:fldCharType="separate"/>
        </w:r>
        <w:r w:rsidR="0012574E">
          <w:rPr>
            <w:noProof/>
            <w:webHidden/>
          </w:rPr>
          <w:t>43</w:t>
        </w:r>
        <w:r w:rsidR="00213C1D">
          <w:rPr>
            <w:noProof/>
            <w:webHidden/>
          </w:rPr>
          <w:fldChar w:fldCharType="end"/>
        </w:r>
      </w:hyperlink>
    </w:p>
    <w:p w14:paraId="081E8B45" w14:textId="00A211A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79" w:history="1">
        <w:r w:rsidR="00213C1D" w:rsidRPr="00E81ACC">
          <w:rPr>
            <w:rStyle w:val="Hyperlink"/>
            <w:rFonts w:eastAsia="MS Mincho"/>
            <w:noProof/>
          </w:rPr>
          <w:t xml:space="preserve">Table 47 — Attributes of element </w:t>
        </w:r>
        <w:r w:rsidR="00213C1D" w:rsidRPr="00E81ACC">
          <w:rPr>
            <w:rStyle w:val="Hyperlink"/>
            <w:rFonts w:ascii="Courier New" w:eastAsia="MS Mincho" w:hAnsi="Courier New" w:cs="Courier New"/>
            <w:noProof/>
          </w:rPr>
          <w:t>&lt;solid/&gt;</w:t>
        </w:r>
        <w:r w:rsidR="00213C1D">
          <w:rPr>
            <w:noProof/>
            <w:webHidden/>
          </w:rPr>
          <w:tab/>
        </w:r>
        <w:r w:rsidR="00213C1D">
          <w:rPr>
            <w:noProof/>
            <w:webHidden/>
          </w:rPr>
          <w:fldChar w:fldCharType="begin"/>
        </w:r>
        <w:r w:rsidR="00213C1D">
          <w:rPr>
            <w:noProof/>
            <w:webHidden/>
          </w:rPr>
          <w:instrText xml:space="preserve"> PAGEREF _Toc159618979 \h </w:instrText>
        </w:r>
        <w:r w:rsidR="00213C1D">
          <w:rPr>
            <w:noProof/>
            <w:webHidden/>
          </w:rPr>
        </w:r>
        <w:r w:rsidR="00213C1D">
          <w:rPr>
            <w:noProof/>
            <w:webHidden/>
          </w:rPr>
          <w:fldChar w:fldCharType="separate"/>
        </w:r>
        <w:r w:rsidR="0012574E">
          <w:rPr>
            <w:noProof/>
            <w:webHidden/>
          </w:rPr>
          <w:t>45</w:t>
        </w:r>
        <w:r w:rsidR="00213C1D">
          <w:rPr>
            <w:noProof/>
            <w:webHidden/>
          </w:rPr>
          <w:fldChar w:fldCharType="end"/>
        </w:r>
      </w:hyperlink>
    </w:p>
    <w:p w14:paraId="16D19E3A" w14:textId="5C8CF7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0" w:history="1">
        <w:r w:rsidR="00213C1D" w:rsidRPr="00E81ACC">
          <w:rPr>
            <w:rStyle w:val="Hyperlink"/>
            <w:rFonts w:eastAsia="MS Mincho"/>
            <w:noProof/>
          </w:rPr>
          <w:t xml:space="preserve">Table 48 — Attributes of element </w:t>
        </w:r>
        <w:r w:rsidR="00213C1D" w:rsidRPr="00E81ACC">
          <w:rPr>
            <w:rStyle w:val="Hyperlink"/>
            <w:rFonts w:ascii="Courier New" w:eastAsia="MS Mincho" w:hAnsi="Courier New"/>
            <w:noProof/>
          </w:rPr>
          <w:t>&lt;swop/&gt;</w:t>
        </w:r>
        <w:r w:rsidR="00213C1D">
          <w:rPr>
            <w:noProof/>
            <w:webHidden/>
          </w:rPr>
          <w:tab/>
        </w:r>
        <w:r w:rsidR="00213C1D">
          <w:rPr>
            <w:noProof/>
            <w:webHidden/>
          </w:rPr>
          <w:fldChar w:fldCharType="begin"/>
        </w:r>
        <w:r w:rsidR="00213C1D">
          <w:rPr>
            <w:noProof/>
            <w:webHidden/>
          </w:rPr>
          <w:instrText xml:space="preserve"> PAGEREF _Toc159618980 \h </w:instrText>
        </w:r>
        <w:r w:rsidR="00213C1D">
          <w:rPr>
            <w:noProof/>
            <w:webHidden/>
          </w:rPr>
        </w:r>
        <w:r w:rsidR="00213C1D">
          <w:rPr>
            <w:noProof/>
            <w:webHidden/>
          </w:rPr>
          <w:fldChar w:fldCharType="separate"/>
        </w:r>
        <w:r w:rsidR="0012574E">
          <w:rPr>
            <w:noProof/>
            <w:webHidden/>
          </w:rPr>
          <w:t>46</w:t>
        </w:r>
        <w:r w:rsidR="00213C1D">
          <w:rPr>
            <w:noProof/>
            <w:webHidden/>
          </w:rPr>
          <w:fldChar w:fldCharType="end"/>
        </w:r>
      </w:hyperlink>
    </w:p>
    <w:p w14:paraId="02AFC77A" w14:textId="4CEFA59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1" w:history="1">
        <w:r w:rsidR="00213C1D" w:rsidRPr="00E81ACC">
          <w:rPr>
            <w:rStyle w:val="Hyperlink"/>
            <w:rFonts w:eastAsia="MS Mincho"/>
            <w:noProof/>
          </w:rPr>
          <w:t xml:space="preserve">Table 49 — Attributes of element </w:t>
        </w:r>
        <w:r w:rsidR="00213C1D" w:rsidRPr="00E81ACC">
          <w:rPr>
            <w:rStyle w:val="Hyperlink"/>
            <w:rFonts w:ascii="Courier New" w:eastAsia="MS Mincho" w:hAnsi="Courier New"/>
            <w:noProof/>
          </w:rPr>
          <w:t>&lt;clinch_rivet_stud/&gt;</w:t>
        </w:r>
        <w:r w:rsidR="00213C1D">
          <w:rPr>
            <w:noProof/>
            <w:webHidden/>
          </w:rPr>
          <w:tab/>
        </w:r>
        <w:r w:rsidR="00213C1D">
          <w:rPr>
            <w:noProof/>
            <w:webHidden/>
          </w:rPr>
          <w:fldChar w:fldCharType="begin"/>
        </w:r>
        <w:r w:rsidR="00213C1D">
          <w:rPr>
            <w:noProof/>
            <w:webHidden/>
          </w:rPr>
          <w:instrText xml:space="preserve"> PAGEREF _Toc159618981 \h </w:instrText>
        </w:r>
        <w:r w:rsidR="00213C1D">
          <w:rPr>
            <w:noProof/>
            <w:webHidden/>
          </w:rPr>
        </w:r>
        <w:r w:rsidR="00213C1D">
          <w:rPr>
            <w:noProof/>
            <w:webHidden/>
          </w:rPr>
          <w:fldChar w:fldCharType="separate"/>
        </w:r>
        <w:r w:rsidR="0012574E">
          <w:rPr>
            <w:noProof/>
            <w:webHidden/>
          </w:rPr>
          <w:t>48</w:t>
        </w:r>
        <w:r w:rsidR="00213C1D">
          <w:rPr>
            <w:noProof/>
            <w:webHidden/>
          </w:rPr>
          <w:fldChar w:fldCharType="end"/>
        </w:r>
      </w:hyperlink>
    </w:p>
    <w:p w14:paraId="2C8453D6" w14:textId="02A5CF8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2" w:history="1">
        <w:r w:rsidR="00213C1D" w:rsidRPr="00E81ACC">
          <w:rPr>
            <w:rStyle w:val="Hyperlink"/>
            <w:rFonts w:eastAsia="MS Mincho"/>
            <w:noProof/>
          </w:rPr>
          <w:t xml:space="preserve">Table 50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_Toc159618982 \h </w:instrText>
        </w:r>
        <w:r w:rsidR="00213C1D">
          <w:rPr>
            <w:noProof/>
            <w:webHidden/>
          </w:rPr>
        </w:r>
        <w:r w:rsidR="00213C1D">
          <w:rPr>
            <w:noProof/>
            <w:webHidden/>
          </w:rPr>
          <w:fldChar w:fldCharType="separate"/>
        </w:r>
        <w:r w:rsidR="0012574E">
          <w:rPr>
            <w:noProof/>
            <w:webHidden/>
          </w:rPr>
          <w:t>52</w:t>
        </w:r>
        <w:r w:rsidR="00213C1D">
          <w:rPr>
            <w:noProof/>
            <w:webHidden/>
          </w:rPr>
          <w:fldChar w:fldCharType="end"/>
        </w:r>
      </w:hyperlink>
    </w:p>
    <w:p w14:paraId="6B90FB47" w14:textId="77D2FB1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3" w:history="1">
        <w:r w:rsidR="00213C1D" w:rsidRPr="00E81ACC">
          <w:rPr>
            <w:rStyle w:val="Hyperlink"/>
            <w:rFonts w:eastAsia="MS Mincho"/>
            <w:noProof/>
          </w:rPr>
          <w:t xml:space="preserve">Table 51 — Attributes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_Toc159618983 \h </w:instrText>
        </w:r>
        <w:r w:rsidR="00213C1D">
          <w:rPr>
            <w:noProof/>
            <w:webHidden/>
          </w:rPr>
        </w:r>
        <w:r w:rsidR="00213C1D">
          <w:rPr>
            <w:noProof/>
            <w:webHidden/>
          </w:rPr>
          <w:fldChar w:fldCharType="separate"/>
        </w:r>
        <w:r w:rsidR="0012574E">
          <w:rPr>
            <w:noProof/>
            <w:webHidden/>
          </w:rPr>
          <w:t>53</w:t>
        </w:r>
        <w:r w:rsidR="00213C1D">
          <w:rPr>
            <w:noProof/>
            <w:webHidden/>
          </w:rPr>
          <w:fldChar w:fldCharType="end"/>
        </w:r>
      </w:hyperlink>
    </w:p>
    <w:p w14:paraId="3404CF06" w14:textId="1028AB7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4" w:history="1">
        <w:r w:rsidR="00213C1D" w:rsidRPr="00E81ACC">
          <w:rPr>
            <w:rStyle w:val="Hyperlink"/>
            <w:rFonts w:eastAsia="MS Mincho"/>
            <w:noProof/>
          </w:rPr>
          <w:t xml:space="preserve">Table 52 — Nested elements of element </w:t>
        </w:r>
        <w:r w:rsidR="00213C1D" w:rsidRPr="00E81ACC">
          <w:rPr>
            <w:rStyle w:val="Hyperlink"/>
            <w:rFonts w:ascii="Courier New" w:eastAsia="MS Mincho" w:hAnsi="Courier New" w:cs="Courier New"/>
            <w:noProof/>
          </w:rPr>
          <w:t>&lt;threaded_connection/&gt;</w:t>
        </w:r>
        <w:r w:rsidR="00213C1D">
          <w:rPr>
            <w:noProof/>
            <w:webHidden/>
          </w:rPr>
          <w:tab/>
        </w:r>
        <w:r w:rsidR="00213C1D">
          <w:rPr>
            <w:noProof/>
            <w:webHidden/>
          </w:rPr>
          <w:fldChar w:fldCharType="begin"/>
        </w:r>
        <w:r w:rsidR="00213C1D">
          <w:rPr>
            <w:noProof/>
            <w:webHidden/>
          </w:rPr>
          <w:instrText xml:space="preserve"> PAGEREF _Toc159618984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3786F950" w14:textId="33B44D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5" w:history="1">
        <w:r w:rsidR="00213C1D" w:rsidRPr="00E81ACC">
          <w:rPr>
            <w:rStyle w:val="Hyperlink"/>
            <w:rFonts w:eastAsia="MS Mincho"/>
            <w:noProof/>
          </w:rPr>
          <w:t xml:space="preserve">Table 53 — Attributes of element </w:t>
        </w:r>
        <w:r w:rsidR="00213C1D" w:rsidRPr="00E81ACC">
          <w:rPr>
            <w:rStyle w:val="Hyperlink"/>
            <w:rFonts w:ascii="Courier New" w:eastAsia="MS Mincho" w:hAnsi="Courier New" w:cs="Courier New"/>
            <w:noProof/>
          </w:rPr>
          <w:t>&lt;washer/&gt;</w:t>
        </w:r>
        <w:r w:rsidR="00213C1D">
          <w:rPr>
            <w:noProof/>
            <w:webHidden/>
          </w:rPr>
          <w:tab/>
        </w:r>
        <w:r w:rsidR="00213C1D">
          <w:rPr>
            <w:noProof/>
            <w:webHidden/>
          </w:rPr>
          <w:fldChar w:fldCharType="begin"/>
        </w:r>
        <w:r w:rsidR="00213C1D">
          <w:rPr>
            <w:noProof/>
            <w:webHidden/>
          </w:rPr>
          <w:instrText xml:space="preserve"> PAGEREF _Toc159618985 \h </w:instrText>
        </w:r>
        <w:r w:rsidR="00213C1D">
          <w:rPr>
            <w:noProof/>
            <w:webHidden/>
          </w:rPr>
        </w:r>
        <w:r w:rsidR="00213C1D">
          <w:rPr>
            <w:noProof/>
            <w:webHidden/>
          </w:rPr>
          <w:fldChar w:fldCharType="separate"/>
        </w:r>
        <w:r w:rsidR="0012574E">
          <w:rPr>
            <w:noProof/>
            <w:webHidden/>
          </w:rPr>
          <w:t>55</w:t>
        </w:r>
        <w:r w:rsidR="00213C1D">
          <w:rPr>
            <w:noProof/>
            <w:webHidden/>
          </w:rPr>
          <w:fldChar w:fldCharType="end"/>
        </w:r>
      </w:hyperlink>
    </w:p>
    <w:p w14:paraId="50174DA0" w14:textId="52B3A79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6" w:history="1">
        <w:r w:rsidR="00213C1D" w:rsidRPr="00E81ACC">
          <w:rPr>
            <w:rStyle w:val="Hyperlink"/>
            <w:rFonts w:eastAsia="MS Mincho"/>
            <w:noProof/>
          </w:rPr>
          <w:t xml:space="preserve">Table 54 — Attributes of element </w:t>
        </w:r>
        <w:r w:rsidR="00213C1D" w:rsidRPr="00E81ACC">
          <w:rPr>
            <w:rStyle w:val="Hyperlink"/>
            <w:rFonts w:ascii="Courier New" w:eastAsia="MS Mincho" w:hAnsi="Courier New"/>
            <w:noProof/>
          </w:rPr>
          <w:t>&lt;nut/&gt;</w:t>
        </w:r>
        <w:r w:rsidR="00213C1D">
          <w:rPr>
            <w:noProof/>
            <w:webHidden/>
          </w:rPr>
          <w:tab/>
        </w:r>
        <w:r w:rsidR="00213C1D">
          <w:rPr>
            <w:noProof/>
            <w:webHidden/>
          </w:rPr>
          <w:fldChar w:fldCharType="begin"/>
        </w:r>
        <w:r w:rsidR="00213C1D">
          <w:rPr>
            <w:noProof/>
            <w:webHidden/>
          </w:rPr>
          <w:instrText xml:space="preserve"> PAGEREF _Toc159618986 \h </w:instrText>
        </w:r>
        <w:r w:rsidR="00213C1D">
          <w:rPr>
            <w:noProof/>
            <w:webHidden/>
          </w:rPr>
        </w:r>
        <w:r w:rsidR="00213C1D">
          <w:rPr>
            <w:noProof/>
            <w:webHidden/>
          </w:rPr>
          <w:fldChar w:fldCharType="separate"/>
        </w:r>
        <w:r w:rsidR="0012574E">
          <w:rPr>
            <w:noProof/>
            <w:webHidden/>
          </w:rPr>
          <w:t>56</w:t>
        </w:r>
        <w:r w:rsidR="00213C1D">
          <w:rPr>
            <w:noProof/>
            <w:webHidden/>
          </w:rPr>
          <w:fldChar w:fldCharType="end"/>
        </w:r>
      </w:hyperlink>
    </w:p>
    <w:p w14:paraId="2909CB9E" w14:textId="619A7C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7" w:history="1">
        <w:r w:rsidR="00213C1D" w:rsidRPr="00E81ACC">
          <w:rPr>
            <w:rStyle w:val="Hyperlink"/>
            <w:rFonts w:eastAsia="MS Mincho"/>
            <w:noProof/>
          </w:rPr>
          <w:t xml:space="preserve">Table 55 — Nested elements of element </w:t>
        </w:r>
        <w:r w:rsidR="00213C1D" w:rsidRPr="00E81ACC">
          <w:rPr>
            <w:rStyle w:val="Hyperlink"/>
            <w:rFonts w:ascii="Courier New" w:eastAsia="MS Mincho" w:hAnsi="Courier New" w:cs="Courier New"/>
            <w:noProof/>
          </w:rPr>
          <w:t>&lt;nut/&gt;</w:t>
        </w:r>
        <w:r w:rsidR="00213C1D">
          <w:rPr>
            <w:noProof/>
            <w:webHidden/>
          </w:rPr>
          <w:tab/>
        </w:r>
        <w:r w:rsidR="00213C1D">
          <w:rPr>
            <w:noProof/>
            <w:webHidden/>
          </w:rPr>
          <w:fldChar w:fldCharType="begin"/>
        </w:r>
        <w:r w:rsidR="00213C1D">
          <w:rPr>
            <w:noProof/>
            <w:webHidden/>
          </w:rPr>
          <w:instrText xml:space="preserve"> PAGEREF _Toc159618987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77D533BA" w14:textId="42DB51B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8" w:history="1">
        <w:r w:rsidR="00213C1D" w:rsidRPr="00E81ACC">
          <w:rPr>
            <w:rStyle w:val="Hyperlink"/>
            <w:rFonts w:eastAsia="MS Mincho"/>
            <w:noProof/>
          </w:rPr>
          <w:t xml:space="preserve">Table 56 — Attributes of element </w:t>
        </w:r>
        <w:r w:rsidR="00213C1D" w:rsidRPr="00E81ACC">
          <w:rPr>
            <w:rStyle w:val="Hyperlink"/>
            <w:rFonts w:ascii="Courier New" w:eastAsia="MS Mincho" w:hAnsi="Courier New" w:cs="Courier New"/>
            <w:noProof/>
          </w:rPr>
          <w:t>&lt;bolt/&gt;</w:t>
        </w:r>
        <w:r w:rsidR="00213C1D">
          <w:rPr>
            <w:noProof/>
            <w:webHidden/>
          </w:rPr>
          <w:tab/>
        </w:r>
        <w:r w:rsidR="00213C1D">
          <w:rPr>
            <w:noProof/>
            <w:webHidden/>
          </w:rPr>
          <w:fldChar w:fldCharType="begin"/>
        </w:r>
        <w:r w:rsidR="00213C1D">
          <w:rPr>
            <w:noProof/>
            <w:webHidden/>
          </w:rPr>
          <w:instrText xml:space="preserve"> PAGEREF _Toc159618988 \h </w:instrText>
        </w:r>
        <w:r w:rsidR="00213C1D">
          <w:rPr>
            <w:noProof/>
            <w:webHidden/>
          </w:rPr>
        </w:r>
        <w:r w:rsidR="00213C1D">
          <w:rPr>
            <w:noProof/>
            <w:webHidden/>
          </w:rPr>
          <w:fldChar w:fldCharType="separate"/>
        </w:r>
        <w:r w:rsidR="0012574E">
          <w:rPr>
            <w:noProof/>
            <w:webHidden/>
          </w:rPr>
          <w:t>57</w:t>
        </w:r>
        <w:r w:rsidR="00213C1D">
          <w:rPr>
            <w:noProof/>
            <w:webHidden/>
          </w:rPr>
          <w:fldChar w:fldCharType="end"/>
        </w:r>
      </w:hyperlink>
    </w:p>
    <w:p w14:paraId="492E63C6" w14:textId="4DECC22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89" w:history="1">
        <w:r w:rsidR="00213C1D" w:rsidRPr="00E81ACC">
          <w:rPr>
            <w:rStyle w:val="Hyperlink"/>
            <w:rFonts w:eastAsia="MS Mincho"/>
            <w:noProof/>
          </w:rPr>
          <w:t xml:space="preserve">Table 57 — Nested elements of element </w:t>
        </w:r>
        <w:r w:rsidR="00213C1D" w:rsidRPr="00E81ACC">
          <w:rPr>
            <w:rStyle w:val="Hyperlink"/>
            <w:rFonts w:ascii="Courier New" w:eastAsia="MS Mincho" w:hAnsi="Courier New"/>
            <w:noProof/>
          </w:rPr>
          <w:t>&lt;bolt/&gt;</w:t>
        </w:r>
        <w:r w:rsidR="00213C1D">
          <w:rPr>
            <w:noProof/>
            <w:webHidden/>
          </w:rPr>
          <w:tab/>
        </w:r>
        <w:r w:rsidR="00213C1D">
          <w:rPr>
            <w:noProof/>
            <w:webHidden/>
          </w:rPr>
          <w:fldChar w:fldCharType="begin"/>
        </w:r>
        <w:r w:rsidR="00213C1D">
          <w:rPr>
            <w:noProof/>
            <w:webHidden/>
          </w:rPr>
          <w:instrText xml:space="preserve"> PAGEREF _Toc159618989 \h </w:instrText>
        </w:r>
        <w:r w:rsidR="00213C1D">
          <w:rPr>
            <w:noProof/>
            <w:webHidden/>
          </w:rPr>
        </w:r>
        <w:r w:rsidR="00213C1D">
          <w:rPr>
            <w:noProof/>
            <w:webHidden/>
          </w:rPr>
          <w:fldChar w:fldCharType="separate"/>
        </w:r>
        <w:r w:rsidR="0012574E">
          <w:rPr>
            <w:noProof/>
            <w:webHidden/>
          </w:rPr>
          <w:t>58</w:t>
        </w:r>
        <w:r w:rsidR="00213C1D">
          <w:rPr>
            <w:noProof/>
            <w:webHidden/>
          </w:rPr>
          <w:fldChar w:fldCharType="end"/>
        </w:r>
      </w:hyperlink>
    </w:p>
    <w:p w14:paraId="13B690DA" w14:textId="4DA71EE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0" w:history="1">
        <w:r w:rsidR="00213C1D" w:rsidRPr="00E81ACC">
          <w:rPr>
            <w:rStyle w:val="Hyperlink"/>
            <w:rFonts w:eastAsia="MS Mincho"/>
            <w:noProof/>
          </w:rPr>
          <w:t xml:space="preserve">Table 58 — Attributes of element </w:t>
        </w:r>
        <w:r w:rsidR="00213C1D" w:rsidRPr="00E81ACC">
          <w:rPr>
            <w:rStyle w:val="Hyperlink"/>
            <w:rFonts w:ascii="Courier New" w:eastAsia="MS Mincho" w:hAnsi="Courier New" w:cs="Courier New"/>
            <w:noProof/>
          </w:rPr>
          <w:t>&lt;screw/&gt;</w:t>
        </w:r>
        <w:r w:rsidR="00213C1D">
          <w:rPr>
            <w:noProof/>
            <w:webHidden/>
          </w:rPr>
          <w:tab/>
        </w:r>
        <w:r w:rsidR="00213C1D">
          <w:rPr>
            <w:noProof/>
            <w:webHidden/>
          </w:rPr>
          <w:fldChar w:fldCharType="begin"/>
        </w:r>
        <w:r w:rsidR="00213C1D">
          <w:rPr>
            <w:noProof/>
            <w:webHidden/>
          </w:rPr>
          <w:instrText xml:space="preserve"> PAGEREF _Toc159618990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5DDFC094" w14:textId="351D868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1" w:history="1">
        <w:r w:rsidR="00213C1D" w:rsidRPr="00E81ACC">
          <w:rPr>
            <w:rStyle w:val="Hyperlink"/>
            <w:rFonts w:eastAsia="MS Mincho"/>
            <w:noProof/>
          </w:rPr>
          <w:t xml:space="preserve">Table 59 — Nested elements of element </w:t>
        </w:r>
        <w:r w:rsidR="00213C1D" w:rsidRPr="00E81ACC">
          <w:rPr>
            <w:rStyle w:val="Hyperlink"/>
            <w:rFonts w:ascii="Courier New" w:eastAsia="MS Mincho" w:hAnsi="Courier New"/>
            <w:noProof/>
          </w:rPr>
          <w:t>&lt;screw/&gt;</w:t>
        </w:r>
        <w:r w:rsidR="00213C1D">
          <w:rPr>
            <w:noProof/>
            <w:webHidden/>
          </w:rPr>
          <w:tab/>
        </w:r>
        <w:r w:rsidR="00213C1D">
          <w:rPr>
            <w:noProof/>
            <w:webHidden/>
          </w:rPr>
          <w:fldChar w:fldCharType="begin"/>
        </w:r>
        <w:r w:rsidR="00213C1D">
          <w:rPr>
            <w:noProof/>
            <w:webHidden/>
          </w:rPr>
          <w:instrText xml:space="preserve"> PAGEREF _Toc159618991 \h </w:instrText>
        </w:r>
        <w:r w:rsidR="00213C1D">
          <w:rPr>
            <w:noProof/>
            <w:webHidden/>
          </w:rPr>
        </w:r>
        <w:r w:rsidR="00213C1D">
          <w:rPr>
            <w:noProof/>
            <w:webHidden/>
          </w:rPr>
          <w:fldChar w:fldCharType="separate"/>
        </w:r>
        <w:r w:rsidR="0012574E">
          <w:rPr>
            <w:noProof/>
            <w:webHidden/>
          </w:rPr>
          <w:t>62</w:t>
        </w:r>
        <w:r w:rsidR="00213C1D">
          <w:rPr>
            <w:noProof/>
            <w:webHidden/>
          </w:rPr>
          <w:fldChar w:fldCharType="end"/>
        </w:r>
      </w:hyperlink>
    </w:p>
    <w:p w14:paraId="6BEBCF3F" w14:textId="5B860FE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2" w:history="1">
        <w:r w:rsidR="00213C1D" w:rsidRPr="00E81ACC">
          <w:rPr>
            <w:rStyle w:val="Hyperlink"/>
            <w:rFonts w:eastAsia="MS Mincho"/>
            <w:noProof/>
          </w:rPr>
          <w:t xml:space="preserve">Table 60 — Attributes of element </w:t>
        </w:r>
        <w:r w:rsidR="00213C1D" w:rsidRPr="00E81ACC">
          <w:rPr>
            <w:rStyle w:val="Hyperlink"/>
            <w:rFonts w:ascii="Courier New" w:eastAsia="MS Mincho" w:hAnsi="Courier New"/>
            <w:noProof/>
          </w:rPr>
          <w:t>&lt;flow_drilled/&gt;</w:t>
        </w:r>
        <w:r w:rsidR="00213C1D">
          <w:rPr>
            <w:noProof/>
            <w:webHidden/>
          </w:rPr>
          <w:tab/>
        </w:r>
        <w:r w:rsidR="00213C1D">
          <w:rPr>
            <w:noProof/>
            <w:webHidden/>
          </w:rPr>
          <w:fldChar w:fldCharType="begin"/>
        </w:r>
        <w:r w:rsidR="00213C1D">
          <w:rPr>
            <w:noProof/>
            <w:webHidden/>
          </w:rPr>
          <w:instrText xml:space="preserve"> PAGEREF _Toc159618992 \h </w:instrText>
        </w:r>
        <w:r w:rsidR="00213C1D">
          <w:rPr>
            <w:noProof/>
            <w:webHidden/>
          </w:rPr>
        </w:r>
        <w:r w:rsidR="00213C1D">
          <w:rPr>
            <w:noProof/>
            <w:webHidden/>
          </w:rPr>
          <w:fldChar w:fldCharType="separate"/>
        </w:r>
        <w:r w:rsidR="0012574E">
          <w:rPr>
            <w:noProof/>
            <w:webHidden/>
          </w:rPr>
          <w:t>64</w:t>
        </w:r>
        <w:r w:rsidR="00213C1D">
          <w:rPr>
            <w:noProof/>
            <w:webHidden/>
          </w:rPr>
          <w:fldChar w:fldCharType="end"/>
        </w:r>
      </w:hyperlink>
    </w:p>
    <w:p w14:paraId="507A89CA" w14:textId="160C42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3" w:history="1">
        <w:r w:rsidR="00213C1D" w:rsidRPr="00E81ACC">
          <w:rPr>
            <w:rStyle w:val="Hyperlink"/>
            <w:rFonts w:eastAsia="MS Mincho"/>
            <w:noProof/>
          </w:rPr>
          <w:t xml:space="preserve">Table 61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_Toc159618993 \h </w:instrText>
        </w:r>
        <w:r w:rsidR="00213C1D">
          <w:rPr>
            <w:noProof/>
            <w:webHidden/>
          </w:rPr>
        </w:r>
        <w:r w:rsidR="00213C1D">
          <w:rPr>
            <w:noProof/>
            <w:webHidden/>
          </w:rPr>
          <w:fldChar w:fldCharType="separate"/>
        </w:r>
        <w:r w:rsidR="0012574E">
          <w:rPr>
            <w:noProof/>
            <w:webHidden/>
          </w:rPr>
          <w:t>65</w:t>
        </w:r>
        <w:r w:rsidR="00213C1D">
          <w:rPr>
            <w:noProof/>
            <w:webHidden/>
          </w:rPr>
          <w:fldChar w:fldCharType="end"/>
        </w:r>
      </w:hyperlink>
    </w:p>
    <w:p w14:paraId="0804E56D" w14:textId="34949D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4" w:history="1">
        <w:r w:rsidR="00213C1D" w:rsidRPr="00E81ACC">
          <w:rPr>
            <w:rStyle w:val="Hyperlink"/>
            <w:rFonts w:eastAsia="MS Mincho"/>
            <w:noProof/>
          </w:rPr>
          <w:t xml:space="preserve">Table 62 — Attributes of element </w:t>
        </w:r>
        <w:r w:rsidR="00213C1D" w:rsidRPr="00E81ACC">
          <w:rPr>
            <w:rStyle w:val="Hyperlink"/>
            <w:rFonts w:ascii="Courier New" w:eastAsia="MS Mincho" w:hAnsi="Courier New" w:cs="Courier New"/>
            <w:noProof/>
          </w:rPr>
          <w:t>&lt;gumdrop/&gt;</w:t>
        </w:r>
        <w:r w:rsidR="00213C1D">
          <w:rPr>
            <w:noProof/>
            <w:webHidden/>
          </w:rPr>
          <w:tab/>
        </w:r>
        <w:r w:rsidR="00213C1D">
          <w:rPr>
            <w:noProof/>
            <w:webHidden/>
          </w:rPr>
          <w:fldChar w:fldCharType="begin"/>
        </w:r>
        <w:r w:rsidR="00213C1D">
          <w:rPr>
            <w:noProof/>
            <w:webHidden/>
          </w:rPr>
          <w:instrText xml:space="preserve"> PAGEREF _Toc159618994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3EE22E4F" w14:textId="76FEC04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5" w:history="1">
        <w:r w:rsidR="00213C1D" w:rsidRPr="00E81ACC">
          <w:rPr>
            <w:rStyle w:val="Hyperlink"/>
            <w:rFonts w:eastAsia="MS Mincho"/>
            <w:noProof/>
          </w:rPr>
          <w:t xml:space="preserve">Table 63 — Nested elements of element </w:t>
        </w:r>
        <w:r w:rsidR="00213C1D" w:rsidRPr="00E81ACC">
          <w:rPr>
            <w:rStyle w:val="Hyperlink"/>
            <w:rFonts w:ascii="Courier New" w:eastAsia="MS Mincho" w:hAnsi="Courier New"/>
            <w:noProof/>
          </w:rPr>
          <w:t>&lt;gumdrop/&gt;</w:t>
        </w:r>
        <w:r w:rsidR="00213C1D">
          <w:rPr>
            <w:noProof/>
            <w:webHidden/>
          </w:rPr>
          <w:tab/>
        </w:r>
        <w:r w:rsidR="00213C1D">
          <w:rPr>
            <w:noProof/>
            <w:webHidden/>
          </w:rPr>
          <w:fldChar w:fldCharType="begin"/>
        </w:r>
        <w:r w:rsidR="00213C1D">
          <w:rPr>
            <w:noProof/>
            <w:webHidden/>
          </w:rPr>
          <w:instrText xml:space="preserve"> PAGEREF _Toc159618995 \h </w:instrText>
        </w:r>
        <w:r w:rsidR="00213C1D">
          <w:rPr>
            <w:noProof/>
            <w:webHidden/>
          </w:rPr>
        </w:r>
        <w:r w:rsidR="00213C1D">
          <w:rPr>
            <w:noProof/>
            <w:webHidden/>
          </w:rPr>
          <w:fldChar w:fldCharType="separate"/>
        </w:r>
        <w:r w:rsidR="0012574E">
          <w:rPr>
            <w:noProof/>
            <w:webHidden/>
          </w:rPr>
          <w:t>66</w:t>
        </w:r>
        <w:r w:rsidR="00213C1D">
          <w:rPr>
            <w:noProof/>
            <w:webHidden/>
          </w:rPr>
          <w:fldChar w:fldCharType="end"/>
        </w:r>
      </w:hyperlink>
    </w:p>
    <w:p w14:paraId="061770E2" w14:textId="5C800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6" w:history="1">
        <w:r w:rsidR="00213C1D" w:rsidRPr="00E81ACC">
          <w:rPr>
            <w:rStyle w:val="Hyperlink"/>
            <w:rFonts w:eastAsia="MS Mincho"/>
            <w:noProof/>
          </w:rPr>
          <w:t xml:space="preserve">Table 64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_Toc159618996 \h </w:instrText>
        </w:r>
        <w:r w:rsidR="00213C1D">
          <w:rPr>
            <w:noProof/>
            <w:webHidden/>
          </w:rPr>
        </w:r>
        <w:r w:rsidR="00213C1D">
          <w:rPr>
            <w:noProof/>
            <w:webHidden/>
          </w:rPr>
          <w:fldChar w:fldCharType="separate"/>
        </w:r>
        <w:r w:rsidR="0012574E">
          <w:rPr>
            <w:noProof/>
            <w:webHidden/>
          </w:rPr>
          <w:t>67</w:t>
        </w:r>
        <w:r w:rsidR="00213C1D">
          <w:rPr>
            <w:noProof/>
            <w:webHidden/>
          </w:rPr>
          <w:fldChar w:fldCharType="end"/>
        </w:r>
      </w:hyperlink>
    </w:p>
    <w:p w14:paraId="4C523BF5" w14:textId="58A61B2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7" w:history="1">
        <w:r w:rsidR="00213C1D" w:rsidRPr="00E81ACC">
          <w:rPr>
            <w:rStyle w:val="Hyperlink"/>
            <w:rFonts w:eastAsia="MS Mincho"/>
            <w:noProof/>
          </w:rPr>
          <w:t xml:space="preserve">Table 65 — Attributes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_Toc159618997 \h </w:instrText>
        </w:r>
        <w:r w:rsidR="00213C1D">
          <w:rPr>
            <w:noProof/>
            <w:webHidden/>
          </w:rPr>
        </w:r>
        <w:r w:rsidR="00213C1D">
          <w:rPr>
            <w:noProof/>
            <w:webHidden/>
          </w:rPr>
          <w:fldChar w:fldCharType="separate"/>
        </w:r>
        <w:r w:rsidR="0012574E">
          <w:rPr>
            <w:noProof/>
            <w:webHidden/>
          </w:rPr>
          <w:t>68</w:t>
        </w:r>
        <w:r w:rsidR="00213C1D">
          <w:rPr>
            <w:noProof/>
            <w:webHidden/>
          </w:rPr>
          <w:fldChar w:fldCharType="end"/>
        </w:r>
      </w:hyperlink>
    </w:p>
    <w:p w14:paraId="09D30624" w14:textId="357C4EE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8" w:history="1">
        <w:r w:rsidR="00213C1D" w:rsidRPr="00E81ACC">
          <w:rPr>
            <w:rStyle w:val="Hyperlink"/>
            <w:rFonts w:eastAsia="MS Mincho"/>
            <w:noProof/>
          </w:rPr>
          <w:t xml:space="preserve">Table 66 — Nested elements of element </w:t>
        </w:r>
        <w:r w:rsidR="00213C1D" w:rsidRPr="00E81ACC">
          <w:rPr>
            <w:rStyle w:val="Hyperlink"/>
            <w:rFonts w:ascii="Courier New" w:eastAsia="MS Mincho" w:hAnsi="Courier New"/>
            <w:noProof/>
          </w:rPr>
          <w:t>&lt;clinch/&gt;</w:t>
        </w:r>
        <w:r w:rsidR="00213C1D">
          <w:rPr>
            <w:noProof/>
            <w:webHidden/>
          </w:rPr>
          <w:tab/>
        </w:r>
        <w:r w:rsidR="00213C1D">
          <w:rPr>
            <w:noProof/>
            <w:webHidden/>
          </w:rPr>
          <w:fldChar w:fldCharType="begin"/>
        </w:r>
        <w:r w:rsidR="00213C1D">
          <w:rPr>
            <w:noProof/>
            <w:webHidden/>
          </w:rPr>
          <w:instrText xml:space="preserve"> PAGEREF _Toc159618998 \h </w:instrText>
        </w:r>
        <w:r w:rsidR="00213C1D">
          <w:rPr>
            <w:noProof/>
            <w:webHidden/>
          </w:rPr>
        </w:r>
        <w:r w:rsidR="00213C1D">
          <w:rPr>
            <w:noProof/>
            <w:webHidden/>
          </w:rPr>
          <w:fldChar w:fldCharType="separate"/>
        </w:r>
        <w:r w:rsidR="0012574E">
          <w:rPr>
            <w:noProof/>
            <w:webHidden/>
          </w:rPr>
          <w:t>69</w:t>
        </w:r>
        <w:r w:rsidR="00213C1D">
          <w:rPr>
            <w:noProof/>
            <w:webHidden/>
          </w:rPr>
          <w:fldChar w:fldCharType="end"/>
        </w:r>
      </w:hyperlink>
    </w:p>
    <w:p w14:paraId="7F9F4846" w14:textId="7C27A9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8999" w:history="1">
        <w:r w:rsidR="00213C1D" w:rsidRPr="00E81ACC">
          <w:rPr>
            <w:rStyle w:val="Hyperlink"/>
            <w:rFonts w:eastAsia="MS Mincho"/>
            <w:noProof/>
          </w:rPr>
          <w:t xml:space="preserve">Table 67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_Toc159618999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1CA4A449" w14:textId="6B371C9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0" w:history="1">
        <w:r w:rsidR="00213C1D" w:rsidRPr="00E81ACC">
          <w:rPr>
            <w:rStyle w:val="Hyperlink"/>
            <w:rFonts w:eastAsia="MS Mincho"/>
            <w:noProof/>
          </w:rPr>
          <w:t xml:space="preserve">Table 68 — Attributes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_Toc159619000 \h </w:instrText>
        </w:r>
        <w:r w:rsidR="00213C1D">
          <w:rPr>
            <w:noProof/>
            <w:webHidden/>
          </w:rPr>
        </w:r>
        <w:r w:rsidR="00213C1D">
          <w:rPr>
            <w:noProof/>
            <w:webHidden/>
          </w:rPr>
          <w:fldChar w:fldCharType="separate"/>
        </w:r>
        <w:r w:rsidR="0012574E">
          <w:rPr>
            <w:noProof/>
            <w:webHidden/>
          </w:rPr>
          <w:t>70</w:t>
        </w:r>
        <w:r w:rsidR="00213C1D">
          <w:rPr>
            <w:noProof/>
            <w:webHidden/>
          </w:rPr>
          <w:fldChar w:fldCharType="end"/>
        </w:r>
      </w:hyperlink>
    </w:p>
    <w:p w14:paraId="733F4BEC" w14:textId="01C0B6D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1" w:history="1">
        <w:r w:rsidR="00213C1D" w:rsidRPr="00E81ACC">
          <w:rPr>
            <w:rStyle w:val="Hyperlink"/>
            <w:rFonts w:eastAsia="MS Mincho"/>
            <w:noProof/>
          </w:rPr>
          <w:t xml:space="preserve">Table 69 — Nested elements of element </w:t>
        </w:r>
        <w:r w:rsidR="00213C1D" w:rsidRPr="00E81ACC">
          <w:rPr>
            <w:rStyle w:val="Hyperlink"/>
            <w:rFonts w:ascii="Courier New" w:eastAsia="MS Mincho" w:hAnsi="Courier New"/>
            <w:noProof/>
          </w:rPr>
          <w:t>&lt;heat_stake/&gt;</w:t>
        </w:r>
        <w:r w:rsidR="00213C1D">
          <w:rPr>
            <w:noProof/>
            <w:webHidden/>
          </w:rPr>
          <w:tab/>
        </w:r>
        <w:r w:rsidR="00213C1D">
          <w:rPr>
            <w:noProof/>
            <w:webHidden/>
          </w:rPr>
          <w:fldChar w:fldCharType="begin"/>
        </w:r>
        <w:r w:rsidR="00213C1D">
          <w:rPr>
            <w:noProof/>
            <w:webHidden/>
          </w:rPr>
          <w:instrText xml:space="preserve"> PAGEREF _Toc159619001 \h </w:instrText>
        </w:r>
        <w:r w:rsidR="00213C1D">
          <w:rPr>
            <w:noProof/>
            <w:webHidden/>
          </w:rPr>
        </w:r>
        <w:r w:rsidR="00213C1D">
          <w:rPr>
            <w:noProof/>
            <w:webHidden/>
          </w:rPr>
          <w:fldChar w:fldCharType="separate"/>
        </w:r>
        <w:r w:rsidR="0012574E">
          <w:rPr>
            <w:noProof/>
            <w:webHidden/>
          </w:rPr>
          <w:t>71</w:t>
        </w:r>
        <w:r w:rsidR="00213C1D">
          <w:rPr>
            <w:noProof/>
            <w:webHidden/>
          </w:rPr>
          <w:fldChar w:fldCharType="end"/>
        </w:r>
      </w:hyperlink>
    </w:p>
    <w:p w14:paraId="5E50A0E8" w14:textId="77F4650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2" w:history="1">
        <w:r w:rsidR="00213C1D" w:rsidRPr="00E81ACC">
          <w:rPr>
            <w:rStyle w:val="Hyperlink"/>
            <w:rFonts w:eastAsia="MS Mincho"/>
            <w:noProof/>
          </w:rPr>
          <w:t xml:space="preserve">Table 70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_Toc159619002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5639CE01" w14:textId="5BE79D1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3" w:history="1">
        <w:r w:rsidR="00213C1D" w:rsidRPr="00E81ACC">
          <w:rPr>
            <w:rStyle w:val="Hyperlink"/>
            <w:rFonts w:eastAsia="MS Mincho"/>
            <w:noProof/>
          </w:rPr>
          <w:t xml:space="preserve">Table 71 — Attributes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_Toc159619003 \h </w:instrText>
        </w:r>
        <w:r w:rsidR="00213C1D">
          <w:rPr>
            <w:noProof/>
            <w:webHidden/>
          </w:rPr>
        </w:r>
        <w:r w:rsidR="00213C1D">
          <w:rPr>
            <w:noProof/>
            <w:webHidden/>
          </w:rPr>
          <w:fldChar w:fldCharType="separate"/>
        </w:r>
        <w:r w:rsidR="0012574E">
          <w:rPr>
            <w:noProof/>
            <w:webHidden/>
          </w:rPr>
          <w:t>72</w:t>
        </w:r>
        <w:r w:rsidR="00213C1D">
          <w:rPr>
            <w:noProof/>
            <w:webHidden/>
          </w:rPr>
          <w:fldChar w:fldCharType="end"/>
        </w:r>
      </w:hyperlink>
    </w:p>
    <w:p w14:paraId="02A0E185" w14:textId="125F136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4" w:history="1">
        <w:r w:rsidR="00213C1D" w:rsidRPr="00E81ACC">
          <w:rPr>
            <w:rStyle w:val="Hyperlink"/>
            <w:rFonts w:eastAsia="MS Mincho"/>
            <w:noProof/>
          </w:rPr>
          <w:t xml:space="preserve">Table 72 — Nested elements of element </w:t>
        </w:r>
        <w:r w:rsidR="00213C1D" w:rsidRPr="00E81ACC">
          <w:rPr>
            <w:rStyle w:val="Hyperlink"/>
            <w:rFonts w:ascii="Courier New" w:eastAsia="MS Mincho" w:hAnsi="Courier New"/>
            <w:noProof/>
          </w:rPr>
          <w:t>&lt;clip/&gt;</w:t>
        </w:r>
        <w:r w:rsidR="00213C1D">
          <w:rPr>
            <w:noProof/>
            <w:webHidden/>
          </w:rPr>
          <w:tab/>
        </w:r>
        <w:r w:rsidR="00213C1D">
          <w:rPr>
            <w:noProof/>
            <w:webHidden/>
          </w:rPr>
          <w:fldChar w:fldCharType="begin"/>
        </w:r>
        <w:r w:rsidR="00213C1D">
          <w:rPr>
            <w:noProof/>
            <w:webHidden/>
          </w:rPr>
          <w:instrText xml:space="preserve"> PAGEREF _Toc159619004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70F86708" w14:textId="043912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5" w:history="1">
        <w:r w:rsidR="00213C1D" w:rsidRPr="00E81ACC">
          <w:rPr>
            <w:rStyle w:val="Hyperlink"/>
            <w:rFonts w:eastAsia="MS Mincho"/>
            <w:noProof/>
          </w:rPr>
          <w:t xml:space="preserve">Table 73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_Toc159619005 \h </w:instrText>
        </w:r>
        <w:r w:rsidR="00213C1D">
          <w:rPr>
            <w:noProof/>
            <w:webHidden/>
          </w:rPr>
        </w:r>
        <w:r w:rsidR="00213C1D">
          <w:rPr>
            <w:noProof/>
            <w:webHidden/>
          </w:rPr>
          <w:fldChar w:fldCharType="separate"/>
        </w:r>
        <w:r w:rsidR="0012574E">
          <w:rPr>
            <w:noProof/>
            <w:webHidden/>
          </w:rPr>
          <w:t>74</w:t>
        </w:r>
        <w:r w:rsidR="00213C1D">
          <w:rPr>
            <w:noProof/>
            <w:webHidden/>
          </w:rPr>
          <w:fldChar w:fldCharType="end"/>
        </w:r>
      </w:hyperlink>
    </w:p>
    <w:p w14:paraId="04959533" w14:textId="1DB7A83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6" w:history="1">
        <w:r w:rsidR="00213C1D" w:rsidRPr="00E81ACC">
          <w:rPr>
            <w:rStyle w:val="Hyperlink"/>
            <w:rFonts w:eastAsia="MS Mincho"/>
            <w:noProof/>
          </w:rPr>
          <w:t xml:space="preserve">Table 74 — Attributes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_Toc159619006 \h </w:instrText>
        </w:r>
        <w:r w:rsidR="00213C1D">
          <w:rPr>
            <w:noProof/>
            <w:webHidden/>
          </w:rPr>
        </w:r>
        <w:r w:rsidR="00213C1D">
          <w:rPr>
            <w:noProof/>
            <w:webHidden/>
          </w:rPr>
          <w:fldChar w:fldCharType="separate"/>
        </w:r>
        <w:r w:rsidR="0012574E">
          <w:rPr>
            <w:noProof/>
            <w:webHidden/>
          </w:rPr>
          <w:t>75</w:t>
        </w:r>
        <w:r w:rsidR="00213C1D">
          <w:rPr>
            <w:noProof/>
            <w:webHidden/>
          </w:rPr>
          <w:fldChar w:fldCharType="end"/>
        </w:r>
      </w:hyperlink>
    </w:p>
    <w:p w14:paraId="7989704F" w14:textId="4FA4273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7" w:history="1">
        <w:r w:rsidR="00213C1D" w:rsidRPr="00E81ACC">
          <w:rPr>
            <w:rStyle w:val="Hyperlink"/>
            <w:rFonts w:eastAsia="MS Mincho"/>
            <w:noProof/>
          </w:rPr>
          <w:t xml:space="preserve">Table 75 — Nested elements of element </w:t>
        </w:r>
        <w:r w:rsidR="00213C1D" w:rsidRPr="00E81ACC">
          <w:rPr>
            <w:rStyle w:val="Hyperlink"/>
            <w:rFonts w:ascii="Courier New" w:eastAsia="MS Mincho" w:hAnsi="Courier New"/>
            <w:noProof/>
          </w:rPr>
          <w:t>&lt;nail/&gt;</w:t>
        </w:r>
        <w:r w:rsidR="00213C1D">
          <w:rPr>
            <w:noProof/>
            <w:webHidden/>
          </w:rPr>
          <w:tab/>
        </w:r>
        <w:r w:rsidR="00213C1D">
          <w:rPr>
            <w:noProof/>
            <w:webHidden/>
          </w:rPr>
          <w:fldChar w:fldCharType="begin"/>
        </w:r>
        <w:r w:rsidR="00213C1D">
          <w:rPr>
            <w:noProof/>
            <w:webHidden/>
          </w:rPr>
          <w:instrText xml:space="preserve"> PAGEREF _Toc159619007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28A67C0A" w14:textId="7BBE3D2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8" w:history="1">
        <w:r w:rsidR="00213C1D" w:rsidRPr="00E81ACC">
          <w:rPr>
            <w:rStyle w:val="Hyperlink"/>
            <w:rFonts w:eastAsia="MS Mincho"/>
            <w:noProof/>
          </w:rPr>
          <w:t xml:space="preserve">Table 76 — Nested elements of </w:t>
        </w:r>
        <w:r w:rsidR="00213C1D" w:rsidRPr="00E81ACC">
          <w:rPr>
            <w:rStyle w:val="Hyperlink"/>
            <w:rFonts w:ascii="Courier New" w:eastAsia="MS Mincho" w:hAnsi="Courier New"/>
            <w:noProof/>
          </w:rPr>
          <w:t>&lt;connection_0d/&gt;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_Toc159619008 \h </w:instrText>
        </w:r>
        <w:r w:rsidR="00213C1D">
          <w:rPr>
            <w:noProof/>
            <w:webHidden/>
          </w:rPr>
        </w:r>
        <w:r w:rsidR="00213C1D">
          <w:rPr>
            <w:noProof/>
            <w:webHidden/>
          </w:rPr>
          <w:fldChar w:fldCharType="separate"/>
        </w:r>
        <w:r w:rsidR="0012574E">
          <w:rPr>
            <w:noProof/>
            <w:webHidden/>
          </w:rPr>
          <w:t>76</w:t>
        </w:r>
        <w:r w:rsidR="00213C1D">
          <w:rPr>
            <w:noProof/>
            <w:webHidden/>
          </w:rPr>
          <w:fldChar w:fldCharType="end"/>
        </w:r>
      </w:hyperlink>
    </w:p>
    <w:p w14:paraId="15F1507F" w14:textId="70BA35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09" w:history="1">
        <w:r w:rsidR="00213C1D" w:rsidRPr="00E81ACC">
          <w:rPr>
            <w:rStyle w:val="Hyperlink"/>
            <w:rFonts w:eastAsia="MS Mincho"/>
            <w:noProof/>
          </w:rPr>
          <w:t xml:space="preserve">Table 77 — Attributes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_Toc159619009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65A9C8D7" w14:textId="73CE853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0" w:history="1">
        <w:r w:rsidR="00213C1D" w:rsidRPr="00E81ACC">
          <w:rPr>
            <w:rStyle w:val="Hyperlink"/>
            <w:rFonts w:eastAsia="MS Mincho"/>
            <w:noProof/>
          </w:rPr>
          <w:t xml:space="preserve">Table 78 — Nested elements of element </w:t>
        </w:r>
        <w:r w:rsidR="00213C1D" w:rsidRPr="00E81ACC">
          <w:rPr>
            <w:rStyle w:val="Hyperlink"/>
            <w:rFonts w:ascii="Courier New" w:eastAsia="MS Mincho" w:hAnsi="Courier New"/>
            <w:noProof/>
          </w:rPr>
          <w:t>&lt;rotation_joint/&gt;</w:t>
        </w:r>
        <w:r w:rsidR="00213C1D">
          <w:rPr>
            <w:noProof/>
            <w:webHidden/>
          </w:rPr>
          <w:tab/>
        </w:r>
        <w:r w:rsidR="00213C1D">
          <w:rPr>
            <w:noProof/>
            <w:webHidden/>
          </w:rPr>
          <w:fldChar w:fldCharType="begin"/>
        </w:r>
        <w:r w:rsidR="00213C1D">
          <w:rPr>
            <w:noProof/>
            <w:webHidden/>
          </w:rPr>
          <w:instrText xml:space="preserve"> PAGEREF _Toc159619010 \h </w:instrText>
        </w:r>
        <w:r w:rsidR="00213C1D">
          <w:rPr>
            <w:noProof/>
            <w:webHidden/>
          </w:rPr>
        </w:r>
        <w:r w:rsidR="00213C1D">
          <w:rPr>
            <w:noProof/>
            <w:webHidden/>
          </w:rPr>
          <w:fldChar w:fldCharType="separate"/>
        </w:r>
        <w:r w:rsidR="0012574E">
          <w:rPr>
            <w:noProof/>
            <w:webHidden/>
          </w:rPr>
          <w:t>77</w:t>
        </w:r>
        <w:r w:rsidR="00213C1D">
          <w:rPr>
            <w:noProof/>
            <w:webHidden/>
          </w:rPr>
          <w:fldChar w:fldCharType="end"/>
        </w:r>
      </w:hyperlink>
    </w:p>
    <w:p w14:paraId="3D8ABC7E" w14:textId="1936E1E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1" w:history="1">
        <w:r w:rsidR="00213C1D" w:rsidRPr="00E81ACC">
          <w:rPr>
            <w:rStyle w:val="Hyperlink"/>
            <w:rFonts w:eastAsia="MS Mincho"/>
            <w:noProof/>
          </w:rPr>
          <w:t xml:space="preserve">Table 79 — Attributes of element </w:t>
        </w:r>
        <w:r w:rsidR="00213C1D" w:rsidRPr="00E81ACC">
          <w:rPr>
            <w:rStyle w:val="Hyperlink"/>
            <w:rFonts w:ascii="Courier New" w:eastAsia="MS Mincho" w:hAnsi="Courier New"/>
            <w:noProof/>
          </w:rPr>
          <w:t>&lt;rotav/&gt;</w:t>
        </w:r>
        <w:r w:rsidR="00213C1D">
          <w:rPr>
            <w:noProof/>
            <w:webHidden/>
          </w:rPr>
          <w:tab/>
        </w:r>
        <w:r w:rsidR="00213C1D">
          <w:rPr>
            <w:noProof/>
            <w:webHidden/>
          </w:rPr>
          <w:fldChar w:fldCharType="begin"/>
        </w:r>
        <w:r w:rsidR="00213C1D">
          <w:rPr>
            <w:noProof/>
            <w:webHidden/>
          </w:rPr>
          <w:instrText xml:space="preserve"> PAGEREF _Toc159619011 \h </w:instrText>
        </w:r>
        <w:r w:rsidR="00213C1D">
          <w:rPr>
            <w:noProof/>
            <w:webHidden/>
          </w:rPr>
        </w:r>
        <w:r w:rsidR="00213C1D">
          <w:rPr>
            <w:noProof/>
            <w:webHidden/>
          </w:rPr>
          <w:fldChar w:fldCharType="separate"/>
        </w:r>
        <w:r w:rsidR="0012574E">
          <w:rPr>
            <w:noProof/>
            <w:webHidden/>
          </w:rPr>
          <w:t>78</w:t>
        </w:r>
        <w:r w:rsidR="00213C1D">
          <w:rPr>
            <w:noProof/>
            <w:webHidden/>
          </w:rPr>
          <w:fldChar w:fldCharType="end"/>
        </w:r>
      </w:hyperlink>
    </w:p>
    <w:p w14:paraId="0E6E0631" w14:textId="2EB73F3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2" w:history="1">
        <w:r w:rsidR="00213C1D" w:rsidRPr="00E81ACC">
          <w:rPr>
            <w:rStyle w:val="Hyperlink"/>
            <w:rFonts w:eastAsia="MS Mincho"/>
            <w:noProof/>
          </w:rPr>
          <w:t xml:space="preserve">Table 80 — Attributes of element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_Toc159619012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2DF0462A" w14:textId="5F45FAE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3" w:history="1">
        <w:r w:rsidR="00213C1D" w:rsidRPr="00E81ACC">
          <w:rPr>
            <w:rStyle w:val="Hyperlink"/>
            <w:rFonts w:eastAsia="MS Mincho"/>
            <w:noProof/>
          </w:rPr>
          <w:t xml:space="preserve">Table 81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_Toc159619013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5C09438" w14:textId="2972609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4" w:history="1">
        <w:r w:rsidR="00213C1D" w:rsidRPr="00E81ACC">
          <w:rPr>
            <w:rStyle w:val="Hyperlink"/>
            <w:rFonts w:eastAsia="MS Mincho"/>
            <w:noProof/>
          </w:rPr>
          <w:t xml:space="preserve">Table 82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_Toc159619014 \h </w:instrText>
        </w:r>
        <w:r w:rsidR="00213C1D">
          <w:rPr>
            <w:noProof/>
            <w:webHidden/>
          </w:rPr>
        </w:r>
        <w:r w:rsidR="00213C1D">
          <w:rPr>
            <w:noProof/>
            <w:webHidden/>
          </w:rPr>
          <w:fldChar w:fldCharType="separate"/>
        </w:r>
        <w:r w:rsidR="0012574E">
          <w:rPr>
            <w:noProof/>
            <w:webHidden/>
          </w:rPr>
          <w:t>80</w:t>
        </w:r>
        <w:r w:rsidR="00213C1D">
          <w:rPr>
            <w:noProof/>
            <w:webHidden/>
          </w:rPr>
          <w:fldChar w:fldCharType="end"/>
        </w:r>
      </w:hyperlink>
    </w:p>
    <w:p w14:paraId="780315D0" w14:textId="3BEFC6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5" w:history="1">
        <w:r w:rsidR="00213C1D" w:rsidRPr="00E81ACC">
          <w:rPr>
            <w:rStyle w:val="Hyperlink"/>
            <w:rFonts w:eastAsia="MS Mincho"/>
            <w:noProof/>
          </w:rPr>
          <w:t xml:space="preserve">Table 83 — Attributes of element </w:t>
        </w:r>
        <w:r w:rsidR="00213C1D" w:rsidRPr="00E81ACC">
          <w:rPr>
            <w:rStyle w:val="Hyperlink"/>
            <w:rFonts w:ascii="Courier New" w:eastAsia="MS Mincho" w:hAnsi="Courier New"/>
            <w:noProof/>
          </w:rPr>
          <w:t>&lt;segment/&gt;</w:t>
        </w:r>
        <w:r w:rsidR="00213C1D">
          <w:rPr>
            <w:noProof/>
            <w:webHidden/>
          </w:rPr>
          <w:tab/>
        </w:r>
        <w:r w:rsidR="00213C1D">
          <w:rPr>
            <w:noProof/>
            <w:webHidden/>
          </w:rPr>
          <w:fldChar w:fldCharType="begin"/>
        </w:r>
        <w:r w:rsidR="00213C1D">
          <w:rPr>
            <w:noProof/>
            <w:webHidden/>
          </w:rPr>
          <w:instrText xml:space="preserve"> PAGEREF _Toc159619015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2968B4F0" w14:textId="0E7DBB7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6" w:history="1">
        <w:r w:rsidR="00213C1D" w:rsidRPr="00E81ACC">
          <w:rPr>
            <w:rStyle w:val="Hyperlink"/>
            <w:rFonts w:eastAsia="MS Mincho"/>
            <w:noProof/>
          </w:rPr>
          <w:t xml:space="preserve">Table 84 — Attributes of element </w:t>
        </w:r>
        <w:r w:rsidR="00213C1D" w:rsidRPr="00E81ACC">
          <w:rPr>
            <w:rStyle w:val="Hyperlink"/>
            <w:rFonts w:ascii="Courier New" w:eastAsia="MS Mincho" w:hAnsi="Courier New"/>
            <w:noProof/>
          </w:rPr>
          <w:t>&lt;regular_segments/&gt;</w:t>
        </w:r>
        <w:r w:rsidR="00213C1D">
          <w:rPr>
            <w:noProof/>
            <w:webHidden/>
          </w:rPr>
          <w:tab/>
        </w:r>
        <w:r w:rsidR="00213C1D">
          <w:rPr>
            <w:noProof/>
            <w:webHidden/>
          </w:rPr>
          <w:fldChar w:fldCharType="begin"/>
        </w:r>
        <w:r w:rsidR="00213C1D">
          <w:rPr>
            <w:noProof/>
            <w:webHidden/>
          </w:rPr>
          <w:instrText xml:space="preserve"> PAGEREF _Toc159619016 \h </w:instrText>
        </w:r>
        <w:r w:rsidR="00213C1D">
          <w:rPr>
            <w:noProof/>
            <w:webHidden/>
          </w:rPr>
        </w:r>
        <w:r w:rsidR="00213C1D">
          <w:rPr>
            <w:noProof/>
            <w:webHidden/>
          </w:rPr>
          <w:fldChar w:fldCharType="separate"/>
        </w:r>
        <w:r w:rsidR="0012574E">
          <w:rPr>
            <w:noProof/>
            <w:webHidden/>
          </w:rPr>
          <w:t>83</w:t>
        </w:r>
        <w:r w:rsidR="00213C1D">
          <w:rPr>
            <w:noProof/>
            <w:webHidden/>
          </w:rPr>
          <w:fldChar w:fldCharType="end"/>
        </w:r>
      </w:hyperlink>
    </w:p>
    <w:p w14:paraId="30F23614" w14:textId="27C592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7" w:history="1">
        <w:r w:rsidR="00213C1D" w:rsidRPr="00E81ACC">
          <w:rPr>
            <w:rStyle w:val="Hyperlink"/>
            <w:rFonts w:eastAsia="MS Mincho"/>
            <w:noProof/>
          </w:rPr>
          <w:t xml:space="preserve">Table 85 — Nested elements of element </w:t>
        </w:r>
        <w:r w:rsidR="00213C1D" w:rsidRPr="00E81ACC">
          <w:rPr>
            <w:rStyle w:val="Hyperlink"/>
            <w:rFonts w:ascii="Courier New" w:eastAsia="MS Mincho" w:hAnsi="Courier New" w:cs="Courier New"/>
            <w:noProof/>
            <w:kern w:val="22"/>
          </w:rPr>
          <w:t>&lt;connection_1d/&gt;</w:t>
        </w:r>
        <w:r w:rsidR="00213C1D">
          <w:rPr>
            <w:noProof/>
            <w:webHidden/>
          </w:rPr>
          <w:tab/>
        </w:r>
        <w:r w:rsidR="00213C1D">
          <w:rPr>
            <w:noProof/>
            <w:webHidden/>
          </w:rPr>
          <w:fldChar w:fldCharType="begin"/>
        </w:r>
        <w:r w:rsidR="00213C1D">
          <w:rPr>
            <w:noProof/>
            <w:webHidden/>
          </w:rPr>
          <w:instrText xml:space="preserve"> PAGEREF _Toc159619017 \h </w:instrText>
        </w:r>
        <w:r w:rsidR="00213C1D">
          <w:rPr>
            <w:noProof/>
            <w:webHidden/>
          </w:rPr>
        </w:r>
        <w:r w:rsidR="00213C1D">
          <w:rPr>
            <w:noProof/>
            <w:webHidden/>
          </w:rPr>
          <w:fldChar w:fldCharType="separate"/>
        </w:r>
        <w:r w:rsidR="0012574E">
          <w:rPr>
            <w:noProof/>
            <w:webHidden/>
          </w:rPr>
          <w:t>87</w:t>
        </w:r>
        <w:r w:rsidR="00213C1D">
          <w:rPr>
            <w:noProof/>
            <w:webHidden/>
          </w:rPr>
          <w:fldChar w:fldCharType="end"/>
        </w:r>
      </w:hyperlink>
    </w:p>
    <w:p w14:paraId="57115D67" w14:textId="1B4A15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8" w:history="1">
        <w:r w:rsidR="00213C1D" w:rsidRPr="00E81ACC">
          <w:rPr>
            <w:rStyle w:val="Hyperlink"/>
            <w:rFonts w:eastAsia="MS Mincho"/>
            <w:noProof/>
          </w:rPr>
          <w:t xml:space="preserve">Table 86 — Nested elements of element </w:t>
        </w:r>
        <w:r w:rsidR="00213C1D" w:rsidRPr="00E81ACC">
          <w:rPr>
            <w:rStyle w:val="Hyperlink"/>
            <w:rFonts w:ascii="Courier New" w:eastAsia="MS Mincho" w:hAnsi="Courier New" w:cs="Courier New"/>
            <w:noProof/>
            <w:kern w:val="22"/>
          </w:rPr>
          <w:t>&lt;seamweld/&gt;</w:t>
        </w:r>
        <w:r w:rsidR="00213C1D">
          <w:rPr>
            <w:noProof/>
            <w:webHidden/>
          </w:rPr>
          <w:tab/>
        </w:r>
        <w:r w:rsidR="00213C1D">
          <w:rPr>
            <w:noProof/>
            <w:webHidden/>
          </w:rPr>
          <w:fldChar w:fldCharType="begin"/>
        </w:r>
        <w:r w:rsidR="00213C1D">
          <w:rPr>
            <w:noProof/>
            <w:webHidden/>
          </w:rPr>
          <w:instrText xml:space="preserve"> PAGEREF _Toc159619018 \h </w:instrText>
        </w:r>
        <w:r w:rsidR="00213C1D">
          <w:rPr>
            <w:noProof/>
            <w:webHidden/>
          </w:rPr>
        </w:r>
        <w:r w:rsidR="00213C1D">
          <w:rPr>
            <w:noProof/>
            <w:webHidden/>
          </w:rPr>
          <w:fldChar w:fldCharType="separate"/>
        </w:r>
        <w:r w:rsidR="0012574E">
          <w:rPr>
            <w:noProof/>
            <w:webHidden/>
          </w:rPr>
          <w:t>90</w:t>
        </w:r>
        <w:r w:rsidR="00213C1D">
          <w:rPr>
            <w:noProof/>
            <w:webHidden/>
          </w:rPr>
          <w:fldChar w:fldCharType="end"/>
        </w:r>
      </w:hyperlink>
    </w:p>
    <w:p w14:paraId="503924D7" w14:textId="4C8E99E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19" w:history="1">
        <w:r w:rsidR="00213C1D" w:rsidRPr="00E81ACC">
          <w:rPr>
            <w:rStyle w:val="Hyperlink"/>
            <w:rFonts w:eastAsia="MS Mincho"/>
            <w:noProof/>
          </w:rPr>
          <w:t xml:space="preserve">Table 87 — Attributes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_Toc159619019 \h </w:instrText>
        </w:r>
        <w:r w:rsidR="00213C1D">
          <w:rPr>
            <w:noProof/>
            <w:webHidden/>
          </w:rPr>
        </w:r>
        <w:r w:rsidR="00213C1D">
          <w:rPr>
            <w:noProof/>
            <w:webHidden/>
          </w:rPr>
          <w:fldChar w:fldCharType="separate"/>
        </w:r>
        <w:r w:rsidR="0012574E">
          <w:rPr>
            <w:noProof/>
            <w:webHidden/>
          </w:rPr>
          <w:t>91</w:t>
        </w:r>
        <w:r w:rsidR="00213C1D">
          <w:rPr>
            <w:noProof/>
            <w:webHidden/>
          </w:rPr>
          <w:fldChar w:fldCharType="end"/>
        </w:r>
      </w:hyperlink>
    </w:p>
    <w:p w14:paraId="3B471F94" w14:textId="7C3D2F2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0" w:history="1">
        <w:r w:rsidR="00213C1D" w:rsidRPr="00E81ACC">
          <w:rPr>
            <w:rStyle w:val="Hyperlink"/>
            <w:rFonts w:eastAsia="MS Mincho"/>
            <w:noProof/>
          </w:rPr>
          <w:t xml:space="preserve">Table 88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_Toc159619020 \h </w:instrText>
        </w:r>
        <w:r w:rsidR="00213C1D">
          <w:rPr>
            <w:noProof/>
            <w:webHidden/>
          </w:rPr>
        </w:r>
        <w:r w:rsidR="00213C1D">
          <w:rPr>
            <w:noProof/>
            <w:webHidden/>
          </w:rPr>
          <w:fldChar w:fldCharType="separate"/>
        </w:r>
        <w:r w:rsidR="0012574E">
          <w:rPr>
            <w:noProof/>
            <w:webHidden/>
          </w:rPr>
          <w:t>92</w:t>
        </w:r>
        <w:r w:rsidR="00213C1D">
          <w:rPr>
            <w:noProof/>
            <w:webHidden/>
          </w:rPr>
          <w:fldChar w:fldCharType="end"/>
        </w:r>
      </w:hyperlink>
    </w:p>
    <w:p w14:paraId="32933194" w14:textId="71A714C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1" w:history="1">
        <w:r w:rsidR="00213C1D" w:rsidRPr="00E81ACC">
          <w:rPr>
            <w:rStyle w:val="Hyperlink"/>
            <w:rFonts w:eastAsia="MS Mincho"/>
            <w:noProof/>
          </w:rPr>
          <w:t xml:space="preserve">Table 89 — Attributes of element </w:t>
        </w:r>
        <w:r w:rsidR="00213C1D" w:rsidRPr="00E81ACC">
          <w:rPr>
            <w:rStyle w:val="Hyperlink"/>
            <w:rFonts w:ascii="Courier New" w:eastAsia="MS Mincho" w:hAnsi="Courier New" w:cs="Courier New"/>
            <w:noProof/>
            <w:kern w:val="22"/>
          </w:rPr>
          <w:t>&lt;sheet_parameter/&gt;</w:t>
        </w:r>
        <w:r w:rsidR="00213C1D">
          <w:rPr>
            <w:noProof/>
            <w:webHidden/>
          </w:rPr>
          <w:tab/>
        </w:r>
        <w:r w:rsidR="00213C1D">
          <w:rPr>
            <w:noProof/>
            <w:webHidden/>
          </w:rPr>
          <w:fldChar w:fldCharType="begin"/>
        </w:r>
        <w:r w:rsidR="00213C1D">
          <w:rPr>
            <w:noProof/>
            <w:webHidden/>
          </w:rPr>
          <w:instrText xml:space="preserve"> PAGEREF _Toc159619021 \h </w:instrText>
        </w:r>
        <w:r w:rsidR="00213C1D">
          <w:rPr>
            <w:noProof/>
            <w:webHidden/>
          </w:rPr>
        </w:r>
        <w:r w:rsidR="00213C1D">
          <w:rPr>
            <w:noProof/>
            <w:webHidden/>
          </w:rPr>
          <w:fldChar w:fldCharType="separate"/>
        </w:r>
        <w:r w:rsidR="0012574E">
          <w:rPr>
            <w:noProof/>
            <w:webHidden/>
          </w:rPr>
          <w:t>94</w:t>
        </w:r>
        <w:r w:rsidR="00213C1D">
          <w:rPr>
            <w:noProof/>
            <w:webHidden/>
          </w:rPr>
          <w:fldChar w:fldCharType="end"/>
        </w:r>
      </w:hyperlink>
    </w:p>
    <w:p w14:paraId="53E1D92D" w14:textId="2B6CAB6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2" w:history="1">
        <w:r w:rsidR="00213C1D" w:rsidRPr="00E81ACC">
          <w:rPr>
            <w:rStyle w:val="Hyperlink"/>
            <w:rFonts w:eastAsia="MS Mincho"/>
            <w:noProof/>
          </w:rPr>
          <w:t xml:space="preserve">Table 90 — Nested elements of element </w:t>
        </w:r>
        <w:r w:rsidR="00213C1D" w:rsidRPr="00E81ACC">
          <w:rPr>
            <w:rStyle w:val="Hyperlink"/>
            <w:rFonts w:ascii="Courier New" w:eastAsia="MS Mincho" w:hAnsi="Courier New" w:cs="Courier New"/>
            <w:noProof/>
            <w:kern w:val="22"/>
          </w:rPr>
          <w:t>&lt;subtype/&gt;</w:t>
        </w:r>
        <w:r w:rsidR="00213C1D">
          <w:rPr>
            <w:noProof/>
            <w:webHidden/>
          </w:rPr>
          <w:tab/>
        </w:r>
        <w:r w:rsidR="00213C1D">
          <w:rPr>
            <w:noProof/>
            <w:webHidden/>
          </w:rPr>
          <w:fldChar w:fldCharType="begin"/>
        </w:r>
        <w:r w:rsidR="00213C1D">
          <w:rPr>
            <w:noProof/>
            <w:webHidden/>
          </w:rPr>
          <w:instrText xml:space="preserve"> PAGEREF _Toc159619022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1A556818" w14:textId="0308A4C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3" w:history="1">
        <w:r w:rsidR="00213C1D" w:rsidRPr="00E81ACC">
          <w:rPr>
            <w:rStyle w:val="Hyperlink"/>
            <w:rFonts w:eastAsia="MS Mincho"/>
            <w:noProof/>
          </w:rPr>
          <w:t xml:space="preserve">Table 91 — Attributes of element </w:t>
        </w:r>
        <w:r w:rsidR="00213C1D" w:rsidRPr="00E81ACC">
          <w:rPr>
            <w:rStyle w:val="Hyperlink"/>
            <w:rFonts w:ascii="Courier New" w:eastAsia="MS Mincho" w:hAnsi="Courier New" w:cs="Courier New"/>
            <w:noProof/>
            <w:kern w:val="22"/>
          </w:rPr>
          <w:t>&lt;weld_position/&gt;</w:t>
        </w:r>
        <w:r w:rsidR="00213C1D">
          <w:rPr>
            <w:noProof/>
            <w:webHidden/>
          </w:rPr>
          <w:tab/>
        </w:r>
        <w:r w:rsidR="00213C1D">
          <w:rPr>
            <w:noProof/>
            <w:webHidden/>
          </w:rPr>
          <w:fldChar w:fldCharType="begin"/>
        </w:r>
        <w:r w:rsidR="00213C1D">
          <w:rPr>
            <w:noProof/>
            <w:webHidden/>
          </w:rPr>
          <w:instrText xml:space="preserve"> PAGEREF _Toc159619023 \h </w:instrText>
        </w:r>
        <w:r w:rsidR="00213C1D">
          <w:rPr>
            <w:noProof/>
            <w:webHidden/>
          </w:rPr>
        </w:r>
        <w:r w:rsidR="00213C1D">
          <w:rPr>
            <w:noProof/>
            <w:webHidden/>
          </w:rPr>
          <w:fldChar w:fldCharType="separate"/>
        </w:r>
        <w:r w:rsidR="0012574E">
          <w:rPr>
            <w:noProof/>
            <w:webHidden/>
          </w:rPr>
          <w:t>95</w:t>
        </w:r>
        <w:r w:rsidR="00213C1D">
          <w:rPr>
            <w:noProof/>
            <w:webHidden/>
          </w:rPr>
          <w:fldChar w:fldCharType="end"/>
        </w:r>
      </w:hyperlink>
    </w:p>
    <w:p w14:paraId="598724E7" w14:textId="065D880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4" w:history="1">
        <w:r w:rsidR="00213C1D" w:rsidRPr="00E81ACC">
          <w:rPr>
            <w:rStyle w:val="Hyperlink"/>
            <w:rFonts w:eastAsia="MS Mincho"/>
            <w:noProof/>
          </w:rPr>
          <w:t xml:space="preserve">Table 92 — Default values of attribute </w:t>
        </w:r>
        <w:r w:rsidR="00213C1D" w:rsidRPr="00E81ACC">
          <w:rPr>
            <w:rStyle w:val="Hyperlink"/>
            <w:rFonts w:ascii="Courier New" w:eastAsia="MS Mincho" w:hAnsi="Courier New" w:cs="Courier New"/>
            <w:noProof/>
          </w:rPr>
          <w:t>filler</w:t>
        </w:r>
        <w:r w:rsidR="00213C1D" w:rsidRPr="00E81ACC">
          <w:rPr>
            <w:rStyle w:val="Hyperlink"/>
            <w:rFonts w:eastAsia="MS Mincho"/>
            <w:noProof/>
          </w:rPr>
          <w:t xml:space="preserve">, dependent from attribute </w:t>
        </w:r>
        <w:r w:rsidR="00213C1D" w:rsidRPr="00E81ACC">
          <w:rPr>
            <w:rStyle w:val="Hyperlink"/>
            <w:rFonts w:ascii="Courier New" w:eastAsia="MS Mincho" w:hAnsi="Courier New" w:cs="Courier New"/>
            <w:noProof/>
          </w:rPr>
          <w:t>technology</w:t>
        </w:r>
        <w:r w:rsidR="00213C1D">
          <w:rPr>
            <w:noProof/>
            <w:webHidden/>
          </w:rPr>
          <w:tab/>
        </w:r>
        <w:r w:rsidR="00213C1D">
          <w:rPr>
            <w:noProof/>
            <w:webHidden/>
          </w:rPr>
          <w:fldChar w:fldCharType="begin"/>
        </w:r>
        <w:r w:rsidR="00213C1D">
          <w:rPr>
            <w:noProof/>
            <w:webHidden/>
          </w:rPr>
          <w:instrText xml:space="preserve"> PAGEREF _Toc159619024 \h </w:instrText>
        </w:r>
        <w:r w:rsidR="00213C1D">
          <w:rPr>
            <w:noProof/>
            <w:webHidden/>
          </w:rPr>
        </w:r>
        <w:r w:rsidR="00213C1D">
          <w:rPr>
            <w:noProof/>
            <w:webHidden/>
          </w:rPr>
          <w:fldChar w:fldCharType="separate"/>
        </w:r>
        <w:r w:rsidR="0012574E">
          <w:rPr>
            <w:noProof/>
            <w:webHidden/>
          </w:rPr>
          <w:t>99</w:t>
        </w:r>
        <w:r w:rsidR="00213C1D">
          <w:rPr>
            <w:noProof/>
            <w:webHidden/>
          </w:rPr>
          <w:fldChar w:fldCharType="end"/>
        </w:r>
      </w:hyperlink>
    </w:p>
    <w:p w14:paraId="309F96FF" w14:textId="56E3A07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5" w:history="1">
        <w:r w:rsidR="00213C1D" w:rsidRPr="00E81ACC">
          <w:rPr>
            <w:rStyle w:val="Hyperlink"/>
            <w:rFonts w:eastAsia="MS Mincho"/>
            <w:noProof/>
          </w:rPr>
          <w:t xml:space="preserve">Table 93 — Parameters of butt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_Toc159619025 \h </w:instrText>
        </w:r>
        <w:r w:rsidR="00213C1D">
          <w:rPr>
            <w:noProof/>
            <w:webHidden/>
          </w:rPr>
        </w:r>
        <w:r w:rsidR="00213C1D">
          <w:rPr>
            <w:noProof/>
            <w:webHidden/>
          </w:rPr>
          <w:fldChar w:fldCharType="separate"/>
        </w:r>
        <w:r w:rsidR="0012574E">
          <w:rPr>
            <w:noProof/>
            <w:webHidden/>
          </w:rPr>
          <w:t>100</w:t>
        </w:r>
        <w:r w:rsidR="00213C1D">
          <w:rPr>
            <w:noProof/>
            <w:webHidden/>
          </w:rPr>
          <w:fldChar w:fldCharType="end"/>
        </w:r>
      </w:hyperlink>
    </w:p>
    <w:p w14:paraId="75708FBF" w14:textId="1CF2C2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6" w:history="1">
        <w:r w:rsidR="00213C1D" w:rsidRPr="00E81ACC">
          <w:rPr>
            <w:rStyle w:val="Hyperlink"/>
            <w:rFonts w:eastAsia="MS Mincho"/>
            <w:noProof/>
          </w:rPr>
          <w:t xml:space="preserve">Table 94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_Toc159619026 \h </w:instrText>
        </w:r>
        <w:r w:rsidR="00213C1D">
          <w:rPr>
            <w:noProof/>
            <w:webHidden/>
          </w:rPr>
        </w:r>
        <w:r w:rsidR="00213C1D">
          <w:rPr>
            <w:noProof/>
            <w:webHidden/>
          </w:rPr>
          <w:fldChar w:fldCharType="separate"/>
        </w:r>
        <w:r w:rsidR="0012574E">
          <w:rPr>
            <w:noProof/>
            <w:webHidden/>
          </w:rPr>
          <w:t>101</w:t>
        </w:r>
        <w:r w:rsidR="00213C1D">
          <w:rPr>
            <w:noProof/>
            <w:webHidden/>
          </w:rPr>
          <w:fldChar w:fldCharType="end"/>
        </w:r>
      </w:hyperlink>
    </w:p>
    <w:p w14:paraId="7A478DCA" w14:textId="22DCFC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7" w:history="1">
        <w:r w:rsidR="00213C1D" w:rsidRPr="00E81ACC">
          <w:rPr>
            <w:rStyle w:val="Hyperlink"/>
            <w:rFonts w:eastAsia="MS Mincho"/>
            <w:noProof/>
          </w:rPr>
          <w:t xml:space="preserve">Table 95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butt joint</w:t>
        </w:r>
        <w:r w:rsidR="00213C1D">
          <w:rPr>
            <w:noProof/>
            <w:webHidden/>
          </w:rPr>
          <w:tab/>
        </w:r>
        <w:r w:rsidR="00213C1D">
          <w:rPr>
            <w:noProof/>
            <w:webHidden/>
          </w:rPr>
          <w:fldChar w:fldCharType="begin"/>
        </w:r>
        <w:r w:rsidR="00213C1D">
          <w:rPr>
            <w:noProof/>
            <w:webHidden/>
          </w:rPr>
          <w:instrText xml:space="preserve"> PAGEREF _Toc159619027 \h </w:instrText>
        </w:r>
        <w:r w:rsidR="00213C1D">
          <w:rPr>
            <w:noProof/>
            <w:webHidden/>
          </w:rPr>
        </w:r>
        <w:r w:rsidR="00213C1D">
          <w:rPr>
            <w:noProof/>
            <w:webHidden/>
          </w:rPr>
          <w:fldChar w:fldCharType="separate"/>
        </w:r>
        <w:r w:rsidR="0012574E">
          <w:rPr>
            <w:noProof/>
            <w:webHidden/>
          </w:rPr>
          <w:t>102</w:t>
        </w:r>
        <w:r w:rsidR="00213C1D">
          <w:rPr>
            <w:noProof/>
            <w:webHidden/>
          </w:rPr>
          <w:fldChar w:fldCharType="end"/>
        </w:r>
      </w:hyperlink>
    </w:p>
    <w:p w14:paraId="261784E2" w14:textId="589349B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8" w:history="1">
        <w:r w:rsidR="00213C1D" w:rsidRPr="00E81ACC">
          <w:rPr>
            <w:rStyle w:val="Hyperlink"/>
            <w:rFonts w:eastAsia="MS Mincho"/>
            <w:noProof/>
          </w:rPr>
          <w:t xml:space="preserve">Table 96 — Parameters of Simple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_Toc159619028 \h </w:instrText>
        </w:r>
        <w:r w:rsidR="00213C1D">
          <w:rPr>
            <w:noProof/>
            <w:webHidden/>
          </w:rPr>
        </w:r>
        <w:r w:rsidR="00213C1D">
          <w:rPr>
            <w:noProof/>
            <w:webHidden/>
          </w:rPr>
          <w:fldChar w:fldCharType="separate"/>
        </w:r>
        <w:r w:rsidR="0012574E">
          <w:rPr>
            <w:noProof/>
            <w:webHidden/>
          </w:rPr>
          <w:t>104</w:t>
        </w:r>
        <w:r w:rsidR="00213C1D">
          <w:rPr>
            <w:noProof/>
            <w:webHidden/>
          </w:rPr>
          <w:fldChar w:fldCharType="end"/>
        </w:r>
      </w:hyperlink>
    </w:p>
    <w:p w14:paraId="6F51875F" w14:textId="5D8C6C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29" w:history="1">
        <w:r w:rsidR="00213C1D" w:rsidRPr="00E81ACC">
          <w:rPr>
            <w:rStyle w:val="Hyperlink"/>
            <w:rFonts w:eastAsia="MS Mincho"/>
            <w:noProof/>
          </w:rPr>
          <w:t xml:space="preserve">Table 97 — Parameters of Double Corner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_Toc159619029 \h </w:instrText>
        </w:r>
        <w:r w:rsidR="00213C1D">
          <w:rPr>
            <w:noProof/>
            <w:webHidden/>
          </w:rPr>
        </w:r>
        <w:r w:rsidR="00213C1D">
          <w:rPr>
            <w:noProof/>
            <w:webHidden/>
          </w:rPr>
          <w:fldChar w:fldCharType="separate"/>
        </w:r>
        <w:r w:rsidR="0012574E">
          <w:rPr>
            <w:noProof/>
            <w:webHidden/>
          </w:rPr>
          <w:t>105</w:t>
        </w:r>
        <w:r w:rsidR="00213C1D">
          <w:rPr>
            <w:noProof/>
            <w:webHidden/>
          </w:rPr>
          <w:fldChar w:fldCharType="end"/>
        </w:r>
      </w:hyperlink>
    </w:p>
    <w:p w14:paraId="25C34D56" w14:textId="0BD70AC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0" w:history="1">
        <w:r w:rsidR="00213C1D" w:rsidRPr="00E81ACC">
          <w:rPr>
            <w:rStyle w:val="Hyperlink"/>
            <w:rFonts w:eastAsia="MS Mincho"/>
            <w:noProof/>
          </w:rPr>
          <w:t xml:space="preserve">Table 98 — Attributes of element </w:t>
        </w:r>
        <w:r w:rsidR="00213C1D" w:rsidRPr="00E81ACC">
          <w:rPr>
            <w:rStyle w:val="Hyperlink"/>
            <w:rFonts w:ascii="Courier New" w:eastAsia="MS Mincho" w:hAnsi="Courier New"/>
            <w:noProof/>
          </w:rPr>
          <w:t>&lt;weld_position/&gt;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_Toc159619030 \h </w:instrText>
        </w:r>
        <w:r w:rsidR="00213C1D">
          <w:rPr>
            <w:noProof/>
            <w:webHidden/>
          </w:rPr>
        </w:r>
        <w:r w:rsidR="00213C1D">
          <w:rPr>
            <w:noProof/>
            <w:webHidden/>
          </w:rPr>
          <w:fldChar w:fldCharType="separate"/>
        </w:r>
        <w:r w:rsidR="0012574E">
          <w:rPr>
            <w:noProof/>
            <w:webHidden/>
          </w:rPr>
          <w:t>106</w:t>
        </w:r>
        <w:r w:rsidR="00213C1D">
          <w:rPr>
            <w:noProof/>
            <w:webHidden/>
          </w:rPr>
          <w:fldChar w:fldCharType="end"/>
        </w:r>
      </w:hyperlink>
    </w:p>
    <w:p w14:paraId="507A9F9A" w14:textId="47A5C68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1" w:history="1">
        <w:r w:rsidR="00213C1D" w:rsidRPr="00E81ACC">
          <w:rPr>
            <w:rStyle w:val="Hyperlink"/>
            <w:rFonts w:eastAsia="MS Mincho"/>
            <w:noProof/>
          </w:rPr>
          <w:t xml:space="preserve">Table 99 — Values of Attribute </w:t>
        </w:r>
        <w:r w:rsidR="00213C1D" w:rsidRPr="00E81ACC">
          <w:rPr>
            <w:rStyle w:val="Hyperlink"/>
            <w:rFonts w:ascii="Courier New" w:eastAsia="MS Mincho" w:hAnsi="Courier New"/>
            <w:noProof/>
          </w:rPr>
          <w:t>section</w:t>
        </w:r>
        <w:r w:rsidR="00213C1D">
          <w:rPr>
            <w:noProof/>
            <w:webHidden/>
          </w:rPr>
          <w:tab/>
        </w:r>
        <w:r w:rsidR="00213C1D">
          <w:rPr>
            <w:noProof/>
            <w:webHidden/>
          </w:rPr>
          <w:fldChar w:fldCharType="begin"/>
        </w:r>
        <w:r w:rsidR="00213C1D">
          <w:rPr>
            <w:noProof/>
            <w:webHidden/>
          </w:rPr>
          <w:instrText xml:space="preserve"> PAGEREF _Toc159619031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0B49BC1A" w14:textId="36127F6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2" w:history="1">
        <w:r w:rsidR="00213C1D" w:rsidRPr="00E81ACC">
          <w:rPr>
            <w:rStyle w:val="Hyperlink"/>
            <w:rFonts w:eastAsia="MS Mincho"/>
            <w:noProof/>
          </w:rPr>
          <w:t xml:space="preserve">Table 100 — Values of Attribute </w:t>
        </w:r>
        <w:r w:rsidR="00213C1D" w:rsidRPr="00E81ACC">
          <w:rPr>
            <w:rStyle w:val="Hyperlink"/>
            <w:rFonts w:ascii="Courier New" w:eastAsia="MS Mincho" w:hAnsi="Courier New"/>
            <w:noProof/>
          </w:rPr>
          <w:t>angle</w:t>
        </w:r>
        <w:r w:rsidR="00213C1D">
          <w:rPr>
            <w:noProof/>
            <w:webHidden/>
          </w:rPr>
          <w:tab/>
        </w:r>
        <w:r w:rsidR="00213C1D">
          <w:rPr>
            <w:noProof/>
            <w:webHidden/>
          </w:rPr>
          <w:fldChar w:fldCharType="begin"/>
        </w:r>
        <w:r w:rsidR="00213C1D">
          <w:rPr>
            <w:noProof/>
            <w:webHidden/>
          </w:rPr>
          <w:instrText xml:space="preserve"> PAGEREF _Toc159619032 \h </w:instrText>
        </w:r>
        <w:r w:rsidR="00213C1D">
          <w:rPr>
            <w:noProof/>
            <w:webHidden/>
          </w:rPr>
        </w:r>
        <w:r w:rsidR="00213C1D">
          <w:rPr>
            <w:noProof/>
            <w:webHidden/>
          </w:rPr>
          <w:fldChar w:fldCharType="separate"/>
        </w:r>
        <w:r w:rsidR="0012574E">
          <w:rPr>
            <w:noProof/>
            <w:webHidden/>
          </w:rPr>
          <w:t>107</w:t>
        </w:r>
        <w:r w:rsidR="00213C1D">
          <w:rPr>
            <w:noProof/>
            <w:webHidden/>
          </w:rPr>
          <w:fldChar w:fldCharType="end"/>
        </w:r>
      </w:hyperlink>
    </w:p>
    <w:p w14:paraId="26C1ED2A" w14:textId="6E1273C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3" w:history="1">
        <w:r w:rsidR="00213C1D" w:rsidRPr="00E81ACC">
          <w:rPr>
            <w:rStyle w:val="Hyperlink"/>
            <w:rFonts w:eastAsia="MS Mincho"/>
            <w:noProof/>
          </w:rPr>
          <w:t xml:space="preserve">Table 101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corner weld</w:t>
        </w:r>
        <w:r w:rsidR="00213C1D">
          <w:rPr>
            <w:noProof/>
            <w:webHidden/>
          </w:rPr>
          <w:tab/>
        </w:r>
        <w:r w:rsidR="00213C1D">
          <w:rPr>
            <w:noProof/>
            <w:webHidden/>
          </w:rPr>
          <w:fldChar w:fldCharType="begin"/>
        </w:r>
        <w:r w:rsidR="00213C1D">
          <w:rPr>
            <w:noProof/>
            <w:webHidden/>
          </w:rPr>
          <w:instrText xml:space="preserve"> PAGEREF _Toc159619033 \h </w:instrText>
        </w:r>
        <w:r w:rsidR="00213C1D">
          <w:rPr>
            <w:noProof/>
            <w:webHidden/>
          </w:rPr>
        </w:r>
        <w:r w:rsidR="00213C1D">
          <w:rPr>
            <w:noProof/>
            <w:webHidden/>
          </w:rPr>
          <w:fldChar w:fldCharType="separate"/>
        </w:r>
        <w:r w:rsidR="0012574E">
          <w:rPr>
            <w:noProof/>
            <w:webHidden/>
          </w:rPr>
          <w:t>108</w:t>
        </w:r>
        <w:r w:rsidR="00213C1D">
          <w:rPr>
            <w:noProof/>
            <w:webHidden/>
          </w:rPr>
          <w:fldChar w:fldCharType="end"/>
        </w:r>
      </w:hyperlink>
    </w:p>
    <w:p w14:paraId="78B4352D" w14:textId="2F9353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4" w:history="1">
        <w:r w:rsidR="00213C1D" w:rsidRPr="00E81ACC">
          <w:rPr>
            <w:rStyle w:val="Hyperlink"/>
            <w:rFonts w:eastAsia="MS Mincho"/>
            <w:noProof/>
          </w:rPr>
          <w:t xml:space="preserve">Table 102 — Parameters of Edge 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_Toc159619034 \h </w:instrText>
        </w:r>
        <w:r w:rsidR="00213C1D">
          <w:rPr>
            <w:noProof/>
            <w:webHidden/>
          </w:rPr>
        </w:r>
        <w:r w:rsidR="00213C1D">
          <w:rPr>
            <w:noProof/>
            <w:webHidden/>
          </w:rPr>
          <w:fldChar w:fldCharType="separate"/>
        </w:r>
        <w:r w:rsidR="0012574E">
          <w:rPr>
            <w:noProof/>
            <w:webHidden/>
          </w:rPr>
          <w:t>109</w:t>
        </w:r>
        <w:r w:rsidR="00213C1D">
          <w:rPr>
            <w:noProof/>
            <w:webHidden/>
          </w:rPr>
          <w:fldChar w:fldCharType="end"/>
        </w:r>
      </w:hyperlink>
    </w:p>
    <w:p w14:paraId="34690625" w14:textId="0AC0072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5" w:history="1">
        <w:r w:rsidR="00213C1D" w:rsidRPr="00E81ACC">
          <w:rPr>
            <w:rStyle w:val="Hyperlink"/>
            <w:rFonts w:eastAsia="MS Mincho"/>
            <w:noProof/>
          </w:rPr>
          <w:t xml:space="preserve">Table 103 — Attributes of element </w:t>
        </w:r>
        <w:r w:rsidR="00213C1D" w:rsidRPr="00E81ACC">
          <w:rPr>
            <w:rStyle w:val="Hyperlink"/>
            <w:rFonts w:ascii="Courier New" w:eastAsia="MS Mincho" w:hAnsi="Courier New" w:cs="Courier New"/>
            <w:noProof/>
            <w:kern w:val="22"/>
          </w:rPr>
          <w:t>&lt;weld_position/&gt;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_Toc159619035 \h </w:instrText>
        </w:r>
        <w:r w:rsidR="00213C1D">
          <w:rPr>
            <w:noProof/>
            <w:webHidden/>
          </w:rPr>
        </w:r>
        <w:r w:rsidR="00213C1D">
          <w:rPr>
            <w:noProof/>
            <w:webHidden/>
          </w:rPr>
          <w:fldChar w:fldCharType="separate"/>
        </w:r>
        <w:r w:rsidR="0012574E">
          <w:rPr>
            <w:noProof/>
            <w:webHidden/>
          </w:rPr>
          <w:t>110</w:t>
        </w:r>
        <w:r w:rsidR="00213C1D">
          <w:rPr>
            <w:noProof/>
            <w:webHidden/>
          </w:rPr>
          <w:fldChar w:fldCharType="end"/>
        </w:r>
      </w:hyperlink>
    </w:p>
    <w:p w14:paraId="3C1D8A97" w14:textId="1DDC877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6" w:history="1">
        <w:r w:rsidR="00213C1D" w:rsidRPr="00E81ACC">
          <w:rPr>
            <w:rStyle w:val="Hyperlink"/>
            <w:rFonts w:eastAsia="MS Mincho"/>
            <w:noProof/>
          </w:rPr>
          <w:t xml:space="preserve">Table 104 — Attributes of element </w:t>
        </w:r>
        <w:r w:rsidR="00213C1D" w:rsidRPr="00E81ACC">
          <w:rPr>
            <w:rStyle w:val="Hyperlink"/>
            <w:rFonts w:ascii="Courier New" w:eastAsia="MS Mincho" w:hAnsi="Courier New" w:cs="Courier New"/>
            <w:noProof/>
            <w:kern w:val="22"/>
          </w:rPr>
          <w:t>&lt;sheet_parameter/&gt;</w:t>
        </w:r>
        <w:r w:rsidR="00213C1D" w:rsidRPr="00E81ACC">
          <w:rPr>
            <w:rStyle w:val="Hyperlink"/>
            <w:rFonts w:eastAsia="MS Mincho"/>
            <w:noProof/>
          </w:rPr>
          <w:t xml:space="preserve"> for edge weld</w:t>
        </w:r>
        <w:r w:rsidR="00213C1D">
          <w:rPr>
            <w:noProof/>
            <w:webHidden/>
          </w:rPr>
          <w:tab/>
        </w:r>
        <w:r w:rsidR="00213C1D">
          <w:rPr>
            <w:noProof/>
            <w:webHidden/>
          </w:rPr>
          <w:fldChar w:fldCharType="begin"/>
        </w:r>
        <w:r w:rsidR="00213C1D">
          <w:rPr>
            <w:noProof/>
            <w:webHidden/>
          </w:rPr>
          <w:instrText xml:space="preserve"> PAGEREF _Toc159619036 \h </w:instrText>
        </w:r>
        <w:r w:rsidR="00213C1D">
          <w:rPr>
            <w:noProof/>
            <w:webHidden/>
          </w:rPr>
        </w:r>
        <w:r w:rsidR="00213C1D">
          <w:rPr>
            <w:noProof/>
            <w:webHidden/>
          </w:rPr>
          <w:fldChar w:fldCharType="separate"/>
        </w:r>
        <w:r w:rsidR="0012574E">
          <w:rPr>
            <w:noProof/>
            <w:webHidden/>
          </w:rPr>
          <w:t>111</w:t>
        </w:r>
        <w:r w:rsidR="00213C1D">
          <w:rPr>
            <w:noProof/>
            <w:webHidden/>
          </w:rPr>
          <w:fldChar w:fldCharType="end"/>
        </w:r>
      </w:hyperlink>
    </w:p>
    <w:p w14:paraId="545A91D4" w14:textId="1F5C35F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7" w:history="1">
        <w:r w:rsidR="00213C1D" w:rsidRPr="00E81ACC">
          <w:rPr>
            <w:rStyle w:val="Hyperlink"/>
            <w:rFonts w:eastAsia="MS Mincho"/>
            <w:noProof/>
          </w:rPr>
          <w:t xml:space="preserve">Table 105 — Parameters of I-Weld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_Toc159619037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31995D17" w14:textId="3C64B85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8" w:history="1">
        <w:r w:rsidR="00213C1D" w:rsidRPr="00E81ACC">
          <w:rPr>
            <w:rStyle w:val="Hyperlink"/>
            <w:rFonts w:eastAsia="MS Mincho"/>
            <w:noProof/>
          </w:rPr>
          <w:t xml:space="preserve">Table 106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_Toc159619038 \h </w:instrText>
        </w:r>
        <w:r w:rsidR="00213C1D">
          <w:rPr>
            <w:noProof/>
            <w:webHidden/>
          </w:rPr>
        </w:r>
        <w:r w:rsidR="00213C1D">
          <w:rPr>
            <w:noProof/>
            <w:webHidden/>
          </w:rPr>
          <w:fldChar w:fldCharType="separate"/>
        </w:r>
        <w:r w:rsidR="0012574E">
          <w:rPr>
            <w:noProof/>
            <w:webHidden/>
          </w:rPr>
          <w:t>112</w:t>
        </w:r>
        <w:r w:rsidR="00213C1D">
          <w:rPr>
            <w:noProof/>
            <w:webHidden/>
          </w:rPr>
          <w:fldChar w:fldCharType="end"/>
        </w:r>
      </w:hyperlink>
    </w:p>
    <w:p w14:paraId="6395047C" w14:textId="0794EAB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39" w:history="1">
        <w:r w:rsidR="00213C1D" w:rsidRPr="00E81ACC">
          <w:rPr>
            <w:rStyle w:val="Hyperlink"/>
            <w:rFonts w:eastAsia="MS Mincho"/>
            <w:noProof/>
          </w:rPr>
          <w:t>Table 107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I-Weld</w:t>
        </w:r>
        <w:r w:rsidR="00213C1D">
          <w:rPr>
            <w:noProof/>
            <w:webHidden/>
          </w:rPr>
          <w:tab/>
        </w:r>
        <w:r w:rsidR="00213C1D">
          <w:rPr>
            <w:noProof/>
            <w:webHidden/>
          </w:rPr>
          <w:fldChar w:fldCharType="begin"/>
        </w:r>
        <w:r w:rsidR="00213C1D">
          <w:rPr>
            <w:noProof/>
            <w:webHidden/>
          </w:rPr>
          <w:instrText xml:space="preserve"> PAGEREF _Toc159619039 \h </w:instrText>
        </w:r>
        <w:r w:rsidR="00213C1D">
          <w:rPr>
            <w:noProof/>
            <w:webHidden/>
          </w:rPr>
        </w:r>
        <w:r w:rsidR="00213C1D">
          <w:rPr>
            <w:noProof/>
            <w:webHidden/>
          </w:rPr>
          <w:fldChar w:fldCharType="separate"/>
        </w:r>
        <w:r w:rsidR="0012574E">
          <w:rPr>
            <w:noProof/>
            <w:webHidden/>
          </w:rPr>
          <w:t>113</w:t>
        </w:r>
        <w:r w:rsidR="00213C1D">
          <w:rPr>
            <w:noProof/>
            <w:webHidden/>
          </w:rPr>
          <w:fldChar w:fldCharType="end"/>
        </w:r>
      </w:hyperlink>
    </w:p>
    <w:p w14:paraId="66D9EDAC" w14:textId="5E02B94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0" w:history="1">
        <w:r w:rsidR="00213C1D" w:rsidRPr="00E81ACC">
          <w:rPr>
            <w:rStyle w:val="Hyperlink"/>
            <w:rFonts w:eastAsia="MS Mincho"/>
            <w:noProof/>
          </w:rPr>
          <w:t xml:space="preserve">Table 108 — Parameters of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_Toc159619040 \h </w:instrText>
        </w:r>
        <w:r w:rsidR="00213C1D">
          <w:rPr>
            <w:noProof/>
            <w:webHidden/>
          </w:rPr>
        </w:r>
        <w:r w:rsidR="00213C1D">
          <w:rPr>
            <w:noProof/>
            <w:webHidden/>
          </w:rPr>
          <w:fldChar w:fldCharType="separate"/>
        </w:r>
        <w:r w:rsidR="0012574E">
          <w:rPr>
            <w:noProof/>
            <w:webHidden/>
          </w:rPr>
          <w:t>115</w:t>
        </w:r>
        <w:r w:rsidR="00213C1D">
          <w:rPr>
            <w:noProof/>
            <w:webHidden/>
          </w:rPr>
          <w:fldChar w:fldCharType="end"/>
        </w:r>
      </w:hyperlink>
    </w:p>
    <w:p w14:paraId="517FDD83" w14:textId="601538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1" w:history="1">
        <w:r w:rsidR="00213C1D" w:rsidRPr="00E81ACC">
          <w:rPr>
            <w:rStyle w:val="Hyperlink"/>
            <w:rFonts w:eastAsia="MS Mincho"/>
            <w:noProof/>
          </w:rPr>
          <w:t xml:space="preserve">Table 109 — Parameters of Single-Sided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_Toc159619041 \h </w:instrText>
        </w:r>
        <w:r w:rsidR="00213C1D">
          <w:rPr>
            <w:noProof/>
            <w:webHidden/>
          </w:rPr>
        </w:r>
        <w:r w:rsidR="00213C1D">
          <w:rPr>
            <w:noProof/>
            <w:webHidden/>
          </w:rPr>
          <w:fldChar w:fldCharType="separate"/>
        </w:r>
        <w:r w:rsidR="0012574E">
          <w:rPr>
            <w:noProof/>
            <w:webHidden/>
          </w:rPr>
          <w:t>116</w:t>
        </w:r>
        <w:r w:rsidR="00213C1D">
          <w:rPr>
            <w:noProof/>
            <w:webHidden/>
          </w:rPr>
          <w:fldChar w:fldCharType="end"/>
        </w:r>
      </w:hyperlink>
    </w:p>
    <w:p w14:paraId="3161D85C" w14:textId="5F0CAA7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2" w:history="1">
        <w:r w:rsidR="00213C1D" w:rsidRPr="00E81ACC">
          <w:rPr>
            <w:rStyle w:val="Hyperlink"/>
            <w:rFonts w:eastAsia="MS Mincho"/>
            <w:noProof/>
          </w:rPr>
          <w:t xml:space="preserve">Table 110 — Parameters of Double-Sided Double Overlap Weld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_Toc159619042 \h </w:instrText>
        </w:r>
        <w:r w:rsidR="00213C1D">
          <w:rPr>
            <w:noProof/>
            <w:webHidden/>
          </w:rPr>
        </w:r>
        <w:r w:rsidR="00213C1D">
          <w:rPr>
            <w:noProof/>
            <w:webHidden/>
          </w:rPr>
          <w:fldChar w:fldCharType="separate"/>
        </w:r>
        <w:r w:rsidR="0012574E">
          <w:rPr>
            <w:noProof/>
            <w:webHidden/>
          </w:rPr>
          <w:t>117</w:t>
        </w:r>
        <w:r w:rsidR="00213C1D">
          <w:rPr>
            <w:noProof/>
            <w:webHidden/>
          </w:rPr>
          <w:fldChar w:fldCharType="end"/>
        </w:r>
      </w:hyperlink>
    </w:p>
    <w:p w14:paraId="11B61F3C" w14:textId="50F0B04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3" w:history="1">
        <w:r w:rsidR="00213C1D" w:rsidRPr="00E81ACC">
          <w:rPr>
            <w:rStyle w:val="Hyperlink"/>
            <w:rFonts w:eastAsia="MS Mincho"/>
            <w:noProof/>
          </w:rPr>
          <w:t>Table 111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_Toc159619043 \h </w:instrText>
        </w:r>
        <w:r w:rsidR="00213C1D">
          <w:rPr>
            <w:noProof/>
            <w:webHidden/>
          </w:rPr>
        </w:r>
        <w:r w:rsidR="00213C1D">
          <w:rPr>
            <w:noProof/>
            <w:webHidden/>
          </w:rPr>
          <w:fldChar w:fldCharType="separate"/>
        </w:r>
        <w:r w:rsidR="0012574E">
          <w:rPr>
            <w:noProof/>
            <w:webHidden/>
          </w:rPr>
          <w:t>118</w:t>
        </w:r>
        <w:r w:rsidR="00213C1D">
          <w:rPr>
            <w:noProof/>
            <w:webHidden/>
          </w:rPr>
          <w:fldChar w:fldCharType="end"/>
        </w:r>
      </w:hyperlink>
    </w:p>
    <w:p w14:paraId="12D90429" w14:textId="54945049"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4" w:history="1">
        <w:r w:rsidR="00213C1D" w:rsidRPr="00E81ACC">
          <w:rPr>
            <w:rStyle w:val="Hyperlink"/>
            <w:rFonts w:eastAsia="MS Mincho"/>
            <w:noProof/>
          </w:rPr>
          <w:t>Table 112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Overlap Weld</w:t>
        </w:r>
        <w:r w:rsidR="00213C1D">
          <w:rPr>
            <w:noProof/>
            <w:webHidden/>
          </w:rPr>
          <w:tab/>
        </w:r>
        <w:r w:rsidR="00213C1D">
          <w:rPr>
            <w:noProof/>
            <w:webHidden/>
          </w:rPr>
          <w:fldChar w:fldCharType="begin"/>
        </w:r>
        <w:r w:rsidR="00213C1D">
          <w:rPr>
            <w:noProof/>
            <w:webHidden/>
          </w:rPr>
          <w:instrText xml:space="preserve"> PAGEREF _Toc159619044 \h </w:instrText>
        </w:r>
        <w:r w:rsidR="00213C1D">
          <w:rPr>
            <w:noProof/>
            <w:webHidden/>
          </w:rPr>
        </w:r>
        <w:r w:rsidR="00213C1D">
          <w:rPr>
            <w:noProof/>
            <w:webHidden/>
          </w:rPr>
          <w:fldChar w:fldCharType="separate"/>
        </w:r>
        <w:r w:rsidR="0012574E">
          <w:rPr>
            <w:noProof/>
            <w:webHidden/>
          </w:rPr>
          <w:t>119</w:t>
        </w:r>
        <w:r w:rsidR="00213C1D">
          <w:rPr>
            <w:noProof/>
            <w:webHidden/>
          </w:rPr>
          <w:fldChar w:fldCharType="end"/>
        </w:r>
      </w:hyperlink>
    </w:p>
    <w:p w14:paraId="2A8157B0" w14:textId="160F2120"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5" w:history="1">
        <w:r w:rsidR="00213C1D" w:rsidRPr="00E81ACC">
          <w:rPr>
            <w:rStyle w:val="Hyperlink"/>
            <w:rFonts w:eastAsia="MS Mincho"/>
            <w:noProof/>
          </w:rPr>
          <w:t xml:space="preserve">Table 113 — Parameters of Y-joint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_Toc159619045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3F0DB6A8" w14:textId="282FE45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6" w:history="1">
        <w:r w:rsidR="00213C1D" w:rsidRPr="00E81ACC">
          <w:rPr>
            <w:rStyle w:val="Hyperlink"/>
            <w:rFonts w:eastAsia="MS Mincho"/>
            <w:noProof/>
          </w:rPr>
          <w:t>Table 114 — Attributes of element &lt;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_Toc159619046 \h </w:instrText>
        </w:r>
        <w:r w:rsidR="00213C1D">
          <w:rPr>
            <w:noProof/>
            <w:webHidden/>
          </w:rPr>
        </w:r>
        <w:r w:rsidR="00213C1D">
          <w:rPr>
            <w:noProof/>
            <w:webHidden/>
          </w:rPr>
          <w:fldChar w:fldCharType="separate"/>
        </w:r>
        <w:r w:rsidR="0012574E">
          <w:rPr>
            <w:noProof/>
            <w:webHidden/>
          </w:rPr>
          <w:t>121</w:t>
        </w:r>
        <w:r w:rsidR="00213C1D">
          <w:rPr>
            <w:noProof/>
            <w:webHidden/>
          </w:rPr>
          <w:fldChar w:fldCharType="end"/>
        </w:r>
      </w:hyperlink>
    </w:p>
    <w:p w14:paraId="0C251BF5" w14:textId="4CD2885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7" w:history="1">
        <w:r w:rsidR="00213C1D" w:rsidRPr="00E81ACC">
          <w:rPr>
            <w:rStyle w:val="Hyperlink"/>
            <w:rFonts w:eastAsia="MS Mincho"/>
            <w:noProof/>
          </w:rPr>
          <w:t xml:space="preserve">Table 115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_Toc159619047 \h </w:instrText>
        </w:r>
        <w:r w:rsidR="00213C1D">
          <w:rPr>
            <w:noProof/>
            <w:webHidden/>
          </w:rPr>
        </w:r>
        <w:r w:rsidR="00213C1D">
          <w:rPr>
            <w:noProof/>
            <w:webHidden/>
          </w:rPr>
          <w:fldChar w:fldCharType="separate"/>
        </w:r>
        <w:r w:rsidR="0012574E">
          <w:rPr>
            <w:noProof/>
            <w:webHidden/>
          </w:rPr>
          <w:t>122</w:t>
        </w:r>
        <w:r w:rsidR="00213C1D">
          <w:rPr>
            <w:noProof/>
            <w:webHidden/>
          </w:rPr>
          <w:fldChar w:fldCharType="end"/>
        </w:r>
      </w:hyperlink>
    </w:p>
    <w:p w14:paraId="06AE4014" w14:textId="29EE24C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8" w:history="1">
        <w:r w:rsidR="00213C1D" w:rsidRPr="00E81ACC">
          <w:rPr>
            <w:rStyle w:val="Hyperlink"/>
            <w:rFonts w:eastAsia="MS Mincho"/>
            <w:noProof/>
          </w:rPr>
          <w:t xml:space="preserve">Table 116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Y-joint</w:t>
        </w:r>
        <w:r w:rsidR="00213C1D">
          <w:rPr>
            <w:noProof/>
            <w:webHidden/>
          </w:rPr>
          <w:tab/>
        </w:r>
        <w:r w:rsidR="00213C1D">
          <w:rPr>
            <w:noProof/>
            <w:webHidden/>
          </w:rPr>
          <w:fldChar w:fldCharType="begin"/>
        </w:r>
        <w:r w:rsidR="00213C1D">
          <w:rPr>
            <w:noProof/>
            <w:webHidden/>
          </w:rPr>
          <w:instrText xml:space="preserve"> PAGEREF _Toc159619048 \h </w:instrText>
        </w:r>
        <w:r w:rsidR="00213C1D">
          <w:rPr>
            <w:noProof/>
            <w:webHidden/>
          </w:rPr>
        </w:r>
        <w:r w:rsidR="00213C1D">
          <w:rPr>
            <w:noProof/>
            <w:webHidden/>
          </w:rPr>
          <w:fldChar w:fldCharType="separate"/>
        </w:r>
        <w:r w:rsidR="0012574E">
          <w:rPr>
            <w:noProof/>
            <w:webHidden/>
          </w:rPr>
          <w:t>123</w:t>
        </w:r>
        <w:r w:rsidR="00213C1D">
          <w:rPr>
            <w:noProof/>
            <w:webHidden/>
          </w:rPr>
          <w:fldChar w:fldCharType="end"/>
        </w:r>
      </w:hyperlink>
    </w:p>
    <w:p w14:paraId="65DCE9F9" w14:textId="1487253D"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49" w:history="1">
        <w:r w:rsidR="00213C1D" w:rsidRPr="00E81ACC">
          <w:rPr>
            <w:rStyle w:val="Hyperlink"/>
            <w:rFonts w:eastAsia="MS Mincho"/>
            <w:noProof/>
          </w:rPr>
          <w:t xml:space="preserve">Table 117 — Parameters of K-joint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_Toc159619049 \h </w:instrText>
        </w:r>
        <w:r w:rsidR="00213C1D">
          <w:rPr>
            <w:noProof/>
            <w:webHidden/>
          </w:rPr>
        </w:r>
        <w:r w:rsidR="00213C1D">
          <w:rPr>
            <w:noProof/>
            <w:webHidden/>
          </w:rPr>
          <w:fldChar w:fldCharType="separate"/>
        </w:r>
        <w:r w:rsidR="0012574E">
          <w:rPr>
            <w:noProof/>
            <w:webHidden/>
          </w:rPr>
          <w:t>125</w:t>
        </w:r>
        <w:r w:rsidR="00213C1D">
          <w:rPr>
            <w:noProof/>
            <w:webHidden/>
          </w:rPr>
          <w:fldChar w:fldCharType="end"/>
        </w:r>
      </w:hyperlink>
    </w:p>
    <w:p w14:paraId="6708E3D3" w14:textId="339E768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0" w:history="1">
        <w:r w:rsidR="00213C1D" w:rsidRPr="00E81ACC">
          <w:rPr>
            <w:rStyle w:val="Hyperlink"/>
            <w:rFonts w:eastAsia="MS Mincho"/>
            <w:noProof/>
          </w:rPr>
          <w:t xml:space="preserve">Table 118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_Toc159619050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5B1904D8" w14:textId="61202A9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1" w:history="1">
        <w:r w:rsidR="00213C1D" w:rsidRPr="00E81ACC">
          <w:rPr>
            <w:rStyle w:val="Hyperlink"/>
            <w:rFonts w:eastAsia="MS Mincho"/>
            <w:noProof/>
          </w:rPr>
          <w:t xml:space="preserve">Table 119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_Toc159619051 \h </w:instrText>
        </w:r>
        <w:r w:rsidR="00213C1D">
          <w:rPr>
            <w:noProof/>
            <w:webHidden/>
          </w:rPr>
        </w:r>
        <w:r w:rsidR="00213C1D">
          <w:rPr>
            <w:noProof/>
            <w:webHidden/>
          </w:rPr>
          <w:fldChar w:fldCharType="separate"/>
        </w:r>
        <w:r w:rsidR="0012574E">
          <w:rPr>
            <w:noProof/>
            <w:webHidden/>
          </w:rPr>
          <w:t>126</w:t>
        </w:r>
        <w:r w:rsidR="00213C1D">
          <w:rPr>
            <w:noProof/>
            <w:webHidden/>
          </w:rPr>
          <w:fldChar w:fldCharType="end"/>
        </w:r>
      </w:hyperlink>
    </w:p>
    <w:p w14:paraId="69DBC196" w14:textId="3C62A6EB"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2" w:history="1">
        <w:r w:rsidR="00213C1D" w:rsidRPr="00E81ACC">
          <w:rPr>
            <w:rStyle w:val="Hyperlink"/>
            <w:rFonts w:eastAsia="MS Mincho"/>
            <w:noProof/>
          </w:rPr>
          <w:t>Table 120 — Attributes of element &lt;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K-joint</w:t>
        </w:r>
        <w:r w:rsidR="00213C1D">
          <w:rPr>
            <w:noProof/>
            <w:webHidden/>
          </w:rPr>
          <w:tab/>
        </w:r>
        <w:r w:rsidR="00213C1D">
          <w:rPr>
            <w:noProof/>
            <w:webHidden/>
          </w:rPr>
          <w:fldChar w:fldCharType="begin"/>
        </w:r>
        <w:r w:rsidR="00213C1D">
          <w:rPr>
            <w:noProof/>
            <w:webHidden/>
          </w:rPr>
          <w:instrText xml:space="preserve"> PAGEREF _Toc159619052 \h </w:instrText>
        </w:r>
        <w:r w:rsidR="00213C1D">
          <w:rPr>
            <w:noProof/>
            <w:webHidden/>
          </w:rPr>
        </w:r>
        <w:r w:rsidR="00213C1D">
          <w:rPr>
            <w:noProof/>
            <w:webHidden/>
          </w:rPr>
          <w:fldChar w:fldCharType="separate"/>
        </w:r>
        <w:r w:rsidR="0012574E">
          <w:rPr>
            <w:noProof/>
            <w:webHidden/>
          </w:rPr>
          <w:t>128</w:t>
        </w:r>
        <w:r w:rsidR="00213C1D">
          <w:rPr>
            <w:noProof/>
            <w:webHidden/>
          </w:rPr>
          <w:fldChar w:fldCharType="end"/>
        </w:r>
      </w:hyperlink>
    </w:p>
    <w:p w14:paraId="2E9E7FA5" w14:textId="32E3110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3" w:history="1">
        <w:r w:rsidR="00213C1D" w:rsidRPr="00E81ACC">
          <w:rPr>
            <w:rStyle w:val="Hyperlink"/>
            <w:rFonts w:eastAsia="MS Mincho"/>
            <w:noProof/>
          </w:rPr>
          <w:t xml:space="preserve">Table 121 — Parameters of cruciform joint per </w:t>
        </w:r>
        <w:r w:rsidR="00213C1D" w:rsidRPr="00E81ACC">
          <w:rPr>
            <w:rStyle w:val="Hyperlink"/>
            <w:rFonts w:ascii="Courier New" w:eastAsia="MS Mincho" w:hAnsi="Courier New" w:cs="Courier New"/>
            <w:noProof/>
          </w:rPr>
          <w:t>&lt;weld_position/&gt;</w:t>
        </w:r>
        <w:r w:rsidR="00213C1D" w:rsidRPr="00E81ACC">
          <w:rPr>
            <w:rStyle w:val="Hyperlink"/>
            <w:rFonts w:eastAsia="MS Mincho"/>
            <w:noProof/>
          </w:rPr>
          <w:t xml:space="preserve"> (w.p.)</w:t>
        </w:r>
        <w:r w:rsidR="00213C1D">
          <w:rPr>
            <w:noProof/>
            <w:webHidden/>
          </w:rPr>
          <w:tab/>
        </w:r>
        <w:r w:rsidR="00213C1D">
          <w:rPr>
            <w:noProof/>
            <w:webHidden/>
          </w:rPr>
          <w:fldChar w:fldCharType="begin"/>
        </w:r>
        <w:r w:rsidR="00213C1D">
          <w:rPr>
            <w:noProof/>
            <w:webHidden/>
          </w:rPr>
          <w:instrText xml:space="preserve"> PAGEREF _Toc159619053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1193A2DA" w14:textId="37BC4E1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4" w:history="1">
        <w:r w:rsidR="00213C1D" w:rsidRPr="00E81ACC">
          <w:rPr>
            <w:rStyle w:val="Hyperlink"/>
            <w:rFonts w:eastAsia="MS Mincho"/>
            <w:noProof/>
          </w:rPr>
          <w:t xml:space="preserve">Table 122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_Toc159619054 \h </w:instrText>
        </w:r>
        <w:r w:rsidR="00213C1D">
          <w:rPr>
            <w:noProof/>
            <w:webHidden/>
          </w:rPr>
        </w:r>
        <w:r w:rsidR="00213C1D">
          <w:rPr>
            <w:noProof/>
            <w:webHidden/>
          </w:rPr>
          <w:fldChar w:fldCharType="separate"/>
        </w:r>
        <w:r w:rsidR="0012574E">
          <w:rPr>
            <w:noProof/>
            <w:webHidden/>
          </w:rPr>
          <w:t>130</w:t>
        </w:r>
        <w:r w:rsidR="00213C1D">
          <w:rPr>
            <w:noProof/>
            <w:webHidden/>
          </w:rPr>
          <w:fldChar w:fldCharType="end"/>
        </w:r>
      </w:hyperlink>
    </w:p>
    <w:p w14:paraId="67DB4ABA" w14:textId="3743889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5" w:history="1">
        <w:r w:rsidR="00213C1D" w:rsidRPr="00E81ACC">
          <w:rPr>
            <w:rStyle w:val="Hyperlink"/>
            <w:rFonts w:eastAsia="MS Mincho"/>
            <w:noProof/>
          </w:rPr>
          <w:t xml:space="preserve">Table 123 — Value Dependency of Attribute </w:t>
        </w:r>
        <w:r w:rsidR="00213C1D" w:rsidRPr="00E81ACC">
          <w:rPr>
            <w:rStyle w:val="Hyperlink"/>
            <w:rFonts w:ascii="Courier New" w:eastAsia="MS Mincho" w:hAnsi="Courier New"/>
            <w:noProof/>
          </w:rPr>
          <w:t>thickness</w:t>
        </w:r>
        <w:r w:rsidR="00213C1D">
          <w:rPr>
            <w:noProof/>
            <w:webHidden/>
          </w:rPr>
          <w:tab/>
        </w:r>
        <w:r w:rsidR="00213C1D">
          <w:rPr>
            <w:noProof/>
            <w:webHidden/>
          </w:rPr>
          <w:fldChar w:fldCharType="begin"/>
        </w:r>
        <w:r w:rsidR="00213C1D">
          <w:rPr>
            <w:noProof/>
            <w:webHidden/>
          </w:rPr>
          <w:instrText xml:space="preserve"> PAGEREF _Toc159619055 \h </w:instrText>
        </w:r>
        <w:r w:rsidR="00213C1D">
          <w:rPr>
            <w:noProof/>
            <w:webHidden/>
          </w:rPr>
        </w:r>
        <w:r w:rsidR="00213C1D">
          <w:rPr>
            <w:noProof/>
            <w:webHidden/>
          </w:rPr>
          <w:fldChar w:fldCharType="separate"/>
        </w:r>
        <w:r w:rsidR="0012574E">
          <w:rPr>
            <w:noProof/>
            <w:webHidden/>
          </w:rPr>
          <w:t>131</w:t>
        </w:r>
        <w:r w:rsidR="00213C1D">
          <w:rPr>
            <w:noProof/>
            <w:webHidden/>
          </w:rPr>
          <w:fldChar w:fldCharType="end"/>
        </w:r>
      </w:hyperlink>
    </w:p>
    <w:p w14:paraId="62CEB0FD" w14:textId="51E7D0A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6" w:history="1">
        <w:r w:rsidR="00213C1D" w:rsidRPr="00E81ACC">
          <w:rPr>
            <w:rStyle w:val="Hyperlink"/>
            <w:rFonts w:eastAsia="MS Mincho"/>
            <w:noProof/>
          </w:rPr>
          <w:t xml:space="preserve">Table 124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cruciform joint</w:t>
        </w:r>
        <w:r w:rsidR="00213C1D">
          <w:rPr>
            <w:noProof/>
            <w:webHidden/>
          </w:rPr>
          <w:tab/>
        </w:r>
        <w:r w:rsidR="00213C1D">
          <w:rPr>
            <w:noProof/>
            <w:webHidden/>
          </w:rPr>
          <w:fldChar w:fldCharType="begin"/>
        </w:r>
        <w:r w:rsidR="00213C1D">
          <w:rPr>
            <w:noProof/>
            <w:webHidden/>
          </w:rPr>
          <w:instrText xml:space="preserve"> PAGEREF _Toc159619056 \h </w:instrText>
        </w:r>
        <w:r w:rsidR="00213C1D">
          <w:rPr>
            <w:noProof/>
            <w:webHidden/>
          </w:rPr>
        </w:r>
        <w:r w:rsidR="00213C1D">
          <w:rPr>
            <w:noProof/>
            <w:webHidden/>
          </w:rPr>
          <w:fldChar w:fldCharType="separate"/>
        </w:r>
        <w:r w:rsidR="0012574E">
          <w:rPr>
            <w:noProof/>
            <w:webHidden/>
          </w:rPr>
          <w:t>133</w:t>
        </w:r>
        <w:r w:rsidR="00213C1D">
          <w:rPr>
            <w:noProof/>
            <w:webHidden/>
          </w:rPr>
          <w:fldChar w:fldCharType="end"/>
        </w:r>
      </w:hyperlink>
    </w:p>
    <w:p w14:paraId="2E68B792" w14:textId="5AD20B06"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7" w:history="1">
        <w:r w:rsidR="00213C1D" w:rsidRPr="00E81ACC">
          <w:rPr>
            <w:rStyle w:val="Hyperlink"/>
            <w:rFonts w:eastAsia="MS Mincho"/>
            <w:noProof/>
          </w:rPr>
          <w:t xml:space="preserve">Table 125 — Parameters of flared joint for its single </w:t>
        </w:r>
        <w:r w:rsidR="00213C1D" w:rsidRPr="00E81ACC">
          <w:rPr>
            <w:rStyle w:val="Hyperlink"/>
            <w:rFonts w:ascii="Courier New" w:eastAsia="MS Mincho" w:hAnsi="Courier New" w:cs="Courier New"/>
            <w:noProof/>
          </w:rPr>
          <w:t>&lt;weld_position/&gt;</w:t>
        </w:r>
        <w:r w:rsidR="00213C1D">
          <w:rPr>
            <w:noProof/>
            <w:webHidden/>
          </w:rPr>
          <w:tab/>
        </w:r>
        <w:r w:rsidR="00213C1D">
          <w:rPr>
            <w:noProof/>
            <w:webHidden/>
          </w:rPr>
          <w:fldChar w:fldCharType="begin"/>
        </w:r>
        <w:r w:rsidR="00213C1D">
          <w:rPr>
            <w:noProof/>
            <w:webHidden/>
          </w:rPr>
          <w:instrText xml:space="preserve"> PAGEREF _Toc159619057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025737D5" w14:textId="13F7020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8" w:history="1">
        <w:r w:rsidR="00213C1D" w:rsidRPr="00E81ACC">
          <w:rPr>
            <w:rStyle w:val="Hyperlink"/>
            <w:rFonts w:eastAsia="MS Mincho"/>
            <w:noProof/>
          </w:rPr>
          <w:t xml:space="preserve">Table 126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weld_position/&gt;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_Toc159619058 \h </w:instrText>
        </w:r>
        <w:r w:rsidR="00213C1D">
          <w:rPr>
            <w:noProof/>
            <w:webHidden/>
          </w:rPr>
        </w:r>
        <w:r w:rsidR="00213C1D">
          <w:rPr>
            <w:noProof/>
            <w:webHidden/>
          </w:rPr>
          <w:fldChar w:fldCharType="separate"/>
        </w:r>
        <w:r w:rsidR="0012574E">
          <w:rPr>
            <w:noProof/>
            <w:webHidden/>
          </w:rPr>
          <w:t>134</w:t>
        </w:r>
        <w:r w:rsidR="00213C1D">
          <w:rPr>
            <w:noProof/>
            <w:webHidden/>
          </w:rPr>
          <w:fldChar w:fldCharType="end"/>
        </w:r>
      </w:hyperlink>
    </w:p>
    <w:p w14:paraId="6705870C" w14:textId="29BF0DC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59" w:history="1">
        <w:r w:rsidR="00213C1D" w:rsidRPr="00E81ACC">
          <w:rPr>
            <w:rStyle w:val="Hyperlink"/>
            <w:rFonts w:eastAsia="MS Mincho"/>
            <w:noProof/>
          </w:rPr>
          <w:t xml:space="preserve">Table 127 — Attributes of element </w:t>
        </w:r>
        <w:r w:rsidR="00213C1D" w:rsidRPr="00E81ACC">
          <w:rPr>
            <w:rStyle w:val="Hyperlink"/>
            <w:rFonts w:ascii="Courier New" w:eastAsia="MS Mincho" w:hAnsi="Courier New"/>
            <w:noProof/>
          </w:rPr>
          <w:t>&lt;</w:t>
        </w:r>
        <w:r w:rsidR="00213C1D" w:rsidRPr="00E81ACC">
          <w:rPr>
            <w:rStyle w:val="Hyperlink"/>
            <w:rFonts w:ascii="Courier New" w:eastAsia="MS Mincho" w:hAnsi="Courier New" w:cs="Courier New"/>
            <w:noProof/>
            <w:kern w:val="22"/>
          </w:rPr>
          <w:t>sheet_parameter/&gt;</w:t>
        </w:r>
        <w:r w:rsidR="00213C1D" w:rsidRPr="00E81ACC">
          <w:rPr>
            <w:rStyle w:val="Hyperlink"/>
            <w:rFonts w:eastAsia="MS Mincho"/>
            <w:noProof/>
          </w:rPr>
          <w:t xml:space="preserve"> for flared joint</w:t>
        </w:r>
        <w:r w:rsidR="00213C1D">
          <w:rPr>
            <w:noProof/>
            <w:webHidden/>
          </w:rPr>
          <w:tab/>
        </w:r>
        <w:r w:rsidR="00213C1D">
          <w:rPr>
            <w:noProof/>
            <w:webHidden/>
          </w:rPr>
          <w:fldChar w:fldCharType="begin"/>
        </w:r>
        <w:r w:rsidR="00213C1D">
          <w:rPr>
            <w:noProof/>
            <w:webHidden/>
          </w:rPr>
          <w:instrText xml:space="preserve"> PAGEREF _Toc159619059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5A1AB8B1" w14:textId="54BD662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0" w:history="1">
        <w:r w:rsidR="00213C1D" w:rsidRPr="00E81ACC">
          <w:rPr>
            <w:rStyle w:val="Hyperlink"/>
            <w:rFonts w:eastAsia="MS Mincho"/>
            <w:noProof/>
          </w:rPr>
          <w:t xml:space="preserve">Table 128 — Nested elements of </w:t>
        </w:r>
        <w:r w:rsidR="00213C1D" w:rsidRPr="00E81ACC">
          <w:rPr>
            <w:rStyle w:val="Hyperlink"/>
            <w:rFonts w:ascii="Courier New" w:eastAsia="MS Mincho" w:hAnsi="Courier New"/>
            <w:noProof/>
          </w:rPr>
          <w:t>&lt;connection_1d/&gt;</w:t>
        </w:r>
        <w:r w:rsidR="00213C1D">
          <w:rPr>
            <w:noProof/>
            <w:webHidden/>
          </w:rPr>
          <w:tab/>
        </w:r>
        <w:r w:rsidR="00213C1D">
          <w:rPr>
            <w:noProof/>
            <w:webHidden/>
          </w:rPr>
          <w:fldChar w:fldCharType="begin"/>
        </w:r>
        <w:r w:rsidR="00213C1D">
          <w:rPr>
            <w:noProof/>
            <w:webHidden/>
          </w:rPr>
          <w:instrText xml:space="preserve"> PAGEREF _Toc159619060 \h </w:instrText>
        </w:r>
        <w:r w:rsidR="00213C1D">
          <w:rPr>
            <w:noProof/>
            <w:webHidden/>
          </w:rPr>
        </w:r>
        <w:r w:rsidR="00213C1D">
          <w:rPr>
            <w:noProof/>
            <w:webHidden/>
          </w:rPr>
          <w:fldChar w:fldCharType="separate"/>
        </w:r>
        <w:r w:rsidR="0012574E">
          <w:rPr>
            <w:noProof/>
            <w:webHidden/>
          </w:rPr>
          <w:t>135</w:t>
        </w:r>
        <w:r w:rsidR="00213C1D">
          <w:rPr>
            <w:noProof/>
            <w:webHidden/>
          </w:rPr>
          <w:fldChar w:fldCharType="end"/>
        </w:r>
      </w:hyperlink>
    </w:p>
    <w:p w14:paraId="4E2C4D45" w14:textId="2414D3D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1" w:history="1">
        <w:r w:rsidR="00213C1D" w:rsidRPr="00E81ACC">
          <w:rPr>
            <w:rStyle w:val="Hyperlink"/>
            <w:rFonts w:eastAsia="MS Mincho"/>
            <w:noProof/>
          </w:rPr>
          <w:t xml:space="preserve">Table 129 — Attributes of element </w:t>
        </w:r>
        <w:r w:rsidR="00213C1D" w:rsidRPr="00E81ACC">
          <w:rPr>
            <w:rStyle w:val="Hyperlink"/>
            <w:rFonts w:ascii="Courier New" w:eastAsia="MS Mincho" w:hAnsi="Courier New" w:cs="Courier New"/>
            <w:noProof/>
          </w:rPr>
          <w:t>&lt;adhesive_line/&gt;</w:t>
        </w:r>
        <w:r w:rsidR="00213C1D">
          <w:rPr>
            <w:noProof/>
            <w:webHidden/>
          </w:rPr>
          <w:tab/>
        </w:r>
        <w:r w:rsidR="00213C1D">
          <w:rPr>
            <w:noProof/>
            <w:webHidden/>
          </w:rPr>
          <w:fldChar w:fldCharType="begin"/>
        </w:r>
        <w:r w:rsidR="00213C1D">
          <w:rPr>
            <w:noProof/>
            <w:webHidden/>
          </w:rPr>
          <w:instrText xml:space="preserve"> PAGEREF _Toc159619061 \h </w:instrText>
        </w:r>
        <w:r w:rsidR="00213C1D">
          <w:rPr>
            <w:noProof/>
            <w:webHidden/>
          </w:rPr>
        </w:r>
        <w:r w:rsidR="00213C1D">
          <w:rPr>
            <w:noProof/>
            <w:webHidden/>
          </w:rPr>
          <w:fldChar w:fldCharType="separate"/>
        </w:r>
        <w:r w:rsidR="0012574E">
          <w:rPr>
            <w:noProof/>
            <w:webHidden/>
          </w:rPr>
          <w:t>136</w:t>
        </w:r>
        <w:r w:rsidR="00213C1D">
          <w:rPr>
            <w:noProof/>
            <w:webHidden/>
          </w:rPr>
          <w:fldChar w:fldCharType="end"/>
        </w:r>
      </w:hyperlink>
    </w:p>
    <w:p w14:paraId="149D2A48" w14:textId="38401F08"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2" w:history="1">
        <w:r w:rsidR="00213C1D" w:rsidRPr="00E81ACC">
          <w:rPr>
            <w:rStyle w:val="Hyperlink"/>
            <w:rFonts w:eastAsia="MS Mincho"/>
            <w:noProof/>
          </w:rPr>
          <w:t xml:space="preserve">Table 130 — Nested elements of </w:t>
        </w:r>
        <w:r w:rsidR="00213C1D" w:rsidRPr="00E81ACC">
          <w:rPr>
            <w:rStyle w:val="Hyperlink"/>
            <w:rFonts w:ascii="Courier New" w:eastAsia="MS Mincho" w:hAnsi="Courier New"/>
            <w:noProof/>
          </w:rPr>
          <w:t>&lt;connection_1d/&gt;</w:t>
        </w:r>
        <w:r w:rsidR="00213C1D" w:rsidRPr="00E81ACC">
          <w:rPr>
            <w:rStyle w:val="Hyperlink"/>
            <w:rFonts w:ascii="Courier New" w:eastAsia="MS Mincho" w:hAnsi="Courier New" w:cs="Courier New"/>
            <w:noProof/>
          </w:rPr>
          <w:t xml:space="preserve"> </w:t>
        </w:r>
        <w:r w:rsidR="00213C1D" w:rsidRPr="00E81ACC">
          <w:rPr>
            <w:rStyle w:val="Hyperlink"/>
            <w:rFonts w:eastAsia="MS Mincho"/>
            <w:noProof/>
          </w:rPr>
          <w:t xml:space="preserve">for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_Toc159619062 \h </w:instrText>
        </w:r>
        <w:r w:rsidR="00213C1D">
          <w:rPr>
            <w:noProof/>
            <w:webHidden/>
          </w:rPr>
        </w:r>
        <w:r w:rsidR="00213C1D">
          <w:rPr>
            <w:noProof/>
            <w:webHidden/>
          </w:rPr>
          <w:fldChar w:fldCharType="separate"/>
        </w:r>
        <w:r w:rsidR="0012574E">
          <w:rPr>
            <w:noProof/>
            <w:webHidden/>
          </w:rPr>
          <w:t>139</w:t>
        </w:r>
        <w:r w:rsidR="00213C1D">
          <w:rPr>
            <w:noProof/>
            <w:webHidden/>
          </w:rPr>
          <w:fldChar w:fldCharType="end"/>
        </w:r>
      </w:hyperlink>
    </w:p>
    <w:p w14:paraId="6C6BDA4E" w14:textId="23A0EE1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3" w:history="1">
        <w:r w:rsidR="00213C1D" w:rsidRPr="00E81ACC">
          <w:rPr>
            <w:rStyle w:val="Hyperlink"/>
            <w:rFonts w:eastAsia="MS Mincho"/>
            <w:noProof/>
          </w:rPr>
          <w:t xml:space="preserve">Table 131 — Attributes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_Toc159619063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A2CD7D" w14:textId="35C6306F"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4" w:history="1">
        <w:r w:rsidR="00213C1D" w:rsidRPr="00E81ACC">
          <w:rPr>
            <w:rStyle w:val="Hyperlink"/>
            <w:rFonts w:eastAsia="MS Mincho"/>
            <w:noProof/>
          </w:rPr>
          <w:t xml:space="preserve">Table 132 — Nested elements of element </w:t>
        </w:r>
        <w:r w:rsidR="00213C1D" w:rsidRPr="00E81ACC">
          <w:rPr>
            <w:rStyle w:val="Hyperlink"/>
            <w:rFonts w:ascii="Courier New" w:eastAsia="MS Mincho" w:hAnsi="Courier New"/>
            <w:noProof/>
          </w:rPr>
          <w:t>&lt;hemming/&gt;</w:t>
        </w:r>
        <w:r w:rsidR="00213C1D">
          <w:rPr>
            <w:noProof/>
            <w:webHidden/>
          </w:rPr>
          <w:tab/>
        </w:r>
        <w:r w:rsidR="00213C1D">
          <w:rPr>
            <w:noProof/>
            <w:webHidden/>
          </w:rPr>
          <w:fldChar w:fldCharType="begin"/>
        </w:r>
        <w:r w:rsidR="00213C1D">
          <w:rPr>
            <w:noProof/>
            <w:webHidden/>
          </w:rPr>
          <w:instrText xml:space="preserve"> PAGEREF _Toc159619064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00B1DE4D" w14:textId="2C2EFC1C"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5" w:history="1">
        <w:r w:rsidR="00213C1D" w:rsidRPr="00E81ACC">
          <w:rPr>
            <w:rStyle w:val="Hyperlink"/>
            <w:rFonts w:eastAsia="MS Mincho"/>
            <w:noProof/>
          </w:rPr>
          <w:t xml:space="preserve">Table 133 — Attributes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_Toc159619065 \h </w:instrText>
        </w:r>
        <w:r w:rsidR="00213C1D">
          <w:rPr>
            <w:noProof/>
            <w:webHidden/>
          </w:rPr>
        </w:r>
        <w:r w:rsidR="00213C1D">
          <w:rPr>
            <w:noProof/>
            <w:webHidden/>
          </w:rPr>
          <w:fldChar w:fldCharType="separate"/>
        </w:r>
        <w:r w:rsidR="0012574E">
          <w:rPr>
            <w:noProof/>
            <w:webHidden/>
          </w:rPr>
          <w:t>140</w:t>
        </w:r>
        <w:r w:rsidR="00213C1D">
          <w:rPr>
            <w:noProof/>
            <w:webHidden/>
          </w:rPr>
          <w:fldChar w:fldCharType="end"/>
        </w:r>
      </w:hyperlink>
    </w:p>
    <w:p w14:paraId="42A9D1B1" w14:textId="58677144"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6" w:history="1">
        <w:r w:rsidR="00213C1D" w:rsidRPr="00E81ACC">
          <w:rPr>
            <w:rStyle w:val="Hyperlink"/>
            <w:rFonts w:eastAsia="MS Mincho"/>
            <w:noProof/>
          </w:rPr>
          <w:t xml:space="preserve">Table 134 — Nested elements of element </w:t>
        </w:r>
        <w:r w:rsidR="00213C1D" w:rsidRPr="00E81ACC">
          <w:rPr>
            <w:rStyle w:val="Hyperlink"/>
            <w:rFonts w:ascii="Courier New" w:eastAsia="MS Mincho" w:hAnsi="Courier New"/>
            <w:noProof/>
          </w:rPr>
          <w:t>&lt;region/&gt;</w:t>
        </w:r>
        <w:r w:rsidR="00213C1D">
          <w:rPr>
            <w:noProof/>
            <w:webHidden/>
          </w:rPr>
          <w:tab/>
        </w:r>
        <w:r w:rsidR="00213C1D">
          <w:rPr>
            <w:noProof/>
            <w:webHidden/>
          </w:rPr>
          <w:fldChar w:fldCharType="begin"/>
        </w:r>
        <w:r w:rsidR="00213C1D">
          <w:rPr>
            <w:noProof/>
            <w:webHidden/>
          </w:rPr>
          <w:instrText xml:space="preserve"> PAGEREF _Toc159619066 \h </w:instrText>
        </w:r>
        <w:r w:rsidR="00213C1D">
          <w:rPr>
            <w:noProof/>
            <w:webHidden/>
          </w:rPr>
        </w:r>
        <w:r w:rsidR="00213C1D">
          <w:rPr>
            <w:noProof/>
            <w:webHidden/>
          </w:rPr>
          <w:fldChar w:fldCharType="separate"/>
        </w:r>
        <w:r w:rsidR="0012574E">
          <w:rPr>
            <w:noProof/>
            <w:webHidden/>
          </w:rPr>
          <w:t>141</w:t>
        </w:r>
        <w:r w:rsidR="00213C1D">
          <w:rPr>
            <w:noProof/>
            <w:webHidden/>
          </w:rPr>
          <w:fldChar w:fldCharType="end"/>
        </w:r>
      </w:hyperlink>
    </w:p>
    <w:p w14:paraId="07DE4E9A" w14:textId="7816595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7" w:history="1">
        <w:r w:rsidR="00213C1D" w:rsidRPr="00E81ACC">
          <w:rPr>
            <w:rStyle w:val="Hyperlink"/>
            <w:rFonts w:eastAsia="MS Mincho"/>
            <w:noProof/>
          </w:rPr>
          <w:t xml:space="preserve">Table 135 — Nested elements of </w:t>
        </w:r>
        <w:r w:rsidR="00213C1D" w:rsidRPr="00E81ACC">
          <w:rPr>
            <w:rStyle w:val="Hyperlink"/>
            <w:rFonts w:ascii="Courier New" w:eastAsia="MS Mincho" w:hAnsi="Courier New"/>
            <w:noProof/>
          </w:rPr>
          <w:t>&lt;connection_1d/&gt;</w:t>
        </w:r>
        <w:r w:rsidR="00213C1D" w:rsidRPr="00E81ACC">
          <w:rPr>
            <w:rStyle w:val="Hyperlink"/>
            <w:rFonts w:eastAsia="MS Mincho"/>
            <w:noProof/>
          </w:rPr>
          <w:t xml:space="preserve"> for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_Toc159619067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767A2642" w14:textId="7528C7D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8" w:history="1">
        <w:r w:rsidR="00213C1D" w:rsidRPr="00E81ACC">
          <w:rPr>
            <w:rStyle w:val="Hyperlink"/>
            <w:rFonts w:eastAsia="MS Mincho"/>
            <w:noProof/>
          </w:rPr>
          <w:t xml:space="preserve">Table 136 — Nested elements of </w:t>
        </w:r>
        <w:r w:rsidR="00213C1D" w:rsidRPr="00E81ACC">
          <w:rPr>
            <w:rStyle w:val="Hyperlink"/>
            <w:rFonts w:ascii="Courier New" w:eastAsia="MS Mincho" w:hAnsi="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_Toc159619068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471ABAA5" w14:textId="3F21BDC3"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69" w:history="1">
        <w:r w:rsidR="00213C1D" w:rsidRPr="00E81ACC">
          <w:rPr>
            <w:rStyle w:val="Hyperlink"/>
            <w:rFonts w:eastAsia="MS Mincho"/>
            <w:noProof/>
          </w:rPr>
          <w:t xml:space="preserve">Table 137 — Attributes of element </w:t>
        </w:r>
        <w:r w:rsidR="00213C1D" w:rsidRPr="00E81ACC">
          <w:rPr>
            <w:rStyle w:val="Hyperlink"/>
            <w:rFonts w:ascii="Courier New" w:eastAsia="MS Mincho" w:hAnsi="Courier New" w:cs="Courier New"/>
            <w:noProof/>
          </w:rPr>
          <w:t>&lt;sequence_connection_0d/&gt;</w:t>
        </w:r>
        <w:r w:rsidR="00213C1D">
          <w:rPr>
            <w:noProof/>
            <w:webHidden/>
          </w:rPr>
          <w:tab/>
        </w:r>
        <w:r w:rsidR="00213C1D">
          <w:rPr>
            <w:noProof/>
            <w:webHidden/>
          </w:rPr>
          <w:fldChar w:fldCharType="begin"/>
        </w:r>
        <w:r w:rsidR="00213C1D">
          <w:rPr>
            <w:noProof/>
            <w:webHidden/>
          </w:rPr>
          <w:instrText xml:space="preserve"> PAGEREF _Toc159619069 \h </w:instrText>
        </w:r>
        <w:r w:rsidR="00213C1D">
          <w:rPr>
            <w:noProof/>
            <w:webHidden/>
          </w:rPr>
        </w:r>
        <w:r w:rsidR="00213C1D">
          <w:rPr>
            <w:noProof/>
            <w:webHidden/>
          </w:rPr>
          <w:fldChar w:fldCharType="separate"/>
        </w:r>
        <w:r w:rsidR="0012574E">
          <w:rPr>
            <w:noProof/>
            <w:webHidden/>
          </w:rPr>
          <w:t>144</w:t>
        </w:r>
        <w:r w:rsidR="00213C1D">
          <w:rPr>
            <w:noProof/>
            <w:webHidden/>
          </w:rPr>
          <w:fldChar w:fldCharType="end"/>
        </w:r>
      </w:hyperlink>
    </w:p>
    <w:p w14:paraId="677731C4" w14:textId="3677E47E"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0" w:history="1">
        <w:r w:rsidR="00213C1D" w:rsidRPr="00E81ACC">
          <w:rPr>
            <w:rStyle w:val="Hyperlink"/>
            <w:rFonts w:eastAsia="MS Mincho"/>
            <w:noProof/>
          </w:rPr>
          <w:t xml:space="preserve">Table 138 — Nested elements of </w:t>
        </w:r>
        <w:r w:rsidR="00213C1D" w:rsidRPr="00E81ACC">
          <w:rPr>
            <w:rStyle w:val="Hyperlink"/>
            <w:rFonts w:ascii="Courier New" w:eastAsia="MS Mincho" w:hAnsi="Courier New"/>
            <w:noProof/>
          </w:rPr>
          <w:t>&lt;loc_list/&gt;</w:t>
        </w:r>
        <w:r w:rsidR="00213C1D">
          <w:rPr>
            <w:noProof/>
            <w:webHidden/>
          </w:rPr>
          <w:tab/>
        </w:r>
        <w:r w:rsidR="00213C1D">
          <w:rPr>
            <w:noProof/>
            <w:webHidden/>
          </w:rPr>
          <w:fldChar w:fldCharType="begin"/>
        </w:r>
        <w:r w:rsidR="00213C1D">
          <w:rPr>
            <w:noProof/>
            <w:webHidden/>
          </w:rPr>
          <w:instrText xml:space="preserve"> PAGEREF _Toc159619070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62BD26A2" w14:textId="10111E22"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1" w:history="1">
        <w:r w:rsidR="00213C1D" w:rsidRPr="00E81ACC">
          <w:rPr>
            <w:rStyle w:val="Hyperlink"/>
            <w:rFonts w:eastAsia="MS Mincho"/>
            <w:noProof/>
          </w:rPr>
          <w:t xml:space="preserve">Table 139 — Attributes of element </w:t>
        </w:r>
        <w:r w:rsidR="00213C1D" w:rsidRPr="00E81ACC">
          <w:rPr>
            <w:rStyle w:val="Hyperlink"/>
            <w:rFonts w:ascii="Courier New" w:eastAsia="MS Mincho" w:hAnsi="Courier New"/>
            <w:noProof/>
          </w:rPr>
          <w:t>&lt;loc/&gt;</w:t>
        </w:r>
        <w:r w:rsidR="00213C1D">
          <w:rPr>
            <w:noProof/>
            <w:webHidden/>
          </w:rPr>
          <w:tab/>
        </w:r>
        <w:r w:rsidR="00213C1D">
          <w:rPr>
            <w:noProof/>
            <w:webHidden/>
          </w:rPr>
          <w:fldChar w:fldCharType="begin"/>
        </w:r>
        <w:r w:rsidR="00213C1D">
          <w:rPr>
            <w:noProof/>
            <w:webHidden/>
          </w:rPr>
          <w:instrText xml:space="preserve"> PAGEREF _Toc159619071 \h </w:instrText>
        </w:r>
        <w:r w:rsidR="00213C1D">
          <w:rPr>
            <w:noProof/>
            <w:webHidden/>
          </w:rPr>
        </w:r>
        <w:r w:rsidR="00213C1D">
          <w:rPr>
            <w:noProof/>
            <w:webHidden/>
          </w:rPr>
          <w:fldChar w:fldCharType="separate"/>
        </w:r>
        <w:r w:rsidR="0012574E">
          <w:rPr>
            <w:noProof/>
            <w:webHidden/>
          </w:rPr>
          <w:t>145</w:t>
        </w:r>
        <w:r w:rsidR="00213C1D">
          <w:rPr>
            <w:noProof/>
            <w:webHidden/>
          </w:rPr>
          <w:fldChar w:fldCharType="end"/>
        </w:r>
      </w:hyperlink>
    </w:p>
    <w:p w14:paraId="0D800D6A" w14:textId="35AF96F5"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2" w:history="1">
        <w:r w:rsidR="00213C1D" w:rsidRPr="00E81ACC">
          <w:rPr>
            <w:rStyle w:val="Hyperlink"/>
            <w:rFonts w:eastAsia="MS Mincho"/>
            <w:noProof/>
          </w:rPr>
          <w:t xml:space="preserve">Table 140 — Nested elements of element </w:t>
        </w:r>
        <w:r w:rsidR="00213C1D" w:rsidRPr="00E81ACC">
          <w:rPr>
            <w:rStyle w:val="Hyperlink"/>
            <w:rFonts w:ascii="Courier New" w:eastAsia="MS Mincho" w:hAnsi="Courier New" w:cs="Courier New"/>
            <w:noProof/>
          </w:rPr>
          <w:t>&lt;face_list/&gt;</w:t>
        </w:r>
        <w:r w:rsidR="00213C1D">
          <w:rPr>
            <w:noProof/>
            <w:webHidden/>
          </w:rPr>
          <w:tab/>
        </w:r>
        <w:r w:rsidR="00213C1D">
          <w:rPr>
            <w:noProof/>
            <w:webHidden/>
          </w:rPr>
          <w:fldChar w:fldCharType="begin"/>
        </w:r>
        <w:r w:rsidR="00213C1D">
          <w:rPr>
            <w:noProof/>
            <w:webHidden/>
          </w:rPr>
          <w:instrText xml:space="preserve"> PAGEREF _Toc159619072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48F58F4" w14:textId="0A23866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3" w:history="1">
        <w:r w:rsidR="00213C1D" w:rsidRPr="00E81ACC">
          <w:rPr>
            <w:rStyle w:val="Hyperlink"/>
            <w:rFonts w:eastAsia="MS Mincho"/>
            <w:noProof/>
          </w:rPr>
          <w:t xml:space="preserve">Table 141 — Attributes of element </w:t>
        </w:r>
        <w:r w:rsidR="00213C1D" w:rsidRPr="00E81ACC">
          <w:rPr>
            <w:rStyle w:val="Hyperlink"/>
            <w:rFonts w:ascii="Courier New" w:eastAsia="MS Mincho" w:hAnsi="Courier New"/>
            <w:noProof/>
          </w:rPr>
          <w:t>&lt;face/&gt;</w:t>
        </w:r>
        <w:r w:rsidR="00213C1D">
          <w:rPr>
            <w:noProof/>
            <w:webHidden/>
          </w:rPr>
          <w:tab/>
        </w:r>
        <w:r w:rsidR="00213C1D">
          <w:rPr>
            <w:noProof/>
            <w:webHidden/>
          </w:rPr>
          <w:fldChar w:fldCharType="begin"/>
        </w:r>
        <w:r w:rsidR="00213C1D">
          <w:rPr>
            <w:noProof/>
            <w:webHidden/>
          </w:rPr>
          <w:instrText xml:space="preserve"> PAGEREF _Toc159619073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0A543A06" w14:textId="4C70A56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4" w:history="1">
        <w:r w:rsidR="00213C1D" w:rsidRPr="00E81ACC">
          <w:rPr>
            <w:rStyle w:val="Hyperlink"/>
            <w:rFonts w:eastAsia="MS Mincho"/>
            <w:noProof/>
          </w:rPr>
          <w:t xml:space="preserve">Table 142 — Nested elements of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_Toc159619074 \h </w:instrText>
        </w:r>
        <w:r w:rsidR="00213C1D">
          <w:rPr>
            <w:noProof/>
            <w:webHidden/>
          </w:rPr>
        </w:r>
        <w:r w:rsidR="00213C1D">
          <w:rPr>
            <w:noProof/>
            <w:webHidden/>
          </w:rPr>
          <w:fldChar w:fldCharType="separate"/>
        </w:r>
        <w:r w:rsidR="0012574E">
          <w:rPr>
            <w:noProof/>
            <w:webHidden/>
          </w:rPr>
          <w:t>146</w:t>
        </w:r>
        <w:r w:rsidR="00213C1D">
          <w:rPr>
            <w:noProof/>
            <w:webHidden/>
          </w:rPr>
          <w:fldChar w:fldCharType="end"/>
        </w:r>
      </w:hyperlink>
    </w:p>
    <w:p w14:paraId="5C42A031" w14:textId="00A6CD2A"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5" w:history="1">
        <w:r w:rsidR="00213C1D" w:rsidRPr="00E81ACC">
          <w:rPr>
            <w:rStyle w:val="Hyperlink"/>
            <w:rFonts w:eastAsia="MS Mincho"/>
            <w:noProof/>
          </w:rPr>
          <w:t xml:space="preserve">Table 143 — Nested elements of element </w:t>
        </w:r>
        <w:r w:rsidR="00213C1D" w:rsidRPr="00E81ACC">
          <w:rPr>
            <w:rStyle w:val="Hyperlink"/>
            <w:rFonts w:ascii="Courier New" w:eastAsia="MS Mincho" w:hAnsi="Courier New"/>
            <w:noProof/>
          </w:rPr>
          <w:t>&lt;connection_2d/&gt;</w:t>
        </w:r>
        <w:r w:rsidR="00213C1D">
          <w:rPr>
            <w:noProof/>
            <w:webHidden/>
          </w:rPr>
          <w:tab/>
        </w:r>
        <w:r w:rsidR="00213C1D">
          <w:rPr>
            <w:noProof/>
            <w:webHidden/>
          </w:rPr>
          <w:fldChar w:fldCharType="begin"/>
        </w:r>
        <w:r w:rsidR="00213C1D">
          <w:rPr>
            <w:noProof/>
            <w:webHidden/>
          </w:rPr>
          <w:instrText xml:space="preserve"> PAGEREF _Toc159619075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0308517E" w14:textId="5E91B347"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6" w:history="1">
        <w:r w:rsidR="00213C1D" w:rsidRPr="00E81ACC">
          <w:rPr>
            <w:rStyle w:val="Hyperlink"/>
            <w:rFonts w:eastAsia="MS Mincho"/>
            <w:noProof/>
          </w:rPr>
          <w:t xml:space="preserve">Table 144 — Attributes of element </w:t>
        </w:r>
        <w:r w:rsidR="00213C1D" w:rsidRPr="00E81ACC">
          <w:rPr>
            <w:rStyle w:val="Hyperlink"/>
            <w:rFonts w:ascii="Courier New" w:eastAsia="MS Mincho" w:hAnsi="Courier New"/>
            <w:noProof/>
          </w:rPr>
          <w:t>&lt;adhesive_face/&gt;</w:t>
        </w:r>
        <w:r w:rsidR="00213C1D">
          <w:rPr>
            <w:noProof/>
            <w:webHidden/>
          </w:rPr>
          <w:tab/>
        </w:r>
        <w:r w:rsidR="00213C1D">
          <w:rPr>
            <w:noProof/>
            <w:webHidden/>
          </w:rPr>
          <w:fldChar w:fldCharType="begin"/>
        </w:r>
        <w:r w:rsidR="00213C1D">
          <w:rPr>
            <w:noProof/>
            <w:webHidden/>
          </w:rPr>
          <w:instrText xml:space="preserve"> PAGEREF _Toc159619076 \h </w:instrText>
        </w:r>
        <w:r w:rsidR="00213C1D">
          <w:rPr>
            <w:noProof/>
            <w:webHidden/>
          </w:rPr>
        </w:r>
        <w:r w:rsidR="00213C1D">
          <w:rPr>
            <w:noProof/>
            <w:webHidden/>
          </w:rPr>
          <w:fldChar w:fldCharType="separate"/>
        </w:r>
        <w:r w:rsidR="0012574E">
          <w:rPr>
            <w:noProof/>
            <w:webHidden/>
          </w:rPr>
          <w:t>147</w:t>
        </w:r>
        <w:r w:rsidR="00213C1D">
          <w:rPr>
            <w:noProof/>
            <w:webHidden/>
          </w:rPr>
          <w:fldChar w:fldCharType="end"/>
        </w:r>
      </w:hyperlink>
    </w:p>
    <w:p w14:paraId="19573D27" w14:textId="77777777" w:rsidR="00213C1D"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42D1C1E8" w14:textId="51027761" w:rsidR="00213C1D" w:rsidRDefault="00000000">
      <w:pPr>
        <w:pStyle w:val="Abbildungsverzeichnis"/>
        <w:rPr>
          <w:rFonts w:asciiTheme="minorHAnsi" w:eastAsiaTheme="minorEastAsia" w:hAnsiTheme="minorHAnsi" w:cstheme="minorBidi"/>
          <w:b w:val="0"/>
          <w:noProof/>
          <w:kern w:val="2"/>
          <w:sz w:val="24"/>
          <w:lang w:val="de-DE"/>
          <w14:ligatures w14:val="standardContextual"/>
        </w:rPr>
      </w:pPr>
      <w:hyperlink w:anchor="_Toc159619077" w:history="1">
        <w:r w:rsidR="00213C1D" w:rsidRPr="007F7DBA">
          <w:rPr>
            <w:rStyle w:val="Hyperlink"/>
            <w:rFonts w:eastAsia="MS Mincho"/>
            <w:noProof/>
          </w:rPr>
          <w:t>Table B. 1 — Cross-Reference Table between ISO 10303-242 and χMCF</w:t>
        </w:r>
        <w:r w:rsidR="00213C1D">
          <w:rPr>
            <w:noProof/>
            <w:webHidden/>
          </w:rPr>
          <w:tab/>
        </w:r>
        <w:r w:rsidR="00213C1D">
          <w:rPr>
            <w:noProof/>
            <w:webHidden/>
          </w:rPr>
          <w:fldChar w:fldCharType="begin"/>
        </w:r>
        <w:r w:rsidR="00213C1D">
          <w:rPr>
            <w:noProof/>
            <w:webHidden/>
          </w:rPr>
          <w:instrText xml:space="preserve"> PAGEREF _Toc159619077 \h </w:instrText>
        </w:r>
        <w:r w:rsidR="00213C1D">
          <w:rPr>
            <w:noProof/>
            <w:webHidden/>
          </w:rPr>
        </w:r>
        <w:r w:rsidR="00213C1D">
          <w:rPr>
            <w:noProof/>
            <w:webHidden/>
          </w:rPr>
          <w:fldChar w:fldCharType="separate"/>
        </w:r>
        <w:r w:rsidR="0012574E">
          <w:rPr>
            <w:noProof/>
            <w:webHidden/>
          </w:rPr>
          <w:t>153</w:t>
        </w:r>
        <w:r w:rsidR="00213C1D">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3590533A" w14:textId="77777777" w:rsidR="00754776" w:rsidRPr="00E956F7" w:rsidRDefault="00754776" w:rsidP="00754776">
      <w:pPr>
        <w:pStyle w:val="ForewordTitle"/>
        <w:autoSpaceDE w:val="0"/>
        <w:autoSpaceDN w:val="0"/>
        <w:adjustRightInd w:val="0"/>
        <w:rPr>
          <w:szCs w:val="24"/>
        </w:rPr>
      </w:pPr>
      <w:bookmarkStart w:id="1" w:name="_Toc110532126"/>
      <w:bookmarkStart w:id="2" w:name="_Toc159618706"/>
      <w:bookmarkStart w:id="3" w:name="_Toc353342667"/>
      <w:r w:rsidRPr="00E956F7">
        <w:rPr>
          <w:szCs w:val="24"/>
        </w:rPr>
        <w:lastRenderedPageBreak/>
        <w:t>Foreword</w:t>
      </w:r>
      <w:bookmarkEnd w:id="1"/>
      <w:bookmarkEnd w:id="2"/>
    </w:p>
    <w:p w14:paraId="7CD59E0D" w14:textId="77777777" w:rsidR="00754776" w:rsidRPr="00754776" w:rsidRDefault="00754776" w:rsidP="00754776">
      <w:pPr>
        <w:pStyle w:val="ForewordText"/>
        <w:rPr>
          <w:lang w:val="en-GB"/>
        </w:rPr>
      </w:pPr>
      <w:r w:rsidRPr="00754776">
        <w:rPr>
          <w:lang w:val="en-GB"/>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p>
    <w:p w14:paraId="2A1D4B97" w14:textId="5D2FE44E" w:rsidR="00754776" w:rsidRPr="00754776" w:rsidRDefault="00754776" w:rsidP="00754776">
      <w:pPr>
        <w:pStyle w:val="ForewordText"/>
        <w:rPr>
          <w:lang w:val="en-GB"/>
        </w:rPr>
      </w:pPr>
      <w:r w:rsidRPr="00754776">
        <w:rPr>
          <w:lang w:val="en-GB"/>
        </w:rPr>
        <w:t xml:space="preserve">The procedures used to develop this document and those intended for its further maintenance are described in the ISO/IEC Directives, Part 1. In particular, the different approval criteria needed for the different types of ISO document should be noted. This document was drafted in accordance with the editorial rules of the ISO/IEC Directives, Part 2 (see </w:t>
      </w:r>
      <w:hyperlink r:id="rId12">
        <w:r w:rsidRPr="00754776">
          <w:rPr>
            <w:rStyle w:val="Hyperlink"/>
          </w:rPr>
          <w:t>www.iso.org/directives</w:t>
        </w:r>
      </w:hyperlink>
      <w:r w:rsidRPr="00754776">
        <w:rPr>
          <w:lang w:val="en-GB"/>
        </w:rPr>
        <w:t>).</w:t>
      </w:r>
    </w:p>
    <w:p w14:paraId="40E9A4DD" w14:textId="3BF9F868" w:rsidR="00754776" w:rsidRPr="00754776" w:rsidRDefault="00754776" w:rsidP="00754776">
      <w:pPr>
        <w:pStyle w:val="ForewordText"/>
        <w:rPr>
          <w:lang w:val="en-GB"/>
        </w:rPr>
      </w:pPr>
      <w:r w:rsidRPr="00754776">
        <w:rPr>
          <w:rFonts w:eastAsia="Cambria" w:cs="Cambria"/>
          <w:lang w:val="en-GB"/>
        </w:rPr>
        <w:t xml:space="preserve">ISO draws attention to the possibility that the implementation of this document may involve the use of (a) patent(s). ISO takes no position concerning the evidence, validity or applicability of any claimed patent rights in respect thereof. As of the date of publication of this document, ISO </w:t>
      </w:r>
      <w:r w:rsidRPr="00754776">
        <w:rPr>
          <w:rFonts w:eastAsia="Cambria" w:cs="Cambria"/>
          <w:iCs/>
          <w:lang w:val="en-GB"/>
        </w:rPr>
        <w:t>had not</w:t>
      </w:r>
      <w:r w:rsidRPr="00754776">
        <w:rPr>
          <w:rFonts w:eastAsia="Cambria" w:cs="Cambria"/>
          <w:lang w:val="en-GB"/>
        </w:rPr>
        <w:t xml:space="preserve"> received notice of (a) patent(s) which may be required to implement this document. However, implementers are cautioned that this may not represent the latest information, which may be obtained from the patent database available at </w:t>
      </w:r>
      <w:hyperlink r:id="rId13" w:history="1">
        <w:r w:rsidRPr="00754776">
          <w:rPr>
            <w:rStyle w:val="Hyperlink"/>
            <w:rFonts w:eastAsia="Cambria" w:cs="Cambria"/>
          </w:rPr>
          <w:t>www.iso.org/patents</w:t>
        </w:r>
      </w:hyperlink>
      <w:r w:rsidRPr="00754776">
        <w:rPr>
          <w:rFonts w:eastAsia="Cambria" w:cs="Cambria"/>
          <w:lang w:val="en-GB"/>
        </w:rPr>
        <w:t>. ISO shall not be held responsible for identifying any or all such patent rights.</w:t>
      </w:r>
    </w:p>
    <w:p w14:paraId="5E669749" w14:textId="77777777" w:rsidR="00754776" w:rsidRPr="00754776" w:rsidRDefault="00754776" w:rsidP="00754776">
      <w:pPr>
        <w:pStyle w:val="ForewordText"/>
        <w:rPr>
          <w:lang w:val="en-GB"/>
        </w:rPr>
      </w:pPr>
      <w:r w:rsidRPr="00754776">
        <w:rPr>
          <w:lang w:val="en-GB"/>
        </w:rPr>
        <w:t xml:space="preserve">Any trade name used in this document is information given for the convenience of users and does not constitute an endorsement. </w:t>
      </w:r>
    </w:p>
    <w:p w14:paraId="20C6C608" w14:textId="54CAF8E9" w:rsidR="00754776" w:rsidRPr="00754776" w:rsidRDefault="00754776" w:rsidP="00754776">
      <w:pPr>
        <w:pStyle w:val="ForewordText"/>
        <w:rPr>
          <w:lang w:val="en-GB"/>
        </w:rPr>
      </w:pPr>
      <w:r w:rsidRPr="00754776">
        <w:rPr>
          <w:lang w:val="en-GB"/>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14" w:history="1">
        <w:r w:rsidRPr="00754776">
          <w:rPr>
            <w:rStyle w:val="Hyperlink"/>
            <w:rFonts w:eastAsia="Malgun Gothic" w:cs="Arial"/>
            <w:szCs w:val="24"/>
          </w:rPr>
          <w:t>www.iso.org/iso/foreword.html</w:t>
        </w:r>
      </w:hyperlink>
      <w:r w:rsidRPr="00754776">
        <w:rPr>
          <w:rFonts w:eastAsia="Malgun Gothic"/>
          <w:lang w:val="en-GB"/>
        </w:rPr>
        <w:t>.</w:t>
      </w:r>
    </w:p>
    <w:p w14:paraId="04A7D3B6" w14:textId="145DDD46" w:rsidR="00754776" w:rsidRPr="00754776" w:rsidRDefault="00754776" w:rsidP="00754776">
      <w:pPr>
        <w:pStyle w:val="ForewordText"/>
        <w:rPr>
          <w:lang w:val="en-GB"/>
        </w:rPr>
      </w:pPr>
      <w:r w:rsidRPr="00754776">
        <w:rPr>
          <w:lang w:val="en-GB"/>
        </w:rPr>
        <w:t xml:space="preserve">This document was prepared by Technical Committee ISO/TC 184, </w:t>
      </w:r>
      <w:r w:rsidRPr="00754776">
        <w:rPr>
          <w:i/>
          <w:lang w:val="en-GB"/>
        </w:rPr>
        <w:t>Automation systems and integration</w:t>
      </w:r>
      <w:r w:rsidRPr="00754776">
        <w:rPr>
          <w:lang w:val="en-GB"/>
        </w:rPr>
        <w:t xml:space="preserve">, Subcommittee SC 4, </w:t>
      </w:r>
      <w:r w:rsidRPr="00754776">
        <w:rPr>
          <w:i/>
          <w:lang w:val="en-GB"/>
        </w:rPr>
        <w:t>Industrial data</w:t>
      </w:r>
      <w:r w:rsidRPr="00754776">
        <w:rPr>
          <w:lang w:val="en-GB"/>
        </w:rPr>
        <w:t xml:space="preserve">, based on work of the </w:t>
      </w:r>
      <w:r w:rsidRPr="00754776">
        <w:rPr>
          <w:rFonts w:eastAsia="Times New Roman"/>
          <w:i/>
          <w:iCs/>
          <w:lang w:val="en-GB" w:eastAsia="x-none"/>
        </w:rPr>
        <w:t>German Association of the Automotive Industry (VDA), FAT-AK25 Fügetechnik</w:t>
      </w:r>
      <w:r w:rsidRPr="00754776">
        <w:rPr>
          <w:rFonts w:eastAsia="Times New Roman"/>
          <w:iCs/>
          <w:lang w:val="en-GB" w:eastAsia="x-none"/>
        </w:rPr>
        <w:t xml:space="preserve">. </w:t>
      </w:r>
    </w:p>
    <w:p w14:paraId="3571A670" w14:textId="0A8CEA1D" w:rsidR="00754776" w:rsidRPr="00754776" w:rsidRDefault="00754776" w:rsidP="00754776">
      <w:pPr>
        <w:pStyle w:val="ForewordText"/>
        <w:rPr>
          <w:lang w:val="en-GB"/>
        </w:rPr>
      </w:pPr>
      <w:r w:rsidRPr="00754776">
        <w:rPr>
          <w:lang w:val="en-GB"/>
        </w:rPr>
        <w:t xml:space="preserve">Any feedback or questions on this document should be directed to the user’s national standards body. A complete listing of these bodies can be found at </w:t>
      </w:r>
      <w:hyperlink r:id="rId15" w:history="1">
        <w:r w:rsidRPr="00754776">
          <w:rPr>
            <w:rStyle w:val="Hyperlink"/>
            <w:iCs/>
          </w:rPr>
          <w:t>www.iso.org/members.html</w:t>
        </w:r>
      </w:hyperlink>
      <w:r w:rsidRPr="00754776">
        <w:rPr>
          <w:lang w:val="en-GB"/>
        </w:rPr>
        <w:t>.</w:t>
      </w:r>
    </w:p>
    <w:p w14:paraId="640AEECD" w14:textId="77777777" w:rsidR="00754776" w:rsidRPr="00754776" w:rsidRDefault="00754776" w:rsidP="00754776">
      <w:pPr>
        <w:pStyle w:val="ForewordText"/>
        <w:autoSpaceDE w:val="0"/>
        <w:autoSpaceDN w:val="0"/>
        <w:adjustRightInd w:val="0"/>
        <w:rPr>
          <w:szCs w:val="24"/>
          <w:lang w:val="en-US"/>
        </w:rPr>
      </w:pPr>
    </w:p>
    <w:p w14:paraId="3F8FC404" w14:textId="77777777" w:rsidR="001A33D0" w:rsidRPr="005C2D94" w:rsidRDefault="001A33D0" w:rsidP="001A33D0">
      <w:pPr>
        <w:pStyle w:val="IntroTitle"/>
        <w:pageBreakBefore/>
      </w:pPr>
      <w:bookmarkStart w:id="4" w:name="_Toc353342668"/>
      <w:bookmarkStart w:id="5" w:name="_Toc159618707"/>
      <w:bookmarkEnd w:id="3"/>
      <w:r w:rsidRPr="005C2D94">
        <w:lastRenderedPageBreak/>
        <w:t>Introduction</w:t>
      </w:r>
      <w:bookmarkEnd w:id="4"/>
      <w:bookmarkEnd w:id="5"/>
    </w:p>
    <w:p w14:paraId="4AF7AA33" w14:textId="484EE3F3" w:rsidR="000F23F7" w:rsidRPr="00F54804" w:rsidRDefault="005300E4" w:rsidP="00ED5FAB">
      <w:pPr>
        <w:pStyle w:val="Textkrper"/>
      </w:pPr>
      <w:r w:rsidRPr="005B63B1">
        <w:t>This document</w:t>
      </w:r>
      <w:r w:rsidRPr="00E956F7">
        <w:rPr>
          <w:szCs w:val="24"/>
        </w:rPr>
        <w:t xml:space="preserve"> </w:t>
      </w:r>
      <w:r w:rsidR="00F00F2D" w:rsidRPr="00BD52D7">
        <w:t>aims at describing</w:t>
      </w:r>
      <w:r w:rsidR="00AB02B8">
        <w:t xml:space="preserve"> mechanical</w:t>
      </w:r>
      <w:r w:rsidR="00F00F2D" w:rsidRPr="00BD52D7">
        <w:t xml:space="preserve">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w:t>
      </w:r>
      <w:r>
        <w:rPr>
          <w:szCs w:val="24"/>
        </w:rPr>
        <w:t>product lifestyle management (</w:t>
      </w:r>
      <w:r w:rsidRPr="00E956F7">
        <w:rPr>
          <w:szCs w:val="24"/>
        </w:rPr>
        <w:t>PLM</w:t>
      </w:r>
      <w:r>
        <w:rPr>
          <w:szCs w:val="24"/>
        </w:rPr>
        <w:t>)</w:t>
      </w:r>
      <w:r w:rsidRPr="00E956F7">
        <w:rPr>
          <w:szCs w:val="24"/>
        </w:rPr>
        <w:t xml:space="preserve"> </w:t>
      </w:r>
      <w:r w:rsidR="00F00F2D" w:rsidRPr="00D7391D">
        <w:t>systems</w:t>
      </w:r>
      <w:r w:rsidR="00E30041">
        <w:t>,</w:t>
      </w:r>
      <w:r w:rsidR="00F00F2D" w:rsidRPr="00D7391D">
        <w:t xml:space="preserve"> </w:t>
      </w:r>
      <w:r w:rsidR="00657B4B" w:rsidRPr="000A1B7B">
        <w:t xml:space="preserve">while working well with part </w:t>
      </w:r>
      <w:r w:rsidRPr="00E956F7">
        <w:rPr>
          <w:szCs w:val="24"/>
        </w:rPr>
        <w:t>information</w:t>
      </w:r>
      <w:r>
        <w:rPr>
          <w:szCs w:val="24"/>
        </w:rPr>
        <w:t xml:space="preserve"> (e.g.</w:t>
      </w:r>
      <w:r w:rsidRPr="00E956F7">
        <w:rPr>
          <w:szCs w:val="24"/>
        </w:rPr>
        <w:t xml:space="preserve"> geometry, material, weight</w:t>
      </w:r>
      <w:r>
        <w:rPr>
          <w:szCs w:val="24"/>
        </w:rPr>
        <w:t xml:space="preserve">), </w:t>
      </w:r>
      <w:r w:rsidRPr="00E956F7">
        <w:rPr>
          <w:szCs w:val="24"/>
        </w:rPr>
        <w:t xml:space="preserve">are </w:t>
      </w:r>
      <w:r w:rsidR="000F23F7" w:rsidRPr="000A1B7B">
        <w:t>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3B9EAA01" w:rsidR="001C6575" w:rsidRDefault="000F23F7" w:rsidP="00ED5FAB">
      <w:pPr>
        <w:pStyle w:val="Textkrper"/>
      </w:pPr>
      <w:r w:rsidRPr="00F54804">
        <w:t xml:space="preserve">The initial motivation to develop this </w:t>
      </w:r>
      <w:r w:rsidR="00E30041">
        <w:rPr>
          <w:szCs w:val="24"/>
        </w:rPr>
        <w:t>document</w:t>
      </w:r>
      <w:r w:rsidR="00E30041" w:rsidRPr="00E956F7">
        <w:rPr>
          <w:szCs w:val="24"/>
        </w:rPr>
        <w:t xml:space="preserve"> c</w:t>
      </w:r>
      <w:r w:rsidR="00E30041">
        <w:rPr>
          <w:szCs w:val="24"/>
        </w:rPr>
        <w:t>a</w:t>
      </w:r>
      <w:r w:rsidR="00E30041" w:rsidRPr="00E956F7">
        <w:rPr>
          <w:szCs w:val="24"/>
        </w:rPr>
        <w:t xml:space="preserve">me </w:t>
      </w:r>
      <w:r w:rsidRPr="00F54804">
        <w:t>from the automotive industry</w:t>
      </w:r>
      <w:r w:rsidR="00F32696">
        <w:t xml:space="preserve"> (</w:t>
      </w:r>
      <w:r w:rsidR="00E30041">
        <w:t xml:space="preserve">see </w:t>
      </w:r>
      <w:r w:rsidR="003D7421">
        <w:fldChar w:fldCharType="begin"/>
      </w:r>
      <w:r w:rsidR="003D7421">
        <w:instrText xml:space="preserve"> REF _Ref101250401 \r \h </w:instrText>
      </w:r>
      <w:r w:rsidR="003D7421">
        <w:fldChar w:fldCharType="separate"/>
      </w:r>
      <w:r w:rsidR="0012574E">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w:t>
      </w:r>
      <w:r w:rsidR="00E30041" w:rsidRPr="00F54804">
        <w:t xml:space="preserve">this </w:t>
      </w:r>
      <w:r w:rsidR="00E30041">
        <w:rPr>
          <w:szCs w:val="24"/>
        </w:rPr>
        <w:t>document</w:t>
      </w:r>
      <w:r w:rsidR="00AB23E5" w:rsidRPr="00F54804">
        <w:t xml:space="preserve"> </w:t>
      </w:r>
      <w:r w:rsidRPr="00F54804">
        <w:t xml:space="preserve">that </w:t>
      </w:r>
      <w:r w:rsidR="00E30041" w:rsidRPr="00E956F7">
        <w:rPr>
          <w:szCs w:val="24"/>
        </w:rPr>
        <w:t>limits it to this industry</w:t>
      </w:r>
      <w:r w:rsidRPr="00F54804">
        <w:t xml:space="preserve">. </w:t>
      </w:r>
      <w:r w:rsidR="00E30041" w:rsidRPr="00E956F7">
        <w:rPr>
          <w:szCs w:val="24"/>
        </w:rPr>
        <w:t>It is clearly targeted to support virtual development processes for mechanical systems or structures in any industrial area.</w:t>
      </w:r>
      <w:r w:rsidR="00E30041">
        <w:t xml:space="preserve"> </w:t>
      </w:r>
    </w:p>
    <w:p w14:paraId="5CB0DF4C" w14:textId="02F1202B" w:rsidR="002A2945" w:rsidRPr="00F54804" w:rsidRDefault="002A2945" w:rsidP="00ED5FAB">
      <w:pPr>
        <w:pStyle w:val="Textkrper"/>
      </w:pPr>
      <w:r>
        <w:t xml:space="preserve">One design goal of χMCF is to support </w:t>
      </w:r>
      <w:r w:rsidR="00F06B72">
        <w:t>t</w:t>
      </w:r>
      <w:r w:rsidR="00F06B72" w:rsidRPr="00F06B72">
        <w:t>he widest possible range of development and manufacturing processes.</w:t>
      </w:r>
      <w:r w:rsidR="00F06B72">
        <w:t xml:space="preserve"> </w:t>
      </w:r>
      <w:r w:rsidR="00EB2506" w:rsidRPr="00EB2506">
        <w:t>This makes it very likely that xMCF and STEP (ISO</w:t>
      </w:r>
      <w:r w:rsidR="00EB2506">
        <w:t> </w:t>
      </w:r>
      <w:r w:rsidR="00EB2506" w:rsidRPr="00EB2506">
        <w:t>10303</w:t>
      </w:r>
      <w:r w:rsidR="00616121">
        <w:t xml:space="preserve">, </w:t>
      </w:r>
      <w:sdt>
        <w:sdtPr>
          <w:id w:val="1837268223"/>
          <w:citation/>
        </w:sdtPr>
        <w:sdtContent>
          <w:r w:rsidR="00616121">
            <w:fldChar w:fldCharType="begin"/>
          </w:r>
          <w:r w:rsidR="00616121">
            <w:rPr>
              <w:lang w:val="de-DE"/>
            </w:rPr>
            <w:instrText xml:space="preserve"> CITATION ISO10303_242 \l 1031 </w:instrText>
          </w:r>
          <w:r w:rsidR="00616121">
            <w:fldChar w:fldCharType="separate"/>
          </w:r>
          <w:r w:rsidR="005E3DB0" w:rsidRPr="005E3DB0">
            <w:rPr>
              <w:noProof/>
              <w:lang w:val="de-DE"/>
            </w:rPr>
            <w:t>[1]</w:t>
          </w:r>
          <w:r w:rsidR="00616121">
            <w:fldChar w:fldCharType="end"/>
          </w:r>
        </w:sdtContent>
      </w:sdt>
      <w:r w:rsidR="00EB2506" w:rsidRPr="00EB2506">
        <w:t>) will be used together.</w:t>
      </w:r>
      <w:r w:rsidR="00EB2506">
        <w:t xml:space="preserve"> </w:t>
      </w:r>
      <w:r w:rsidR="00EB2506">
        <w:fldChar w:fldCharType="begin"/>
      </w:r>
      <w:r w:rsidR="00EB2506">
        <w:instrText xml:space="preserve"> REF _Ref101250429 \r \h </w:instrText>
      </w:r>
      <w:r w:rsidR="00EB2506">
        <w:fldChar w:fldCharType="separate"/>
      </w:r>
      <w:r w:rsidR="0012574E">
        <w:t>Annex B</w:t>
      </w:r>
      <w:r w:rsidR="00EB2506">
        <w:fldChar w:fldCharType="end"/>
      </w:r>
      <w:r w:rsidR="00EB2506">
        <w:t xml:space="preserve"> </w:t>
      </w:r>
      <w:r w:rsidR="00EB2506" w:rsidRPr="00EB2506">
        <w:t>investigates how this can be done in a way that benefits both standards.</w:t>
      </w:r>
      <w:r w:rsidR="00EB2506">
        <w:t xml:space="preserve"> </w:t>
      </w:r>
    </w:p>
    <w:p w14:paraId="18F2528E" w14:textId="55F4F6F9" w:rsidR="0018659B" w:rsidRPr="00F54804" w:rsidRDefault="0018659B" w:rsidP="0018659B">
      <w:r w:rsidRPr="00F54804">
        <w:t xml:space="preserve">Regardless of the </w:t>
      </w:r>
      <w:r w:rsidR="00DE2407">
        <w:t>respective</w:t>
      </w:r>
      <w:r w:rsidRPr="00F54804">
        <w:t xml:space="preserve"> industr</w:t>
      </w:r>
      <w:r w:rsidR="00DE2407">
        <w:t>ial domain</w:t>
      </w:r>
      <w:r w:rsidRPr="00F54804">
        <w:t xml:space="preserve">, complex technical </w:t>
      </w:r>
      <w:r w:rsidR="003A0D01" w:rsidRPr="00E956F7">
        <w:rPr>
          <w:szCs w:val="24"/>
        </w:rPr>
        <w:t xml:space="preserve">systems </w:t>
      </w:r>
      <w:r w:rsidR="003A0D01">
        <w:rPr>
          <w:szCs w:val="24"/>
        </w:rPr>
        <w:t xml:space="preserve">(e.g. </w:t>
      </w:r>
      <w:r w:rsidR="003A0D01" w:rsidRPr="00E956F7">
        <w:rPr>
          <w:szCs w:val="24"/>
        </w:rPr>
        <w:t>vehicles, planes, ships</w:t>
      </w:r>
      <w:r w:rsidR="003A0D01">
        <w:rPr>
          <w:szCs w:val="24"/>
        </w:rPr>
        <w:t>)</w:t>
      </w:r>
      <w:r w:rsidR="003A0D01" w:rsidRPr="00E956F7">
        <w:rPr>
          <w:szCs w:val="24"/>
        </w:rPr>
        <w:t xml:space="preserve"> </w:t>
      </w:r>
      <w:r w:rsidRPr="00F54804">
        <w:t xml:space="preserve">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w:t>
      </w:r>
      <w:r w:rsidR="00152FE2">
        <w:t xml:space="preserve">Typical connection types are </w:t>
      </w:r>
      <w:r w:rsidRPr="00F54804">
        <w:t xml:space="preserve">welds, bolt connections, adhesives, rivets, clips, etc. </w:t>
      </w:r>
      <w:r w:rsidR="001529B9">
        <w:t>E</w:t>
      </w:r>
      <w:r w:rsidR="00F678EE" w:rsidRPr="00F54804">
        <w:t xml:space="preserve">fficient and reliable data management of </w:t>
      </w:r>
      <w:r w:rsidR="001529B9">
        <w:t>such</w:t>
      </w:r>
      <w:r w:rsidR="00F678EE" w:rsidRPr="00F54804">
        <w:t xml:space="preserve"> connection data is not only required for the </w:t>
      </w:r>
      <w:r w:rsidR="003A0D01" w:rsidRPr="00E956F7">
        <w:rPr>
          <w:szCs w:val="24"/>
        </w:rPr>
        <w:t xml:space="preserve">actual </w:t>
      </w:r>
      <w:r w:rsidR="00F678EE" w:rsidRPr="00F54804">
        <w:t xml:space="preserve">design </w:t>
      </w:r>
      <w:r w:rsidR="001529B9">
        <w:t>and</w:t>
      </w:r>
      <w:r w:rsidR="00F678EE" w:rsidRPr="00F54804">
        <w:t xml:space="preserve"> verification process </w:t>
      </w:r>
      <w:r w:rsidR="003A0D01">
        <w:rPr>
          <w:szCs w:val="24"/>
        </w:rPr>
        <w:t>[computer-aided design (</w:t>
      </w:r>
      <w:r w:rsidR="003A0D01" w:rsidRPr="00E956F7">
        <w:rPr>
          <w:szCs w:val="24"/>
        </w:rPr>
        <w:t>CAD</w:t>
      </w:r>
      <w:r w:rsidR="003A0D01">
        <w:rPr>
          <w:szCs w:val="24"/>
        </w:rPr>
        <w:t>)</w:t>
      </w:r>
      <w:r w:rsidR="003A0D01" w:rsidRPr="00E956F7">
        <w:rPr>
          <w:szCs w:val="24"/>
        </w:rPr>
        <w:t xml:space="preserve"> </w:t>
      </w:r>
      <w:r w:rsidR="003A0D01">
        <w:rPr>
          <w:szCs w:val="24"/>
        </w:rPr>
        <w:t>and</w:t>
      </w:r>
      <w:r w:rsidR="003A0D01" w:rsidRPr="00E956F7">
        <w:rPr>
          <w:szCs w:val="24"/>
        </w:rPr>
        <w:t xml:space="preserve"> </w:t>
      </w:r>
      <w:r w:rsidR="003A0D01">
        <w:rPr>
          <w:szCs w:val="24"/>
        </w:rPr>
        <w:t>computer-aided engineering (</w:t>
      </w:r>
      <w:r w:rsidR="003A0D01" w:rsidRPr="00E956F7">
        <w:rPr>
          <w:szCs w:val="24"/>
        </w:rPr>
        <w:t>CAE)</w:t>
      </w:r>
      <w:r w:rsidR="003A0D01">
        <w:rPr>
          <w:szCs w:val="24"/>
        </w:rPr>
        <w:t>],</w:t>
      </w:r>
      <w:r w:rsidR="00F678EE" w:rsidRPr="00F54804">
        <w:t xml:space="preserve"> but also for manufacturing planning and even cost estimation. </w:t>
      </w:r>
      <w:r w:rsidR="00FA2790" w:rsidRPr="00E956F7">
        <w:rPr>
          <w:szCs w:val="24"/>
        </w:rPr>
        <w:t>Various design, material and manufacturing parameters are required to be managed for each connection.</w:t>
      </w:r>
      <w:r w:rsidR="003779B4" w:rsidRPr="00F54804">
        <w:t xml:space="preserve"> </w:t>
      </w:r>
    </w:p>
    <w:p w14:paraId="26290167" w14:textId="41FF25C9" w:rsidR="003779B4" w:rsidRPr="00F54804" w:rsidRDefault="00582767" w:rsidP="0018659B">
      <w:r>
        <w:rPr>
          <w:szCs w:val="24"/>
        </w:rPr>
        <w:t>D</w:t>
      </w:r>
      <w:r w:rsidRPr="00E956F7">
        <w:rPr>
          <w:szCs w:val="24"/>
        </w:rPr>
        <w:t xml:space="preserve">etails for connections or joints grow </w:t>
      </w:r>
      <w:r>
        <w:rPr>
          <w:szCs w:val="24"/>
        </w:rPr>
        <w:t xml:space="preserve">and mature </w:t>
      </w:r>
      <w:r w:rsidRPr="00E956F7">
        <w:rPr>
          <w:szCs w:val="24"/>
        </w:rPr>
        <w:t>along the development process.</w:t>
      </w:r>
      <w:r w:rsidR="003779B4" w:rsidRPr="00F54804">
        <w:t xml:space="preserve"> At different </w:t>
      </w:r>
      <w:r w:rsidR="001529B9">
        <w:t xml:space="preserve">development </w:t>
      </w:r>
      <w:r w:rsidR="003779B4" w:rsidRPr="00F54804">
        <w:t>stages (</w:t>
      </w:r>
      <w:r w:rsidR="001529B9">
        <w:t xml:space="preserve">e.g. </w:t>
      </w:r>
      <w:r w:rsidR="003779B4" w:rsidRPr="00F54804">
        <w:t>concept</w:t>
      </w:r>
      <w:r w:rsidR="005E56D0" w:rsidRPr="00F54804">
        <w:t xml:space="preserve"> phase</w:t>
      </w:r>
      <w:r w:rsidR="003779B4" w:rsidRPr="00F54804">
        <w:t xml:space="preserve">, detailed design, verification, manufacturing planning) and </w:t>
      </w:r>
      <w:r w:rsidR="00152FE2">
        <w:t xml:space="preserve">engineering </w:t>
      </w:r>
      <w:r w:rsidR="003779B4" w:rsidRPr="00F54804">
        <w:t>functions (CAD, CAE, Manufacturing, …)</w:t>
      </w:r>
      <w:r w:rsidR="001529B9">
        <w:t>,</w:t>
      </w:r>
      <w:r w:rsidR="003779B4" w:rsidRPr="00F54804">
        <w:t xml:space="preserve"> </w:t>
      </w:r>
      <w:r w:rsidR="00DF5EC5" w:rsidRPr="00E956F7">
        <w:rPr>
          <w:szCs w:val="24"/>
        </w:rPr>
        <w:t>data will be added and consumed</w:t>
      </w:r>
      <w:r w:rsidR="003779B4" w:rsidRPr="00F54804">
        <w:t xml:space="preserve">. </w:t>
      </w:r>
      <w:r w:rsidR="00152FE2">
        <w:t>Therefore</w:t>
      </w:r>
      <w:r w:rsidR="003779B4" w:rsidRPr="00F54804">
        <w:t xml:space="preserve">, a database </w:t>
      </w:r>
      <w:r w:rsidR="005E56D0" w:rsidRPr="00F54804">
        <w:t xml:space="preserve">for connection data is </w:t>
      </w:r>
      <w:r w:rsidR="00DF5EC5" w:rsidRPr="00E956F7">
        <w:rPr>
          <w:szCs w:val="24"/>
        </w:rPr>
        <w:t>required</w:t>
      </w:r>
      <w:r w:rsidR="005E56D0" w:rsidRPr="00F54804">
        <w:t>.</w:t>
      </w:r>
      <w:r w:rsidR="003779B4" w:rsidRPr="00F54804">
        <w:t xml:space="preserve"> </w:t>
      </w:r>
      <w:r w:rsidR="005E56D0" w:rsidRPr="00F54804">
        <w:t xml:space="preserve">But </w:t>
      </w:r>
      <w:r w:rsidR="00502DF5" w:rsidRPr="00F54804">
        <w:t>also</w:t>
      </w:r>
      <w:r w:rsidR="00CA7A31">
        <w:t>,</w:t>
      </w:r>
      <w:r w:rsidR="00502DF5" w:rsidRPr="00F54804">
        <w:t xml:space="preserve"> </w:t>
      </w:r>
      <w:r w:rsidR="005E56D0" w:rsidRPr="00F54804">
        <w:t>the</w:t>
      </w:r>
      <w:r w:rsidR="00152FE2">
        <w:t xml:space="preserve"> software</w:t>
      </w:r>
      <w:r w:rsidR="005E56D0" w:rsidRPr="00F54804">
        <w:t xml:space="preserve"> </w:t>
      </w:r>
      <w:r w:rsidR="003779B4"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DF5EC5" w:rsidRPr="00E956F7">
        <w:rPr>
          <w:szCs w:val="24"/>
        </w:rPr>
        <w:t>defined in this document, serves as this language</w:t>
      </w:r>
      <w:r w:rsidR="00502DF5" w:rsidRPr="00F54804">
        <w:t>.</w:t>
      </w:r>
      <w:r w:rsidR="00DF5EC5">
        <w:t xml:space="preserve"> </w:t>
      </w:r>
    </w:p>
    <w:p w14:paraId="28FB156A" w14:textId="6DCF3FBF" w:rsidR="002A2945" w:rsidRPr="00F54804" w:rsidRDefault="00DF5EC5" w:rsidP="00502DF5">
      <w:r w:rsidRPr="00E956F7">
        <w:rPr>
          <w:szCs w:val="24"/>
        </w:rPr>
        <w:t>The advantage</w:t>
      </w:r>
      <w:r>
        <w:rPr>
          <w:szCs w:val="24"/>
        </w:rPr>
        <w:t>s are</w:t>
      </w:r>
      <w:r w:rsidRPr="00E956F7">
        <w:rPr>
          <w:szCs w:val="24"/>
        </w:rPr>
        <w:t xml:space="preserve"> evident</w:t>
      </w:r>
      <w:r>
        <w:rPr>
          <w:szCs w:val="24"/>
        </w:rPr>
        <w:t>:</w:t>
      </w:r>
      <w:r>
        <w:t xml:space="preserve"> I</w:t>
      </w:r>
      <w:r w:rsidR="00502DF5" w:rsidRPr="00F54804">
        <w:t xml:space="preserve">ntegrating </w:t>
      </w:r>
      <w:r w:rsidR="00DE2407">
        <w:t xml:space="preserve">dedicated </w:t>
      </w:r>
      <w:r w:rsidR="00502DF5" w:rsidRPr="00F54804">
        <w:t>connection data into the PLM structure and using a common language (</w:t>
      </w:r>
      <w:r w:rsidR="007836EA" w:rsidRPr="00F54804">
        <w:t>χ</w:t>
      </w:r>
      <w:r w:rsidR="00502DF5" w:rsidRPr="00F54804">
        <w:t>MCF) for data exchange</w:t>
      </w:r>
      <w:r w:rsidR="00DE2407">
        <w:t xml:space="preserve"> </w:t>
      </w:r>
      <w:r w:rsidR="00502DF5" w:rsidRPr="00F54804">
        <w:t>avoid</w:t>
      </w:r>
      <w:r>
        <w:t>s</w:t>
      </w:r>
      <w:r w:rsidR="00502DF5" w:rsidRPr="00F54804">
        <w:t xml:space="preserve"> data conversions or re-generation</w:t>
      </w:r>
      <w:r>
        <w:t xml:space="preserve">s </w:t>
      </w:r>
      <w:r w:rsidRPr="00E956F7">
        <w:rPr>
          <w:szCs w:val="24"/>
        </w:rPr>
        <w:t xml:space="preserve">and, </w:t>
      </w:r>
      <w:r w:rsidR="003F3DEF">
        <w:rPr>
          <w:szCs w:val="24"/>
        </w:rPr>
        <w:t>therefore</w:t>
      </w:r>
      <w:r w:rsidRPr="00E956F7">
        <w:rPr>
          <w:szCs w:val="24"/>
        </w:rPr>
        <w:t xml:space="preserve">, </w:t>
      </w:r>
      <w:r>
        <w:rPr>
          <w:szCs w:val="24"/>
        </w:rPr>
        <w:t>decreases</w:t>
      </w:r>
      <w:r w:rsidRPr="00E956F7">
        <w:rPr>
          <w:szCs w:val="24"/>
        </w:rPr>
        <w:t xml:space="preserve"> inconsistencies and flaws during system development.</w:t>
      </w:r>
      <w:r w:rsidR="00890EE2" w:rsidRPr="00F54804">
        <w:t xml:space="preserve"> </w:t>
      </w:r>
    </w:p>
    <w:p w14:paraId="370BBA90" w14:textId="77777777" w:rsidR="00502DF5" w:rsidRPr="00F54804" w:rsidRDefault="00502DF5" w:rsidP="00502DF5"/>
    <w:p w14:paraId="7C15FF61" w14:textId="658F022A" w:rsidR="00502DF5" w:rsidRPr="00F54804" w:rsidRDefault="00502DF5" w:rsidP="00502DF5">
      <w:pPr>
        <w:sectPr w:rsidR="00502DF5" w:rsidRPr="00F54804" w:rsidSect="00452A3A">
          <w:headerReference w:type="even" r:id="rId16"/>
          <w:headerReference w:type="default" r:id="rId17"/>
          <w:footerReference w:type="even" r:id="rId18"/>
          <w:footerReference w:type="default" r:id="rId19"/>
          <w:pgSz w:w="11906" w:h="16838" w:code="9"/>
          <w:pgMar w:top="794" w:right="737" w:bottom="284" w:left="851" w:header="709" w:footer="0" w:gutter="567"/>
          <w:pgNumType w:fmt="lowerRoman"/>
          <w:cols w:space="720"/>
        </w:sectPr>
      </w:pPr>
    </w:p>
    <w:p w14:paraId="5DB8B567" w14:textId="77777777" w:rsidR="00F862F3" w:rsidRPr="00E956F7" w:rsidRDefault="00F862F3" w:rsidP="00F862F3">
      <w:pPr>
        <w:pStyle w:val="zzSTDTitle"/>
        <w:autoSpaceDE w:val="0"/>
        <w:autoSpaceDN w:val="0"/>
        <w:adjustRightInd w:val="0"/>
        <w:rPr>
          <w:rFonts w:eastAsia="Times New Roman"/>
          <w:szCs w:val="24"/>
        </w:rPr>
      </w:pPr>
      <w:bookmarkStart w:id="6" w:name="_Toc353342669"/>
      <w:r w:rsidRPr="00E956F7">
        <w:rPr>
          <w:rFonts w:eastAsia="Times New Roman"/>
          <w:szCs w:val="24"/>
        </w:rPr>
        <w:lastRenderedPageBreak/>
        <w:t>χMCF (xMCF) - Extended Master Connection File</w:t>
      </w:r>
      <w:r w:rsidRPr="00E956F7">
        <w:rPr>
          <w:rFonts w:eastAsia="Times New Roman"/>
          <w:szCs w:val="24"/>
        </w:rPr>
        <w:br/>
      </w:r>
      <w:r w:rsidRPr="00E956F7">
        <w:rPr>
          <w:rFonts w:eastAsia="Times New Roman"/>
          <w:b w:val="0"/>
          <w:szCs w:val="24"/>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7" w:name="_Toc159618708"/>
      <w:r w:rsidRPr="00BD52D7">
        <w:t>Scope</w:t>
      </w:r>
      <w:bookmarkEnd w:id="6"/>
      <w:bookmarkEnd w:id="7"/>
    </w:p>
    <w:p w14:paraId="1DC304C6" w14:textId="46DD50B9" w:rsidR="00F862F3" w:rsidRPr="00E956F7" w:rsidRDefault="00F862F3" w:rsidP="00F862F3">
      <w:pPr>
        <w:pStyle w:val="Textkrper"/>
        <w:autoSpaceDE w:val="0"/>
        <w:autoSpaceDN w:val="0"/>
        <w:adjustRightInd w:val="0"/>
        <w:rPr>
          <w:szCs w:val="24"/>
        </w:rPr>
      </w:pPr>
      <w:r w:rsidRPr="00E956F7">
        <w:rPr>
          <w:szCs w:val="24"/>
        </w:rPr>
        <w:t>This document specifies XML definitions that are used to describe data and information related to connections or joints in mechanical systems or structures.</w:t>
      </w:r>
    </w:p>
    <w:p w14:paraId="5D9AEB9B" w14:textId="77777777" w:rsidR="00F862F3" w:rsidRPr="00E956F7" w:rsidRDefault="00F862F3" w:rsidP="00F862F3">
      <w:pPr>
        <w:pStyle w:val="Textkrper"/>
        <w:autoSpaceDE w:val="0"/>
        <w:autoSpaceDN w:val="0"/>
        <w:adjustRightInd w:val="0"/>
        <w:rPr>
          <w:szCs w:val="24"/>
        </w:rPr>
      </w:pPr>
      <w:r w:rsidRPr="00E956F7">
        <w:rPr>
          <w:szCs w:val="24"/>
        </w:rPr>
        <w:t>The following is within the scope of this document:</w:t>
      </w:r>
    </w:p>
    <w:p w14:paraId="1B4D84AF" w14:textId="336EA898"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d</w:t>
      </w:r>
      <w:r w:rsidRPr="00E956F7">
        <w:rPr>
          <w:szCs w:val="24"/>
        </w:rPr>
        <w:t xml:space="preserve">escription </w:t>
      </w:r>
      <w:r>
        <w:rPr>
          <w:szCs w:val="24"/>
        </w:rPr>
        <w:t>and</w:t>
      </w:r>
      <w:r w:rsidRPr="00E956F7">
        <w:rPr>
          <w:szCs w:val="24"/>
        </w:rPr>
        <w:t xml:space="preserve"> explanation of XML definitions for logical or process related data or other properties of a connection.</w:t>
      </w:r>
    </w:p>
    <w:p w14:paraId="07E7EC38" w14:textId="77777777" w:rsidR="00F862F3" w:rsidRPr="00E956F7" w:rsidRDefault="00F862F3" w:rsidP="00F862F3">
      <w:pPr>
        <w:pStyle w:val="Textkrper"/>
        <w:autoSpaceDE w:val="0"/>
        <w:autoSpaceDN w:val="0"/>
        <w:adjustRightInd w:val="0"/>
        <w:rPr>
          <w:szCs w:val="24"/>
        </w:rPr>
      </w:pPr>
      <w:r w:rsidRPr="00E956F7">
        <w:rPr>
          <w:szCs w:val="24"/>
        </w:rPr>
        <w:t xml:space="preserve">The following </w:t>
      </w:r>
      <w:r>
        <w:t>aspects</w:t>
      </w:r>
      <w:r w:rsidRPr="000350D0">
        <w:t xml:space="preserve"> </w:t>
      </w:r>
      <w:r w:rsidRPr="00E956F7">
        <w:rPr>
          <w:szCs w:val="24"/>
        </w:rPr>
        <w:t>are outside the scope of this document:</w:t>
      </w:r>
    </w:p>
    <w:p w14:paraId="675DCE1F" w14:textId="3C385A01" w:rsidR="00F862F3" w:rsidRPr="00E956F7"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g</w:t>
      </w:r>
      <w:r w:rsidRPr="00E956F7">
        <w:rPr>
          <w:szCs w:val="24"/>
        </w:rPr>
        <w:t>eometry of fasteners or other parts</w:t>
      </w:r>
      <w:r w:rsidR="001D6124">
        <w:rPr>
          <w:szCs w:val="24"/>
        </w:rPr>
        <w:t xml:space="preserve">, </w:t>
      </w:r>
    </w:p>
    <w:p w14:paraId="14B97ACB" w14:textId="77777777"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r>
      <w:r>
        <w:rPr>
          <w:szCs w:val="24"/>
        </w:rPr>
        <w:t>h</w:t>
      </w:r>
      <w:r w:rsidRPr="00E956F7">
        <w:rPr>
          <w:szCs w:val="24"/>
        </w:rPr>
        <w:t xml:space="preserve">andling of χMCF data in </w:t>
      </w:r>
    </w:p>
    <w:p w14:paraId="2AA87711" w14:textId="37468B76"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product data management (</w:t>
      </w:r>
      <w:r w:rsidRPr="00E956F7">
        <w:rPr>
          <w:szCs w:val="24"/>
        </w:rPr>
        <w:t>PDM</w:t>
      </w:r>
      <w:r>
        <w:rPr>
          <w:szCs w:val="24"/>
        </w:rPr>
        <w:t>) systems</w:t>
      </w:r>
      <w:r w:rsidRPr="00E956F7">
        <w:rPr>
          <w:szCs w:val="24"/>
        </w:rPr>
        <w:t xml:space="preserve">, </w:t>
      </w:r>
    </w:p>
    <w:p w14:paraId="1BEC9F4B" w14:textId="28610935" w:rsid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t>subscriber data management (</w:t>
      </w:r>
      <w:r w:rsidRPr="00E956F7">
        <w:rPr>
          <w:szCs w:val="24"/>
        </w:rPr>
        <w:t>SDM</w:t>
      </w:r>
      <w:r>
        <w:rPr>
          <w:szCs w:val="24"/>
        </w:rPr>
        <w:t>) systems, and</w:t>
      </w:r>
    </w:p>
    <w:p w14:paraId="00B0888D" w14:textId="4AC01B1F" w:rsidR="006D3FB7" w:rsidRPr="00F862F3" w:rsidRDefault="00F862F3" w:rsidP="00F862F3">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806"/>
        <w:rPr>
          <w:szCs w:val="24"/>
        </w:rPr>
      </w:pPr>
      <w:r>
        <w:rPr>
          <w:szCs w:val="24"/>
        </w:rPr>
        <w:t>—</w:t>
      </w:r>
      <w:r>
        <w:rPr>
          <w:szCs w:val="24"/>
        </w:rPr>
        <w:tab/>
      </w:r>
      <w:r w:rsidRPr="00E956F7">
        <w:rPr>
          <w:szCs w:val="24"/>
        </w:rPr>
        <w:t>other data management systems.</w:t>
      </w:r>
    </w:p>
    <w:p w14:paraId="4F99F2DE" w14:textId="1EA16368" w:rsidR="001A33D0" w:rsidRPr="00F54804" w:rsidRDefault="001A33D0" w:rsidP="001A33D0">
      <w:pPr>
        <w:pStyle w:val="berschrift1"/>
        <w:numPr>
          <w:ilvl w:val="0"/>
          <w:numId w:val="1"/>
        </w:numPr>
        <w:tabs>
          <w:tab w:val="clear" w:pos="432"/>
        </w:tabs>
        <w:ind w:left="0" w:firstLine="0"/>
      </w:pPr>
      <w:bookmarkStart w:id="8" w:name="_Toc100846775"/>
      <w:bookmarkStart w:id="9" w:name="_Toc101276483"/>
      <w:bookmarkStart w:id="10" w:name="_Toc101281973"/>
      <w:bookmarkStart w:id="11" w:name="_Toc101282318"/>
      <w:bookmarkStart w:id="12" w:name="_Toc101340855"/>
      <w:bookmarkStart w:id="13" w:name="_Toc101341201"/>
      <w:bookmarkStart w:id="14" w:name="_Toc101341765"/>
      <w:bookmarkStart w:id="15" w:name="_Toc101343639"/>
      <w:bookmarkStart w:id="16" w:name="_Toc101348945"/>
      <w:bookmarkStart w:id="17" w:name="_Toc101349640"/>
      <w:bookmarkStart w:id="18" w:name="_Toc101353580"/>
      <w:bookmarkStart w:id="19" w:name="_Toc101354743"/>
      <w:bookmarkStart w:id="20" w:name="_Toc101362035"/>
      <w:bookmarkStart w:id="21" w:name="_Toc101362383"/>
      <w:bookmarkStart w:id="22" w:name="_Toc101424443"/>
      <w:bookmarkStart w:id="23" w:name="_Toc101426527"/>
      <w:bookmarkStart w:id="24" w:name="_Toc101427709"/>
      <w:bookmarkStart w:id="25" w:name="_Toc101428076"/>
      <w:bookmarkStart w:id="26" w:name="_Toc101453089"/>
      <w:bookmarkStart w:id="27" w:name="_Toc100846776"/>
      <w:bookmarkStart w:id="28" w:name="_Toc101276484"/>
      <w:bookmarkStart w:id="29" w:name="_Toc101281974"/>
      <w:bookmarkStart w:id="30" w:name="_Toc101282319"/>
      <w:bookmarkStart w:id="31" w:name="_Toc101340856"/>
      <w:bookmarkStart w:id="32" w:name="_Toc101341202"/>
      <w:bookmarkStart w:id="33" w:name="_Toc101341766"/>
      <w:bookmarkStart w:id="34" w:name="_Toc101343640"/>
      <w:bookmarkStart w:id="35" w:name="_Toc101348946"/>
      <w:bookmarkStart w:id="36" w:name="_Toc101349641"/>
      <w:bookmarkStart w:id="37" w:name="_Toc101353581"/>
      <w:bookmarkStart w:id="38" w:name="_Toc101354744"/>
      <w:bookmarkStart w:id="39" w:name="_Toc101362036"/>
      <w:bookmarkStart w:id="40" w:name="_Toc101362384"/>
      <w:bookmarkStart w:id="41" w:name="_Toc101424444"/>
      <w:bookmarkStart w:id="42" w:name="_Toc101426528"/>
      <w:bookmarkStart w:id="43" w:name="_Toc101427710"/>
      <w:bookmarkStart w:id="44" w:name="_Toc101428077"/>
      <w:bookmarkStart w:id="45" w:name="_Toc101453090"/>
      <w:bookmarkStart w:id="46" w:name="_Toc100846777"/>
      <w:bookmarkStart w:id="47" w:name="_Toc101276485"/>
      <w:bookmarkStart w:id="48" w:name="_Toc101281975"/>
      <w:bookmarkStart w:id="49" w:name="_Toc101282320"/>
      <w:bookmarkStart w:id="50" w:name="_Toc101340857"/>
      <w:bookmarkStart w:id="51" w:name="_Toc101341203"/>
      <w:bookmarkStart w:id="52" w:name="_Toc101341767"/>
      <w:bookmarkStart w:id="53" w:name="_Toc101343641"/>
      <w:bookmarkStart w:id="54" w:name="_Toc101348947"/>
      <w:bookmarkStart w:id="55" w:name="_Toc101349642"/>
      <w:bookmarkStart w:id="56" w:name="_Toc101353582"/>
      <w:bookmarkStart w:id="57" w:name="_Toc101354745"/>
      <w:bookmarkStart w:id="58" w:name="_Toc101362037"/>
      <w:bookmarkStart w:id="59" w:name="_Toc101362385"/>
      <w:bookmarkStart w:id="60" w:name="_Toc101424445"/>
      <w:bookmarkStart w:id="61" w:name="_Toc101426529"/>
      <w:bookmarkStart w:id="62" w:name="_Toc101427711"/>
      <w:bookmarkStart w:id="63" w:name="_Toc101428078"/>
      <w:bookmarkStart w:id="64" w:name="_Toc101453091"/>
      <w:bookmarkStart w:id="65" w:name="_Toc353342670"/>
      <w:bookmarkStart w:id="66" w:name="_Toc15961870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F54804">
        <w:t>Normative references</w:t>
      </w:r>
      <w:bookmarkEnd w:id="65"/>
      <w:bookmarkEnd w:id="66"/>
    </w:p>
    <w:p w14:paraId="150F042C" w14:textId="390B5423" w:rsidR="005E4185" w:rsidRPr="00F54804" w:rsidRDefault="00F862F3" w:rsidP="00ED5FAB">
      <w:pPr>
        <w:pStyle w:val="Textkrper"/>
      </w:pPr>
      <w:r w:rsidRPr="00F862F3">
        <w:t>There are no normative references in this document.</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7" w:name="_Toc353342671"/>
      <w:bookmarkStart w:id="68" w:name="_Toc159618710"/>
      <w:r w:rsidRPr="00F54804">
        <w:t>Terms and definitions</w:t>
      </w:r>
      <w:bookmarkEnd w:id="67"/>
      <w:bookmarkEnd w:id="68"/>
    </w:p>
    <w:p w14:paraId="2A3107E5" w14:textId="77777777" w:rsidR="00C569F0" w:rsidRPr="00E956F7" w:rsidRDefault="00C569F0" w:rsidP="00C569F0">
      <w:pPr>
        <w:pStyle w:val="Textkrper"/>
        <w:autoSpaceDE w:val="0"/>
        <w:autoSpaceDN w:val="0"/>
        <w:adjustRightInd w:val="0"/>
        <w:rPr>
          <w:szCs w:val="24"/>
        </w:rPr>
      </w:pPr>
      <w:r w:rsidRPr="00E956F7">
        <w:rPr>
          <w:szCs w:val="24"/>
        </w:rPr>
        <w:t>No terms and definitions are listed in this document.</w:t>
      </w:r>
    </w:p>
    <w:p w14:paraId="3608AADE" w14:textId="77777777" w:rsidR="00C569F0" w:rsidRPr="00E956F7" w:rsidRDefault="00C569F0" w:rsidP="00C569F0">
      <w:pPr>
        <w:pStyle w:val="Textkrper"/>
        <w:autoSpaceDE w:val="0"/>
        <w:autoSpaceDN w:val="0"/>
        <w:adjustRightInd w:val="0"/>
        <w:rPr>
          <w:szCs w:val="24"/>
        </w:rPr>
      </w:pPr>
      <w:r w:rsidRPr="00E956F7">
        <w:rPr>
          <w:szCs w:val="24"/>
        </w:rPr>
        <w:t>ISO and IEC maintain terminology databases for use in standardization at the following addresses:</w:t>
      </w:r>
    </w:p>
    <w:p w14:paraId="058FD5DA" w14:textId="7E3A471A"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ISO Online browsing platform: available at </w:t>
      </w:r>
      <w:hyperlink r:id="rId20" w:history="1">
        <w:r w:rsidRPr="00E956F7">
          <w:rPr>
            <w:rStyle w:val="Hyperlink"/>
            <w:szCs w:val="24"/>
          </w:rPr>
          <w:t>https://www.iso.org/obp</w:t>
        </w:r>
      </w:hyperlink>
      <w:r w:rsidR="001D6124">
        <w:rPr>
          <w:szCs w:val="24"/>
        </w:rPr>
        <w:t xml:space="preserve">, </w:t>
      </w:r>
    </w:p>
    <w:p w14:paraId="7A0BBF71" w14:textId="0B711921" w:rsidR="00C569F0" w:rsidRPr="00E956F7" w:rsidRDefault="00C569F0" w:rsidP="00C569F0">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E956F7">
        <w:rPr>
          <w:szCs w:val="24"/>
        </w:rPr>
        <w:t>—</w:t>
      </w:r>
      <w:r w:rsidRPr="00E956F7">
        <w:rPr>
          <w:szCs w:val="24"/>
        </w:rPr>
        <w:tab/>
        <w:t xml:space="preserve">IEC Electropedia: available at </w:t>
      </w:r>
      <w:hyperlink r:id="rId21" w:history="1">
        <w:r w:rsidRPr="00E956F7">
          <w:rPr>
            <w:rStyle w:val="Hyperlink"/>
            <w:szCs w:val="24"/>
          </w:rPr>
          <w:t>https://www.electropedia.org/</w:t>
        </w:r>
      </w:hyperlink>
      <w:r w:rsidRPr="00E956F7">
        <w:rPr>
          <w:szCs w:val="24"/>
        </w:rPr>
        <w:t>.</w:t>
      </w:r>
    </w:p>
    <w:p w14:paraId="1DED046F" w14:textId="3742EA82" w:rsidR="00FC68DB" w:rsidRPr="00352B0A" w:rsidRDefault="00FC68DB" w:rsidP="00352B0A">
      <w:pPr>
        <w:pStyle w:val="berschrift1"/>
      </w:pPr>
      <w:bookmarkStart w:id="69" w:name="_Toc334183503"/>
      <w:bookmarkStart w:id="70" w:name="_Toc338938871"/>
      <w:bookmarkStart w:id="71" w:name="_Toc338939051"/>
      <w:bookmarkStart w:id="72" w:name="_Toc3556924"/>
      <w:bookmarkStart w:id="73" w:name="_Toc34747174"/>
      <w:bookmarkStart w:id="74" w:name="_Toc77101987"/>
      <w:bookmarkStart w:id="75" w:name="_Toc159618711"/>
      <w:bookmarkStart w:id="76" w:name="_Toc288196434"/>
      <w:bookmarkStart w:id="77" w:name="_Toc288200732"/>
      <w:bookmarkStart w:id="78" w:name="_Toc353798250"/>
      <w:r w:rsidRPr="00352B0A">
        <w:t xml:space="preserve">Design </w:t>
      </w:r>
      <w:r w:rsidR="005D3EEE">
        <w:t>p</w:t>
      </w:r>
      <w:r w:rsidRPr="00352B0A">
        <w:t xml:space="preserve">rinciples and </w:t>
      </w:r>
      <w:r w:rsidR="005D3EEE">
        <w:t>b</w:t>
      </w:r>
      <w:r w:rsidRPr="00352B0A">
        <w:t xml:space="preserve">asic </w:t>
      </w:r>
      <w:r w:rsidR="005D3EEE">
        <w:t>f</w:t>
      </w:r>
      <w:r w:rsidRPr="00352B0A">
        <w:t>eatures of χMCF</w:t>
      </w:r>
      <w:bookmarkEnd w:id="69"/>
      <w:bookmarkEnd w:id="70"/>
      <w:bookmarkEnd w:id="71"/>
      <w:bookmarkEnd w:id="72"/>
      <w:bookmarkEnd w:id="73"/>
      <w:bookmarkEnd w:id="74"/>
      <w:bookmarkEnd w:id="75"/>
      <w:r w:rsidR="006D3946">
        <w:t xml:space="preserve"> </w:t>
      </w:r>
    </w:p>
    <w:p w14:paraId="4F3E5634" w14:textId="2E19462C" w:rsidR="001634BC" w:rsidRDefault="00C569F0" w:rsidP="0013175B">
      <w:pPr>
        <w:pStyle w:val="berschrift2"/>
      </w:pPr>
      <w:bookmarkStart w:id="79" w:name="_Toc159618712"/>
      <w:r w:rsidRPr="00C569F0">
        <w:t>General</w:t>
      </w:r>
      <w:bookmarkEnd w:id="79"/>
      <w:r>
        <w:t xml:space="preserve"> </w:t>
      </w:r>
    </w:p>
    <w:p w14:paraId="4B434F2F" w14:textId="1095B0FA" w:rsidR="00FC68DB" w:rsidRPr="00F54804" w:rsidRDefault="00FC68DB" w:rsidP="00B202D2">
      <w:r w:rsidRPr="001E4607">
        <w:t>The Extended Master Connection File (</w:t>
      </w:r>
      <w:r w:rsidRPr="00BD52D7">
        <w:t>χMCF) is a container for connection information of complex structure</w:t>
      </w:r>
      <w:r w:rsidR="00D27132">
        <w:t>s</w:t>
      </w:r>
      <w:r w:rsidRPr="00BD52D7">
        <w:t xml:space="preserv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w:t>
      </w:r>
      <w:r w:rsidR="005D3EEE" w:rsidRPr="00E956F7">
        <w:rPr>
          <w:szCs w:val="24"/>
        </w:rPr>
        <w:t>information should be equipped with data structures which reflect this topology between the parts</w:t>
      </w:r>
      <w:r w:rsidRPr="000A1B7B">
        <w:t xml:space="preserve">. </w:t>
      </w:r>
    </w:p>
    <w:p w14:paraId="22D7AB1C" w14:textId="1E495EC2" w:rsidR="004012C2" w:rsidRDefault="004012C2" w:rsidP="00B202D2">
      <w:r w:rsidRPr="005C2D94">
        <w:lastRenderedPageBreak/>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w:t>
      </w:r>
      <w:r w:rsidR="00C60C05" w:rsidRPr="00E956F7">
        <w:rPr>
          <w:szCs w:val="24"/>
        </w:rPr>
        <w:t xml:space="preserve">tools along development process steps. Design principles for χMCF are required to keep the standard as lean as possible on one hand, but also enable use case dependent </w:t>
      </w:r>
      <w:r w:rsidR="00D27132">
        <w:t>extension</w:t>
      </w:r>
      <w:r w:rsidR="00C60C05">
        <w:t>s</w:t>
      </w:r>
      <w:r w:rsidR="00D06109">
        <w:t>.</w:t>
      </w:r>
      <w:r w:rsidR="00C60C05">
        <w:t xml:space="preserve"> </w:t>
      </w:r>
    </w:p>
    <w:p w14:paraId="1FFD7737" w14:textId="3E08F440" w:rsidR="00FC68DB" w:rsidRPr="005C2D94" w:rsidRDefault="00FC68DB" w:rsidP="00B202D2">
      <w:r w:rsidRPr="005C2D94">
        <w:t>Th</w:t>
      </w:r>
      <w:r w:rsidR="00617F7F">
        <w:t>e next</w:t>
      </w:r>
      <w:r w:rsidRPr="005C2D94">
        <w:t xml:space="preserve"> </w:t>
      </w:r>
      <w:r w:rsidR="005020EF">
        <w:t>clause</w:t>
      </w:r>
      <w:r w:rsidRPr="005C2D94">
        <w:t xml:space="preserve"> explains the design principles and basic </w:t>
      </w:r>
      <w:r w:rsidRPr="00F54804">
        <w:t>features of χMCF</w:t>
      </w:r>
      <w:r w:rsidR="00D06109">
        <w:t>.</w:t>
      </w:r>
      <w:r w:rsidR="005020EF">
        <w:t xml:space="preserve"> </w:t>
      </w:r>
    </w:p>
    <w:p w14:paraId="59D34422" w14:textId="77777777" w:rsidR="00FC68DB" w:rsidRPr="005C2D94" w:rsidRDefault="00FC68DB" w:rsidP="00B202D2">
      <w:pPr>
        <w:pStyle w:val="berschrift2"/>
      </w:pPr>
      <w:bookmarkStart w:id="80" w:name="_Toc338938872"/>
      <w:bookmarkStart w:id="81" w:name="_Toc338939052"/>
      <w:bookmarkStart w:id="82" w:name="_Toc3556925"/>
      <w:bookmarkStart w:id="83" w:name="_Toc34747175"/>
      <w:bookmarkStart w:id="84" w:name="_Toc77101988"/>
      <w:bookmarkStart w:id="85" w:name="_Ref125473428"/>
      <w:bookmarkStart w:id="86" w:name="_Toc159618713"/>
      <w:r w:rsidRPr="005C2D94">
        <w:t>Design Principles</w:t>
      </w:r>
      <w:bookmarkEnd w:id="76"/>
      <w:bookmarkEnd w:id="77"/>
      <w:bookmarkEnd w:id="80"/>
      <w:bookmarkEnd w:id="81"/>
      <w:bookmarkEnd w:id="82"/>
      <w:bookmarkEnd w:id="83"/>
      <w:bookmarkEnd w:id="84"/>
      <w:bookmarkEnd w:id="85"/>
      <w:bookmarkEnd w:id="86"/>
    </w:p>
    <w:p w14:paraId="18E9AD50" w14:textId="77777777" w:rsidR="00FC68DB" w:rsidRPr="00A65DD0" w:rsidRDefault="00FC68DB" w:rsidP="00D1394E">
      <w:pPr>
        <w:keepNext/>
      </w:pPr>
      <w:r w:rsidRPr="001E4607">
        <w:t xml:space="preserve">The design of </w:t>
      </w:r>
      <w:r w:rsidRPr="00A65DD0">
        <w:t>χMCF is guided by the following principles:</w:t>
      </w:r>
    </w:p>
    <w:p w14:paraId="57AA8B2F" w14:textId="405A9A85"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should be able to completely and unambiguously describe all relevant connections/joints </w:t>
      </w:r>
      <w:r w:rsidR="00677EC2" w:rsidRPr="00A65DD0">
        <w:rPr>
          <w:rFonts w:ascii="Cambria" w:hAnsi="Cambria"/>
          <w:lang w:val="en-GB"/>
        </w:rPr>
        <w:t>that are in use</w:t>
      </w:r>
      <w:r w:rsidRPr="00A65DD0">
        <w:rPr>
          <w:rFonts w:ascii="Cambria" w:hAnsi="Cambria"/>
          <w:lang w:val="en-GB"/>
        </w:rPr>
        <w:t xml:space="preserve"> in the automotive</w:t>
      </w:r>
      <w:r w:rsidR="00E4541E" w:rsidRPr="00A65DD0">
        <w:rPr>
          <w:rFonts w:ascii="Cambria" w:hAnsi="Cambria"/>
          <w:lang w:val="en-GB"/>
        </w:rPr>
        <w:t xml:space="preserve"> or other</w:t>
      </w:r>
      <w:r w:rsidRPr="00A65DD0">
        <w:rPr>
          <w:rFonts w:ascii="Cambria" w:hAnsi="Cambria"/>
          <w:lang w:val="en-GB"/>
        </w:rPr>
        <w:t xml:space="preserve"> industr</w:t>
      </w:r>
      <w:r w:rsidR="00E4541E" w:rsidRPr="00A65DD0">
        <w:rPr>
          <w:rFonts w:ascii="Cambria" w:hAnsi="Cambria"/>
          <w:lang w:val="en-GB"/>
        </w:rPr>
        <w:t>ies</w:t>
      </w:r>
      <w:r w:rsidRPr="00A65DD0">
        <w:rPr>
          <w:rFonts w:ascii="Cambria" w:hAnsi="Cambria"/>
          <w:lang w:val="en-GB"/>
        </w:rPr>
        <w:t xml:space="preserve">. </w:t>
      </w:r>
      <w:r w:rsidR="00677EC2" w:rsidRPr="00A65DD0">
        <w:rPr>
          <w:rFonts w:ascii="Cambria" w:hAnsi="Cambria"/>
          <w:lang w:val="en-GB"/>
        </w:rPr>
        <w:t>Amongst others, t</w:t>
      </w:r>
      <w:r w:rsidRPr="00A65DD0">
        <w:rPr>
          <w:rFonts w:ascii="Cambria" w:hAnsi="Cambria"/>
          <w:lang w:val="en-GB"/>
        </w:rPr>
        <w:t>h</w:t>
      </w:r>
      <w:r w:rsidR="00CA7797" w:rsidRPr="00A65DD0">
        <w:rPr>
          <w:rFonts w:ascii="Cambria" w:hAnsi="Cambria"/>
          <w:lang w:val="en-GB"/>
        </w:rPr>
        <w:t>is</w:t>
      </w:r>
      <w:r w:rsidRPr="00A65DD0">
        <w:rPr>
          <w:rFonts w:ascii="Cambria" w:hAnsi="Cambria"/>
          <w:lang w:val="en-GB"/>
        </w:rPr>
        <w:t xml:space="preserve"> include</w:t>
      </w:r>
      <w:r w:rsidR="00CA7797" w:rsidRPr="00A65DD0">
        <w:rPr>
          <w:rFonts w:ascii="Cambria" w:hAnsi="Cambria"/>
          <w:lang w:val="en-GB"/>
        </w:rPr>
        <w:t>s</w:t>
      </w:r>
      <w:r w:rsidRPr="00A65DD0">
        <w:rPr>
          <w:rFonts w:ascii="Cambria" w:hAnsi="Cambria"/>
          <w:lang w:val="en-GB"/>
        </w:rPr>
        <w:t xml:space="preserve"> spot welds, seam welds, rivets</w:t>
      </w:r>
      <w:r w:rsidR="00CA7797" w:rsidRPr="00A65DD0">
        <w:rPr>
          <w:rFonts w:ascii="Cambria" w:hAnsi="Cambria"/>
          <w:lang w:val="en-GB"/>
        </w:rPr>
        <w:t>,</w:t>
      </w:r>
      <w:r w:rsidRPr="00A65DD0">
        <w:rPr>
          <w:rFonts w:ascii="Cambria" w:hAnsi="Cambria"/>
          <w:lang w:val="en-GB"/>
        </w:rPr>
        <w:t xml:space="preserve"> </w:t>
      </w:r>
      <w:r w:rsidR="00617F7F" w:rsidRPr="00A65DD0">
        <w:rPr>
          <w:rFonts w:ascii="Cambria" w:hAnsi="Cambria"/>
          <w:lang w:val="en-GB"/>
        </w:rPr>
        <w:t xml:space="preserve">adhesives. </w:t>
      </w:r>
    </w:p>
    <w:p w14:paraId="44AA81F6" w14:textId="066131E0" w:rsidR="00FC68DB" w:rsidRPr="00A65DD0" w:rsidRDefault="00D06109"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w:t>
      </w:r>
      <w:r w:rsidR="00FC68DB" w:rsidRPr="00A65DD0">
        <w:rPr>
          <w:rFonts w:ascii="Cambria" w:hAnsi="Cambria"/>
          <w:lang w:val="en-GB"/>
        </w:rPr>
        <w:t xml:space="preserve"> should be able to address all kind</w:t>
      </w:r>
      <w:r w:rsidR="00617F7F" w:rsidRPr="00A65DD0">
        <w:rPr>
          <w:rFonts w:ascii="Cambria" w:hAnsi="Cambria"/>
          <w:lang w:val="en-GB"/>
        </w:rPr>
        <w:t>s</w:t>
      </w:r>
      <w:r w:rsidR="00FC68DB" w:rsidRPr="00A65DD0">
        <w:rPr>
          <w:rFonts w:ascii="Cambria" w:hAnsi="Cambria"/>
          <w:lang w:val="en-GB"/>
        </w:rPr>
        <w:t xml:space="preserve"> of </w:t>
      </w:r>
      <w:r w:rsidR="001B26F2" w:rsidRPr="00A65DD0">
        <w:rPr>
          <w:rFonts w:ascii="Cambria" w:hAnsi="Cambria"/>
          <w:lang w:val="en-GB"/>
        </w:rPr>
        <w:t xml:space="preserve">CAx </w:t>
      </w:r>
      <w:r w:rsidR="00617F7F" w:rsidRPr="00A65DD0">
        <w:rPr>
          <w:rFonts w:ascii="Cambria" w:hAnsi="Cambria"/>
          <w:lang w:val="en-GB"/>
        </w:rPr>
        <w:t>processes.</w:t>
      </w:r>
      <w:r w:rsidR="00FC68DB" w:rsidRPr="00A65DD0">
        <w:rPr>
          <w:rFonts w:ascii="Cambria" w:hAnsi="Cambria"/>
          <w:lang w:val="en-GB"/>
        </w:rPr>
        <w:t xml:space="preserve"> </w:t>
      </w:r>
    </w:p>
    <w:p w14:paraId="65429FC1" w14:textId="537D8EBF" w:rsidR="00FC68DB" w:rsidRPr="00A65DD0" w:rsidRDefault="00FC68DB" w:rsidP="00BC1B5D">
      <w:pPr>
        <w:pStyle w:val="Aufzhlungszeichen"/>
        <w:numPr>
          <w:ilvl w:val="0"/>
          <w:numId w:val="60"/>
        </w:numPr>
        <w:spacing w:after="120"/>
        <w:contextualSpacing w:val="0"/>
        <w:jc w:val="both"/>
        <w:rPr>
          <w:rFonts w:ascii="Cambria" w:hAnsi="Cambria"/>
          <w:lang w:val="en-GB"/>
        </w:rPr>
      </w:pPr>
      <w:bookmarkStart w:id="87" w:name="_Ref373503402"/>
      <w:r w:rsidRPr="00A65DD0">
        <w:rPr>
          <w:rFonts w:ascii="Cambria" w:hAnsi="Cambria"/>
          <w:lang w:val="en-GB"/>
        </w:rPr>
        <w:t xml:space="preserve">χMCF contains only information relevant </w:t>
      </w:r>
      <w:r w:rsidR="00677EC2" w:rsidRPr="00A65DD0">
        <w:rPr>
          <w:rFonts w:ascii="Cambria" w:hAnsi="Cambria"/>
          <w:lang w:val="en-GB"/>
        </w:rPr>
        <w:t>for</w:t>
      </w:r>
      <w:r w:rsidRPr="00A65DD0">
        <w:rPr>
          <w:rFonts w:ascii="Cambria" w:hAnsi="Cambria"/>
          <w:lang w:val="en-GB"/>
        </w:rPr>
        <w:t xml:space="preserve"> connections. Hierarchical product structu</w:t>
      </w:r>
      <w:r w:rsidR="00CA7797" w:rsidRPr="00A65DD0">
        <w:rPr>
          <w:rFonts w:ascii="Cambria" w:hAnsi="Cambria"/>
          <w:lang w:val="en-GB"/>
        </w:rPr>
        <w:t>r</w:t>
      </w:r>
      <w:r w:rsidRPr="00A65DD0">
        <w:rPr>
          <w:rFonts w:ascii="Cambria" w:hAnsi="Cambria"/>
          <w:lang w:val="en-GB"/>
        </w:rPr>
        <w:t>e</w:t>
      </w:r>
      <w:r w:rsidR="00EE2919">
        <w:rPr>
          <w:rFonts w:ascii="Cambria" w:hAnsi="Cambria"/>
          <w:lang w:val="en-GB"/>
        </w:rPr>
        <w:t>s</w:t>
      </w:r>
      <w:r w:rsidRPr="00A65DD0">
        <w:rPr>
          <w:rFonts w:ascii="Cambria" w:hAnsi="Cambria"/>
          <w:lang w:val="en-GB"/>
        </w:rPr>
        <w:t>, assembly sequence</w:t>
      </w:r>
      <w:r w:rsidR="00EE2919">
        <w:rPr>
          <w:rFonts w:ascii="Cambria" w:hAnsi="Cambria"/>
          <w:lang w:val="en-GB"/>
        </w:rPr>
        <w:t>s</w:t>
      </w:r>
      <w:r w:rsidRPr="00A65DD0">
        <w:rPr>
          <w:rFonts w:ascii="Cambria" w:hAnsi="Cambria"/>
          <w:lang w:val="en-GB"/>
        </w:rPr>
        <w:t xml:space="preserve">, part variants etc. are not subject of χMCF. Such kind of information needs different </w:t>
      </w:r>
      <w:r w:rsidR="00677EC2" w:rsidRPr="00A65DD0">
        <w:rPr>
          <w:rFonts w:ascii="Cambria" w:hAnsi="Cambria"/>
          <w:lang w:val="en-GB"/>
        </w:rPr>
        <w:t>methods</w:t>
      </w:r>
      <w:r w:rsidRPr="00A65DD0">
        <w:rPr>
          <w:rFonts w:ascii="Cambria" w:hAnsi="Cambria"/>
          <w:lang w:val="en-GB"/>
        </w:rPr>
        <w:t xml:space="preserve"> for propagation. However, χMCF may refer to such</w:t>
      </w:r>
      <w:r w:rsidR="00F3142F">
        <w:rPr>
          <w:rFonts w:ascii="Cambria" w:hAnsi="Cambria"/>
          <w:lang w:val="en-GB"/>
        </w:rPr>
        <w:t xml:space="preserve"> “</w:t>
      </w:r>
      <w:r w:rsidRPr="00A65DD0">
        <w:rPr>
          <w:rFonts w:ascii="Cambria" w:hAnsi="Cambria"/>
          <w:lang w:val="en-GB"/>
        </w:rPr>
        <w:t>external</w:t>
      </w:r>
      <w:r w:rsidR="00683FBB">
        <w:rPr>
          <w:rFonts w:ascii="Cambria" w:hAnsi="Cambria"/>
          <w:lang w:val="en-GB"/>
        </w:rPr>
        <w:t xml:space="preserve">” </w:t>
      </w:r>
      <w:r w:rsidRPr="00A65DD0">
        <w:rPr>
          <w:rFonts w:ascii="Cambria" w:hAnsi="Cambria"/>
          <w:lang w:val="en-GB"/>
        </w:rPr>
        <w:t xml:space="preserve">information, </w:t>
      </w:r>
      <w:r w:rsidR="00CA7797" w:rsidRPr="00A65DD0">
        <w:rPr>
          <w:rFonts w:ascii="Cambria" w:hAnsi="Cambria"/>
          <w:lang w:val="en-GB"/>
        </w:rPr>
        <w:t xml:space="preserve">for example </w:t>
      </w:r>
      <w:r w:rsidRPr="00A65DD0">
        <w:rPr>
          <w:rFonts w:ascii="Cambria" w:hAnsi="Cambria"/>
          <w:lang w:val="en-GB"/>
        </w:rPr>
        <w:t>part codes</w:t>
      </w:r>
      <w:r w:rsidR="00C27D32" w:rsidRPr="00A65DD0">
        <w:rPr>
          <w:rFonts w:ascii="Cambria" w:hAnsi="Cambria"/>
          <w:lang w:val="en-GB"/>
        </w:rPr>
        <w:t xml:space="preserve">. </w:t>
      </w:r>
      <w:r w:rsidRPr="00A65DD0">
        <w:rPr>
          <w:rFonts w:ascii="Cambria" w:hAnsi="Cambria"/>
          <w:lang w:val="en-GB"/>
        </w:rPr>
        <w:t xml:space="preserve">This principle </w:t>
      </w:r>
      <w:r w:rsidR="00C059E3" w:rsidRPr="00A65DD0">
        <w:rPr>
          <w:rFonts w:ascii="Cambria" w:hAnsi="Cambria"/>
          <w:lang w:val="en-GB"/>
        </w:rPr>
        <w:t>provides the</w:t>
      </w:r>
      <w:r w:rsidRPr="00A65DD0">
        <w:rPr>
          <w:rFonts w:ascii="Cambria" w:hAnsi="Cambria"/>
          <w:lang w:val="en-GB"/>
        </w:rPr>
        <w:t xml:space="preserve"> flexibility </w:t>
      </w:r>
      <w:r w:rsidR="00C059E3" w:rsidRPr="00A65DD0">
        <w:rPr>
          <w:rFonts w:ascii="Cambria" w:hAnsi="Cambria"/>
          <w:lang w:val="en-GB"/>
        </w:rPr>
        <w:t>to use χMCF in</w:t>
      </w:r>
      <w:r w:rsidRPr="00A65DD0">
        <w:rPr>
          <w:rFonts w:ascii="Cambria" w:hAnsi="Cambria"/>
          <w:lang w:val="en-GB"/>
        </w:rPr>
        <w:t xml:space="preserve"> any </w:t>
      </w:r>
      <w:r w:rsidR="00C059E3" w:rsidRPr="00A65DD0">
        <w:rPr>
          <w:rFonts w:ascii="Cambria" w:hAnsi="Cambria"/>
          <w:lang w:val="en-GB"/>
        </w:rPr>
        <w:t xml:space="preserve">development </w:t>
      </w:r>
      <w:r w:rsidRPr="00A65DD0">
        <w:rPr>
          <w:rFonts w:ascii="Cambria" w:hAnsi="Cambria"/>
          <w:lang w:val="en-GB"/>
        </w:rPr>
        <w:t>process</w:t>
      </w:r>
      <w:r w:rsidR="00BC5370">
        <w:rPr>
          <w:rFonts w:ascii="Cambria" w:hAnsi="Cambria"/>
          <w:lang w:val="en-GB"/>
        </w:rPr>
        <w:t xml:space="preserve"> </w:t>
      </w:r>
      <w:r w:rsidR="00BC5370" w:rsidRPr="00A65DD0">
        <w:rPr>
          <w:rFonts w:ascii="Cambria" w:hAnsi="Cambria"/>
          <w:lang w:val="en-GB"/>
        </w:rPr>
        <w:t>variant</w:t>
      </w:r>
      <w:r w:rsidR="000B744C" w:rsidRPr="00A65DD0">
        <w:rPr>
          <w:rFonts w:ascii="Cambria" w:hAnsi="Cambria"/>
          <w:lang w:val="en-GB"/>
        </w:rPr>
        <w:t xml:space="preserve"> </w:t>
      </w:r>
      <w:r w:rsidRPr="00A65DD0">
        <w:rPr>
          <w:rFonts w:ascii="Cambria" w:hAnsi="Cambria"/>
          <w:lang w:val="en-GB"/>
        </w:rPr>
        <w:t xml:space="preserve">established </w:t>
      </w:r>
      <w:r w:rsidR="00BC5370">
        <w:rPr>
          <w:rFonts w:ascii="Cambria" w:hAnsi="Cambria"/>
          <w:lang w:val="en-GB"/>
        </w:rPr>
        <w:t>at</w:t>
      </w:r>
      <w:r w:rsidRPr="00A65DD0">
        <w:rPr>
          <w:rFonts w:ascii="Cambria" w:hAnsi="Cambria"/>
          <w:lang w:val="en-GB"/>
        </w:rPr>
        <w:t xml:space="preserve"> different </w:t>
      </w:r>
      <w:bookmarkEnd w:id="87"/>
      <w:r w:rsidR="00617F7F" w:rsidRPr="00A65DD0">
        <w:rPr>
          <w:rFonts w:ascii="Cambria" w:hAnsi="Cambria"/>
          <w:lang w:val="en-GB"/>
        </w:rPr>
        <w:t xml:space="preserve">companies. </w:t>
      </w:r>
    </w:p>
    <w:p w14:paraId="47F7A07B" w14:textId="72D89337"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w:t>
      </w:r>
      <w:r w:rsidR="00FC68DB" w:rsidRPr="00A65DD0">
        <w:rPr>
          <w:rFonts w:ascii="Cambria" w:hAnsi="Cambria"/>
          <w:lang w:val="en-GB"/>
        </w:rPr>
        <w:t xml:space="preserve">has to be flexible and easy to extend to any future joint types and </w:t>
      </w:r>
      <w:r w:rsidR="00BC5370" w:rsidRPr="00A65DD0">
        <w:rPr>
          <w:rFonts w:ascii="Cambria" w:hAnsi="Cambria"/>
          <w:lang w:val="en-GB"/>
        </w:rPr>
        <w:t>applications.</w:t>
      </w:r>
      <w:r w:rsidR="00BC5370">
        <w:rPr>
          <w:rFonts w:ascii="Cambria" w:hAnsi="Cambria"/>
          <w:lang w:val="en-GB"/>
        </w:rPr>
        <w:t xml:space="preserve"> </w:t>
      </w:r>
    </w:p>
    <w:p w14:paraId="01D461B5" w14:textId="66A520D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is </w:t>
      </w:r>
      <w:r w:rsidR="00B85173" w:rsidRPr="00A65DD0">
        <w:rPr>
          <w:rFonts w:ascii="Cambria" w:hAnsi="Cambria"/>
          <w:lang w:val="en-GB"/>
        </w:rPr>
        <w:t>based</w:t>
      </w:r>
      <w:r w:rsidRPr="00A65DD0">
        <w:rPr>
          <w:rFonts w:ascii="Cambria" w:hAnsi="Cambria"/>
          <w:lang w:val="en-GB"/>
        </w:rPr>
        <w:t xml:space="preserve"> on the industry standard XML</w:t>
      </w:r>
      <w:r w:rsidR="00B85173" w:rsidRPr="00A65DD0">
        <w:rPr>
          <w:rFonts w:ascii="Cambria" w:hAnsi="Cambria"/>
          <w:lang w:val="en-GB"/>
        </w:rPr>
        <w:t xml:space="preserve"> (Extensible Markup Language</w:t>
      </w:r>
      <w:r w:rsidR="00BC5370" w:rsidRPr="00A65DD0">
        <w:rPr>
          <w:rFonts w:ascii="Cambria" w:hAnsi="Cambria"/>
          <w:lang w:val="en-GB"/>
        </w:rPr>
        <w:t>)</w:t>
      </w:r>
      <w:sdt>
        <w:sdtPr>
          <w:rPr>
            <w:rFonts w:ascii="Cambria" w:hAnsi="Cambria"/>
            <w:lang w:val="en-GB"/>
          </w:rPr>
          <w:id w:val="159117418"/>
          <w:citation/>
        </w:sdtPr>
        <w:sdtContent>
          <w:r w:rsidR="005C33AA">
            <w:rPr>
              <w:rFonts w:ascii="Cambria" w:hAnsi="Cambria"/>
              <w:lang w:val="en-GB"/>
            </w:rPr>
            <w:fldChar w:fldCharType="begin"/>
          </w:r>
          <w:r w:rsidR="000872B6">
            <w:rPr>
              <w:rFonts w:ascii="Cambria" w:hAnsi="Cambria"/>
            </w:rPr>
            <w:instrText xml:space="preserve">CITATION XML10_2008 \l 1031 </w:instrText>
          </w:r>
          <w:r w:rsidR="005C33AA">
            <w:rPr>
              <w:rFonts w:ascii="Cambria" w:hAnsi="Cambria"/>
              <w:lang w:val="en-GB"/>
            </w:rPr>
            <w:fldChar w:fldCharType="separate"/>
          </w:r>
          <w:r w:rsidR="005E3DB0">
            <w:rPr>
              <w:rFonts w:ascii="Cambria" w:hAnsi="Cambria"/>
              <w:noProof/>
            </w:rPr>
            <w:t xml:space="preserve"> </w:t>
          </w:r>
          <w:r w:rsidR="005E3DB0" w:rsidRPr="005E3DB0">
            <w:rPr>
              <w:rFonts w:ascii="Cambria" w:hAnsi="Cambria"/>
              <w:noProof/>
            </w:rPr>
            <w:t>[2]</w:t>
          </w:r>
          <w:r w:rsidR="005C33AA">
            <w:rPr>
              <w:rFonts w:ascii="Cambria" w:hAnsi="Cambria"/>
              <w:lang w:val="en-GB"/>
            </w:rPr>
            <w:fldChar w:fldCharType="end"/>
          </w:r>
        </w:sdtContent>
      </w:sdt>
      <w:r w:rsidR="00BC5370" w:rsidRPr="00A65DD0">
        <w:rPr>
          <w:rFonts w:ascii="Cambria" w:hAnsi="Cambria"/>
          <w:lang w:val="en-GB"/>
        </w:rPr>
        <w:t>.</w:t>
      </w:r>
      <w:r w:rsidR="00BC5370">
        <w:rPr>
          <w:rFonts w:ascii="Cambria" w:hAnsi="Cambria"/>
          <w:lang w:val="en-GB"/>
        </w:rPr>
        <w:t xml:space="preserve"> </w:t>
      </w:r>
    </w:p>
    <w:p w14:paraId="4BB51A1F" w14:textId="27546987"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Connection data </w:t>
      </w:r>
      <w:r w:rsidR="001B26F2" w:rsidRPr="00A65DD0">
        <w:rPr>
          <w:rFonts w:ascii="Cambria" w:hAnsi="Cambria"/>
          <w:lang w:val="en-GB"/>
        </w:rPr>
        <w:t xml:space="preserve">in χMCF </w:t>
      </w:r>
      <w:r w:rsidR="00FE0D99" w:rsidRPr="00A65DD0">
        <w:rPr>
          <w:rFonts w:ascii="Cambria" w:hAnsi="Cambria"/>
          <w:lang w:val="en-GB"/>
        </w:rPr>
        <w:t>must</w:t>
      </w:r>
      <w:r w:rsidR="001B26F2" w:rsidRPr="00A65DD0">
        <w:rPr>
          <w:rFonts w:ascii="Cambria" w:hAnsi="Cambria"/>
          <w:lang w:val="en-GB"/>
        </w:rPr>
        <w:t xml:space="preserve"> be</w:t>
      </w:r>
      <w:r w:rsidRPr="00A65DD0">
        <w:rPr>
          <w:rFonts w:ascii="Cambria" w:hAnsi="Cambria"/>
          <w:lang w:val="en-GB"/>
        </w:rPr>
        <w:t xml:space="preserve"> </w:t>
      </w:r>
      <w:r w:rsidR="00FE0D99" w:rsidRPr="00A65DD0">
        <w:rPr>
          <w:rFonts w:ascii="Cambria" w:hAnsi="Cambria"/>
          <w:lang w:val="en-GB"/>
        </w:rPr>
        <w:t>unique.</w:t>
      </w:r>
      <w:r w:rsidR="00FE0D99">
        <w:rPr>
          <w:rFonts w:ascii="Cambria" w:hAnsi="Cambria"/>
          <w:lang w:val="en-GB"/>
        </w:rPr>
        <w:t xml:space="preserve"> </w:t>
      </w:r>
    </w:p>
    <w:p w14:paraId="7DB7E809" w14:textId="0E604B5E"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The content of χMCF </w:t>
      </w:r>
      <w:r w:rsidR="00B85173" w:rsidRPr="00A65DD0">
        <w:rPr>
          <w:rFonts w:ascii="Cambria" w:hAnsi="Cambria"/>
          <w:lang w:val="en-GB"/>
        </w:rPr>
        <w:t>data may</w:t>
      </w:r>
      <w:r w:rsidRPr="00A65DD0">
        <w:rPr>
          <w:rFonts w:ascii="Cambria" w:hAnsi="Cambria"/>
          <w:lang w:val="en-GB"/>
        </w:rPr>
        <w:t xml:space="preserve"> be incomplete to a certain exten</w:t>
      </w:r>
      <w:r w:rsidR="00B85173" w:rsidRPr="00A65DD0">
        <w:rPr>
          <w:rFonts w:ascii="Cambria" w:hAnsi="Cambria"/>
          <w:lang w:val="en-GB"/>
        </w:rPr>
        <w:t>t</w:t>
      </w:r>
      <w:r w:rsidRPr="00A65DD0">
        <w:rPr>
          <w:rFonts w:ascii="Cambria" w:hAnsi="Cambria"/>
          <w:lang w:val="en-GB"/>
        </w:rPr>
        <w:t xml:space="preserve">. This addresses the fact that </w:t>
      </w:r>
      <w:r w:rsidR="007A31A9">
        <w:rPr>
          <w:rFonts w:ascii="Cambria" w:hAnsi="Cambria"/>
          <w:lang w:val="en-GB"/>
        </w:rPr>
        <w:t xml:space="preserve">new </w:t>
      </w:r>
      <w:r w:rsidRPr="00A65DD0">
        <w:rPr>
          <w:rFonts w:ascii="Cambria" w:hAnsi="Cambria"/>
          <w:lang w:val="en-GB"/>
        </w:rPr>
        <w:t xml:space="preserve">data </w:t>
      </w:r>
      <w:r w:rsidR="007A31A9">
        <w:rPr>
          <w:rFonts w:ascii="Cambria" w:hAnsi="Cambria"/>
          <w:lang w:val="en-GB"/>
        </w:rPr>
        <w:t>is</w:t>
      </w:r>
      <w:r w:rsidRPr="00A65DD0">
        <w:rPr>
          <w:rFonts w:ascii="Cambria" w:hAnsi="Cambria"/>
          <w:lang w:val="en-GB"/>
        </w:rPr>
        <w:t xml:space="preserve"> created </w:t>
      </w:r>
      <w:r w:rsidR="007A31A9">
        <w:rPr>
          <w:rFonts w:ascii="Cambria" w:hAnsi="Cambria"/>
          <w:lang w:val="en-GB"/>
        </w:rPr>
        <w:t>continuou</w:t>
      </w:r>
      <w:r w:rsidR="007A31A9" w:rsidRPr="00A65DD0">
        <w:rPr>
          <w:rFonts w:ascii="Cambria" w:hAnsi="Cambria"/>
          <w:lang w:val="en-GB"/>
        </w:rPr>
        <w:t>sly</w:t>
      </w:r>
      <w:r w:rsidR="00D55EBE" w:rsidRPr="00A65DD0">
        <w:rPr>
          <w:rFonts w:ascii="Cambria" w:hAnsi="Cambria"/>
          <w:lang w:val="en-GB"/>
        </w:rPr>
        <w:t xml:space="preserve"> </w:t>
      </w:r>
      <w:r w:rsidRPr="00A65DD0">
        <w:rPr>
          <w:rFonts w:ascii="Cambria" w:hAnsi="Cambria"/>
          <w:lang w:val="en-GB"/>
        </w:rPr>
        <w:t xml:space="preserve">and </w:t>
      </w:r>
      <w:r w:rsidR="007A31A9">
        <w:rPr>
          <w:rFonts w:ascii="Cambria" w:hAnsi="Cambria"/>
          <w:lang w:val="en-GB"/>
        </w:rPr>
        <w:t>needs</w:t>
      </w:r>
      <w:r w:rsidR="00B85173" w:rsidRPr="00A65DD0">
        <w:rPr>
          <w:rFonts w:ascii="Cambria" w:hAnsi="Cambria"/>
          <w:lang w:val="en-GB"/>
        </w:rPr>
        <w:t xml:space="preserve"> to be </w:t>
      </w:r>
      <w:r w:rsidRPr="00A65DD0">
        <w:rPr>
          <w:rFonts w:ascii="Cambria" w:hAnsi="Cambria"/>
          <w:lang w:val="en-GB"/>
        </w:rPr>
        <w:t>stored throughout the course of CAx processes, without changing</w:t>
      </w:r>
      <w:r w:rsidR="007A31A9">
        <w:rPr>
          <w:rFonts w:ascii="Cambria" w:hAnsi="Cambria"/>
          <w:lang w:val="en-GB"/>
        </w:rPr>
        <w:t xml:space="preserve"> </w:t>
      </w:r>
      <w:r w:rsidR="007A31A9" w:rsidRPr="007A31A9">
        <w:rPr>
          <w:rFonts w:ascii="Cambria" w:hAnsi="Cambria"/>
          <w:lang w:val="en-GB"/>
        </w:rPr>
        <w:t xml:space="preserve">its vessel. </w:t>
      </w:r>
    </w:p>
    <w:p w14:paraId="134D8AC6" w14:textId="5EC7A5BF"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follows the max-min principle: </w:t>
      </w:r>
      <w:r w:rsidR="00EE2919">
        <w:rPr>
          <w:rFonts w:ascii="Cambria" w:hAnsi="Cambria"/>
          <w:lang w:val="en-GB"/>
        </w:rPr>
        <w:t>I</w:t>
      </w:r>
      <w:r w:rsidRPr="00A65DD0">
        <w:rPr>
          <w:rFonts w:ascii="Cambria" w:hAnsi="Cambria"/>
          <w:lang w:val="en-GB"/>
        </w:rPr>
        <w:t>t contains information as much as necessary</w:t>
      </w:r>
      <w:r w:rsidR="00B85173" w:rsidRPr="00A65DD0">
        <w:rPr>
          <w:rFonts w:ascii="Cambria" w:hAnsi="Cambria"/>
          <w:lang w:val="en-GB"/>
        </w:rPr>
        <w:t xml:space="preserve"> and</w:t>
      </w:r>
      <w:r w:rsidR="007A31A9">
        <w:rPr>
          <w:rFonts w:ascii="Cambria" w:hAnsi="Cambria"/>
          <w:lang w:val="en-GB"/>
        </w:rPr>
        <w:t>,</w:t>
      </w:r>
      <w:r w:rsidRPr="00A65DD0">
        <w:rPr>
          <w:rFonts w:ascii="Cambria" w:hAnsi="Cambria"/>
          <w:lang w:val="en-GB"/>
        </w:rPr>
        <w:t xml:space="preserve"> at the same time, as little as possible</w:t>
      </w:r>
      <w:r w:rsidR="007A31A9">
        <w:rPr>
          <w:rFonts w:ascii="Cambria" w:hAnsi="Cambria"/>
          <w:lang w:val="en-GB"/>
        </w:rPr>
        <w:t>.</w:t>
      </w:r>
      <w:r w:rsidRPr="00A65DD0">
        <w:rPr>
          <w:rFonts w:ascii="Cambria" w:hAnsi="Cambria"/>
          <w:lang w:val="en-GB"/>
        </w:rPr>
        <w:t xml:space="preserve"> </w:t>
      </w:r>
    </w:p>
    <w:p w14:paraId="20D177D1" w14:textId="7CB82BA9"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shall enable </w:t>
      </w:r>
      <w:r w:rsidR="00B85173" w:rsidRPr="00A65DD0">
        <w:rPr>
          <w:rFonts w:ascii="Cambria" w:hAnsi="Cambria"/>
          <w:lang w:val="en-GB"/>
        </w:rPr>
        <w:t xml:space="preserve">the </w:t>
      </w:r>
      <w:r w:rsidRPr="00A65DD0">
        <w:rPr>
          <w:rFonts w:ascii="Cambria" w:hAnsi="Cambria"/>
          <w:lang w:val="en-GB"/>
        </w:rPr>
        <w:t>reconstruction of connect</w:t>
      </w:r>
      <w:r w:rsidR="00B85173" w:rsidRPr="00A65DD0">
        <w:rPr>
          <w:rFonts w:ascii="Cambria" w:hAnsi="Cambria"/>
          <w:lang w:val="en-GB"/>
        </w:rPr>
        <w:t>ions</w:t>
      </w:r>
      <w:r w:rsidRPr="00A65DD0">
        <w:rPr>
          <w:rFonts w:ascii="Cambria" w:hAnsi="Cambria"/>
          <w:lang w:val="en-GB"/>
        </w:rPr>
        <w:t xml:space="preserve"> a</w:t>
      </w:r>
      <w:r w:rsidR="00FC68DB" w:rsidRPr="00A65DD0">
        <w:rPr>
          <w:rFonts w:ascii="Cambria" w:hAnsi="Cambria"/>
          <w:lang w:val="en-GB"/>
        </w:rPr>
        <w:t xml:space="preserve">t any certain stage </w:t>
      </w:r>
      <w:r w:rsidR="00B85173" w:rsidRPr="00A65DD0">
        <w:rPr>
          <w:rFonts w:ascii="Cambria" w:hAnsi="Cambria"/>
          <w:lang w:val="en-GB"/>
        </w:rPr>
        <w:t>of</w:t>
      </w:r>
      <w:r w:rsidRPr="00A65DD0">
        <w:rPr>
          <w:rFonts w:ascii="Cambria" w:hAnsi="Cambria"/>
          <w:lang w:val="en-GB"/>
        </w:rPr>
        <w:t xml:space="preserve"> the</w:t>
      </w:r>
      <w:r w:rsidR="00FC68DB" w:rsidRPr="00A65DD0">
        <w:rPr>
          <w:rFonts w:ascii="Cambria" w:hAnsi="Cambria"/>
          <w:lang w:val="en-GB"/>
        </w:rPr>
        <w:t xml:space="preserve"> involved process</w:t>
      </w:r>
      <w:r w:rsidRPr="00A65DD0">
        <w:rPr>
          <w:rFonts w:ascii="Cambria" w:hAnsi="Cambria"/>
          <w:lang w:val="en-GB"/>
        </w:rPr>
        <w:t xml:space="preserve">es </w:t>
      </w:r>
      <w:r w:rsidR="00FC68DB" w:rsidRPr="00A65DD0">
        <w:rPr>
          <w:rFonts w:ascii="Cambria" w:hAnsi="Cambria"/>
          <w:lang w:val="en-GB"/>
        </w:rPr>
        <w:t xml:space="preserve">without loss of data or </w:t>
      </w:r>
      <w:r w:rsidR="007A31A9">
        <w:rPr>
          <w:rFonts w:ascii="Cambria" w:hAnsi="Cambria"/>
          <w:lang w:val="en-GB"/>
        </w:rPr>
        <w:t xml:space="preserve">risk of </w:t>
      </w:r>
      <w:r w:rsidR="00FC68DB" w:rsidRPr="00A65DD0">
        <w:rPr>
          <w:rFonts w:ascii="Cambria" w:hAnsi="Cambria"/>
          <w:lang w:val="en-GB"/>
        </w:rPr>
        <w:t>ambiguities</w:t>
      </w:r>
      <w:r w:rsidR="007A31A9">
        <w:rPr>
          <w:rFonts w:ascii="Cambria" w:hAnsi="Cambria"/>
          <w:lang w:val="en-GB"/>
        </w:rPr>
        <w:t>.</w:t>
      </w:r>
      <w:r w:rsidR="00FC68DB" w:rsidRPr="00A65DD0">
        <w:rPr>
          <w:rFonts w:ascii="Cambria" w:hAnsi="Cambria"/>
          <w:lang w:val="en-GB"/>
        </w:rPr>
        <w:t xml:space="preserve"> </w:t>
      </w:r>
    </w:p>
    <w:p w14:paraId="1EEE5502" w14:textId="2C2E71CC" w:rsidR="00FC68DB" w:rsidRPr="00A65DD0" w:rsidRDefault="007A31A9" w:rsidP="00BC1B5D">
      <w:pPr>
        <w:pStyle w:val="Aufzhlungszeichen"/>
        <w:numPr>
          <w:ilvl w:val="0"/>
          <w:numId w:val="60"/>
        </w:numPr>
        <w:spacing w:after="120"/>
        <w:contextualSpacing w:val="0"/>
        <w:jc w:val="both"/>
        <w:rPr>
          <w:rFonts w:ascii="Cambria" w:hAnsi="Cambria"/>
          <w:lang w:val="en-GB"/>
        </w:rPr>
      </w:pPr>
      <w:r>
        <w:rPr>
          <w:rFonts w:ascii="Cambria" w:hAnsi="Cambria"/>
          <w:lang w:val="en-GB"/>
        </w:rPr>
        <w:t>D</w:t>
      </w:r>
      <w:r w:rsidR="00B85173" w:rsidRPr="00A65DD0">
        <w:rPr>
          <w:rFonts w:ascii="Cambria" w:hAnsi="Cambria"/>
          <w:lang w:val="en-GB"/>
        </w:rPr>
        <w:t xml:space="preserve">ata in </w:t>
      </w:r>
      <w:r w:rsidR="00C27D32" w:rsidRPr="00A65DD0">
        <w:rPr>
          <w:rFonts w:ascii="Cambria" w:hAnsi="Cambria"/>
          <w:lang w:val="en-GB"/>
        </w:rPr>
        <w:t xml:space="preserve">χMCF </w:t>
      </w:r>
      <w:r w:rsidR="00FC68DB" w:rsidRPr="00A65DD0">
        <w:rPr>
          <w:rFonts w:ascii="Cambria" w:hAnsi="Cambria"/>
          <w:lang w:val="en-GB"/>
        </w:rPr>
        <w:t xml:space="preserve">format </w:t>
      </w:r>
      <w:r>
        <w:rPr>
          <w:rFonts w:ascii="Cambria" w:hAnsi="Cambria"/>
          <w:lang w:val="en-GB"/>
        </w:rPr>
        <w:t xml:space="preserve">shall </w:t>
      </w:r>
      <w:r w:rsidR="00B85173" w:rsidRPr="00A65DD0">
        <w:rPr>
          <w:rFonts w:ascii="Cambria" w:hAnsi="Cambria"/>
          <w:lang w:val="en-GB"/>
        </w:rPr>
        <w:t>be</w:t>
      </w:r>
      <w:r w:rsidR="00FC68DB" w:rsidRPr="00A65DD0">
        <w:rPr>
          <w:rFonts w:ascii="Cambria" w:hAnsi="Cambria"/>
          <w:lang w:val="en-GB"/>
        </w:rPr>
        <w:t xml:space="preserve"> kept compact. Elements </w:t>
      </w:r>
      <w:r w:rsidR="00B85173" w:rsidRPr="00A65DD0">
        <w:rPr>
          <w:rFonts w:ascii="Cambria" w:hAnsi="Cambria"/>
          <w:lang w:val="en-GB"/>
        </w:rPr>
        <w:t>shall be</w:t>
      </w:r>
      <w:r w:rsidR="00FC68DB" w:rsidRPr="00A65DD0">
        <w:rPr>
          <w:rFonts w:ascii="Cambria" w:hAnsi="Cambria"/>
          <w:lang w:val="en-GB"/>
        </w:rPr>
        <w:t xml:space="preserve"> reused, whenever possible</w:t>
      </w:r>
      <w:r>
        <w:rPr>
          <w:rFonts w:ascii="Cambria" w:hAnsi="Cambria"/>
          <w:lang w:val="en-GB"/>
        </w:rPr>
        <w:t xml:space="preserve">. </w:t>
      </w:r>
    </w:p>
    <w:p w14:paraId="383FFD87" w14:textId="2AF1A5BC" w:rsidR="00FC68DB" w:rsidRPr="00A65DD0" w:rsidRDefault="001B26F2"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 xml:space="preserve">χMCF offers containers which can be assigned to any certain connector, to a collection of connectors or even to the complete file. This allows </w:t>
      </w:r>
      <w:r w:rsidR="007A31A9" w:rsidRPr="007A31A9">
        <w:rPr>
          <w:rFonts w:ascii="Cambria" w:hAnsi="Cambria"/>
          <w:lang w:val="en-GB"/>
        </w:rPr>
        <w:t xml:space="preserve">incorporation of </w:t>
      </w:r>
      <w:r w:rsidR="00B85173" w:rsidRPr="00A65DD0">
        <w:rPr>
          <w:rFonts w:ascii="Cambria" w:hAnsi="Cambria"/>
          <w:lang w:val="en-GB"/>
        </w:rPr>
        <w:t xml:space="preserve">software </w:t>
      </w:r>
      <w:r w:rsidR="003B7A79">
        <w:rPr>
          <w:rFonts w:ascii="Cambria" w:hAnsi="Cambria"/>
          <w:lang w:val="en-GB"/>
        </w:rPr>
        <w:t xml:space="preserve">or usage </w:t>
      </w:r>
      <w:r w:rsidR="00FC68DB" w:rsidRPr="00A65DD0">
        <w:rPr>
          <w:rFonts w:ascii="Cambria" w:hAnsi="Cambria"/>
          <w:lang w:val="en-GB"/>
        </w:rPr>
        <w:t xml:space="preserve">specific data </w:t>
      </w:r>
      <w:r w:rsidRPr="00A65DD0">
        <w:rPr>
          <w:rFonts w:ascii="Cambria" w:hAnsi="Cambria"/>
          <w:lang w:val="en-GB"/>
        </w:rPr>
        <w:t xml:space="preserve">before or without </w:t>
      </w:r>
      <w:r w:rsidR="00FC68DB" w:rsidRPr="00A65DD0">
        <w:rPr>
          <w:rFonts w:ascii="Cambria" w:hAnsi="Cambria"/>
          <w:lang w:val="en-GB"/>
        </w:rPr>
        <w:t>standardization</w:t>
      </w:r>
      <w:r w:rsidR="007A31A9">
        <w:rPr>
          <w:rFonts w:ascii="Cambria" w:hAnsi="Cambria"/>
          <w:lang w:val="en-GB"/>
        </w:rPr>
        <w:t>.</w:t>
      </w:r>
      <w:r w:rsidR="00FC68DB" w:rsidRPr="00A65DD0">
        <w:rPr>
          <w:rFonts w:ascii="Cambria" w:hAnsi="Cambria"/>
          <w:lang w:val="en-GB"/>
        </w:rPr>
        <w:t xml:space="preserve"> </w:t>
      </w:r>
    </w:p>
    <w:p w14:paraId="09EDE8AE" w14:textId="68AC8434" w:rsidR="00FC68DB" w:rsidRPr="00A65DD0" w:rsidRDefault="00FC68DB" w:rsidP="00BC1B5D">
      <w:pPr>
        <w:pStyle w:val="Aufzhlungszeichen"/>
        <w:numPr>
          <w:ilvl w:val="0"/>
          <w:numId w:val="60"/>
        </w:numPr>
        <w:spacing w:after="120"/>
        <w:contextualSpacing w:val="0"/>
        <w:jc w:val="both"/>
        <w:rPr>
          <w:rFonts w:ascii="Cambria" w:hAnsi="Cambria"/>
          <w:lang w:val="en-GB"/>
        </w:rPr>
      </w:pPr>
      <w:r w:rsidRPr="00A65DD0">
        <w:rPr>
          <w:rFonts w:ascii="Cambria" w:hAnsi="Cambria"/>
          <w:lang w:val="en-GB"/>
        </w:rPr>
        <w:t>χMCF forms a good candidate for long-term archiv</w:t>
      </w:r>
      <w:r w:rsidR="00B85173" w:rsidRPr="00A65DD0">
        <w:rPr>
          <w:rFonts w:ascii="Cambria" w:hAnsi="Cambria"/>
          <w:lang w:val="en-GB"/>
        </w:rPr>
        <w:t xml:space="preserve">al of </w:t>
      </w:r>
      <w:r w:rsidRPr="00A65DD0">
        <w:rPr>
          <w:rFonts w:ascii="Cambria" w:hAnsi="Cambria"/>
          <w:lang w:val="en-GB"/>
        </w:rPr>
        <w:t>connect</w:t>
      </w:r>
      <w:r w:rsidR="00B85173" w:rsidRPr="00A65DD0">
        <w:rPr>
          <w:rFonts w:ascii="Cambria" w:hAnsi="Cambria"/>
          <w:lang w:val="en-GB"/>
        </w:rPr>
        <w:t>ion data</w:t>
      </w:r>
      <w:r w:rsidR="00C27D32" w:rsidRPr="00A65DD0">
        <w:rPr>
          <w:rFonts w:ascii="Cambria" w:hAnsi="Cambria"/>
          <w:lang w:val="en-GB"/>
        </w:rPr>
        <w:t xml:space="preserve"> due to </w:t>
      </w:r>
      <w:r w:rsidR="00D55EBE" w:rsidRPr="00A65DD0">
        <w:rPr>
          <w:rFonts w:ascii="Cambria" w:hAnsi="Cambria"/>
          <w:lang w:val="en-GB"/>
        </w:rPr>
        <w:t>its</w:t>
      </w:r>
      <w:r w:rsidR="00C27D32" w:rsidRPr="00A65DD0">
        <w:rPr>
          <w:rFonts w:ascii="Cambria" w:hAnsi="Cambria"/>
          <w:lang w:val="en-GB"/>
        </w:rPr>
        <w:t xml:space="preserve"> simplicity and </w:t>
      </w:r>
      <w:r w:rsidR="00BC1B5D" w:rsidRPr="00A65DD0">
        <w:rPr>
          <w:rFonts w:ascii="Cambria" w:hAnsi="Cambria"/>
          <w:lang w:val="en-GB"/>
        </w:rPr>
        <w:t>extendibility</w:t>
      </w:r>
      <w:r w:rsidR="009D5764" w:rsidRPr="00A65DD0">
        <w:rPr>
          <w:rFonts w:ascii="Cambria" w:hAnsi="Cambria"/>
          <w:lang w:val="en-GB"/>
        </w:rPr>
        <w:t>.</w:t>
      </w:r>
      <w:r w:rsidR="00C27D32" w:rsidRPr="00A65DD0">
        <w:rPr>
          <w:rFonts w:ascii="Cambria" w:hAnsi="Cambria"/>
          <w:lang w:val="en-GB"/>
        </w:rPr>
        <w:t xml:space="preserve"> </w:t>
      </w:r>
    </w:p>
    <w:p w14:paraId="07041D60" w14:textId="07B50FC4" w:rsidR="00FC68DB" w:rsidRPr="00A65DD0" w:rsidRDefault="00FC68DB" w:rsidP="00B202D2">
      <w:bookmarkStart w:id="88" w:name="_Toc288196435"/>
      <w:bookmarkStart w:id="89" w:name="_Toc288200733"/>
      <w:r w:rsidRPr="00A65DD0">
        <w:t xml:space="preserve">XML </w:t>
      </w:r>
      <w:r w:rsidR="00C27D32" w:rsidRPr="00A65DD0">
        <w:t xml:space="preserve">has been selected </w:t>
      </w:r>
      <w:r w:rsidR="00613FD8" w:rsidRPr="00A65DD0">
        <w:t xml:space="preserve">as foundation </w:t>
      </w:r>
      <w:r w:rsidR="00C27D32" w:rsidRPr="00A65DD0">
        <w:t xml:space="preserve">since </w:t>
      </w:r>
      <w:r w:rsidR="007A31A9">
        <w:t>it</w:t>
      </w:r>
      <w:r w:rsidR="00C27D32" w:rsidRPr="00A65DD0">
        <w:t xml:space="preserve"> </w:t>
      </w:r>
      <w:r w:rsidRPr="00A65DD0">
        <w:t xml:space="preserve">is </w:t>
      </w:r>
      <w:r w:rsidR="003B7A79" w:rsidRPr="00E956F7">
        <w:rPr>
          <w:szCs w:val="24"/>
        </w:rPr>
        <w:t xml:space="preserve">by itself </w:t>
      </w:r>
      <w:r w:rsidRPr="00A65DD0">
        <w:t xml:space="preserve">an industry standard </w:t>
      </w:r>
      <w:r w:rsidR="00613FD8" w:rsidRPr="00A65DD0">
        <w:t xml:space="preserve">and </w:t>
      </w:r>
      <w:r w:rsidRPr="00A65DD0">
        <w:t xml:space="preserve">human readable. XML </w:t>
      </w:r>
      <w:r w:rsidR="004D1863" w:rsidRPr="00A65DD0">
        <w:t>facilitates</w:t>
      </w:r>
      <w:r w:rsidRPr="00A65DD0">
        <w:t xml:space="preserve"> </w:t>
      </w:r>
      <w:r w:rsidR="004D1863" w:rsidRPr="00A65DD0">
        <w:t xml:space="preserve">efficient </w:t>
      </w:r>
      <w:r w:rsidR="00C059E3" w:rsidRPr="00A65DD0">
        <w:t>data</w:t>
      </w:r>
      <w:r w:rsidRPr="00A65DD0">
        <w:t xml:space="preserve"> structure</w:t>
      </w:r>
      <w:r w:rsidR="004D1863" w:rsidRPr="00A65DD0">
        <w:t>s</w:t>
      </w:r>
      <w:r w:rsidRPr="00A65DD0">
        <w:t xml:space="preserve"> </w:t>
      </w:r>
      <w:r w:rsidR="007A31A9">
        <w:t>which</w:t>
      </w:r>
      <w:r w:rsidRPr="00A65DD0">
        <w:t xml:space="preserve"> </w:t>
      </w:r>
      <w:r w:rsidR="00C059E3" w:rsidRPr="00A65DD0">
        <w:t>describe</w:t>
      </w:r>
      <w:r w:rsidRPr="00A65DD0">
        <w:t xml:space="preserve"> the </w:t>
      </w:r>
      <w:r w:rsidR="00C059E3" w:rsidRPr="00A65DD0">
        <w:t xml:space="preserve">connection </w:t>
      </w:r>
      <w:r w:rsidRPr="00A65DD0">
        <w:t xml:space="preserve">topology of </w:t>
      </w:r>
      <w:r w:rsidR="007A31A9">
        <w:t xml:space="preserve">such </w:t>
      </w:r>
      <w:r w:rsidRPr="00A65DD0">
        <w:t xml:space="preserve">complex structures </w:t>
      </w:r>
      <w:r w:rsidR="007A31A9">
        <w:t>like</w:t>
      </w:r>
      <w:r w:rsidRPr="00A65DD0">
        <w:t xml:space="preserve"> automobiles</w:t>
      </w:r>
      <w:r w:rsidR="00C27D32" w:rsidRPr="00A65DD0">
        <w:t xml:space="preserve"> or planes</w:t>
      </w:r>
      <w:r w:rsidRPr="00A65DD0">
        <w:t>.</w:t>
      </w:r>
      <w:r w:rsidR="007A31A9">
        <w:t xml:space="preserve"> </w:t>
      </w:r>
    </w:p>
    <w:p w14:paraId="43E7AE43" w14:textId="77777777" w:rsidR="00FC68DB" w:rsidRPr="005C2D94" w:rsidRDefault="00FC68DB" w:rsidP="00B202D2">
      <w:pPr>
        <w:pStyle w:val="berschrift2"/>
      </w:pPr>
      <w:bookmarkStart w:id="90" w:name="_Ref338930849"/>
      <w:bookmarkStart w:id="91" w:name="_Toc338938873"/>
      <w:bookmarkStart w:id="92" w:name="_Toc338939053"/>
      <w:bookmarkStart w:id="93" w:name="_Toc3556926"/>
      <w:bookmarkStart w:id="94" w:name="_Toc34747176"/>
      <w:bookmarkStart w:id="95" w:name="_Toc77101989"/>
      <w:bookmarkStart w:id="96" w:name="_Toc159618714"/>
      <w:r w:rsidRPr="005C2D94">
        <w:t xml:space="preserve">Idealization of </w:t>
      </w:r>
      <w:bookmarkEnd w:id="90"/>
      <w:bookmarkEnd w:id="91"/>
      <w:bookmarkEnd w:id="92"/>
      <w:r w:rsidRPr="005C2D94">
        <w:t>Joints</w:t>
      </w:r>
      <w:bookmarkEnd w:id="93"/>
      <w:bookmarkEnd w:id="94"/>
      <w:bookmarkEnd w:id="95"/>
      <w:bookmarkEnd w:id="96"/>
      <w:r w:rsidRPr="005C2D94">
        <w:t xml:space="preserve"> </w:t>
      </w:r>
    </w:p>
    <w:p w14:paraId="2A1517A2" w14:textId="3684355D" w:rsidR="00FC68DB" w:rsidRPr="00BD52D7" w:rsidRDefault="00FC68DB" w:rsidP="00B202D2">
      <w:r w:rsidRPr="001E4607">
        <w:t xml:space="preserve">Different </w:t>
      </w:r>
      <w:r w:rsidR="00574EB0">
        <w:t xml:space="preserve">types of </w:t>
      </w:r>
      <w:r w:rsidRPr="001E4607">
        <w:t xml:space="preserve">joints </w:t>
      </w:r>
      <w:r w:rsidR="00574EB0">
        <w:t xml:space="preserve">have </w:t>
      </w:r>
      <w:r w:rsidRPr="001E4607">
        <w:t xml:space="preserve">different characteristics. They may differ from each other by their geometrical shapes, mechanical properties like strengths for different loadings, manufacturing processes etc. </w:t>
      </w:r>
    </w:p>
    <w:p w14:paraId="06386CC9" w14:textId="169B2B30" w:rsidR="00FC68DB" w:rsidRPr="000A1B7B" w:rsidRDefault="00FC68DB" w:rsidP="00B202D2">
      <w:r w:rsidRPr="00BD52D7">
        <w:t xml:space="preserve">To allow </w:t>
      </w:r>
      <w:r w:rsidR="000C7E8B">
        <w:t xml:space="preserve">for </w:t>
      </w:r>
      <w:r w:rsidRPr="00BD52D7">
        <w:t xml:space="preserve">efficient description of joints, some simplifications and idealizations are necessary. The </w:t>
      </w:r>
      <w:r w:rsidR="000C7E8B">
        <w:t>approach</w:t>
      </w:r>
      <w:r w:rsidRPr="00BD52D7">
        <w:t xml:space="preserve">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lastRenderedPageBreak/>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59A39CE7" w:rsidR="00FC68DB" w:rsidRPr="00F54804" w:rsidRDefault="00FC68DB" w:rsidP="00314DA6">
      <w:pPr>
        <w:pStyle w:val="Beschriftung"/>
      </w:pPr>
      <w:bookmarkStart w:id="97" w:name="_Ref428531162"/>
      <w:bookmarkStart w:id="98" w:name="_Toc3557081"/>
      <w:bookmarkStart w:id="99" w:name="_Toc34747331"/>
      <w:bookmarkStart w:id="100" w:name="_Toc76030522"/>
      <w:bookmarkStart w:id="101" w:name="_Toc94530808"/>
      <w:bookmarkStart w:id="102" w:name="_Toc101428207"/>
      <w:bookmarkStart w:id="103" w:name="_Toc159618844"/>
      <w:r w:rsidRPr="001E4607">
        <w:t xml:space="preserve">Figure </w:t>
      </w:r>
      <w:r w:rsidRPr="00F54804">
        <w:fldChar w:fldCharType="begin"/>
      </w:r>
      <w:r w:rsidRPr="00F54804">
        <w:instrText xml:space="preserve"> SEQ Figure \* ARABIC </w:instrText>
      </w:r>
      <w:r w:rsidRPr="00F54804">
        <w:fldChar w:fldCharType="separate"/>
      </w:r>
      <w:r w:rsidR="0012574E">
        <w:rPr>
          <w:noProof/>
        </w:rPr>
        <w:t>1</w:t>
      </w:r>
      <w:r w:rsidRPr="00F54804">
        <w:fldChar w:fldCharType="end"/>
      </w:r>
      <w:bookmarkEnd w:id="97"/>
      <w:r w:rsidR="00D7391D">
        <w:t xml:space="preserve"> — </w:t>
      </w:r>
      <w:r w:rsidRPr="00F54804">
        <w:t>Seam weld as 1</w:t>
      </w:r>
      <w:r w:rsidRPr="00F54804">
        <w:noBreakHyphen/>
        <w:t>dimensional joint</w:t>
      </w:r>
      <w:bookmarkEnd w:id="98"/>
      <w:bookmarkEnd w:id="99"/>
      <w:bookmarkEnd w:id="100"/>
      <w:bookmarkEnd w:id="101"/>
      <w:bookmarkEnd w:id="102"/>
      <w:bookmarkEnd w:id="103"/>
      <w:r w:rsidR="00202247">
        <w:t xml:space="preserve"> </w:t>
      </w:r>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2D2327">
        <w:rPr>
          <w:bCs/>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6BB9AA01" w:rsidR="00FC68DB" w:rsidRPr="00D7391D" w:rsidRDefault="00FC68DB" w:rsidP="00B202D2">
      <w:r w:rsidRPr="00BD52D7">
        <w:t xml:space="preserve">A seam weld is a </w:t>
      </w:r>
      <w:r w:rsidR="00D55EBE">
        <w:t xml:space="preserve">typical </w:t>
      </w:r>
      <w:r w:rsidRPr="00BD52D7">
        <w:t xml:space="preserve">representative of 1-dimensional joints, see </w:t>
      </w:r>
      <w:r w:rsidR="009946D2">
        <w:fldChar w:fldCharType="begin"/>
      </w:r>
      <w:r w:rsidR="009946D2">
        <w:instrText xml:space="preserve"> REF _Ref428531162 \h </w:instrText>
      </w:r>
      <w:r w:rsidR="009946D2">
        <w:fldChar w:fldCharType="separate"/>
      </w:r>
      <w:r w:rsidR="0012574E" w:rsidRPr="001E4607">
        <w:t xml:space="preserve">Figure </w:t>
      </w:r>
      <w:r w:rsidR="0012574E">
        <w:rPr>
          <w:noProof/>
        </w:rPr>
        <w:t>1</w:t>
      </w:r>
      <w:r w:rsidR="009946D2">
        <w:fldChar w:fldCharType="end"/>
      </w:r>
      <w:r w:rsidR="009946D2">
        <w:t xml:space="preserve"> </w:t>
      </w:r>
      <w:r w:rsidRPr="00BD52D7">
        <w:t xml:space="preserve">above. It is characterized by a curve describing its spatial course and additional parameters (attributes) determining </w:t>
      </w:r>
      <w:r w:rsidR="00D55EBE">
        <w:t>the</w:t>
      </w:r>
      <w:r w:rsidRPr="00BD52D7">
        <w:t xml:space="preserve"> sectional shape perpendicular to the curve. Details </w:t>
      </w:r>
      <w:r w:rsidR="00904C88">
        <w:t xml:space="preserve">follow </w:t>
      </w:r>
      <w:r w:rsidRPr="00BD52D7">
        <w:t xml:space="preserve">later.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4" w:name="_Toc338938874"/>
      <w:bookmarkStart w:id="105" w:name="_Toc338939054"/>
      <w:bookmarkStart w:id="106" w:name="_Toc3556927"/>
      <w:bookmarkStart w:id="107" w:name="_Toc34747177"/>
      <w:bookmarkStart w:id="108" w:name="_Toc77101990"/>
      <w:bookmarkStart w:id="109" w:name="_Toc159618715"/>
      <w:r w:rsidRPr="000A1B7B">
        <w:t xml:space="preserve">Reconstruction of Joints from </w:t>
      </w:r>
      <w:r w:rsidRPr="00726144">
        <w:t>χ</w:t>
      </w:r>
      <w:r w:rsidRPr="00F54804">
        <w:t>MCF</w:t>
      </w:r>
      <w:bookmarkEnd w:id="104"/>
      <w:bookmarkEnd w:id="105"/>
      <w:bookmarkEnd w:id="106"/>
      <w:bookmarkEnd w:id="107"/>
      <w:bookmarkEnd w:id="108"/>
      <w:bookmarkEnd w:id="109"/>
      <w:r w:rsidRPr="00F54804">
        <w:t xml:space="preserve"> </w:t>
      </w:r>
    </w:p>
    <w:p w14:paraId="30C82C86" w14:textId="1C5F78DA" w:rsidR="00270542" w:rsidRPr="00F54804" w:rsidRDefault="00C63369" w:rsidP="00B202D2">
      <w:r>
        <w:t>T</w:t>
      </w:r>
      <w:r w:rsidR="00FC68DB" w:rsidRPr="00F54804">
        <w:t xml:space="preserve">he </w:t>
      </w:r>
      <w:r w:rsidR="00FC68DB" w:rsidRPr="00063B94">
        <w:t>reconstruction</w:t>
      </w:r>
      <w:r w:rsidR="00FC68DB" w:rsidRPr="00F54804">
        <w:t xml:space="preserve"> of joints</w:t>
      </w:r>
      <w:r>
        <w:t xml:space="preserve"> from χMCF </w:t>
      </w:r>
      <w:r w:rsidRPr="00F54804">
        <w:t xml:space="preserve">is </w:t>
      </w:r>
      <w:r>
        <w:t>a</w:t>
      </w:r>
      <w:r w:rsidRPr="00F54804">
        <w:t xml:space="preserve">n important </w:t>
      </w:r>
      <w:r>
        <w:t>use case</w:t>
      </w:r>
      <w:r w:rsidR="00FC68DB" w:rsidRPr="00F54804">
        <w:t xml:space="preserve">. It is crucial that it is possible to reconstruct </w:t>
      </w:r>
      <w:r>
        <w:t>any</w:t>
      </w:r>
      <w:r w:rsidR="00FC68DB" w:rsidRPr="00F54804">
        <w:t xml:space="preserve"> joint in its idealized form uniquely by means of the introduced parameters and attributes. In case of </w:t>
      </w:r>
      <w:r>
        <w:t xml:space="preserve">a </w:t>
      </w:r>
      <w:r w:rsidR="00FC68DB" w:rsidRPr="00F54804">
        <w:t xml:space="preserve">spot weld, a unique reconstruction is possible by the coordinate vector </w:t>
      </w:r>
      <w:r w:rsidR="00FC68DB" w:rsidRPr="002D2327">
        <w:rPr>
          <w:bCs/>
          <w:i/>
          <w:iCs/>
        </w:rPr>
        <w:t>x</w:t>
      </w:r>
      <w:r w:rsidR="00FC68DB" w:rsidRPr="00F54804">
        <w:t xml:space="preserve"> and the diameter </w:t>
      </w:r>
      <w:r w:rsidR="00FC68DB" w:rsidRPr="00C63369">
        <w:rPr>
          <w:i/>
        </w:rPr>
        <w:t>d</w:t>
      </w:r>
      <w:r w:rsidR="00FC68DB" w:rsidRPr="00F54804">
        <w:t>,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10" w:name="_Toc338938875"/>
      <w:bookmarkStart w:id="111" w:name="_Toc338939055"/>
      <w:bookmarkStart w:id="112" w:name="_Ref371678646"/>
      <w:bookmarkStart w:id="113" w:name="_Toc3556928"/>
      <w:bookmarkStart w:id="114" w:name="_Toc34747178"/>
      <w:bookmarkStart w:id="115" w:name="_Toc77101991"/>
      <w:bookmarkStart w:id="116" w:name="_Toc159618716"/>
      <w:r w:rsidRPr="00F54804">
        <w:t xml:space="preserve">Description of </w:t>
      </w:r>
      <w:bookmarkEnd w:id="110"/>
      <w:bookmarkEnd w:id="111"/>
      <w:bookmarkEnd w:id="112"/>
      <w:r w:rsidRPr="00F54804">
        <w:t>Topology</w:t>
      </w:r>
      <w:bookmarkEnd w:id="113"/>
      <w:bookmarkEnd w:id="114"/>
      <w:bookmarkEnd w:id="115"/>
      <w:bookmarkEnd w:id="116"/>
    </w:p>
    <w:p w14:paraId="5925ACA0" w14:textId="2FE92C10" w:rsidR="00FC68DB" w:rsidRPr="00F54804" w:rsidRDefault="00FC68DB" w:rsidP="00B202D2">
      <w:r w:rsidRPr="00F54804">
        <w:t>As mentioned before, a complex structure arises by connection of parts and sub-structures (assemblies). The connections introduce a topology between the individual</w:t>
      </w:r>
      <w:r w:rsidR="00474815">
        <w:t xml:space="preserve"> components</w:t>
      </w:r>
      <w:r w:rsidRPr="00F54804">
        <w:t xml:space="preserve">. The following example </w:t>
      </w:r>
      <w:r w:rsidR="00C776ED">
        <w:t xml:space="preserve">(see </w:t>
      </w:r>
      <w:r w:rsidR="00C776ED">
        <w:fldChar w:fldCharType="begin"/>
      </w:r>
      <w:r w:rsidR="00C776ED">
        <w:instrText xml:space="preserve"> REF _Ref97731124 \h </w:instrText>
      </w:r>
      <w:r w:rsidR="00C776ED">
        <w:fldChar w:fldCharType="separate"/>
      </w:r>
      <w:r w:rsidR="0012574E" w:rsidRPr="005C2D94">
        <w:t xml:space="preserve">Figure </w:t>
      </w:r>
      <w:r w:rsidR="0012574E">
        <w:rPr>
          <w:noProof/>
        </w:rPr>
        <w:t>2</w:t>
      </w:r>
      <w:r w:rsidR="00C776ED">
        <w:fldChar w:fldCharType="end"/>
      </w:r>
      <w:r w:rsidR="00C776ED">
        <w:t xml:space="preserve">) </w:t>
      </w:r>
      <w:r w:rsidRPr="00F54804">
        <w:t xml:space="preserve">demonstrates the way </w:t>
      </w:r>
      <w:r w:rsidR="00474815">
        <w:t xml:space="preserve">how </w:t>
      </w:r>
      <w:r w:rsidRPr="00F54804">
        <w:t xml:space="preserve">χMCF </w:t>
      </w:r>
      <w:r w:rsidR="00474815">
        <w:t>facilitates description of</w:t>
      </w:r>
      <w:r w:rsidRPr="00F54804">
        <w:t xml:space="preserve"> </w:t>
      </w:r>
      <w:r w:rsidR="00C776ED">
        <w:t>such</w:t>
      </w:r>
      <w:r w:rsidRPr="00F54804">
        <w:t xml:space="preserve"> topology: </w:t>
      </w:r>
    </w:p>
    <w:p w14:paraId="155C5506" w14:textId="00B2CE6F" w:rsidR="00FC68DB" w:rsidRPr="0013175B" w:rsidRDefault="00FC68DB">
      <w:pPr>
        <w:pStyle w:val="Listenabsatz"/>
        <w:numPr>
          <w:ilvl w:val="0"/>
          <w:numId w:val="32"/>
        </w:numPr>
        <w:tabs>
          <w:tab w:val="clear" w:pos="403"/>
        </w:tabs>
        <w:spacing w:after="0" w:line="240" w:lineRule="auto"/>
        <w:contextualSpacing w:val="0"/>
        <w:jc w:val="left"/>
      </w:pPr>
      <w:bookmarkStart w:id="117"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and</w:t>
      </w:r>
      <w:r w:rsidR="00A9014E">
        <w:t xml:space="preserve"> </w:t>
      </w:r>
    </w:p>
    <w:p w14:paraId="12368FB7" w14:textId="43E9A554" w:rsidR="00FC68DB" w:rsidRDefault="00FC68DB">
      <w:pPr>
        <w:pStyle w:val="Listenabsatz"/>
        <w:numPr>
          <w:ilvl w:val="0"/>
          <w:numId w:val="32"/>
        </w:numPr>
        <w:tabs>
          <w:tab w:val="clear" w:pos="403"/>
        </w:tabs>
        <w:spacing w:after="0" w:line="240" w:lineRule="auto"/>
        <w:contextualSpacing w:val="0"/>
        <w:jc w:val="left"/>
      </w:pPr>
      <w:r w:rsidRPr="0013175B">
        <w:t>Part (or Assembly) A is connected to Part C by the adhesive AD in the area A, et</w:t>
      </w:r>
      <w:bookmarkEnd w:id="117"/>
      <w:r w:rsidR="00985688">
        <w:t xml:space="preserve"> cetera.</w:t>
      </w:r>
      <w:r w:rsidR="001D2C77">
        <w:t xml:space="preserve"> </w:t>
      </w:r>
    </w:p>
    <w:p w14:paraId="50AE6EE3" w14:textId="4AEC9C3F" w:rsidR="001D2C77" w:rsidRPr="0013175B" w:rsidRDefault="001D2C77" w:rsidP="001D2C77">
      <w:pPr>
        <w:keepNext/>
        <w:tabs>
          <w:tab w:val="clear" w:pos="403"/>
        </w:tabs>
        <w:spacing w:after="0" w:line="240" w:lineRule="auto"/>
        <w:jc w:val="left"/>
      </w:pPr>
      <w:r>
        <w:rPr>
          <w:noProof/>
        </w:rPr>
        <mc:AlternateContent>
          <mc:Choice Requires="wpg">
            <w:drawing>
              <wp:inline distT="0" distB="0" distL="0" distR="0" wp14:anchorId="3F4D0EDD" wp14:editId="0A40122D">
                <wp:extent cx="5471160" cy="2355215"/>
                <wp:effectExtent l="0" t="0" r="0" b="6985"/>
                <wp:docPr id="2487" name="Gruppieren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2355215"/>
                          <a:chOff x="0" y="0"/>
                          <a:chExt cx="54711" cy="23552"/>
                        </a:xfrm>
                      </wpg:grpSpPr>
                      <pic:pic xmlns:pic="http://schemas.openxmlformats.org/drawingml/2006/picture">
                        <pic:nvPicPr>
                          <pic:cNvPr id="2488" name="Bil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 cy="23552"/>
                          </a:xfrm>
                          <a:prstGeom prst="rect">
                            <a:avLst/>
                          </a:prstGeom>
                          <a:noFill/>
                          <a:extLst>
                            <a:ext uri="{909E8E84-426E-40DD-AFC4-6F175D3DCCD1}">
                              <a14:hiddenFill xmlns:a14="http://schemas.microsoft.com/office/drawing/2010/main">
                                <a:solidFill>
                                  <a:srgbClr val="FFFFFF"/>
                                </a:solidFill>
                              </a14:hiddenFill>
                            </a:ext>
                          </a:extLst>
                        </pic:spPr>
                      </pic:pic>
                      <wps:wsp>
                        <wps:cNvPr id="2489" name="Rectangle 3"/>
                        <wps:cNvSpPr>
                          <a:spLocks noChangeArrowheads="1"/>
                        </wps:cNvSpPr>
                        <wps:spPr bwMode="auto">
                          <a:xfrm>
                            <a:off x="6243" y="9144"/>
                            <a:ext cx="6942" cy="2534"/>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wps:txbx>
                        <wps:bodyPr rot="0" vert="horz" wrap="square" lIns="91440" tIns="45720" rIns="91440" bIns="45720" anchor="ctr" anchorCtr="0" upright="1">
                          <a:noAutofit/>
                        </wps:bodyPr>
                      </wps:wsp>
                      <wps:wsp>
                        <wps:cNvPr id="2490" name="Rectangle 4"/>
                        <wps:cNvSpPr>
                          <a:spLocks noChangeArrowheads="1"/>
                        </wps:cNvSpPr>
                        <wps:spPr bwMode="auto">
                          <a:xfrm>
                            <a:off x="29946" y="19561"/>
                            <a:ext cx="12130" cy="3108"/>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r>
                                <w:rPr>
                                  <w:rFonts w:asciiTheme="minorHAnsi" w:hAnsi="Calibri" w:cstheme="minorBidi"/>
                                  <w:b/>
                                  <w:bCs/>
                                  <w:color w:val="2B28FF"/>
                                  <w:kern w:val="24"/>
                                  <w:position w:val="-9"/>
                                  <w:sz w:val="36"/>
                                  <w:szCs w:val="36"/>
                                  <w:vertAlign w:val="subscript"/>
                                </w:rPr>
                                <w:t>i</w:t>
                              </w:r>
                            </w:p>
                          </w:txbxContent>
                        </wps:txbx>
                        <wps:bodyPr rot="0" vert="horz" wrap="square" lIns="91440" tIns="45720" rIns="91440" bIns="45720" anchor="ctr" anchorCtr="0" upright="1">
                          <a:noAutofit/>
                        </wps:bodyPr>
                      </wps:wsp>
                      <wps:wsp>
                        <wps:cNvPr id="2491" name="Rectangle 6"/>
                        <wps:cNvSpPr>
                          <a:spLocks noChangeArrowheads="1"/>
                        </wps:cNvSpPr>
                        <wps:spPr bwMode="auto">
                          <a:xfrm>
                            <a:off x="39624" y="2568"/>
                            <a:ext cx="12130" cy="2575"/>
                          </a:xfrm>
                          <a:prstGeom prst="rect">
                            <a:avLst/>
                          </a:prstGeom>
                          <a:gradFill rotWithShape="1">
                            <a:gsLst>
                              <a:gs pos="0">
                                <a:srgbClr val="F6F8FC"/>
                              </a:gs>
                              <a:gs pos="46001">
                                <a:srgbClr val="79BCBE"/>
                              </a:gs>
                              <a:gs pos="100000">
                                <a:srgbClr val="79BCBE"/>
                              </a:gs>
                            </a:gsLst>
                            <a:lin ang="10800000" scaled="1"/>
                          </a:gra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wps:txbx>
                        <wps:bodyPr rot="0" vert="horz" wrap="square" lIns="91440" tIns="45720" rIns="91440" bIns="45720" anchor="ctr" anchorCtr="0" upright="1">
                          <a:noAutofit/>
                        </wps:bodyPr>
                      </wps:wsp>
                      <wps:wsp>
                        <wps:cNvPr id="2492" name="Rectangle 7"/>
                        <wps:cNvSpPr>
                          <a:spLocks noChangeArrowheads="1"/>
                        </wps:cNvSpPr>
                        <wps:spPr bwMode="auto">
                          <a:xfrm>
                            <a:off x="23164" y="8383"/>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wps:txbx>
                        <wps:bodyPr rot="0" vert="horz" wrap="square" lIns="91440" tIns="45720" rIns="91440" bIns="45720" anchor="ctr" anchorCtr="0" upright="1">
                          <a:noAutofit/>
                        </wps:bodyPr>
                      </wps:wsp>
                      <wps:wsp>
                        <wps:cNvPr id="2493" name="Rectangle 8"/>
                        <wps:cNvSpPr>
                          <a:spLocks noChangeArrowheads="1"/>
                        </wps:cNvSpPr>
                        <wps:spPr bwMode="auto">
                          <a:xfrm>
                            <a:off x="43535" y="9144"/>
                            <a:ext cx="2769" cy="329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wps:txbx>
                        <wps:bodyPr rot="0" vert="horz" wrap="square" lIns="91440" tIns="45720" rIns="91440" bIns="45720" anchor="ctr" anchorCtr="0" upright="1">
                          <a:noAutofit/>
                        </wps:bodyPr>
                      </wps:wsp>
                      <wps:wsp>
                        <wps:cNvPr id="2494" name="Rectangle 9"/>
                        <wps:cNvSpPr>
                          <a:spLocks noChangeArrowheads="1"/>
                        </wps:cNvSpPr>
                        <wps:spPr bwMode="auto">
                          <a:xfrm>
                            <a:off x="6945" y="17311"/>
                            <a:ext cx="2769" cy="3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wps:txbx>
                        <wps:bodyPr rot="0" vert="horz" wrap="square" lIns="91440" tIns="45720" rIns="91440" bIns="45720" anchor="ctr" anchorCtr="0" upright="1">
                          <a:noAutofit/>
                        </wps:bodyPr>
                      </wps:wsp>
                    </wpg:wgp>
                  </a:graphicData>
                </a:graphic>
              </wp:inline>
            </w:drawing>
          </mc:Choice>
          <mc:Fallback>
            <w:pict>
              <v:group w14:anchorId="3F4D0EDD" id="Gruppieren 10" o:spid="_x0000_s1026" style="width:430.8pt;height:185.45pt;mso-position-horizontal-relative:char;mso-position-vertical-relative:line" coordsize="54711,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 o:spid="_x0000_s1027" type="#_x0000_t75" style="position:absolute;width:54711;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">
                  <v:imagedata r:id="rId24" o:title=""/>
                </v:shape>
                <v:rect id="Rectangle 3" o:spid="_x0000_s1028" style="position:absolute;left:6243;top:9144;width:6942;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" fillcolor="#f6f8fc" stroked="f" strokeweight="1pt">
                  <v:fill color2="#79bcbe" rotate="t" angle="270" colors="0 #f6f8fc;30147f #79bcbe;1 #79bcbe" focus="100%" type="gradient"/>
                  <v:textbox>
                    <w:txbxContent>
                      <w:p w14:paraId="6EE14A47" w14:textId="6E19B2F7"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AD</w:t>
                        </w:r>
                        <w:r>
                          <w:rPr>
                            <w:rFonts w:asciiTheme="minorHAnsi" w:hAnsi="Calibri" w:cstheme="minorBidi"/>
                            <w:b/>
                            <w:bCs/>
                            <w:color w:val="2B28FF"/>
                            <w:kern w:val="24"/>
                            <w:position w:val="-9"/>
                            <w:sz w:val="36"/>
                            <w:szCs w:val="36"/>
                            <w:vertAlign w:val="subscript"/>
                          </w:rPr>
                          <w:t>x</w:t>
                        </w:r>
                      </w:p>
                    </w:txbxContent>
                  </v:textbox>
                </v:rect>
                <v:rect id="Rectangle 4" o:spid="_x0000_s1029" style="position:absolute;left:29946;top:19561;width:12130;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" fillcolor="#f6f8fc" stroked="f" strokeweight="1pt">
                  <v:fill color2="#79bcbe" rotate="t" angle="270" colors="0 #f6f8fc;30147f #79bcbe;1 #79bcbe" focus="100%" type="gradient"/>
                  <v:textbox>
                    <w:txbxContent>
                      <w:p w14:paraId="53EB8386" w14:textId="20228A0F"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x</w:t>
                        </w:r>
                        <w:proofErr w:type="spellStart"/>
                        <w:r>
                          <w:rPr>
                            <w:rFonts w:asciiTheme="minorHAnsi" w:hAnsi="Calibri" w:cstheme="minorBidi"/>
                            <w:b/>
                            <w:bCs/>
                            <w:color w:val="2B28FF"/>
                            <w:kern w:val="24"/>
                            <w:position w:val="-9"/>
                            <w:sz w:val="36"/>
                            <w:szCs w:val="36"/>
                            <w:vertAlign w:val="subscript"/>
                          </w:rPr>
                          <w:t>i</w:t>
                        </w:r>
                        <w:proofErr w:type="spellEnd"/>
                      </w:p>
                    </w:txbxContent>
                  </v:textbox>
                </v:rect>
                <v:rect id="Rectangle 6" o:spid="_x0000_s1030" style="position:absolute;left:39624;top:2568;width:12130;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" fillcolor="#f6f8fc" stroked="f" strokeweight="1pt">
                  <v:fill color2="#79bcbe" rotate="t" angle="270" colors="0 #f6f8fc;30147f #79bcbe;1 #79bcbe" focus="100%" type="gradient"/>
                  <v:textbox>
                    <w:txbxContent>
                      <w:p w14:paraId="0D217DBB" w14:textId="6AF3A58A" w:rsidR="001D2C77" w:rsidRDefault="001D2C77" w:rsidP="001D2C77">
                        <w:pPr>
                          <w:jc w:val="center"/>
                          <w:rPr>
                            <w:rFonts w:asciiTheme="minorHAnsi" w:hAnsi="Calibri" w:cstheme="minorBidi"/>
                            <w:b/>
                            <w:bCs/>
                            <w:color w:val="2B28FF"/>
                            <w:kern w:val="24"/>
                            <w:sz w:val="24"/>
                            <w:szCs w:val="24"/>
                          </w:rPr>
                        </w:pPr>
                        <w:r>
                          <w:rPr>
                            <w:rFonts w:asciiTheme="minorHAnsi" w:hAnsi="Calibri" w:cstheme="minorBidi"/>
                            <w:b/>
                            <w:bCs/>
                            <w:color w:val="2B28FF"/>
                            <w:kern w:val="24"/>
                          </w:rPr>
                          <w:t>I</w:t>
                        </w:r>
                        <w:r>
                          <w:rPr>
                            <w:rFonts w:asciiTheme="minorHAnsi" w:hAnsi="Calibri" w:cstheme="minorBidi"/>
                            <w:b/>
                            <w:bCs/>
                            <w:color w:val="2B28FF"/>
                            <w:kern w:val="24"/>
                            <w:position w:val="-6"/>
                            <w:vertAlign w:val="subscript"/>
                          </w:rPr>
                          <w:t>1</w:t>
                        </w:r>
                      </w:p>
                    </w:txbxContent>
                  </v:textbox>
                </v:rect>
                <v:rect id="Rectangle 7" o:spid="_x0000_s1031" style="position:absolute;left:23164;top:8383;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" stroked="f" strokeweight="1pt">
                  <v:textbox>
                    <w:txbxContent>
                      <w:p w14:paraId="58E11E70"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A</w:t>
                        </w:r>
                      </w:p>
                    </w:txbxContent>
                  </v:textbox>
                </v:rect>
                <v:rect id="Rectangle 8" o:spid="_x0000_s1032" style="position:absolute;left:43535;top:9144;width:276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" stroked="f" strokeweight="1pt">
                  <v:textbox>
                    <w:txbxContent>
                      <w:p w14:paraId="4F598EA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B</w:t>
                        </w:r>
                      </w:p>
                    </w:txbxContent>
                  </v:textbox>
                </v:rect>
                <v:rect id="Rectangle 9" o:spid="_x0000_s1033" style="position:absolute;left:6945;top:17311;width:2769;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" stroked="f" strokeweight="1pt">
                  <v:textbox>
                    <w:txbxContent>
                      <w:p w14:paraId="39C32A1C" w14:textId="77777777" w:rsidR="001D2C77" w:rsidRDefault="001D2C77" w:rsidP="001D2C77">
                        <w:pPr>
                          <w:jc w:val="center"/>
                          <w:rPr>
                            <w:rFonts w:asciiTheme="minorHAnsi" w:hAnsi="Calibri" w:cstheme="minorBidi"/>
                            <w:b/>
                            <w:bCs/>
                            <w:color w:val="2B28FF"/>
                            <w:kern w:val="24"/>
                            <w:sz w:val="32"/>
                            <w:szCs w:val="32"/>
                          </w:rPr>
                        </w:pPr>
                        <w:r>
                          <w:rPr>
                            <w:rFonts w:asciiTheme="minorHAnsi" w:hAnsi="Calibri" w:cstheme="minorBidi"/>
                            <w:b/>
                            <w:bCs/>
                            <w:color w:val="2B28FF"/>
                            <w:kern w:val="24"/>
                            <w:sz w:val="32"/>
                            <w:szCs w:val="32"/>
                          </w:rPr>
                          <w:t>C</w:t>
                        </w:r>
                      </w:p>
                    </w:txbxContent>
                  </v:textbox>
                </v:rect>
                <w10:anchorlock/>
              </v:group>
            </w:pict>
          </mc:Fallback>
        </mc:AlternateContent>
      </w:r>
    </w:p>
    <w:p w14:paraId="6DE13265" w14:textId="26FFF732" w:rsidR="00C776ED" w:rsidRPr="00C80DA6" w:rsidRDefault="00C776ED" w:rsidP="00C776ED">
      <w:pPr>
        <w:keepNext/>
        <w:keepLines/>
        <w:jc w:val="left"/>
      </w:pPr>
      <w:r w:rsidRPr="00C776ED">
        <w:rPr>
          <w:b/>
          <w:sz w:val="18"/>
          <w:szCs w:val="18"/>
        </w:rPr>
        <w:t>Key</w:t>
      </w:r>
      <w:r w:rsidRPr="00C776ED">
        <w:rPr>
          <w:sz w:val="18"/>
          <w:szCs w:val="18"/>
        </w:rPr>
        <w:t xml:space="preserve"> </w:t>
      </w:r>
      <w:r w:rsidRPr="00C776ED">
        <w:rPr>
          <w:sz w:val="18"/>
          <w:szCs w:val="18"/>
        </w:rPr>
        <w:br/>
      </w:r>
      <w:r w:rsidR="00F829A7" w:rsidRPr="00C80DA6">
        <w:rPr>
          <w:sz w:val="18"/>
          <w:szCs w:val="18"/>
        </w:rPr>
        <w:t>A, B, C</w:t>
      </w:r>
      <w:r w:rsidR="00F829A7" w:rsidRPr="00C80DA6">
        <w:rPr>
          <w:sz w:val="18"/>
          <w:szCs w:val="18"/>
        </w:rPr>
        <w:tab/>
        <w:t xml:space="preserve">parts </w:t>
      </w:r>
      <w:r w:rsidR="00F829A7" w:rsidRPr="00C80DA6">
        <w:rPr>
          <w:sz w:val="18"/>
          <w:szCs w:val="18"/>
        </w:rPr>
        <w:br/>
      </w:r>
      <w:r w:rsidRPr="00C80DA6">
        <w:rPr>
          <w:sz w:val="18"/>
          <w:szCs w:val="18"/>
        </w:rPr>
        <w:t>I</w:t>
      </w:r>
      <w:r w:rsidRPr="00C80DA6">
        <w:rPr>
          <w:sz w:val="18"/>
          <w:szCs w:val="18"/>
          <w:vertAlign w:val="subscript"/>
        </w:rPr>
        <w:t>1</w:t>
      </w:r>
      <w:r w:rsidRPr="00C80DA6">
        <w:rPr>
          <w:sz w:val="18"/>
          <w:szCs w:val="18"/>
        </w:rPr>
        <w:tab/>
      </w:r>
      <w:r w:rsidR="00F829A7" w:rsidRPr="00C80DA6">
        <w:rPr>
          <w:sz w:val="18"/>
          <w:szCs w:val="18"/>
        </w:rPr>
        <w:tab/>
      </w:r>
      <w:r w:rsidRPr="00C80DA6">
        <w:rPr>
          <w:sz w:val="18"/>
          <w:szCs w:val="18"/>
        </w:rPr>
        <w:t xml:space="preserve">seam weld 1 </w:t>
      </w:r>
      <w:r w:rsidRPr="00C80DA6">
        <w:rPr>
          <w:sz w:val="18"/>
          <w:szCs w:val="18"/>
        </w:rPr>
        <w:br/>
        <w:t>x</w:t>
      </w:r>
      <w:r w:rsidRPr="00C80DA6">
        <w:rPr>
          <w:sz w:val="18"/>
          <w:szCs w:val="18"/>
          <w:vertAlign w:val="subscript"/>
        </w:rPr>
        <w:t>i</w:t>
      </w:r>
      <w:r w:rsidRPr="00C80DA6">
        <w:rPr>
          <w:sz w:val="18"/>
          <w:szCs w:val="18"/>
        </w:rPr>
        <w:tab/>
      </w:r>
      <w:r w:rsidR="00F829A7" w:rsidRPr="00C80DA6">
        <w:rPr>
          <w:sz w:val="18"/>
          <w:szCs w:val="18"/>
        </w:rPr>
        <w:tab/>
      </w:r>
      <w:r w:rsidRPr="00C80DA6">
        <w:rPr>
          <w:sz w:val="18"/>
          <w:szCs w:val="18"/>
        </w:rPr>
        <w:t xml:space="preserve">spot welds </w:t>
      </w:r>
      <w:r w:rsidRPr="00C80DA6">
        <w:rPr>
          <w:sz w:val="18"/>
          <w:szCs w:val="18"/>
        </w:rPr>
        <w:br/>
        <w:t>AD</w:t>
      </w:r>
      <w:r w:rsidRPr="00C80DA6">
        <w:rPr>
          <w:sz w:val="18"/>
          <w:szCs w:val="18"/>
        </w:rPr>
        <w:tab/>
      </w:r>
      <w:r w:rsidR="00F829A7" w:rsidRPr="00C80DA6">
        <w:rPr>
          <w:sz w:val="18"/>
          <w:szCs w:val="18"/>
        </w:rPr>
        <w:tab/>
      </w:r>
      <w:r w:rsidRPr="00C80DA6">
        <w:rPr>
          <w:sz w:val="18"/>
          <w:szCs w:val="18"/>
        </w:rPr>
        <w:t>adhesive</w:t>
      </w:r>
      <w:r w:rsidRPr="00C80DA6">
        <w:t xml:space="preserve"> </w:t>
      </w:r>
    </w:p>
    <w:p w14:paraId="584CE9DC" w14:textId="65C88BAF" w:rsidR="00FC68DB" w:rsidRPr="005C2D94" w:rsidRDefault="00FC68DB" w:rsidP="00F63F2F">
      <w:pPr>
        <w:pStyle w:val="Beschriftung"/>
      </w:pPr>
      <w:bookmarkStart w:id="118" w:name="_Ref97731124"/>
      <w:bookmarkStart w:id="119" w:name="_Ref334010986"/>
      <w:bookmarkStart w:id="120" w:name="_Toc3557082"/>
      <w:bookmarkStart w:id="121" w:name="_Toc34747332"/>
      <w:bookmarkStart w:id="122" w:name="_Toc76030523"/>
      <w:bookmarkStart w:id="123" w:name="_Toc94530809"/>
      <w:bookmarkStart w:id="124" w:name="_Toc101428208"/>
      <w:bookmarkStart w:id="125" w:name="_Toc159618845"/>
      <w:r w:rsidRPr="005C2D94">
        <w:t xml:space="preserve">Figure </w:t>
      </w:r>
      <w:r w:rsidRPr="005C2D94">
        <w:fldChar w:fldCharType="begin"/>
      </w:r>
      <w:r w:rsidRPr="005C2D94">
        <w:instrText xml:space="preserve"> SEQ Figure \* ARABIC </w:instrText>
      </w:r>
      <w:r w:rsidRPr="005C2D94">
        <w:fldChar w:fldCharType="separate"/>
      </w:r>
      <w:r w:rsidR="0012574E">
        <w:rPr>
          <w:noProof/>
        </w:rPr>
        <w:t>2</w:t>
      </w:r>
      <w:r w:rsidRPr="005C2D94">
        <w:fldChar w:fldCharType="end"/>
      </w:r>
      <w:bookmarkEnd w:id="118"/>
      <w:r w:rsidR="00D7391D">
        <w:t xml:space="preserve"> — </w:t>
      </w:r>
      <w:bookmarkEnd w:id="119"/>
      <w:r w:rsidRPr="005C2D94">
        <w:t xml:space="preserve">Topological </w:t>
      </w:r>
      <w:r w:rsidR="00202247">
        <w:t>r</w:t>
      </w:r>
      <w:r w:rsidRPr="005C2D94">
        <w:t xml:space="preserve">elations between </w:t>
      </w:r>
      <w:r w:rsidR="00202247">
        <w:t>p</w:t>
      </w:r>
      <w:r w:rsidRPr="005C2D94">
        <w:t xml:space="preserve">arts and </w:t>
      </w:r>
      <w:r w:rsidR="00202247">
        <w:t>a</w:t>
      </w:r>
      <w:r w:rsidRPr="005C2D94">
        <w:t>ssemblies</w:t>
      </w:r>
      <w:bookmarkEnd w:id="120"/>
      <w:bookmarkEnd w:id="121"/>
      <w:bookmarkEnd w:id="122"/>
      <w:bookmarkEnd w:id="123"/>
      <w:bookmarkEnd w:id="124"/>
      <w:bookmarkEnd w:id="125"/>
      <w:r w:rsidR="00202247">
        <w:t xml:space="preserve"> </w:t>
      </w:r>
    </w:p>
    <w:p w14:paraId="19B4708B" w14:textId="063728F6" w:rsidR="00FC68DB" w:rsidRPr="00BD52D7" w:rsidRDefault="00FC68DB" w:rsidP="00B202D2">
      <w:r w:rsidRPr="005C2D94">
        <w:lastRenderedPageBreak/>
        <w:t>Th</w:t>
      </w:r>
      <w:r w:rsidR="005F147C">
        <w:t xml:space="preserve">is kind of topology is represented in χMCF </w:t>
      </w:r>
      <w:r w:rsidRPr="005C2D94">
        <w:t xml:space="preserve">by </w:t>
      </w:r>
      <w:r w:rsidR="005F147C">
        <w:t>the</w:t>
      </w:r>
      <w:r w:rsidRPr="005C2D94">
        <w:t xml:space="preserve"> element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w:t>
      </w:r>
    </w:p>
    <w:p w14:paraId="3A4E533F" w14:textId="468A7F10"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r w:rsidR="005F147C">
        <w:t>are</w:t>
      </w:r>
      <w:r w:rsidR="00FC68DB" w:rsidRPr="005C2D94">
        <w:t xml:space="preserve"> </w:t>
      </w:r>
      <w:r w:rsidR="00474815">
        <w:t>covered</w:t>
      </w:r>
      <w:r w:rsidR="00FC68DB" w:rsidRPr="005C2D94">
        <w:t xml:space="preserve">, too. </w:t>
      </w:r>
    </w:p>
    <w:p w14:paraId="69DC6E0D" w14:textId="6E0172C3"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12574E">
        <w:t>c)</w:t>
      </w:r>
      <w:r w:rsidRPr="005C2D94">
        <w:fldChar w:fldCharType="end"/>
      </w:r>
      <w:r w:rsidRPr="00F54804">
        <w:t xml:space="preserve">, overall product structure </w:t>
      </w:r>
      <w:r w:rsidRPr="005C2D94">
        <w:t xml:space="preserve">cannot be reproduced from χMCF. For example, any of the product structures </w:t>
      </w:r>
      <w:r w:rsidR="00EF28D8">
        <w:t xml:space="preserve">shown in </w:t>
      </w:r>
      <w:r w:rsidR="00EF28D8">
        <w:fldChar w:fldCharType="begin"/>
      </w:r>
      <w:r w:rsidR="00EF28D8">
        <w:instrText xml:space="preserve"> REF _Ref155772730 \h </w:instrText>
      </w:r>
      <w:r w:rsidR="00EF28D8">
        <w:fldChar w:fldCharType="separate"/>
      </w:r>
      <w:r w:rsidR="0012574E" w:rsidRPr="001E4607">
        <w:t xml:space="preserve">Figure </w:t>
      </w:r>
      <w:r w:rsidR="0012574E">
        <w:rPr>
          <w:noProof/>
        </w:rPr>
        <w:t>3</w:t>
      </w:r>
      <w:r w:rsidR="00EF28D8">
        <w:fldChar w:fldCharType="end"/>
      </w:r>
      <w:r w:rsidR="00EF28D8">
        <w:t xml:space="preserve"> </w:t>
      </w:r>
      <w:r w:rsidRPr="005C2D94">
        <w:t>would equally fit to</w:t>
      </w:r>
      <w:r w:rsidR="00EF28D8">
        <w:t xml:space="preserve"> </w:t>
      </w:r>
      <w:r w:rsidR="00EF28D8">
        <w:fldChar w:fldCharType="begin"/>
      </w:r>
      <w:r w:rsidR="00EF28D8">
        <w:instrText xml:space="preserve"> REF _Ref97731124 \h </w:instrText>
      </w:r>
      <w:r w:rsidR="00EF28D8">
        <w:fldChar w:fldCharType="separate"/>
      </w:r>
      <w:r w:rsidR="0012574E" w:rsidRPr="005C2D94">
        <w:t xml:space="preserve">Figure </w:t>
      </w:r>
      <w:r w:rsidR="0012574E">
        <w:rPr>
          <w:noProof/>
        </w:rPr>
        <w:t>2</w:t>
      </w:r>
      <w:r w:rsidR="00EF28D8">
        <w:fldChar w:fldCharType="end"/>
      </w:r>
      <w:r w:rsidR="005F147C">
        <w:t>:</w:t>
      </w:r>
      <w:r w:rsidR="00EF28D8">
        <w:t xml:space="preserve"> </w:t>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116.15pt" o:ole="">
            <v:imagedata r:id="rId25" o:title="" cropbottom="43024f" cropright="10402f"/>
          </v:shape>
          <o:OLEObject Type="Embed" ProgID="PowerPoint.Show.8" ShapeID="_x0000_i1025" DrawAspect="Content" ObjectID="_1771433699" r:id="rId26"/>
        </w:object>
      </w:r>
    </w:p>
    <w:p w14:paraId="142BE546" w14:textId="6430AE41" w:rsidR="00FC68DB" w:rsidRPr="001E4607" w:rsidRDefault="00FC68DB" w:rsidP="001E4607">
      <w:pPr>
        <w:pStyle w:val="Beschriftung"/>
      </w:pPr>
      <w:bookmarkStart w:id="126" w:name="_Ref155772730"/>
      <w:bookmarkStart w:id="127" w:name="_Toc3557083"/>
      <w:bookmarkStart w:id="128" w:name="_Toc34747333"/>
      <w:bookmarkStart w:id="129" w:name="_Toc76030524"/>
      <w:bookmarkStart w:id="130" w:name="_Toc94530810"/>
      <w:bookmarkStart w:id="131" w:name="_Toc101428209"/>
      <w:bookmarkStart w:id="132" w:name="_Toc159618846"/>
      <w:r w:rsidRPr="001E4607">
        <w:t xml:space="preserve">Figure </w:t>
      </w:r>
      <w:r w:rsidRPr="001E4607">
        <w:fldChar w:fldCharType="begin"/>
      </w:r>
      <w:r w:rsidRPr="001E4607">
        <w:instrText xml:space="preserve"> SEQ Figure \* ARABIC </w:instrText>
      </w:r>
      <w:r w:rsidRPr="001E4607">
        <w:fldChar w:fldCharType="separate"/>
      </w:r>
      <w:r w:rsidR="0012574E">
        <w:rPr>
          <w:noProof/>
        </w:rPr>
        <w:t>3</w:t>
      </w:r>
      <w:r w:rsidRPr="001E4607">
        <w:fldChar w:fldCharType="end"/>
      </w:r>
      <w:bookmarkEnd w:id="126"/>
      <w:r w:rsidR="00BD52D7">
        <w:t xml:space="preserve"> </w:t>
      </w:r>
      <w:r w:rsidR="00D7391D">
        <w:t xml:space="preserve">— </w:t>
      </w:r>
      <w:r w:rsidRPr="001E4607">
        <w:t xml:space="preserve">Product </w:t>
      </w:r>
      <w:r w:rsidR="00590E4C">
        <w:t>s</w:t>
      </w:r>
      <w:r w:rsidRPr="001E4607">
        <w:t xml:space="preserve">tructures </w:t>
      </w:r>
      <w:r w:rsidR="00590E4C">
        <w:t>f</w:t>
      </w:r>
      <w:r w:rsidRPr="001E4607">
        <w:t xml:space="preserve">itting to </w:t>
      </w:r>
      <w:r w:rsidR="00590E4C">
        <w:t>p</w:t>
      </w:r>
      <w:r w:rsidRPr="001E4607">
        <w:t xml:space="preserve">revious </w:t>
      </w:r>
      <w:r w:rsidR="00590E4C">
        <w:t>f</w:t>
      </w:r>
      <w:r w:rsidRPr="001E4607">
        <w:t>igure</w:t>
      </w:r>
      <w:bookmarkEnd w:id="127"/>
      <w:bookmarkEnd w:id="128"/>
      <w:bookmarkEnd w:id="129"/>
      <w:bookmarkEnd w:id="130"/>
      <w:bookmarkEnd w:id="131"/>
      <w:bookmarkEnd w:id="132"/>
      <w:r w:rsidR="00590E4C">
        <w:t xml:space="preserve"> </w:t>
      </w:r>
    </w:p>
    <w:p w14:paraId="73076A4B" w14:textId="2E439D51" w:rsidR="00FC68DB" w:rsidRPr="005C2D94" w:rsidRDefault="00195A02" w:rsidP="00B202D2">
      <w:r>
        <w:t>N</w:t>
      </w:r>
      <w:r w:rsidR="00217288">
        <w:t>ote</w:t>
      </w:r>
      <w:r>
        <w:t xml:space="preserve">: This list of four </w:t>
      </w:r>
      <w:r w:rsidRPr="005C2D94">
        <w:t xml:space="preserve">product structures </w:t>
      </w:r>
      <w:r>
        <w:t xml:space="preserve">shown in </w:t>
      </w:r>
      <w:r>
        <w:fldChar w:fldCharType="begin"/>
      </w:r>
      <w:r>
        <w:instrText xml:space="preserve"> REF _Ref155772730 \h </w:instrText>
      </w:r>
      <w:r>
        <w:fldChar w:fldCharType="separate"/>
      </w:r>
      <w:r w:rsidR="0012574E" w:rsidRPr="001E4607">
        <w:t xml:space="preserve">Figure </w:t>
      </w:r>
      <w:r w:rsidR="0012574E">
        <w:rPr>
          <w:noProof/>
        </w:rPr>
        <w:t>3</w:t>
      </w:r>
      <w:r>
        <w:fldChar w:fldCharType="end"/>
      </w:r>
      <w:r>
        <w:t xml:space="preserve"> is not exhaustive.</w:t>
      </w:r>
      <w:r w:rsidR="00FC68DB" w:rsidRPr="005C2D94">
        <w:t xml:space="preserve"> </w:t>
      </w:r>
    </w:p>
    <w:p w14:paraId="7E85C477" w14:textId="77777777" w:rsidR="00FC68DB" w:rsidRPr="005C2D94" w:rsidRDefault="00FC68DB" w:rsidP="00B202D2">
      <w:pPr>
        <w:pStyle w:val="berschrift2"/>
      </w:pPr>
      <w:bookmarkStart w:id="133" w:name="_Toc338938876"/>
      <w:bookmarkStart w:id="134" w:name="_Toc338939056"/>
      <w:bookmarkStart w:id="135" w:name="_Toc3556929"/>
      <w:bookmarkStart w:id="136" w:name="_Toc34747179"/>
      <w:bookmarkStart w:id="137" w:name="_Toc77101992"/>
      <w:bookmarkStart w:id="138" w:name="_Toc159618717"/>
      <w:bookmarkStart w:id="139" w:name="_Toc288196436"/>
      <w:bookmarkStart w:id="140" w:name="_Toc288200734"/>
      <w:bookmarkEnd w:id="88"/>
      <w:bookmarkEnd w:id="89"/>
      <w:r w:rsidRPr="005C2D94">
        <w:t xml:space="preserve">χMCF in the Development </w:t>
      </w:r>
      <w:bookmarkEnd w:id="133"/>
      <w:bookmarkEnd w:id="134"/>
      <w:r w:rsidRPr="005C2D94">
        <w:t>Processes</w:t>
      </w:r>
      <w:bookmarkEnd w:id="135"/>
      <w:bookmarkEnd w:id="136"/>
      <w:bookmarkEnd w:id="137"/>
      <w:bookmarkEnd w:id="138"/>
    </w:p>
    <w:p w14:paraId="5D703BA8" w14:textId="5134873A" w:rsidR="00FC68DB" w:rsidRPr="005C2D94" w:rsidRDefault="00922B95" w:rsidP="00B202D2">
      <w:r>
        <w:t>A</w:t>
      </w:r>
      <w:r w:rsidR="00FC68DB" w:rsidRPr="005C2D94">
        <w:t xml:space="preserve"> typical development process is a long chain involving many (maybe overlapping) single steps</w:t>
      </w:r>
      <w:r>
        <w:t>, e.g.</w:t>
      </w:r>
      <w:r w:rsidR="00FC68DB" w:rsidRPr="005C2D94">
        <w:t xml:space="preserve"> design, construction, prototyping, simulation, testing, production planning, etc., see </w:t>
      </w:r>
      <w:r w:rsidR="00FC68DB" w:rsidRPr="005C2D94">
        <w:fldChar w:fldCharType="begin"/>
      </w:r>
      <w:r w:rsidR="00FC68DB" w:rsidRPr="00F54804">
        <w:instrText xml:space="preserve"> REF _Ref333842518 \h  \* MERGEFORMAT </w:instrText>
      </w:r>
      <w:r w:rsidR="00FC68DB" w:rsidRPr="005C2D94">
        <w:fldChar w:fldCharType="separate"/>
      </w:r>
      <w:r w:rsidR="0012574E" w:rsidRPr="005C2D94">
        <w:t xml:space="preserve">Figure </w:t>
      </w:r>
      <w:r w:rsidR="0012574E">
        <w:t>4</w:t>
      </w:r>
      <w:r w:rsidR="00FC68DB" w:rsidRPr="005C2D94">
        <w:fldChar w:fldCharType="end"/>
      </w:r>
      <w:r w:rsidR="00FC68DB" w:rsidRPr="00F54804">
        <w:t>. Depending on the manufacturer considered, i</w:t>
      </w:r>
      <w:r w:rsidR="00FC68DB" w:rsidRPr="005C2D94">
        <w:t>nformation of connections and joints arises at different stages of the process and comes from different parties (</w:t>
      </w:r>
      <w:r>
        <w:t xml:space="preserve">see </w:t>
      </w:r>
      <w:r w:rsidR="00FC68DB" w:rsidRPr="005C2D94">
        <w:fldChar w:fldCharType="begin"/>
      </w:r>
      <w:r w:rsidR="00FC68DB" w:rsidRPr="00F54804">
        <w:instrText xml:space="preserve"> REF _Ref334482085 \h  \* MERGEFORMAT </w:instrText>
      </w:r>
      <w:r w:rsidR="00FC68DB" w:rsidRPr="005C2D94">
        <w:fldChar w:fldCharType="separate"/>
      </w:r>
      <w:r w:rsidR="0012574E" w:rsidRPr="005C2D94">
        <w:t xml:space="preserve">Figure </w:t>
      </w:r>
      <w:r w:rsidR="0012574E">
        <w:t>5</w:t>
      </w:r>
      <w:r w:rsidR="00FC68DB" w:rsidRPr="005C2D94">
        <w:fldChar w:fldCharType="end"/>
      </w:r>
      <w:r w:rsidR="00FC68DB" w:rsidRPr="00F54804">
        <w:t xml:space="preserve">). An efficient handling and management of this information can only be guaranteed by a (common) database/container which contains the information </w:t>
      </w:r>
      <w:r w:rsidR="00FC68DB" w:rsidRPr="00063B94">
        <w:t>uniquely</w:t>
      </w:r>
      <w:r w:rsidR="00FC68DB" w:rsidRPr="005C2D94">
        <w:t xml:space="preserve">. This shall be </w:t>
      </w:r>
      <w:r w:rsidRPr="00E956F7">
        <w:rPr>
          <w:szCs w:val="24"/>
        </w:rPr>
        <w:t xml:space="preserve">guaranteed </w:t>
      </w:r>
      <w:r w:rsidR="00FC68DB" w:rsidRPr="005C2D94">
        <w:t xml:space="preserve">by </w:t>
      </w:r>
      <w:r>
        <w:t xml:space="preserve">using </w:t>
      </w:r>
      <w:r w:rsidR="00FC68DB" w:rsidRPr="005C2D94">
        <w:t xml:space="preserve">χMCF. </w:t>
      </w:r>
    </w:p>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50A7DE57" w:rsidR="00FC68DB" w:rsidRDefault="00FC68DB" w:rsidP="001E4607">
      <w:pPr>
        <w:pStyle w:val="Beschriftung"/>
      </w:pPr>
      <w:bookmarkStart w:id="141" w:name="_Ref333842518"/>
      <w:bookmarkStart w:id="142" w:name="_Ref333842510"/>
      <w:bookmarkStart w:id="143" w:name="_Toc3557084"/>
      <w:bookmarkStart w:id="144" w:name="_Toc34747334"/>
      <w:bookmarkStart w:id="145" w:name="_Toc76030525"/>
      <w:bookmarkStart w:id="146" w:name="_Toc94530811"/>
      <w:bookmarkStart w:id="147" w:name="_Toc101428210"/>
      <w:bookmarkStart w:id="148" w:name="_Toc159618847"/>
      <w:r w:rsidRPr="005C2D94">
        <w:t xml:space="preserve">Figure </w:t>
      </w:r>
      <w:r w:rsidRPr="005C2D94">
        <w:fldChar w:fldCharType="begin"/>
      </w:r>
      <w:r w:rsidRPr="00F54804">
        <w:instrText xml:space="preserve"> SEQ Figure \* ARABIC </w:instrText>
      </w:r>
      <w:r w:rsidRPr="005C2D94">
        <w:fldChar w:fldCharType="separate"/>
      </w:r>
      <w:r w:rsidR="0012574E">
        <w:rPr>
          <w:noProof/>
        </w:rPr>
        <w:t>4</w:t>
      </w:r>
      <w:r w:rsidRPr="005C2D94">
        <w:fldChar w:fldCharType="end"/>
      </w:r>
      <w:bookmarkEnd w:id="141"/>
      <w:r w:rsidR="001668D7">
        <w:t xml:space="preserve"> </w:t>
      </w:r>
      <w:r w:rsidR="00D7391D">
        <w:t>—</w:t>
      </w:r>
      <w:r w:rsidR="00922B95">
        <w:t xml:space="preserve"> </w:t>
      </w:r>
      <w:r w:rsidRPr="00F54804">
        <w:t>Develo</w:t>
      </w:r>
      <w:r w:rsidRPr="005C2D94">
        <w:t xml:space="preserve">pment </w:t>
      </w:r>
      <w:bookmarkEnd w:id="142"/>
      <w:r w:rsidR="00304B64">
        <w:t>p</w:t>
      </w:r>
      <w:r w:rsidRPr="005C2D94">
        <w:t>rocess</w:t>
      </w:r>
      <w:bookmarkEnd w:id="143"/>
      <w:bookmarkEnd w:id="144"/>
      <w:bookmarkEnd w:id="145"/>
      <w:bookmarkEnd w:id="146"/>
      <w:bookmarkEnd w:id="147"/>
      <w:bookmarkEnd w:id="148"/>
      <w:r w:rsidRPr="005C2D94">
        <w:t xml:space="preserve"> </w:t>
      </w:r>
    </w:p>
    <w:p w14:paraId="465909C2" w14:textId="77777777" w:rsidR="00922B95" w:rsidRPr="00922B95" w:rsidRDefault="00922B95" w:rsidP="00922B95"/>
    <w:bookmarkStart w:id="149" w:name="_Ref334015195"/>
    <w:p w14:paraId="59B06DDB" w14:textId="7BE7C821" w:rsidR="00F05539" w:rsidRPr="00F704E5" w:rsidRDefault="00922B95" w:rsidP="00922B95">
      <w:pPr>
        <w:keepNext/>
        <w:keepLines/>
        <w:jc w:val="left"/>
        <w:rPr>
          <w:sz w:val="18"/>
          <w:szCs w:val="18"/>
        </w:rPr>
      </w:pPr>
      <w:r>
        <w:rPr>
          <w:noProof/>
        </w:rPr>
        <w:lastRenderedPageBreak/>
        <mc:AlternateContent>
          <mc:Choice Requires="wpg">
            <w:drawing>
              <wp:inline distT="0" distB="0" distL="0" distR="0" wp14:anchorId="720C658A" wp14:editId="60A04ABA">
                <wp:extent cx="5267960" cy="2759075"/>
                <wp:effectExtent l="0" t="0" r="8890" b="3175"/>
                <wp:docPr id="2481"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960" cy="2759075"/>
                          <a:chOff x="0" y="0"/>
                          <a:chExt cx="52682" cy="27596"/>
                        </a:xfrm>
                      </wpg:grpSpPr>
                      <pic:pic xmlns:pic="http://schemas.openxmlformats.org/drawingml/2006/picture">
                        <pic:nvPicPr>
                          <pic:cNvPr id="2482" name="Bild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064"/>
                            <a:ext cx="50825" cy="26136"/>
                          </a:xfrm>
                          <a:prstGeom prst="rect">
                            <a:avLst/>
                          </a:prstGeom>
                          <a:solidFill>
                            <a:schemeClr val="bg1">
                              <a:lumMod val="100000"/>
                              <a:lumOff val="0"/>
                            </a:schemeClr>
                          </a:solidFill>
                        </pic:spPr>
                      </pic:pic>
                      <wps:wsp>
                        <wps:cNvPr id="2483" name="Rectangle 4"/>
                        <wps:cNvSpPr>
                          <a:spLocks noChangeArrowheads="1"/>
                        </wps:cNvSpPr>
                        <wps:spPr bwMode="auto">
                          <a:xfrm>
                            <a:off x="0" y="0"/>
                            <a:ext cx="15231" cy="361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wps:txbx>
                        <wps:bodyPr rot="0" vert="horz" wrap="square" lIns="91440" tIns="45720" rIns="91440" bIns="45720" anchor="ctr" anchorCtr="0" upright="1">
                          <a:noAutofit/>
                        </wps:bodyPr>
                      </wps:wsp>
                      <wps:wsp>
                        <wps:cNvPr id="2484" name="Rectangle 5"/>
                        <wps:cNvSpPr>
                          <a:spLocks noChangeArrowheads="1"/>
                        </wps:cNvSpPr>
                        <wps:spPr bwMode="auto">
                          <a:xfrm>
                            <a:off x="42088" y="11034"/>
                            <a:ext cx="10594" cy="3296"/>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wps:txbx>
                        <wps:bodyPr rot="0" vert="horz" wrap="square" lIns="91440" tIns="45720" rIns="91440" bIns="45720" anchor="ctr" anchorCtr="0" upright="1">
                          <a:noAutofit/>
                        </wps:bodyPr>
                      </wps:wsp>
                      <wps:wsp>
                        <wps:cNvPr id="2485" name="Rectangle 6"/>
                        <wps:cNvSpPr>
                          <a:spLocks noChangeArrowheads="1"/>
                        </wps:cNvSpPr>
                        <wps:spPr bwMode="auto">
                          <a:xfrm>
                            <a:off x="35862" y="24301"/>
                            <a:ext cx="14963" cy="329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wps:txbx>
                        <wps:bodyPr rot="0" vert="horz" wrap="square" lIns="91440" tIns="45720" rIns="91440" bIns="45720" anchor="ctr" anchorCtr="0" upright="1">
                          <a:noAutofit/>
                        </wps:bodyPr>
                      </wps:wsp>
                      <wps:wsp>
                        <wps:cNvPr id="2486" name="Rectangle 7"/>
                        <wps:cNvSpPr>
                          <a:spLocks noChangeArrowheads="1"/>
                        </wps:cNvSpPr>
                        <wps:spPr bwMode="auto">
                          <a:xfrm>
                            <a:off x="6275" y="20479"/>
                            <a:ext cx="8956" cy="5815"/>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wps:txbx>
                        <wps:bodyPr rot="0" vert="horz" wrap="square" lIns="91440" tIns="45720" rIns="91440" bIns="45720" anchor="t" anchorCtr="0" upright="1">
                          <a:noAutofit/>
                        </wps:bodyPr>
                      </wps:wsp>
                    </wpg:wgp>
                  </a:graphicData>
                </a:graphic>
              </wp:inline>
            </w:drawing>
          </mc:Choice>
          <mc:Fallback>
            <w:pict>
              <v:group w14:anchorId="720C658A" id="Gruppieren 9" o:spid="_x0000_s1034" style="width:414.8pt;height:217.25pt;mso-position-horizontal-relative:char;mso-position-vertical-relative:line" coordsize="52682,27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">
                <v:shape id="Bild 132" o:spid="_x0000_s1035" type="#_x0000_t75" style="position:absolute;top:1064;width:50825;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" filled="t" fillcolor="white [3212]">
                  <v:imagedata r:id="rId29" o:title=""/>
                </v:shape>
                <v:rect id="Rectangle 4" o:spid="_x0000_s1036" style="position:absolute;width:1523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" fillcolor="white [3212]" stroked="f" strokeweight="1pt">
                  <v:textbox>
                    <w:txbxContent>
                      <w:p w14:paraId="2E11ECE7" w14:textId="0B8F5850" w:rsidR="00922B95" w:rsidRDefault="00922B95" w:rsidP="00922B95">
                        <w:pPr>
                          <w:rPr>
                            <w:rFonts w:ascii="Arial" w:hAnsi="Arial" w:cs="Arial"/>
                            <w:color w:val="000000" w:themeColor="text1"/>
                            <w:kern w:val="24"/>
                            <w:position w:val="-8"/>
                            <w:sz w:val="32"/>
                            <w:szCs w:val="32"/>
                            <w:vertAlign w:val="subscript"/>
                          </w:rPr>
                        </w:pPr>
                        <w:r>
                          <w:rPr>
                            <w:rFonts w:ascii="Arial" w:hAnsi="Arial" w:cs="Arial"/>
                            <w:color w:val="000000" w:themeColor="text1"/>
                            <w:kern w:val="24"/>
                            <w:position w:val="-8"/>
                            <w:sz w:val="32"/>
                            <w:szCs w:val="32"/>
                            <w:vertAlign w:val="subscript"/>
                          </w:rPr>
                          <w:t xml:space="preserve">1 </w:t>
                        </w:r>
                      </w:p>
                    </w:txbxContent>
                  </v:textbox>
                </v:rect>
                <v:rect id="Rectangle 5" o:spid="_x0000_s1037" style="position:absolute;left:42088;top:11034;width:1059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" fillcolor="white [3212]" stroked="f" strokeweight="1pt">
                  <v:textbox>
                    <w:txbxContent>
                      <w:p w14:paraId="00BA2EBE" w14:textId="682F2D50"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2 </w:t>
                        </w:r>
                      </w:p>
                    </w:txbxContent>
                  </v:textbox>
                </v:rect>
                <v:rect id="Rectangle 6" o:spid="_x0000_s1038" style="position:absolute;left:35862;top:24301;width:1496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" fillcolor="white [3212]" stroked="f" strokeweight="1pt">
                  <v:textbox>
                    <w:txbxContent>
                      <w:p w14:paraId="019FD3D1" w14:textId="65E4FC66" w:rsidR="00922B95" w:rsidRPr="00922B95" w:rsidRDefault="00922B95" w:rsidP="00922B95">
                        <w:pPr>
                          <w:rPr>
                            <w:rFonts w:ascii="Arial" w:hAnsi="Arial" w:cs="Arial"/>
                            <w:color w:val="000000" w:themeColor="text1"/>
                            <w:kern w:val="24"/>
                            <w:position w:val="-8"/>
                            <w:sz w:val="32"/>
                            <w:szCs w:val="32"/>
                            <w:vertAlign w:val="subscript"/>
                            <w:lang w:val="de-DE"/>
                          </w:rPr>
                        </w:pPr>
                        <w:r>
                          <w:rPr>
                            <w:rFonts w:ascii="Arial" w:hAnsi="Arial" w:cs="Arial"/>
                            <w:color w:val="000000" w:themeColor="text1"/>
                            <w:kern w:val="24"/>
                            <w:position w:val="-8"/>
                            <w:sz w:val="32"/>
                            <w:szCs w:val="32"/>
                            <w:vertAlign w:val="subscript"/>
                            <w:lang w:val="de-DE"/>
                          </w:rPr>
                          <w:t xml:space="preserve">3 </w:t>
                        </w:r>
                      </w:p>
                    </w:txbxContent>
                  </v:textbox>
                </v:rect>
                <v:rect id="Rectangle 7" o:spid="_x0000_s1039" style="position:absolute;left:6275;top:20479;width:89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" fillcolor="white [3212]" stroked="f" strokeweight="1pt">
                  <v:textbox>
                    <w:txbxContent>
                      <w:p w14:paraId="6B8DB385" w14:textId="77777777" w:rsidR="00922B95" w:rsidRDefault="00922B95" w:rsidP="00922B95">
                        <w:pPr>
                          <w:spacing w:after="0" w:line="240" w:lineRule="auto"/>
                          <w:rPr>
                            <w:rFonts w:ascii="Symbol" w:hAnsi="Symbol" w:cs="Arial"/>
                            <w:b/>
                            <w:bCs/>
                            <w:color w:val="000000" w:themeColor="text1"/>
                            <w:kern w:val="24"/>
                            <w:position w:val="-14"/>
                            <w:sz w:val="56"/>
                            <w:szCs w:val="56"/>
                            <w:vertAlign w:val="subscript"/>
                          </w:rPr>
                        </w:pPr>
                        <w:r>
                          <w:rPr>
                            <w:rFonts w:ascii="Symbol" w:hAnsi="Symbol" w:cs="Arial"/>
                            <w:b/>
                            <w:bCs/>
                            <w:color w:val="000000" w:themeColor="text1"/>
                            <w:kern w:val="24"/>
                            <w:position w:val="-14"/>
                            <w:sz w:val="56"/>
                            <w:szCs w:val="56"/>
                            <w:vertAlign w:val="subscript"/>
                          </w:rPr>
                          <w:t>c</w:t>
                        </w:r>
                        <w:r>
                          <w:rPr>
                            <w:rFonts w:ascii="Arial" w:hAnsi="Arial" w:cs="Arial"/>
                            <w:b/>
                            <w:bCs/>
                            <w:color w:val="000000" w:themeColor="text1"/>
                            <w:kern w:val="24"/>
                            <w:position w:val="-14"/>
                            <w:sz w:val="56"/>
                            <w:szCs w:val="56"/>
                            <w:vertAlign w:val="subscript"/>
                          </w:rPr>
                          <w:t>MCF</w:t>
                        </w:r>
                      </w:p>
                    </w:txbxContent>
                  </v:textbox>
                </v:rect>
                <w10:anchorlock/>
              </v:group>
            </w:pict>
          </mc:Fallback>
        </mc:AlternateContent>
      </w:r>
      <w:r>
        <w:br/>
      </w:r>
      <w:r w:rsidRPr="00F704E5">
        <w:rPr>
          <w:b/>
          <w:sz w:val="18"/>
          <w:szCs w:val="18"/>
        </w:rPr>
        <w:t>Key</w:t>
      </w:r>
      <w:r w:rsidRPr="00F704E5">
        <w:rPr>
          <w:sz w:val="18"/>
          <w:szCs w:val="18"/>
        </w:rPr>
        <w:t xml:space="preserve"> </w:t>
      </w:r>
      <w:r w:rsidRPr="00F704E5">
        <w:rPr>
          <w:sz w:val="18"/>
          <w:szCs w:val="18"/>
        </w:rPr>
        <w:br/>
        <w:t>1</w:t>
      </w:r>
      <w:r w:rsidRPr="00F704E5">
        <w:rPr>
          <w:sz w:val="18"/>
          <w:szCs w:val="18"/>
        </w:rPr>
        <w:tab/>
      </w:r>
      <w:r w:rsidR="00F704E5" w:rsidRPr="00F704E5">
        <w:rPr>
          <w:sz w:val="18"/>
          <w:szCs w:val="18"/>
        </w:rPr>
        <w:t>d</w:t>
      </w:r>
      <w:r w:rsidRPr="00F704E5">
        <w:rPr>
          <w:sz w:val="18"/>
          <w:szCs w:val="18"/>
        </w:rPr>
        <w:t xml:space="preserve">esign, </w:t>
      </w:r>
      <w:r w:rsidR="00F704E5" w:rsidRPr="00F704E5">
        <w:rPr>
          <w:sz w:val="18"/>
          <w:szCs w:val="18"/>
        </w:rPr>
        <w:t>c</w:t>
      </w:r>
      <w:r w:rsidRPr="00F704E5">
        <w:rPr>
          <w:sz w:val="18"/>
          <w:szCs w:val="18"/>
        </w:rPr>
        <w:t xml:space="preserve">onstruction </w:t>
      </w:r>
      <w:r w:rsidRPr="00F704E5">
        <w:rPr>
          <w:sz w:val="18"/>
          <w:szCs w:val="18"/>
        </w:rPr>
        <w:br/>
        <w:t>2</w:t>
      </w:r>
      <w:r w:rsidRPr="00F704E5">
        <w:rPr>
          <w:sz w:val="18"/>
          <w:szCs w:val="18"/>
        </w:rPr>
        <w:tab/>
      </w:r>
      <w:r w:rsidR="00F704E5" w:rsidRPr="00F704E5">
        <w:rPr>
          <w:sz w:val="18"/>
          <w:szCs w:val="18"/>
        </w:rPr>
        <w:t>e</w:t>
      </w:r>
      <w:r w:rsidRPr="00F704E5">
        <w:rPr>
          <w:sz w:val="18"/>
          <w:szCs w:val="18"/>
        </w:rPr>
        <w:t xml:space="preserve">ngineering </w:t>
      </w:r>
      <w:r w:rsidRPr="00F704E5">
        <w:rPr>
          <w:sz w:val="18"/>
          <w:szCs w:val="18"/>
        </w:rPr>
        <w:br/>
        <w:t>3</w:t>
      </w:r>
      <w:r w:rsidRPr="00F704E5">
        <w:rPr>
          <w:sz w:val="18"/>
          <w:szCs w:val="18"/>
        </w:rPr>
        <w:tab/>
      </w:r>
      <w:r w:rsidR="00F704E5" w:rsidRPr="00F704E5">
        <w:rPr>
          <w:sz w:val="18"/>
          <w:szCs w:val="18"/>
        </w:rPr>
        <w:t>p</w:t>
      </w:r>
      <w:r w:rsidRPr="00F704E5">
        <w:rPr>
          <w:sz w:val="18"/>
          <w:szCs w:val="18"/>
        </w:rPr>
        <w:t xml:space="preserve">roduction </w:t>
      </w:r>
      <w:r w:rsidR="00F704E5" w:rsidRPr="00F704E5">
        <w:rPr>
          <w:sz w:val="18"/>
          <w:szCs w:val="18"/>
        </w:rPr>
        <w:t>p</w:t>
      </w:r>
      <w:r w:rsidRPr="00F704E5">
        <w:rPr>
          <w:sz w:val="18"/>
          <w:szCs w:val="18"/>
        </w:rPr>
        <w:t xml:space="preserve">lanning </w:t>
      </w:r>
      <w:r w:rsidR="00F704E5" w:rsidRPr="00F704E5">
        <w:rPr>
          <w:sz w:val="18"/>
          <w:szCs w:val="18"/>
        </w:rPr>
        <w:br/>
      </w:r>
      <w:r w:rsidR="00F704E5" w:rsidRPr="00F704E5">
        <w:rPr>
          <w:sz w:val="18"/>
          <w:szCs w:val="18"/>
          <w:vertAlign w:val="superscript"/>
        </w:rPr>
        <w:t>a</w:t>
      </w:r>
      <w:r w:rsidR="00F704E5" w:rsidRPr="00F704E5">
        <w:rPr>
          <w:sz w:val="18"/>
          <w:szCs w:val="18"/>
        </w:rPr>
        <w:tab/>
        <w:t>χMCF.</w:t>
      </w:r>
    </w:p>
    <w:p w14:paraId="23AED45B" w14:textId="070EC034" w:rsidR="00FC68DB" w:rsidRPr="005C2D94" w:rsidRDefault="00FC68DB" w:rsidP="001E4607">
      <w:pPr>
        <w:pStyle w:val="Beschriftung"/>
      </w:pPr>
      <w:bookmarkStart w:id="150" w:name="_Ref334482085"/>
      <w:bookmarkStart w:id="151" w:name="_Ref334482078"/>
      <w:bookmarkStart w:id="152" w:name="_Toc3557085"/>
      <w:bookmarkStart w:id="153" w:name="_Toc34747335"/>
      <w:bookmarkStart w:id="154" w:name="_Toc76030526"/>
      <w:bookmarkStart w:id="155" w:name="_Toc94530812"/>
      <w:bookmarkStart w:id="156" w:name="_Toc101428211"/>
      <w:bookmarkStart w:id="157" w:name="_Toc159618848"/>
      <w:r w:rsidRPr="005C2D94">
        <w:t xml:space="preserve">Figure </w:t>
      </w:r>
      <w:r w:rsidRPr="005C2D94">
        <w:fldChar w:fldCharType="begin"/>
      </w:r>
      <w:r w:rsidRPr="00F54804">
        <w:instrText xml:space="preserve"> SEQ Figure \* ARABIC </w:instrText>
      </w:r>
      <w:r w:rsidRPr="005C2D94">
        <w:fldChar w:fldCharType="separate"/>
      </w:r>
      <w:r w:rsidR="0012574E">
        <w:rPr>
          <w:noProof/>
        </w:rPr>
        <w:t>5</w:t>
      </w:r>
      <w:r w:rsidRPr="005C2D94">
        <w:fldChar w:fldCharType="end"/>
      </w:r>
      <w:bookmarkEnd w:id="149"/>
      <w:bookmarkEnd w:id="150"/>
      <w:r w:rsidR="00D7391D">
        <w:t xml:space="preserve"> — </w:t>
      </w:r>
      <w:r w:rsidRPr="00F54804">
        <w:t xml:space="preserve">χMCF as a </w:t>
      </w:r>
      <w:r w:rsidR="00304B64">
        <w:t>p</w:t>
      </w:r>
      <w:r w:rsidRPr="00F54804">
        <w:t xml:space="preserve">latform for </w:t>
      </w:r>
      <w:r w:rsidR="00304B64">
        <w:t>c</w:t>
      </w:r>
      <w:r w:rsidRPr="00F54804">
        <w:t xml:space="preserve">onnection </w:t>
      </w:r>
      <w:r w:rsidR="00304B64">
        <w:t>d</w:t>
      </w:r>
      <w:r w:rsidR="009D1083">
        <w:t>ata</w:t>
      </w:r>
      <w:r w:rsidR="009D1083" w:rsidRPr="005C2D94">
        <w:t xml:space="preserve"> </w:t>
      </w:r>
      <w:r w:rsidRPr="005C2D94">
        <w:t xml:space="preserve">in the </w:t>
      </w:r>
      <w:r w:rsidR="00304B64">
        <w:t>c</w:t>
      </w:r>
      <w:r w:rsidRPr="005C2D94">
        <w:t xml:space="preserve">omplete </w:t>
      </w:r>
      <w:r w:rsidR="00304B64">
        <w:t>d</w:t>
      </w:r>
      <w:r w:rsidRPr="005C2D94">
        <w:t xml:space="preserve">evelopment </w:t>
      </w:r>
      <w:bookmarkEnd w:id="151"/>
      <w:r w:rsidR="00304B64">
        <w:t>p</w:t>
      </w:r>
      <w:r w:rsidRPr="005C2D94">
        <w:t>rocess</w:t>
      </w:r>
      <w:bookmarkEnd w:id="152"/>
      <w:bookmarkEnd w:id="153"/>
      <w:bookmarkEnd w:id="154"/>
      <w:bookmarkEnd w:id="155"/>
      <w:bookmarkEnd w:id="156"/>
      <w:bookmarkEnd w:id="157"/>
      <w:r w:rsidR="00922B95">
        <w:t xml:space="preserve"> </w:t>
      </w:r>
    </w:p>
    <w:p w14:paraId="05157117" w14:textId="25521F58" w:rsidR="00FC68DB" w:rsidRPr="005C2D94" w:rsidRDefault="00FC68DB" w:rsidP="00B202D2">
      <w:r w:rsidRPr="005C2D94">
        <w:t xml:space="preserve">A careful </w:t>
      </w:r>
      <w:r w:rsidR="00CA3325">
        <w:t>look at</w:t>
      </w:r>
      <w:r w:rsidRPr="005C2D94">
        <w:t xml:space="preserve"> </w:t>
      </w:r>
      <w:r w:rsidRPr="005C2D94">
        <w:fldChar w:fldCharType="begin"/>
      </w:r>
      <w:r w:rsidRPr="00F54804">
        <w:instrText xml:space="preserve"> REF _Ref334482085 \h  \* MERGEFORMAT </w:instrText>
      </w:r>
      <w:r w:rsidRPr="005C2D94">
        <w:fldChar w:fldCharType="separate"/>
      </w:r>
      <w:r w:rsidR="0012574E" w:rsidRPr="005C2D94">
        <w:t xml:space="preserve">Figure </w:t>
      </w:r>
      <w:r w:rsidR="0012574E">
        <w:t>5</w:t>
      </w:r>
      <w:r w:rsidRPr="005C2D94">
        <w:fldChar w:fldCharType="end"/>
      </w:r>
      <w:r w:rsidRPr="00F54804">
        <w:t xml:space="preserve"> </w:t>
      </w:r>
      <w:r w:rsidR="00CA3325">
        <w:t>provides</w:t>
      </w:r>
      <w:r w:rsidRPr="00F54804">
        <w:t xml:space="preserve"> understanding </w:t>
      </w:r>
      <w:r w:rsidR="00CA3325">
        <w:t>on</w:t>
      </w:r>
      <w:r w:rsidRPr="00F54804">
        <w:t xml:space="preserve">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the parties involved, </w:t>
      </w:r>
      <w:r w:rsidR="008C4F0E">
        <w:t>e.g.</w:t>
      </w:r>
      <w:r w:rsidRPr="00F54804">
        <w:t xml:space="preserve"> coordinates and</w:t>
      </w:r>
      <w:r w:rsidRPr="005C2D94">
        <w:t xml:space="preserve"> flange partners. </w:t>
      </w:r>
    </w:p>
    <w:p w14:paraId="22A04484" w14:textId="64C775CF" w:rsidR="00FC68DB" w:rsidRPr="005C2D94" w:rsidRDefault="00FC68DB" w:rsidP="00B202D2">
      <w:r w:rsidRPr="005C2D94">
        <w:t>As mentioned before, the information contained in χMCF is not necessarily complete, at least not at an early stage of the development process. Rather its content grows while the process is advancing. Defining the individual joint and filling up the container thus build</w:t>
      </w:r>
      <w:r w:rsidR="00291CB6">
        <w:t>s</w:t>
      </w:r>
      <w:r w:rsidRPr="005C2D94">
        <w:t xml:space="preserve"> up a continuous process. As shown in </w:t>
      </w:r>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connection information c</w:t>
      </w:r>
      <w:r w:rsidR="00291CB6">
        <w:t>an</w:t>
      </w:r>
      <w:r w:rsidRPr="00F54804">
        <w:t xml:space="preserve"> be created by any of the involved parties</w:t>
      </w:r>
      <w:r w:rsidRPr="005C2D94">
        <w:t xml:space="preserve"> (</w:t>
      </w:r>
      <w:r w:rsidR="00291CB6">
        <w:t xml:space="preserve">e.g. </w:t>
      </w:r>
      <w:r w:rsidRPr="005C2D94">
        <w:t>design, construction, engineering, planning). The common situation is that each party contributes part of information (</w:t>
      </w:r>
      <w:r w:rsidR="00291CB6">
        <w:t xml:space="preserve">e.g. </w:t>
      </w:r>
      <w:r w:rsidRPr="005C2D94">
        <w:t>geometrical, technological) defining a specific joint. Merging of the partial information leads to the complete characterization of the joint. Therefore, χMCF is an ideal tool to enable this dynamic process since filling up χMCF means merging information.</w:t>
      </w:r>
    </w:p>
    <w:p w14:paraId="79714887" w14:textId="60194F6D" w:rsidR="00FC68DB" w:rsidRPr="005C2D94" w:rsidRDefault="00FC68DB" w:rsidP="00B202D2">
      <w:r w:rsidRPr="00F54804">
        <w:fldChar w:fldCharType="begin"/>
      </w:r>
      <w:r w:rsidRPr="00F54804">
        <w:instrText xml:space="preserve"> REF _Ref334482085 \h  \* MERGEFORMAT </w:instrText>
      </w:r>
      <w:r w:rsidRPr="00F54804">
        <w:fldChar w:fldCharType="separate"/>
      </w:r>
      <w:r w:rsidR="0012574E" w:rsidRPr="005C2D94">
        <w:t xml:space="preserve">Figure </w:t>
      </w:r>
      <w:r w:rsidR="0012574E">
        <w:t>5</w:t>
      </w:r>
      <w:r w:rsidRPr="00F54804">
        <w:fldChar w:fldCharType="end"/>
      </w:r>
      <w:r w:rsidRPr="00F54804">
        <w:t xml:space="preserve"> also </w:t>
      </w:r>
      <w:r w:rsidR="001647B0">
        <w:t>illustrates</w:t>
      </w:r>
      <w:r w:rsidRPr="00F54804">
        <w:t xml:space="preserve"> that connection information (full or partial) is available to </w:t>
      </w:r>
      <w:r w:rsidR="001647B0">
        <w:t>all involved parties</w:t>
      </w:r>
      <w:r w:rsidRPr="00F54804">
        <w:t xml:space="preserve"> once it is defined and stored in χMCF. Thus, unnecessary duplication of effort is avoided automatically. </w:t>
      </w:r>
      <w:r w:rsidRPr="005C2D94">
        <w:t xml:space="preserve">Typically, different </w:t>
      </w:r>
      <w:r w:rsidR="001647B0">
        <w:t>teams</w:t>
      </w:r>
      <w:r w:rsidRPr="005C2D94">
        <w:t xml:space="preserve"> work in different environments using different software tools. Provided all </w:t>
      </w:r>
      <w:r w:rsidR="001647B0">
        <w:t xml:space="preserve">involved </w:t>
      </w:r>
      <w:r w:rsidRPr="005C2D94">
        <w:t xml:space="preserve">systems support χMCF, </w:t>
      </w:r>
      <w:r w:rsidR="00291CB6">
        <w:t>translation</w:t>
      </w:r>
      <w:r w:rsidRPr="005C2D94">
        <w:t xml:space="preserve"> of data from one format to another will </w:t>
      </w:r>
      <w:r w:rsidR="001647B0" w:rsidRPr="005C2D94">
        <w:t xml:space="preserve">not </w:t>
      </w:r>
      <w:r w:rsidRPr="005C2D94">
        <w:t xml:space="preserve">be necessary anymore. This will save development cost and avoid loss of data caused by the </w:t>
      </w:r>
      <w:r w:rsidR="001647B0">
        <w:t>translation</w:t>
      </w:r>
      <w:r w:rsidRPr="005C2D94">
        <w:t>.</w:t>
      </w:r>
      <w:r w:rsidR="00291CB6">
        <w:t xml:space="preserve"> </w:t>
      </w:r>
    </w:p>
    <w:p w14:paraId="09F85550" w14:textId="23E84A51" w:rsidR="00FC68DB" w:rsidRPr="00BD52D7" w:rsidRDefault="00FC68DB" w:rsidP="00B202D2">
      <w:r w:rsidRPr="001E4607">
        <w:t>Information contained in χMCF can be used to au</w:t>
      </w:r>
      <w:r w:rsidRPr="00BD52D7">
        <w:t xml:space="preserve">tomate many tasks in </w:t>
      </w:r>
      <w:r w:rsidR="00291CB6">
        <w:t>a</w:t>
      </w:r>
      <w:r w:rsidRPr="00BD52D7">
        <w:t xml:space="preserve"> development </w:t>
      </w:r>
      <w:r w:rsidR="00291CB6">
        <w:t xml:space="preserve">process </w:t>
      </w:r>
      <w:r w:rsidRPr="00BD52D7">
        <w:t xml:space="preserve">and </w:t>
      </w:r>
      <w:r w:rsidR="00941BC0">
        <w:t xml:space="preserve">will therefore facilitate </w:t>
      </w:r>
      <w:r w:rsidRPr="00BD52D7">
        <w:t>efficiency</w:t>
      </w:r>
      <w:r w:rsidR="00941BC0">
        <w:t xml:space="preserve"> gains</w:t>
      </w:r>
      <w:r w:rsidRPr="00BD52D7">
        <w:t>:</w:t>
      </w:r>
      <w:r w:rsidR="00291CB6">
        <w:t xml:space="preserve"> </w:t>
      </w:r>
    </w:p>
    <w:p w14:paraId="32FAEC8C" w14:textId="7EDC338E" w:rsidR="00FC68DB" w:rsidRPr="0013175B" w:rsidRDefault="00FC68DB" w:rsidP="00CE30E7">
      <w:pPr>
        <w:numPr>
          <w:ilvl w:val="0"/>
          <w:numId w:val="9"/>
        </w:numPr>
        <w:tabs>
          <w:tab w:val="clear" w:pos="403"/>
        </w:tabs>
        <w:spacing w:line="240" w:lineRule="auto"/>
        <w:jc w:val="left"/>
      </w:pPr>
      <w:r w:rsidRPr="008452E1">
        <w:t xml:space="preserve">Automatic CAE </w:t>
      </w:r>
      <w:r w:rsidR="00941BC0">
        <w:t xml:space="preserve">model </w:t>
      </w:r>
      <w:r w:rsidRPr="008452E1">
        <w:t>assembly</w:t>
      </w:r>
      <w:r w:rsidR="008452E1">
        <w:t xml:space="preserve"> </w:t>
      </w:r>
      <w:r w:rsidR="008452E1">
        <w:br/>
      </w:r>
      <w:r w:rsidRPr="0013175B">
        <w:t>Most FE</w:t>
      </w:r>
      <w:r w:rsidR="005240A2">
        <w:t xml:space="preserve"> </w:t>
      </w:r>
      <w:r w:rsidRPr="0013175B">
        <w:t xml:space="preserve">preprocessors </w:t>
      </w:r>
      <w:r w:rsidR="005469DF" w:rsidRPr="0013175B">
        <w:t>can</w:t>
      </w:r>
      <w:r w:rsidRPr="0013175B">
        <w:t xml:space="preserve"> mesh parts automatically in batch-meshing mode. An automated </w:t>
      </w:r>
      <w:r w:rsidR="00941BC0">
        <w:t xml:space="preserve">model </w:t>
      </w:r>
      <w:r w:rsidRPr="0013175B">
        <w:t>assembly can be realized by the connection information contained in χMCF</w:t>
      </w:r>
      <w:r w:rsidR="00A9014E">
        <w:t xml:space="preserve">. </w:t>
      </w:r>
    </w:p>
    <w:p w14:paraId="55DB83B3" w14:textId="60B2D2E8" w:rsidR="00FC68DB" w:rsidRPr="0013175B" w:rsidRDefault="00FC68DB" w:rsidP="00CE30E7">
      <w:pPr>
        <w:numPr>
          <w:ilvl w:val="0"/>
          <w:numId w:val="9"/>
        </w:numPr>
        <w:tabs>
          <w:tab w:val="clear" w:pos="403"/>
        </w:tabs>
        <w:spacing w:line="240" w:lineRule="auto"/>
        <w:jc w:val="left"/>
      </w:pPr>
      <w:r w:rsidRPr="008452E1">
        <w:t>Automatic Programming of Welding Robot</w:t>
      </w:r>
      <w:r w:rsidR="005469DF">
        <w:t>s</w:t>
      </w:r>
      <w:r w:rsidR="008452E1">
        <w:t xml:space="preserve"> </w:t>
      </w:r>
      <w:r w:rsidR="008452E1">
        <w:br/>
      </w:r>
      <w:r w:rsidRPr="0013175B">
        <w:t>Based on χMCF, welding robots can be programmed automatically.</w:t>
      </w:r>
      <w:r w:rsidR="00A9014E">
        <w:t xml:space="preserve"> </w:t>
      </w:r>
    </w:p>
    <w:p w14:paraId="61585519" w14:textId="266B5273" w:rsidR="00FC68DB" w:rsidRPr="005C2D94" w:rsidRDefault="00FC68DB" w:rsidP="00B202D2">
      <w:r w:rsidRPr="00F54804">
        <w:lastRenderedPageBreak/>
        <w:t xml:space="preserve">An essential feature of χMCF is that it contains only information relevant to the joints. No data are included which are dependent on </w:t>
      </w:r>
      <w:r w:rsidR="005469DF">
        <w:t>a specific development</w:t>
      </w:r>
      <w:r w:rsidRPr="00F54804">
        <w:t xml:space="preserve"> process. </w:t>
      </w:r>
      <w:r w:rsidR="003F3DEF">
        <w:t>Therefore,</w:t>
      </w:r>
      <w:r w:rsidRPr="00F54804">
        <w:t xml:space="preserve"> </w:t>
      </w:r>
      <w:r w:rsidR="005469DF" w:rsidRPr="00F54804">
        <w:t xml:space="preserve">χMCF </w:t>
      </w:r>
      <w:r w:rsidR="005469DF">
        <w:t>can be</w:t>
      </w:r>
      <w:r w:rsidRPr="00F54804">
        <w:t xml:space="preserve"> implement</w:t>
      </w:r>
      <w:r w:rsidR="005469DF">
        <w:t>ed</w:t>
      </w:r>
      <w:r w:rsidRPr="00F54804">
        <w:t xml:space="preserve"> into any </w:t>
      </w:r>
      <w:r w:rsidR="005469DF">
        <w:t>development</w:t>
      </w:r>
      <w:r w:rsidR="005469DF" w:rsidRPr="00F54804">
        <w:t xml:space="preserve"> </w:t>
      </w:r>
      <w:r w:rsidRPr="00F54804">
        <w:t>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8" w:name="_Toc3556930"/>
      <w:bookmarkStart w:id="159" w:name="_Toc34747180"/>
      <w:bookmarkStart w:id="160" w:name="_Toc77101993"/>
      <w:bookmarkStart w:id="161" w:name="_Toc159618718"/>
      <w:r w:rsidRPr="005C2D94">
        <w:t>Keywords of XML specification</w:t>
      </w:r>
      <w:bookmarkEnd w:id="158"/>
      <w:bookmarkEnd w:id="159"/>
      <w:bookmarkEnd w:id="160"/>
      <w:bookmarkEnd w:id="161"/>
    </w:p>
    <w:p w14:paraId="7A21DF07" w14:textId="77777777" w:rsidR="00FC68DB" w:rsidRPr="00BD52D7" w:rsidRDefault="00FC68DB" w:rsidP="00B202D2">
      <w:pPr>
        <w:pStyle w:val="berschrift2"/>
      </w:pPr>
      <w:bookmarkStart w:id="162" w:name="_Toc34747181"/>
      <w:bookmarkStart w:id="163" w:name="_Toc77101994"/>
      <w:bookmarkStart w:id="164" w:name="_Toc159618719"/>
      <w:r w:rsidRPr="001E4607">
        <w:t>Keywords</w:t>
      </w:r>
      <w:bookmarkEnd w:id="162"/>
      <w:bookmarkEnd w:id="163"/>
      <w:bookmarkEnd w:id="164"/>
    </w:p>
    <w:p w14:paraId="00760D94" w14:textId="135E8238" w:rsidR="00FC68DB" w:rsidRPr="000A1B7B" w:rsidRDefault="000872B6" w:rsidP="00B202D2">
      <w:r>
        <w:t>As in any XML file, t</w:t>
      </w:r>
      <w:r w:rsidR="00FC68DB" w:rsidRPr="00BD52D7">
        <w:t>he carrier of information in a</w:t>
      </w:r>
      <w:r>
        <w:t>n</w:t>
      </w:r>
      <w:r w:rsidR="00FC68DB" w:rsidRPr="00BD52D7">
        <w:t xml:space="preserve"> χMCF file is an element which can be equipped with some attri</w:t>
      </w:r>
      <w:r w:rsidR="00FC68DB" w:rsidRPr="000A1B7B">
        <w:t xml:space="preserve">butes and child elements. Elements and attributes are defined by their names (identifiers) and values (information). </w:t>
      </w:r>
    </w:p>
    <w:p w14:paraId="4BF387F5" w14:textId="035A14B3" w:rsidR="00FC68DB" w:rsidRPr="00F54804" w:rsidRDefault="00FC68DB" w:rsidP="00B202D2">
      <w:r w:rsidRPr="000A1B7B">
        <w:t>By the XML standard, values assumed by elements can be distinguished by their types</w:t>
      </w:r>
      <w:r w:rsidR="000872B6">
        <w:t>, e.g.</w:t>
      </w:r>
      <w:r w:rsidRPr="000A1B7B">
        <w:t xml:space="preserve"> boolean, float, double, string, date. The s</w:t>
      </w:r>
      <w:r w:rsidRPr="00F54804">
        <w:t xml:space="preserve">ame applies to attributes. The user can determine how elements and attributes are used (optional, required or prohibited). If </w:t>
      </w:r>
      <w:r w:rsidR="00BC2FCE">
        <w:t xml:space="preserve">declared </w:t>
      </w:r>
      <w:r w:rsidRPr="00F54804">
        <w:t xml:space="preserve">necessary, the frequency of occurrence of elements with </w:t>
      </w:r>
      <w:r w:rsidR="000872B6">
        <w:t>a</w:t>
      </w:r>
      <w:r w:rsidRPr="00F54804">
        <w:t xml:space="preserve"> given name (number of siblings of identical names) can be restricted</w:t>
      </w:r>
      <w:r w:rsidR="000872B6">
        <w:t>.</w:t>
      </w:r>
      <w:r w:rsidRPr="00F54804">
        <w:t xml:space="preserve"> </w:t>
      </w:r>
      <w:r w:rsidR="000872B6">
        <w:t>I</w:t>
      </w:r>
      <w:r w:rsidRPr="00F54804">
        <w:t xml:space="preserve">n </w:t>
      </w:r>
      <w:r w:rsidR="000872B6">
        <w:t xml:space="preserve">the </w:t>
      </w:r>
      <w:r w:rsidRPr="00F54804">
        <w:t xml:space="preserve">XML schema, </w:t>
      </w:r>
      <w:r w:rsidR="000872B6">
        <w:t>this</w:t>
      </w:r>
      <w:r w:rsidRPr="00F54804">
        <w:t xml:space="preserve"> is specified by the attributes </w:t>
      </w:r>
      <w:r w:rsidRPr="00251C60">
        <w:rPr>
          <w:rStyle w:val="CodeCharacter"/>
        </w:rPr>
        <w:t>minOccurs</w:t>
      </w:r>
      <w:r w:rsidRPr="00F54804">
        <w:t xml:space="preserve"> and </w:t>
      </w:r>
      <w:r w:rsidRPr="00251C60">
        <w:rPr>
          <w:rStyle w:val="CodeCharacter"/>
        </w:rPr>
        <w:t>maxOccurs</w:t>
      </w:r>
      <w:r w:rsidRPr="00F54804">
        <w:t>.</w:t>
      </w:r>
      <w:r w:rsidR="000872B6">
        <w:t xml:space="preserve"> </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65A9247A" w:rsidR="00FC68DB" w:rsidRPr="005C2D94" w:rsidRDefault="00FC68DB" w:rsidP="00DE0BBC">
      <w:pPr>
        <w:numPr>
          <w:ilvl w:val="0"/>
          <w:numId w:val="9"/>
        </w:numPr>
        <w:tabs>
          <w:tab w:val="clear" w:pos="403"/>
        </w:tabs>
        <w:spacing w:line="240" w:lineRule="auto"/>
        <w:jc w:val="left"/>
      </w:pPr>
      <w:r w:rsidRPr="005C2D94">
        <w:t>Type</w:t>
      </w:r>
      <w:r w:rsidR="00A9014E">
        <w:t xml:space="preserve">, </w:t>
      </w:r>
    </w:p>
    <w:p w14:paraId="0885098E" w14:textId="4E812848" w:rsidR="00FC68DB" w:rsidRPr="001E4607" w:rsidRDefault="00FC68DB" w:rsidP="00DE0BBC">
      <w:pPr>
        <w:numPr>
          <w:ilvl w:val="0"/>
          <w:numId w:val="9"/>
        </w:numPr>
        <w:tabs>
          <w:tab w:val="clear" w:pos="403"/>
        </w:tabs>
        <w:spacing w:line="240" w:lineRule="auto"/>
        <w:jc w:val="left"/>
      </w:pPr>
      <w:r w:rsidRPr="005C2D94">
        <w:t xml:space="preserve">Value </w:t>
      </w:r>
      <w:r w:rsidRPr="001E4607">
        <w:t>Space</w:t>
      </w:r>
      <w:r w:rsidR="00A9014E">
        <w:t xml:space="preserve">, </w:t>
      </w:r>
    </w:p>
    <w:p w14:paraId="72CC308D" w14:textId="6955F70D" w:rsidR="00FC68DB" w:rsidRPr="00D7391D" w:rsidRDefault="00FC68DB" w:rsidP="00DE0BBC">
      <w:pPr>
        <w:numPr>
          <w:ilvl w:val="0"/>
          <w:numId w:val="9"/>
        </w:numPr>
        <w:tabs>
          <w:tab w:val="clear" w:pos="403"/>
        </w:tabs>
        <w:spacing w:line="240" w:lineRule="auto"/>
        <w:jc w:val="left"/>
      </w:pPr>
      <w:r w:rsidRPr="00BD52D7">
        <w:t>Default</w:t>
      </w:r>
      <w:r w:rsidR="00A9014E">
        <w:t xml:space="preserve">, </w:t>
      </w:r>
    </w:p>
    <w:p w14:paraId="1E6F80A2" w14:textId="1DCACBBE" w:rsidR="00FC68DB" w:rsidRPr="000A1B7B" w:rsidRDefault="00FC68DB" w:rsidP="00DE0BBC">
      <w:pPr>
        <w:numPr>
          <w:ilvl w:val="0"/>
          <w:numId w:val="9"/>
        </w:numPr>
        <w:tabs>
          <w:tab w:val="clear" w:pos="403"/>
        </w:tabs>
        <w:spacing w:line="240" w:lineRule="auto"/>
        <w:jc w:val="left"/>
      </w:pPr>
      <w:r w:rsidRPr="000A1B7B">
        <w:t>Use</w:t>
      </w:r>
      <w:r w:rsidR="00A9014E">
        <w:t xml:space="preserve">, </w:t>
      </w:r>
    </w:p>
    <w:p w14:paraId="7305CC48" w14:textId="26B7AA49" w:rsidR="0065509A" w:rsidRDefault="00FC68DB" w:rsidP="0065509A">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&lt;xs:element</w:t>
      </w:r>
      <w:r w:rsidR="009F51C1">
        <w:rPr>
          <w:rStyle w:val="CodeCharacter"/>
        </w:rPr>
        <w:t>/</w:t>
      </w:r>
      <w:r w:rsidRPr="00AC5075">
        <w:rPr>
          <w:rStyle w:val="CodeCharacter"/>
        </w:rPr>
        <w:t>&gt;</w:t>
      </w:r>
      <w:r w:rsidRPr="00F54804">
        <w:t xml:space="preserve"> of</w:t>
      </w:r>
      <w:r w:rsidR="000872B6">
        <w:t xml:space="preserve"> the</w:t>
      </w:r>
      <w:r w:rsidRPr="00F54804">
        <w:t xml:space="preserve"> XML schema)</w:t>
      </w:r>
      <w:r w:rsidR="00A9014E">
        <w:t xml:space="preserve">, </w:t>
      </w:r>
    </w:p>
    <w:p w14:paraId="2FBA8BA2" w14:textId="783060FD" w:rsidR="00FC68DB" w:rsidRPr="00F54804" w:rsidRDefault="00FC68DB" w:rsidP="0065509A">
      <w:pPr>
        <w:numPr>
          <w:ilvl w:val="0"/>
          <w:numId w:val="9"/>
        </w:numPr>
        <w:tabs>
          <w:tab w:val="clear" w:pos="403"/>
        </w:tabs>
        <w:spacing w:line="240" w:lineRule="auto"/>
        <w:jc w:val="left"/>
      </w:pPr>
      <w:r w:rsidRPr="00F54804">
        <w:t xml:space="preserve">Restrictions (corresponds to the element </w:t>
      </w:r>
      <w:r w:rsidRPr="000872B6">
        <w:rPr>
          <w:rStyle w:val="CodeCharacter"/>
        </w:rPr>
        <w:t>restriction</w:t>
      </w:r>
      <w:r w:rsidRPr="00F54804">
        <w:t xml:space="preserve"> of XML schema)</w:t>
      </w:r>
      <w:r w:rsidR="001B5753">
        <w:t>.</w:t>
      </w:r>
    </w:p>
    <w:p w14:paraId="3CD1178B" w14:textId="06E985F3" w:rsidR="00BD3B1E" w:rsidRPr="00F54804" w:rsidRDefault="00CA06B3" w:rsidP="00F63F2F">
      <w:pPr>
        <w:pStyle w:val="Note"/>
      </w:pPr>
      <w:r>
        <w:t>Note</w:t>
      </w:r>
      <w:r w:rsidR="000872B6">
        <w:t> 1</w:t>
      </w:r>
      <w:r w:rsidR="00F63F2F">
        <w:tab/>
      </w:r>
      <w:r w:rsidR="00BD3B1E" w:rsidRPr="003172C1">
        <w:t>Up to now, only versions 1.0</w:t>
      </w:r>
      <w:r w:rsidR="00213694">
        <w:t> </w:t>
      </w:r>
      <w:sdt>
        <w:sdtPr>
          <w:id w:val="1594198019"/>
          <w:citation/>
        </w:sdtPr>
        <w:sdtContent>
          <w:r w:rsidR="00213694">
            <w:fldChar w:fldCharType="begin"/>
          </w:r>
          <w:r w:rsidR="00213694" w:rsidRPr="00213694">
            <w:rPr>
              <w:lang w:val="en-US"/>
            </w:rPr>
            <w:instrText xml:space="preserve"> CITATION XML10_2008 \l 1031 </w:instrText>
          </w:r>
          <w:r w:rsidR="00213694">
            <w:fldChar w:fldCharType="separate"/>
          </w:r>
          <w:r w:rsidR="005E3DB0" w:rsidRPr="005E3DB0">
            <w:rPr>
              <w:noProof/>
              <w:lang w:val="en-US"/>
            </w:rPr>
            <w:t>[2]</w:t>
          </w:r>
          <w:r w:rsidR="00213694">
            <w:fldChar w:fldCharType="end"/>
          </w:r>
        </w:sdtContent>
      </w:sdt>
      <w:r w:rsidR="00BD3B1E" w:rsidRPr="003172C1">
        <w:t xml:space="preserve"> and 1.1</w:t>
      </w:r>
      <w:r w:rsidR="00213694">
        <w:t> </w:t>
      </w:r>
      <w:sdt>
        <w:sdtPr>
          <w:id w:val="-487870839"/>
          <w:citation/>
        </w:sdtPr>
        <w:sdtContent>
          <w:r w:rsidR="00213694">
            <w:fldChar w:fldCharType="begin"/>
          </w:r>
          <w:r w:rsidR="00213694" w:rsidRPr="00213694">
            <w:rPr>
              <w:lang w:val="en-US"/>
            </w:rPr>
            <w:instrText xml:space="preserve"> CITATION XML11_2006 \l 1031 </w:instrText>
          </w:r>
          <w:r w:rsidR="00213694">
            <w:fldChar w:fldCharType="separate"/>
          </w:r>
          <w:r w:rsidR="005E3DB0" w:rsidRPr="005E3DB0">
            <w:rPr>
              <w:noProof/>
              <w:lang w:val="en-US"/>
            </w:rPr>
            <w:t>[3]</w:t>
          </w:r>
          <w:r w:rsidR="00213694">
            <w:fldChar w:fldCharType="end"/>
          </w:r>
        </w:sdtContent>
      </w:sdt>
      <w:r w:rsidR="00BD3B1E" w:rsidRPr="003172C1">
        <w:t xml:space="preserve"> of XML exist, where 1.1 is </w:t>
      </w:r>
      <w:r w:rsidR="00BD3B1E" w:rsidRPr="00063B94">
        <w:t>not</w:t>
      </w:r>
      <w:r w:rsidR="00BD3B1E" w:rsidRPr="003172C1">
        <w:t xml:space="preserve"> widely used. </w:t>
      </w:r>
      <w:r w:rsidR="00E13FF4">
        <w:t>Therefore,</w:t>
      </w:r>
      <w:r w:rsidR="00BD3B1E" w:rsidRPr="003172C1">
        <w:t xml:space="preserve"> most systems still create XML 1.0 files. (For differences</w:t>
      </w:r>
      <w:r w:rsidR="008C5C54">
        <w:t xml:space="preserve"> between both versions</w:t>
      </w:r>
      <w:r w:rsidR="00BD3B1E" w:rsidRPr="003172C1">
        <w:t xml:space="preserve"> see </w:t>
      </w:r>
      <w:hyperlink r:id="rId30" w:anchor="sec-xml11" w:history="1">
        <w:r w:rsidR="00BD3B1E" w:rsidRPr="003172C1">
          <w:rPr>
            <w:rStyle w:val="Hyperlink"/>
          </w:rPr>
          <w:t>http://www.w3.org/TR/xml11/#sec-xml11</w:t>
        </w:r>
      </w:hyperlink>
      <w:r w:rsidR="00BD3B1E" w:rsidRPr="003172C1">
        <w:t xml:space="preserve">.) </w:t>
      </w:r>
    </w:p>
    <w:p w14:paraId="5D8C083C" w14:textId="01F2B038"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xml:space="preserve">. The numerical ID of a property (attribute </w:t>
      </w:r>
      <w:r w:rsidR="008C5C54" w:rsidRPr="008C5C54">
        <w:rPr>
          <w:rStyle w:val="CodeCharacter"/>
        </w:rPr>
        <w:t>pid</w:t>
      </w:r>
      <w:r w:rsidRPr="00F54804">
        <w:t xml:space="preserve">) of a </w:t>
      </w:r>
      <w:r w:rsidRPr="00AC5075">
        <w:rPr>
          <w:rStyle w:val="CodeCharacter"/>
        </w:rPr>
        <w:t>&lt;part</w:t>
      </w:r>
      <w:r w:rsidR="008C5C54">
        <w:rPr>
          <w:rStyle w:val="CodeCharacter"/>
        </w:rPr>
        <w:t>/</w:t>
      </w:r>
      <w:r w:rsidRPr="00AC5075">
        <w:rPr>
          <w:rStyle w:val="CodeCharacter"/>
        </w:rPr>
        <w:t>&gt;</w:t>
      </w:r>
      <w:r w:rsidR="00CE6333" w:rsidRPr="00F54804">
        <w:t xml:space="preserve"> </w:t>
      </w:r>
      <w:r w:rsidR="00501D1B">
        <w:t>element</w:t>
      </w:r>
      <w:r w:rsidRPr="00F54804">
        <w:t xml:space="preserve"> for instance is an integer, which is a built-in type of XML standard. </w:t>
      </w:r>
    </w:p>
    <w:p w14:paraId="6024D61D" w14:textId="2D3916FF" w:rsidR="00FC68DB" w:rsidRPr="00F54804" w:rsidRDefault="00825787" w:rsidP="00B202D2">
      <w:r>
        <w:t>Examples for t</w:t>
      </w:r>
      <w:r w:rsidR="00FC68DB" w:rsidRPr="00F54804">
        <w:t xml:space="preserve">he most common types </w:t>
      </w:r>
      <w:r w:rsidR="008C5C54">
        <w:t xml:space="preserve">in XML </w:t>
      </w:r>
      <w:r w:rsidR="00FC68DB" w:rsidRPr="00F54804">
        <w:t>are:</w:t>
      </w:r>
      <w:r>
        <w:t xml:space="preserve"> </w:t>
      </w:r>
    </w:p>
    <w:p w14:paraId="1D6A0051" w14:textId="77777777" w:rsidR="009457C7" w:rsidRPr="005C2D94" w:rsidRDefault="00FC68DB" w:rsidP="009457C7">
      <w:pPr>
        <w:numPr>
          <w:ilvl w:val="0"/>
          <w:numId w:val="9"/>
        </w:numPr>
        <w:tabs>
          <w:tab w:val="clear" w:pos="403"/>
        </w:tabs>
        <w:spacing w:line="240" w:lineRule="auto"/>
        <w:jc w:val="left"/>
      </w:pPr>
      <w:r w:rsidRPr="00AC5075">
        <w:rPr>
          <w:rStyle w:val="CodeCharacter"/>
        </w:rPr>
        <w:t>xs:string</w:t>
      </w:r>
      <w:r w:rsidR="009457C7">
        <w:t xml:space="preserve">, </w:t>
      </w:r>
    </w:p>
    <w:p w14:paraId="2FFC9177" w14:textId="77777777" w:rsidR="009457C7" w:rsidRPr="005C2D94" w:rsidRDefault="00FC68DB" w:rsidP="009457C7">
      <w:pPr>
        <w:numPr>
          <w:ilvl w:val="0"/>
          <w:numId w:val="9"/>
        </w:numPr>
        <w:tabs>
          <w:tab w:val="clear" w:pos="403"/>
        </w:tabs>
        <w:spacing w:line="240" w:lineRule="auto"/>
        <w:jc w:val="left"/>
      </w:pPr>
      <w:r w:rsidRPr="00AC5075">
        <w:rPr>
          <w:rStyle w:val="CodeCharacter"/>
        </w:rPr>
        <w:t>xs:decimal</w:t>
      </w:r>
      <w:r w:rsidR="009457C7">
        <w:t xml:space="preserve">, </w:t>
      </w:r>
    </w:p>
    <w:p w14:paraId="4D5BF5C4" w14:textId="07653E67" w:rsidR="009457C7" w:rsidRPr="005C2D94" w:rsidRDefault="00FC68DB" w:rsidP="004065DF">
      <w:pPr>
        <w:pStyle w:val="Listenabsatz"/>
        <w:numPr>
          <w:ilvl w:val="0"/>
          <w:numId w:val="9"/>
        </w:numPr>
        <w:tabs>
          <w:tab w:val="clear" w:pos="403"/>
        </w:tabs>
        <w:spacing w:line="240" w:lineRule="auto"/>
        <w:contextualSpacing w:val="0"/>
        <w:jc w:val="left"/>
      </w:pPr>
      <w:r w:rsidRPr="00AC5075">
        <w:rPr>
          <w:rStyle w:val="CodeCharacter"/>
        </w:rPr>
        <w:t>xs:integer</w:t>
      </w:r>
      <w:r w:rsidR="009457C7">
        <w:t xml:space="preserve">, </w:t>
      </w:r>
    </w:p>
    <w:p w14:paraId="5801D998" w14:textId="5BF038EB" w:rsidR="009457C7" w:rsidRPr="005C2D94" w:rsidRDefault="00FC68DB" w:rsidP="00375247">
      <w:pPr>
        <w:pStyle w:val="Listenabsatz"/>
        <w:numPr>
          <w:ilvl w:val="0"/>
          <w:numId w:val="9"/>
        </w:numPr>
        <w:tabs>
          <w:tab w:val="clear" w:pos="403"/>
        </w:tabs>
        <w:spacing w:line="240" w:lineRule="auto"/>
        <w:contextualSpacing w:val="0"/>
        <w:jc w:val="left"/>
      </w:pPr>
      <w:r w:rsidRPr="00AC5075">
        <w:rPr>
          <w:rStyle w:val="CodeCharacter"/>
        </w:rPr>
        <w:t>xs:float</w:t>
      </w:r>
      <w:r w:rsidR="009457C7">
        <w:t xml:space="preserve">, </w:t>
      </w:r>
    </w:p>
    <w:p w14:paraId="69FD2A1E" w14:textId="5A057A2D" w:rsidR="009457C7" w:rsidRPr="005C2D94" w:rsidRDefault="00FC68DB" w:rsidP="0026461D">
      <w:pPr>
        <w:pStyle w:val="Listenabsatz"/>
        <w:numPr>
          <w:ilvl w:val="0"/>
          <w:numId w:val="9"/>
        </w:numPr>
        <w:tabs>
          <w:tab w:val="clear" w:pos="403"/>
        </w:tabs>
        <w:spacing w:line="240" w:lineRule="auto"/>
        <w:contextualSpacing w:val="0"/>
        <w:jc w:val="left"/>
      </w:pPr>
      <w:r w:rsidRPr="00AC5075">
        <w:rPr>
          <w:rStyle w:val="CodeCharacter"/>
        </w:rPr>
        <w:t>xs:boolean</w:t>
      </w:r>
      <w:r w:rsidR="009457C7">
        <w:t xml:space="preserve">, </w:t>
      </w:r>
    </w:p>
    <w:p w14:paraId="69E52859" w14:textId="3045BF4E" w:rsidR="009457C7" w:rsidRPr="005C2D94" w:rsidRDefault="00FC68DB" w:rsidP="003113D7">
      <w:pPr>
        <w:pStyle w:val="Listenabsatz"/>
        <w:numPr>
          <w:ilvl w:val="0"/>
          <w:numId w:val="9"/>
        </w:numPr>
        <w:tabs>
          <w:tab w:val="clear" w:pos="403"/>
        </w:tabs>
        <w:spacing w:line="240" w:lineRule="auto"/>
        <w:contextualSpacing w:val="0"/>
        <w:jc w:val="left"/>
      </w:pPr>
      <w:r w:rsidRPr="00AC5075">
        <w:rPr>
          <w:rStyle w:val="CodeCharacter"/>
        </w:rPr>
        <w:t>xs:date</w:t>
      </w:r>
      <w:r w:rsidR="009457C7">
        <w:t xml:space="preserve">, </w:t>
      </w:r>
    </w:p>
    <w:p w14:paraId="0661015C" w14:textId="0261EC9C" w:rsidR="009457C7" w:rsidRDefault="00FC68DB" w:rsidP="009457C7">
      <w:pPr>
        <w:numPr>
          <w:ilvl w:val="0"/>
          <w:numId w:val="9"/>
        </w:numPr>
        <w:tabs>
          <w:tab w:val="clear" w:pos="403"/>
        </w:tabs>
        <w:spacing w:line="240" w:lineRule="auto"/>
        <w:jc w:val="left"/>
      </w:pPr>
      <w:r w:rsidRPr="00AC5075">
        <w:rPr>
          <w:rStyle w:val="CodeCharacter"/>
        </w:rPr>
        <w:t>xs:time</w:t>
      </w:r>
      <w:r w:rsidR="009457C7">
        <w:t xml:space="preserve">. </w:t>
      </w:r>
    </w:p>
    <w:p w14:paraId="1D16C31F" w14:textId="6749697E" w:rsidR="00726144" w:rsidRPr="0013175B" w:rsidRDefault="00CA06B3" w:rsidP="00F63F2F">
      <w:pPr>
        <w:pStyle w:val="Note"/>
      </w:pPr>
      <w:r>
        <w:t>Note</w:t>
      </w:r>
      <w:r w:rsidR="000872B6">
        <w:t> 2</w:t>
      </w:r>
      <w:r w:rsidR="00726144" w:rsidRPr="004417F0">
        <w:tab/>
      </w:r>
      <w:r w:rsidR="00726144" w:rsidRPr="009A33D4">
        <w:t>The maximum number of decimal digits you can specify is 18.</w:t>
      </w:r>
    </w:p>
    <w:p w14:paraId="055F7C01" w14:textId="487037A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r w:rsidR="005240A2">
        <w:t>have to be</w:t>
      </w:r>
      <w:r w:rsidRPr="00F54804">
        <w:t xml:space="preserve"> restricted. To specify the values which are </w:t>
      </w:r>
      <w:r w:rsidR="0065509A">
        <w:t xml:space="preserve">allowed for </w:t>
      </w:r>
      <w:r w:rsidRPr="00F54804">
        <w:t xml:space="preserve">an element or an </w:t>
      </w:r>
      <w:r w:rsidRPr="00F54804">
        <w:lastRenderedPageBreak/>
        <w:t xml:space="preserve">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w:t>
      </w:r>
      <w:r w:rsidR="007A4A8B">
        <w:t xml:space="preserve">a </w:t>
      </w:r>
      <w:r w:rsidRPr="005C2D94">
        <w:t>positive integer is symbolized by &gt; 0 whereas a float between 0.0 and 1.0 is given b</w:t>
      </w:r>
      <w:r w:rsidRPr="001E4607">
        <w:t>y [0.</w:t>
      </w:r>
      <w:r w:rsidRPr="00BD52D7">
        <w:t xml:space="preserve">0, 1.0], </w:t>
      </w:r>
      <w:r w:rsidR="007A4A8B">
        <w:t>according</w:t>
      </w:r>
      <w:r w:rsidRPr="00BD52D7">
        <w:t xml:space="preserve"> to mathematic</w:t>
      </w:r>
      <w:r w:rsidR="007A4A8B">
        <w:t>al</w:t>
      </w:r>
      <w:r w:rsidR="0065509A">
        <w:t xml:space="preserve"> notation</w:t>
      </w:r>
      <w:r w:rsidRPr="00BD52D7">
        <w:t>.</w:t>
      </w:r>
      <w:r w:rsidR="007A4A8B">
        <w:t xml:space="preserve"> </w:t>
      </w:r>
    </w:p>
    <w:p w14:paraId="3B24E910" w14:textId="05AAEA9F" w:rsidR="00FC68DB" w:rsidRPr="00726144" w:rsidRDefault="00FC68DB" w:rsidP="00B202D2">
      <w:r w:rsidRPr="000A1B7B">
        <w:t xml:space="preserve">Some elements and attributes obtain default values if they are not </w:t>
      </w:r>
      <w:r w:rsidR="002406D1" w:rsidRPr="000A1B7B">
        <w:t xml:space="preserve">explicitly </w:t>
      </w:r>
      <w:r w:rsidR="002406D1">
        <w:t>specified</w:t>
      </w:r>
      <w:r w:rsidRPr="000A1B7B">
        <w:t xml:space="preserve"> in the χMCF file. The default values </w:t>
      </w:r>
      <w:r w:rsidR="002406D1">
        <w:t xml:space="preserve">to be </w:t>
      </w:r>
      <w:r w:rsidRPr="000A1B7B">
        <w:t xml:space="preserve">adopted are </w:t>
      </w:r>
      <w:r w:rsidR="002406D1">
        <w:t>defined</w:t>
      </w:r>
      <w:r w:rsidRPr="000A1B7B">
        <w:t xml:space="preserve"> by the keyword </w:t>
      </w:r>
      <w:r w:rsidRPr="00AC5075">
        <w:rPr>
          <w:rStyle w:val="CodeCharacter"/>
        </w:rPr>
        <w:t>Default</w:t>
      </w:r>
      <w:r w:rsidRPr="000A1B7B">
        <w:t>.</w:t>
      </w:r>
    </w:p>
    <w:p w14:paraId="120DD538" w14:textId="6F6565BC" w:rsidR="00FC68DB" w:rsidRPr="00F54804" w:rsidRDefault="00FC68DB" w:rsidP="00B202D2">
      <w:r w:rsidRPr="00F54804">
        <w:t>In this document, the special type</w:t>
      </w:r>
      <w:r w:rsidR="00F3142F">
        <w:t xml:space="preserve"> “</w:t>
      </w:r>
      <w:r w:rsidRPr="00F54804">
        <w:t>alphanumeric</w:t>
      </w:r>
      <w:r w:rsidR="00683FBB">
        <w:t xml:space="preserve">” </w:t>
      </w:r>
      <w:r w:rsidRPr="00F54804">
        <w:t>is frequently used for labels of parts and assemblies, which deserve</w:t>
      </w:r>
      <w:r w:rsidR="002406D1">
        <w:t>s</w:t>
      </w:r>
      <w:r w:rsidRPr="00F54804">
        <w:t xml:space="preserve"> a careful discussion. In the CAD world, a label is synonymous with the name of a part, a geometric object etc. Not only letters</w:t>
      </w:r>
      <w:r w:rsidR="00F3142F">
        <w:t xml:space="preserve"> “</w:t>
      </w:r>
      <w:r w:rsidRPr="00F54804">
        <w:t>[A-Za-z]</w:t>
      </w:r>
      <w:r w:rsidR="00B87A73">
        <w:t>”,</w:t>
      </w:r>
      <w:r w:rsidRPr="00F54804">
        <w:t xml:space="preserve"> but also numbers</w:t>
      </w:r>
      <w:r w:rsidR="00F3142F">
        <w:t xml:space="preserve"> “</w:t>
      </w:r>
      <w:r w:rsidRPr="00F54804">
        <w:t>[0-9]</w:t>
      </w:r>
      <w:r w:rsidR="00683FBB">
        <w:t xml:space="preserve">” </w:t>
      </w:r>
      <w:r w:rsidRPr="00F54804">
        <w:t>and other special characters like</w:t>
      </w:r>
      <w:r w:rsidR="00F3142F">
        <w:t xml:space="preserve"> “</w:t>
      </w:r>
      <w:r w:rsidRPr="00F54804">
        <w:t>[-.$#±]</w:t>
      </w:r>
      <w:r w:rsidR="00683FBB">
        <w:t xml:space="preserve">” </w:t>
      </w:r>
      <w:r w:rsidRPr="00F54804">
        <w:t>and more are used for labels. Sometimes, first character is restricted to</w:t>
      </w:r>
      <w:r w:rsidR="00F3142F">
        <w:t xml:space="preserve"> “</w:t>
      </w:r>
      <w:r w:rsidRPr="00F54804">
        <w:t>[A-Za-z]</w:t>
      </w:r>
      <w:r w:rsidR="00834891">
        <w:t>”.</w:t>
      </w:r>
      <w:r w:rsidRPr="00F54804">
        <w:t xml:space="preserve"> Thus, it is difficult to give an exact definition for the type</w:t>
      </w:r>
      <w:r w:rsidR="00F3142F">
        <w:t xml:space="preserve"> “</w:t>
      </w:r>
      <w:r w:rsidRPr="00F54804">
        <w:t>alphanumeric</w:t>
      </w:r>
      <w:r w:rsidR="00683FBB">
        <w:t xml:space="preserve">” </w:t>
      </w:r>
      <w:r w:rsidRPr="00F54804">
        <w:t xml:space="preserve">which would fit to the individual need. Fortunately, </w:t>
      </w:r>
      <w:r w:rsidR="002406D1">
        <w:t xml:space="preserve">when </w:t>
      </w:r>
      <w:r w:rsidRPr="00F54804">
        <w:t>using XML’s</w:t>
      </w:r>
      <w:r w:rsidR="00F3142F">
        <w:t xml:space="preserve"> “</w:t>
      </w:r>
      <w:r w:rsidRPr="00F54804">
        <w:t>encoding</w:t>
      </w:r>
      <w:r w:rsidR="00683FBB">
        <w:t xml:space="preserve">” </w:t>
      </w:r>
      <w:r w:rsidRPr="00F54804">
        <w:t xml:space="preserve">attribute, even non-ASCII characters can be handled easily, </w:t>
      </w:r>
      <w:r w:rsidR="008C4F0E">
        <w:t>e.g.</w:t>
      </w:r>
      <w:r w:rsidRPr="00F54804">
        <w:t xml:space="preserve"> Arabic, Chinese, Cyrillic, Greek, Hebrew.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28ED2F50" w:rsidR="00FC68DB" w:rsidRPr="005D56A0" w:rsidRDefault="00FC68DB" w:rsidP="005D56A0">
      <w:r w:rsidRPr="005D56A0">
        <w:t xml:space="preserve">As explained above, the individual use of some elements or attributes may be optional. But some of them </w:t>
      </w:r>
      <w:r w:rsidR="00D10966">
        <w:t>must be</w:t>
      </w:r>
      <w:r w:rsidRPr="005D56A0">
        <w:t xml:space="preserve"> coherent (thus </w:t>
      </w:r>
      <w:r w:rsidR="002F43ED" w:rsidRPr="005D56A0">
        <w:t xml:space="preserve">redundant </w:t>
      </w:r>
      <w:r w:rsidRPr="005D56A0">
        <w:t xml:space="preserve">in certain sense). </w:t>
      </w:r>
      <w:r w:rsidR="00CD229B" w:rsidRPr="005D56A0">
        <w:t>For instance,</w:t>
      </w:r>
      <w:r w:rsidRPr="005D56A0">
        <w:t xml:space="preserve"> the </w:t>
      </w:r>
      <w:r w:rsidRPr="00550867">
        <w:rPr>
          <w:rStyle w:val="CodeCharacter"/>
        </w:rPr>
        <w:t>label</w:t>
      </w:r>
      <w:r w:rsidR="00550867">
        <w:t>,</w:t>
      </w:r>
      <w:r w:rsidRPr="005D56A0">
        <w:t xml:space="preserve"> </w:t>
      </w:r>
      <w:r w:rsidR="00550867" w:rsidRPr="00F54804">
        <w:t xml:space="preserve">numerical ID of a </w:t>
      </w:r>
      <w:r w:rsidR="00550867">
        <w:t>property (</w:t>
      </w:r>
      <w:r w:rsidR="008E2DB3" w:rsidRPr="00550867">
        <w:rPr>
          <w:rStyle w:val="CodeCharacter"/>
        </w:rPr>
        <w:t>PID</w:t>
      </w:r>
      <w:r w:rsidR="00550867">
        <w:t>),</w:t>
      </w:r>
      <w:r w:rsidR="00550867" w:rsidRPr="005D56A0">
        <w:t xml:space="preserve"> and</w:t>
      </w:r>
      <w:r w:rsidR="00550867">
        <w:t xml:space="preserve"> alphanumerical name of a property (</w:t>
      </w:r>
      <w:r w:rsidR="00550867" w:rsidRPr="00550867">
        <w:rPr>
          <w:rStyle w:val="CodeCharacter"/>
        </w:rPr>
        <w:t>pname</w:t>
      </w:r>
      <w:r w:rsidR="00550867">
        <w:t>)</w:t>
      </w:r>
      <w:r w:rsidRPr="005D56A0">
        <w:t xml:space="preserve"> of a part or an assembly represent the same part (except for </w:t>
      </w:r>
      <w:r w:rsidR="008C4F0E">
        <w:t>e.g.</w:t>
      </w:r>
      <w:r w:rsidRPr="005D56A0">
        <w:t xml:space="preserve">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5" w:name="_Ref371679978"/>
      <w:bookmarkStart w:id="166" w:name="_Ref371939247"/>
      <w:bookmarkStart w:id="167" w:name="_Toc3556933"/>
      <w:bookmarkStart w:id="168" w:name="_Toc34747182"/>
      <w:bookmarkStart w:id="169" w:name="_Toc77101995"/>
      <w:bookmarkStart w:id="170" w:name="_Toc159618720"/>
      <w:bookmarkStart w:id="171" w:name="_Toc288196441"/>
      <w:bookmarkStart w:id="172" w:name="_Toc288200739"/>
      <w:bookmarkEnd w:id="139"/>
      <w:bookmarkEnd w:id="140"/>
      <w:r w:rsidRPr="00F54804">
        <w:t>Parts, Properties and Assemblies</w:t>
      </w:r>
      <w:bookmarkEnd w:id="165"/>
      <w:bookmarkEnd w:id="166"/>
      <w:bookmarkEnd w:id="167"/>
      <w:bookmarkEnd w:id="168"/>
      <w:bookmarkEnd w:id="169"/>
      <w:bookmarkEnd w:id="170"/>
    </w:p>
    <w:p w14:paraId="5A399A1B" w14:textId="5763FC5A" w:rsidR="00FF4D5F" w:rsidRPr="00FF4D5F" w:rsidRDefault="00FF4D5F" w:rsidP="0013175B">
      <w:pPr>
        <w:pStyle w:val="berschrift2"/>
      </w:pPr>
      <w:bookmarkStart w:id="173" w:name="_Toc159618721"/>
      <w:r>
        <w:t>General</w:t>
      </w:r>
      <w:bookmarkEnd w:id="173"/>
    </w:p>
    <w:p w14:paraId="0D066CBD" w14:textId="6B8886A9" w:rsidR="00FC68DB" w:rsidRPr="00726144" w:rsidRDefault="00FC68DB" w:rsidP="00B202D2">
      <w:r w:rsidRPr="00726144">
        <w:t xml:space="preserve">χMCF describes, how parts, properties and assemblies are connected by joints in a pre-defined way. </w:t>
      </w:r>
      <w:r w:rsidR="00E13FF4">
        <w:t>Therefore,</w:t>
      </w:r>
      <w:r w:rsidRPr="00726144">
        <w:t xml:space="preserve"> a clear understanding </w:t>
      </w:r>
      <w:r w:rsidR="00BE0895">
        <w:t xml:space="preserve">is needed </w:t>
      </w:r>
      <w:r w:rsidRPr="00726144">
        <w:t xml:space="preserve">about what a part, property or assembly </w:t>
      </w:r>
      <w:r w:rsidR="002F43ED" w:rsidRPr="00726144">
        <w:t>is</w:t>
      </w:r>
      <w:r w:rsidRPr="00726144">
        <w:t xml:space="preserve"> in </w:t>
      </w:r>
      <w:r w:rsidR="00BE0895">
        <w:t>our</w:t>
      </w:r>
      <w:r w:rsidRPr="00726144">
        <w:t xml:space="preserve"> context. </w:t>
      </w:r>
    </w:p>
    <w:p w14:paraId="4A8651F2" w14:textId="3375803F" w:rsidR="00FC68DB" w:rsidRDefault="00FC68DB" w:rsidP="00B202D2">
      <w:pPr>
        <w:pStyle w:val="berschrift2"/>
      </w:pPr>
      <w:bookmarkStart w:id="174" w:name="_Toc3556934"/>
      <w:bookmarkStart w:id="175" w:name="_Toc34747183"/>
      <w:bookmarkStart w:id="176" w:name="_Toc77101996"/>
      <w:bookmarkStart w:id="177" w:name="_Toc159618722"/>
      <w:r w:rsidRPr="00F54804">
        <w:t>Parts</w:t>
      </w:r>
      <w:bookmarkEnd w:id="174"/>
      <w:bookmarkEnd w:id="175"/>
      <w:bookmarkEnd w:id="176"/>
      <w:bookmarkEnd w:id="177"/>
    </w:p>
    <w:p w14:paraId="3DC5CC13" w14:textId="060149D7" w:rsidR="001046AD" w:rsidRPr="001046AD" w:rsidRDefault="001046AD" w:rsidP="0013175B">
      <w:pPr>
        <w:pStyle w:val="berschrift3"/>
      </w:pPr>
      <w:bookmarkStart w:id="178" w:name="_Toc159618723"/>
      <w:r>
        <w:t>General</w:t>
      </w:r>
      <w:bookmarkEnd w:id="178"/>
    </w:p>
    <w:p w14:paraId="1E028F1A" w14:textId="5784C7C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086B7CDF" w:rsidR="00FC68DB" w:rsidRPr="00F54804" w:rsidRDefault="00FC68DB" w:rsidP="00B202D2">
      <w:r w:rsidRPr="00F54804">
        <w:t xml:space="preserve">Parts can be instantiated at different locations of a product, </w:t>
      </w:r>
      <w:r w:rsidR="008C4F0E">
        <w:t>e.g.</w:t>
      </w:r>
      <w:r w:rsidRPr="00F54804">
        <w:t xml:space="preserve"> wheels in a car etc. </w:t>
      </w:r>
    </w:p>
    <w:p w14:paraId="10FDE522" w14:textId="4D47DA76" w:rsidR="00FC68DB" w:rsidRPr="00F54804" w:rsidRDefault="00FC68DB" w:rsidP="00B202D2">
      <w:r w:rsidRPr="00F54804">
        <w:t xml:space="preserve">Parts can be mirrored </w:t>
      </w:r>
      <w:r w:rsidR="002F43ED">
        <w:t>on</w:t>
      </w:r>
      <w:r w:rsidRPr="00F54804">
        <w:t xml:space="preserve"> a symmetry plane of the model, </w:t>
      </w:r>
      <w:r w:rsidR="008C4F0E">
        <w:t>e.g.</w:t>
      </w:r>
      <w:r w:rsidRPr="00F54804">
        <w:t xml:space="preserve"> front doors of a car. </w:t>
      </w:r>
    </w:p>
    <w:p w14:paraId="774C08AA" w14:textId="23310C9A" w:rsidR="00FC68DB" w:rsidRPr="00F54804" w:rsidRDefault="00FC68DB" w:rsidP="00B202D2">
      <w:r w:rsidRPr="00F54804">
        <w:t xml:space="preserve">Parts can contain other parts (sub-parts): </w:t>
      </w:r>
      <w:r w:rsidR="00E547DD">
        <w:t>A</w:t>
      </w:r>
      <w:r w:rsidRPr="00F54804">
        <w:t xml:space="preserve"> car</w:t>
      </w:r>
      <w:r w:rsidR="00E547DD">
        <w:t>,</w:t>
      </w:r>
      <w:r w:rsidRPr="00F54804">
        <w:t xml:space="preserve"> </w:t>
      </w:r>
      <w:r w:rsidR="00E547DD" w:rsidRPr="00E547DD">
        <w:t xml:space="preserve">for example, </w:t>
      </w:r>
      <w:r w:rsidRPr="00F54804">
        <w:t xml:space="preserve">is made of body in white, power train, </w:t>
      </w:r>
      <w:r w:rsidR="008B4FDA">
        <w:t xml:space="preserve">doors etc. </w:t>
      </w:r>
      <w:r w:rsidRPr="00F54804">
        <w:t xml:space="preserve">A door is made of an outer sheet, an inner sheet, a window with its mechanics, some crash </w:t>
      </w:r>
      <w:r w:rsidR="002F43ED">
        <w:t>reinforcements</w:t>
      </w:r>
      <w:r w:rsidRPr="00F54804">
        <w:t xml:space="preserve"> etc. The mechanics of a window are made of some guiding rails, an electric motor and so on. </w:t>
      </w:r>
    </w:p>
    <w:p w14:paraId="3AF54E41" w14:textId="41B095EC" w:rsidR="00FC68DB" w:rsidRPr="00F54804" w:rsidRDefault="00E13FF4" w:rsidP="00B202D2">
      <w:r>
        <w:t>Therefore,</w:t>
      </w:r>
      <w:r w:rsidR="00FC68DB" w:rsidRPr="00F54804">
        <w:t xml:space="preserve"> in </w:t>
      </w:r>
      <w:r w:rsidR="002F43ED">
        <w:t xml:space="preserve">the </w:t>
      </w:r>
      <w:r w:rsidR="00FC68DB" w:rsidRPr="00F54804">
        <w:t>sense of graph theory, parts form a tree (if their instances are considered) or a directed, cycle free graph. Parts without sub-parts are called the</w:t>
      </w:r>
      <w:r w:rsidR="00F3142F">
        <w:t xml:space="preserve"> “</w:t>
      </w:r>
      <w:r w:rsidR="00FC68DB" w:rsidRPr="00F54804">
        <w:t>leaves</w:t>
      </w:r>
      <w:r w:rsidR="00683FBB">
        <w:t xml:space="preserve">” </w:t>
      </w:r>
      <w:r w:rsidR="00FC68DB" w:rsidRPr="00F54804">
        <w:t xml:space="preserve">of this tree or graph. </w:t>
      </w:r>
    </w:p>
    <w:p w14:paraId="6FC7EE0D" w14:textId="5F552632" w:rsidR="00FC68DB" w:rsidRPr="00F54804" w:rsidRDefault="00FC68DB" w:rsidP="00B202D2">
      <w:r w:rsidRPr="00F54804">
        <w:t>If a part is mentioned in a list, not only its own content (</w:t>
      </w:r>
      <w:r w:rsidR="008C4F0E">
        <w:t>e.g.</w:t>
      </w:r>
      <w:r w:rsidRPr="00F54804">
        <w:t xml:space="preserve">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9" w:name="_Toc3556935"/>
      <w:bookmarkStart w:id="180" w:name="_Toc34747184"/>
      <w:bookmarkStart w:id="181" w:name="_Toc77101997"/>
      <w:bookmarkStart w:id="182" w:name="_Toc159618724"/>
      <w:r w:rsidRPr="00F54804">
        <w:lastRenderedPageBreak/>
        <w:t>Part Labels</w:t>
      </w:r>
      <w:bookmarkEnd w:id="179"/>
      <w:bookmarkEnd w:id="180"/>
      <w:bookmarkEnd w:id="181"/>
      <w:bookmarkEnd w:id="182"/>
    </w:p>
    <w:p w14:paraId="13DBF03B" w14:textId="099A3F0C" w:rsidR="00FC68DB" w:rsidRPr="000A1B7B" w:rsidRDefault="00FC68DB" w:rsidP="00B202D2">
      <w:r w:rsidRPr="00F54804">
        <w:t xml:space="preserve">A part is uniquely identified by its </w:t>
      </w:r>
      <w:r w:rsidRPr="00063B94">
        <w:t>label</w:t>
      </w:r>
      <w:r w:rsidRPr="00F54804">
        <w:t xml:space="preserve">, up to ditto-parts. Connectors within a connection group that refer to ditto parts </w:t>
      </w:r>
      <w:r w:rsidR="007D5FF0">
        <w:t>shall</w:t>
      </w:r>
      <w:r w:rsidR="007D5FF0" w:rsidRPr="00F54804">
        <w:t xml:space="preserve"> </w:t>
      </w:r>
      <w:r w:rsidRPr="00F54804">
        <w:t>be able to</w:t>
      </w:r>
      <w:r w:rsidR="00F3142F">
        <w:t xml:space="preserve"> “</w:t>
      </w:r>
      <w:r w:rsidRPr="005C2D94">
        <w:t>detect</w:t>
      </w:r>
      <w:r w:rsidR="00683FBB">
        <w:t xml:space="preserve">” </w:t>
      </w:r>
      <w:r w:rsidRPr="005C2D94">
        <w:t>the</w:t>
      </w:r>
      <w:r w:rsidR="00F3142F">
        <w:t xml:space="preserve"> “</w:t>
      </w:r>
      <w:r w:rsidRPr="005C2D94">
        <w:t>correct</w:t>
      </w:r>
      <w:r w:rsidR="00683FBB">
        <w:t xml:space="preserve">” </w:t>
      </w:r>
      <w:r w:rsidRPr="001E4607">
        <w:t xml:space="preserve">part instance according to their respective </w:t>
      </w:r>
      <w:r w:rsidRPr="00BD52D7">
        <w:t xml:space="preserve">geometrical location. </w:t>
      </w:r>
    </w:p>
    <w:p w14:paraId="779BC03A" w14:textId="011D669A" w:rsidR="00FC68DB" w:rsidRPr="00F54804" w:rsidRDefault="00FC68DB" w:rsidP="00B202D2">
      <w:r w:rsidRPr="000A1B7B">
        <w:t>We assume that mirror parts have other part labels than their</w:t>
      </w:r>
      <w:r w:rsidR="00F3142F">
        <w:t xml:space="preserve"> “</w:t>
      </w:r>
      <w:r w:rsidRPr="00726144">
        <w:t>base</w:t>
      </w:r>
      <w:r w:rsidR="00683FBB">
        <w:t xml:space="preserve">” </w:t>
      </w:r>
      <w:r w:rsidRPr="00F54804">
        <w:t xml:space="preserve">parts. </w:t>
      </w:r>
    </w:p>
    <w:p w14:paraId="5B781E96" w14:textId="72D5FB41" w:rsidR="004D6D98" w:rsidRPr="0013175B" w:rsidRDefault="00CA06B3" w:rsidP="0013175B">
      <w:pPr>
        <w:pStyle w:val="Note"/>
      </w:pPr>
      <w:r>
        <w:t>Note</w:t>
      </w:r>
      <w:r w:rsidR="0013175B">
        <w:tab/>
      </w:r>
      <w:r w:rsidR="00FC68DB" w:rsidRPr="0013175B">
        <w:t xml:space="preserve">In most CAx processes, parts </w:t>
      </w:r>
      <w:r w:rsidR="00231BDF" w:rsidRPr="0013175B">
        <w:t>have</w:t>
      </w:r>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in a human readable form, and another one used for indexing this item in the OEM’s</w:t>
      </w:r>
      <w:r w:rsidR="00F3142F">
        <w:t xml:space="preserve"> “</w:t>
      </w:r>
      <w:r w:rsidR="00FC68DB" w:rsidRPr="0013175B">
        <w:t>part store</w:t>
      </w:r>
      <w:r w:rsidR="00834891">
        <w:t>”.</w:t>
      </w:r>
      <w:r w:rsidR="00FC68DB" w:rsidRPr="0013175B">
        <w:t xml:space="preserve"> The latter one typically consists of only few characters (some 8 to 12, </w:t>
      </w:r>
      <w:r w:rsidR="008C4F0E">
        <w:t>e.g.</w:t>
      </w:r>
      <w:r w:rsidR="00FC68DB" w:rsidRPr="0013175B">
        <w:t xml:space="preserve">), resembles more to a number than to a name, and </w:t>
      </w:r>
      <w:r w:rsidR="003F3DEF">
        <w:t xml:space="preserve">therefore, </w:t>
      </w:r>
      <w:r w:rsidR="00FC68DB" w:rsidRPr="0013175B">
        <w:t xml:space="preserve">is not human readable. In our context, </w:t>
      </w:r>
      <w:r w:rsidR="00FA2180">
        <w:t>the term</w:t>
      </w:r>
      <w:r w:rsidR="00F3142F">
        <w:t xml:space="preserve"> “</w:t>
      </w:r>
      <w:r w:rsidR="00FA2180" w:rsidRPr="0013175B">
        <w:t>part label</w:t>
      </w:r>
      <w:r w:rsidR="00683FBB">
        <w:t xml:space="preserve">” </w:t>
      </w:r>
      <w:r w:rsidR="00FC68DB" w:rsidRPr="0013175B">
        <w:t>refer</w:t>
      </w:r>
      <w:r w:rsidR="00FA2180">
        <w:t>s</w:t>
      </w:r>
      <w:r w:rsidR="00FC68DB" w:rsidRPr="0013175B">
        <w:t xml:space="preserve"> to the latter one. </w:t>
      </w:r>
    </w:p>
    <w:p w14:paraId="5180482E" w14:textId="6A41F256" w:rsidR="004D6D98" w:rsidRPr="00F54804" w:rsidRDefault="004D6D98" w:rsidP="00A4138B">
      <w:pPr>
        <w:pStyle w:val="berschrift3"/>
      </w:pPr>
      <w:bookmarkStart w:id="183" w:name="_Toc159618725"/>
      <w:r w:rsidRPr="00F54804">
        <w:t>Part Instances</w:t>
      </w:r>
      <w:bookmarkEnd w:id="183"/>
      <w:r w:rsidR="0000546C" w:rsidRPr="00F54804">
        <w:t xml:space="preserve"> </w:t>
      </w:r>
    </w:p>
    <w:p w14:paraId="15803839" w14:textId="38052B55"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063B94">
        <w:t>label</w:t>
      </w:r>
      <w:r w:rsidR="004D6D98" w:rsidRPr="00F54804">
        <w:t xml:space="preserve"> </w:t>
      </w:r>
      <w:r w:rsidR="00A959C3" w:rsidRPr="00F54804">
        <w:t xml:space="preserve">as </w:t>
      </w:r>
      <w:r w:rsidR="004D6D98" w:rsidRPr="00F54804">
        <w:t>their</w:t>
      </w:r>
      <w:r w:rsidR="00F3142F">
        <w:t xml:space="preserve"> “</w:t>
      </w:r>
      <w:r w:rsidR="004D6D98" w:rsidRPr="00F54804">
        <w:t>base</w:t>
      </w:r>
      <w:r w:rsidR="00683FBB">
        <w:t xml:space="preserve">” </w:t>
      </w:r>
      <w:r w:rsidR="004D6D98" w:rsidRPr="00F54804">
        <w:t xml:space="preserve">parts. Stating their </w:t>
      </w:r>
      <w:r w:rsidR="004D6D98" w:rsidRPr="00063B94">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063B94">
        <w:t>instance</w:t>
      </w:r>
      <w:r w:rsidRPr="005A35CE">
        <w:t xml:space="preserve"> without a </w:t>
      </w:r>
      <w:r w:rsidRPr="00063B94">
        <w:t>part</w:t>
      </w:r>
      <w:r w:rsidRPr="00F54804">
        <w:t xml:space="preserve"> is meaningless, however. </w:t>
      </w:r>
    </w:p>
    <w:p w14:paraId="4E76B120" w14:textId="77777777" w:rsidR="00FC68DB" w:rsidRPr="00F54804" w:rsidRDefault="00FC68DB" w:rsidP="00B202D2">
      <w:pPr>
        <w:pStyle w:val="berschrift2"/>
      </w:pPr>
      <w:bookmarkStart w:id="184" w:name="_Toc3556936"/>
      <w:bookmarkStart w:id="185" w:name="_Toc34747185"/>
      <w:bookmarkStart w:id="186" w:name="_Toc77101998"/>
      <w:bookmarkStart w:id="187" w:name="_Toc159618726"/>
      <w:r w:rsidRPr="00F54804">
        <w:t>Properties</w:t>
      </w:r>
      <w:bookmarkEnd w:id="184"/>
      <w:bookmarkEnd w:id="185"/>
      <w:bookmarkEnd w:id="186"/>
      <w:bookmarkEnd w:id="187"/>
    </w:p>
    <w:p w14:paraId="3A76086B" w14:textId="12DD6EFD"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w:t>
      </w:r>
      <w:r w:rsidR="00E13FF4">
        <w:t>Therefore,</w:t>
      </w:r>
      <w:r w:rsidRPr="00F54804">
        <w:t xml:space="preserve"> any finite element can have at most one property. However, </w:t>
      </w:r>
      <w:r w:rsidR="00C87F63" w:rsidRPr="00F54804">
        <w:t xml:space="preserve">frequently </w:t>
      </w:r>
      <w:r w:rsidRPr="00F54804">
        <w:t>there are elements without such properties (</w:t>
      </w:r>
      <w:r w:rsidR="001116EC">
        <w:t xml:space="preserve">e.g. </w:t>
      </w:r>
      <w:r w:rsidRPr="00F54804">
        <w:t xml:space="preserve">RBEs, masses). In most solvers, properties are uniquely identified by positive integers, </w:t>
      </w:r>
      <w:r w:rsidR="0035495E">
        <w:t>so-called</w:t>
      </w:r>
      <w:r w:rsidRPr="00F54804">
        <w:t xml:space="preserve"> property IDs or short: </w:t>
      </w:r>
      <w:r w:rsidRPr="00E2798A">
        <w:rPr>
          <w:rStyle w:val="CodeCharacter"/>
        </w:rPr>
        <w:t>PID</w:t>
      </w:r>
      <w:r w:rsidRPr="00F54804">
        <w:t xml:space="preserve">s. </w:t>
      </w:r>
      <w:r w:rsidR="00E2798A">
        <w:t xml:space="preserve">Some other solvers identify properties by an alphanumerical name, short </w:t>
      </w:r>
      <w:r w:rsidR="00E2798A" w:rsidRPr="00550867">
        <w:rPr>
          <w:rStyle w:val="CodeCharacter"/>
        </w:rPr>
        <w:t>pname</w:t>
      </w:r>
      <w:r w:rsidR="00E2798A">
        <w:t xml:space="preserve">. </w:t>
      </w:r>
    </w:p>
    <w:p w14:paraId="5D2DCB02" w14:textId="02D50538"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w:t>
      </w:r>
      <w:r w:rsidR="000C70A7">
        <w:t>e.g.</w:t>
      </w:r>
      <w:r w:rsidRPr="00F54804">
        <w:t xml:space="preserve"> left and right wing of a car), they usually have assigned different </w:t>
      </w:r>
      <w:r w:rsidR="00E2798A" w:rsidRPr="00F54804">
        <w:t>properties</w:t>
      </w:r>
      <w:r w:rsidRPr="00F54804">
        <w:t xml:space="preserve">. This can be </w:t>
      </w:r>
      <w:r w:rsidR="000C70A7">
        <w:t>seen</w:t>
      </w:r>
      <w:r w:rsidRPr="00F54804">
        <w:t xml:space="preserve"> as </w:t>
      </w:r>
      <w:r w:rsidR="000C70A7">
        <w:t xml:space="preserve">a </w:t>
      </w:r>
      <w:r w:rsidRPr="00F54804">
        <w:t>reminiscence to ancient times when parts ha</w:t>
      </w:r>
      <w:r w:rsidR="000C70A7">
        <w:t>d</w:t>
      </w:r>
      <w:r w:rsidRPr="00F54804">
        <w:t xml:space="preserve"> not been invented. </w:t>
      </w:r>
      <w:r w:rsidR="00E2798A">
        <w:t>P</w:t>
      </w:r>
      <w:r w:rsidR="00E2798A" w:rsidRPr="00F54804">
        <w:t>roperties</w:t>
      </w:r>
      <w:r w:rsidRPr="00F54804">
        <w:t xml:space="preserve"> were also used for administrative purposes, then. </w:t>
      </w:r>
    </w:p>
    <w:p w14:paraId="40D1F946" w14:textId="28BA61E1" w:rsidR="00FC68DB" w:rsidRPr="00F54804" w:rsidRDefault="00FC68DB" w:rsidP="00B202D2">
      <w:r w:rsidRPr="00F54804">
        <w:t xml:space="preserve">However, for χMCF, </w:t>
      </w:r>
      <w:r w:rsidR="00E2798A" w:rsidRPr="00F54804">
        <w:t xml:space="preserve">properties </w:t>
      </w:r>
      <w:r w:rsidRPr="00F54804">
        <w:t xml:space="preserve">are just alternative, non-recursive means for addressing collections of elements. </w:t>
      </w:r>
    </w:p>
    <w:p w14:paraId="5254BB56" w14:textId="119E80A0" w:rsidR="00FC68DB" w:rsidRPr="00F54804" w:rsidRDefault="00FC68DB" w:rsidP="00B202D2">
      <w:r w:rsidRPr="00F54804">
        <w:t xml:space="preserve">One specific part </w:t>
      </w:r>
      <w:r w:rsidR="008E2DB3">
        <w:t>often</w:t>
      </w:r>
      <w:r w:rsidRPr="00F54804">
        <w:t xml:space="preserve"> consists of one specific property, only. However, there are important exceptions: </w:t>
      </w:r>
    </w:p>
    <w:p w14:paraId="17A3A1F8" w14:textId="51A696E7" w:rsidR="00FC68DB" w:rsidRPr="00F54804" w:rsidRDefault="00FC68DB">
      <w:pPr>
        <w:numPr>
          <w:ilvl w:val="0"/>
          <w:numId w:val="40"/>
        </w:numPr>
        <w:tabs>
          <w:tab w:val="clear" w:pos="403"/>
        </w:tabs>
        <w:spacing w:line="240" w:lineRule="auto"/>
      </w:pPr>
      <w:r w:rsidRPr="00F54804">
        <w:t xml:space="preserve">A tailored blank is a metal sheet which consists of several pieces of simple sheets joined together. </w:t>
      </w:r>
      <w:r w:rsidR="000C70A7">
        <w:t>T</w:t>
      </w:r>
      <w:r w:rsidRPr="00F54804">
        <w:t xml:space="preserve">he thicknesses and the materials of the individual sheets may </w:t>
      </w:r>
      <w:r w:rsidR="000C70A7">
        <w:t xml:space="preserve">both </w:t>
      </w:r>
      <w:r w:rsidRPr="00F54804">
        <w:t xml:space="preserve">differ. Nevertheless, a tailored blank is one single part from the χMCF point of view. Since one </w:t>
      </w:r>
      <w:r w:rsidR="00E2798A" w:rsidRPr="00F54804">
        <w:t>propert</w:t>
      </w:r>
      <w:r w:rsidR="00E2798A">
        <w:t>y</w:t>
      </w:r>
      <w:r w:rsidRPr="00F54804">
        <w:t xml:space="preserve"> would not provide a</w:t>
      </w:r>
      <w:r w:rsidR="000C70A7">
        <w:t>n</w:t>
      </w:r>
      <w:r w:rsidRPr="00F54804">
        <w:t xml:space="preserve"> </w:t>
      </w:r>
      <w:r w:rsidR="000C70A7">
        <w:t>identifier</w:t>
      </w:r>
      <w:r w:rsidRPr="00F54804">
        <w:t xml:space="preserve"> for the </w:t>
      </w:r>
      <w:r w:rsidRPr="00063B94">
        <w:t>complete</w:t>
      </w:r>
      <w:r w:rsidRPr="00F54804">
        <w:t xml:space="preserve"> part, the part label </w:t>
      </w:r>
      <w:r w:rsidR="00F43CB2" w:rsidRPr="00F54804">
        <w:t>must</w:t>
      </w:r>
      <w:r w:rsidRPr="00F54804">
        <w:t xml:space="preserve"> be used, or else an assembly of several </w:t>
      </w:r>
      <w:r w:rsidR="00E2798A" w:rsidRPr="00F54804">
        <w:t>properties</w:t>
      </w:r>
      <w:r w:rsidR="000C70A7">
        <w:t xml:space="preserve">. </w:t>
      </w:r>
    </w:p>
    <w:p w14:paraId="7B8964C2" w14:textId="09EC6188" w:rsidR="00FC68DB" w:rsidRPr="00F54804" w:rsidRDefault="00FC68DB">
      <w:pPr>
        <w:numPr>
          <w:ilvl w:val="0"/>
          <w:numId w:val="40"/>
        </w:numPr>
        <w:tabs>
          <w:tab w:val="clear" w:pos="403"/>
        </w:tabs>
        <w:spacing w:line="240" w:lineRule="auto"/>
      </w:pPr>
      <w:r w:rsidRPr="00F54804">
        <w:t xml:space="preserve">Sometimes, a cast part can be </w:t>
      </w:r>
      <w:r w:rsidR="008E2DB3">
        <w:t>represented</w:t>
      </w:r>
      <w:r w:rsidRPr="00F54804">
        <w:t xml:space="preserve"> with </w:t>
      </w:r>
      <w:r w:rsidR="008E2DB3">
        <w:t xml:space="preserve">FE </w:t>
      </w:r>
      <w:r w:rsidRPr="00F54804">
        <w:t xml:space="preserve">shell </w:t>
      </w:r>
      <w:r w:rsidR="008E2DB3">
        <w:t xml:space="preserve">element </w:t>
      </w:r>
      <w:r w:rsidRPr="00F54804">
        <w:t xml:space="preserve">formulation in its thin areas, whereas solid elements (with different </w:t>
      </w:r>
      <w:r w:rsidR="00E2798A" w:rsidRPr="00F54804">
        <w:t>properties</w:t>
      </w:r>
      <w:r w:rsidRPr="00F54804">
        <w:t>) are used in other areas</w:t>
      </w:r>
      <w:r w:rsidR="000C70A7">
        <w:t xml:space="preserve">. </w:t>
      </w:r>
    </w:p>
    <w:p w14:paraId="60EB531F" w14:textId="0C491DD0" w:rsidR="00FC68DB" w:rsidRPr="00F54804" w:rsidRDefault="00FC68DB">
      <w:pPr>
        <w:numPr>
          <w:ilvl w:val="0"/>
          <w:numId w:val="40"/>
        </w:numPr>
        <w:tabs>
          <w:tab w:val="clear" w:pos="403"/>
        </w:tabs>
        <w:spacing w:line="240" w:lineRule="auto"/>
      </w:pPr>
      <w:r w:rsidRPr="00F54804">
        <w:t xml:space="preserve">Due to </w:t>
      </w:r>
      <w:r w:rsidR="008C4F0E">
        <w:t>e.g.</w:t>
      </w:r>
      <w:r w:rsidRPr="00F54804">
        <w:t xml:space="preserve"> stamping processes, physical </w:t>
      </w:r>
      <w:r w:rsidR="008B4FDA" w:rsidRPr="00F54804">
        <w:t>behaviour</w:t>
      </w:r>
      <w:r w:rsidRPr="00F54804">
        <w:t xml:space="preserve"> and thickness may vary even within one originally homogeneous sheet metal, requiring several </w:t>
      </w:r>
      <w:r w:rsidR="00E2798A" w:rsidRPr="00F54804">
        <w:t>properties</w:t>
      </w:r>
      <w:r w:rsidRPr="00F54804">
        <w:t xml:space="preserve"> for </w:t>
      </w:r>
      <w:r w:rsidR="008E2DB3">
        <w:t xml:space="preserve">a </w:t>
      </w:r>
      <w:r w:rsidRPr="00F54804">
        <w:t>correct simulation</w:t>
      </w:r>
      <w:r w:rsidR="000C70A7">
        <w:t xml:space="preserve">. </w:t>
      </w:r>
    </w:p>
    <w:p w14:paraId="3EE0B4C9" w14:textId="02A1A3FC" w:rsidR="00FC68DB" w:rsidRPr="00F54804" w:rsidRDefault="00FC68DB">
      <w:pPr>
        <w:numPr>
          <w:ilvl w:val="0"/>
          <w:numId w:val="40"/>
        </w:numPr>
        <w:tabs>
          <w:tab w:val="clear" w:pos="403"/>
        </w:tabs>
        <w:spacing w:line="240" w:lineRule="auto"/>
      </w:pPr>
      <w:r w:rsidRPr="00F54804">
        <w:t xml:space="preserve">Occasionally, CAD parts containing several subparts with their </w:t>
      </w:r>
      <w:r w:rsidR="00E2798A" w:rsidRPr="00F54804">
        <w:t>properties</w:t>
      </w:r>
      <w:r w:rsidRPr="00F54804">
        <w:t xml:space="preserve"> are aggregated to one single CAE part, consequently still containing several </w:t>
      </w:r>
      <w:r w:rsidR="00E2798A" w:rsidRPr="00F54804">
        <w:t>properties</w:t>
      </w:r>
      <w:r w:rsidRPr="00F54804">
        <w:t xml:space="preserve">. </w:t>
      </w:r>
    </w:p>
    <w:p w14:paraId="4D846BC5" w14:textId="77777777" w:rsidR="00FC68DB" w:rsidRPr="00F54804" w:rsidRDefault="00FC68DB" w:rsidP="00B202D2">
      <w:pPr>
        <w:pStyle w:val="berschrift2"/>
      </w:pPr>
      <w:bookmarkStart w:id="188" w:name="_Toc428456056"/>
      <w:bookmarkStart w:id="189" w:name="_Toc428537020"/>
      <w:bookmarkStart w:id="190" w:name="_Toc428969339"/>
      <w:bookmarkStart w:id="191" w:name="_Toc429052730"/>
      <w:bookmarkStart w:id="192" w:name="_Toc3556937"/>
      <w:bookmarkStart w:id="193" w:name="_Toc34747186"/>
      <w:bookmarkStart w:id="194" w:name="_Toc77101999"/>
      <w:bookmarkStart w:id="195" w:name="_Toc159618727"/>
      <w:bookmarkStart w:id="196" w:name="_Hlk141273837"/>
      <w:bookmarkEnd w:id="188"/>
      <w:bookmarkEnd w:id="189"/>
      <w:bookmarkEnd w:id="190"/>
      <w:bookmarkEnd w:id="191"/>
      <w:r w:rsidRPr="00F54804">
        <w:t>Assemblies</w:t>
      </w:r>
      <w:bookmarkEnd w:id="192"/>
      <w:bookmarkEnd w:id="193"/>
      <w:bookmarkEnd w:id="194"/>
      <w:bookmarkEnd w:id="195"/>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032ED21C" w:rsidR="00FC68DB" w:rsidRPr="00F54804" w:rsidRDefault="00FC68DB" w:rsidP="00B202D2">
      <w:r w:rsidRPr="00F54804">
        <w:t xml:space="preserve">However, in χMCF, an assembly is </w:t>
      </w:r>
      <w:r w:rsidR="008E2DB3">
        <w:t xml:space="preserve">considered </w:t>
      </w:r>
      <w:r w:rsidRPr="00F54804">
        <w:t xml:space="preserve">a set of parts, denoted by their part labels </w:t>
      </w:r>
      <w:r w:rsidR="002A3F0F">
        <w:t>or</w:t>
      </w:r>
      <w:r w:rsidRPr="00F54804">
        <w:t xml:space="preserve"> </w:t>
      </w:r>
      <w:r w:rsidR="00D26CA6" w:rsidRPr="00F54804">
        <w:t>properties</w:t>
      </w:r>
      <w:r w:rsidRPr="00F54804">
        <w:t xml:space="preserve">. They do not need to </w:t>
      </w:r>
      <w:r w:rsidR="008E2DB3">
        <w:t>have</w:t>
      </w:r>
      <w:r w:rsidRPr="00F54804">
        <w:t xml:space="preserve"> any special relation respective to the part graph. The opposite is true: χMCF-assemblies address situations, where specifying a single </w:t>
      </w:r>
      <w:r w:rsidR="00D26CA6" w:rsidRPr="00F54804">
        <w:t>propert</w:t>
      </w:r>
      <w:r w:rsidR="00D26CA6">
        <w:t>y</w:t>
      </w:r>
      <w:r w:rsidRPr="00F54804">
        <w:t xml:space="preserve"> would </w:t>
      </w:r>
      <w:r w:rsidR="008E2DB3">
        <w:t>no</w:t>
      </w:r>
      <w:r w:rsidR="00222471">
        <w:t>t</w:t>
      </w:r>
      <w:r w:rsidR="008E2DB3">
        <w:t xml:space="preserve"> </w:t>
      </w:r>
      <w:r w:rsidRPr="00F54804">
        <w:t xml:space="preserve">address enough, a high-level part would address way too many elements and medium-size parts would not make the job. </w:t>
      </w:r>
    </w:p>
    <w:p w14:paraId="2BF54440" w14:textId="19A838BA" w:rsidR="00FC68DB" w:rsidRPr="00F54804" w:rsidRDefault="00FC68DB" w:rsidP="00B202D2">
      <w:r w:rsidRPr="00F54804">
        <w:t xml:space="preserve">On the other hand, this does not happen too often: If </w:t>
      </w:r>
      <w:r w:rsidR="0052328B">
        <w:t>e.g.</w:t>
      </w:r>
      <w:r w:rsidR="0052328B" w:rsidRPr="00F54804">
        <w:t xml:space="preserve"> </w:t>
      </w:r>
      <w:r w:rsidRPr="00F54804">
        <w:t xml:space="preserve">a </w:t>
      </w:r>
      <w:r w:rsidR="002D71A1">
        <w:t>seam weld</w:t>
      </w:r>
      <w:r w:rsidRPr="00F54804">
        <w:t xml:space="preserve"> crosses property boundaries, these properties usually belong to the same tailored blank, </w:t>
      </w:r>
      <w:r w:rsidR="003F3DEF">
        <w:t xml:space="preserve">therefore, </w:t>
      </w:r>
      <w:r w:rsidRPr="00F54804">
        <w:t xml:space="preserve">the same part. If there would be a physical </w:t>
      </w:r>
      <w:r w:rsidRPr="00F54804">
        <w:lastRenderedPageBreak/>
        <w:t>gap between the properties, welding would be applied to a single sheet across this gap, which causes new questions to the welding process</w:t>
      </w:r>
      <w:r w:rsidR="0052328B">
        <w:t xml:space="preserve">, as depicted in </w:t>
      </w:r>
      <w:r w:rsidR="0052328B">
        <w:fldChar w:fldCharType="begin"/>
      </w:r>
      <w:r w:rsidR="0052328B">
        <w:instrText xml:space="preserve"> REF _Ref156167208 \h </w:instrText>
      </w:r>
      <w:r w:rsidR="0052328B">
        <w:fldChar w:fldCharType="separate"/>
      </w:r>
      <w:r w:rsidR="0012574E" w:rsidRPr="005C2D94">
        <w:t xml:space="preserve">Figure </w:t>
      </w:r>
      <w:r w:rsidR="0012574E">
        <w:rPr>
          <w:noProof/>
        </w:rPr>
        <w:t>6</w:t>
      </w:r>
      <w:r w:rsidR="0052328B">
        <w:fldChar w:fldCharType="end"/>
      </w:r>
      <w:r w:rsidRPr="00F54804">
        <w:t>:</w:t>
      </w:r>
      <w:bookmarkEnd w:id="196"/>
      <w:r w:rsidRPr="00F54804">
        <w:t xml:space="preserve"> </w:t>
      </w:r>
    </w:p>
    <w:p w14:paraId="1FC5A154" w14:textId="77AC313E" w:rsidR="00127B74" w:rsidRPr="00304B64" w:rsidRDefault="00D860C8" w:rsidP="00B202D2">
      <w:pPr>
        <w:keepNext/>
        <w:jc w:val="center"/>
      </w:pPr>
      <w:r w:rsidRPr="00304B64">
        <w:rPr>
          <w:noProof/>
        </w:rPr>
        <mc:AlternateContent>
          <mc:Choice Requires="wpg">
            <w:drawing>
              <wp:anchor distT="0" distB="0" distL="114300" distR="114300" simplePos="0" relativeHeight="251696640" behindDoc="0" locked="0" layoutInCell="1" allowOverlap="1" wp14:anchorId="1AD4643D" wp14:editId="3A4204A1">
                <wp:simplePos x="0" y="0"/>
                <wp:positionH relativeFrom="margin">
                  <wp:align>center</wp:align>
                </wp:positionH>
                <wp:positionV relativeFrom="paragraph">
                  <wp:posOffset>167005</wp:posOffset>
                </wp:positionV>
                <wp:extent cx="5425440" cy="1416685"/>
                <wp:effectExtent l="0" t="0" r="22860" b="12065"/>
                <wp:wrapTopAndBottom/>
                <wp:docPr id="2468" name="Gruppieren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535" cy="1416770"/>
                          <a:chOff x="0" y="0"/>
                          <a:chExt cx="54256" cy="14168"/>
                        </a:xfrm>
                      </wpg:grpSpPr>
                      <wps:wsp>
                        <wps:cNvPr id="2470" name="Textfeld 3"/>
                        <wps:cNvSpPr txBox="1">
                          <a:spLocks noChangeArrowheads="1"/>
                        </wps:cNvSpPr>
                        <wps:spPr bwMode="auto">
                          <a:xfrm>
                            <a:off x="1" y="10662"/>
                            <a:ext cx="19988"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wps:txbx>
                        <wps:bodyPr rot="0" vert="horz" wrap="none" lIns="72000" tIns="45720" rIns="72000" bIns="45720" anchor="ctr" anchorCtr="1" upright="1">
                          <a:noAutofit/>
                        </wps:bodyPr>
                      </wps:wsp>
                      <wps:wsp>
                        <wps:cNvPr id="2472" name="Textfeld 3"/>
                        <wps:cNvSpPr txBox="1">
                          <a:spLocks noChangeArrowheads="1"/>
                        </wps:cNvSpPr>
                        <wps:spPr bwMode="auto">
                          <a:xfrm>
                            <a:off x="5661" y="8623"/>
                            <a:ext cx="9270" cy="2051"/>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s:wsp>
                        <wps:cNvPr id="2473" name="Abgerundete rechteckige Legende 37"/>
                        <wps:cNvSpPr>
                          <a:spLocks noChangeArrowheads="1"/>
                        </wps:cNvSpPr>
                        <wps:spPr bwMode="auto">
                          <a:xfrm>
                            <a:off x="2171" y="0"/>
                            <a:ext cx="12568" cy="3736"/>
                          </a:xfrm>
                          <a:prstGeom prst="wedgeRoundRectCallout">
                            <a:avLst>
                              <a:gd name="adj1" fmla="val 13761"/>
                              <a:gd name="adj2" fmla="val 78850"/>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wps:txbx>
                        <wps:bodyPr rot="0" vert="horz" wrap="square" lIns="36000" tIns="0" rIns="36000" bIns="0" anchor="ctr" anchorCtr="0" upright="1">
                          <a:noAutofit/>
                        </wps:bodyPr>
                      </wps:wsp>
                      <wps:wsp>
                        <wps:cNvPr id="2475" name="Textfeld 3"/>
                        <wps:cNvSpPr txBox="1">
                          <a:spLocks noChangeArrowheads="1"/>
                        </wps:cNvSpPr>
                        <wps:spPr bwMode="auto">
                          <a:xfrm>
                            <a:off x="29695" y="10663"/>
                            <a:ext cx="24561" cy="3505"/>
                          </a:xfrm>
                          <a:prstGeom prst="rect">
                            <a:avLst/>
                          </a:prstGeom>
                          <a:noFill/>
                          <a:ln w="254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wps:txbx>
                        <wps:bodyPr rot="0" vert="horz" wrap="none" lIns="72000" tIns="45720" rIns="72000" bIns="45720" anchor="ctr" anchorCtr="1" upright="1">
                          <a:noAutofit/>
                        </wps:bodyPr>
                      </wps:wsp>
                      <wps:wsp>
                        <wps:cNvPr id="2477" name="Textfeld 3"/>
                        <wps:cNvSpPr txBox="1">
                          <a:spLocks noChangeArrowheads="1"/>
                        </wps:cNvSpPr>
                        <wps:spPr bwMode="auto">
                          <a:xfrm>
                            <a:off x="37101" y="8624"/>
                            <a:ext cx="9270" cy="204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wps:txbx>
                        <wps:bodyPr rot="0" vert="horz" wrap="none" lIns="72000" tIns="0" rIns="72000" bIns="0" anchor="ctr" anchorCtr="1" upright="1">
                          <a:noAutofit/>
                        </wps:bodyPr>
                      </wps:wsp>
                      <wpg:grpSp>
                        <wpg:cNvPr id="2478" name="Gruppieren 1074"/>
                        <wpg:cNvGrpSpPr>
                          <a:grpSpLocks/>
                        </wpg:cNvGrpSpPr>
                        <wpg:grpSpPr bwMode="auto">
                          <a:xfrm>
                            <a:off x="32433" y="0"/>
                            <a:ext cx="19935" cy="3736"/>
                            <a:chOff x="32433" y="0"/>
                            <a:chExt cx="19934" cy="3736"/>
                          </a:xfrm>
                        </wpg:grpSpPr>
                        <wps:wsp>
                          <wps:cNvPr id="2479" name="Abgerundete rechteckige Legende 47"/>
                          <wps:cNvSpPr>
                            <a:spLocks noChangeArrowheads="1"/>
                          </wps:cNvSpPr>
                          <wps:spPr bwMode="auto">
                            <a:xfrm>
                              <a:off x="32433" y="0"/>
                              <a:ext cx="19934" cy="3736"/>
                            </a:xfrm>
                            <a:prstGeom prst="wedgeRoundRectCallout">
                              <a:avLst>
                                <a:gd name="adj1" fmla="val -19063"/>
                                <a:gd name="adj2" fmla="val 82676"/>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wps:txbx>
                          <wps:bodyPr rot="0" vert="horz" wrap="square" lIns="36000" tIns="0" rIns="36000" bIns="0" anchor="ctr" anchorCtr="0" upright="1">
                            <a:noAutofit/>
                          </wps:bodyPr>
                        </wps:wsp>
                        <wps:wsp>
                          <wps:cNvPr id="2480" name="Abgerundete rechteckige Legende 47"/>
                          <wps:cNvSpPr>
                            <a:spLocks noChangeArrowheads="1"/>
                          </wps:cNvSpPr>
                          <wps:spPr bwMode="auto">
                            <a:xfrm>
                              <a:off x="32433" y="0"/>
                              <a:ext cx="19934" cy="3736"/>
                            </a:xfrm>
                            <a:prstGeom prst="wedgeRoundRectCallout">
                              <a:avLst>
                                <a:gd name="adj1" fmla="val 25037"/>
                                <a:gd name="adj2" fmla="val 84975"/>
                                <a:gd name="adj3" fmla="val 16667"/>
                              </a:avLst>
                            </a:prstGeom>
                            <a:solidFill>
                              <a:srgbClr val="7030A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wps:txbx>
                          <wps:bodyPr rot="0" vert="horz" wrap="square" lIns="36000" tIns="0" rIns="36000" bIns="0" anchor="ctr" anchorCtr="0" upright="1">
                            <a:noAutofit/>
                          </wps:bodyPr>
                        </wps:wsp>
                      </wpg:grpSp>
                      <wps:wsp>
                        <wps:cNvPr id="2469" name="Textfeld 3"/>
                        <wps:cNvSpPr txBox="1">
                          <a:spLocks noChangeArrowheads="1"/>
                        </wps:cNvSpPr>
                        <wps:spPr bwMode="auto">
                          <a:xfrm>
                            <a:off x="0"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1" name="Textfeld 1067"/>
                        <wps:cNvSpPr txBox="1">
                          <a:spLocks noChangeArrowheads="1"/>
                        </wps:cNvSpPr>
                        <wps:spPr bwMode="auto">
                          <a:xfrm>
                            <a:off x="10053" y="5208"/>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s:wsp>
                        <wps:cNvPr id="2474" name="Textfeld 3"/>
                        <wps:cNvSpPr txBox="1">
                          <a:spLocks noChangeArrowheads="1"/>
                        </wps:cNvSpPr>
                        <wps:spPr bwMode="auto">
                          <a:xfrm>
                            <a:off x="29696" y="5208"/>
                            <a:ext cx="9930" cy="3505"/>
                          </a:xfrm>
                          <a:prstGeom prst="rect">
                            <a:avLst/>
                          </a:prstGeom>
                          <a:solidFill>
                            <a:srgbClr val="FFFFFF"/>
                          </a:solidFill>
                          <a:ln w="25400">
                            <a:solidFill>
                              <a:schemeClr val="accent1">
                                <a:lumMod val="100000"/>
                                <a:lumOff val="0"/>
                              </a:schemeClr>
                            </a:solidFill>
                            <a:miter lim="800000"/>
                            <a:headEnd/>
                            <a:tailEnd/>
                          </a:ln>
                        </wps:spPr>
                        <wps:txbx>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wps:txbx>
                        <wps:bodyPr rot="0" vert="horz" wrap="none" lIns="72000" tIns="45720" rIns="72000" bIns="45720" anchor="ctr" anchorCtr="1" upright="1">
                          <a:noAutofit/>
                        </wps:bodyPr>
                      </wps:wsp>
                      <wps:wsp>
                        <wps:cNvPr id="2476" name="Textfeld 3"/>
                        <wps:cNvSpPr txBox="1">
                          <a:spLocks noChangeArrowheads="1"/>
                        </wps:cNvSpPr>
                        <wps:spPr bwMode="auto">
                          <a:xfrm>
                            <a:off x="44433" y="5209"/>
                            <a:ext cx="9822" cy="3505"/>
                          </a:xfrm>
                          <a:prstGeom prst="rect">
                            <a:avLst/>
                          </a:prstGeom>
                          <a:solidFill>
                            <a:srgbClr val="FFFFFF"/>
                          </a:solidFill>
                          <a:ln w="25400">
                            <a:solidFill>
                              <a:schemeClr val="accent1">
                                <a:lumMod val="100000"/>
                                <a:lumOff val="0"/>
                              </a:schemeClr>
                            </a:solidFill>
                            <a:miter lim="800000"/>
                            <a:headEnd/>
                            <a:tailEnd/>
                          </a:ln>
                        </wps:spPr>
                        <wps:txbx>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wps:txbx>
                        <wps:bodyPr rot="0" vert="horz" wrap="none" lIns="72000" tIns="45720" rIns="72000" bIns="45720" anchor="ctr" anchorCtr="1" upright="1">
                          <a:noAutofit/>
                        </wps:bodyPr>
                      </wps:wsp>
                    </wpg:wgp>
                  </a:graphicData>
                </a:graphic>
                <wp14:sizeRelH relativeFrom="page">
                  <wp14:pctWidth>0</wp14:pctWidth>
                </wp14:sizeRelH>
                <wp14:sizeRelV relativeFrom="margin">
                  <wp14:pctHeight>0</wp14:pctHeight>
                </wp14:sizeRelV>
              </wp:anchor>
            </w:drawing>
          </mc:Choice>
          <mc:Fallback>
            <w:pict>
              <v:group w14:anchorId="1AD4643D" id="Gruppieren 23" o:spid="_x0000_s1040" style="position:absolute;left:0;text-align:left;margin-left:0;margin-top:13.15pt;width:427.2pt;height:111.55pt;z-index:251696640;mso-position-horizontal:center;mso-position-horizontal-relative:margin;mso-position-vertical-relative:text;mso-height-relative:margin" coordsize="54256,1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">
                <v:shapetype id="_x0000_t202" coordsize="21600,21600" o:spt="202" path="m,l,21600r21600,l21600,xe">
                  <v:stroke joinstyle="miter"/>
                  <v:path gradientshapeok="t" o:connecttype="rect"/>
                </v:shapetype>
                <v:shape id="Textfeld 3" o:spid="_x0000_s1041" type="#_x0000_t202" style="position:absolute;left:1;top:10662;width:19988;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" filled="f" strokecolor="#5b9bd5 [3204]" strokeweight="2pt">
                  <v:textbox inset="2mm,,2mm">
                    <w:txbxContent>
                      <w:p w14:paraId="44622274" w14:textId="7C6DED9C" w:rsidR="00127B74" w:rsidRPr="00304B64" w:rsidRDefault="00304B64" w:rsidP="00127B7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127B74"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txbxContent>
                  </v:textbox>
                </v:shape>
                <v:shape id="Textfeld 3" o:spid="_x0000_s1042" type="#_x0000_t202" style="position:absolute;left:5661;top:8623;width:9270;height:2051;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" fillcolor="#5b9bd5 [3204]" strokecolor="#5b9bd5 [3204]">
                  <v:textbox inset="2mm,0,2mm,0">
                    <w:txbxContent>
                      <w:p w14:paraId="74306EB0" w14:textId="4D98D0B3"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7" o:spid="_x0000_s1043" type="#_x0000_t62" style="position:absolute;left:2171;width:1256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" adj="13772,27832" fillcolor="#7030a0" stroked="f" strokeweight="1pt">
                  <v:textbox inset="1mm,0,1mm,0">
                    <w:txbxContent>
                      <w:p w14:paraId="011356F8"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tailored blank</w:t>
                        </w:r>
                      </w:p>
                    </w:txbxContent>
                  </v:textbox>
                </v:shape>
                <v:shape id="Textfeld 3" o:spid="_x0000_s1044" type="#_x0000_t202" style="position:absolute;left:29695;top:10663;width:24561;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" filled="f" strokecolor="#5b9bd5 [3204]" strokeweight="2pt">
                  <v:textbox inset="2mm,,2mm">
                    <w:txbxContent>
                      <w:p w14:paraId="5E567505" w14:textId="5B9820BD" w:rsidR="00304B64" w:rsidRPr="00304B64" w:rsidRDefault="00304B64" w:rsidP="00304B64">
                        <w:pPr>
                          <w:rPr>
                            <w:rFonts w:cstheme="minorBidi"/>
                            <w:color w:val="000000" w:themeColor="text1"/>
                            <w:kern w:val="24"/>
                            <w:sz w:val="28"/>
                            <w:szCs w:val="28"/>
                            <w:lang w:val="en-US"/>
                          </w:rPr>
                        </w:pPr>
                        <w:r>
                          <w:rPr>
                            <w:rFonts w:cstheme="minorBidi"/>
                            <w:color w:val="000000" w:themeColor="text1"/>
                            <w:kern w:val="24"/>
                            <w:sz w:val="28"/>
                            <w:szCs w:val="28"/>
                            <w:lang w:val="en-US"/>
                          </w:rPr>
                          <w:t xml:space="preserve">           </w:t>
                        </w:r>
                        <w:r w:rsidR="00462C7F">
                          <w:rPr>
                            <w:rFonts w:cstheme="minorBidi"/>
                            <w:color w:val="000000" w:themeColor="text1"/>
                            <w:kern w:val="24"/>
                            <w:sz w:val="28"/>
                            <w:szCs w:val="28"/>
                            <w:lang w:val="en-US"/>
                          </w:rPr>
                          <w:t xml:space="preserve">     </w:t>
                        </w:r>
                        <w:r>
                          <w:rPr>
                            <w:rFonts w:cstheme="minorBidi"/>
                            <w:color w:val="000000" w:themeColor="text1"/>
                            <w:kern w:val="24"/>
                            <w:sz w:val="28"/>
                            <w:szCs w:val="28"/>
                            <w:lang w:val="en-US"/>
                          </w:rPr>
                          <w:t xml:space="preserve">  </w:t>
                        </w:r>
                        <w:r w:rsidRPr="00304B64">
                          <w:rPr>
                            <w:rFonts w:cstheme="minorBidi"/>
                            <w:color w:val="000000" w:themeColor="text1"/>
                            <w:kern w:val="24"/>
                            <w:sz w:val="28"/>
                            <w:szCs w:val="28"/>
                            <w:lang w:val="en-US"/>
                          </w:rPr>
                          <w:t>property B</w:t>
                        </w:r>
                        <w:r>
                          <w:rPr>
                            <w:rFonts w:cstheme="minorBidi"/>
                            <w:color w:val="000000" w:themeColor="text1"/>
                            <w:kern w:val="24"/>
                            <w:sz w:val="28"/>
                            <w:szCs w:val="28"/>
                            <w:lang w:val="en-US"/>
                          </w:rPr>
                          <w:t xml:space="preserve">        </w:t>
                        </w:r>
                        <w:r>
                          <w:rPr>
                            <w:rFonts w:cstheme="minorBidi"/>
                            <w:color w:val="000000" w:themeColor="text1"/>
                            <w:kern w:val="24"/>
                            <w:sz w:val="28"/>
                            <w:szCs w:val="28"/>
                            <w:lang w:val="en-US"/>
                          </w:rPr>
                          <w:tab/>
                        </w:r>
                      </w:p>
                      <w:p w14:paraId="2A840FAE" w14:textId="6626173D" w:rsidR="00127B74" w:rsidRPr="00304B64" w:rsidRDefault="00127B74" w:rsidP="00127B74">
                        <w:pPr>
                          <w:rPr>
                            <w:rFonts w:cstheme="minorBidi"/>
                            <w:color w:val="000000" w:themeColor="text1"/>
                            <w:kern w:val="24"/>
                            <w:sz w:val="28"/>
                            <w:szCs w:val="28"/>
                            <w:lang w:val="en-US"/>
                          </w:rPr>
                        </w:pPr>
                      </w:p>
                    </w:txbxContent>
                  </v:textbox>
                </v:shape>
                <v:shape id="Textfeld 3" o:spid="_x0000_s1045" type="#_x0000_t202" style="position:absolute;left:37101;top:8624;width:9270;height:204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" fillcolor="#5b9bd5 [3204]" strokecolor="#5b9bd5 [3204]">
                  <v:textbox inset="2mm,0,2mm,0">
                    <w:txbxContent>
                      <w:p w14:paraId="507FCBC4" w14:textId="4B7F98C0" w:rsidR="00127B74" w:rsidRPr="00304B64" w:rsidRDefault="00210BC4" w:rsidP="00127B74">
                        <w:pPr>
                          <w:rPr>
                            <w:rFonts w:cstheme="minorBidi"/>
                            <w:i/>
                            <w:iCs/>
                            <w:color w:val="FFFFFF" w:themeColor="background1"/>
                            <w:kern w:val="24"/>
                            <w:sz w:val="28"/>
                            <w:szCs w:val="28"/>
                            <w:lang w:val="en-US"/>
                          </w:rPr>
                        </w:pPr>
                        <w:r w:rsidRPr="00304B64">
                          <w:rPr>
                            <w:rFonts w:cstheme="minorBidi"/>
                            <w:i/>
                            <w:iCs/>
                            <w:color w:val="FFFFFF" w:themeColor="background1"/>
                            <w:kern w:val="24"/>
                            <w:sz w:val="28"/>
                            <w:szCs w:val="28"/>
                            <w:lang w:val="en-US"/>
                          </w:rPr>
                          <w:t>seam weld</w:t>
                        </w:r>
                      </w:p>
                    </w:txbxContent>
                  </v:textbox>
                </v:shape>
                <v:group id="Gruppieren 1074" o:spid="_x0000_s1046" style="position:absolute;left:32433;width:19935;height:3736" coordorigin="32433" coordsize="1993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shape id="Abgerundete rechteckige Legende 47" o:spid="_x0000_s1047"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" adj="6682,28658" fillcolor="#7030a0" stroked="f" strokeweight="1pt">
                    <v:textbox inset="1mm,0,1mm,0">
                      <w:txbxContent>
                        <w:p w14:paraId="51B8FC50" w14:textId="77777777" w:rsidR="00127B74" w:rsidRDefault="00127B74" w:rsidP="00127B74">
                          <w:pPr>
                            <w:jc w:val="center"/>
                            <w:rPr>
                              <w:rFonts w:asciiTheme="minorHAnsi" w:hAnsi="Calibri" w:cstheme="minorBidi"/>
                              <w:color w:val="FFFFFF" w:themeColor="light1"/>
                              <w:kern w:val="24"/>
                              <w:sz w:val="32"/>
                              <w:szCs w:val="32"/>
                              <w:lang w:val="en-US"/>
                            </w:rPr>
                          </w:pPr>
                          <w:r>
                            <w:rPr>
                              <w:rFonts w:asciiTheme="minorHAnsi" w:hAnsi="Calibri" w:cstheme="minorBidi"/>
                              <w:color w:val="FFFFFF" w:themeColor="light1"/>
                              <w:kern w:val="24"/>
                              <w:sz w:val="32"/>
                              <w:szCs w:val="32"/>
                              <w:lang w:val="en-US"/>
                            </w:rPr>
                            <w:t>two distinct properties</w:t>
                          </w:r>
                        </w:p>
                      </w:txbxContent>
                    </v:textbox>
                  </v:shape>
                  <v:shape id="Abgerundete rechteckige Legende 47" o:spid="_x0000_s1048" type="#_x0000_t62" style="position:absolute;left:32433;width:19934;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" adj="16208,29155" fillcolor="#7030a0" stroked="f" strokeweight="1pt">
                    <v:textbox inset="1mm,0,1mm,0">
                      <w:txbxContent>
                        <w:p w14:paraId="40B4684C" w14:textId="77777777" w:rsidR="00127B74" w:rsidRPr="00304B64" w:rsidRDefault="00127B74" w:rsidP="00127B74">
                          <w:pPr>
                            <w:jc w:val="center"/>
                            <w:rPr>
                              <w:rFonts w:cstheme="minorBidi"/>
                              <w:color w:val="FFFFFF" w:themeColor="light1"/>
                              <w:kern w:val="24"/>
                              <w:sz w:val="28"/>
                              <w:szCs w:val="28"/>
                              <w:lang w:val="en-US"/>
                            </w:rPr>
                          </w:pPr>
                          <w:r w:rsidRPr="00304B64">
                            <w:rPr>
                              <w:rFonts w:cstheme="minorBidi"/>
                              <w:color w:val="FFFFFF" w:themeColor="light1"/>
                              <w:kern w:val="24"/>
                              <w:sz w:val="28"/>
                              <w:szCs w:val="28"/>
                              <w:lang w:val="en-US"/>
                            </w:rPr>
                            <w:t>two distinct properties</w:t>
                          </w:r>
                        </w:p>
                      </w:txbxContent>
                    </v:textbox>
                  </v:shape>
                </v:group>
                <v:shape id="Textfeld 3" o:spid="_x0000_s1049" type="#_x0000_t202" style="position:absolute;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" strokecolor="#5b9bd5 [3204]" strokeweight="2pt">
                  <v:textbox inset="2mm,,2mm">
                    <w:txbxContent>
                      <w:p w14:paraId="1CA01569"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1067" o:spid="_x0000_s1050" type="#_x0000_t202" style="position:absolute;left:10053;top:5208;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" strokecolor="#5b9bd5 [3204]" strokeweight="2pt">
                  <v:textbox inset="2mm,,2mm">
                    <w:txbxContent>
                      <w:p w14:paraId="03D096A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v:shape id="Textfeld 3" o:spid="_x0000_s1051" type="#_x0000_t202" style="position:absolute;left:29696;top:5208;width:9930;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" strokecolor="#5b9bd5 [3204]" strokeweight="2pt">
                  <v:textbox inset="2mm,,2mm">
                    <w:txbxContent>
                      <w:p w14:paraId="5DFC137A"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A</w:t>
                        </w:r>
                      </w:p>
                    </w:txbxContent>
                  </v:textbox>
                </v:shape>
                <v:shape id="Textfeld 3" o:spid="_x0000_s1052" type="#_x0000_t202" style="position:absolute;left:44433;top:5209;width:9822;height:3505;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" strokecolor="#5b9bd5 [3204]" strokeweight="2pt">
                  <v:textbox inset="2mm,,2mm">
                    <w:txbxContent>
                      <w:p w14:paraId="275A5BC8" w14:textId="77777777" w:rsidR="00127B74" w:rsidRPr="00304B64" w:rsidRDefault="00127B74" w:rsidP="00127B74">
                        <w:pPr>
                          <w:rPr>
                            <w:rFonts w:cstheme="minorBidi"/>
                            <w:color w:val="000000" w:themeColor="text1"/>
                            <w:kern w:val="24"/>
                            <w:sz w:val="28"/>
                            <w:szCs w:val="28"/>
                            <w:lang w:val="en-US"/>
                          </w:rPr>
                        </w:pPr>
                        <w:r w:rsidRPr="00304B64">
                          <w:rPr>
                            <w:rFonts w:cstheme="minorBidi"/>
                            <w:color w:val="000000" w:themeColor="text1"/>
                            <w:kern w:val="24"/>
                            <w:sz w:val="28"/>
                            <w:szCs w:val="28"/>
                            <w:lang w:val="en-US"/>
                          </w:rPr>
                          <w:t>property C</w:t>
                        </w:r>
                      </w:p>
                    </w:txbxContent>
                  </v:textbox>
                </v:shape>
                <w10:wrap type="topAndBottom" anchorx="margin"/>
              </v:group>
            </w:pict>
          </mc:Fallback>
        </mc:AlternateContent>
      </w:r>
    </w:p>
    <w:p w14:paraId="66F9F6A8" w14:textId="51281B31" w:rsidR="00F05539" w:rsidRPr="00F54804" w:rsidRDefault="00F05539" w:rsidP="00127B74">
      <w:pPr>
        <w:keepNext/>
      </w:pPr>
    </w:p>
    <w:p w14:paraId="161D7F10" w14:textId="5D9B13A4" w:rsidR="00FC68DB" w:rsidRPr="005C2D94" w:rsidRDefault="00FC68DB" w:rsidP="001E4607">
      <w:pPr>
        <w:pStyle w:val="Beschriftung"/>
      </w:pPr>
      <w:bookmarkStart w:id="197" w:name="_Ref156167208"/>
      <w:bookmarkStart w:id="198" w:name="_Toc3557086"/>
      <w:bookmarkStart w:id="199" w:name="_Toc34747336"/>
      <w:bookmarkStart w:id="200" w:name="_Toc76030527"/>
      <w:bookmarkStart w:id="201" w:name="_Toc94530813"/>
      <w:bookmarkStart w:id="202" w:name="_Toc101428212"/>
      <w:bookmarkStart w:id="203" w:name="_Toc159618849"/>
      <w:r w:rsidRPr="005C2D94">
        <w:t xml:space="preserve">Figure </w:t>
      </w:r>
      <w:r w:rsidRPr="005C2D94">
        <w:fldChar w:fldCharType="begin"/>
      </w:r>
      <w:r w:rsidRPr="00F54804">
        <w:instrText xml:space="preserve"> SEQ Figure \* ARABIC </w:instrText>
      </w:r>
      <w:r w:rsidRPr="005C2D94">
        <w:fldChar w:fldCharType="separate"/>
      </w:r>
      <w:r w:rsidR="0012574E">
        <w:rPr>
          <w:noProof/>
        </w:rPr>
        <w:t>6</w:t>
      </w:r>
      <w:r w:rsidRPr="005C2D94">
        <w:fldChar w:fldCharType="end"/>
      </w:r>
      <w:bookmarkEnd w:id="197"/>
      <w:r w:rsidR="007C43A2">
        <w:t xml:space="preserve"> — </w:t>
      </w:r>
      <w:r w:rsidR="002D71A1">
        <w:t>Seam weld</w:t>
      </w:r>
      <w:r w:rsidRPr="005C2D94">
        <w:t xml:space="preserve"> crossing tailored blank vs. </w:t>
      </w:r>
      <w:r w:rsidR="002D71A1">
        <w:t>seam weld</w:t>
      </w:r>
      <w:r w:rsidRPr="005C2D94">
        <w:t xml:space="preserve"> crossing physical </w:t>
      </w:r>
      <w:bookmarkEnd w:id="198"/>
      <w:bookmarkEnd w:id="199"/>
      <w:bookmarkEnd w:id="200"/>
      <w:bookmarkEnd w:id="201"/>
      <w:bookmarkEnd w:id="202"/>
      <w:r w:rsidR="00DE7A34" w:rsidRPr="005C2D94">
        <w:t>gap.</w:t>
      </w:r>
      <w:bookmarkEnd w:id="203"/>
      <w:r w:rsidR="00DE7A34">
        <w:t xml:space="preserve"> </w:t>
      </w:r>
    </w:p>
    <w:p w14:paraId="04A0388C" w14:textId="4CF58122" w:rsidR="00FC68DB" w:rsidRPr="005C2D94" w:rsidRDefault="00FC68DB" w:rsidP="00B202D2">
      <w:r w:rsidRPr="005C2D94">
        <w:t xml:space="preserve">And even </w:t>
      </w:r>
      <w:r w:rsidR="007E0A68">
        <w:t>if there is a gap</w:t>
      </w:r>
      <w:r w:rsidRPr="005C2D94">
        <w:t>: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4" w:name="_Toc3556938"/>
      <w:bookmarkStart w:id="205" w:name="_Toc34747187"/>
      <w:bookmarkStart w:id="206" w:name="_Toc77102000"/>
      <w:bookmarkStart w:id="207" w:name="_Toc159618728"/>
      <w:r w:rsidRPr="001E4607">
        <w:t>File Structure of χ</w:t>
      </w:r>
      <w:r w:rsidRPr="00BD52D7">
        <w:t>MCF</w:t>
      </w:r>
      <w:bookmarkEnd w:id="204"/>
      <w:bookmarkEnd w:id="205"/>
      <w:bookmarkEnd w:id="206"/>
      <w:bookmarkEnd w:id="207"/>
    </w:p>
    <w:p w14:paraId="29E0863A" w14:textId="52A95CA7" w:rsidR="00FF4D5F" w:rsidRPr="00FF4D5F" w:rsidRDefault="00FF4D5F" w:rsidP="0013175B">
      <w:pPr>
        <w:pStyle w:val="berschrift2"/>
      </w:pPr>
      <w:bookmarkStart w:id="208" w:name="_Toc159618729"/>
      <w:r>
        <w:t>General</w:t>
      </w:r>
      <w:bookmarkEnd w:id="208"/>
    </w:p>
    <w:p w14:paraId="279BD672" w14:textId="7083A495" w:rsidR="00FC68DB" w:rsidRPr="00F54804" w:rsidRDefault="00FC68DB" w:rsidP="00B202D2">
      <w:r w:rsidRPr="000A1B7B">
        <w:t xml:space="preserve">As mentioned before, χMCF is built upon XML. This </w:t>
      </w:r>
      <w:r w:rsidR="00064E62" w:rsidRPr="00E956F7">
        <w:rPr>
          <w:szCs w:val="24"/>
        </w:rPr>
        <w:t xml:space="preserve">eases </w:t>
      </w:r>
      <w:r w:rsidRPr="00726144">
        <w:t>χ</w:t>
      </w:r>
      <w:r w:rsidRPr="00F54804">
        <w:t xml:space="preserve">MCF </w:t>
      </w:r>
      <w:r w:rsidR="00064E62">
        <w:t>to offer a</w:t>
      </w:r>
      <w:r w:rsidRPr="00F54804">
        <w:t xml:space="preserve"> clear logical structure.</w:t>
      </w:r>
      <w:r w:rsidR="00064E62">
        <w:t xml:space="preserve"> </w:t>
      </w:r>
    </w:p>
    <w:p w14:paraId="207E8EE9" w14:textId="04A97418" w:rsidR="00FC68DB" w:rsidRPr="005C2D94" w:rsidRDefault="00FC68DB" w:rsidP="00B202D2">
      <w:r w:rsidRPr="00F54804">
        <w:t xml:space="preserve">The root/document element of χMCF </w:t>
      </w:r>
      <w:r w:rsidR="00DB7676">
        <w:t>must be</w:t>
      </w:r>
      <w:r w:rsidRPr="00F54804">
        <w:t xml:space="preserve"> named </w:t>
      </w:r>
      <w:r w:rsidRPr="00143D47">
        <w:rPr>
          <w:rStyle w:val="CodeCharacter"/>
        </w:rPr>
        <w:t>&lt;xmcf/&gt;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64E232A7"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w:t>
      </w:r>
      <w:r w:rsidR="003F3DEF">
        <w:t xml:space="preserve">therefore, </w:t>
      </w:r>
      <w:r w:rsidR="00FC68DB" w:rsidRPr="005C2D94">
        <w:t>not further discussed here</w:t>
      </w:r>
      <w:r w:rsidR="00064E62">
        <w:t>,</w:t>
      </w:r>
      <w:r w:rsidR="00FC68DB" w:rsidRPr="005C2D94">
        <w:t xml:space="preserve"> </w:t>
      </w:r>
    </w:p>
    <w:p w14:paraId="724D0C30" w14:textId="1972598B" w:rsidR="00FC68DB" w:rsidRPr="00BD52D7" w:rsidRDefault="00FC68DB" w:rsidP="00DE0BBC">
      <w:pPr>
        <w:numPr>
          <w:ilvl w:val="0"/>
          <w:numId w:val="12"/>
        </w:numPr>
        <w:tabs>
          <w:tab w:val="clear" w:pos="403"/>
        </w:tabs>
        <w:spacing w:line="240" w:lineRule="auto"/>
        <w:jc w:val="left"/>
      </w:pPr>
      <w:r w:rsidRPr="001E4607">
        <w:t>Elements containing general information</w:t>
      </w:r>
      <w:r w:rsidR="00064E62">
        <w:t xml:space="preserve">, </w:t>
      </w:r>
    </w:p>
    <w:p w14:paraId="03A02F66" w14:textId="3D093F75"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number</w:t>
      </w:r>
      <w:r w:rsidR="00064E62">
        <w:t>,</w:t>
      </w:r>
      <w:r w:rsidRPr="00F54804">
        <w:t xml:space="preserve"> </w:t>
      </w:r>
    </w:p>
    <w:p w14:paraId="33471CF2" w14:textId="58FEE6AF"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specific </w:t>
      </w:r>
      <w:r w:rsidR="00DB7676" w:rsidRPr="00F54804">
        <w:t xml:space="preserve">data </w:t>
      </w:r>
      <w:r w:rsidRPr="00F54804">
        <w:t>for individual applications</w:t>
      </w:r>
      <w:r w:rsidR="00064E62">
        <w:t xml:space="preserve">, </w:t>
      </w:r>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&lt;femdata/&gt;</w:t>
      </w:r>
      <w:r w:rsidRPr="00F54804">
        <w:t xml:space="preserve"> containing finite element specific data. </w:t>
      </w:r>
    </w:p>
    <w:p w14:paraId="68CB3115" w14:textId="7DD60196" w:rsidR="00FC68DB" w:rsidRDefault="00FC68DB" w:rsidP="001046AD">
      <w:pPr>
        <w:pStyle w:val="berschrift2"/>
      </w:pPr>
      <w:bookmarkStart w:id="209" w:name="_Toc428279323"/>
      <w:bookmarkStart w:id="210" w:name="_Toc428456059"/>
      <w:bookmarkStart w:id="211" w:name="_Toc428537023"/>
      <w:bookmarkStart w:id="212" w:name="_Toc428969342"/>
      <w:bookmarkStart w:id="213" w:name="_Toc429052733"/>
      <w:bookmarkStart w:id="214" w:name="_Toc3556939"/>
      <w:bookmarkStart w:id="215" w:name="_Toc34747188"/>
      <w:bookmarkStart w:id="216" w:name="_Toc77102001"/>
      <w:bookmarkStart w:id="217" w:name="_Toc159618730"/>
      <w:bookmarkEnd w:id="209"/>
      <w:bookmarkEnd w:id="210"/>
      <w:bookmarkEnd w:id="211"/>
      <w:bookmarkEnd w:id="212"/>
      <w:bookmarkEnd w:id="213"/>
      <w:r w:rsidRPr="00F54804">
        <w:t>Elements containing general information</w:t>
      </w:r>
      <w:bookmarkEnd w:id="214"/>
      <w:bookmarkEnd w:id="215"/>
      <w:bookmarkEnd w:id="216"/>
      <w:bookmarkEnd w:id="217"/>
      <w:r w:rsidRPr="00F54804">
        <w:t xml:space="preserve"> </w:t>
      </w:r>
    </w:p>
    <w:p w14:paraId="1607C0FE" w14:textId="1EF1363D" w:rsidR="001046AD" w:rsidRPr="001046AD" w:rsidRDefault="001046AD" w:rsidP="0013175B">
      <w:pPr>
        <w:pStyle w:val="berschrift3"/>
      </w:pPr>
      <w:bookmarkStart w:id="218" w:name="_Toc159618731"/>
      <w:r>
        <w:t>General</w:t>
      </w:r>
      <w:bookmarkEnd w:id="218"/>
    </w:p>
    <w:p w14:paraId="5626DD8D" w14:textId="4817432A" w:rsidR="00FC68DB" w:rsidRPr="005A35CE" w:rsidRDefault="00FC68DB" w:rsidP="00B202D2">
      <w:r w:rsidRPr="005A35CE">
        <w:t xml:space="preserve">χMCF </w:t>
      </w:r>
      <w:r w:rsidR="0024315E">
        <w:t>has</w:t>
      </w:r>
      <w:r w:rsidRPr="005A35CE">
        <w:t xml:space="preserve"> the following elements for general information:</w:t>
      </w:r>
    </w:p>
    <w:p w14:paraId="2C0E4BC8" w14:textId="6068E9DF"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&lt;date/&gt;</w:t>
      </w:r>
      <w:r w:rsidRPr="005A35CE">
        <w:tab/>
        <w:t>optional</w:t>
      </w:r>
      <w:r w:rsidR="000B735A">
        <w:t xml:space="preserve">, </w:t>
      </w:r>
    </w:p>
    <w:p w14:paraId="3B7DFE2A" w14:textId="0FBC1E40"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&lt;version/&gt;</w:t>
      </w:r>
      <w:r w:rsidRPr="005A35CE">
        <w:tab/>
        <w:t>mandatory</w:t>
      </w:r>
      <w:r w:rsidR="006E69C3">
        <w:t xml:space="preserve">, </w:t>
      </w:r>
    </w:p>
    <w:p w14:paraId="6B8C682C" w14:textId="3EE14329" w:rsidR="00FC68DB" w:rsidRPr="005A35CE" w:rsidRDefault="00FC68DB" w:rsidP="006E69C3">
      <w:pPr>
        <w:numPr>
          <w:ilvl w:val="0"/>
          <w:numId w:val="62"/>
        </w:numPr>
        <w:tabs>
          <w:tab w:val="clear" w:pos="403"/>
          <w:tab w:val="left" w:pos="851"/>
          <w:tab w:val="left" w:pos="2127"/>
        </w:tabs>
        <w:spacing w:line="240" w:lineRule="auto"/>
        <w:jc w:val="left"/>
      </w:pPr>
      <w:r w:rsidRPr="00143D47">
        <w:rPr>
          <w:rStyle w:val="CodeCharacter"/>
        </w:rPr>
        <w:t>&lt;units/&gt;</w:t>
      </w:r>
      <w:r w:rsidRPr="005A35CE">
        <w:tab/>
        <w:t>optional</w:t>
      </w:r>
      <w:r w:rsidR="00E53873">
        <w:t>.</w:t>
      </w:r>
      <w:r w:rsidR="006E69C3">
        <w:t xml:space="preserve"> </w:t>
      </w:r>
    </w:p>
    <w:p w14:paraId="74F914C6" w14:textId="40A28FF2" w:rsidR="004A0432" w:rsidRDefault="00FC68DB" w:rsidP="00B202D2">
      <w:pPr>
        <w:tabs>
          <w:tab w:val="left" w:pos="851"/>
          <w:tab w:val="left" w:pos="2127"/>
        </w:tabs>
      </w:pPr>
      <w:r w:rsidRPr="005A35CE">
        <w:t xml:space="preserve">The root element </w:t>
      </w:r>
      <w:r w:rsidRPr="00143D47">
        <w:rPr>
          <w:rStyle w:val="CodeCharacter"/>
        </w:rPr>
        <w:t>&lt;xmcf/&gt;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12574E" w:rsidRPr="00F54804">
        <w:t xml:space="preserve">Table </w:t>
      </w:r>
      <w:r w:rsidR="0012574E">
        <w:rPr>
          <w:noProof/>
        </w:rPr>
        <w:t>1</w:t>
      </w:r>
      <w:r w:rsidR="004A0432">
        <w:fldChar w:fldCharType="end"/>
      </w:r>
      <w:r w:rsidR="00193CD4">
        <w:t xml:space="preserve">: </w:t>
      </w:r>
    </w:p>
    <w:p w14:paraId="27DDAA13" w14:textId="1F500CCF" w:rsidR="004A0432" w:rsidRPr="005A35CE" w:rsidRDefault="004A0432" w:rsidP="001640C5">
      <w:pPr>
        <w:pStyle w:val="Beschriftung"/>
        <w:keepNext/>
        <w:keepLines/>
      </w:pPr>
      <w:bookmarkStart w:id="219" w:name="_Ref101283712"/>
      <w:bookmarkStart w:id="220" w:name="_Ref101283685"/>
      <w:bookmarkStart w:id="221" w:name="_Toc159618933"/>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1</w:t>
      </w:r>
      <w:r w:rsidRPr="00F54804">
        <w:fldChar w:fldCharType="end"/>
      </w:r>
      <w:bookmarkEnd w:id="219"/>
      <w:r>
        <w:t xml:space="preserve"> — </w:t>
      </w:r>
      <w:r w:rsidRPr="00F54804">
        <w:t xml:space="preserve">Nested elements of </w:t>
      </w:r>
      <w:r w:rsidRPr="005C2D94">
        <w:t xml:space="preserve">element </w:t>
      </w:r>
      <w:r w:rsidRPr="00251C60">
        <w:rPr>
          <w:rStyle w:val="CodeCharacter"/>
        </w:rPr>
        <w:t>&lt;xmcf/&gt;</w:t>
      </w:r>
      <w:bookmarkEnd w:id="220"/>
      <w:bookmarkEnd w:id="221"/>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F2B0D4E" w:rsidR="00FC68DB" w:rsidRPr="002E32DA" w:rsidRDefault="00FC68DB" w:rsidP="002E32DA">
            <w:pPr>
              <w:keepNext/>
              <w:rPr>
                <w:b w:val="0"/>
                <w:sz w:val="20"/>
                <w:szCs w:val="20"/>
              </w:rPr>
            </w:pPr>
            <w:r w:rsidRPr="002E32DA">
              <w:rPr>
                <w:sz w:val="20"/>
                <w:szCs w:val="20"/>
              </w:rPr>
              <w:t>Constraint / Remarks</w:t>
            </w:r>
            <w:r w:rsidR="009C7BC4">
              <w:rPr>
                <w:sz w:val="20"/>
                <w:szCs w:val="20"/>
              </w:rPr>
              <w:t xml:space="preserve"> </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3A4270C3"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r w:rsidRPr="005C185E">
              <w:rPr>
                <w:b w:val="0"/>
                <w:sz w:val="20"/>
                <w:szCs w:val="20"/>
              </w:rPr>
              <w:t>femdata</w:t>
            </w:r>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0FD922B6" w:rsidR="00FC68DB" w:rsidRPr="005C185E" w:rsidRDefault="00FC68DB" w:rsidP="00B202D2">
            <w:pPr>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03BC30D6" w:rsidR="00FC68DB" w:rsidRPr="005C185E" w:rsidRDefault="00FC68DB" w:rsidP="00B202D2">
            <w:pPr>
              <w:keepNext/>
              <w:rPr>
                <w:b w:val="0"/>
                <w:sz w:val="20"/>
                <w:szCs w:val="20"/>
              </w:rPr>
            </w:pPr>
            <w:r w:rsidRPr="005C185E">
              <w:rPr>
                <w:b w:val="0"/>
                <w:sz w:val="20"/>
                <w:szCs w:val="20"/>
              </w:rPr>
              <w:t xml:space="preserve">See </w:t>
            </w:r>
            <w:r w:rsidR="005020EF">
              <w:rPr>
                <w:b w:val="0"/>
                <w:sz w:val="20"/>
                <w:szCs w:val="20"/>
              </w:rPr>
              <w:t>clause</w:t>
            </w:r>
            <w:r w:rsidRPr="005C185E">
              <w:rPr>
                <w:b w:val="0"/>
                <w:sz w:val="20"/>
                <w:szCs w:val="20"/>
              </w:rPr>
              <w:t xml:space="preserve">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12574E">
              <w:rPr>
                <w:b w:val="0"/>
                <w:sz w:val="20"/>
                <w:szCs w:val="20"/>
              </w:rPr>
              <w:t>7.4</w:t>
            </w:r>
            <w:r w:rsidRPr="005C185E">
              <w:rPr>
                <w:sz w:val="20"/>
                <w:szCs w:val="20"/>
              </w:rPr>
              <w:fldChar w:fldCharType="end"/>
            </w:r>
          </w:p>
        </w:tc>
      </w:tr>
    </w:tbl>
    <w:p w14:paraId="3B5E3F13" w14:textId="51BC2ED0" w:rsidR="00FC68DB" w:rsidRPr="009B6E79" w:rsidRDefault="00FC68DB" w:rsidP="009B6E79">
      <w:pPr>
        <w:pStyle w:val="berschrift3"/>
      </w:pPr>
      <w:bookmarkStart w:id="222" w:name="_Toc3556940"/>
      <w:bookmarkStart w:id="223" w:name="_Toc34747189"/>
      <w:bookmarkStart w:id="224" w:name="_Toc77102002"/>
      <w:bookmarkStart w:id="225" w:name="_Toc159618732"/>
      <w:r w:rsidRPr="009B6E79">
        <w:t>Date</w:t>
      </w:r>
      <w:bookmarkEnd w:id="222"/>
      <w:bookmarkEnd w:id="223"/>
      <w:bookmarkEnd w:id="224"/>
      <w:bookmarkEnd w:id="225"/>
      <w:r w:rsidR="0007518D" w:rsidRPr="009B6E79">
        <w:t xml:space="preserve"> </w:t>
      </w:r>
    </w:p>
    <w:p w14:paraId="29A69272" w14:textId="775640C8" w:rsidR="00FC68DB" w:rsidRPr="0007518D" w:rsidRDefault="00FC68DB" w:rsidP="00B202D2">
      <w:r w:rsidRPr="0007518D">
        <w:t xml:space="preserve">The element </w:t>
      </w:r>
      <w:r w:rsidRPr="0007518D">
        <w:rPr>
          <w:rStyle w:val="CodeCharacter"/>
        </w:rPr>
        <w:t>&lt;date/&gt;</w:t>
      </w:r>
      <w:r w:rsidRPr="0007518D">
        <w:t xml:space="preserve"> of the format</w:t>
      </w:r>
      <w:r w:rsidR="00F3142F">
        <w:t xml:space="preserve"> “</w:t>
      </w:r>
      <w:r w:rsidRPr="0007518D">
        <w:t>yyyy-mm-dd</w:t>
      </w:r>
      <w:r w:rsidR="00683FBB">
        <w:t xml:space="preserve">” </w:t>
      </w:r>
      <w:r w:rsidRPr="0007518D">
        <w:t xml:space="preserve">specifies the date on which the file </w:t>
      </w:r>
      <w:r w:rsidR="001F0D68">
        <w:t>wa</w:t>
      </w:r>
      <w:r w:rsidRPr="0007518D">
        <w:t>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43F32">
            <w:rPr>
              <w:lang w:val="en-US"/>
            </w:rPr>
            <w:instrText xml:space="preserve">CITATION ISO8601 \l 1031 </w:instrText>
          </w:r>
          <w:r w:rsidR="0009235B" w:rsidRPr="0007518D">
            <w:fldChar w:fldCharType="separate"/>
          </w:r>
          <w:r w:rsidR="005E3DB0" w:rsidRPr="005E3DB0">
            <w:rPr>
              <w:noProof/>
              <w:lang w:val="en-US"/>
            </w:rPr>
            <w:t>[4]</w:t>
          </w:r>
          <w:r w:rsidR="0009235B" w:rsidRPr="0007518D">
            <w:fldChar w:fldCharType="end"/>
          </w:r>
        </w:sdtContent>
      </w:sdt>
      <w:r w:rsidR="005A35CE" w:rsidRPr="0007518D">
        <w:t>.</w:t>
      </w:r>
      <w:r w:rsidRPr="0007518D">
        <w:t xml:space="preserve"> </w:t>
      </w:r>
    </w:p>
    <w:p w14:paraId="6AAC4806" w14:textId="1CE8592F" w:rsidR="00EC3A91" w:rsidRPr="001D0107" w:rsidRDefault="0097331B" w:rsidP="00A76BFE">
      <w:pPr>
        <w:pStyle w:val="Example"/>
        <w:rPr>
          <w:sz w:val="24"/>
        </w:rPr>
      </w:pPr>
      <w:r>
        <w:t>Example</w:t>
      </w:r>
      <w:r w:rsidR="00EC3A91" w:rsidRPr="001D0107" w:rsidDel="00EC3A91">
        <w:rPr>
          <w:sz w:val="24"/>
        </w:rPr>
        <w:t xml:space="preserve"> </w:t>
      </w:r>
    </w:p>
    <w:p w14:paraId="0DE6CF78" w14:textId="77777777" w:rsidR="00FC68DB" w:rsidRPr="00983F92" w:rsidRDefault="00FC68DB" w:rsidP="001046AD">
      <w:pPr>
        <w:pStyle w:val="XMLCode"/>
        <w:keepNext/>
        <w:keepLines/>
        <w:rPr>
          <w:lang w:val="fr-FR"/>
        </w:rPr>
      </w:pPr>
      <w:r w:rsidRPr="00983F92">
        <w:rPr>
          <w:lang w:val="fr-FR"/>
        </w:rPr>
        <w:t>&lt;?xml version="1.0" encoding="UTF-8" ?&gt;</w:t>
      </w:r>
    </w:p>
    <w:p w14:paraId="6AB1DC73" w14:textId="6789BAF1" w:rsidR="00FC68DB" w:rsidRPr="00AE3F08" w:rsidRDefault="00FC68DB" w:rsidP="001046AD">
      <w:pPr>
        <w:pStyle w:val="XMLCode"/>
        <w:keepNext/>
        <w:keepLines/>
        <w:rPr>
          <w:lang w:val="fr-FR"/>
        </w:rPr>
      </w:pPr>
      <w:r w:rsidRPr="00AE3F08">
        <w:rPr>
          <w:lang w:val="fr-FR"/>
        </w:rPr>
        <w:t>&lt;xmcf xmlns:xsi="http://www.w3.org/2001/XMLSchema-instance"</w:t>
      </w:r>
    </w:p>
    <w:p w14:paraId="44631369" w14:textId="366DA2B8" w:rsidR="00FC68DB" w:rsidRPr="00AE3F08" w:rsidRDefault="00FC68DB" w:rsidP="001046AD">
      <w:pPr>
        <w:pStyle w:val="XMLCode"/>
        <w:keepNext/>
        <w:keepLines/>
        <w:rPr>
          <w:lang w:val="fr-FR"/>
        </w:rPr>
      </w:pPr>
      <w:r w:rsidRPr="00AE3F08">
        <w:rPr>
          <w:lang w:val="fr-FR"/>
        </w:rPr>
        <w:t>xsi:noNamespaceSchemaLocation="</w:t>
      </w:r>
      <w:r w:rsidRPr="00AE3F08">
        <w:rPr>
          <w:b/>
          <w:bCs/>
          <w:lang w:val="fr-FR"/>
        </w:rPr>
        <w:t>xmcf_3_</w:t>
      </w:r>
      <w:r w:rsidR="0095483F" w:rsidRPr="00AE3F08">
        <w:rPr>
          <w:b/>
          <w:bCs/>
          <w:lang w:val="fr-FR"/>
        </w:rPr>
        <w:t>1</w:t>
      </w:r>
      <w:r w:rsidRPr="00AE3F08">
        <w:rPr>
          <w:b/>
          <w:bCs/>
          <w:lang w:val="fr-FR"/>
        </w:rPr>
        <w:t>_1.xsd</w:t>
      </w:r>
      <w:r w:rsidRPr="00AE3F08">
        <w:rPr>
          <w:lang w:val="fr-FR"/>
        </w:rPr>
        <w:t>"&gt;</w:t>
      </w:r>
    </w:p>
    <w:p w14:paraId="27EC8D65" w14:textId="03334B0E" w:rsidR="00FC68DB" w:rsidRPr="00AE3F08" w:rsidRDefault="00FC68DB" w:rsidP="001046AD">
      <w:pPr>
        <w:pStyle w:val="XMLCode"/>
        <w:keepNext/>
        <w:keepLines/>
        <w:rPr>
          <w:b/>
          <w:lang w:val="fr-FR"/>
        </w:rPr>
      </w:pPr>
      <w:r w:rsidRPr="00AE3F08">
        <w:rPr>
          <w:lang w:val="fr-FR"/>
        </w:rPr>
        <w:t xml:space="preserve">    </w:t>
      </w:r>
      <w:r w:rsidRPr="00AE3F08">
        <w:rPr>
          <w:b/>
          <w:lang w:val="fr-FR"/>
        </w:rPr>
        <w:t>&lt;date&gt; 20</w:t>
      </w:r>
      <w:r w:rsidR="00AE7F81" w:rsidRPr="00AE3F08">
        <w:rPr>
          <w:b/>
          <w:lang w:val="fr-FR"/>
        </w:rPr>
        <w:t>23</w:t>
      </w:r>
      <w:r w:rsidRPr="00AE3F08">
        <w:rPr>
          <w:b/>
          <w:lang w:val="fr-FR"/>
        </w:rPr>
        <w:t>-0</w:t>
      </w:r>
      <w:r w:rsidR="00AE7F81" w:rsidRPr="00AE3F08">
        <w:rPr>
          <w:b/>
          <w:lang w:val="fr-FR"/>
        </w:rPr>
        <w:t>4</w:t>
      </w:r>
      <w:r w:rsidRPr="00AE3F08">
        <w:rPr>
          <w:b/>
          <w:lang w:val="fr-FR"/>
        </w:rPr>
        <w:t>-</w:t>
      </w:r>
      <w:r w:rsidR="00AE7F81" w:rsidRPr="00AE3F08">
        <w:rPr>
          <w:b/>
          <w:lang w:val="fr-FR"/>
        </w:rPr>
        <w:t>13</w:t>
      </w:r>
      <w:r w:rsidRPr="00AE3F08">
        <w:rPr>
          <w:b/>
          <w:lang w:val="fr-FR"/>
        </w:rPr>
        <w:t xml:space="preserve"> &lt;/date&gt;</w:t>
      </w:r>
    </w:p>
    <w:p w14:paraId="38F924E6" w14:textId="05FA97B8" w:rsidR="00FC68DB" w:rsidRPr="00AE3F08" w:rsidRDefault="00FC68DB" w:rsidP="001046AD">
      <w:pPr>
        <w:pStyle w:val="XMLCode"/>
        <w:keepNext/>
        <w:keepLines/>
        <w:rPr>
          <w:lang w:val="fr-FR"/>
        </w:rPr>
      </w:pPr>
      <w:r w:rsidRPr="00AE3F08">
        <w:rPr>
          <w:lang w:val="fr-FR"/>
        </w:rPr>
        <w:t xml:space="preserve">    &lt;version&gt; </w:t>
      </w:r>
      <w:r w:rsidR="0095483F" w:rsidRPr="00AE3F08">
        <w:rPr>
          <w:lang w:val="fr-FR"/>
        </w:rPr>
        <w:t>3.1.1</w:t>
      </w:r>
      <w:r w:rsidRPr="00AE3F08">
        <w:rPr>
          <w:lang w:val="fr-FR"/>
        </w:rPr>
        <w:t xml:space="preserve"> &lt;/version&gt;</w:t>
      </w:r>
    </w:p>
    <w:p w14:paraId="490950CA" w14:textId="77777777" w:rsidR="00FC68DB" w:rsidRPr="0007518D" w:rsidRDefault="00FC68DB" w:rsidP="001046AD">
      <w:pPr>
        <w:pStyle w:val="XMLCode"/>
        <w:keepNext/>
        <w:keepLines/>
        <w:rPr>
          <w:lang w:val="en-GB"/>
        </w:rPr>
      </w:pPr>
      <w:r w:rsidRPr="00AE3F08">
        <w:rPr>
          <w:lang w:val="fr-FR"/>
        </w:rPr>
        <w:t xml:space="preserve">    </w:t>
      </w:r>
      <w:r w:rsidRPr="0007518D">
        <w:rPr>
          <w:lang w:val="en-GB"/>
        </w:rPr>
        <w:t>&lt;units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5DD7F6CF" w14:textId="4865FD3D" w:rsidR="00FC68DB" w:rsidRDefault="00FC68DB" w:rsidP="00B202D2">
      <w:pPr>
        <w:pStyle w:val="XMLCode"/>
        <w:rPr>
          <w:lang w:val="en-GB"/>
        </w:rPr>
      </w:pPr>
      <w:r w:rsidRPr="0007518D">
        <w:rPr>
          <w:lang w:val="en-GB"/>
        </w:rPr>
        <w:t>&lt;/xmcf&gt;</w:t>
      </w:r>
      <w:r w:rsidR="0097331B">
        <w:rPr>
          <w:lang w:val="en-GB"/>
        </w:rPr>
        <w:t xml:space="preserve"> </w:t>
      </w:r>
    </w:p>
    <w:p w14:paraId="184FC879" w14:textId="5A4687B4" w:rsidR="00AB3497" w:rsidRPr="009B6E79" w:rsidRDefault="00AB3497" w:rsidP="009B6E79">
      <w:pPr>
        <w:pStyle w:val="berschrift3"/>
      </w:pPr>
      <w:bookmarkStart w:id="226" w:name="_Toc159618733"/>
      <w:r w:rsidRPr="009B6E79">
        <w:t>Time</w:t>
      </w:r>
      <w:bookmarkEnd w:id="226"/>
      <w:r w:rsidRPr="009B6E79">
        <w:t xml:space="preserve"> </w:t>
      </w:r>
    </w:p>
    <w:p w14:paraId="4E316B8A" w14:textId="0EC6E6FD" w:rsidR="00AB3497" w:rsidRDefault="00AB3497" w:rsidP="00AB3497">
      <w:r>
        <w:t xml:space="preserve">The element </w:t>
      </w:r>
      <w:r w:rsidRPr="00AB3497">
        <w:rPr>
          <w:rStyle w:val="CodeCharacter"/>
        </w:rPr>
        <w:t>&lt;time/&gt;</w:t>
      </w:r>
      <w:r>
        <w:t xml:space="preserve"> of the format</w:t>
      </w:r>
      <w:r w:rsidR="00F3142F">
        <w:t xml:space="preserve"> “</w:t>
      </w:r>
      <w:r>
        <w:t>hh:mm:ss±hh:mm</w:t>
      </w:r>
      <w:r w:rsidR="00683FBB">
        <w:t xml:space="preserve">” </w:t>
      </w:r>
      <w:r>
        <w:t xml:space="preserve">specifies the time on which the file </w:t>
      </w:r>
      <w:r w:rsidR="001F0D68">
        <w:t>wa</w:t>
      </w:r>
      <w:r>
        <w:t xml:space="preserve">s created. </w:t>
      </w:r>
      <w:r w:rsidRPr="0007518D">
        <w:t>It follows ISO 8601 series, cf. </w:t>
      </w:r>
      <w:sdt>
        <w:sdtPr>
          <w:id w:val="-2017447714"/>
          <w:citation/>
        </w:sdtPr>
        <w:sdtContent>
          <w:r w:rsidRPr="0007518D">
            <w:fldChar w:fldCharType="begin"/>
          </w:r>
          <w:r w:rsidR="00043F32">
            <w:rPr>
              <w:lang w:val="en-US"/>
            </w:rPr>
            <w:instrText xml:space="preserve">CITATION ISO8601 \l 1031 </w:instrText>
          </w:r>
          <w:r w:rsidRPr="0007518D">
            <w:fldChar w:fldCharType="separate"/>
          </w:r>
          <w:r w:rsidR="005E3DB0" w:rsidRPr="005E3DB0">
            <w:rPr>
              <w:noProof/>
              <w:lang w:val="en-US"/>
            </w:rPr>
            <w:t>[4]</w:t>
          </w:r>
          <w:r w:rsidRPr="0007518D">
            <w:fldChar w:fldCharType="end"/>
          </w:r>
        </w:sdtContent>
      </w:sdt>
      <w:r w:rsidRPr="0007518D">
        <w:t xml:space="preserve">. </w:t>
      </w:r>
    </w:p>
    <w:p w14:paraId="5EA62980" w14:textId="330F14F6" w:rsidR="00AB3497" w:rsidRPr="0007518D" w:rsidRDefault="00AB3497" w:rsidP="00AB3497">
      <w:r>
        <w:t xml:space="preserve">Time element may exist only if date element exists. </w:t>
      </w:r>
    </w:p>
    <w:p w14:paraId="5D433605" w14:textId="03263414" w:rsidR="00AB3497" w:rsidRPr="00BC3986" w:rsidRDefault="0097331B" w:rsidP="007C1E41">
      <w:pPr>
        <w:pStyle w:val="Example"/>
        <w:keepNext/>
        <w:rPr>
          <w:sz w:val="24"/>
        </w:rPr>
      </w:pPr>
      <w:r>
        <w:t>Example</w:t>
      </w:r>
      <w:r w:rsidR="00AB3497" w:rsidRPr="00BC3986" w:rsidDel="00EC3A91">
        <w:rPr>
          <w:sz w:val="24"/>
        </w:rPr>
        <w:t xml:space="preserve"> </w:t>
      </w:r>
    </w:p>
    <w:p w14:paraId="7CA64740" w14:textId="4F0551F2" w:rsidR="00AB3497" w:rsidRPr="00AB3497" w:rsidRDefault="00AB3497" w:rsidP="00AB3497">
      <w:pPr>
        <w:pStyle w:val="XMLCode"/>
        <w:keepNext/>
        <w:keepLines/>
        <w:rPr>
          <w:lang w:val="en-GB"/>
        </w:rPr>
      </w:pPr>
      <w:r w:rsidRPr="00AB3497">
        <w:rPr>
          <w:lang w:val="en-GB"/>
        </w:rPr>
        <w:t>&lt;?xml version="1.0" encoding="UTF-8" ?&gt;</w:t>
      </w:r>
    </w:p>
    <w:p w14:paraId="12085305" w14:textId="0E1A245A" w:rsidR="00AB3497" w:rsidRPr="00EE080E" w:rsidRDefault="00AB3497" w:rsidP="00AB3497">
      <w:pPr>
        <w:pStyle w:val="XMLCode"/>
        <w:keepNext/>
        <w:keepLines/>
        <w:rPr>
          <w:lang w:val="en-GB"/>
        </w:rPr>
      </w:pPr>
      <w:r w:rsidRPr="00EE080E">
        <w:rPr>
          <w:lang w:val="en-GB"/>
        </w:rPr>
        <w:t>&lt;xmcf xmlns:xsi="http://www.w3.org/2001/XMLSchema-instance"</w:t>
      </w:r>
    </w:p>
    <w:p w14:paraId="6465A887" w14:textId="77777777" w:rsidR="00AB3497" w:rsidRPr="00AB3497" w:rsidRDefault="00AB3497" w:rsidP="00AB3497">
      <w:pPr>
        <w:pStyle w:val="XMLCode"/>
        <w:keepNext/>
        <w:keepLines/>
        <w:rPr>
          <w:lang w:val="en-GB"/>
        </w:rPr>
      </w:pPr>
      <w:r w:rsidRPr="00AB3497">
        <w:rPr>
          <w:lang w:val="en-GB"/>
        </w:rPr>
        <w:t>xsi:noNamespaceSchemaLocation="xmcf_3_1_1.xsd"&gt;</w:t>
      </w:r>
    </w:p>
    <w:p w14:paraId="2AFF2859" w14:textId="77777777" w:rsidR="00AB3497" w:rsidRPr="00AB3497" w:rsidRDefault="00AB3497" w:rsidP="00AB3497">
      <w:pPr>
        <w:pStyle w:val="XMLCode"/>
        <w:keepNext/>
        <w:keepLines/>
        <w:rPr>
          <w:lang w:val="en-GB"/>
        </w:rPr>
      </w:pPr>
      <w:r w:rsidRPr="00AB3497">
        <w:rPr>
          <w:lang w:val="en-GB"/>
        </w:rPr>
        <w:t xml:space="preserve">    &lt;date&gt; 2023-04-13 &lt;/date&gt;</w:t>
      </w:r>
    </w:p>
    <w:p w14:paraId="19BBA7FD" w14:textId="0D75F087" w:rsidR="00AB3497" w:rsidRPr="00AB3497" w:rsidRDefault="00AB3497" w:rsidP="00AB3497">
      <w:pPr>
        <w:pStyle w:val="XMLCode"/>
        <w:keepNext/>
        <w:keepLines/>
        <w:rPr>
          <w:lang w:val="en-GB"/>
        </w:rPr>
      </w:pPr>
      <w:r w:rsidRPr="00AB3497">
        <w:rPr>
          <w:lang w:val="en-GB"/>
        </w:rPr>
        <w:t xml:space="preserve">    &lt;time&gt;</w:t>
      </w:r>
      <w:r w:rsidR="00834D1B">
        <w:rPr>
          <w:lang w:val="en-GB"/>
        </w:rPr>
        <w:t xml:space="preserve"> </w:t>
      </w:r>
      <w:r w:rsidRPr="00AB3497">
        <w:rPr>
          <w:lang w:val="en-GB"/>
        </w:rPr>
        <w:t>15:34:05-01:00</w:t>
      </w:r>
      <w:r w:rsidR="00834D1B">
        <w:rPr>
          <w:lang w:val="en-GB"/>
        </w:rPr>
        <w:t xml:space="preserve"> </w:t>
      </w:r>
      <w:r w:rsidRPr="00AB3497">
        <w:rPr>
          <w:lang w:val="en-GB"/>
        </w:rPr>
        <w:t>&lt;/time&gt;</w:t>
      </w:r>
    </w:p>
    <w:p w14:paraId="4F285D97" w14:textId="77777777" w:rsidR="00AB3497" w:rsidRPr="00AB3497" w:rsidRDefault="00AB3497" w:rsidP="00AB3497">
      <w:pPr>
        <w:pStyle w:val="XMLCode"/>
        <w:keepNext/>
        <w:keepLines/>
        <w:rPr>
          <w:lang w:val="en-GB"/>
        </w:rPr>
      </w:pPr>
      <w:r w:rsidRPr="00AB3497">
        <w:rPr>
          <w:lang w:val="en-GB"/>
        </w:rPr>
        <w:t xml:space="preserve">    &lt;version&gt; 3.1.1 &lt;/version&gt;</w:t>
      </w:r>
    </w:p>
    <w:p w14:paraId="5A9B4B09" w14:textId="77777777" w:rsidR="00AB3497" w:rsidRPr="00AB3497" w:rsidRDefault="00AB3497" w:rsidP="00AB3497">
      <w:pPr>
        <w:pStyle w:val="XMLCode"/>
        <w:keepNext/>
        <w:keepLines/>
        <w:rPr>
          <w:lang w:val="en-GB"/>
        </w:rPr>
      </w:pPr>
      <w:r w:rsidRPr="00AB3497">
        <w:rPr>
          <w:lang w:val="en-GB"/>
        </w:rPr>
        <w:t xml:space="preserve">    &lt;units length="mm" angle="rad" mass="kg" force="N" time="s"/&gt;</w:t>
      </w:r>
    </w:p>
    <w:p w14:paraId="129A88AA" w14:textId="77777777" w:rsidR="00AB3497" w:rsidRPr="00AB3497" w:rsidRDefault="00AB3497" w:rsidP="00AB3497">
      <w:pPr>
        <w:pStyle w:val="XMLCode"/>
        <w:keepNext/>
        <w:keepLines/>
        <w:rPr>
          <w:lang w:val="en-GB"/>
        </w:rPr>
      </w:pPr>
      <w:r w:rsidRPr="00AB3497">
        <w:rPr>
          <w:lang w:val="en-GB"/>
        </w:rPr>
        <w:t xml:space="preserve">    ...</w:t>
      </w:r>
    </w:p>
    <w:p w14:paraId="4D68D3C4" w14:textId="74AB5888" w:rsidR="00AB3497" w:rsidRPr="0007518D" w:rsidRDefault="00AB3497" w:rsidP="007C1E41">
      <w:pPr>
        <w:pStyle w:val="XMLCode"/>
        <w:rPr>
          <w:lang w:val="en-GB"/>
        </w:rPr>
      </w:pPr>
      <w:r w:rsidRPr="00AB3497">
        <w:rPr>
          <w:lang w:val="en-GB"/>
        </w:rPr>
        <w:t>&lt;/xmcf&gt;</w:t>
      </w:r>
    </w:p>
    <w:p w14:paraId="41245EAE" w14:textId="77777777" w:rsidR="00FC68DB" w:rsidRPr="0007518D" w:rsidRDefault="00FC68DB" w:rsidP="00B202D2">
      <w:pPr>
        <w:pStyle w:val="berschrift3"/>
      </w:pPr>
      <w:bookmarkStart w:id="227" w:name="_Toc3556941"/>
      <w:bookmarkStart w:id="228" w:name="_Toc34747190"/>
      <w:bookmarkStart w:id="229" w:name="_Toc77102003"/>
      <w:bookmarkStart w:id="230" w:name="_Toc159618734"/>
      <w:r w:rsidRPr="0007518D">
        <w:t>Version</w:t>
      </w:r>
      <w:bookmarkEnd w:id="227"/>
      <w:bookmarkEnd w:id="228"/>
      <w:bookmarkEnd w:id="229"/>
      <w:bookmarkEnd w:id="230"/>
    </w:p>
    <w:p w14:paraId="2B51203D" w14:textId="46FC121C" w:rsidR="00FC68DB" w:rsidRPr="0007518D" w:rsidRDefault="00F833EA" w:rsidP="00B202D2">
      <w:r w:rsidRPr="00F833EA">
        <w:t xml:space="preserve">The code of the χMCF standard version on which the current file is based is </w:t>
      </w:r>
      <w:r w:rsidR="00AE7F81">
        <w:t>specifie</w:t>
      </w:r>
      <w:r w:rsidRPr="00F833EA">
        <w:t xml:space="preserve">d by the element </w:t>
      </w:r>
      <w:r w:rsidR="00FC68DB" w:rsidRPr="0007518D">
        <w:rPr>
          <w:rStyle w:val="CodeCharacter"/>
        </w:rPr>
        <w:t>&lt;version/&gt;.</w:t>
      </w:r>
    </w:p>
    <w:p w14:paraId="624E94A2" w14:textId="46718DBA" w:rsidR="00FC68DB" w:rsidRPr="0007518D" w:rsidRDefault="00F833EA" w:rsidP="00B202D2">
      <w:r w:rsidRPr="00F833EA">
        <w:t xml:space="preserve">The version code of χMCF files </w:t>
      </w:r>
      <w:r w:rsidR="00AE7F81" w:rsidRPr="00E956F7">
        <w:rPr>
          <w:szCs w:val="24"/>
        </w:rPr>
        <w:t xml:space="preserve">following this </w:t>
      </w:r>
      <w:r w:rsidRPr="00F833EA">
        <w:t xml:space="preserve">document is </w:t>
      </w:r>
      <w:r w:rsidR="00FC68DB" w:rsidRPr="0007518D">
        <w:t xml:space="preserve">3.1.1. </w:t>
      </w:r>
    </w:p>
    <w:p w14:paraId="118B7F20" w14:textId="3E8EDE7B" w:rsidR="00EC3A91" w:rsidRPr="00BC3986" w:rsidRDefault="0097331B" w:rsidP="00A76BFE">
      <w:pPr>
        <w:pStyle w:val="Example"/>
        <w:rPr>
          <w:sz w:val="24"/>
        </w:rPr>
      </w:pPr>
      <w:r>
        <w:t>Example</w:t>
      </w:r>
      <w:r w:rsidR="00EC3A91" w:rsidRPr="00BC3986" w:rsidDel="00EC3A91">
        <w:rPr>
          <w:sz w:val="24"/>
        </w:rPr>
        <w:t xml:space="preserve"> </w:t>
      </w:r>
    </w:p>
    <w:p w14:paraId="4AE32841" w14:textId="77777777" w:rsidR="00FC68DB" w:rsidRPr="0007518D" w:rsidRDefault="00FC68DB" w:rsidP="00B202D2">
      <w:pPr>
        <w:pStyle w:val="XMLCode"/>
        <w:keepNext/>
        <w:rPr>
          <w:lang w:val="en-GB"/>
        </w:rPr>
      </w:pPr>
      <w:r w:rsidRPr="0007518D">
        <w:rPr>
          <w:lang w:val="en-GB"/>
        </w:rPr>
        <w:t>&lt;?xml version="1.0" encoding="UTF-8" ?&gt;</w:t>
      </w:r>
    </w:p>
    <w:p w14:paraId="078C2394" w14:textId="14B0FC8D" w:rsidR="00FC68DB" w:rsidRPr="00CE582F" w:rsidRDefault="00FC68DB" w:rsidP="00B202D2">
      <w:pPr>
        <w:pStyle w:val="XMLCode"/>
        <w:keepNext/>
        <w:rPr>
          <w:lang w:val="en-GB"/>
        </w:rPr>
      </w:pPr>
      <w:r w:rsidRPr="00CE582F">
        <w:rPr>
          <w:lang w:val="en-GB"/>
        </w:rPr>
        <w:t>&lt;xmcf xmlns:xsi="http://www.w3.org/2001/XMLSchema-instance"</w:t>
      </w:r>
    </w:p>
    <w:p w14:paraId="263D8FB4" w14:textId="7BF1348E" w:rsidR="00FC68DB" w:rsidRPr="0007518D" w:rsidRDefault="00FC68DB" w:rsidP="00B202D2">
      <w:pPr>
        <w:pStyle w:val="XMLCode"/>
        <w:rPr>
          <w:lang w:val="en-GB"/>
        </w:rPr>
      </w:pPr>
      <w:r w:rsidRPr="0007518D">
        <w:rPr>
          <w:lang w:val="en-GB"/>
        </w:rPr>
        <w:t>xsi:noNamespaceSchemaLocation="</w:t>
      </w:r>
      <w:r w:rsidR="0095483F" w:rsidRPr="0007518D">
        <w:rPr>
          <w:b/>
          <w:bCs/>
          <w:lang w:val="en-GB"/>
        </w:rPr>
        <w:t>xmcf_3_1</w:t>
      </w:r>
      <w:r w:rsidRPr="0007518D">
        <w:rPr>
          <w:b/>
          <w:bCs/>
          <w:lang w:val="en-GB"/>
        </w:rPr>
        <w:t>_1.xsd</w:t>
      </w:r>
      <w:r w:rsidRPr="0007518D">
        <w:rPr>
          <w:lang w:val="en-GB"/>
        </w:rPr>
        <w:t>"&gt;</w:t>
      </w:r>
    </w:p>
    <w:p w14:paraId="22BEA2F1" w14:textId="66AA8161" w:rsidR="00FC68DB" w:rsidRPr="0007518D" w:rsidRDefault="00FC68DB" w:rsidP="00B202D2">
      <w:pPr>
        <w:pStyle w:val="XMLCode"/>
        <w:rPr>
          <w:lang w:val="en-GB"/>
        </w:rPr>
      </w:pPr>
      <w:r w:rsidRPr="0007518D">
        <w:rPr>
          <w:lang w:val="en-GB"/>
        </w:rPr>
        <w:t xml:space="preserve">    &lt;date&gt; 20</w:t>
      </w:r>
      <w:r w:rsidR="00AE7F81">
        <w:rPr>
          <w:lang w:val="en-GB"/>
        </w:rPr>
        <w:t>23</w:t>
      </w:r>
      <w:r w:rsidRPr="0007518D">
        <w:rPr>
          <w:lang w:val="en-GB"/>
        </w:rPr>
        <w:t>-0</w:t>
      </w:r>
      <w:r w:rsidR="00AE7F81">
        <w:rPr>
          <w:lang w:val="en-GB"/>
        </w:rPr>
        <w:t>4</w:t>
      </w:r>
      <w:r w:rsidRPr="0007518D">
        <w:rPr>
          <w:lang w:val="en-GB"/>
        </w:rPr>
        <w:t>-</w:t>
      </w:r>
      <w:r w:rsidR="00AE7F81">
        <w:rPr>
          <w:lang w:val="en-GB"/>
        </w:rPr>
        <w:t>13</w:t>
      </w:r>
      <w:r w:rsidRPr="0007518D">
        <w:rPr>
          <w:lang w:val="en-GB"/>
        </w:rPr>
        <w:t xml:space="preserve"> &lt;/date&gt;</w:t>
      </w:r>
    </w:p>
    <w:p w14:paraId="11E1F67A" w14:textId="0BE4551F" w:rsidR="00834D1B" w:rsidRPr="00AB3497" w:rsidRDefault="00834D1B" w:rsidP="00834D1B">
      <w:pPr>
        <w:pStyle w:val="XMLCode"/>
        <w:rPr>
          <w:lang w:val="en-GB"/>
        </w:rPr>
      </w:pPr>
      <w:r w:rsidRPr="00AB3497">
        <w:rPr>
          <w:lang w:val="en-GB"/>
        </w:rPr>
        <w:t xml:space="preserve">    &lt;time&gt;</w:t>
      </w:r>
      <w:r>
        <w:rPr>
          <w:lang w:val="en-GB"/>
        </w:rPr>
        <w:t xml:space="preserve"> </w:t>
      </w:r>
      <w:r w:rsidRPr="00AB3497">
        <w:rPr>
          <w:lang w:val="en-GB"/>
        </w:rPr>
        <w:t>15:34:05-01:00</w:t>
      </w:r>
      <w:r>
        <w:rPr>
          <w:lang w:val="en-GB"/>
        </w:rPr>
        <w:t xml:space="preserve"> </w:t>
      </w:r>
      <w:r w:rsidRPr="00AB3497">
        <w:rPr>
          <w:lang w:val="en-GB"/>
        </w:rPr>
        <w:t>&lt;/time&gt;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48401A">
      <w:pPr>
        <w:pStyle w:val="XMLCode"/>
        <w:keepNext/>
        <w:rPr>
          <w:lang w:val="en-GB"/>
        </w:rPr>
      </w:pPr>
      <w:r w:rsidRPr="0007518D">
        <w:rPr>
          <w:lang w:val="en-GB"/>
        </w:rPr>
        <w:lastRenderedPageBreak/>
        <w:t xml:space="preserve">    &lt;units length="mm" angle="rad" mass="kg" force="N" time="s"/&gt;</w:t>
      </w:r>
    </w:p>
    <w:p w14:paraId="23FEA340" w14:textId="77777777" w:rsidR="00FC68DB" w:rsidRPr="0007518D" w:rsidRDefault="00FC68DB" w:rsidP="00AE7F81">
      <w:pPr>
        <w:pStyle w:val="XMLCode"/>
        <w:keepNext/>
        <w:rPr>
          <w:lang w:val="en-GB"/>
        </w:rPr>
      </w:pPr>
      <w:r w:rsidRPr="0007518D">
        <w:rPr>
          <w:lang w:val="en-GB"/>
        </w:rPr>
        <w:t xml:space="preserve">    ...</w:t>
      </w:r>
    </w:p>
    <w:p w14:paraId="2481B4B2" w14:textId="0E6B2E69" w:rsidR="00FC68DB" w:rsidRPr="0007518D" w:rsidRDefault="00FC68DB" w:rsidP="00B202D2">
      <w:pPr>
        <w:pStyle w:val="XMLCode"/>
        <w:rPr>
          <w:lang w:val="en-GB"/>
        </w:rPr>
      </w:pPr>
      <w:r w:rsidRPr="0007518D">
        <w:rPr>
          <w:lang w:val="en-GB"/>
        </w:rPr>
        <w:t>&lt;/xmcf&gt;</w:t>
      </w:r>
    </w:p>
    <w:p w14:paraId="1EFDCB56" w14:textId="7231B1B2" w:rsidR="00FC68DB" w:rsidRPr="0007518D" w:rsidRDefault="00FC68DB" w:rsidP="00B202D2">
      <w:pPr>
        <w:pStyle w:val="berschrift3"/>
      </w:pPr>
      <w:bookmarkStart w:id="231" w:name="_Toc3556942"/>
      <w:bookmarkStart w:id="232" w:name="_Ref34739722"/>
      <w:bookmarkStart w:id="233" w:name="_Ref34739734"/>
      <w:bookmarkStart w:id="234" w:name="_Toc34747191"/>
      <w:bookmarkStart w:id="235" w:name="_Toc77102004"/>
      <w:bookmarkStart w:id="236" w:name="_Toc159618735"/>
      <w:r w:rsidRPr="0007518D">
        <w:t>Unit System</w:t>
      </w:r>
      <w:bookmarkEnd w:id="231"/>
      <w:bookmarkEnd w:id="232"/>
      <w:bookmarkEnd w:id="233"/>
      <w:bookmarkEnd w:id="234"/>
      <w:bookmarkEnd w:id="235"/>
      <w:bookmarkEnd w:id="236"/>
      <w:r w:rsidR="0007518D" w:rsidRPr="0007518D">
        <w:t xml:space="preserve"> </w:t>
      </w:r>
    </w:p>
    <w:p w14:paraId="096E5E57" w14:textId="17EF53BA" w:rsidR="00FC68DB" w:rsidRPr="0007518D" w:rsidRDefault="00F833EA" w:rsidP="00B202D2">
      <w:r w:rsidRPr="00F833EA">
        <w:t xml:space="preserve">The </w:t>
      </w:r>
      <w:r w:rsidR="00363CBD" w:rsidRPr="00F833EA">
        <w:t xml:space="preserve">unit </w:t>
      </w:r>
      <w:r w:rsidRPr="00F833EA">
        <w:t>system used by χMCF is based on the International System of Units (SI)</w:t>
      </w:r>
      <w:r w:rsidR="00A7276B">
        <w:t> </w:t>
      </w:r>
      <w:sdt>
        <w:sdtPr>
          <w:id w:val="-1281033617"/>
          <w:citation/>
        </w:sdtPr>
        <w:sdtContent>
          <w:r w:rsidR="00A7276B">
            <w:fldChar w:fldCharType="begin"/>
          </w:r>
          <w:r w:rsidR="00A7276B" w:rsidRPr="00A7276B">
            <w:rPr>
              <w:lang w:val="en-US"/>
            </w:rPr>
            <w:instrText xml:space="preserve"> CITATION ISO80000_1_2022 \l 1031 </w:instrText>
          </w:r>
          <w:r w:rsidR="00A7276B">
            <w:fldChar w:fldCharType="separate"/>
          </w:r>
          <w:r w:rsidR="005E3DB0" w:rsidRPr="005E3DB0">
            <w:rPr>
              <w:noProof/>
              <w:lang w:val="en-US"/>
            </w:rPr>
            <w:t>[5]</w:t>
          </w:r>
          <w:r w:rsidR="00A7276B">
            <w:fldChar w:fldCharType="end"/>
          </w:r>
        </w:sdtContent>
      </w:sdt>
      <w:r w:rsidRPr="00F833EA">
        <w:t xml:space="preserve"> and is represented by the element </w:t>
      </w:r>
      <w:r w:rsidR="00A7276B" w:rsidRPr="0007518D">
        <w:rPr>
          <w:rStyle w:val="CodeCharacter"/>
        </w:rPr>
        <w:t>&lt;units/&gt;</w:t>
      </w:r>
      <w:r w:rsidR="00FC68DB" w:rsidRPr="0007518D">
        <w:t xml:space="preserve">. Both the base and the derived units are supported, including decimal prefixes. </w:t>
      </w:r>
    </w:p>
    <w:p w14:paraId="6A25D6A4" w14:textId="53C03A97" w:rsidR="00FC68DB" w:rsidRPr="0007518D" w:rsidRDefault="00FC68DB" w:rsidP="00B202D2">
      <w:r w:rsidRPr="0007518D">
        <w:t>Following non-SI units are allowed</w:t>
      </w:r>
      <w:r w:rsidR="00F833EA">
        <w:t xml:space="preserve"> in addition</w:t>
      </w:r>
      <w:r w:rsidRPr="0007518D">
        <w:t>: Length</w:t>
      </w:r>
      <w:r w:rsidR="00F833EA">
        <w:t xml:space="preserve"> </w:t>
      </w:r>
      <w:r w:rsidRPr="0007518D">
        <w:t>[in] and [ft]; Mass [lb]</w:t>
      </w:r>
      <w:r w:rsidR="006C1148">
        <w:t>, see </w:t>
      </w:r>
      <w:sdt>
        <w:sdtPr>
          <w:id w:val="-299615020"/>
          <w:citation/>
        </w:sdtPr>
        <w:sdtContent>
          <w:r w:rsidR="006C1148">
            <w:fldChar w:fldCharType="begin"/>
          </w:r>
          <w:r w:rsidR="006C1148" w:rsidRPr="006C1148">
            <w:rPr>
              <w:lang w:val="en-US"/>
            </w:rPr>
            <w:instrText xml:space="preserve"> CITATION NIST_SP811_2020 \l 1031 </w:instrText>
          </w:r>
          <w:r w:rsidR="006C1148">
            <w:fldChar w:fldCharType="separate"/>
          </w:r>
          <w:r w:rsidR="005E3DB0" w:rsidRPr="005E3DB0">
            <w:rPr>
              <w:noProof/>
              <w:lang w:val="en-US"/>
            </w:rPr>
            <w:t>[6]</w:t>
          </w:r>
          <w:r w:rsidR="006C1148">
            <w:fldChar w:fldCharType="end"/>
          </w:r>
        </w:sdtContent>
      </w:sdt>
      <w:r w:rsidRPr="0007518D">
        <w:t xml:space="preserve">. </w:t>
      </w:r>
    </w:p>
    <w:p w14:paraId="48A843C5" w14:textId="402A7A7F" w:rsidR="00FC68DB" w:rsidRPr="0007518D" w:rsidRDefault="00F833EA" w:rsidP="00B202D2">
      <w:r w:rsidRPr="00F833EA">
        <w:t>No units need to be specified for dimensionless physical quantities</w:t>
      </w:r>
      <w:r w:rsidR="00FC68DB" w:rsidRPr="0007518D">
        <w:t xml:space="preserve">, </w:t>
      </w:r>
      <w:r w:rsidR="008C4F0E">
        <w:t>e.g.</w:t>
      </w:r>
      <w:r w:rsidR="00FC68DB" w:rsidRPr="0007518D">
        <w:t xml:space="preserve"> friction coefficients. </w:t>
      </w:r>
    </w:p>
    <w:p w14:paraId="724B7A2E" w14:textId="33D84289" w:rsidR="001011A1" w:rsidRPr="0007518D" w:rsidRDefault="00AE0A77" w:rsidP="00B202D2">
      <w:r>
        <w:t xml:space="preserve">The </w:t>
      </w:r>
      <w:r w:rsidR="00FC68DB" w:rsidRPr="0007518D">
        <w:t>XML-specification of</w:t>
      </w:r>
      <w:r w:rsidR="00FC68DB" w:rsidRPr="00BC3986">
        <w:t xml:space="preserve"> </w:t>
      </w:r>
      <w:r w:rsidR="00FC68DB" w:rsidRPr="0007518D">
        <w:rPr>
          <w:rStyle w:val="CodeCharacter"/>
        </w:rPr>
        <w:t>&lt;units</w:t>
      </w:r>
      <w:r w:rsidR="00143D47" w:rsidRPr="0007518D">
        <w:rPr>
          <w:rStyle w:val="CodeCharacter"/>
        </w:rPr>
        <w:t>/</w:t>
      </w:r>
      <w:r w:rsidR="00FC68DB" w:rsidRPr="0007518D">
        <w:rPr>
          <w:rStyle w:val="CodeCharacter"/>
        </w:rPr>
        <w:t>&gt;</w:t>
      </w:r>
      <w:r w:rsidR="00A7276B" w:rsidRPr="00F833EA">
        <w:t xml:space="preserve"> </w:t>
      </w:r>
      <w:r>
        <w:t xml:space="preserve">is shown in </w:t>
      </w:r>
      <w:r>
        <w:fldChar w:fldCharType="begin"/>
      </w:r>
      <w:r>
        <w:instrText xml:space="preserve"> REF _Ref157706102 \h </w:instrText>
      </w:r>
      <w:r>
        <w:fldChar w:fldCharType="separate"/>
      </w:r>
      <w:r w:rsidR="0012574E" w:rsidRPr="0007518D">
        <w:t xml:space="preserve">Table </w:t>
      </w:r>
      <w:r w:rsidR="0012574E">
        <w:rPr>
          <w:noProof/>
        </w:rPr>
        <w:t>2</w:t>
      </w:r>
      <w:r>
        <w:fldChar w:fldCharType="end"/>
      </w:r>
      <w:r w:rsidR="00FE31EE" w:rsidRPr="0007518D">
        <w:rPr>
          <w:rFonts w:cs="Courier New"/>
          <w:bCs/>
          <w:iCs/>
        </w:rPr>
        <w:t>:</w:t>
      </w:r>
      <w:r>
        <w:rPr>
          <w:rFonts w:cs="Courier New"/>
          <w:bCs/>
          <w:iCs/>
        </w:rPr>
        <w:t xml:space="preserve"> </w:t>
      </w:r>
    </w:p>
    <w:p w14:paraId="08B0248F" w14:textId="2F79BBFB" w:rsidR="004A0432" w:rsidRPr="0007518D" w:rsidRDefault="004A0432" w:rsidP="001640C5">
      <w:pPr>
        <w:pStyle w:val="Beschriftung"/>
        <w:keepNext/>
        <w:keepLines/>
      </w:pPr>
      <w:bookmarkStart w:id="237" w:name="_Ref157706102"/>
      <w:bookmarkStart w:id="238" w:name="_Toc159618934"/>
      <w:r w:rsidRPr="0007518D">
        <w:t xml:space="preserve">Table </w:t>
      </w:r>
      <w:bookmarkStart w:id="239" w:name="_Ref101283755"/>
      <w:r w:rsidRPr="0007518D">
        <w:fldChar w:fldCharType="begin"/>
      </w:r>
      <w:r w:rsidRPr="0007518D">
        <w:instrText xml:space="preserve"> SEQ Table \* ARABIC </w:instrText>
      </w:r>
      <w:r w:rsidRPr="0007518D">
        <w:fldChar w:fldCharType="separate"/>
      </w:r>
      <w:r w:rsidR="0012574E">
        <w:rPr>
          <w:noProof/>
        </w:rPr>
        <w:t>2</w:t>
      </w:r>
      <w:r w:rsidRPr="0007518D">
        <w:fldChar w:fldCharType="end"/>
      </w:r>
      <w:bookmarkEnd w:id="237"/>
      <w:bookmarkEnd w:id="239"/>
      <w:r w:rsidRPr="0007518D">
        <w:t xml:space="preserve"> — XML-specification of </w:t>
      </w:r>
      <w:r w:rsidRPr="0007518D">
        <w:rPr>
          <w:rFonts w:ascii="Courier New" w:hAnsi="Courier New" w:cs="Courier New"/>
        </w:rPr>
        <w:t>&lt;units/&gt;</w:t>
      </w:r>
      <w:bookmarkEnd w:id="238"/>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11C8863D" w:rsidR="00FC68DB" w:rsidRPr="0007518D" w:rsidRDefault="00683FBB" w:rsidP="00B202D2">
            <w:pPr>
              <w:rPr>
                <w:b w:val="0"/>
                <w:sz w:val="18"/>
                <w:szCs w:val="20"/>
              </w:rPr>
            </w:pPr>
            <w:r>
              <w:rPr>
                <w:b w:val="0"/>
                <w:sz w:val="18"/>
                <w:szCs w:val="20"/>
              </w:rPr>
              <w:t>“</w:t>
            </w:r>
            <w:r w:rsidR="00FC68DB" w:rsidRPr="0007518D">
              <w:rPr>
                <w:b w:val="0"/>
                <w:sz w:val="18"/>
                <w:szCs w:val="20"/>
              </w:rPr>
              <w:t>mm</w:t>
            </w:r>
            <w:r w:rsidR="00B87A73">
              <w:rPr>
                <w:b w:val="0"/>
                <w:sz w:val="18"/>
                <w:szCs w:val="20"/>
              </w:rPr>
              <w:t>”,</w:t>
            </w:r>
            <w:r w:rsidR="00F3142F">
              <w:rPr>
                <w:b w:val="0"/>
                <w:sz w:val="18"/>
                <w:szCs w:val="20"/>
              </w:rPr>
              <w:t xml:space="preserve"> “</w:t>
            </w:r>
            <w:r w:rsidR="00FC68DB" w:rsidRPr="0007518D">
              <w:rPr>
                <w:b w:val="0"/>
                <w:sz w:val="18"/>
                <w:szCs w:val="20"/>
              </w:rPr>
              <w:t>m</w:t>
            </w:r>
            <w:r w:rsidR="00834891">
              <w:rPr>
                <w:b w:val="0"/>
                <w:sz w:val="18"/>
                <w:szCs w:val="20"/>
              </w:rPr>
              <w:t>”,</w:t>
            </w:r>
            <w:r w:rsidR="00F3142F">
              <w:rPr>
                <w:b w:val="0"/>
                <w:sz w:val="18"/>
                <w:szCs w:val="20"/>
              </w:rPr>
              <w:t xml:space="preserve"> “</w:t>
            </w:r>
            <w:r w:rsidR="00FC68DB" w:rsidRPr="0007518D">
              <w:rPr>
                <w:b w:val="0"/>
                <w:sz w:val="18"/>
                <w:szCs w:val="20"/>
              </w:rPr>
              <w:t>in</w:t>
            </w:r>
            <w:r w:rsidR="00B87A73">
              <w:rPr>
                <w:b w:val="0"/>
                <w:sz w:val="18"/>
                <w:szCs w:val="20"/>
              </w:rPr>
              <w:t>”,</w:t>
            </w:r>
            <w:r w:rsidR="00F3142F">
              <w:rPr>
                <w:b w:val="0"/>
                <w:sz w:val="18"/>
                <w:szCs w:val="20"/>
              </w:rPr>
              <w:t xml:space="preserve"> “</w:t>
            </w:r>
            <w:r w:rsidR="00FC68DB" w:rsidRPr="0007518D">
              <w:rPr>
                <w:b w:val="0"/>
                <w:sz w:val="18"/>
                <w:szCs w:val="20"/>
              </w:rPr>
              <w:t>ft"</w:t>
            </w:r>
            <w:r w:rsidR="00AE0A77">
              <w:rPr>
                <w:b w:val="0"/>
                <w:sz w:val="18"/>
                <w:szCs w:val="20"/>
              </w:rPr>
              <w:t xml:space="preserve"> </w:t>
            </w:r>
          </w:p>
        </w:tc>
        <w:tc>
          <w:tcPr>
            <w:tcW w:w="2982" w:type="dxa"/>
          </w:tcPr>
          <w:p w14:paraId="6D1D7BDC" w14:textId="40E863EA" w:rsidR="00FC68DB" w:rsidRPr="0007518D" w:rsidRDefault="00683FBB" w:rsidP="00B202D2">
            <w:pPr>
              <w:rPr>
                <w:b w:val="0"/>
                <w:sz w:val="18"/>
                <w:szCs w:val="20"/>
              </w:rPr>
            </w:pPr>
            <w:r>
              <w:rPr>
                <w:b w:val="0"/>
                <w:sz w:val="18"/>
                <w:szCs w:val="20"/>
              </w:rPr>
              <w:t>“</w:t>
            </w:r>
            <w:r w:rsidR="00FC68DB" w:rsidRPr="0007518D">
              <w:rPr>
                <w:b w:val="0"/>
                <w:sz w:val="18"/>
                <w:szCs w:val="20"/>
              </w:rPr>
              <w:t>mm</w:t>
            </w:r>
            <w:r>
              <w:rPr>
                <w:b w:val="0"/>
                <w:sz w:val="18"/>
                <w:szCs w:val="20"/>
              </w:rPr>
              <w:t xml:space="preserve">” </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2D6B9839" w:rsidR="00FC68DB" w:rsidRPr="0007518D" w:rsidRDefault="00683FBB" w:rsidP="00B202D2">
            <w:pPr>
              <w:rPr>
                <w:b w:val="0"/>
                <w:sz w:val="18"/>
                <w:szCs w:val="20"/>
              </w:rPr>
            </w:pPr>
            <w:r>
              <w:rPr>
                <w:b w:val="0"/>
                <w:sz w:val="18"/>
                <w:szCs w:val="20"/>
              </w:rPr>
              <w:t>“</w:t>
            </w:r>
            <w:r w:rsidR="00FC68DB" w:rsidRPr="0007518D">
              <w:rPr>
                <w:b w:val="0"/>
                <w:sz w:val="18"/>
                <w:szCs w:val="20"/>
              </w:rPr>
              <w:t>deg</w:t>
            </w:r>
            <w:r w:rsidR="00B87A73">
              <w:rPr>
                <w:b w:val="0"/>
                <w:sz w:val="18"/>
                <w:szCs w:val="20"/>
              </w:rPr>
              <w:t>”,</w:t>
            </w:r>
            <w:r w:rsidR="00F3142F">
              <w:rPr>
                <w:b w:val="0"/>
                <w:sz w:val="18"/>
                <w:szCs w:val="20"/>
              </w:rPr>
              <w:t xml:space="preserve"> “</w:t>
            </w:r>
            <w:r w:rsidR="00FC68DB" w:rsidRPr="0007518D">
              <w:rPr>
                <w:b w:val="0"/>
                <w:sz w:val="18"/>
                <w:szCs w:val="20"/>
              </w:rPr>
              <w:t>rad</w:t>
            </w:r>
            <w:r>
              <w:rPr>
                <w:b w:val="0"/>
                <w:sz w:val="18"/>
                <w:szCs w:val="20"/>
              </w:rPr>
              <w:t xml:space="preserve">” </w:t>
            </w:r>
          </w:p>
        </w:tc>
        <w:tc>
          <w:tcPr>
            <w:tcW w:w="2982" w:type="dxa"/>
          </w:tcPr>
          <w:p w14:paraId="5C6C989F" w14:textId="3FA75121" w:rsidR="00FC68DB" w:rsidRPr="0007518D" w:rsidRDefault="00FC68DB" w:rsidP="00B202D2">
            <w:pPr>
              <w:rPr>
                <w:b w:val="0"/>
                <w:sz w:val="18"/>
                <w:szCs w:val="20"/>
              </w:rPr>
            </w:pPr>
            <w:r w:rsidRPr="0007518D">
              <w:rPr>
                <w:b w:val="0"/>
                <w:sz w:val="18"/>
                <w:szCs w:val="20"/>
              </w:rPr>
              <w:t>"deg</w:t>
            </w:r>
            <w:r w:rsidR="00683FBB">
              <w:rPr>
                <w:b w:val="0"/>
                <w:sz w:val="18"/>
                <w:szCs w:val="20"/>
              </w:rPr>
              <w:t xml:space="preserve">” </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1B9784E4" w:rsidR="00FC68DB" w:rsidRPr="0007518D" w:rsidRDefault="00683FBB" w:rsidP="00B202D2">
            <w:pPr>
              <w:rPr>
                <w:b w:val="0"/>
                <w:sz w:val="18"/>
                <w:szCs w:val="20"/>
              </w:rPr>
            </w:pPr>
            <w:r>
              <w:rPr>
                <w:b w:val="0"/>
                <w:sz w:val="18"/>
                <w:szCs w:val="20"/>
              </w:rPr>
              <w:t>“</w:t>
            </w:r>
            <w:r w:rsidR="00FC68DB" w:rsidRPr="0007518D">
              <w:rPr>
                <w:b w:val="0"/>
                <w:sz w:val="18"/>
                <w:szCs w:val="20"/>
              </w:rPr>
              <w:t>g</w:t>
            </w:r>
            <w:r w:rsidR="00B87A73">
              <w:rPr>
                <w:b w:val="0"/>
                <w:sz w:val="18"/>
                <w:szCs w:val="20"/>
              </w:rPr>
              <w:t>”,</w:t>
            </w:r>
            <w:r w:rsidR="00F3142F">
              <w:rPr>
                <w:b w:val="0"/>
                <w:sz w:val="18"/>
                <w:szCs w:val="20"/>
              </w:rPr>
              <w:t xml:space="preserve"> “</w:t>
            </w:r>
            <w:r w:rsidR="00FC68DB" w:rsidRPr="0007518D">
              <w:rPr>
                <w:b w:val="0"/>
                <w:sz w:val="18"/>
                <w:szCs w:val="20"/>
              </w:rPr>
              <w:t>kg</w:t>
            </w:r>
            <w:r w:rsidR="00B87A73">
              <w:rPr>
                <w:b w:val="0"/>
                <w:sz w:val="18"/>
                <w:szCs w:val="20"/>
              </w:rPr>
              <w:t>”,</w:t>
            </w:r>
            <w:r w:rsidR="00F3142F">
              <w:rPr>
                <w:b w:val="0"/>
                <w:sz w:val="18"/>
                <w:szCs w:val="20"/>
              </w:rPr>
              <w:t xml:space="preserve"> “</w:t>
            </w:r>
            <w:r w:rsidR="00FC68DB" w:rsidRPr="0007518D">
              <w:rPr>
                <w:b w:val="0"/>
                <w:sz w:val="18"/>
                <w:szCs w:val="20"/>
              </w:rPr>
              <w:t>t</w:t>
            </w:r>
            <w:r w:rsidR="00B87A73">
              <w:rPr>
                <w:b w:val="0"/>
                <w:sz w:val="18"/>
                <w:szCs w:val="20"/>
              </w:rPr>
              <w:t>”,</w:t>
            </w:r>
            <w:r w:rsidR="00F3142F">
              <w:rPr>
                <w:b w:val="0"/>
                <w:sz w:val="18"/>
                <w:szCs w:val="20"/>
              </w:rPr>
              <w:t xml:space="preserve"> “</w:t>
            </w:r>
            <w:r w:rsidR="00FC68DB" w:rsidRPr="0007518D">
              <w:rPr>
                <w:b w:val="0"/>
                <w:sz w:val="18"/>
                <w:szCs w:val="20"/>
              </w:rPr>
              <w:t>lb</w:t>
            </w:r>
            <w:r>
              <w:rPr>
                <w:b w:val="0"/>
                <w:sz w:val="18"/>
                <w:szCs w:val="20"/>
              </w:rPr>
              <w:t xml:space="preserve">” </w:t>
            </w:r>
          </w:p>
        </w:tc>
        <w:tc>
          <w:tcPr>
            <w:tcW w:w="2982" w:type="dxa"/>
          </w:tcPr>
          <w:p w14:paraId="272A2D94" w14:textId="799F58E0" w:rsidR="00FC68DB" w:rsidRPr="0007518D" w:rsidRDefault="00683FBB" w:rsidP="00B202D2">
            <w:pPr>
              <w:rPr>
                <w:b w:val="0"/>
                <w:sz w:val="18"/>
                <w:szCs w:val="20"/>
              </w:rPr>
            </w:pPr>
            <w:r>
              <w:rPr>
                <w:b w:val="0"/>
                <w:sz w:val="18"/>
                <w:szCs w:val="20"/>
              </w:rPr>
              <w:t>“</w:t>
            </w:r>
            <w:r w:rsidR="00FC68DB" w:rsidRPr="0007518D">
              <w:rPr>
                <w:b w:val="0"/>
                <w:sz w:val="18"/>
                <w:szCs w:val="20"/>
              </w:rPr>
              <w:t>kg</w:t>
            </w:r>
            <w:r>
              <w:rPr>
                <w:b w:val="0"/>
                <w:sz w:val="18"/>
                <w:szCs w:val="20"/>
              </w:rPr>
              <w:t xml:space="preserve">” </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4934C8" w:rsidR="00FC68DB" w:rsidRPr="0007518D" w:rsidRDefault="00683FBB" w:rsidP="00B202D2">
            <w:pPr>
              <w:rPr>
                <w:b w:val="0"/>
                <w:sz w:val="18"/>
                <w:szCs w:val="20"/>
              </w:rPr>
            </w:pPr>
            <w:r>
              <w:rPr>
                <w:b w:val="0"/>
                <w:sz w:val="18"/>
                <w:szCs w:val="20"/>
              </w:rPr>
              <w:t>“</w:t>
            </w:r>
            <w:r w:rsidR="00FC68DB" w:rsidRPr="0007518D">
              <w:rPr>
                <w:b w:val="0"/>
                <w:sz w:val="18"/>
                <w:szCs w:val="20"/>
              </w:rPr>
              <w:t>kN</w:t>
            </w:r>
            <w:r w:rsidR="00B87A73">
              <w:rPr>
                <w:b w:val="0"/>
                <w:sz w:val="18"/>
                <w:szCs w:val="20"/>
              </w:rPr>
              <w:t>”,</w:t>
            </w:r>
            <w:r w:rsidR="00F3142F">
              <w:rPr>
                <w:b w:val="0"/>
                <w:sz w:val="18"/>
                <w:szCs w:val="20"/>
              </w:rPr>
              <w:t xml:space="preserve"> “</w:t>
            </w:r>
            <w:r w:rsidR="00FC68DB" w:rsidRPr="0007518D">
              <w:rPr>
                <w:b w:val="0"/>
                <w:sz w:val="18"/>
                <w:szCs w:val="20"/>
              </w:rPr>
              <w:t>N</w:t>
            </w:r>
            <w:r>
              <w:rPr>
                <w:b w:val="0"/>
                <w:sz w:val="18"/>
                <w:szCs w:val="20"/>
              </w:rPr>
              <w:t xml:space="preserve">” </w:t>
            </w:r>
          </w:p>
        </w:tc>
        <w:tc>
          <w:tcPr>
            <w:tcW w:w="2982" w:type="dxa"/>
          </w:tcPr>
          <w:p w14:paraId="0420A92C" w14:textId="2ED8A23E" w:rsidR="00FC68DB" w:rsidRPr="0007518D" w:rsidRDefault="00683FBB" w:rsidP="00B202D2">
            <w:pPr>
              <w:rPr>
                <w:b w:val="0"/>
                <w:sz w:val="18"/>
                <w:szCs w:val="20"/>
              </w:rPr>
            </w:pPr>
            <w:r>
              <w:rPr>
                <w:b w:val="0"/>
                <w:sz w:val="18"/>
                <w:szCs w:val="20"/>
              </w:rPr>
              <w:t>“</w:t>
            </w:r>
            <w:r w:rsidR="00FC68DB" w:rsidRPr="0007518D">
              <w:rPr>
                <w:b w:val="0"/>
                <w:sz w:val="18"/>
                <w:szCs w:val="20"/>
              </w:rPr>
              <w:t>N</w:t>
            </w:r>
            <w:r>
              <w:rPr>
                <w:b w:val="0"/>
                <w:sz w:val="18"/>
                <w:szCs w:val="20"/>
              </w:rPr>
              <w:t xml:space="preserve">” </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5B270DB4" w:rsidR="00FC68DB" w:rsidRPr="0007518D" w:rsidRDefault="00683FBB" w:rsidP="00B202D2">
            <w:pPr>
              <w:keepNext/>
              <w:rPr>
                <w:b w:val="0"/>
                <w:sz w:val="18"/>
                <w:szCs w:val="20"/>
              </w:rPr>
            </w:pPr>
            <w:r>
              <w:rPr>
                <w:b w:val="0"/>
                <w:sz w:val="18"/>
                <w:szCs w:val="20"/>
              </w:rPr>
              <w:t>“</w:t>
            </w:r>
            <w:r w:rsidR="00FC68DB" w:rsidRPr="0007518D">
              <w:rPr>
                <w:b w:val="0"/>
                <w:sz w:val="18"/>
                <w:szCs w:val="20"/>
              </w:rPr>
              <w:t>s</w:t>
            </w:r>
            <w:r w:rsidR="00B87A73">
              <w:rPr>
                <w:b w:val="0"/>
                <w:sz w:val="18"/>
                <w:szCs w:val="20"/>
              </w:rPr>
              <w:t>”,</w:t>
            </w:r>
            <w:r w:rsidR="00F3142F">
              <w:rPr>
                <w:b w:val="0"/>
                <w:sz w:val="18"/>
                <w:szCs w:val="20"/>
              </w:rPr>
              <w:t xml:space="preserve"> “</w:t>
            </w:r>
            <w:r w:rsidR="00FC68DB" w:rsidRPr="0007518D">
              <w:rPr>
                <w:b w:val="0"/>
                <w:sz w:val="18"/>
                <w:szCs w:val="20"/>
              </w:rPr>
              <w:t>min</w:t>
            </w:r>
            <w:r w:rsidR="00B87A73">
              <w:rPr>
                <w:b w:val="0"/>
                <w:sz w:val="18"/>
                <w:szCs w:val="20"/>
              </w:rPr>
              <w:t>”,</w:t>
            </w:r>
            <w:r w:rsidR="00F3142F">
              <w:rPr>
                <w:b w:val="0"/>
                <w:sz w:val="18"/>
                <w:szCs w:val="20"/>
              </w:rPr>
              <w:t xml:space="preserve"> “</w:t>
            </w:r>
            <w:r w:rsidR="00FC68DB" w:rsidRPr="0007518D">
              <w:rPr>
                <w:b w:val="0"/>
                <w:sz w:val="18"/>
                <w:szCs w:val="20"/>
              </w:rPr>
              <w:t>h</w:t>
            </w:r>
            <w:r>
              <w:rPr>
                <w:b w:val="0"/>
                <w:sz w:val="18"/>
                <w:szCs w:val="20"/>
              </w:rPr>
              <w:t xml:space="preserve">” </w:t>
            </w:r>
          </w:p>
        </w:tc>
        <w:tc>
          <w:tcPr>
            <w:tcW w:w="2982" w:type="dxa"/>
          </w:tcPr>
          <w:p w14:paraId="6E11422F" w14:textId="4C60BECF" w:rsidR="00FC68DB" w:rsidRPr="0007518D" w:rsidRDefault="00683FBB" w:rsidP="00B202D2">
            <w:pPr>
              <w:keepNext/>
              <w:rPr>
                <w:b w:val="0"/>
                <w:sz w:val="18"/>
                <w:szCs w:val="20"/>
              </w:rPr>
            </w:pPr>
            <w:r>
              <w:rPr>
                <w:b w:val="0"/>
                <w:sz w:val="18"/>
                <w:szCs w:val="20"/>
              </w:rPr>
              <w:t>“</w:t>
            </w:r>
            <w:r w:rsidR="00FC68DB" w:rsidRPr="0007518D">
              <w:rPr>
                <w:b w:val="0"/>
                <w:sz w:val="18"/>
                <w:szCs w:val="20"/>
              </w:rPr>
              <w:t>s</w:t>
            </w:r>
            <w:r>
              <w:rPr>
                <w:b w:val="0"/>
                <w:sz w:val="18"/>
                <w:szCs w:val="20"/>
              </w:rPr>
              <w:t xml:space="preserve">” </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DA28843"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c>
          <w:tcPr>
            <w:tcW w:w="2982" w:type="dxa"/>
          </w:tcPr>
          <w:p w14:paraId="5A1CE5D8" w14:textId="231FC4A2" w:rsidR="00FC68DB" w:rsidRPr="0007518D" w:rsidRDefault="00683FBB" w:rsidP="00B202D2">
            <w:pPr>
              <w:keepNext/>
              <w:rPr>
                <w:b w:val="0"/>
                <w:sz w:val="18"/>
                <w:szCs w:val="20"/>
              </w:rPr>
            </w:pPr>
            <w:r>
              <w:rPr>
                <w:b w:val="0"/>
                <w:sz w:val="18"/>
                <w:szCs w:val="20"/>
              </w:rPr>
              <w:t>“</w:t>
            </w:r>
            <w:r w:rsidR="00FC68DB" w:rsidRPr="0007518D">
              <w:rPr>
                <w:b w:val="0"/>
                <w:sz w:val="18"/>
                <w:szCs w:val="20"/>
              </w:rPr>
              <w:t>Nm</w:t>
            </w:r>
            <w:r>
              <w:rPr>
                <w:b w:val="0"/>
                <w:sz w:val="18"/>
                <w:szCs w:val="20"/>
              </w:rPr>
              <w:t xml:space="preserve">” </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r w:rsidRPr="0007518D">
              <w:rPr>
                <w:b w:val="0"/>
                <w:sz w:val="18"/>
                <w:szCs w:val="20"/>
              </w:rPr>
              <w:t>angular_speed</w:t>
            </w:r>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931EDF7" w:rsidR="00FC68DB" w:rsidRPr="0007518D" w:rsidRDefault="00683FBB" w:rsidP="00B202D2">
            <w:pPr>
              <w:keepNext/>
              <w:rPr>
                <w:b w:val="0"/>
                <w:sz w:val="18"/>
                <w:szCs w:val="20"/>
              </w:rPr>
            </w:pPr>
            <w:r>
              <w:rPr>
                <w:b w:val="0"/>
                <w:sz w:val="18"/>
                <w:szCs w:val="20"/>
              </w:rPr>
              <w:t>“</w:t>
            </w:r>
            <w:r w:rsidR="00FC68DB" w:rsidRPr="0007518D">
              <w:rPr>
                <w:b w:val="0"/>
                <w:sz w:val="18"/>
                <w:szCs w:val="20"/>
              </w:rPr>
              <w:t>rad/s</w:t>
            </w:r>
            <w:r w:rsidR="00B87A73">
              <w:rPr>
                <w:b w:val="0"/>
                <w:sz w:val="18"/>
                <w:szCs w:val="20"/>
              </w:rPr>
              <w:t>”,</w:t>
            </w:r>
            <w:r w:rsidR="00F3142F">
              <w:rPr>
                <w:b w:val="0"/>
                <w:sz w:val="18"/>
                <w:szCs w:val="20"/>
              </w:rPr>
              <w:t xml:space="preserve"> “</w:t>
            </w:r>
            <w:r w:rsidR="00FC68DB" w:rsidRPr="0007518D">
              <w:rPr>
                <w:b w:val="0"/>
                <w:sz w:val="18"/>
                <w:szCs w:val="20"/>
              </w:rPr>
              <w:t>Hz</w:t>
            </w:r>
            <w:r w:rsidR="00B87A73">
              <w:rPr>
                <w:b w:val="0"/>
                <w:sz w:val="18"/>
                <w:szCs w:val="20"/>
              </w:rPr>
              <w:t>”,</w:t>
            </w:r>
            <w:r w:rsidR="00F3142F">
              <w:rPr>
                <w:b w:val="0"/>
                <w:sz w:val="18"/>
                <w:szCs w:val="20"/>
              </w:rPr>
              <w:t xml:space="preserve"> “</w:t>
            </w:r>
            <w:r w:rsidR="00FC68DB" w:rsidRPr="0007518D">
              <w:rPr>
                <w:b w:val="0"/>
                <w:sz w:val="18"/>
                <w:szCs w:val="20"/>
              </w:rPr>
              <w:t>kHz</w:t>
            </w:r>
            <w:r w:rsidR="00B87A73">
              <w:rPr>
                <w:b w:val="0"/>
                <w:sz w:val="18"/>
                <w:szCs w:val="20"/>
              </w:rPr>
              <w:t>”,</w:t>
            </w:r>
            <w:r w:rsidR="00F3142F">
              <w:rPr>
                <w:b w:val="0"/>
                <w:sz w:val="18"/>
                <w:szCs w:val="20"/>
              </w:rPr>
              <w:t xml:space="preserve"> “</w:t>
            </w:r>
            <w:r w:rsidR="00FC68DB" w:rsidRPr="0007518D">
              <w:rPr>
                <w:b w:val="0"/>
                <w:sz w:val="18"/>
                <w:szCs w:val="20"/>
              </w:rPr>
              <w:t>rpm</w:t>
            </w:r>
            <w:r>
              <w:rPr>
                <w:b w:val="0"/>
                <w:sz w:val="18"/>
                <w:szCs w:val="20"/>
              </w:rPr>
              <w:t xml:space="preserve">” </w:t>
            </w:r>
          </w:p>
        </w:tc>
        <w:tc>
          <w:tcPr>
            <w:tcW w:w="2982" w:type="dxa"/>
          </w:tcPr>
          <w:p w14:paraId="266B76E6" w14:textId="2D6AE49D" w:rsidR="00FC68DB" w:rsidRPr="0007518D" w:rsidRDefault="00683FBB" w:rsidP="00B202D2">
            <w:pPr>
              <w:keepNext/>
              <w:rPr>
                <w:b w:val="0"/>
                <w:sz w:val="18"/>
                <w:szCs w:val="20"/>
              </w:rPr>
            </w:pPr>
            <w:r>
              <w:rPr>
                <w:b w:val="0"/>
                <w:sz w:val="18"/>
                <w:szCs w:val="20"/>
              </w:rPr>
              <w:t>“</w:t>
            </w:r>
            <w:r w:rsidR="00FC68DB" w:rsidRPr="0007518D">
              <w:rPr>
                <w:b w:val="0"/>
                <w:sz w:val="18"/>
                <w:szCs w:val="20"/>
              </w:rPr>
              <w:t>Hz</w:t>
            </w:r>
            <w:r>
              <w:rPr>
                <w:b w:val="0"/>
                <w:sz w:val="18"/>
                <w:szCs w:val="20"/>
              </w:rPr>
              <w:t>”</w:t>
            </w:r>
            <w:r w:rsidR="00AE0A77">
              <w:rPr>
                <w:b w:val="0"/>
                <w:sz w:val="18"/>
                <w:szCs w:val="20"/>
              </w:rPr>
              <w:t xml:space="preserve"> </w:t>
            </w:r>
          </w:p>
        </w:tc>
      </w:tr>
    </w:tbl>
    <w:p w14:paraId="5DF60A73" w14:textId="77777777" w:rsidR="001011A1" w:rsidRPr="0007518D" w:rsidRDefault="001011A1" w:rsidP="00A76BFE">
      <w:pPr>
        <w:pStyle w:val="Example"/>
      </w:pPr>
    </w:p>
    <w:p w14:paraId="70472B02" w14:textId="54D5D5A0" w:rsidR="00EC3A91" w:rsidRPr="00FC2AB2" w:rsidRDefault="0097331B" w:rsidP="00BC3986">
      <w:pPr>
        <w:pStyle w:val="Example"/>
        <w:keepNext/>
        <w:rPr>
          <w:sz w:val="24"/>
        </w:rPr>
      </w:pPr>
      <w:r>
        <w:t>Example</w:t>
      </w:r>
      <w:r w:rsidR="00EC3A91" w:rsidRPr="00FC2AB2" w:rsidDel="00EC3A91">
        <w:rPr>
          <w:sz w:val="24"/>
        </w:rPr>
        <w:t xml:space="preserve"> </w:t>
      </w:r>
    </w:p>
    <w:p w14:paraId="2FA7E92A" w14:textId="77777777" w:rsidR="00FC68DB" w:rsidRPr="00983F92" w:rsidRDefault="00FC68DB" w:rsidP="001046AD">
      <w:pPr>
        <w:pStyle w:val="XMLCode"/>
        <w:keepNext/>
        <w:keepLines/>
        <w:rPr>
          <w:lang w:val="fr-FR"/>
        </w:rPr>
      </w:pPr>
      <w:r w:rsidRPr="00983F92">
        <w:rPr>
          <w:lang w:val="fr-FR"/>
        </w:rPr>
        <w:t>&lt;?xml version="1.0" encoding="UTF-8" ?&gt;</w:t>
      </w:r>
    </w:p>
    <w:p w14:paraId="57A8B1AB" w14:textId="5FDFA289" w:rsidR="00FC68DB" w:rsidRPr="00023A61" w:rsidRDefault="00FC68DB" w:rsidP="001046AD">
      <w:pPr>
        <w:pStyle w:val="XMLCode"/>
        <w:keepNext/>
        <w:keepLines/>
        <w:rPr>
          <w:lang w:val="fr-FR"/>
        </w:rPr>
      </w:pPr>
      <w:r w:rsidRPr="00023A61">
        <w:rPr>
          <w:lang w:val="fr-FR"/>
        </w:rPr>
        <w:t>&lt;xmcf xmlns:xsi="http://www.w3.org/2001/XMLSchema-instance"</w:t>
      </w:r>
    </w:p>
    <w:p w14:paraId="7DB4DCE9" w14:textId="1659784F" w:rsidR="00FC68DB" w:rsidRPr="00023A61" w:rsidRDefault="00FC68DB" w:rsidP="001046AD">
      <w:pPr>
        <w:pStyle w:val="XMLCode"/>
        <w:keepNext/>
        <w:keepLines/>
        <w:rPr>
          <w:lang w:val="fr-FR"/>
        </w:rPr>
      </w:pPr>
      <w:r w:rsidRPr="00023A61">
        <w:rPr>
          <w:lang w:val="fr-FR"/>
        </w:rPr>
        <w:t>xsi:noNamespaceSchemaLocation="</w:t>
      </w:r>
      <w:r w:rsidR="0095483F" w:rsidRPr="00023A61">
        <w:rPr>
          <w:b/>
          <w:bCs/>
          <w:lang w:val="fr-FR"/>
        </w:rPr>
        <w:t>xmcf_3_1</w:t>
      </w:r>
      <w:r w:rsidRPr="00023A61">
        <w:rPr>
          <w:b/>
          <w:bCs/>
          <w:lang w:val="fr-FR"/>
        </w:rPr>
        <w:t>_1.xsd</w:t>
      </w:r>
      <w:r w:rsidRPr="00023A61">
        <w:rPr>
          <w:lang w:val="fr-FR"/>
        </w:rPr>
        <w:t>"&gt;</w:t>
      </w:r>
    </w:p>
    <w:p w14:paraId="1E8BD726" w14:textId="5A4479B9" w:rsidR="00FC68DB" w:rsidRPr="00023A61" w:rsidRDefault="00FC68DB" w:rsidP="001046AD">
      <w:pPr>
        <w:pStyle w:val="XMLCode"/>
        <w:keepNext/>
        <w:keepLines/>
        <w:rPr>
          <w:lang w:val="fr-FR"/>
        </w:rPr>
      </w:pPr>
      <w:r w:rsidRPr="00023A61">
        <w:rPr>
          <w:lang w:val="fr-FR"/>
        </w:rPr>
        <w:t xml:space="preserve">    &lt;date&gt; 20</w:t>
      </w:r>
      <w:r w:rsidR="00CE582F">
        <w:rPr>
          <w:lang w:val="fr-FR"/>
        </w:rPr>
        <w:t>23</w:t>
      </w:r>
      <w:r w:rsidRPr="00023A61">
        <w:rPr>
          <w:lang w:val="fr-FR"/>
        </w:rPr>
        <w:t>-0</w:t>
      </w:r>
      <w:r w:rsidR="00CE582F">
        <w:rPr>
          <w:lang w:val="fr-FR"/>
        </w:rPr>
        <w:t>4</w:t>
      </w:r>
      <w:r w:rsidRPr="00023A61">
        <w:rPr>
          <w:lang w:val="fr-FR"/>
        </w:rPr>
        <w:t>-</w:t>
      </w:r>
      <w:r w:rsidR="00CE582F">
        <w:rPr>
          <w:lang w:val="fr-FR"/>
        </w:rPr>
        <w:t>13</w:t>
      </w:r>
      <w:r w:rsidRPr="00023A61">
        <w:rPr>
          <w:lang w:val="fr-FR"/>
        </w:rPr>
        <w:t xml:space="preserve"> &lt;/date&gt;</w:t>
      </w:r>
    </w:p>
    <w:p w14:paraId="75C9940F" w14:textId="23555C5E" w:rsidR="00FC68DB" w:rsidRPr="00023A61" w:rsidRDefault="0095483F" w:rsidP="001046AD">
      <w:pPr>
        <w:pStyle w:val="XMLCode"/>
        <w:keepNext/>
        <w:keepLines/>
        <w:rPr>
          <w:lang w:val="fr-FR"/>
        </w:rPr>
      </w:pPr>
      <w:r w:rsidRPr="00023A61">
        <w:rPr>
          <w:lang w:val="fr-FR"/>
        </w:rPr>
        <w:t xml:space="preserve">    &lt;version&gt; 3.1.1</w:t>
      </w:r>
      <w:r w:rsidR="00FC68DB" w:rsidRPr="00023A61">
        <w:rPr>
          <w:lang w:val="fr-FR"/>
        </w:rPr>
        <w:t xml:space="preserve"> &lt;/version&gt;</w:t>
      </w:r>
    </w:p>
    <w:p w14:paraId="5141F9AF" w14:textId="77777777" w:rsidR="00FC68DB" w:rsidRPr="0007518D" w:rsidRDefault="00FC68DB" w:rsidP="001046AD">
      <w:pPr>
        <w:pStyle w:val="XMLCode"/>
        <w:keepNext/>
        <w:keepLines/>
        <w:rPr>
          <w:lang w:val="en-GB"/>
        </w:rPr>
      </w:pPr>
      <w:r w:rsidRPr="00023A61">
        <w:rPr>
          <w:b/>
          <w:lang w:val="fr-FR"/>
        </w:rPr>
        <w:t xml:space="preserve">    </w:t>
      </w:r>
      <w:r w:rsidRPr="0007518D">
        <w:rPr>
          <w:b/>
          <w:lang w:val="en-GB"/>
        </w:rPr>
        <w:t>&lt;units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7BDDEED2" w14:textId="465635DF" w:rsidR="00FC68DB" w:rsidRPr="0007518D" w:rsidRDefault="00FC68DB" w:rsidP="00BC3986">
      <w:pPr>
        <w:pStyle w:val="XMLCode"/>
        <w:rPr>
          <w:lang w:val="en-GB"/>
        </w:rPr>
      </w:pPr>
      <w:r w:rsidRPr="0007518D">
        <w:rPr>
          <w:lang w:val="en-GB"/>
        </w:rPr>
        <w:t>&lt;/xmcf&gt;</w:t>
      </w:r>
    </w:p>
    <w:p w14:paraId="0C1FF71D" w14:textId="47A17D9B" w:rsidR="00FC68DB" w:rsidRDefault="00FC68DB" w:rsidP="00B202D2">
      <w:pPr>
        <w:pStyle w:val="berschrift2"/>
      </w:pPr>
      <w:bookmarkStart w:id="240" w:name="_Toc339013871"/>
      <w:bookmarkStart w:id="241" w:name="_Toc3556943"/>
      <w:bookmarkStart w:id="242" w:name="_Toc34747192"/>
      <w:bookmarkStart w:id="243" w:name="_Toc77102005"/>
      <w:bookmarkStart w:id="244" w:name="_Ref125473504"/>
      <w:bookmarkStart w:id="245" w:name="_Toc159618736"/>
      <w:r w:rsidRPr="00F54804">
        <w:t>Application, User and Process Specific Data</w:t>
      </w:r>
      <w:bookmarkEnd w:id="240"/>
      <w:bookmarkEnd w:id="241"/>
      <w:bookmarkEnd w:id="242"/>
      <w:bookmarkEnd w:id="243"/>
      <w:bookmarkEnd w:id="244"/>
      <w:bookmarkEnd w:id="245"/>
    </w:p>
    <w:p w14:paraId="195C7788" w14:textId="07CF5C06" w:rsidR="001046AD" w:rsidRPr="001046AD" w:rsidRDefault="001046AD" w:rsidP="0013175B">
      <w:pPr>
        <w:pStyle w:val="berschrift3"/>
      </w:pPr>
      <w:bookmarkStart w:id="246" w:name="_Toc159618737"/>
      <w:r>
        <w:t>General</w:t>
      </w:r>
      <w:bookmarkEnd w:id="246"/>
    </w:p>
    <w:p w14:paraId="4157BAB9" w14:textId="2E8248F4" w:rsidR="00FC68DB" w:rsidRPr="005C2D94" w:rsidRDefault="00FC68DB" w:rsidP="00B202D2">
      <w:r w:rsidRPr="005C2D94">
        <w:t>The user/application software can store additional information into a χMCF file</w:t>
      </w:r>
      <w:r w:rsidR="00EE080E">
        <w:t xml:space="preserve">. </w:t>
      </w:r>
      <w:r w:rsidR="00F833EA" w:rsidRPr="00F833EA">
        <w:t xml:space="preserve">In this way, flexibility is created that allows easy integration of χMCF into an existing development </w:t>
      </w:r>
      <w:r w:rsidR="006010F4" w:rsidRPr="00F833EA">
        <w:t>process.</w:t>
      </w:r>
      <w:r w:rsidR="006010F4">
        <w:t xml:space="preserve"> </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78C1F7ED"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&lt;appdata/&gt;</w:t>
      </w:r>
      <w:r w:rsidRPr="00143D47">
        <w:rPr>
          <w:rStyle w:val="CodeCharacter"/>
        </w:rPr>
        <w:br/>
      </w:r>
      <w:r w:rsidR="006010F4" w:rsidRPr="006010F4">
        <w:rPr>
          <w:rFonts w:ascii="Cambria" w:hAnsi="Cambria"/>
          <w:lang w:val="en-GB"/>
        </w:rPr>
        <w:t>Contents must be documented by the corresponding application or user. It is not an official part of the χMCF standard</w:t>
      </w:r>
      <w:r w:rsidR="006010F4">
        <w:rPr>
          <w:rFonts w:ascii="Cambria" w:hAnsi="Cambria"/>
          <w:lang w:val="en-GB"/>
        </w:rPr>
        <w:t xml:space="preserve">. </w:t>
      </w:r>
    </w:p>
    <w:p w14:paraId="3EF41568" w14:textId="483C4D88" w:rsidR="00FC68DB" w:rsidRPr="0013175B" w:rsidRDefault="00FC68DB" w:rsidP="006010F4">
      <w:pPr>
        <w:pStyle w:val="Aufzhlungszeichen"/>
        <w:numPr>
          <w:ilvl w:val="0"/>
          <w:numId w:val="63"/>
        </w:numPr>
        <w:jc w:val="both"/>
        <w:rPr>
          <w:rFonts w:ascii="Cambria" w:hAnsi="Cambria"/>
          <w:lang w:val="en-GB"/>
        </w:rPr>
      </w:pPr>
      <w:r w:rsidRPr="00143D47">
        <w:rPr>
          <w:rStyle w:val="CodeCharacter"/>
        </w:rPr>
        <w:t>&lt;femdata/&gt;</w:t>
      </w:r>
      <w:r w:rsidRPr="00143D47">
        <w:rPr>
          <w:rStyle w:val="CodeCharacter"/>
        </w:rPr>
        <w:br/>
      </w:r>
      <w:r w:rsidR="006010F4" w:rsidRPr="006010F4">
        <w:rPr>
          <w:rFonts w:ascii="Cambria" w:hAnsi="Cambria"/>
          <w:lang w:val="en-GB"/>
        </w:rPr>
        <w:t xml:space="preserve">Contents </w:t>
      </w:r>
      <w:r w:rsidR="003E373F" w:rsidRPr="003E373F">
        <w:rPr>
          <w:rFonts w:ascii="Cambria" w:hAnsi="Cambria"/>
          <w:lang w:val="en-GB"/>
        </w:rPr>
        <w:t>must be documented in FATXML</w:t>
      </w:r>
      <w:r w:rsidR="00A41BB8">
        <w:rPr>
          <w:rFonts w:ascii="Cambria" w:hAnsi="Cambria"/>
          <w:lang w:val="en-GB"/>
        </w:rPr>
        <w:t> </w:t>
      </w:r>
      <w:sdt>
        <w:sdtPr>
          <w:rPr>
            <w:rFonts w:ascii="Cambria" w:hAnsi="Cambria"/>
            <w:lang w:val="en-GB"/>
          </w:rPr>
          <w:id w:val="1697974315"/>
          <w:citation/>
        </w:sdtPr>
        <w:sdtContent>
          <w:r w:rsidR="00A41BB8">
            <w:rPr>
              <w:rFonts w:ascii="Cambria" w:hAnsi="Cambria"/>
              <w:lang w:val="en-GB"/>
            </w:rPr>
            <w:fldChar w:fldCharType="begin"/>
          </w:r>
          <w:r w:rsidR="00A41BB8" w:rsidRPr="00A41BB8">
            <w:rPr>
              <w:rFonts w:ascii="Cambria" w:hAnsi="Cambria"/>
            </w:rPr>
            <w:instrText xml:space="preserve"> CITATION Nor20 \l 1031 </w:instrText>
          </w:r>
          <w:r w:rsidR="00A41BB8">
            <w:rPr>
              <w:rFonts w:ascii="Cambria" w:hAnsi="Cambria"/>
              <w:lang w:val="en-GB"/>
            </w:rPr>
            <w:fldChar w:fldCharType="separate"/>
          </w:r>
          <w:r w:rsidR="005E3DB0" w:rsidRPr="005E3DB0">
            <w:rPr>
              <w:rFonts w:ascii="Cambria" w:hAnsi="Cambria"/>
              <w:noProof/>
            </w:rPr>
            <w:t>[7]</w:t>
          </w:r>
          <w:r w:rsidR="00A41BB8">
            <w:rPr>
              <w:rFonts w:ascii="Cambria" w:hAnsi="Cambria"/>
              <w:lang w:val="en-GB"/>
            </w:rPr>
            <w:fldChar w:fldCharType="end"/>
          </w:r>
        </w:sdtContent>
      </w:sdt>
      <w:r w:rsidR="00561BD7">
        <w:rPr>
          <w:rFonts w:ascii="Cambria" w:hAnsi="Cambria"/>
          <w:lang w:val="en-GB"/>
        </w:rPr>
        <w:t xml:space="preserve"> </w:t>
      </w:r>
      <w:r w:rsidR="003E373F" w:rsidRPr="003E373F">
        <w:rPr>
          <w:rFonts w:ascii="Cambria" w:hAnsi="Cambria"/>
          <w:lang w:val="en-GB"/>
        </w:rPr>
        <w:t xml:space="preserve">and therefore </w:t>
      </w:r>
      <w:r w:rsidR="006010F4" w:rsidRPr="006010F4">
        <w:rPr>
          <w:rFonts w:ascii="Cambria" w:hAnsi="Cambria"/>
          <w:lang w:val="en-GB"/>
        </w:rPr>
        <w:t>does not need to be described here</w:t>
      </w:r>
      <w:r w:rsidR="00E53873">
        <w:rPr>
          <w:rFonts w:ascii="Cambria" w:hAnsi="Cambria"/>
          <w:lang w:val="en-GB"/>
        </w:rPr>
        <w:t>.</w:t>
      </w:r>
      <w:r w:rsidR="006010F4">
        <w:rPr>
          <w:rFonts w:ascii="Cambria" w:hAnsi="Cambria"/>
          <w:lang w:val="en-GB"/>
        </w:rPr>
        <w:t xml:space="preserve"> </w:t>
      </w:r>
    </w:p>
    <w:p w14:paraId="34E604A2" w14:textId="280FC0CC" w:rsidR="00FC68DB" w:rsidRPr="00143D47" w:rsidRDefault="00FC68DB" w:rsidP="00B202D2">
      <w:pPr>
        <w:pStyle w:val="berschrift3"/>
      </w:pPr>
      <w:bookmarkStart w:id="247" w:name="_Toc413359565"/>
      <w:bookmarkStart w:id="248" w:name="_Ref414560122"/>
      <w:bookmarkStart w:id="249" w:name="_Ref414563183"/>
      <w:bookmarkStart w:id="250" w:name="_Ref414571476"/>
      <w:bookmarkStart w:id="251" w:name="_Ref428530906"/>
      <w:bookmarkStart w:id="252" w:name="_Ref429050591"/>
      <w:bookmarkStart w:id="253" w:name="_Ref429053268"/>
      <w:bookmarkStart w:id="254" w:name="_Toc3556944"/>
      <w:bookmarkStart w:id="255" w:name="_Toc34747193"/>
      <w:bookmarkStart w:id="256" w:name="_Toc77102006"/>
      <w:bookmarkStart w:id="257" w:name="_Ref157014619"/>
      <w:bookmarkStart w:id="258" w:name="_Ref157019640"/>
      <w:bookmarkStart w:id="259" w:name="_Toc159618738"/>
      <w:r w:rsidRPr="00F54804">
        <w:t xml:space="preserve">User Specific </w:t>
      </w:r>
      <w:r w:rsidRPr="00143D47">
        <w:t xml:space="preserve">Data </w:t>
      </w:r>
      <w:r w:rsidRPr="00F72CB9">
        <w:rPr>
          <w:rStyle w:val="CodeCharacter"/>
        </w:rPr>
        <w:t>&lt;appdata/&gt;</w:t>
      </w:r>
      <w:bookmarkEnd w:id="247"/>
      <w:bookmarkEnd w:id="248"/>
      <w:bookmarkEnd w:id="249"/>
      <w:bookmarkEnd w:id="250"/>
      <w:bookmarkEnd w:id="251"/>
      <w:bookmarkEnd w:id="252"/>
      <w:bookmarkEnd w:id="253"/>
      <w:bookmarkEnd w:id="254"/>
      <w:bookmarkEnd w:id="255"/>
      <w:bookmarkEnd w:id="256"/>
      <w:bookmarkEnd w:id="257"/>
      <w:bookmarkEnd w:id="258"/>
      <w:bookmarkEnd w:id="259"/>
      <w:r w:rsidR="00B412D8" w:rsidRPr="00901671">
        <w:t xml:space="preserve"> </w:t>
      </w:r>
    </w:p>
    <w:p w14:paraId="774C8A1F" w14:textId="18FDB1F8"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&lt;x</w:t>
      </w:r>
      <w:r w:rsidR="00A44CE4" w:rsidRPr="00A672BF">
        <w:rPr>
          <w:rStyle w:val="CodeCharacter"/>
        </w:rPr>
        <w:t>mcf</w:t>
      </w:r>
      <w:r w:rsidRPr="00A672BF">
        <w:rPr>
          <w:rStyle w:val="CodeCharacter"/>
        </w:rPr>
        <w:t>/&gt;</w:t>
      </w:r>
      <w:r w:rsidRPr="00A672BF">
        <w:t xml:space="preserve"> </w:t>
      </w:r>
      <w:r w:rsidR="00501D1B">
        <w:t>element</w:t>
      </w:r>
      <w:r w:rsidRPr="00A672BF">
        <w:t>) and</w:t>
      </w:r>
      <w:r w:rsidR="005D198D">
        <w:t>/or</w:t>
      </w:r>
      <w:r w:rsidRPr="00A672BF">
        <w:t xml:space="preserve"> within any single connector (</w:t>
      </w:r>
      <w:r w:rsidR="005D198D">
        <w:t>elements</w:t>
      </w:r>
      <w:r w:rsidRPr="00A672BF">
        <w:t xml:space="preserve"> </w:t>
      </w:r>
      <w:r w:rsidRPr="00A672BF">
        <w:rPr>
          <w:rStyle w:val="CodeCharacter"/>
        </w:rPr>
        <w:lastRenderedPageBreak/>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w:t>
      </w:r>
      <w:r w:rsidR="007127D2" w:rsidRPr="00E956F7">
        <w:rPr>
          <w:szCs w:val="24"/>
        </w:rPr>
        <w:t>Additionally</w:t>
      </w:r>
      <w:r w:rsidR="003E373F" w:rsidRPr="003E373F">
        <w:t xml:space="preserve">, it </w:t>
      </w:r>
      <w:r w:rsidR="007127D2">
        <w:t xml:space="preserve">can </w:t>
      </w:r>
      <w:r w:rsidR="003E373F" w:rsidRPr="003E373F">
        <w:t xml:space="preserve">be </w:t>
      </w:r>
      <w:r w:rsidR="007127D2">
        <w:t>placed</w:t>
      </w:r>
      <w:r w:rsidR="003E373F" w:rsidRPr="003E373F">
        <w:t xml:space="preserve"> directly under the </w:t>
      </w:r>
      <w:r w:rsidR="003E373F" w:rsidRPr="007127D2">
        <w:rPr>
          <w:rStyle w:val="CodeCharacter"/>
        </w:rPr>
        <w:t>&lt;connection_group/&gt;</w:t>
      </w:r>
      <w:r w:rsidR="003E373F" w:rsidRPr="003E373F">
        <w:t xml:space="preserve"> element.</w:t>
      </w:r>
    </w:p>
    <w:p w14:paraId="0D00FAF5" w14:textId="73540943" w:rsidR="00DD5EBC" w:rsidRPr="00A672BF" w:rsidRDefault="00FC68DB" w:rsidP="00B202D2">
      <w:r w:rsidRPr="00A672BF">
        <w:rPr>
          <w:rStyle w:val="CodeCharacter"/>
        </w:rPr>
        <w:t>&lt;appdata/&gt;</w:t>
      </w:r>
      <w:r w:rsidR="00F95D4B" w:rsidRPr="00A672BF">
        <w:t xml:space="preserve"> </w:t>
      </w:r>
      <w:r w:rsidR="003E373F">
        <w:t>shall</w:t>
      </w:r>
      <w:r w:rsidR="003E373F" w:rsidRPr="003E373F">
        <w:t xml:space="preserve"> contain at least one nested element named after the application or user that </w:t>
      </w:r>
      <w:r w:rsidR="007127D2" w:rsidRPr="00E956F7">
        <w:rPr>
          <w:szCs w:val="24"/>
        </w:rPr>
        <w:t>is intended to</w:t>
      </w:r>
      <w:r w:rsidR="003E373F" w:rsidRPr="003E373F">
        <w:t xml:space="preserve"> interpret the data. In examples A and B, the associated application is MEDINA, so the nested element is </w:t>
      </w:r>
      <w:r w:rsidR="003E373F" w:rsidRPr="007127D2">
        <w:rPr>
          <w:rStyle w:val="CodeCharacter"/>
        </w:rPr>
        <w:t>&lt;MEDINA/&gt;</w:t>
      </w:r>
      <w:r w:rsidR="003E373F" w:rsidRPr="003E373F">
        <w:t>.</w:t>
      </w:r>
    </w:p>
    <w:p w14:paraId="3302A657" w14:textId="61902A88"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w:t>
      </w:r>
      <w:r w:rsidR="00F3142F">
        <w:t xml:space="preserve"> “</w:t>
      </w:r>
      <w:r w:rsidRPr="00A672BF">
        <w:t>private property</w:t>
      </w:r>
      <w:r w:rsidR="00AF69E3">
        <w:t xml:space="preserve">” </w:t>
      </w:r>
      <w:r w:rsidRPr="00A672BF">
        <w:t xml:space="preserve">of the corresponding application. </w:t>
      </w:r>
      <w:r w:rsidR="003E373F" w:rsidRPr="003E373F">
        <w:t xml:space="preserve">However, in terms of best practices, </w:t>
      </w:r>
      <w:r w:rsidR="007127D2">
        <w:t>it</w:t>
      </w:r>
      <w:r w:rsidR="003E373F" w:rsidRPr="003E373F">
        <w:t xml:space="preserve"> is recommended but not required</w:t>
      </w:r>
      <w:r w:rsidR="007127D2">
        <w:t xml:space="preserve"> </w:t>
      </w:r>
    </w:p>
    <w:p w14:paraId="07B41E57" w14:textId="0BED214E" w:rsidR="00FC68DB" w:rsidRPr="00A672BF" w:rsidRDefault="00FC68DB">
      <w:pPr>
        <w:numPr>
          <w:ilvl w:val="0"/>
          <w:numId w:val="41"/>
        </w:numPr>
        <w:tabs>
          <w:tab w:val="clear" w:pos="403"/>
        </w:tabs>
        <w:spacing w:line="240" w:lineRule="auto"/>
      </w:pPr>
      <w:r w:rsidRPr="00A672BF">
        <w:t xml:space="preserve">to place application specific </w:t>
      </w:r>
      <w:r w:rsidR="005D198D">
        <w:t>elements</w:t>
      </w:r>
      <w:r w:rsidRPr="00A672BF">
        <w:t xml:space="preserve"> into a separate namespace</w:t>
      </w:r>
      <w:r w:rsidR="007127D2">
        <w:t xml:space="preserve">, </w:t>
      </w:r>
    </w:p>
    <w:p w14:paraId="23FCB511" w14:textId="1369A354" w:rsidR="00FC68DB" w:rsidRPr="00A672BF" w:rsidRDefault="00B87DAD">
      <w:pPr>
        <w:numPr>
          <w:ilvl w:val="0"/>
          <w:numId w:val="41"/>
        </w:numPr>
        <w:tabs>
          <w:tab w:val="clear" w:pos="403"/>
        </w:tabs>
        <w:spacing w:line="240" w:lineRule="auto"/>
      </w:pPr>
      <w:r>
        <w:t xml:space="preserve">nor </w:t>
      </w:r>
      <w:r w:rsidR="00FC68DB" w:rsidRPr="00A672BF">
        <w:t>to provide an XML schema for its content</w:t>
      </w:r>
      <w:r w:rsidR="005138AF" w:rsidRPr="00A672BF">
        <w:t>.</w:t>
      </w:r>
      <w:r w:rsidR="00FC68DB" w:rsidRPr="00A672BF">
        <w:t xml:space="preserve"> </w:t>
      </w:r>
    </w:p>
    <w:p w14:paraId="675F03AC" w14:textId="7FB5FCFD" w:rsidR="00FC68DB" w:rsidRPr="00A672BF" w:rsidRDefault="003E373F" w:rsidP="00B202D2">
      <w:pPr>
        <w:rPr>
          <w:rFonts w:cs="Arial"/>
        </w:rPr>
      </w:pPr>
      <w:r w:rsidRPr="003E373F">
        <w:t xml:space="preserve">The user </w:t>
      </w:r>
      <w:r>
        <w:t>shall</w:t>
      </w:r>
      <w:r w:rsidRPr="003E373F">
        <w:t xml:space="preserve"> be aware that different systems are likely to introduce the same physical parameter at the same time (</w:t>
      </w:r>
      <w:r w:rsidR="007127D2" w:rsidRPr="007127D2">
        <w:t>inducted e.g. by a certain new emerging connecting method</w:t>
      </w:r>
      <w:r w:rsidR="007127D2" w:rsidRPr="003E373F">
        <w:t>) but</w:t>
      </w:r>
      <w:r w:rsidRPr="003E373F">
        <w:t xml:space="preserve"> describe it in their own XML schemas with different element/attribute names.</w:t>
      </w:r>
      <w:r w:rsidR="00FC68DB" w:rsidRPr="00A672BF">
        <w:rPr>
          <w:rFonts w:cs="Arial"/>
        </w:rPr>
        <w:t xml:space="preserve"> </w:t>
      </w:r>
    </w:p>
    <w:p w14:paraId="431CCE67" w14:textId="60C845D7" w:rsidR="00FC68DB" w:rsidRPr="00A672BF" w:rsidRDefault="00FC68DB" w:rsidP="00B202D2">
      <w:pPr>
        <w:rPr>
          <w:rFonts w:cs="Arial"/>
          <w:sz w:val="20"/>
          <w:szCs w:val="20"/>
        </w:rPr>
      </w:pPr>
      <w:r w:rsidRPr="00A672BF">
        <w:rPr>
          <w:rFonts w:cs="Arial"/>
        </w:rPr>
        <w:t xml:space="preserve">A preprocessor does not have any chance to detect these equivalent parameters, then. </w:t>
      </w:r>
      <w:r w:rsidR="00E13FF4">
        <w:rPr>
          <w:rFonts w:cs="Arial"/>
        </w:rPr>
        <w:t>Therefore,</w:t>
      </w:r>
      <w:r w:rsidRPr="00A672BF">
        <w:rPr>
          <w:rFonts w:cs="Arial"/>
        </w:rPr>
        <w:t xml:space="preserv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7E030DBB" w:rsidR="00FC68DB" w:rsidRPr="00A672BF" w:rsidRDefault="000322A0" w:rsidP="00A76BFE">
      <w:pPr>
        <w:pStyle w:val="Example"/>
      </w:pPr>
      <w:r>
        <w:t>Example 1</w:t>
      </w:r>
      <w:r w:rsidR="006B4166" w:rsidRPr="00A672BF">
        <w:t xml:space="preserve"> </w:t>
      </w:r>
      <w:r w:rsidR="00FC68DB" w:rsidRPr="007127D2">
        <w:rPr>
          <w:rStyle w:val="CodeCharacter"/>
        </w:rPr>
        <w:t>&lt;appdata/&gt;</w:t>
      </w:r>
      <w:r w:rsidR="00FC68DB" w:rsidRPr="00A672BF">
        <w:t xml:space="preserve"> for MEDINA at root level</w:t>
      </w: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983F92" w:rsidRDefault="00FC68DB" w:rsidP="00B202D2">
      <w:pPr>
        <w:pStyle w:val="XMLCode"/>
        <w:rPr>
          <w:lang w:val="fr-FR"/>
        </w:rPr>
      </w:pPr>
      <w:r w:rsidRPr="00983F92">
        <w:rPr>
          <w:lang w:val="fr-FR"/>
        </w:rPr>
        <w:t xml:space="preserve">&lt;xmcf xmlns:xsi="http://www.w3.org/2001/XMLSchema-instance" </w:t>
      </w:r>
    </w:p>
    <w:p w14:paraId="6C1D76AB" w14:textId="77777777" w:rsidR="00FC68DB" w:rsidRPr="00983F92" w:rsidRDefault="00FC68DB" w:rsidP="00B202D2">
      <w:pPr>
        <w:pStyle w:val="XMLCode"/>
        <w:rPr>
          <w:lang w:val="fr-FR"/>
        </w:rPr>
      </w:pPr>
      <w:r w:rsidRPr="00983F92">
        <w:rPr>
          <w:lang w:val="fr-FR"/>
        </w:rPr>
        <w:t>xmlns:MEDINA="http://servicenet.t-systems.com/medina/xMCF"</w:t>
      </w:r>
    </w:p>
    <w:p w14:paraId="415E7329" w14:textId="77777777" w:rsidR="00FC68DB" w:rsidRPr="00357A72" w:rsidRDefault="00FC68DB" w:rsidP="00B202D2">
      <w:pPr>
        <w:pStyle w:val="XMLCode"/>
        <w:rPr>
          <w:lang w:val="fr-FR"/>
        </w:rPr>
      </w:pPr>
      <w:r w:rsidRPr="00357A72">
        <w:rPr>
          <w:lang w:val="fr-FR"/>
        </w:rPr>
        <w:t xml:space="preserve">xsi:schemaLocation="http://servicenet.t-systems.com/medina/xMCF mcf_MEDINA.xsd" </w:t>
      </w:r>
    </w:p>
    <w:p w14:paraId="5F74BB3E" w14:textId="4AD7B981" w:rsidR="00FC68DB" w:rsidRPr="00357A72" w:rsidRDefault="00FC68DB" w:rsidP="00B202D2">
      <w:pPr>
        <w:pStyle w:val="XMLCode"/>
        <w:rPr>
          <w:lang w:val="fr-FR"/>
        </w:rPr>
      </w:pPr>
      <w:r w:rsidRPr="00357A72">
        <w:rPr>
          <w:lang w:val="fr-FR"/>
        </w:rPr>
        <w:t>xsi:noNamespace</w:t>
      </w:r>
      <w:r w:rsidR="0095483F" w:rsidRPr="00357A72">
        <w:rPr>
          <w:lang w:val="fr-FR"/>
        </w:rPr>
        <w:t>SchemaLocation="xmcf_3_1</w:t>
      </w:r>
      <w:r w:rsidRPr="00357A72">
        <w:rPr>
          <w:lang w:val="fr-FR"/>
        </w:rPr>
        <w:t>_1.xsd"&gt;</w:t>
      </w:r>
    </w:p>
    <w:p w14:paraId="1C402114" w14:textId="77777777" w:rsidR="00FC68DB" w:rsidRPr="00357A72" w:rsidRDefault="00FC68DB" w:rsidP="00B202D2">
      <w:pPr>
        <w:pStyle w:val="XMLCode"/>
        <w:rPr>
          <w:lang w:val="fr-FR"/>
        </w:rPr>
      </w:pPr>
      <w:r w:rsidRPr="00357A72">
        <w:rPr>
          <w:lang w:val="fr-FR"/>
        </w:rPr>
        <w:t xml:space="preserve">    &lt;date&gt; 2014-08-07 &lt;/date&gt;</w:t>
      </w:r>
    </w:p>
    <w:p w14:paraId="6341B0CA" w14:textId="19318E28"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6A281BE2" w14:textId="77777777" w:rsidR="00FC68DB" w:rsidRPr="00A672BF" w:rsidRDefault="00FC68DB" w:rsidP="00B202D2">
      <w:pPr>
        <w:pStyle w:val="XMLCode"/>
        <w:rPr>
          <w:lang w:val="en-GB"/>
        </w:rPr>
      </w:pPr>
      <w:r w:rsidRPr="00EB1812">
        <w:t xml:space="preserve">    </w:t>
      </w:r>
      <w:r w:rsidRPr="00A672BF">
        <w:rPr>
          <w:lang w:val="en-GB"/>
        </w:rPr>
        <w:t>&lt;units length="mm" angle="rad" mass="kg" force="N" time="s"/&gt;</w:t>
      </w:r>
    </w:p>
    <w:p w14:paraId="1FC29986" w14:textId="77777777" w:rsidR="00FC68DB" w:rsidRPr="00EB1812" w:rsidRDefault="00FC68DB" w:rsidP="00FC2AB2">
      <w:pPr>
        <w:pStyle w:val="XMLCode"/>
        <w:keepNext/>
        <w:keepLines/>
        <w:rPr>
          <w:b/>
          <w:lang w:val="it-IT"/>
        </w:rPr>
      </w:pPr>
      <w:r w:rsidRPr="00A672BF">
        <w:rPr>
          <w:lang w:val="en-GB"/>
        </w:rPr>
        <w:t xml:space="preserve">    </w:t>
      </w:r>
      <w:r w:rsidRPr="00EB1812">
        <w:rPr>
          <w:b/>
          <w:lang w:val="it-IT"/>
        </w:rPr>
        <w:t>&lt;appdata&gt;</w:t>
      </w:r>
    </w:p>
    <w:p w14:paraId="07887D27" w14:textId="4646159B" w:rsidR="00FC68DB" w:rsidRPr="00EB1812" w:rsidRDefault="00FC68DB" w:rsidP="00FC2AB2">
      <w:pPr>
        <w:pStyle w:val="XMLCode"/>
        <w:keepNext/>
        <w:keepLines/>
        <w:rPr>
          <w:b/>
          <w:lang w:val="it-IT"/>
        </w:rPr>
      </w:pPr>
      <w:r w:rsidRPr="00EB1812">
        <w:rPr>
          <w:b/>
          <w:lang w:val="it-IT"/>
        </w:rPr>
        <w:t xml:space="preserve">        &lt;MEDINA xmlns="http://servicenet.t-systems.com/medina/xMCF"&gt;</w:t>
      </w:r>
    </w:p>
    <w:p w14:paraId="1A3601FC"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&lt;data_at_root&gt;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&lt;/data_at_root&gt;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6959A035" w14:textId="7620C99E" w:rsidR="00FC68DB" w:rsidRPr="00A672BF" w:rsidRDefault="00FC68DB" w:rsidP="00B202D2">
      <w:pPr>
        <w:pStyle w:val="XMLCode"/>
        <w:rPr>
          <w:lang w:val="en-GB"/>
        </w:rPr>
      </w:pPr>
      <w:r w:rsidRPr="00A672BF">
        <w:rPr>
          <w:lang w:val="en-GB"/>
        </w:rPr>
        <w:t>&lt;/xmcf&gt;</w:t>
      </w:r>
    </w:p>
    <w:p w14:paraId="2E63EDDE" w14:textId="3E7D9F49" w:rsidR="00FC68DB" w:rsidRPr="00FC2AB2" w:rsidRDefault="000322A0" w:rsidP="00FC2AB2">
      <w:pPr>
        <w:pStyle w:val="Example"/>
        <w:keepNext/>
      </w:pPr>
      <w:r>
        <w:rPr>
          <w:rStyle w:val="ExampleChar"/>
        </w:rPr>
        <w:t>Example 2</w:t>
      </w:r>
      <w:r w:rsidR="00EC3A91" w:rsidRPr="00FC2AB2">
        <w:rPr>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FC2AB2">
        <w:t>connection</w:t>
      </w:r>
      <w:r w:rsidR="00FC68DB" w:rsidRPr="00A672BF">
        <w:t xml:space="preserve"> level</w:t>
      </w: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983F92" w:rsidRDefault="00FC68DB" w:rsidP="00551453">
      <w:pPr>
        <w:pStyle w:val="XMLCode"/>
        <w:keepNext/>
        <w:rPr>
          <w:lang w:val="fr-FR"/>
        </w:rPr>
      </w:pPr>
      <w:r w:rsidRPr="00983F92">
        <w:rPr>
          <w:lang w:val="fr-FR"/>
        </w:rPr>
        <w:t xml:space="preserve">&lt;xmcf xmlns:xsi="http://www.w3.org/2001/XMLSchema-instance" </w:t>
      </w:r>
    </w:p>
    <w:p w14:paraId="57BD05F1" w14:textId="77777777" w:rsidR="00FC68DB" w:rsidRPr="00983F92" w:rsidRDefault="00FC68DB" w:rsidP="00551453">
      <w:pPr>
        <w:pStyle w:val="XMLCode"/>
        <w:keepNext/>
        <w:rPr>
          <w:b/>
          <w:lang w:val="fr-FR"/>
        </w:rPr>
      </w:pPr>
      <w:r w:rsidRPr="00983F92">
        <w:rPr>
          <w:b/>
          <w:lang w:val="fr-FR"/>
        </w:rPr>
        <w:t>xmlns:MEDINA="http://servicenet.t-systems.com/medina/xMCF"</w:t>
      </w:r>
    </w:p>
    <w:p w14:paraId="0999E5C4" w14:textId="77777777" w:rsidR="00FC68DB" w:rsidRPr="00357A72" w:rsidRDefault="00FC68DB" w:rsidP="00B202D2">
      <w:pPr>
        <w:pStyle w:val="XMLCode"/>
        <w:rPr>
          <w:b/>
          <w:lang w:val="fr-FR"/>
        </w:rPr>
      </w:pPr>
      <w:r w:rsidRPr="00357A72">
        <w:rPr>
          <w:b/>
          <w:lang w:val="fr-FR"/>
        </w:rPr>
        <w:t xml:space="preserve">xsi:schemaLocation="http://servicenet.t-systems.com/medina/xMCF mcf_MEDINA.xsd" </w:t>
      </w:r>
    </w:p>
    <w:p w14:paraId="7010434D" w14:textId="1E63642C" w:rsidR="00FC68DB" w:rsidRPr="00357A72" w:rsidRDefault="00FC68DB" w:rsidP="00B202D2">
      <w:pPr>
        <w:pStyle w:val="XMLCode"/>
        <w:rPr>
          <w:lang w:val="fr-FR"/>
        </w:rPr>
      </w:pPr>
      <w:r w:rsidRPr="00357A72">
        <w:rPr>
          <w:lang w:val="fr-FR"/>
        </w:rPr>
        <w:t>xsi:noN</w:t>
      </w:r>
      <w:r w:rsidR="0095483F" w:rsidRPr="00357A72">
        <w:rPr>
          <w:lang w:val="fr-FR"/>
        </w:rPr>
        <w:t>amespaceSchemaLocation="xmcf_3_1</w:t>
      </w:r>
      <w:r w:rsidRPr="00357A72">
        <w:rPr>
          <w:lang w:val="fr-FR"/>
        </w:rPr>
        <w:t>_1.xsd"&gt;</w:t>
      </w:r>
    </w:p>
    <w:p w14:paraId="3AF2DC88" w14:textId="77777777" w:rsidR="00FC68DB" w:rsidRPr="00357A72" w:rsidRDefault="00FC68DB" w:rsidP="00B202D2">
      <w:pPr>
        <w:pStyle w:val="XMLCode"/>
        <w:rPr>
          <w:lang w:val="fr-FR"/>
        </w:rPr>
      </w:pPr>
      <w:r w:rsidRPr="00357A72">
        <w:rPr>
          <w:lang w:val="fr-FR"/>
        </w:rPr>
        <w:t xml:space="preserve">    &lt;date&gt; 2014-08-07 &lt;/date&gt;</w:t>
      </w:r>
    </w:p>
    <w:p w14:paraId="1203151E" w14:textId="6FA51C15" w:rsidR="00FC68DB" w:rsidRPr="00EB1812" w:rsidRDefault="00FC68DB" w:rsidP="00B202D2">
      <w:pPr>
        <w:pStyle w:val="XMLCode"/>
      </w:pPr>
      <w:r w:rsidRPr="00357A72">
        <w:rPr>
          <w:lang w:val="fr-FR"/>
        </w:rPr>
        <w:t xml:space="preserve">    </w:t>
      </w:r>
      <w:r w:rsidR="0095483F" w:rsidRPr="00EB1812">
        <w:t>&lt;version&gt; 3.1.1</w:t>
      </w:r>
      <w:r w:rsidRPr="00EB1812">
        <w:t xml:space="preserve"> &lt;/version&gt;</w:t>
      </w:r>
    </w:p>
    <w:p w14:paraId="1B4DCCDC" w14:textId="77777777" w:rsidR="00FC68DB" w:rsidRPr="00A672BF" w:rsidRDefault="00FC68DB" w:rsidP="00B202D2">
      <w:pPr>
        <w:pStyle w:val="XMLCode"/>
        <w:rPr>
          <w:lang w:val="en-GB"/>
        </w:rPr>
      </w:pPr>
      <w:r w:rsidRPr="00FC2AB2">
        <w:t xml:space="preserve">    </w:t>
      </w:r>
      <w:r w:rsidRPr="00A672BF">
        <w:rPr>
          <w:lang w:val="en-GB"/>
        </w:rPr>
        <w:t>&lt;units length="mm" angle="rad" mass="kg" force="N" time="s"/&gt;</w:t>
      </w:r>
    </w:p>
    <w:p w14:paraId="12B8C6CD" w14:textId="304D898C" w:rsidR="00FC68DB" w:rsidRPr="00A672BF" w:rsidRDefault="004908E6" w:rsidP="00B202D2">
      <w:pPr>
        <w:pStyle w:val="XMLCode"/>
        <w:rPr>
          <w:lang w:val="en-GB"/>
        </w:rPr>
      </w:pPr>
      <w:r w:rsidRPr="00357A72">
        <w:rPr>
          <w:lang w:val="fr-FR"/>
        </w:rPr>
        <w:t xml:space="preserve">    </w:t>
      </w:r>
      <w:r w:rsidR="00FC68DB" w:rsidRPr="00A672BF">
        <w:rPr>
          <w:lang w:val="en-GB"/>
        </w:rPr>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&lt;connection_list&gt;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&lt;loc_list&gt;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&lt;/loc_list&gt;</w:t>
      </w:r>
    </w:p>
    <w:p w14:paraId="04A81DA1" w14:textId="77777777" w:rsidR="00FC68DB" w:rsidRPr="00A672BF" w:rsidRDefault="00FC68DB" w:rsidP="00B202D2">
      <w:pPr>
        <w:pStyle w:val="XMLCode"/>
        <w:rPr>
          <w:lang w:val="en-GB"/>
        </w:rPr>
      </w:pPr>
      <w:r w:rsidRPr="00A672BF">
        <w:rPr>
          <w:lang w:val="en-GB"/>
        </w:rPr>
        <w:t xml:space="preserve">                &lt;seamweld&gt;</w:t>
      </w:r>
    </w:p>
    <w:p w14:paraId="40854C8E" w14:textId="77777777" w:rsidR="00FC68DB" w:rsidRPr="00EB1812" w:rsidRDefault="00FC68DB" w:rsidP="00B202D2">
      <w:pPr>
        <w:pStyle w:val="XMLCode"/>
        <w:rPr>
          <w:lang w:val="it-IT"/>
        </w:rPr>
      </w:pPr>
      <w:r w:rsidRPr="00A672BF">
        <w:rPr>
          <w:lang w:val="en-GB"/>
        </w:rPr>
        <w:t xml:space="preserve">                    </w:t>
      </w:r>
      <w:r w:rsidRPr="00EB1812">
        <w:rPr>
          <w:lang w:val="it-IT"/>
        </w:rPr>
        <w:t>...</w:t>
      </w:r>
    </w:p>
    <w:p w14:paraId="54D6BDB9" w14:textId="77777777" w:rsidR="00FC68DB" w:rsidRPr="00EB1812" w:rsidRDefault="00FC68DB" w:rsidP="00B202D2">
      <w:pPr>
        <w:pStyle w:val="XMLCode"/>
        <w:rPr>
          <w:lang w:val="it-IT"/>
        </w:rPr>
      </w:pPr>
      <w:r w:rsidRPr="00EB1812">
        <w:rPr>
          <w:lang w:val="it-IT"/>
        </w:rPr>
        <w:t xml:space="preserve">                &lt;/seamweld&gt;</w:t>
      </w:r>
    </w:p>
    <w:p w14:paraId="4D394FC0" w14:textId="77777777" w:rsidR="00FC68DB" w:rsidRPr="00EB1812" w:rsidRDefault="00FC68DB" w:rsidP="00B202D2">
      <w:pPr>
        <w:pStyle w:val="XMLCode"/>
        <w:rPr>
          <w:b/>
          <w:lang w:val="it-IT"/>
        </w:rPr>
      </w:pPr>
      <w:r w:rsidRPr="00EB1812">
        <w:rPr>
          <w:lang w:val="it-IT"/>
        </w:rPr>
        <w:t xml:space="preserve">                </w:t>
      </w:r>
      <w:r w:rsidRPr="00EB1812">
        <w:rPr>
          <w:b/>
          <w:lang w:val="it-IT"/>
        </w:rPr>
        <w:t>&lt;appdata&gt;</w:t>
      </w:r>
    </w:p>
    <w:p w14:paraId="2AB56805" w14:textId="77777777" w:rsidR="00FC68DB" w:rsidRPr="00EB1812" w:rsidRDefault="00FC68DB" w:rsidP="00B202D2">
      <w:pPr>
        <w:pStyle w:val="XMLCode"/>
        <w:rPr>
          <w:b/>
          <w:lang w:val="it-IT"/>
        </w:rPr>
      </w:pPr>
      <w:r w:rsidRPr="00EB1812">
        <w:rPr>
          <w:b/>
          <w:lang w:val="it-IT"/>
        </w:rPr>
        <w:t xml:space="preserve">                    &lt;MEDINA xmlns="http://servicenet.t-systems.com/medina/xMCF</w:t>
      </w:r>
      <w:r w:rsidRPr="00EB1812">
        <w:rPr>
          <w:lang w:val="it-IT"/>
        </w:rPr>
        <w:t>"</w:t>
      </w:r>
      <w:r w:rsidRPr="00EB1812">
        <w:rPr>
          <w:b/>
          <w:lang w:val="it-IT"/>
        </w:rPr>
        <w:t>&gt;</w:t>
      </w:r>
    </w:p>
    <w:p w14:paraId="0C64578B" w14:textId="77777777" w:rsidR="00FC68DB" w:rsidRPr="00A672BF" w:rsidRDefault="00FC68DB" w:rsidP="00B202D2">
      <w:pPr>
        <w:pStyle w:val="XMLCode"/>
        <w:rPr>
          <w:b/>
          <w:lang w:val="en-GB"/>
        </w:rPr>
      </w:pPr>
      <w:r w:rsidRPr="00EB1812">
        <w:rPr>
          <w:b/>
          <w:lang w:val="it-IT"/>
        </w:rPr>
        <w:t xml:space="preserve">                        </w:t>
      </w:r>
      <w:r w:rsidRPr="00A672BF">
        <w:rPr>
          <w:b/>
          <w:lang w:val="en-GB"/>
        </w:rPr>
        <w:t>&lt;data_at_connector&gt;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&lt;/data_at_connector&gt;</w:t>
      </w:r>
    </w:p>
    <w:p w14:paraId="20A81883" w14:textId="77777777" w:rsidR="00FC68DB" w:rsidRPr="00A672BF" w:rsidRDefault="00FC68DB" w:rsidP="00B202D2">
      <w:pPr>
        <w:pStyle w:val="XMLCode"/>
        <w:rPr>
          <w:b/>
          <w:lang w:val="en-GB"/>
        </w:rPr>
      </w:pPr>
      <w:r w:rsidRPr="00A672BF">
        <w:rPr>
          <w:b/>
          <w:lang w:val="en-GB"/>
        </w:rPr>
        <w:lastRenderedPageBreak/>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&lt;/connection_list&gt;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&lt;/xmcf&gt;</w:t>
      </w:r>
    </w:p>
    <w:p w14:paraId="79105BD3" w14:textId="38422B04" w:rsidR="00FC68DB" w:rsidRPr="00A672BF" w:rsidRDefault="00FC68DB" w:rsidP="00B202D2">
      <w:pPr>
        <w:pStyle w:val="berschrift3"/>
      </w:pPr>
      <w:bookmarkStart w:id="260" w:name="_Finite_Element_Specific"/>
      <w:bookmarkStart w:id="261" w:name="_Ref414560131"/>
      <w:bookmarkStart w:id="262" w:name="_Toc3556945"/>
      <w:bookmarkStart w:id="263" w:name="_Toc34747194"/>
      <w:bookmarkStart w:id="264" w:name="_Toc77102007"/>
      <w:bookmarkStart w:id="265" w:name="_Toc159618739"/>
      <w:bookmarkEnd w:id="260"/>
      <w:r w:rsidRPr="00A672BF">
        <w:t xml:space="preserve">Finite Element Specific Data </w:t>
      </w:r>
      <w:r w:rsidRPr="00A672BF">
        <w:rPr>
          <w:rFonts w:ascii="Courier New" w:hAnsi="Courier New" w:cs="Courier New"/>
        </w:rPr>
        <w:t>&lt;femdata/&gt;</w:t>
      </w:r>
      <w:bookmarkEnd w:id="261"/>
      <w:bookmarkEnd w:id="262"/>
      <w:bookmarkEnd w:id="263"/>
      <w:bookmarkEnd w:id="264"/>
      <w:bookmarkEnd w:id="265"/>
      <w:r w:rsidR="00CE6333" w:rsidRPr="00A672BF">
        <w:t xml:space="preserve"> </w:t>
      </w:r>
    </w:p>
    <w:p w14:paraId="039F9AAD" w14:textId="4995E9F0" w:rsidR="00FC68DB" w:rsidRPr="00A672BF" w:rsidRDefault="00CE30E7" w:rsidP="00B202D2">
      <w:r w:rsidRPr="00CE30E7">
        <w:t xml:space="preserve">For numerical simulation </w:t>
      </w:r>
      <w:r w:rsidR="001A0FB1">
        <w:t>by</w:t>
      </w:r>
      <w:r w:rsidRPr="00CE30E7">
        <w:t xml:space="preserve"> the finite element method, a joint can be discretized (realized) in different ways depending on the focus of the simulation (crash, fatigue, etc.). It is therefore often necessary to switch from one realization to another</w:t>
      </w:r>
      <w:r w:rsidR="001A0FB1">
        <w:t xml:space="preserve"> one</w:t>
      </w:r>
      <w:r w:rsidRPr="00CE30E7">
        <w:t xml:space="preserve">. For this purpose, details of a </w:t>
      </w:r>
      <w:r w:rsidR="001A0FB1">
        <w:t>specific</w:t>
      </w:r>
      <w:r w:rsidRPr="00CE30E7">
        <w:t xml:space="preserve"> realization may be of interest.</w:t>
      </w:r>
      <w:r w:rsidR="00FC68DB" w:rsidRPr="00A672BF">
        <w:t xml:space="preserve"> </w:t>
      </w:r>
    </w:p>
    <w:p w14:paraId="1CFD9D6A" w14:textId="1E4328E0" w:rsidR="00FC68DB" w:rsidRPr="00A672BF" w:rsidRDefault="00FC68DB" w:rsidP="00B202D2">
      <w:r w:rsidRPr="00A672BF">
        <w:t>The optional</w:t>
      </w:r>
      <w:r w:rsidR="00F95D4B" w:rsidRPr="00A672BF">
        <w:t xml:space="preserve"> </w:t>
      </w:r>
      <w:r w:rsidRPr="00A672BF">
        <w:rPr>
          <w:rStyle w:val="CodeCharacter"/>
        </w:rPr>
        <w:t>&lt;femdata/&gt;</w:t>
      </w:r>
      <w:r w:rsidR="00F95D4B" w:rsidRPr="00A672BF">
        <w:t xml:space="preserve"> </w:t>
      </w:r>
      <w:r w:rsidR="00CE30E7">
        <w:t xml:space="preserve">information </w:t>
      </w:r>
      <w:r w:rsidRPr="00A672BF">
        <w:t xml:space="preserve">can be placed within any single connector (relevant </w:t>
      </w:r>
      <w:r w:rsidR="005D198D">
        <w:t>elements</w:t>
      </w:r>
      <w:r w:rsidRPr="00A672BF">
        <w:t xml:space="preserve">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22785331" w:rsidR="00FE31EE" w:rsidRPr="00231BDF" w:rsidRDefault="00FE31EE" w:rsidP="0013175B">
      <w:pPr>
        <w:pStyle w:val="Note"/>
        <w:rPr>
          <w:sz w:val="22"/>
          <w:szCs w:val="22"/>
          <w:lang w:val="en-US"/>
        </w:rPr>
      </w:pPr>
      <w:r w:rsidRPr="00231BDF">
        <w:rPr>
          <w:sz w:val="22"/>
          <w:szCs w:val="22"/>
        </w:rPr>
        <w:t xml:space="preserve">χMCF versions 3.1 or later allow to contain </w:t>
      </w:r>
      <w:r w:rsidRPr="00231BDF">
        <w:rPr>
          <w:rStyle w:val="CodeCharacter"/>
          <w:szCs w:val="22"/>
        </w:rPr>
        <w:t>&lt;femdata/&gt;</w:t>
      </w:r>
      <w:r w:rsidRPr="00231BDF">
        <w:rPr>
          <w:sz w:val="22"/>
          <w:szCs w:val="22"/>
        </w:rPr>
        <w:t xml:space="preserve"> at root level, but this is not allowed in V 3.0 and below. </w:t>
      </w:r>
      <w:r w:rsidRPr="00231BDF">
        <w:rPr>
          <w:rStyle w:val="CodeCharacter"/>
          <w:szCs w:val="22"/>
        </w:rPr>
        <w:t>&lt;femdata/&gt;</w:t>
      </w:r>
      <w:r w:rsidRPr="00231BDF">
        <w:rPr>
          <w:sz w:val="22"/>
          <w:szCs w:val="22"/>
        </w:rPr>
        <w:t xml:space="preserve"> is not allowed on </w:t>
      </w:r>
      <w:r w:rsidRPr="00231BDF">
        <w:rPr>
          <w:rStyle w:val="CodeCharacter"/>
          <w:szCs w:val="22"/>
        </w:rPr>
        <w:t>&lt;connection_group/&gt;</w:t>
      </w:r>
      <w:r w:rsidRPr="00231BDF">
        <w:rPr>
          <w:sz w:val="22"/>
          <w:szCs w:val="22"/>
        </w:rPr>
        <w:t xml:space="preserve"> level in any case.</w:t>
      </w:r>
      <w:r w:rsidR="00231BDF">
        <w:rPr>
          <w:sz w:val="22"/>
          <w:szCs w:val="22"/>
        </w:rPr>
        <w:t xml:space="preserve"> </w:t>
      </w:r>
    </w:p>
    <w:p w14:paraId="488CB8AF" w14:textId="673A4E35" w:rsidR="00FC68DB" w:rsidRPr="00A672BF" w:rsidRDefault="00FC68DB" w:rsidP="00B202D2">
      <w:r w:rsidRPr="00A672BF">
        <w:rPr>
          <w:rStyle w:val="CodeCharacter"/>
        </w:rPr>
        <w:t>&lt;femdata/&gt;</w:t>
      </w:r>
      <w:r w:rsidRPr="00A672BF">
        <w:t xml:space="preserve"> </w:t>
      </w:r>
      <w:r w:rsidR="00CE30E7" w:rsidRPr="00CE30E7">
        <w:t xml:space="preserve">refers to FEM entities </w:t>
      </w:r>
      <w:r w:rsidR="001A0FB1">
        <w:t xml:space="preserve">that are </w:t>
      </w:r>
      <w:r w:rsidR="00CE30E7" w:rsidRPr="00CE30E7">
        <w:t xml:space="preserve">related to the connector in which </w:t>
      </w:r>
      <w:r w:rsidR="001A0FB1" w:rsidRPr="00A672BF">
        <w:rPr>
          <w:rStyle w:val="CodeCharacter"/>
        </w:rPr>
        <w:t>&lt;femdata/&gt;</w:t>
      </w:r>
      <w:r w:rsidR="001A0FB1" w:rsidRPr="00A672BF">
        <w:t xml:space="preserve"> </w:t>
      </w:r>
      <w:r w:rsidR="00CE30E7" w:rsidRPr="00CE30E7">
        <w:t xml:space="preserve">is placed. Its content </w:t>
      </w:r>
      <w:r w:rsidR="001A0FB1">
        <w:t>and</w:t>
      </w:r>
      <w:r w:rsidR="00CE30E7" w:rsidRPr="00CE30E7">
        <w:t xml:space="preserve"> the referenced elements are specific to a </w:t>
      </w:r>
      <w:r w:rsidR="0031648F" w:rsidRPr="0031648F">
        <w:t xml:space="preserve">particular </w:t>
      </w:r>
      <w:r w:rsidR="00CE30E7" w:rsidRPr="00CE30E7">
        <w:t>solver.</w:t>
      </w:r>
      <w:r w:rsidRPr="00A672BF">
        <w:t xml:space="preserve"> </w:t>
      </w:r>
    </w:p>
    <w:p w14:paraId="5995EEDC" w14:textId="7FA175EA" w:rsidR="00FC68DB" w:rsidRPr="00A672BF" w:rsidRDefault="00FC68DB" w:rsidP="00B202D2">
      <w:r w:rsidRPr="00A672BF">
        <w:t xml:space="preserve">Usually, </w:t>
      </w:r>
      <w:r w:rsidR="001D2C77">
        <w:t xml:space="preserve">this kind of </w:t>
      </w:r>
      <w:r w:rsidRPr="00A672BF">
        <w:t>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FC2AB2">
        <w:t>Conclusion:</w:t>
      </w:r>
      <w:r w:rsidRPr="00A672BF">
        <w:t xml:space="preserve"> A χMCF file containing </w:t>
      </w:r>
      <w:r w:rsidRPr="00A672BF">
        <w:rPr>
          <w:rStyle w:val="CodeCharacter"/>
        </w:rPr>
        <w:t>&lt;femdata/&gt;</w:t>
      </w:r>
      <w:r w:rsidRPr="00A672BF">
        <w:t xml:space="preserve"> always refers to </w:t>
      </w:r>
      <w:r w:rsidRPr="00063B94">
        <w:rPr>
          <w:rStyle w:val="Hervorhebung"/>
          <w:i w:val="0"/>
        </w:rPr>
        <w:t>one specific</w:t>
      </w:r>
      <w:r w:rsidRPr="00A672BF">
        <w:t xml:space="preserve"> solver deck. </w:t>
      </w:r>
    </w:p>
    <w:p w14:paraId="6214AC12" w14:textId="546A6B99" w:rsidR="00FC68DB" w:rsidRPr="00A672BF" w:rsidRDefault="001D2C77" w:rsidP="00B202D2">
      <w:r>
        <w:t>S</w:t>
      </w:r>
      <w:r w:rsidR="00FC68DB" w:rsidRPr="00A672BF">
        <w:t>olver nam</w:t>
      </w:r>
      <w:r>
        <w:t>es</w:t>
      </w:r>
      <w:r w:rsidR="00FC68DB" w:rsidRPr="00A672BF">
        <w:t xml:space="preserve"> should be taken from </w:t>
      </w:r>
      <w:r w:rsidR="000F5BB4" w:rsidRPr="00A672BF">
        <w:t xml:space="preserve">the current </w:t>
      </w:r>
      <w:r w:rsidR="00FC68DB" w:rsidRPr="00A672BF">
        <w:t>FATXML</w:t>
      </w:r>
      <w:r w:rsidR="000F5BB4" w:rsidRPr="00A672BF">
        <w:t xml:space="preserve"> version</w:t>
      </w:r>
      <w:r w:rsidR="00F96B31" w:rsidRPr="00A672BF">
        <w:t>.</w:t>
      </w:r>
      <w:r w:rsidR="00FC68DB" w:rsidRPr="00A672BF">
        <w:t xml:space="preserve"> </w:t>
      </w:r>
      <w:r w:rsidR="00F96B31" w:rsidRPr="00A672BF">
        <w:t xml:space="preserve">Examples are </w:t>
      </w:r>
      <w:r w:rsidR="00FC68DB" w:rsidRPr="00A672BF">
        <w:t>the following:</w:t>
      </w:r>
      <w:r>
        <w:t xml:space="preserve"> </w:t>
      </w:r>
    </w:p>
    <w:p w14:paraId="4E1A0DFF" w14:textId="73BD7435" w:rsidR="00FC68DB" w:rsidRPr="00A672BF" w:rsidRDefault="00FC68DB" w:rsidP="001D2C77">
      <w:pPr>
        <w:numPr>
          <w:ilvl w:val="0"/>
          <w:numId w:val="9"/>
        </w:numPr>
        <w:tabs>
          <w:tab w:val="clear" w:pos="403"/>
        </w:tabs>
        <w:spacing w:line="240" w:lineRule="auto"/>
        <w:jc w:val="left"/>
      </w:pPr>
      <w:r w:rsidRPr="00A672BF">
        <w:t>PAM-CRASH</w:t>
      </w:r>
      <w:r w:rsidR="001D2C77">
        <w:t xml:space="preserve">, </w:t>
      </w:r>
    </w:p>
    <w:p w14:paraId="5897D936" w14:textId="54660365" w:rsidR="00FC68DB" w:rsidRPr="00A672BF" w:rsidRDefault="00FC68DB" w:rsidP="001D2C77">
      <w:pPr>
        <w:numPr>
          <w:ilvl w:val="0"/>
          <w:numId w:val="9"/>
        </w:numPr>
        <w:tabs>
          <w:tab w:val="clear" w:pos="403"/>
        </w:tabs>
        <w:spacing w:line="240" w:lineRule="auto"/>
        <w:jc w:val="left"/>
      </w:pPr>
      <w:r w:rsidRPr="00A672BF">
        <w:t>LS-DYNA</w:t>
      </w:r>
      <w:r w:rsidR="001D2C77">
        <w:t xml:space="preserve">, </w:t>
      </w:r>
    </w:p>
    <w:p w14:paraId="5474C3D5" w14:textId="6F4A9FD3" w:rsidR="00FC68DB" w:rsidRPr="00A672BF" w:rsidRDefault="00FC68DB" w:rsidP="001D2C77">
      <w:pPr>
        <w:numPr>
          <w:ilvl w:val="0"/>
          <w:numId w:val="9"/>
        </w:numPr>
        <w:tabs>
          <w:tab w:val="clear" w:pos="403"/>
        </w:tabs>
        <w:spacing w:line="240" w:lineRule="auto"/>
        <w:jc w:val="left"/>
      </w:pPr>
      <w:r w:rsidRPr="00A672BF">
        <w:t>RADIOSS</w:t>
      </w:r>
      <w:r w:rsidR="001D2C77">
        <w:t xml:space="preserve">, </w:t>
      </w:r>
    </w:p>
    <w:p w14:paraId="1E89ACB4" w14:textId="2F1C766B" w:rsidR="00FC68DB" w:rsidRPr="00A672BF" w:rsidRDefault="00FC68DB" w:rsidP="001D2C77">
      <w:pPr>
        <w:numPr>
          <w:ilvl w:val="0"/>
          <w:numId w:val="9"/>
        </w:numPr>
        <w:tabs>
          <w:tab w:val="clear" w:pos="403"/>
        </w:tabs>
        <w:spacing w:line="240" w:lineRule="auto"/>
        <w:jc w:val="left"/>
      </w:pPr>
      <w:r w:rsidRPr="00A672BF">
        <w:t>OPTISTRUCT</w:t>
      </w:r>
      <w:r w:rsidR="001D2C77">
        <w:t xml:space="preserve">, </w:t>
      </w:r>
    </w:p>
    <w:p w14:paraId="22B34591" w14:textId="48A5F7EB" w:rsidR="00FC68DB" w:rsidRPr="00A672BF" w:rsidRDefault="00FC68DB" w:rsidP="001D2C77">
      <w:pPr>
        <w:numPr>
          <w:ilvl w:val="0"/>
          <w:numId w:val="9"/>
        </w:numPr>
        <w:tabs>
          <w:tab w:val="clear" w:pos="403"/>
        </w:tabs>
        <w:spacing w:line="240" w:lineRule="auto"/>
        <w:jc w:val="left"/>
      </w:pPr>
      <w:r w:rsidRPr="00A672BF">
        <w:t>NASTRAN</w:t>
      </w:r>
      <w:r w:rsidR="001D2C77">
        <w:t xml:space="preserve">, </w:t>
      </w:r>
    </w:p>
    <w:p w14:paraId="52808CCA" w14:textId="43876FCE" w:rsidR="00FC68DB" w:rsidRPr="00A672BF" w:rsidRDefault="00FC68DB" w:rsidP="001D2C77">
      <w:pPr>
        <w:numPr>
          <w:ilvl w:val="0"/>
          <w:numId w:val="9"/>
        </w:numPr>
        <w:tabs>
          <w:tab w:val="clear" w:pos="403"/>
        </w:tabs>
        <w:spacing w:line="240" w:lineRule="auto"/>
        <w:jc w:val="left"/>
      </w:pPr>
      <w:r w:rsidRPr="00A672BF">
        <w:t>PERMAS</w:t>
      </w:r>
      <w:r w:rsidR="001D2C77">
        <w:t xml:space="preserve">, </w:t>
      </w:r>
    </w:p>
    <w:p w14:paraId="28A5F54E" w14:textId="48EF3851" w:rsidR="00FC68DB" w:rsidRPr="00A672BF" w:rsidRDefault="00FC68DB" w:rsidP="001D2C77">
      <w:pPr>
        <w:numPr>
          <w:ilvl w:val="0"/>
          <w:numId w:val="9"/>
        </w:numPr>
        <w:tabs>
          <w:tab w:val="clear" w:pos="403"/>
        </w:tabs>
        <w:spacing w:line="240" w:lineRule="auto"/>
        <w:jc w:val="left"/>
      </w:pPr>
      <w:bookmarkStart w:id="266" w:name="_Hlk132202491"/>
      <w:r w:rsidRPr="00A672BF">
        <w:t>ABAQUS</w:t>
      </w:r>
      <w:bookmarkEnd w:id="266"/>
      <w:r w:rsidR="00E53873" w:rsidRPr="00A672BF">
        <w:t>.</w:t>
      </w:r>
      <w:r w:rsidR="004366E4">
        <w:t xml:space="preserve"> </w:t>
      </w:r>
    </w:p>
    <w:p w14:paraId="60EA40D9" w14:textId="035A666D" w:rsidR="001011A1"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12574E" w:rsidRPr="00A672BF">
        <w:t xml:space="preserve">Table </w:t>
      </w:r>
      <w:r w:rsidR="0012574E">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&lt;femdata/&gt;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001F4D75" w:rsidRPr="00A672BF">
        <w:t>.</w:t>
      </w:r>
      <w:r w:rsidR="00711AB3">
        <w:t xml:space="preserve"> </w:t>
      </w:r>
    </w:p>
    <w:p w14:paraId="281492B8" w14:textId="1D248391" w:rsidR="00FC68DB" w:rsidRPr="00A672BF" w:rsidRDefault="001011A1" w:rsidP="001640C5">
      <w:pPr>
        <w:pStyle w:val="Beschriftung"/>
        <w:keepNext/>
        <w:keepLines/>
      </w:pPr>
      <w:bookmarkStart w:id="267" w:name="_Ref101283923"/>
      <w:bookmarkStart w:id="268" w:name="_Toc159618935"/>
      <w:r w:rsidRPr="00A672BF">
        <w:t xml:space="preserve">Table </w:t>
      </w:r>
      <w:r w:rsidRPr="00A672BF">
        <w:fldChar w:fldCharType="begin"/>
      </w:r>
      <w:r w:rsidRPr="00A672BF">
        <w:instrText xml:space="preserve"> SEQ Table \* ARABIC </w:instrText>
      </w:r>
      <w:r w:rsidRPr="00A672BF">
        <w:fldChar w:fldCharType="separate"/>
      </w:r>
      <w:r w:rsidR="0012574E">
        <w:rPr>
          <w:noProof/>
        </w:rPr>
        <w:t>3</w:t>
      </w:r>
      <w:r w:rsidRPr="00A672BF">
        <w:fldChar w:fldCharType="end"/>
      </w:r>
      <w:bookmarkEnd w:id="267"/>
      <w:r w:rsidRPr="00A672BF">
        <w:t xml:space="preserve"> </w:t>
      </w:r>
      <w:bookmarkStart w:id="269" w:name="_Hlk101284091"/>
      <w:r w:rsidRPr="00A672BF">
        <w:t>—</w:t>
      </w:r>
      <w:bookmarkEnd w:id="269"/>
      <w:r w:rsidRPr="00A672BF">
        <w:t xml:space="preserve"> Nested elements of the child element of </w:t>
      </w:r>
      <w:r w:rsidRPr="00A672BF">
        <w:rPr>
          <w:rFonts w:ascii="Courier New" w:hAnsi="Courier New" w:cs="Courier New"/>
        </w:rPr>
        <w:t>&lt;femdata/&gt;</w:t>
      </w:r>
      <w:bookmarkEnd w:id="268"/>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330810" w14:paraId="47F01E7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8" w:space="0" w:color="000000"/>
              <w:bottom w:val="single" w:sz="4" w:space="0" w:color="auto"/>
            </w:tcBorders>
          </w:tcPr>
          <w:p w14:paraId="384D739D" w14:textId="77777777" w:rsidR="00FC68DB" w:rsidRPr="00330810" w:rsidRDefault="00FC68DB" w:rsidP="00B202D2">
            <w:pPr>
              <w:keepNext/>
            </w:pPr>
            <w:r w:rsidRPr="00A672BF">
              <w:t>Nested Elements</w:t>
            </w:r>
          </w:p>
        </w:tc>
        <w:tc>
          <w:tcPr>
            <w:tcW w:w="1559" w:type="dxa"/>
            <w:tcBorders>
              <w:top w:val="single" w:sz="8" w:space="0" w:color="000000"/>
              <w:bottom w:val="single" w:sz="4" w:space="0" w:color="auto"/>
            </w:tcBorders>
          </w:tcPr>
          <w:p w14:paraId="0E590E8D" w14:textId="77777777" w:rsidR="00FC68DB" w:rsidRPr="00330810" w:rsidRDefault="00FC68DB" w:rsidP="00B202D2">
            <w:pPr>
              <w:keepNext/>
            </w:pPr>
            <w:r w:rsidRPr="00A672BF">
              <w:t>Multiplicity</w:t>
            </w:r>
          </w:p>
        </w:tc>
        <w:tc>
          <w:tcPr>
            <w:tcW w:w="1418" w:type="dxa"/>
            <w:tcBorders>
              <w:top w:val="single" w:sz="8" w:space="0" w:color="000000"/>
              <w:bottom w:val="single" w:sz="4" w:space="0" w:color="auto"/>
            </w:tcBorders>
          </w:tcPr>
          <w:p w14:paraId="098FF9C3" w14:textId="77777777" w:rsidR="00FC68DB" w:rsidRPr="00330810" w:rsidRDefault="00FC68DB" w:rsidP="00B202D2">
            <w:pPr>
              <w:keepNext/>
            </w:pPr>
            <w:r w:rsidRPr="00A672BF">
              <w:t>Use</w:t>
            </w:r>
          </w:p>
        </w:tc>
        <w:tc>
          <w:tcPr>
            <w:tcW w:w="3402" w:type="dxa"/>
            <w:tcBorders>
              <w:top w:val="single" w:sz="8" w:space="0" w:color="000000"/>
              <w:bottom w:val="single" w:sz="4" w:space="0" w:color="auto"/>
            </w:tcBorders>
          </w:tcPr>
          <w:p w14:paraId="736D6CB4" w14:textId="77777777" w:rsidR="00FC68DB" w:rsidRPr="00330810" w:rsidRDefault="00FC68DB" w:rsidP="00B202D2">
            <w:pPr>
              <w:keepNext/>
            </w:pPr>
            <w:r w:rsidRPr="00A672BF">
              <w:t>Constraint / Remarks</w:t>
            </w:r>
          </w:p>
        </w:tc>
      </w:tr>
      <w:tr w:rsidR="00A672BF" w:rsidRPr="00330810" w14:paraId="0D3C3661" w14:textId="77777777" w:rsidTr="00330810">
        <w:trPr>
          <w:cnfStyle w:val="100000000000" w:firstRow="1" w:lastRow="0" w:firstColumn="0" w:lastColumn="0" w:oddVBand="0" w:evenVBand="0" w:oddHBand="0" w:evenHBand="0" w:firstRowFirstColumn="0" w:firstRowLastColumn="0" w:lastRowFirstColumn="0" w:lastRowLastColumn="0"/>
        </w:trPr>
        <w:tc>
          <w:tcPr>
            <w:tcW w:w="2121" w:type="dxa"/>
            <w:tcBorders>
              <w:top w:val="single" w:sz="4" w:space="0" w:color="auto"/>
            </w:tcBorders>
            <w:shd w:val="clear" w:color="auto" w:fill="auto"/>
          </w:tcPr>
          <w:p w14:paraId="61CCA200" w14:textId="77777777" w:rsidR="00FC68DB" w:rsidRPr="00330810" w:rsidRDefault="00FC68DB" w:rsidP="00B202D2">
            <w:pPr>
              <w:rPr>
                <w:b w:val="0"/>
                <w:sz w:val="20"/>
                <w:szCs w:val="20"/>
              </w:rPr>
            </w:pPr>
            <w:r w:rsidRPr="00330810">
              <w:rPr>
                <w:b w:val="0"/>
                <w:sz w:val="20"/>
                <w:szCs w:val="20"/>
              </w:rPr>
              <w:t>entity</w:t>
            </w:r>
          </w:p>
        </w:tc>
        <w:tc>
          <w:tcPr>
            <w:tcW w:w="1559" w:type="dxa"/>
            <w:tcBorders>
              <w:top w:val="single" w:sz="4" w:space="0" w:color="auto"/>
            </w:tcBorders>
            <w:shd w:val="clear" w:color="auto" w:fill="auto"/>
          </w:tcPr>
          <w:p w14:paraId="026FC8C0" w14:textId="77777777" w:rsidR="00FC68DB" w:rsidRPr="00330810" w:rsidRDefault="00FC68DB" w:rsidP="00B202D2">
            <w:pPr>
              <w:rPr>
                <w:b w:val="0"/>
                <w:sz w:val="20"/>
                <w:szCs w:val="20"/>
              </w:rPr>
            </w:pPr>
            <w:r w:rsidRPr="00330810">
              <w:rPr>
                <w:b w:val="0"/>
                <w:sz w:val="20"/>
                <w:szCs w:val="20"/>
              </w:rPr>
              <w:t>1-*</w:t>
            </w:r>
          </w:p>
        </w:tc>
        <w:tc>
          <w:tcPr>
            <w:tcW w:w="1418" w:type="dxa"/>
            <w:tcBorders>
              <w:top w:val="single" w:sz="4" w:space="0" w:color="auto"/>
            </w:tcBorders>
            <w:shd w:val="clear" w:color="auto" w:fill="auto"/>
          </w:tcPr>
          <w:p w14:paraId="15750CB3" w14:textId="77777777" w:rsidR="00FC68DB" w:rsidRPr="00330810" w:rsidRDefault="00FC68DB" w:rsidP="00B202D2">
            <w:pPr>
              <w:rPr>
                <w:b w:val="0"/>
                <w:sz w:val="20"/>
                <w:szCs w:val="20"/>
              </w:rPr>
            </w:pPr>
            <w:r w:rsidRPr="00330810">
              <w:rPr>
                <w:b w:val="0"/>
                <w:sz w:val="20"/>
                <w:szCs w:val="20"/>
              </w:rPr>
              <w:t>Required</w:t>
            </w:r>
          </w:p>
        </w:tc>
        <w:tc>
          <w:tcPr>
            <w:tcW w:w="3402" w:type="dxa"/>
            <w:tcBorders>
              <w:top w:val="single" w:sz="4" w:space="0" w:color="auto"/>
            </w:tcBorders>
            <w:shd w:val="clear" w:color="auto" w:fill="auto"/>
          </w:tcPr>
          <w:p w14:paraId="4674E32E" w14:textId="6669CA8A" w:rsidR="00FC68DB" w:rsidRPr="00330810" w:rsidRDefault="00FC68DB" w:rsidP="00330810">
            <w:pPr>
              <w:rPr>
                <w:b w:val="0"/>
                <w:sz w:val="20"/>
                <w:szCs w:val="20"/>
              </w:rPr>
            </w:pPr>
            <w:r w:rsidRPr="00330810">
              <w:rPr>
                <w:b w:val="0"/>
                <w:sz w:val="20"/>
                <w:szCs w:val="20"/>
              </w:rPr>
              <w:t xml:space="preserve">Corresponds to element </w:t>
            </w:r>
            <w:r w:rsidRPr="00330810">
              <w:rPr>
                <w:sz w:val="20"/>
                <w:szCs w:val="20"/>
              </w:rPr>
              <w:t>&lt;ENTITY/&gt;</w:t>
            </w:r>
            <w:r w:rsidRPr="00330810">
              <w:rPr>
                <w:b w:val="0"/>
                <w:sz w:val="20"/>
                <w:szCs w:val="20"/>
              </w:rPr>
              <w:t xml:space="preserve">, defined in </w:t>
            </w:r>
            <w:sdt>
              <w:sdtPr>
                <w:rPr>
                  <w:sz w:val="20"/>
                  <w:szCs w:val="20"/>
                </w:rPr>
                <w:id w:val="-2076657097"/>
                <w:citation/>
              </w:sdtPr>
              <w:sdtContent>
                <w:r w:rsidR="001F4D75" w:rsidRPr="00330810">
                  <w:rPr>
                    <w:sz w:val="20"/>
                    <w:szCs w:val="20"/>
                  </w:rPr>
                  <w:fldChar w:fldCharType="begin"/>
                </w:r>
                <w:r w:rsidR="00DD7122" w:rsidRPr="00330810">
                  <w:rPr>
                    <w:b w:val="0"/>
                    <w:sz w:val="20"/>
                    <w:szCs w:val="20"/>
                  </w:rPr>
                  <w:instrText xml:space="preserve">CITATION Nor20 \l 1031 </w:instrText>
                </w:r>
                <w:r w:rsidR="001F4D75" w:rsidRPr="00330810">
                  <w:rPr>
                    <w:sz w:val="20"/>
                    <w:szCs w:val="20"/>
                  </w:rPr>
                  <w:fldChar w:fldCharType="separate"/>
                </w:r>
                <w:r w:rsidR="005E3DB0" w:rsidRPr="005E3DB0">
                  <w:rPr>
                    <w:noProof/>
                    <w:sz w:val="20"/>
                    <w:szCs w:val="20"/>
                  </w:rPr>
                  <w:t>[7]</w:t>
                </w:r>
                <w:r w:rsidR="001F4D75" w:rsidRPr="00330810">
                  <w:rPr>
                    <w:sz w:val="20"/>
                    <w:szCs w:val="20"/>
                  </w:rPr>
                  <w:fldChar w:fldCharType="end"/>
                </w:r>
              </w:sdtContent>
            </w:sdt>
            <w:r w:rsidRPr="00330810">
              <w:rPr>
                <w:b w:val="0"/>
                <w:sz w:val="20"/>
                <w:szCs w:val="20"/>
              </w:rPr>
              <w:t>.</w:t>
            </w:r>
          </w:p>
        </w:tc>
      </w:tr>
    </w:tbl>
    <w:p w14:paraId="05AEE197" w14:textId="6FB358B5"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5E3DB0" w:rsidRPr="005E3DB0">
            <w:rPr>
              <w:noProof/>
            </w:rPr>
            <w:t>[7]</w:t>
          </w:r>
          <w:r w:rsidR="001F4D75" w:rsidRPr="00A672BF">
            <w:fldChar w:fldCharType="end"/>
          </w:r>
        </w:sdtContent>
      </w:sdt>
      <w:r w:rsidRPr="00A672BF">
        <w:t>.</w:t>
      </w:r>
    </w:p>
    <w:p w14:paraId="211102DF" w14:textId="5632C787" w:rsidR="00FC68DB" w:rsidRPr="00A672BF" w:rsidRDefault="0097331B" w:rsidP="00C91D9F">
      <w:pPr>
        <w:pStyle w:val="Example"/>
        <w:keepNext/>
      </w:pPr>
      <w:r>
        <w:t>Example</w:t>
      </w:r>
      <w:r w:rsidR="006E139B" w:rsidRPr="00A672BF">
        <w:t xml:space="preserve"> </w:t>
      </w:r>
      <w:r w:rsidR="00FC68DB" w:rsidRPr="00A672BF">
        <w:t xml:space="preserve"> </w:t>
      </w:r>
      <w:r w:rsidR="00205F58" w:rsidRPr="00A672BF">
        <w:t xml:space="preserve">  </w:t>
      </w:r>
      <w:r w:rsidR="00FC68DB" w:rsidRPr="00A672BF">
        <w:t>&lt;femdata/&gt; within a &lt;connection_0d/&gt; element</w:t>
      </w: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&lt;femdata&gt;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711AB3">
      <w:pPr>
        <w:pStyle w:val="XMLCode"/>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lastRenderedPageBreak/>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711AB3">
      <w:pPr>
        <w:pStyle w:val="XMLCode"/>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&lt;/femdata&gt;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4940B0A3" w14:textId="62E3B466" w:rsidR="00FC68DB" w:rsidRPr="00A672BF" w:rsidRDefault="00FC68DB" w:rsidP="00FC2AB2">
      <w:pPr>
        <w:pStyle w:val="XMLCode"/>
        <w:rPr>
          <w:lang w:val="en-GB"/>
        </w:rPr>
      </w:pPr>
      <w:r w:rsidRPr="00A672BF">
        <w:rPr>
          <w:lang w:val="en-GB"/>
        </w:rPr>
        <w:t>&lt;/connection_0d&gt;</w:t>
      </w:r>
    </w:p>
    <w:p w14:paraId="721B050B" w14:textId="5B198466" w:rsidR="00747831" w:rsidRDefault="00FC68DB" w:rsidP="00B202D2">
      <w:r w:rsidRPr="00A672BF">
        <w:t xml:space="preserve">Like FATXML, χMCF data can be embedded into solver decks by this means: Any receiving system can easily detect and remove discretization objects, created by a sending system, in order to substitute them by its own new discretization objects. </w:t>
      </w:r>
    </w:p>
    <w:p w14:paraId="51580912" w14:textId="694D8B14" w:rsidR="00FC68DB" w:rsidRPr="00F54804" w:rsidRDefault="00774541" w:rsidP="00B202D2">
      <w:r>
        <w:t xml:space="preserve">The </w:t>
      </w:r>
      <w:r w:rsidR="00FC68DB" w:rsidRPr="00715359">
        <w:rPr>
          <w:rStyle w:val="CodeCharacter"/>
        </w:rPr>
        <w:t>&lt;femdata/&gt;</w:t>
      </w:r>
      <w:r w:rsidR="00FC68DB" w:rsidRPr="00F54804">
        <w:t xml:space="preserve"> element can be used versatile for different use cases – even for yet unknown ones. This makes it </w:t>
      </w:r>
      <w:r w:rsidR="00DA61B6">
        <w:t>difficult</w:t>
      </w:r>
      <w:r w:rsidR="00FC68DB" w:rsidRPr="00F54804">
        <w:t xml:space="preserve">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preprocessor and solver/postprocessor can be made to support specific use cases. </w:t>
      </w:r>
    </w:p>
    <w:p w14:paraId="4CC07D4C" w14:textId="706D7A3A" w:rsidR="00FC68DB" w:rsidRPr="00416C5E" w:rsidRDefault="00FC68DB" w:rsidP="00416C5E">
      <w:pPr>
        <w:pStyle w:val="berschrift2"/>
      </w:pPr>
      <w:bookmarkStart w:id="270" w:name="_Toc373504790"/>
      <w:bookmarkStart w:id="271" w:name="_Toc373505008"/>
      <w:bookmarkStart w:id="272" w:name="_Toc339013872"/>
      <w:bookmarkStart w:id="273" w:name="_Ref414560151"/>
      <w:bookmarkStart w:id="274" w:name="_Toc3556946"/>
      <w:bookmarkStart w:id="275" w:name="_Toc34747195"/>
      <w:bookmarkStart w:id="276" w:name="_Toc77102009"/>
      <w:bookmarkStart w:id="277" w:name="_Toc159618740"/>
      <w:bookmarkEnd w:id="270"/>
      <w:bookmarkEnd w:id="271"/>
      <w:r w:rsidRPr="00416C5E">
        <w:t>Connection Data</w:t>
      </w:r>
      <w:bookmarkEnd w:id="272"/>
      <w:r w:rsidRPr="00416C5E">
        <w:t xml:space="preserve"> </w:t>
      </w:r>
      <w:r w:rsidRPr="009B6E79">
        <w:rPr>
          <w:rStyle w:val="CodeCharacter"/>
        </w:rPr>
        <w:t>&lt;connection_group/&gt;</w:t>
      </w:r>
      <w:bookmarkEnd w:id="273"/>
      <w:bookmarkEnd w:id="274"/>
      <w:bookmarkEnd w:id="275"/>
      <w:bookmarkEnd w:id="276"/>
      <w:bookmarkEnd w:id="277"/>
    </w:p>
    <w:p w14:paraId="32F6E620" w14:textId="7D420197" w:rsidR="00560DF4" w:rsidRPr="00560DF4" w:rsidRDefault="00560DF4" w:rsidP="0013175B">
      <w:pPr>
        <w:pStyle w:val="berschrift3"/>
      </w:pPr>
      <w:bookmarkStart w:id="278" w:name="_Toc159618741"/>
      <w:r>
        <w:t>General</w:t>
      </w:r>
      <w:bookmarkEnd w:id="278"/>
    </w:p>
    <w:p w14:paraId="0F93AA46" w14:textId="4961675C" w:rsidR="00FC68DB" w:rsidRPr="005C2D94" w:rsidRDefault="00FC68DB" w:rsidP="00B202D2">
      <w:r w:rsidRPr="00715359">
        <w:rPr>
          <w:rStyle w:val="CodeCharacter"/>
        </w:rPr>
        <w:t>&lt;connection_group/&gt;</w:t>
      </w:r>
      <w:r w:rsidRPr="00F54804">
        <w:t xml:space="preserve"> </w:t>
      </w:r>
      <w:r w:rsidR="00DA61B6" w:rsidRPr="00DA61B6">
        <w:t>contains the topological information about the parts or assemblies involved</w:t>
      </w:r>
      <w:r w:rsidRPr="00F54804">
        <w:t xml:space="preserve"> (</w:t>
      </w:r>
      <w:r w:rsidR="005020EF">
        <w:t>clause</w:t>
      </w:r>
      <w:r w:rsidR="00207B8D">
        <w:t> </w:t>
      </w:r>
      <w:r w:rsidRPr="00F54804">
        <w:fldChar w:fldCharType="begin"/>
      </w:r>
      <w:r w:rsidRPr="00F54804">
        <w:instrText xml:space="preserve"> REF _Ref371679978 \r \h  \* MERGEFORMAT </w:instrText>
      </w:r>
      <w:r w:rsidRPr="00F54804">
        <w:fldChar w:fldCharType="separate"/>
      </w:r>
      <w:r w:rsidR="0012574E">
        <w:t>6</w:t>
      </w:r>
      <w:r w:rsidRPr="00F54804">
        <w:fldChar w:fldCharType="end"/>
      </w:r>
      <w:r w:rsidRPr="00F54804">
        <w:t xml:space="preserve">), respectively. As explained in </w:t>
      </w:r>
      <w:r w:rsidR="005020EF">
        <w:t>clause</w:t>
      </w:r>
      <w:r w:rsidR="00207B8D">
        <w:t> </w:t>
      </w:r>
      <w:r w:rsidRPr="00F54804">
        <w:fldChar w:fldCharType="begin"/>
      </w:r>
      <w:r w:rsidRPr="00F54804">
        <w:instrText xml:space="preserve"> REF _Ref371678646 \r \h  \* MERGEFORMAT </w:instrText>
      </w:r>
      <w:r w:rsidRPr="00F54804">
        <w:fldChar w:fldCharType="separate"/>
      </w:r>
      <w:r w:rsidR="0012574E">
        <w:t>4.5</w:t>
      </w:r>
      <w:r w:rsidRPr="00F54804">
        <w:fldChar w:fldCharType="end"/>
      </w:r>
      <w:r w:rsidRPr="00F54804">
        <w:t xml:space="preserve">, joints are grouped together by the parts or assemblies which they commonly connect. </w:t>
      </w:r>
    </w:p>
    <w:p w14:paraId="2EF7F4DB" w14:textId="45C325CC"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&lt;connection_list</w:t>
      </w:r>
      <w:r w:rsidR="00715359">
        <w:rPr>
          <w:rStyle w:val="CodeCharacter"/>
        </w:rPr>
        <w:t>/</w:t>
      </w:r>
      <w:r w:rsidRPr="00715359">
        <w:rPr>
          <w:rStyle w:val="CodeCharacter"/>
        </w:rPr>
        <w:t>&gt;</w:t>
      </w:r>
      <w:r w:rsidRPr="000A1B7B">
        <w:t xml:space="preserve"> according to their types (see</w:t>
      </w:r>
      <w:r w:rsidR="005020EF">
        <w:t xml:space="preserve"> </w:t>
      </w:r>
      <w:r w:rsidR="005020EF" w:rsidRPr="005020EF">
        <w:t>clause</w:t>
      </w:r>
      <w:r w:rsidR="005020EF">
        <w:t>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31D1E2D9" w14:textId="48539B10" w:rsidR="004366E4" w:rsidRPr="00A5719A" w:rsidRDefault="00A5719A" w:rsidP="00A5719A">
      <w:pPr>
        <w:pStyle w:val="Note"/>
      </w:pPr>
      <w:r w:rsidRPr="00A5719A">
        <w:t>Note:</w:t>
      </w:r>
      <w:r w:rsidRPr="00A5719A">
        <w:tab/>
      </w:r>
      <w:r w:rsidR="00DA61B6" w:rsidRPr="00A5719A">
        <w:t xml:space="preserve">Therefore, </w:t>
      </w:r>
      <w:r w:rsidR="00FC68DB" w:rsidRPr="00A5719A">
        <w:t>χMCF files cannot be simply</w:t>
      </w:r>
      <w:r w:rsidR="00F3142F">
        <w:t xml:space="preserve"> “</w:t>
      </w:r>
      <w:r w:rsidR="00FC68DB" w:rsidRPr="00A5719A">
        <w:t>pasted together</w:t>
      </w:r>
      <w:r w:rsidR="00AF69E3">
        <w:t xml:space="preserve">” </w:t>
      </w:r>
      <w:r w:rsidR="00FC68DB" w:rsidRPr="00A5719A">
        <w:t xml:space="preserve">by use of a standard text editor. </w:t>
      </w:r>
    </w:p>
    <w:p w14:paraId="61C25F7A" w14:textId="12019850" w:rsidR="00FC68DB" w:rsidRPr="005854DC" w:rsidRDefault="00FC68DB" w:rsidP="005854DC">
      <w:pPr>
        <w:pStyle w:val="Textkrper"/>
      </w:pPr>
      <w:r w:rsidRPr="005854DC">
        <w:t xml:space="preserve">XML-specification of </w:t>
      </w:r>
      <w:r w:rsidRPr="005854DC">
        <w:rPr>
          <w:rStyle w:val="CodeCharacter"/>
        </w:rPr>
        <w:t>&lt;connection_group/&gt;</w:t>
      </w:r>
      <w:r w:rsidR="009068E7" w:rsidRPr="005854DC">
        <w:t xml:space="preserve"> </w:t>
      </w:r>
      <w:r w:rsidR="00FB6AF0" w:rsidRPr="005854DC">
        <w:t xml:space="preserve">is shown in </w:t>
      </w:r>
      <w:r w:rsidR="00FB6AF0" w:rsidRPr="005854DC">
        <w:fldChar w:fldCharType="begin"/>
      </w:r>
      <w:r w:rsidR="00FB6AF0" w:rsidRPr="005854DC">
        <w:instrText xml:space="preserve"> REF _Ref101337911 \h </w:instrText>
      </w:r>
      <w:r w:rsidR="004366E4" w:rsidRPr="005854DC">
        <w:instrText xml:space="preserve"> \* MERGEFORMAT </w:instrText>
      </w:r>
      <w:r w:rsidR="00FB6AF0" w:rsidRPr="005854DC">
        <w:fldChar w:fldCharType="separate"/>
      </w:r>
      <w:r w:rsidR="0012574E" w:rsidRPr="00F54804">
        <w:t xml:space="preserve">Table </w:t>
      </w:r>
      <w:r w:rsidR="0012574E">
        <w:t>4</w:t>
      </w:r>
      <w:r w:rsidR="00FB6AF0" w:rsidRPr="005854DC">
        <w:fldChar w:fldCharType="end"/>
      </w:r>
      <w:r w:rsidR="00FB6AF0" w:rsidRPr="005854DC">
        <w:t xml:space="preserve"> and</w:t>
      </w:r>
      <w:r w:rsidR="00A5719A" w:rsidRPr="005854DC">
        <w:t xml:space="preserve"> </w:t>
      </w:r>
      <w:r w:rsidR="00A5719A" w:rsidRPr="005854DC">
        <w:fldChar w:fldCharType="begin"/>
      </w:r>
      <w:r w:rsidR="00A5719A" w:rsidRPr="005854DC">
        <w:instrText xml:space="preserve"> REF _Ref156205009 \h  \* MERGEFORMAT </w:instrText>
      </w:r>
      <w:r w:rsidR="00A5719A" w:rsidRPr="005854DC">
        <w:fldChar w:fldCharType="separate"/>
      </w:r>
      <w:r w:rsidR="0012574E" w:rsidRPr="00F54804">
        <w:t xml:space="preserve">Table </w:t>
      </w:r>
      <w:r w:rsidR="0012574E">
        <w:t>5</w:t>
      </w:r>
      <w:r w:rsidR="00A5719A" w:rsidRPr="005854DC">
        <w:fldChar w:fldCharType="end"/>
      </w:r>
      <w:r w:rsidR="004366E4" w:rsidRPr="005854DC">
        <w:t xml:space="preserve">. </w:t>
      </w:r>
    </w:p>
    <w:p w14:paraId="02DF5BB9" w14:textId="0B89605A" w:rsidR="00487DEB" w:rsidRPr="0013175B" w:rsidRDefault="00FC68DB" w:rsidP="001640C5">
      <w:pPr>
        <w:pStyle w:val="Beschriftung"/>
        <w:keepNext/>
        <w:keepLines/>
        <w:rPr>
          <w:rFonts w:ascii="Courier New" w:hAnsi="Courier New" w:cs="Courier New"/>
        </w:rPr>
      </w:pPr>
      <w:bookmarkStart w:id="279" w:name="_Ref101337911"/>
      <w:bookmarkStart w:id="280" w:name="_Toc3566416"/>
      <w:bookmarkStart w:id="281" w:name="_Toc34747416"/>
      <w:bookmarkStart w:id="282" w:name="_Toc77095864"/>
      <w:bookmarkStart w:id="283" w:name="_Ref101337842"/>
      <w:bookmarkStart w:id="284" w:name="_Toc159618936"/>
      <w:r w:rsidRPr="00F54804">
        <w:t xml:space="preserve">Table </w:t>
      </w:r>
      <w:r w:rsidRPr="00F54804">
        <w:fldChar w:fldCharType="begin"/>
      </w:r>
      <w:r w:rsidRPr="00F54804">
        <w:instrText xml:space="preserve"> SEQ Table \* ARABIC </w:instrText>
      </w:r>
      <w:r w:rsidRPr="00F54804">
        <w:fldChar w:fldCharType="separate"/>
      </w:r>
      <w:r w:rsidR="0012574E">
        <w:rPr>
          <w:noProof/>
        </w:rPr>
        <w:t>4</w:t>
      </w:r>
      <w:r w:rsidRPr="00F54804">
        <w:fldChar w:fldCharType="end"/>
      </w:r>
      <w:bookmarkEnd w:id="279"/>
      <w:r w:rsidR="007C43A2">
        <w:t xml:space="preserve"> —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80"/>
      <w:bookmarkEnd w:id="281"/>
      <w:bookmarkEnd w:id="282"/>
      <w:bookmarkEnd w:id="283"/>
      <w:bookmarkEnd w:id="284"/>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8" w:space="0" w:color="000000"/>
              <w:bottom w:val="single" w:sz="4" w:space="0" w:color="auto"/>
            </w:tcBorders>
          </w:tcPr>
          <w:p w14:paraId="4DCE691A" w14:textId="77777777" w:rsidR="00487DEB" w:rsidRPr="00581071" w:rsidRDefault="00487DEB" w:rsidP="005C185E">
            <w:pPr>
              <w:keepNext/>
            </w:pPr>
            <w:r w:rsidRPr="00581071">
              <w:t>Attributes</w:t>
            </w:r>
          </w:p>
        </w:tc>
        <w:tc>
          <w:tcPr>
            <w:tcW w:w="1843" w:type="dxa"/>
            <w:tcBorders>
              <w:top w:val="single" w:sz="8" w:space="0" w:color="000000"/>
              <w:bottom w:val="single" w:sz="4" w:space="0" w:color="auto"/>
            </w:tcBorders>
          </w:tcPr>
          <w:p w14:paraId="02A2DA53" w14:textId="77777777" w:rsidR="00487DEB" w:rsidRPr="00581071" w:rsidRDefault="00487DEB" w:rsidP="005C185E">
            <w:pPr>
              <w:keepNext/>
            </w:pPr>
            <w:r w:rsidRPr="00581071">
              <w:t>Type</w:t>
            </w:r>
          </w:p>
        </w:tc>
        <w:tc>
          <w:tcPr>
            <w:tcW w:w="1681" w:type="dxa"/>
            <w:tcBorders>
              <w:top w:val="single" w:sz="8" w:space="0" w:color="000000"/>
              <w:bottom w:val="single" w:sz="4" w:space="0" w:color="auto"/>
            </w:tcBorders>
          </w:tcPr>
          <w:p w14:paraId="3C9E5E65" w14:textId="77777777" w:rsidR="00487DEB" w:rsidRPr="00581071" w:rsidRDefault="00487DEB" w:rsidP="005C185E">
            <w:pPr>
              <w:keepNext/>
            </w:pPr>
            <w:r w:rsidRPr="00581071">
              <w:t>Use</w:t>
            </w:r>
          </w:p>
        </w:tc>
        <w:tc>
          <w:tcPr>
            <w:tcW w:w="3008" w:type="dxa"/>
            <w:tcBorders>
              <w:top w:val="single" w:sz="8" w:space="0" w:color="000000"/>
              <w:bottom w:val="single" w:sz="4" w:space="0" w:color="auto"/>
            </w:tcBorders>
          </w:tcPr>
          <w:p w14:paraId="22982409" w14:textId="0B8E18D9" w:rsidR="00487DEB" w:rsidRPr="00581071" w:rsidRDefault="00581071" w:rsidP="005C185E">
            <w:pPr>
              <w:keepNext/>
            </w:pPr>
            <w:r w:rsidRPr="00581071">
              <w:t xml:space="preserve">Constraint / Remark </w:t>
            </w:r>
          </w:p>
        </w:tc>
      </w:tr>
      <w:tr w:rsidR="00487DEB" w:rsidRPr="005C185E" w14:paraId="69A626E4" w14:textId="77777777" w:rsidTr="00330810">
        <w:trPr>
          <w:cnfStyle w:val="100000000000" w:firstRow="1" w:lastRow="0" w:firstColumn="0" w:lastColumn="0" w:oddVBand="0" w:evenVBand="0" w:oddHBand="0" w:evenHBand="0" w:firstRowFirstColumn="0" w:firstRowLastColumn="0" w:lastRowFirstColumn="0" w:lastRowLastColumn="0"/>
        </w:trPr>
        <w:tc>
          <w:tcPr>
            <w:tcW w:w="1999" w:type="dxa"/>
            <w:tcBorders>
              <w:top w:val="single" w:sz="4" w:space="0" w:color="auto"/>
            </w:tcBorders>
            <w:shd w:val="clear" w:color="auto" w:fill="auto"/>
          </w:tcPr>
          <w:p w14:paraId="5D30CFC4" w14:textId="77777777" w:rsidR="00487DEB" w:rsidRPr="005C185E" w:rsidRDefault="00487DEB" w:rsidP="00CE30E7">
            <w:pPr>
              <w:rPr>
                <w:b w:val="0"/>
                <w:sz w:val="18"/>
                <w:szCs w:val="20"/>
              </w:rPr>
            </w:pPr>
            <w:r w:rsidRPr="005C185E">
              <w:rPr>
                <w:b w:val="0"/>
                <w:sz w:val="18"/>
                <w:szCs w:val="20"/>
              </w:rPr>
              <w:t>id</w:t>
            </w:r>
          </w:p>
        </w:tc>
        <w:tc>
          <w:tcPr>
            <w:tcW w:w="1843" w:type="dxa"/>
            <w:tcBorders>
              <w:top w:val="single" w:sz="4" w:space="0" w:color="auto"/>
            </w:tcBorders>
            <w:shd w:val="clear" w:color="auto" w:fill="auto"/>
          </w:tcPr>
          <w:p w14:paraId="349F68BF" w14:textId="77777777" w:rsidR="00487DEB" w:rsidRPr="005C185E" w:rsidRDefault="00487DEB" w:rsidP="00CE30E7">
            <w:pPr>
              <w:rPr>
                <w:b w:val="0"/>
                <w:sz w:val="18"/>
                <w:szCs w:val="20"/>
              </w:rPr>
            </w:pPr>
            <w:r w:rsidRPr="005C185E">
              <w:rPr>
                <w:b w:val="0"/>
                <w:sz w:val="20"/>
                <w:szCs w:val="20"/>
              </w:rPr>
              <w:t>Integer</w:t>
            </w:r>
            <w:r w:rsidRPr="005C185E">
              <w:rPr>
                <w:b w:val="0"/>
                <w:sz w:val="18"/>
                <w:szCs w:val="20"/>
              </w:rPr>
              <w:t xml:space="preserve"> </w:t>
            </w:r>
          </w:p>
        </w:tc>
        <w:tc>
          <w:tcPr>
            <w:tcW w:w="1681" w:type="dxa"/>
            <w:tcBorders>
              <w:top w:val="single" w:sz="4" w:space="0" w:color="auto"/>
            </w:tcBorders>
            <w:shd w:val="clear" w:color="auto" w:fill="auto"/>
          </w:tcPr>
          <w:p w14:paraId="6282395B" w14:textId="77777777" w:rsidR="00487DEB" w:rsidRPr="005C185E" w:rsidRDefault="00487DEB" w:rsidP="00CE30E7">
            <w:pPr>
              <w:rPr>
                <w:b w:val="0"/>
                <w:sz w:val="18"/>
                <w:szCs w:val="20"/>
              </w:rPr>
            </w:pPr>
            <w:r w:rsidRPr="005C185E">
              <w:rPr>
                <w:b w:val="0"/>
                <w:sz w:val="18"/>
                <w:szCs w:val="20"/>
              </w:rPr>
              <w:t>Required</w:t>
            </w:r>
          </w:p>
        </w:tc>
        <w:tc>
          <w:tcPr>
            <w:tcW w:w="3008" w:type="dxa"/>
            <w:tcBorders>
              <w:top w:val="single" w:sz="4" w:space="0" w:color="auto"/>
            </w:tcBorders>
            <w:shd w:val="clear" w:color="auto" w:fill="auto"/>
          </w:tcPr>
          <w:p w14:paraId="38DF4D52" w14:textId="77777777" w:rsidR="00487DEB" w:rsidRPr="005C185E" w:rsidRDefault="00487DEB" w:rsidP="00CE30E7">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7943E8E1" w:rsidR="00FB6AF0" w:rsidRPr="00E6480C" w:rsidRDefault="00FC68DB" w:rsidP="001640C5">
      <w:pPr>
        <w:pStyle w:val="Beschriftung"/>
        <w:keepNext/>
        <w:keepLines/>
      </w:pPr>
      <w:bookmarkStart w:id="285" w:name="_Ref156205009"/>
      <w:bookmarkStart w:id="286" w:name="_Toc3566417"/>
      <w:bookmarkStart w:id="287" w:name="_Toc34747417"/>
      <w:bookmarkStart w:id="288" w:name="_Toc77095865"/>
      <w:bookmarkStart w:id="289" w:name="_Ref101337844"/>
      <w:bookmarkStart w:id="290" w:name="_Toc159618937"/>
      <w:r w:rsidRPr="00F54804">
        <w:t xml:space="preserve">Table </w:t>
      </w:r>
      <w:r w:rsidRPr="00F54804">
        <w:fldChar w:fldCharType="begin"/>
      </w:r>
      <w:r w:rsidRPr="00F54804">
        <w:instrText xml:space="preserve"> SEQ Table \* ARABIC </w:instrText>
      </w:r>
      <w:r w:rsidRPr="00F54804">
        <w:fldChar w:fldCharType="separate"/>
      </w:r>
      <w:r w:rsidR="0012574E">
        <w:rPr>
          <w:noProof/>
        </w:rPr>
        <w:t>5</w:t>
      </w:r>
      <w:r w:rsidRPr="00F54804">
        <w:fldChar w:fldCharType="end"/>
      </w:r>
      <w:bookmarkEnd w:id="285"/>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86"/>
      <w:bookmarkEnd w:id="287"/>
      <w:bookmarkEnd w:id="288"/>
      <w:bookmarkEnd w:id="289"/>
      <w:bookmarkEnd w:id="290"/>
      <w:r w:rsidR="00F05ADC">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CE30E7">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CE30E7">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CE30E7">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r w:rsidRPr="00F54804">
              <w:rPr>
                <w:sz w:val="18"/>
                <w:szCs w:val="20"/>
              </w:rPr>
              <w:t>connection_list</w:t>
            </w:r>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CE30E7">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r w:rsidRPr="00F54804">
              <w:rPr>
                <w:sz w:val="18"/>
                <w:szCs w:val="20"/>
              </w:rPr>
              <w:t>contact_list</w:t>
            </w:r>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73A5EA54" w14:textId="530CDC6A" w:rsidR="004366E4" w:rsidRPr="0013175B" w:rsidRDefault="00FC68DB" w:rsidP="004366E4">
      <w:r w:rsidRPr="004366E4">
        <w:rPr>
          <w:lang w:eastAsia="x-none"/>
        </w:rPr>
        <w:t>A</w:t>
      </w:r>
      <w:r w:rsidRPr="004366E4">
        <w:rPr>
          <w:rFonts w:cs="Arial"/>
        </w:rPr>
        <w:t xml:space="preserve">n empty or missing </w:t>
      </w:r>
      <w:r w:rsidRPr="004366E4">
        <w:rPr>
          <w:rStyle w:val="CodeCharacter"/>
        </w:rPr>
        <w:t>&lt;connected_to</w:t>
      </w:r>
      <w:r w:rsidR="00715359" w:rsidRPr="004366E4">
        <w:rPr>
          <w:rStyle w:val="CodeCharacter"/>
        </w:rPr>
        <w:t>/</w:t>
      </w:r>
      <w:r w:rsidRPr="004366E4">
        <w:rPr>
          <w:rStyle w:val="CodeCharacter"/>
        </w:rPr>
        <w:t>&gt;</w:t>
      </w:r>
      <w:r w:rsidRPr="004366E4">
        <w:rPr>
          <w:rFonts w:cs="Arial"/>
        </w:rPr>
        <w:t xml:space="preserve"> </w:t>
      </w:r>
      <w:r w:rsidR="00EA251C">
        <w:rPr>
          <w:rFonts w:cs="Arial"/>
        </w:rPr>
        <w:t>element</w:t>
      </w:r>
      <w:r w:rsidR="00DA61B6">
        <w:rPr>
          <w:rFonts w:cs="Arial"/>
        </w:rPr>
        <w:t xml:space="preserve"> </w:t>
      </w:r>
      <w:r w:rsidRPr="004366E4">
        <w:rPr>
          <w:rFonts w:cs="Arial"/>
        </w:rPr>
        <w:t xml:space="preserve">means a connection according to geometric </w:t>
      </w:r>
      <w:r w:rsidR="009068E7" w:rsidRPr="004366E4">
        <w:rPr>
          <w:rFonts w:cs="Arial"/>
        </w:rPr>
        <w:t>neighbourhood</w:t>
      </w:r>
      <w:r w:rsidRPr="004366E4">
        <w:rPr>
          <w:rFonts w:cs="Arial"/>
        </w:rPr>
        <w:t xml:space="preserve">, alone. However, if </w:t>
      </w:r>
      <w:r w:rsidRPr="004366E4">
        <w:rPr>
          <w:rStyle w:val="CodeCharacter"/>
        </w:rPr>
        <w:t>&lt;connected</w:t>
      </w:r>
      <w:r w:rsidR="00715359" w:rsidRPr="004366E4">
        <w:rPr>
          <w:rStyle w:val="CodeCharacter"/>
        </w:rPr>
        <w:t>_</w:t>
      </w:r>
      <w:r w:rsidRPr="004366E4">
        <w:rPr>
          <w:rStyle w:val="CodeCharacter"/>
        </w:rPr>
        <w:t>to</w:t>
      </w:r>
      <w:r w:rsidR="00715359" w:rsidRPr="004366E4">
        <w:rPr>
          <w:rStyle w:val="CodeCharacter"/>
        </w:rPr>
        <w:t>/</w:t>
      </w:r>
      <w:r w:rsidRPr="004366E4">
        <w:rPr>
          <w:rStyle w:val="CodeCharacter"/>
        </w:rPr>
        <w:t>&gt;</w:t>
      </w:r>
      <w:r w:rsidRPr="004366E4">
        <w:rPr>
          <w:rFonts w:cs="Arial"/>
        </w:rPr>
        <w:t xml:space="preserve"> is present, it </w:t>
      </w:r>
      <w:r w:rsidR="00B24F1C">
        <w:rPr>
          <w:rFonts w:cs="Arial"/>
        </w:rPr>
        <w:t>must</w:t>
      </w:r>
      <w:r w:rsidR="003359B7" w:rsidRPr="004366E4">
        <w:rPr>
          <w:rFonts w:cs="Arial"/>
        </w:rPr>
        <w:t xml:space="preserve"> </w:t>
      </w:r>
      <w:r w:rsidRPr="004366E4">
        <w:rPr>
          <w:rFonts w:cs="Arial"/>
        </w:rPr>
        <w:t xml:space="preserve">be </w:t>
      </w:r>
      <w:r w:rsidRPr="00063B94">
        <w:rPr>
          <w:rFonts w:cs="Arial"/>
        </w:rPr>
        <w:t>complete</w:t>
      </w:r>
      <w:r w:rsidRPr="004366E4">
        <w:rPr>
          <w:rFonts w:cs="Arial"/>
        </w:rPr>
        <w:t xml:space="preserve">, </w:t>
      </w:r>
      <w:r w:rsidR="003359B7" w:rsidRPr="004366E4">
        <w:rPr>
          <w:rFonts w:cs="Arial"/>
        </w:rPr>
        <w:t xml:space="preserve">that means </w:t>
      </w:r>
      <w:r w:rsidRPr="004366E4">
        <w:rPr>
          <w:rFonts w:cs="Arial"/>
        </w:rPr>
        <w:t xml:space="preserve">no additional connection </w:t>
      </w:r>
      <w:r w:rsidR="009068E7" w:rsidRPr="004366E4">
        <w:rPr>
          <w:rFonts w:cs="Arial"/>
        </w:rPr>
        <w:t>partners</w:t>
      </w:r>
      <w:r w:rsidRPr="004366E4">
        <w:rPr>
          <w:rFonts w:cs="Arial"/>
        </w:rPr>
        <w:t xml:space="preserve"> are to be searched</w:t>
      </w:r>
      <w:r w:rsidR="00DA61B6">
        <w:rPr>
          <w:rFonts w:cs="Arial"/>
        </w:rPr>
        <w:t xml:space="preserve">. </w:t>
      </w:r>
      <w:r w:rsidR="00FE31EE" w:rsidRPr="004366E4">
        <w:rPr>
          <w:rFonts w:cs="Arial"/>
        </w:rPr>
        <w:t xml:space="preserve">Searching for a geometric </w:t>
      </w:r>
      <w:r w:rsidR="009068E7" w:rsidRPr="004366E4">
        <w:rPr>
          <w:rFonts w:cs="Arial"/>
        </w:rPr>
        <w:t>neighbourhood</w:t>
      </w:r>
      <w:r w:rsidR="00FE31EE" w:rsidRPr="004366E4">
        <w:rPr>
          <w:rFonts w:cs="Arial"/>
        </w:rPr>
        <w:t xml:space="preserve"> </w:t>
      </w:r>
      <w:r w:rsidR="00B24F1C">
        <w:rPr>
          <w:rFonts w:cs="Arial"/>
        </w:rPr>
        <w:t xml:space="preserve">can yield </w:t>
      </w:r>
      <w:r w:rsidR="00FE31EE" w:rsidRPr="004366E4">
        <w:rPr>
          <w:rFonts w:cs="Arial"/>
        </w:rPr>
        <w:t xml:space="preserve">different results, depending on the algorithm employed. To avoid ambiguities, no connections with missing </w:t>
      </w:r>
      <w:r w:rsidR="00FE31EE" w:rsidRPr="00B24F1C">
        <w:rPr>
          <w:rStyle w:val="CodeCharacter"/>
        </w:rPr>
        <w:t>&lt;connected_to</w:t>
      </w:r>
      <w:r w:rsidR="00B24F1C">
        <w:rPr>
          <w:rStyle w:val="CodeCharacter"/>
        </w:rPr>
        <w:t>/</w:t>
      </w:r>
      <w:r w:rsidR="00FE31EE" w:rsidRPr="00B24F1C">
        <w:rPr>
          <w:rStyle w:val="CodeCharacter"/>
        </w:rPr>
        <w:t>&gt;</w:t>
      </w:r>
      <w:r w:rsidR="00FE31EE" w:rsidRPr="004366E4">
        <w:rPr>
          <w:rFonts w:cs="Arial"/>
        </w:rPr>
        <w:t xml:space="preserve"> should reach the solver. Therefore,</w:t>
      </w:r>
      <w:r w:rsidR="00B24F1C" w:rsidRPr="00B24F1C">
        <w:rPr>
          <w:rStyle w:val="CodeCharacter"/>
        </w:rPr>
        <w:t xml:space="preserve"> &lt;connected_to</w:t>
      </w:r>
      <w:r w:rsidR="00B24F1C">
        <w:rPr>
          <w:rStyle w:val="CodeCharacter"/>
        </w:rPr>
        <w:t>/</w:t>
      </w:r>
      <w:r w:rsidR="00B24F1C" w:rsidRPr="00B24F1C">
        <w:rPr>
          <w:rStyle w:val="CodeCharacter"/>
        </w:rPr>
        <w:t>&gt;</w:t>
      </w:r>
      <w:r w:rsidR="00FE31EE" w:rsidRPr="004366E4">
        <w:rPr>
          <w:rFonts w:cs="Arial"/>
        </w:rPr>
        <w:t xml:space="preserve"> should be filled by the </w:t>
      </w:r>
      <w:r w:rsidR="00715359" w:rsidRPr="004366E4">
        <w:rPr>
          <w:rFonts w:cs="Arial"/>
        </w:rPr>
        <w:t>pre-processor</w:t>
      </w:r>
      <w:r w:rsidR="00FE31EE" w:rsidRPr="004366E4">
        <w:rPr>
          <w:rFonts w:cs="Arial"/>
        </w:rPr>
        <w:t>.</w:t>
      </w:r>
      <w:r w:rsidR="004366E4">
        <w:rPr>
          <w:rFonts w:cs="Arial"/>
        </w:rPr>
        <w:t xml:space="preserve"> </w:t>
      </w:r>
    </w:p>
    <w:p w14:paraId="73A0333B" w14:textId="5BDCA73B" w:rsidR="00FB6AF0" w:rsidRPr="0013175B" w:rsidRDefault="00FC68DB" w:rsidP="004366E4">
      <w:r w:rsidRPr="004366E4">
        <w:t>In addition to parts and properties, no other means (</w:t>
      </w:r>
      <w:r w:rsidR="006D3F88" w:rsidRPr="004366E4">
        <w:t xml:space="preserve">such as </w:t>
      </w:r>
      <w:r w:rsidRPr="004366E4">
        <w:t xml:space="preserve">sets) for grouping objects are allowed. </w:t>
      </w:r>
    </w:p>
    <w:p w14:paraId="1BA3DC56" w14:textId="15C18272" w:rsidR="00FC68DB" w:rsidRDefault="00FC68DB" w:rsidP="00B202D2">
      <w:pPr>
        <w:pStyle w:val="berschrift3"/>
      </w:pPr>
      <w:bookmarkStart w:id="291" w:name="_Ref432343981"/>
      <w:bookmarkStart w:id="292" w:name="_Toc3556947"/>
      <w:bookmarkStart w:id="293" w:name="_Toc34747196"/>
      <w:bookmarkStart w:id="294" w:name="_Toc77102010"/>
      <w:bookmarkStart w:id="295" w:name="_Toc159618742"/>
      <w:r w:rsidRPr="00F54804">
        <w:lastRenderedPageBreak/>
        <w:t>Connected Objects</w:t>
      </w:r>
      <w:bookmarkEnd w:id="291"/>
      <w:bookmarkEnd w:id="292"/>
      <w:bookmarkEnd w:id="293"/>
      <w:bookmarkEnd w:id="294"/>
      <w:bookmarkEnd w:id="295"/>
      <w:r w:rsidRPr="00F54804">
        <w:t xml:space="preserve"> </w:t>
      </w:r>
    </w:p>
    <w:p w14:paraId="3BB607C3" w14:textId="6DC411DF" w:rsidR="00560DF4" w:rsidRPr="00560DF4" w:rsidRDefault="00560DF4" w:rsidP="0013175B">
      <w:pPr>
        <w:pStyle w:val="berschrift4"/>
      </w:pPr>
      <w:r>
        <w:t>General</w:t>
      </w:r>
    </w:p>
    <w:p w14:paraId="1A223DF1" w14:textId="24454FC5" w:rsidR="00FB6AF0" w:rsidRDefault="00FC68DB" w:rsidP="00B202D2">
      <w:r w:rsidRPr="005C2D94">
        <w:t xml:space="preserve">The basic objects which can be jointed are parts and assemblies (see </w:t>
      </w:r>
      <w:r w:rsidR="005020EF">
        <w:t>clause</w:t>
      </w:r>
      <w:r w:rsidR="00207B8D">
        <w:t> </w:t>
      </w:r>
      <w:r w:rsidRPr="00F54804">
        <w:fldChar w:fldCharType="begin"/>
      </w:r>
      <w:r w:rsidRPr="00F54804">
        <w:instrText xml:space="preserve"> REF _Ref371939247 \r \h  \* MERGEFORMAT </w:instrText>
      </w:r>
      <w:r w:rsidRPr="00F54804">
        <w:fldChar w:fldCharType="separate"/>
      </w:r>
      <w:r w:rsidR="0012574E">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&lt;assy/&gt;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12574E" w:rsidRPr="00F54804">
        <w:t xml:space="preserve">Table </w:t>
      </w:r>
      <w:r w:rsidR="0012574E">
        <w:rPr>
          <w:noProof/>
        </w:rPr>
        <w:t>6</w:t>
      </w:r>
      <w:r w:rsidR="00FB6AF0">
        <w:fldChar w:fldCharType="end"/>
      </w:r>
      <w:r w:rsidR="00FB6AF0">
        <w:t>.</w:t>
      </w:r>
    </w:p>
    <w:p w14:paraId="4BFE1FEC" w14:textId="3D1151A0" w:rsidR="00FB6AF0" w:rsidRPr="00F05ADC" w:rsidRDefault="00FC68DB" w:rsidP="001640C5">
      <w:pPr>
        <w:pStyle w:val="Beschriftung"/>
        <w:keepNext/>
        <w:keepLines/>
      </w:pPr>
      <w:bookmarkStart w:id="296" w:name="_Ref101338215"/>
      <w:bookmarkStart w:id="297" w:name="_Toc3566418"/>
      <w:bookmarkStart w:id="298" w:name="_Toc34747418"/>
      <w:bookmarkStart w:id="299" w:name="_Toc77095866"/>
      <w:bookmarkStart w:id="300" w:name="_Toc159618938"/>
      <w:bookmarkStart w:id="301" w:name="_Ref371942385"/>
      <w:r w:rsidRPr="00F54804">
        <w:t xml:space="preserve">Table </w:t>
      </w:r>
      <w:r w:rsidRPr="00F54804">
        <w:fldChar w:fldCharType="begin"/>
      </w:r>
      <w:r w:rsidRPr="00F54804">
        <w:instrText xml:space="preserve"> SEQ Table \* ARABIC </w:instrText>
      </w:r>
      <w:r w:rsidRPr="00F54804">
        <w:fldChar w:fldCharType="separate"/>
      </w:r>
      <w:r w:rsidR="0012574E">
        <w:rPr>
          <w:noProof/>
        </w:rPr>
        <w:t>6</w:t>
      </w:r>
      <w:r w:rsidRPr="00F54804">
        <w:fldChar w:fldCharType="end"/>
      </w:r>
      <w:bookmarkEnd w:id="296"/>
      <w:r w:rsidR="00FB6AF0">
        <w:t xml:space="preserve"> —</w:t>
      </w:r>
      <w:r w:rsidRPr="00F54804">
        <w:t xml:space="preserve"> Nested </w:t>
      </w:r>
      <w:r w:rsidRPr="00F05ADC">
        <w:t xml:space="preserve">elements of </w:t>
      </w:r>
      <w:r w:rsidRPr="00F05ADC">
        <w:rPr>
          <w:rFonts w:ascii="Courier New" w:hAnsi="Courier New" w:cs="Courier New"/>
        </w:rPr>
        <w:t>&lt;conn</w:t>
      </w:r>
      <w:r w:rsidRPr="00F05ADC">
        <w:rPr>
          <w:b w:val="0"/>
          <w:bCs w:val="0"/>
        </w:rPr>
        <w:t>ected_to</w:t>
      </w:r>
      <w:r w:rsidR="00715359" w:rsidRPr="00F05ADC">
        <w:rPr>
          <w:b w:val="0"/>
          <w:bCs w:val="0"/>
        </w:rPr>
        <w:t>/</w:t>
      </w:r>
      <w:r w:rsidRPr="00F05ADC">
        <w:rPr>
          <w:b w:val="0"/>
          <w:bCs w:val="0"/>
        </w:rPr>
        <w:t>&gt;</w:t>
      </w:r>
      <w:bookmarkEnd w:id="297"/>
      <w:bookmarkEnd w:id="298"/>
      <w:bookmarkEnd w:id="299"/>
      <w:bookmarkEnd w:id="300"/>
      <w:r w:rsidR="00F05ADC">
        <w:rPr>
          <w:b w:val="0"/>
          <w:bCs w:val="0"/>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r w:rsidRPr="00F54804">
              <w:rPr>
                <w:sz w:val="20"/>
                <w:szCs w:val="20"/>
              </w:rPr>
              <w:t>assy</w:t>
            </w:r>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302" w:name="_Ref428791371"/>
      <w:bookmarkStart w:id="303" w:name="_Ref428891357"/>
      <w:bookmarkStart w:id="304" w:name="_Ref428892751"/>
      <w:bookmarkStart w:id="305" w:name="_Toc3556948"/>
      <w:bookmarkStart w:id="306" w:name="_Toc34747197"/>
      <w:bookmarkStart w:id="307" w:name="_Toc77102011"/>
      <w:r w:rsidRPr="005C2D94">
        <w:t xml:space="preserve">Element </w:t>
      </w:r>
      <w:r w:rsidRPr="00251C60">
        <w:rPr>
          <w:rStyle w:val="CodeCharacter"/>
        </w:rPr>
        <w:t>&lt;part/&gt;</w:t>
      </w:r>
      <w:bookmarkEnd w:id="301"/>
      <w:bookmarkEnd w:id="302"/>
      <w:bookmarkEnd w:id="303"/>
      <w:bookmarkEnd w:id="304"/>
      <w:bookmarkEnd w:id="305"/>
      <w:bookmarkEnd w:id="306"/>
      <w:bookmarkEnd w:id="307"/>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F1AB80B" w:rsidR="00FC68DB" w:rsidRDefault="00550867" w:rsidP="00B202D2">
      <w:r>
        <w:t>A part</w:t>
      </w:r>
      <w:r w:rsidR="00FC68DB" w:rsidRPr="000A1B7B">
        <w:t xml:space="preserve"> is described by the element </w:t>
      </w:r>
      <w:r w:rsidR="00FC68DB" w:rsidRPr="00715359">
        <w:rPr>
          <w:rStyle w:val="CodeCharacter"/>
        </w:rPr>
        <w:t>&lt;part/&gt;</w:t>
      </w:r>
      <w:r w:rsidR="00FC68DB" w:rsidRPr="00F54804">
        <w:t xml:space="preserve"> and a numeric </w:t>
      </w:r>
      <w:r w:rsidR="00FC68DB" w:rsidRPr="00715359">
        <w:rPr>
          <w:rStyle w:val="CodeCharacter"/>
        </w:rPr>
        <w:t>index</w:t>
      </w:r>
      <w:r w:rsidR="00FC68DB" w:rsidRPr="00F54804">
        <w:t xml:space="preserve">, a </w:t>
      </w:r>
      <w:r w:rsidR="00FC68DB" w:rsidRPr="00715359">
        <w:rPr>
          <w:rStyle w:val="CodeCharacter"/>
        </w:rPr>
        <w:t>label</w:t>
      </w:r>
      <w:r w:rsidR="00FC68DB" w:rsidRPr="00F54804">
        <w:t xml:space="preserve"> (part code), a </w:t>
      </w:r>
      <w:r w:rsidR="00FC68DB" w:rsidRPr="00715359">
        <w:rPr>
          <w:rStyle w:val="CodeCharacter"/>
        </w:rPr>
        <w:t>pid</w:t>
      </w:r>
      <w:r w:rsidR="00FC68DB" w:rsidRPr="00F54804">
        <w:t xml:space="preserve"> (property id) or </w:t>
      </w:r>
      <w:r w:rsidR="00FC68DB" w:rsidRPr="00715359">
        <w:rPr>
          <w:rStyle w:val="CodeCharacter"/>
        </w:rPr>
        <w:t>pname</w:t>
      </w:r>
      <w:r w:rsidR="00FC68DB" w:rsidRPr="00F54804">
        <w:t xml:space="preserve"> (property name), all provided as attributes. However, if both attributes</w:t>
      </w:r>
      <w:r w:rsidR="00F3142F">
        <w:t xml:space="preserve"> “</w:t>
      </w:r>
      <w:r w:rsidR="00FC68DB" w:rsidRPr="005C2D94">
        <w:t>label</w:t>
      </w:r>
      <w:r w:rsidR="00AF69E3">
        <w:t xml:space="preserve">” </w:t>
      </w:r>
      <w:r w:rsidR="00FC68DB" w:rsidRPr="00063B94">
        <w:t>and</w:t>
      </w:r>
      <w:r w:rsidR="00F3142F">
        <w:t xml:space="preserve"> “</w:t>
      </w:r>
      <w:r w:rsidR="00FC68DB" w:rsidRPr="001E4607">
        <w:t>pid</w:t>
      </w:r>
      <w:r w:rsidR="00AF69E3">
        <w:t xml:space="preserve">” </w:t>
      </w:r>
      <w:r w:rsidR="00FC68DB" w:rsidRPr="00BD52D7">
        <w:t>or</w:t>
      </w:r>
      <w:r w:rsidR="00F3142F">
        <w:t xml:space="preserve"> “</w:t>
      </w:r>
      <w:r w:rsidR="00FC68DB" w:rsidRPr="00BD52D7">
        <w:t>label</w:t>
      </w:r>
      <w:r w:rsidR="00AF69E3">
        <w:t xml:space="preserve">” </w:t>
      </w:r>
      <w:r w:rsidR="00FC68DB" w:rsidRPr="00063B94">
        <w:t>and</w:t>
      </w:r>
      <w:r w:rsidR="00F3142F">
        <w:t xml:space="preserve"> “</w:t>
      </w:r>
      <w:r w:rsidR="00FC68DB" w:rsidRPr="00F54804">
        <w:t>pname</w:t>
      </w:r>
      <w:r w:rsidR="00AF69E3">
        <w:t xml:space="preserve">” </w:t>
      </w:r>
      <w:r w:rsidR="00FC68DB" w:rsidRPr="00F54804">
        <w:t xml:space="preserve">are present, the label governs. </w:t>
      </w:r>
    </w:p>
    <w:p w14:paraId="56810C0A" w14:textId="6A4275BD" w:rsidR="004366E4" w:rsidRDefault="00FE31EE" w:rsidP="004366E4">
      <w:r>
        <w:t xml:space="preserve">Although most solvers use numbers as identifiers, </w:t>
      </w:r>
      <w:r w:rsidR="004366E4" w:rsidRPr="00A672BF">
        <w:t>ABAQUS</w:t>
      </w:r>
      <w:r>
        <w:t xml:space="preserve"> uses names as identifiers. To identify a property, only one of pid or pname is sufficient. If both identifiers are present, they </w:t>
      </w:r>
      <w:r w:rsidR="00D26CA6">
        <w:t>must</w:t>
      </w:r>
      <w:r>
        <w:t xml:space="preserve"> be equivalent</w:t>
      </w:r>
      <w:r w:rsidR="00D26CA6">
        <w:t xml:space="preserve"> in the sense that they both address the same collection of elements</w:t>
      </w:r>
      <w:r>
        <w:t xml:space="preserve">. Rationale for allowing presence of both identifiers is the case that the same mesh, and </w:t>
      </w:r>
      <w:r w:rsidR="003F3DEF">
        <w:t xml:space="preserve">therefore, </w:t>
      </w:r>
      <w:r>
        <w:t xml:space="preserve">same properties, are used in both, NASTRAN and </w:t>
      </w:r>
      <w:r w:rsidR="004366E4" w:rsidRPr="00A672BF">
        <w:t>ABAQUS</w:t>
      </w:r>
      <w:r>
        <w:t xml:space="preserve">.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w:t>
      </w:r>
      <w:r w:rsidR="00D26CA6">
        <w:t>equivalent</w:t>
      </w:r>
      <w:r w:rsidRPr="00986240">
        <w:t xml:space="preserve">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r w:rsidR="004366E4">
        <w:t xml:space="preserve"> </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F6EAD51"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used as </w:t>
      </w:r>
      <w:r w:rsidR="00EA251C">
        <w:t xml:space="preserve">a </w:t>
      </w:r>
      <w:r w:rsidRPr="00986240">
        <w:t xml:space="preserve">nested element under </w:t>
      </w:r>
      <w:r w:rsidR="00EA251C">
        <w:t xml:space="preserve">the </w:t>
      </w:r>
      <w:r w:rsidRPr="00986240">
        <w:rPr>
          <w:rStyle w:val="CodeCharacter"/>
        </w:rPr>
        <w:t>&lt;connected_to</w:t>
      </w:r>
      <w:r w:rsidR="00641774" w:rsidRPr="00986240">
        <w:rPr>
          <w:rStyle w:val="CodeCharacter"/>
        </w:rPr>
        <w:t>/</w:t>
      </w:r>
      <w:r w:rsidRPr="00986240">
        <w:rPr>
          <w:rStyle w:val="CodeCharacter"/>
        </w:rPr>
        <w:t>&gt;</w:t>
      </w:r>
      <w:r w:rsidR="00EA251C">
        <w:rPr>
          <w:rStyle w:val="CodeCharacter"/>
        </w:rPr>
        <w:t xml:space="preserve"> </w:t>
      </w:r>
      <w:r w:rsidR="00EA251C" w:rsidRPr="00986240">
        <w:t>element</w:t>
      </w:r>
      <w:r w:rsidRPr="00986240">
        <w:t xml:space="preserve">. In case </w:t>
      </w:r>
      <w:r w:rsidR="008801D4">
        <w:t>that</w:t>
      </w:r>
      <w:r w:rsidRPr="00986240">
        <w:t xml:space="preserve"> the </w:t>
      </w:r>
      <w:r w:rsidRPr="00986240">
        <w:rPr>
          <w:rStyle w:val="CodeCharacter"/>
        </w:rPr>
        <w:t xml:space="preserve">&lt;part/&gt; </w:t>
      </w:r>
      <w:r w:rsidRPr="00986240">
        <w:t xml:space="preserve">element is used within the element </w:t>
      </w:r>
      <w:r w:rsidRPr="00986240">
        <w:rPr>
          <w:rStyle w:val="CodeCharacter"/>
        </w:rPr>
        <w:t xml:space="preserve">&lt;assy/&gt;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12574E" w:rsidRPr="00986240">
        <w:t xml:space="preserve">Table </w:t>
      </w:r>
      <w:r w:rsidR="0012574E">
        <w:rPr>
          <w:noProof/>
        </w:rPr>
        <w:t>7</w:t>
      </w:r>
      <w:r w:rsidR="00FB6AF0" w:rsidRPr="00986240">
        <w:fldChar w:fldCharType="end"/>
      </w:r>
      <w:r w:rsidR="00FB6AF0" w:rsidRPr="00986240">
        <w:t>.</w:t>
      </w:r>
    </w:p>
    <w:p w14:paraId="6BDD5E3C" w14:textId="38CC8647" w:rsidR="00FB6AF0" w:rsidRPr="00986240" w:rsidRDefault="00FC68DB" w:rsidP="001640C5">
      <w:pPr>
        <w:pStyle w:val="Beschriftung"/>
        <w:keepNext/>
        <w:keepLines/>
      </w:pPr>
      <w:bookmarkStart w:id="308" w:name="_Ref101338320"/>
      <w:bookmarkStart w:id="309" w:name="_Toc3566419"/>
      <w:bookmarkStart w:id="310" w:name="_Toc34747419"/>
      <w:bookmarkStart w:id="311" w:name="_Toc77095867"/>
      <w:bookmarkStart w:id="312" w:name="_Toc159618939"/>
      <w:r w:rsidRPr="00986240">
        <w:t xml:space="preserve">Table </w:t>
      </w:r>
      <w:r w:rsidRPr="00986240">
        <w:fldChar w:fldCharType="begin"/>
      </w:r>
      <w:r w:rsidRPr="00986240">
        <w:instrText xml:space="preserve"> SEQ Table \* ARABIC </w:instrText>
      </w:r>
      <w:r w:rsidRPr="00986240">
        <w:fldChar w:fldCharType="separate"/>
      </w:r>
      <w:r w:rsidR="0012574E">
        <w:rPr>
          <w:noProof/>
        </w:rPr>
        <w:t>7</w:t>
      </w:r>
      <w:r w:rsidRPr="00986240">
        <w:fldChar w:fldCharType="end"/>
      </w:r>
      <w:bookmarkEnd w:id="308"/>
      <w:r w:rsidR="00FB6AF0" w:rsidRPr="00986240">
        <w:t xml:space="preserve"> — </w:t>
      </w:r>
      <w:r w:rsidRPr="00986240">
        <w:t xml:space="preserve">Attributes of element </w:t>
      </w:r>
      <w:r w:rsidRPr="00986240">
        <w:rPr>
          <w:rStyle w:val="CodeCharacter"/>
        </w:rPr>
        <w:t>&lt;part/&gt;</w:t>
      </w:r>
      <w:bookmarkEnd w:id="309"/>
      <w:bookmarkEnd w:id="310"/>
      <w:bookmarkEnd w:id="311"/>
      <w:bookmarkEnd w:id="312"/>
      <w:r w:rsidR="003A053F">
        <w:rPr>
          <w:rStyle w:val="CodeCharacter"/>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CE30E7">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CE30E7">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CE30E7">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CE30E7">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CE30E7">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CE30E7">
            <w:pPr>
              <w:keepNext/>
              <w:rPr>
                <w:b/>
              </w:rPr>
            </w:pPr>
            <w:r w:rsidRPr="00986240">
              <w:rPr>
                <w:b/>
              </w:rPr>
              <w:t>Constraint</w:t>
            </w:r>
          </w:p>
        </w:tc>
      </w:tr>
      <w:tr w:rsidR="00986240" w:rsidRPr="00986240" w14:paraId="3DE98273" w14:textId="77777777" w:rsidTr="00CE30E7">
        <w:trPr>
          <w:trHeight w:val="355"/>
        </w:trPr>
        <w:tc>
          <w:tcPr>
            <w:tcW w:w="1258" w:type="dxa"/>
            <w:shd w:val="clear" w:color="auto" w:fill="auto"/>
          </w:tcPr>
          <w:p w14:paraId="5D0EA669" w14:textId="77777777" w:rsidR="00FB6AF0" w:rsidRPr="00986240" w:rsidRDefault="00FB6AF0" w:rsidP="00CE30E7">
            <w:pPr>
              <w:keepNext/>
              <w:rPr>
                <w:sz w:val="20"/>
                <w:szCs w:val="20"/>
              </w:rPr>
            </w:pPr>
            <w:r w:rsidRPr="00986240">
              <w:rPr>
                <w:sz w:val="20"/>
                <w:szCs w:val="20"/>
              </w:rPr>
              <w:t>index</w:t>
            </w:r>
          </w:p>
        </w:tc>
        <w:tc>
          <w:tcPr>
            <w:tcW w:w="1855" w:type="dxa"/>
          </w:tcPr>
          <w:p w14:paraId="1612E230"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CE30E7">
            <w:pPr>
              <w:keepNext/>
              <w:rPr>
                <w:sz w:val="20"/>
                <w:szCs w:val="20"/>
              </w:rPr>
            </w:pPr>
            <w:r w:rsidRPr="00986240">
              <w:rPr>
                <w:sz w:val="20"/>
                <w:szCs w:val="20"/>
              </w:rPr>
              <w:t>Required</w:t>
            </w:r>
          </w:p>
        </w:tc>
        <w:tc>
          <w:tcPr>
            <w:tcW w:w="2693" w:type="dxa"/>
            <w:shd w:val="clear" w:color="auto" w:fill="auto"/>
          </w:tcPr>
          <w:p w14:paraId="70350ABA" w14:textId="25E59B6A" w:rsidR="00FB6AF0" w:rsidRPr="003A053F" w:rsidRDefault="00FB6AF0" w:rsidP="00CE30E7">
            <w:pPr>
              <w:keepNext/>
              <w:rPr>
                <w:sz w:val="20"/>
                <w:szCs w:val="20"/>
              </w:rPr>
            </w:pPr>
            <w:r w:rsidRPr="003A053F">
              <w:rPr>
                <w:sz w:val="20"/>
                <w:szCs w:val="20"/>
              </w:rPr>
              <w:t xml:space="preserve">Unique and required only within the parent element </w:t>
            </w:r>
            <w:r w:rsidR="006B0AD2" w:rsidRPr="003A053F">
              <w:rPr>
                <w:sz w:val="20"/>
                <w:szCs w:val="20"/>
              </w:rPr>
              <w:t>&lt;</w:t>
            </w:r>
            <w:r w:rsidRPr="003A053F">
              <w:rPr>
                <w:rStyle w:val="CodeCharacter"/>
                <w:sz w:val="20"/>
                <w:szCs w:val="20"/>
              </w:rPr>
              <w:t>connected_to</w:t>
            </w:r>
            <w:r w:rsidR="006B0AD2" w:rsidRPr="003A053F">
              <w:rPr>
                <w:rStyle w:val="CodeCharacter"/>
                <w:sz w:val="20"/>
                <w:szCs w:val="20"/>
              </w:rPr>
              <w:t>/&gt;</w:t>
            </w:r>
            <w:r w:rsidR="006B0AD2" w:rsidRPr="003A053F">
              <w:rPr>
                <w:rFonts w:ascii="Courier New" w:hAnsi="Courier New" w:cs="Courier New"/>
                <w:sz w:val="20"/>
                <w:szCs w:val="20"/>
              </w:rPr>
              <w:t xml:space="preserve"> </w:t>
            </w:r>
          </w:p>
        </w:tc>
      </w:tr>
      <w:tr w:rsidR="00986240" w:rsidRPr="00986240" w14:paraId="78AA55F8" w14:textId="77777777" w:rsidTr="00CE30E7">
        <w:trPr>
          <w:trHeight w:val="355"/>
        </w:trPr>
        <w:tc>
          <w:tcPr>
            <w:tcW w:w="1258" w:type="dxa"/>
            <w:shd w:val="clear" w:color="auto" w:fill="auto"/>
          </w:tcPr>
          <w:p w14:paraId="423E3970" w14:textId="77777777" w:rsidR="00FB6AF0" w:rsidRPr="00986240" w:rsidRDefault="00FB6AF0" w:rsidP="00CE30E7">
            <w:pPr>
              <w:keepNext/>
              <w:rPr>
                <w:sz w:val="20"/>
                <w:szCs w:val="20"/>
              </w:rPr>
            </w:pPr>
            <w:r w:rsidRPr="00986240">
              <w:rPr>
                <w:sz w:val="20"/>
                <w:szCs w:val="20"/>
              </w:rPr>
              <w:t>label</w:t>
            </w:r>
          </w:p>
        </w:tc>
        <w:tc>
          <w:tcPr>
            <w:tcW w:w="1855" w:type="dxa"/>
          </w:tcPr>
          <w:p w14:paraId="682E5859" w14:textId="77777777" w:rsidR="00FB6AF0" w:rsidRPr="00986240" w:rsidRDefault="00FB6AF0" w:rsidP="00CE30E7">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CE30E7">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3A053F" w:rsidRDefault="00FB6AF0" w:rsidP="00CE30E7">
            <w:pPr>
              <w:keepNext/>
              <w:jc w:val="left"/>
              <w:rPr>
                <w:sz w:val="20"/>
                <w:szCs w:val="20"/>
              </w:rPr>
            </w:pPr>
            <w:r w:rsidRPr="003A053F">
              <w:rPr>
                <w:sz w:val="20"/>
                <w:szCs w:val="20"/>
              </w:rPr>
              <w:t xml:space="preserve">At least </w:t>
            </w:r>
            <w:r w:rsidRPr="003A053F">
              <w:rPr>
                <w:rStyle w:val="CodeCharacter"/>
                <w:sz w:val="20"/>
                <w:szCs w:val="20"/>
              </w:rPr>
              <w:t>label</w:t>
            </w:r>
            <w:r w:rsidRPr="003A053F">
              <w:rPr>
                <w:sz w:val="20"/>
                <w:szCs w:val="20"/>
              </w:rPr>
              <w:t xml:space="preserve">, </w:t>
            </w:r>
            <w:r w:rsidRPr="003A053F">
              <w:rPr>
                <w:rStyle w:val="CodeCharacter"/>
                <w:sz w:val="20"/>
                <w:szCs w:val="20"/>
              </w:rPr>
              <w:t>pid</w:t>
            </w:r>
            <w:r w:rsidRPr="003A053F">
              <w:rPr>
                <w:sz w:val="20"/>
                <w:szCs w:val="20"/>
              </w:rPr>
              <w:t xml:space="preserve">, or </w:t>
            </w:r>
            <w:r w:rsidRPr="003A053F">
              <w:rPr>
                <w:rStyle w:val="CodeCharacter"/>
                <w:sz w:val="20"/>
                <w:szCs w:val="20"/>
              </w:rPr>
              <w:t>pname</w:t>
            </w:r>
            <w:r w:rsidRPr="003A053F">
              <w:rPr>
                <w:sz w:val="20"/>
                <w:szCs w:val="20"/>
              </w:rPr>
              <w:t xml:space="preserve"> </w:t>
            </w:r>
            <w:r w:rsidR="00251C60" w:rsidRPr="003A053F">
              <w:rPr>
                <w:sz w:val="20"/>
                <w:szCs w:val="20"/>
              </w:rPr>
              <w:t>must</w:t>
            </w:r>
            <w:r w:rsidRPr="003A053F">
              <w:rPr>
                <w:sz w:val="20"/>
                <w:szCs w:val="20"/>
              </w:rPr>
              <w:t xml:space="preserve"> exist.</w:t>
            </w:r>
          </w:p>
        </w:tc>
      </w:tr>
      <w:tr w:rsidR="00986240" w:rsidRPr="00986240" w14:paraId="43B800A5" w14:textId="77777777" w:rsidTr="00CE30E7">
        <w:trPr>
          <w:trHeight w:val="363"/>
        </w:trPr>
        <w:tc>
          <w:tcPr>
            <w:tcW w:w="1258" w:type="dxa"/>
            <w:shd w:val="clear" w:color="auto" w:fill="auto"/>
          </w:tcPr>
          <w:p w14:paraId="39B100F5" w14:textId="77777777" w:rsidR="00FB6AF0" w:rsidRPr="00986240" w:rsidRDefault="00FB6AF0" w:rsidP="00CE30E7">
            <w:pPr>
              <w:keepNext/>
              <w:rPr>
                <w:sz w:val="20"/>
                <w:szCs w:val="20"/>
              </w:rPr>
            </w:pPr>
            <w:r w:rsidRPr="00986240">
              <w:rPr>
                <w:sz w:val="20"/>
                <w:szCs w:val="20"/>
              </w:rPr>
              <w:t>pid</w:t>
            </w:r>
          </w:p>
        </w:tc>
        <w:tc>
          <w:tcPr>
            <w:tcW w:w="1855" w:type="dxa"/>
          </w:tcPr>
          <w:p w14:paraId="567E8634" w14:textId="77777777" w:rsidR="00FB6AF0" w:rsidRPr="00986240" w:rsidRDefault="00FB6AF0" w:rsidP="00CE30E7">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CE30E7">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5825307" w14:textId="77777777" w:rsidR="00FB6AF0" w:rsidRPr="003A053F" w:rsidRDefault="00FB6AF0" w:rsidP="00CE30E7">
            <w:pPr>
              <w:keepNext/>
              <w:jc w:val="left"/>
              <w:rPr>
                <w:sz w:val="20"/>
                <w:szCs w:val="20"/>
              </w:rPr>
            </w:pPr>
          </w:p>
        </w:tc>
      </w:tr>
      <w:tr w:rsidR="00986240" w:rsidRPr="00986240" w14:paraId="23CE5C8F" w14:textId="77777777" w:rsidTr="00CE30E7">
        <w:trPr>
          <w:trHeight w:val="363"/>
        </w:trPr>
        <w:tc>
          <w:tcPr>
            <w:tcW w:w="1258" w:type="dxa"/>
            <w:shd w:val="clear" w:color="auto" w:fill="auto"/>
          </w:tcPr>
          <w:p w14:paraId="04FD9043" w14:textId="77777777" w:rsidR="00FB6AF0" w:rsidRPr="00986240" w:rsidRDefault="00FB6AF0" w:rsidP="00CE30E7">
            <w:pPr>
              <w:keepNext/>
              <w:rPr>
                <w:sz w:val="20"/>
                <w:szCs w:val="20"/>
              </w:rPr>
            </w:pPr>
            <w:r w:rsidRPr="00986240">
              <w:rPr>
                <w:sz w:val="20"/>
                <w:szCs w:val="20"/>
              </w:rPr>
              <w:t>pname</w:t>
            </w:r>
          </w:p>
        </w:tc>
        <w:tc>
          <w:tcPr>
            <w:tcW w:w="1855" w:type="dxa"/>
          </w:tcPr>
          <w:p w14:paraId="0E941769" w14:textId="77777777" w:rsidR="00FB6AF0" w:rsidRPr="00986240" w:rsidRDefault="00FB6AF0" w:rsidP="00CE30E7">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CE30E7">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CE30E7">
            <w:pPr>
              <w:keepNext/>
              <w:rPr>
                <w:sz w:val="20"/>
                <w:szCs w:val="20"/>
              </w:rPr>
            </w:pPr>
            <w:r w:rsidRPr="00986240">
              <w:rPr>
                <w:sz w:val="20"/>
                <w:szCs w:val="20"/>
              </w:rPr>
              <w:t>Optional</w:t>
            </w:r>
          </w:p>
        </w:tc>
        <w:tc>
          <w:tcPr>
            <w:tcW w:w="2693" w:type="dxa"/>
            <w:vMerge/>
            <w:shd w:val="clear" w:color="auto" w:fill="auto"/>
          </w:tcPr>
          <w:p w14:paraId="1F47E2A3" w14:textId="77777777" w:rsidR="00FB6AF0" w:rsidRPr="003A053F" w:rsidRDefault="00FB6AF0" w:rsidP="00CE30E7">
            <w:pPr>
              <w:keepNext/>
              <w:jc w:val="left"/>
              <w:rPr>
                <w:sz w:val="20"/>
                <w:szCs w:val="20"/>
              </w:rPr>
            </w:pPr>
          </w:p>
        </w:tc>
      </w:tr>
      <w:tr w:rsidR="00FB6AF0" w:rsidRPr="00986240" w14:paraId="153ED959" w14:textId="77777777" w:rsidTr="00CE30E7">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3A053F" w:rsidRDefault="00FB6AF0" w:rsidP="005C185E">
            <w:pPr>
              <w:jc w:val="left"/>
              <w:rPr>
                <w:sz w:val="20"/>
                <w:szCs w:val="20"/>
              </w:rPr>
            </w:pPr>
            <w:r w:rsidRPr="003A053F">
              <w:rPr>
                <w:rStyle w:val="CodeCharacter"/>
                <w:sz w:val="20"/>
                <w:szCs w:val="20"/>
              </w:rPr>
              <w:t>label</w:t>
            </w:r>
            <w:r w:rsidRPr="003A053F">
              <w:rPr>
                <w:sz w:val="20"/>
                <w:szCs w:val="20"/>
              </w:rPr>
              <w:t xml:space="preserve"> </w:t>
            </w:r>
            <w:r w:rsidR="00251C60" w:rsidRPr="003A053F">
              <w:rPr>
                <w:sz w:val="20"/>
                <w:szCs w:val="20"/>
              </w:rPr>
              <w:t>must</w:t>
            </w:r>
            <w:r w:rsidRPr="003A053F">
              <w:rPr>
                <w:sz w:val="20"/>
                <w:szCs w:val="20"/>
              </w:rPr>
              <w:t xml:space="preserve"> exist if </w:t>
            </w:r>
            <w:r w:rsidRPr="003A053F">
              <w:rPr>
                <w:rStyle w:val="CodeCharacter"/>
                <w:sz w:val="20"/>
                <w:szCs w:val="20"/>
              </w:rPr>
              <w:t>instance</w:t>
            </w:r>
            <w:r w:rsidRPr="003A053F">
              <w:rPr>
                <w:sz w:val="20"/>
                <w:szCs w:val="20"/>
              </w:rPr>
              <w:t xml:space="preserve"> is used. </w:t>
            </w:r>
          </w:p>
        </w:tc>
      </w:tr>
    </w:tbl>
    <w:p w14:paraId="07F8B8FC" w14:textId="77777777" w:rsidR="00FB6AF0" w:rsidRPr="00986240" w:rsidRDefault="00FB6AF0" w:rsidP="00A76BFE">
      <w:pPr>
        <w:pStyle w:val="Example"/>
      </w:pPr>
    </w:p>
    <w:p w14:paraId="757F611E" w14:textId="03B7A9FC" w:rsidR="00FC68DB" w:rsidRPr="00986240" w:rsidRDefault="000322A0" w:rsidP="00334167">
      <w:pPr>
        <w:pStyle w:val="Example"/>
        <w:keepNext/>
      </w:pPr>
      <w:r>
        <w:lastRenderedPageBreak/>
        <w:t>Example 1</w:t>
      </w:r>
      <w:r w:rsidR="00205F58" w:rsidRPr="00986240">
        <w:t xml:space="preserve">  </w:t>
      </w:r>
      <w:r w:rsidR="00FC68DB" w:rsidRPr="00986240">
        <w:t xml:space="preserve"> </w:t>
      </w:r>
      <w:r w:rsidR="00205F58" w:rsidRPr="00986240">
        <w:t>&lt;part/&gt; with required attributes only (pid or pname could be used alternatively to label)</w:t>
      </w: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5DCD1DF9" w14:textId="1D875110" w:rsidR="00FC68DB" w:rsidRPr="00986240" w:rsidRDefault="00FC68DB" w:rsidP="00A226F4">
      <w:pPr>
        <w:pStyle w:val="XMLCode"/>
        <w:rPr>
          <w:lang w:val="en-GB"/>
        </w:rPr>
      </w:pPr>
      <w:r w:rsidRPr="00986240">
        <w:rPr>
          <w:lang w:val="en-GB"/>
        </w:rPr>
        <w:t>&lt;/connected_to&gt;</w:t>
      </w:r>
    </w:p>
    <w:p w14:paraId="2103C07C" w14:textId="6E8F9300" w:rsidR="00FC68DB" w:rsidRPr="00986240" w:rsidRDefault="000322A0" w:rsidP="00334167">
      <w:pPr>
        <w:pStyle w:val="Example"/>
        <w:keepNext/>
      </w:pPr>
      <w:r>
        <w:t>Example 2</w:t>
      </w:r>
      <w:r w:rsidR="00FC68DB" w:rsidRPr="00986240">
        <w:t xml:space="preserve"> </w:t>
      </w:r>
      <w:r w:rsidR="00205F58" w:rsidRPr="00986240">
        <w:t xml:space="preserve">  &lt;part/&gt; with optional use of label and pid</w:t>
      </w: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&lt;part index="1" label="PART_7000400" pid="3202132"/&gt;</w:t>
      </w:r>
    </w:p>
    <w:p w14:paraId="156AC1FA" w14:textId="548C8389" w:rsidR="00FC68DB" w:rsidRPr="00986240" w:rsidRDefault="00FC68DB" w:rsidP="00B202D2">
      <w:pPr>
        <w:pStyle w:val="XMLCode"/>
        <w:rPr>
          <w:lang w:val="en-GB"/>
        </w:rPr>
      </w:pPr>
      <w:r w:rsidRPr="00986240">
        <w:rPr>
          <w:lang w:val="en-GB"/>
        </w:rPr>
        <w:t>&lt;/connected_to&gt;</w:t>
      </w:r>
    </w:p>
    <w:p w14:paraId="3BA045B9" w14:textId="67FF93C7" w:rsidR="00FC68DB" w:rsidRPr="00986240" w:rsidRDefault="000322A0" w:rsidP="00334167">
      <w:pPr>
        <w:pStyle w:val="Example"/>
        <w:keepNext/>
      </w:pPr>
      <w:r>
        <w:t>Example 3</w:t>
      </w:r>
      <w:r w:rsidR="00FC68DB" w:rsidRPr="00986240">
        <w:t xml:space="preserve"> </w:t>
      </w:r>
      <w:r w:rsidR="00A34B17" w:rsidRPr="00986240">
        <w:t xml:space="preserve">  </w:t>
      </w:r>
      <w:r w:rsidR="00205F58" w:rsidRPr="00986240">
        <w:t>&lt;part/&gt; with pname to identify a part or property</w:t>
      </w: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pname="P3202132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58E4EEB3" w:rsidR="004D6D98" w:rsidRPr="00986240" w:rsidRDefault="000322A0" w:rsidP="00334167">
      <w:pPr>
        <w:pStyle w:val="Example"/>
        <w:keepNext/>
      </w:pPr>
      <w:r>
        <w:t>Example 4</w:t>
      </w:r>
      <w:r w:rsidR="004D6D98" w:rsidRPr="00986240">
        <w:t xml:space="preserve"> </w:t>
      </w:r>
      <w:r w:rsidR="00A34B17" w:rsidRPr="00986240">
        <w:t xml:space="preserve">  </w:t>
      </w:r>
      <w:r w:rsidR="00205F58" w:rsidRPr="00986240">
        <w:t xml:space="preserve">&lt;part/&gt; using a label and an instance to identify a </w:t>
      </w:r>
      <w:r w:rsidR="00A34B17" w:rsidRPr="00986240">
        <w:t>part</w:t>
      </w: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165E4955" w14:textId="2D9F11DC" w:rsidR="00FC68DB" w:rsidRPr="00986240" w:rsidRDefault="004D6D98" w:rsidP="00B202D2">
      <w:pPr>
        <w:pStyle w:val="XMLCode"/>
        <w:rPr>
          <w:lang w:val="en-GB"/>
        </w:rPr>
      </w:pPr>
      <w:r w:rsidRPr="00986240">
        <w:rPr>
          <w:lang w:val="en-GB"/>
        </w:rPr>
        <w:t>&lt;/connected_to&gt;</w:t>
      </w:r>
    </w:p>
    <w:p w14:paraId="3A2FFB80" w14:textId="31B46522" w:rsidR="00FC68DB" w:rsidRPr="00986240" w:rsidRDefault="00FC68DB">
      <w:pPr>
        <w:pStyle w:val="berschrift4"/>
      </w:pPr>
      <w:bookmarkStart w:id="313" w:name="_Toc3556949"/>
      <w:bookmarkStart w:id="314" w:name="_Toc34747198"/>
      <w:bookmarkStart w:id="315" w:name="_Toc77102012"/>
      <w:r w:rsidRPr="00986240">
        <w:t xml:space="preserve">Element </w:t>
      </w:r>
      <w:r w:rsidRPr="00986240">
        <w:rPr>
          <w:rFonts w:ascii="Courier New" w:hAnsi="Courier New" w:cs="Courier New"/>
        </w:rPr>
        <w:t>&lt;assy/&gt;</w:t>
      </w:r>
      <w:bookmarkEnd w:id="313"/>
      <w:bookmarkEnd w:id="314"/>
      <w:bookmarkEnd w:id="315"/>
      <w:r w:rsidR="00986240">
        <w:rPr>
          <w:rFonts w:ascii="Courier New" w:hAnsi="Courier New" w:cs="Courier New"/>
        </w:rPr>
        <w:t xml:space="preserve"> </w:t>
      </w:r>
    </w:p>
    <w:p w14:paraId="16134B5C" w14:textId="6E1DAD23"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&lt;assy/&gt;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&lt;assy/&gt;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12574E" w:rsidRPr="00986240">
        <w:t xml:space="preserve">Table </w:t>
      </w:r>
      <w:r w:rsidR="0012574E">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r w:rsidR="00614DC4">
        <w:rPr>
          <w:rFonts w:asciiTheme="minorHAnsi" w:hAnsiTheme="minorHAnsi" w:cstheme="minorHAnsi"/>
        </w:rPr>
        <w:t xml:space="preserve"> </w:t>
      </w:r>
    </w:p>
    <w:p w14:paraId="66F55BD3" w14:textId="288F632B" w:rsidR="007526CE" w:rsidRPr="00986240" w:rsidRDefault="00FC68DB" w:rsidP="001640C5">
      <w:pPr>
        <w:pStyle w:val="Beschriftung"/>
        <w:keepNext/>
        <w:keepLines/>
      </w:pPr>
      <w:bookmarkStart w:id="316" w:name="_Ref101338396"/>
      <w:bookmarkStart w:id="317" w:name="_Toc3566420"/>
      <w:bookmarkStart w:id="318" w:name="_Toc34747420"/>
      <w:bookmarkStart w:id="319" w:name="_Toc77095868"/>
      <w:bookmarkStart w:id="320" w:name="_Toc159618940"/>
      <w:r w:rsidRPr="00986240">
        <w:t xml:space="preserve">Table </w:t>
      </w:r>
      <w:r w:rsidRPr="00986240">
        <w:fldChar w:fldCharType="begin"/>
      </w:r>
      <w:r w:rsidRPr="00986240">
        <w:instrText xml:space="preserve"> SEQ Table \* ARABIC </w:instrText>
      </w:r>
      <w:r w:rsidRPr="00986240">
        <w:fldChar w:fldCharType="separate"/>
      </w:r>
      <w:r w:rsidR="0012574E">
        <w:rPr>
          <w:noProof/>
        </w:rPr>
        <w:t>8</w:t>
      </w:r>
      <w:r w:rsidRPr="00986240">
        <w:fldChar w:fldCharType="end"/>
      </w:r>
      <w:bookmarkEnd w:id="316"/>
      <w:r w:rsidR="007526CE" w:rsidRPr="00986240">
        <w:t xml:space="preserve"> — </w:t>
      </w:r>
      <w:r w:rsidRPr="00986240">
        <w:t xml:space="preserve">Attributes of element </w:t>
      </w:r>
      <w:r w:rsidRPr="00986240">
        <w:rPr>
          <w:rFonts w:ascii="Courier New" w:hAnsi="Courier New" w:cs="Courier New"/>
        </w:rPr>
        <w:t>&lt;assy/&gt;</w:t>
      </w:r>
      <w:bookmarkEnd w:id="317"/>
      <w:bookmarkEnd w:id="318"/>
      <w:bookmarkEnd w:id="319"/>
      <w:bookmarkEnd w:id="32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CE30E7">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CE30E7">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4F41AB64" w14:textId="77777777" w:rsidR="00614DC4" w:rsidRDefault="00614DC4" w:rsidP="00614DC4"/>
    <w:p w14:paraId="451F0D33" w14:textId="611DCCAB" w:rsidR="00614DC4" w:rsidRPr="00614DC4" w:rsidRDefault="00614DC4" w:rsidP="00614DC4">
      <w:r>
        <w:t xml:space="preserve">In the following examples, any </w:t>
      </w:r>
      <w:r w:rsidRPr="00614DC4">
        <w:rPr>
          <w:rStyle w:val="CodeCharacter"/>
          <w:sz w:val="20"/>
          <w:szCs w:val="20"/>
        </w:rPr>
        <w:t>pid</w:t>
      </w:r>
      <w:r>
        <w:t xml:space="preserve"> attribute can be </w:t>
      </w:r>
      <w:r w:rsidRPr="00614DC4">
        <w:t>supplemented or replaced</w:t>
      </w:r>
      <w:r>
        <w:t xml:space="preserve"> by a </w:t>
      </w:r>
      <w:r w:rsidRPr="00614DC4">
        <w:rPr>
          <w:rStyle w:val="CodeCharacter"/>
          <w:sz w:val="20"/>
          <w:szCs w:val="20"/>
        </w:rPr>
        <w:t>pname</w:t>
      </w:r>
      <w:r>
        <w:t xml:space="preserve"> attribute. </w:t>
      </w:r>
    </w:p>
    <w:p w14:paraId="5C981FC5" w14:textId="1239B88C" w:rsidR="00FC68DB" w:rsidRPr="00986240" w:rsidRDefault="000322A0" w:rsidP="00614DC4">
      <w:pPr>
        <w:pStyle w:val="Example"/>
      </w:pPr>
      <w:r>
        <w:t>Example 1</w:t>
      </w:r>
      <w:r w:rsidR="00A34B17" w:rsidRPr="00986240">
        <w:t xml:space="preserve">  </w:t>
      </w:r>
      <w:r w:rsidR="00FC68DB" w:rsidRPr="00986240">
        <w:t xml:space="preserve"> </w:t>
      </w:r>
      <w:r w:rsidR="00A34B17" w:rsidRPr="00986240">
        <w:t xml:space="preserve">Full </w:t>
      </w:r>
      <w:r w:rsidR="00A34B17" w:rsidRPr="00D26CA6">
        <w:t xml:space="preserve">definition of </w:t>
      </w:r>
      <w:r w:rsidR="00FC68DB" w:rsidRPr="00D26CA6">
        <w:rPr>
          <w:rStyle w:val="CodeCharacter"/>
          <w:sz w:val="20"/>
        </w:rPr>
        <w:t>&lt;assy/&gt;</w:t>
      </w:r>
      <w:r w:rsidR="00FC68DB" w:rsidRPr="00D26CA6">
        <w:t xml:space="preserve"> element within </w:t>
      </w:r>
      <w:r w:rsidR="00FC68DB" w:rsidRPr="00D26CA6">
        <w:rPr>
          <w:rStyle w:val="CodeCharacter"/>
          <w:sz w:val="20"/>
        </w:rPr>
        <w:t>&lt;connected_to</w:t>
      </w:r>
      <w:r w:rsidR="00D26CA6" w:rsidRPr="00D26CA6">
        <w:rPr>
          <w:rStyle w:val="CodeCharacter"/>
          <w:sz w:val="20"/>
        </w:rPr>
        <w:t>/</w:t>
      </w:r>
      <w:r w:rsidR="00FC68DB" w:rsidRPr="00D26CA6">
        <w:rPr>
          <w:rStyle w:val="CodeCharacter"/>
          <w:sz w:val="20"/>
        </w:rPr>
        <w:t>&gt;</w:t>
      </w:r>
      <w:r w:rsidR="00D26CA6">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2B38F7D6" w14:textId="77777777" w:rsidR="00FC68DB" w:rsidRPr="00986240" w:rsidRDefault="00FC68DB" w:rsidP="00B202D2">
      <w:pPr>
        <w:pStyle w:val="XMLCode"/>
        <w:rPr>
          <w:b/>
          <w:lang w:val="en-GB"/>
        </w:rPr>
      </w:pPr>
      <w:r w:rsidRPr="00986240">
        <w:rPr>
          <w:b/>
          <w:lang w:val="en-GB"/>
        </w:rPr>
        <w:t xml:space="preserve">        &lt;part label="PART_7000400" pid="110013"/&gt;</w:t>
      </w:r>
    </w:p>
    <w:p w14:paraId="438894F9" w14:textId="77777777" w:rsidR="00FC68DB" w:rsidRPr="00986240" w:rsidRDefault="00FC68DB" w:rsidP="00B202D2">
      <w:pPr>
        <w:pStyle w:val="XMLCode"/>
        <w:rPr>
          <w:b/>
          <w:lang w:val="en-GB"/>
        </w:rPr>
      </w:pPr>
      <w:r w:rsidRPr="00986240">
        <w:rPr>
          <w:b/>
          <w:lang w:val="en-GB"/>
        </w:rPr>
        <w:t xml:space="preserve">        &lt;part label="PART_7000800" pid="110099"/&gt;</w:t>
      </w:r>
    </w:p>
    <w:p w14:paraId="69C7F231" w14:textId="77777777" w:rsidR="00FC68DB" w:rsidRPr="00986240" w:rsidRDefault="00FC68DB" w:rsidP="00B202D2">
      <w:pPr>
        <w:pStyle w:val="XMLCode"/>
        <w:rPr>
          <w:lang w:val="en-GB"/>
        </w:rPr>
      </w:pPr>
      <w:r w:rsidRPr="00986240">
        <w:rPr>
          <w:b/>
          <w:lang w:val="en-GB"/>
        </w:rPr>
        <w:t xml:space="preserve">    &lt;/assy&gt;</w:t>
      </w:r>
    </w:p>
    <w:p w14:paraId="2BBE44DD" w14:textId="4A7CFEC3" w:rsidR="00FC68DB" w:rsidRPr="00986240" w:rsidRDefault="00FC68DB" w:rsidP="00B202D2">
      <w:pPr>
        <w:pStyle w:val="XMLCode"/>
        <w:rPr>
          <w:lang w:val="en-GB"/>
        </w:rPr>
      </w:pPr>
      <w:r w:rsidRPr="00986240">
        <w:rPr>
          <w:lang w:val="en-GB"/>
        </w:rPr>
        <w:t>&lt;/connected_to&gt;</w:t>
      </w:r>
    </w:p>
    <w:p w14:paraId="559A2DEE" w14:textId="57F528E0" w:rsidR="00FC68DB" w:rsidRPr="00986240" w:rsidRDefault="000322A0" w:rsidP="00334167">
      <w:pPr>
        <w:pStyle w:val="Example"/>
        <w:keepNext/>
      </w:pPr>
      <w:r>
        <w:t>Example 2</w:t>
      </w:r>
      <w:r w:rsidR="00FC68DB" w:rsidRPr="00986240">
        <w:t xml:space="preserve"> </w:t>
      </w:r>
      <w:r w:rsidR="00181755">
        <w:t xml:space="preserve">  </w:t>
      </w:r>
      <w:r w:rsidR="00036C89" w:rsidRPr="00D26CA6">
        <w:t>Full definition of the c</w:t>
      </w:r>
      <w:r w:rsidR="00A34B17" w:rsidRPr="00D26CA6">
        <w:t xml:space="preserve">ombined use of </w:t>
      </w:r>
      <w:r w:rsidR="00A34B17" w:rsidRPr="00D26CA6">
        <w:rPr>
          <w:rStyle w:val="CodeCharacter"/>
          <w:sz w:val="20"/>
        </w:rPr>
        <w:t>&lt;part/&gt;</w:t>
      </w:r>
      <w:r w:rsidR="00A34B17" w:rsidRPr="00D26CA6">
        <w:t xml:space="preserve"> and </w:t>
      </w:r>
      <w:r w:rsidR="00A34B17" w:rsidRPr="00D26CA6">
        <w:rPr>
          <w:rStyle w:val="CodeCharacter"/>
          <w:sz w:val="20"/>
        </w:rPr>
        <w:t>&lt;ass</w:t>
      </w:r>
      <w:r w:rsidR="00FC68DB" w:rsidRPr="00D26CA6">
        <w:rPr>
          <w:rStyle w:val="CodeCharacter"/>
          <w:sz w:val="20"/>
        </w:rPr>
        <w:t>y/&gt;</w:t>
      </w:r>
      <w:r w:rsidR="00FC68DB" w:rsidRPr="00D26CA6">
        <w:t xml:space="preserve"> elements within </w:t>
      </w:r>
      <w:r w:rsidR="00FC68DB" w:rsidRPr="00D26CA6">
        <w:rPr>
          <w:rStyle w:val="CodeCharacter"/>
          <w:sz w:val="20"/>
        </w:rPr>
        <w:t>&lt;connected_to</w:t>
      </w:r>
      <w:r w:rsidR="00641774" w:rsidRPr="00D26CA6">
        <w:rPr>
          <w:rStyle w:val="CodeCharacter"/>
          <w:sz w:val="20"/>
        </w:rPr>
        <w:t>/</w:t>
      </w:r>
      <w:r w:rsidR="00FC68DB" w:rsidRPr="00D26CA6">
        <w:rPr>
          <w:rStyle w:val="CodeCharacter"/>
          <w:sz w:val="20"/>
        </w:rPr>
        <w:t>&gt;</w:t>
      </w:r>
      <w:r w:rsidR="00641774" w:rsidRPr="00986240">
        <w:rPr>
          <w:rStyle w:val="CodeCharacter"/>
          <w:szCs w:val="22"/>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pid="3202132"/&gt;</w:t>
      </w:r>
    </w:p>
    <w:p w14:paraId="25226FB6" w14:textId="77777777" w:rsidR="00FC68DB" w:rsidRPr="00986240" w:rsidRDefault="00FC68DB" w:rsidP="00B202D2">
      <w:pPr>
        <w:pStyle w:val="XMLCode"/>
        <w:rPr>
          <w:b/>
          <w:lang w:val="en-GB"/>
        </w:rPr>
      </w:pPr>
      <w:r w:rsidRPr="00986240">
        <w:rPr>
          <w:b/>
          <w:lang w:val="en-GB"/>
        </w:rPr>
        <w:t xml:space="preserve">    &lt;assy index="42"&gt;</w:t>
      </w:r>
    </w:p>
    <w:p w14:paraId="35245882" w14:textId="77777777" w:rsidR="00FC68DB" w:rsidRPr="00986240" w:rsidRDefault="00FC68DB" w:rsidP="00B202D2">
      <w:pPr>
        <w:pStyle w:val="XMLCode"/>
        <w:rPr>
          <w:b/>
          <w:lang w:val="en-GB"/>
        </w:rPr>
      </w:pPr>
      <w:r w:rsidRPr="00986240">
        <w:rPr>
          <w:b/>
          <w:lang w:val="en-GB"/>
        </w:rPr>
        <w:t xml:space="preserve">        &lt;part label="PART_7000400" pid="110013"/&gt;</w:t>
      </w:r>
    </w:p>
    <w:p w14:paraId="4E644054" w14:textId="77777777" w:rsidR="00FC68DB" w:rsidRPr="00986240" w:rsidRDefault="00FC68DB" w:rsidP="00B202D2">
      <w:pPr>
        <w:pStyle w:val="XMLCode"/>
        <w:rPr>
          <w:b/>
          <w:lang w:val="en-GB"/>
        </w:rPr>
      </w:pPr>
      <w:r w:rsidRPr="00986240">
        <w:rPr>
          <w:b/>
          <w:lang w:val="en-GB"/>
        </w:rPr>
        <w:t xml:space="preserve">        &lt;part label="PART_7000800" pid="110099"/&gt;</w:t>
      </w:r>
    </w:p>
    <w:p w14:paraId="7704ACD4" w14:textId="77777777" w:rsidR="00FC68DB" w:rsidRPr="00986240" w:rsidRDefault="00FC68DB" w:rsidP="00B202D2">
      <w:pPr>
        <w:pStyle w:val="XMLCode"/>
        <w:rPr>
          <w:b/>
          <w:lang w:val="en-GB"/>
        </w:rPr>
      </w:pPr>
      <w:r w:rsidRPr="00986240">
        <w:rPr>
          <w:b/>
          <w:lang w:val="en-GB"/>
        </w:rPr>
        <w:t xml:space="preserve">    &lt;/assy&gt;</w:t>
      </w:r>
    </w:p>
    <w:p w14:paraId="5AADC289" w14:textId="38465083" w:rsidR="00FC68DB" w:rsidRPr="00986240" w:rsidRDefault="00FC68DB" w:rsidP="00B202D2">
      <w:pPr>
        <w:pStyle w:val="XMLCode"/>
        <w:rPr>
          <w:lang w:val="en-GB"/>
        </w:rPr>
      </w:pPr>
      <w:r w:rsidRPr="00986240">
        <w:rPr>
          <w:lang w:val="en-GB"/>
        </w:rPr>
        <w:t>&lt;/connected_to&gt;</w:t>
      </w:r>
    </w:p>
    <w:p w14:paraId="7C2D5CDF" w14:textId="5511FC97" w:rsidR="004D6D98" w:rsidRPr="00986240" w:rsidRDefault="000322A0" w:rsidP="00A76BFE">
      <w:pPr>
        <w:pStyle w:val="Example"/>
      </w:pPr>
      <w:r>
        <w:t>Example 3</w:t>
      </w:r>
      <w:r w:rsidR="004D6D98" w:rsidRPr="00986240">
        <w:t xml:space="preserve"> </w:t>
      </w:r>
      <w:r w:rsidR="00036C89" w:rsidRPr="00986240">
        <w:t xml:space="preserve">  Usage of </w:t>
      </w:r>
      <w:r w:rsidR="00036C89" w:rsidRPr="00D26CA6">
        <w:t>the attribute instance for</w:t>
      </w:r>
      <w:r w:rsidR="004D6D98" w:rsidRPr="00D26CA6">
        <w:t xml:space="preserve"> a </w:t>
      </w:r>
      <w:r w:rsidR="004D6D98" w:rsidRPr="00D26CA6">
        <w:rPr>
          <w:rStyle w:val="CodeCharacter"/>
          <w:sz w:val="20"/>
        </w:rPr>
        <w:t>&lt;part/&gt;</w:t>
      </w:r>
      <w:r w:rsidR="004D6D98" w:rsidRPr="00D26CA6">
        <w:t xml:space="preserve"> within an </w:t>
      </w:r>
      <w:r w:rsidR="004D6D98" w:rsidRPr="00D26CA6">
        <w:rPr>
          <w:rStyle w:val="CodeCharacter"/>
          <w:sz w:val="20"/>
        </w:rPr>
        <w:t>&lt;assy/&gt;</w:t>
      </w:r>
      <w:r w:rsidR="004D6D98" w:rsidRPr="00D26CA6">
        <w:t xml:space="preserve"> element</w:t>
      </w:r>
      <w:r w:rsidR="00D26CA6">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pid="3202132"/&gt;</w:t>
      </w:r>
    </w:p>
    <w:p w14:paraId="32240586" w14:textId="77777777" w:rsidR="004D6D98" w:rsidRPr="00986240" w:rsidRDefault="004D6D98" w:rsidP="004D6D98">
      <w:pPr>
        <w:pStyle w:val="XMLCode"/>
        <w:rPr>
          <w:b/>
          <w:lang w:val="en-GB"/>
        </w:rPr>
      </w:pPr>
      <w:r w:rsidRPr="00986240">
        <w:rPr>
          <w:b/>
          <w:lang w:val="en-GB"/>
        </w:rPr>
        <w:lastRenderedPageBreak/>
        <w:t xml:space="preserve">    &lt;assy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pid="110013"/&gt;</w:t>
      </w:r>
    </w:p>
    <w:p w14:paraId="06E06B79" w14:textId="77777777" w:rsidR="004D6D98" w:rsidRPr="00986240" w:rsidRDefault="004D6D98" w:rsidP="004D6D98">
      <w:pPr>
        <w:pStyle w:val="XMLCode"/>
        <w:rPr>
          <w:b/>
          <w:lang w:val="en-GB"/>
        </w:rPr>
      </w:pPr>
      <w:r w:rsidRPr="00986240">
        <w:rPr>
          <w:b/>
          <w:lang w:val="en-GB"/>
        </w:rPr>
        <w:t xml:space="preserve">        &lt;part label="PART_7000800" pid="110099"/&gt;</w:t>
      </w:r>
    </w:p>
    <w:p w14:paraId="6A87A585" w14:textId="77777777" w:rsidR="004D6D98" w:rsidRPr="00986240" w:rsidRDefault="004D6D98" w:rsidP="004D6D98">
      <w:pPr>
        <w:pStyle w:val="XMLCode"/>
        <w:rPr>
          <w:b/>
          <w:lang w:val="en-GB"/>
        </w:rPr>
      </w:pPr>
      <w:r w:rsidRPr="00986240">
        <w:rPr>
          <w:b/>
          <w:lang w:val="en-GB"/>
        </w:rPr>
        <w:t xml:space="preserve">    &lt;/assy&gt;</w:t>
      </w:r>
    </w:p>
    <w:p w14:paraId="3BABDAC9" w14:textId="7C8B8AFA" w:rsidR="004D6D98" w:rsidRPr="00986240" w:rsidRDefault="004D6D98" w:rsidP="004D6D98">
      <w:pPr>
        <w:pStyle w:val="XMLCode"/>
        <w:rPr>
          <w:lang w:val="en-GB"/>
        </w:rPr>
      </w:pPr>
      <w:r w:rsidRPr="00986240">
        <w:rPr>
          <w:lang w:val="en-GB"/>
        </w:rPr>
        <w:t>&lt;/connected_to&gt;</w:t>
      </w:r>
    </w:p>
    <w:p w14:paraId="25BBC58A" w14:textId="3CFEF70C" w:rsidR="00FC68DB" w:rsidRPr="00986240" w:rsidRDefault="000322A0" w:rsidP="00A76BFE">
      <w:pPr>
        <w:pStyle w:val="Example"/>
      </w:pPr>
      <w:r>
        <w:t>Example 4</w:t>
      </w:r>
      <w:r w:rsidR="00181755" w:rsidRPr="00986240">
        <w:t xml:space="preserve">   </w:t>
      </w:r>
      <w:r w:rsidR="00036C89" w:rsidRPr="00986240">
        <w:t xml:space="preserve">Minimum definition for the combined use of </w:t>
      </w:r>
      <w:r w:rsidR="00D26CA6" w:rsidRPr="00D26CA6">
        <w:rPr>
          <w:rStyle w:val="CodeCharacter"/>
          <w:sz w:val="20"/>
        </w:rPr>
        <w:t>&lt;part/&gt;</w:t>
      </w:r>
      <w:r w:rsidR="00D26CA6" w:rsidRPr="00D26CA6">
        <w:t xml:space="preserve"> and </w:t>
      </w:r>
      <w:r w:rsidR="00D26CA6" w:rsidRPr="00D26CA6">
        <w:rPr>
          <w:rStyle w:val="CodeCharacter"/>
          <w:sz w:val="20"/>
        </w:rPr>
        <w:t>&lt;assy/&gt;</w:t>
      </w:r>
      <w:r w:rsidR="00FC68DB" w:rsidRPr="00986240">
        <w:t xml:space="preserve"> elements within </w:t>
      </w:r>
      <w:r w:rsidR="00D26CA6" w:rsidRPr="00D26CA6">
        <w:rPr>
          <w:rStyle w:val="CodeCharacter"/>
          <w:sz w:val="20"/>
        </w:rPr>
        <w:t>&lt;connected_to/&gt;</w:t>
      </w:r>
      <w:r w:rsidR="00FC68DB" w:rsidRPr="00986240">
        <w:rPr>
          <w:rStyle w:val="Hervorhebung"/>
          <w:i w:val="0"/>
          <w:iCs w:val="0"/>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&lt;/assy&gt;</w:t>
      </w:r>
    </w:p>
    <w:p w14:paraId="5016EA0F" w14:textId="77777777" w:rsidR="00FC68DB" w:rsidRPr="00986240" w:rsidRDefault="00FC68DB" w:rsidP="00B202D2">
      <w:pPr>
        <w:pStyle w:val="XMLCode"/>
        <w:rPr>
          <w:lang w:val="en-GB"/>
        </w:rPr>
      </w:pPr>
      <w:r w:rsidRPr="00986240">
        <w:rPr>
          <w:lang w:val="en-GB"/>
        </w:rPr>
        <w:t>&lt;/connected_to&gt;</w:t>
      </w:r>
    </w:p>
    <w:p w14:paraId="3B95158B" w14:textId="49E0D85C" w:rsidR="00D26CA6" w:rsidRPr="00986240" w:rsidRDefault="00D26CA6" w:rsidP="00D26CA6">
      <w:r>
        <w:t xml:space="preserve">or </w:t>
      </w:r>
    </w:p>
    <w:p w14:paraId="41FF21E4" w14:textId="6168382E" w:rsidR="00FC68DB" w:rsidRPr="00986240" w:rsidRDefault="00FC68DB" w:rsidP="00D26CA6">
      <w:pPr>
        <w:pStyle w:val="XMLCode"/>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pid="3202132"/&gt;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&lt;assy index="42"&gt;</w:t>
      </w:r>
    </w:p>
    <w:p w14:paraId="781AC1A7" w14:textId="77777777" w:rsidR="00FC68DB" w:rsidRPr="00986240" w:rsidRDefault="00FC68DB" w:rsidP="00B202D2">
      <w:pPr>
        <w:pStyle w:val="XMLCode"/>
        <w:keepNext/>
        <w:rPr>
          <w:b/>
          <w:lang w:val="en-GB"/>
        </w:rPr>
      </w:pPr>
      <w:r w:rsidRPr="00986240">
        <w:rPr>
          <w:b/>
          <w:lang w:val="en-GB"/>
        </w:rPr>
        <w:t xml:space="preserve">        &lt;part pid="110013"/&gt;</w:t>
      </w:r>
    </w:p>
    <w:p w14:paraId="358425E5" w14:textId="77777777" w:rsidR="00FC68DB" w:rsidRPr="00986240" w:rsidRDefault="00FC68DB" w:rsidP="00B202D2">
      <w:pPr>
        <w:pStyle w:val="XMLCode"/>
        <w:keepNext/>
        <w:rPr>
          <w:b/>
          <w:lang w:val="en-GB"/>
        </w:rPr>
      </w:pPr>
      <w:r w:rsidRPr="00986240">
        <w:rPr>
          <w:b/>
          <w:lang w:val="en-GB"/>
        </w:rPr>
        <w:t xml:space="preserve">        &lt;part pid="110099"/&gt;</w:t>
      </w:r>
    </w:p>
    <w:p w14:paraId="29AE9058" w14:textId="77777777" w:rsidR="00FC68DB" w:rsidRPr="00986240" w:rsidRDefault="00FC68DB" w:rsidP="00B202D2">
      <w:pPr>
        <w:pStyle w:val="XMLCode"/>
        <w:keepNext/>
        <w:rPr>
          <w:b/>
          <w:lang w:val="en-GB"/>
        </w:rPr>
      </w:pPr>
      <w:r w:rsidRPr="00986240">
        <w:rPr>
          <w:b/>
          <w:lang w:val="en-GB"/>
        </w:rPr>
        <w:t xml:space="preserve">    &lt;/assy&gt;</w:t>
      </w:r>
    </w:p>
    <w:p w14:paraId="582E7036" w14:textId="105F8D69" w:rsidR="00FC68DB" w:rsidRPr="00986240" w:rsidRDefault="00FC68DB" w:rsidP="00A226F4">
      <w:pPr>
        <w:pStyle w:val="XMLCode"/>
        <w:rPr>
          <w:lang w:val="en-GB"/>
        </w:rPr>
      </w:pPr>
      <w:r w:rsidRPr="00986240">
        <w:rPr>
          <w:lang w:val="en-GB"/>
        </w:rPr>
        <w:t>&lt;/connected_to&gt;</w:t>
      </w:r>
    </w:p>
    <w:p w14:paraId="0893A821" w14:textId="141236EC" w:rsidR="00FC68DB" w:rsidRPr="00986240" w:rsidRDefault="00FC68DB" w:rsidP="00B202D2">
      <w:r w:rsidRPr="00986240">
        <w:t xml:space="preserve">The body of an </w:t>
      </w:r>
      <w:r w:rsidRPr="00986240">
        <w:rPr>
          <w:rStyle w:val="CodeCharacter"/>
        </w:rPr>
        <w:t>&lt;assy/&gt;</w:t>
      </w:r>
      <w:r w:rsidRPr="00986240">
        <w:t xml:space="preserve"> </w:t>
      </w:r>
      <w:r w:rsidR="00501D1B">
        <w:t>element</w:t>
      </w:r>
      <w:r w:rsidRPr="00986240">
        <w:t xml:space="preserve">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But the meaning is different: All parts within one </w:t>
      </w:r>
      <w:r w:rsidRPr="00986240">
        <w:rPr>
          <w:rStyle w:val="CodeCharacter"/>
        </w:rPr>
        <w:t>&lt;assy/&gt;</w:t>
      </w:r>
      <w:r w:rsidRPr="00986240">
        <w:t xml:space="preserve"> </w:t>
      </w:r>
      <w:r w:rsidR="00501D1B">
        <w:t>element</w:t>
      </w:r>
      <w:r w:rsidRPr="00986240">
        <w:t xml:space="preserve"> are meant to constitute </w:t>
      </w:r>
      <w:r w:rsidRPr="00063B94">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w:t>
      </w:r>
      <w:r w:rsidR="00501D1B">
        <w:t>element</w:t>
      </w:r>
      <w:r w:rsidRPr="00986240">
        <w:t xml:space="preserve"> are </w:t>
      </w:r>
      <w:r w:rsidRPr="00063B94">
        <w:t>different</w:t>
      </w:r>
      <w:r w:rsidRPr="00986240">
        <w:t xml:space="preserve"> sides/layers/partners of a flange. </w:t>
      </w:r>
    </w:p>
    <w:p w14:paraId="23A5ABAB" w14:textId="117A561C"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&lt;assy/&gt;</w:t>
      </w:r>
      <w:r w:rsidRPr="00986240">
        <w:t xml:space="preserve"> </w:t>
      </w:r>
      <w:r w:rsidR="00501D1B">
        <w:t>element</w:t>
      </w:r>
      <w:r w:rsidRPr="00986240">
        <w:t xml:space="preserve"> nested within another </w:t>
      </w:r>
      <w:r w:rsidRPr="00986240">
        <w:rPr>
          <w:rStyle w:val="CodeCharacter"/>
        </w:rPr>
        <w:t>&lt;assy/&gt;</w:t>
      </w:r>
      <w:r w:rsidRPr="00986240">
        <w:t xml:space="preserve"> </w:t>
      </w:r>
      <w:r w:rsidR="00501D1B">
        <w:t>element</w:t>
      </w:r>
      <w:r w:rsidRPr="00986240">
        <w:t xml:space="preserve">, is not allowed. </w:t>
      </w:r>
    </w:p>
    <w:p w14:paraId="25B78302" w14:textId="5DE14BA1" w:rsidR="00FC68DB" w:rsidRDefault="00FC68DB">
      <w:pPr>
        <w:pStyle w:val="berschrift4"/>
      </w:pPr>
      <w:bookmarkStart w:id="321" w:name="_Toc21650806"/>
      <w:bookmarkStart w:id="322" w:name="_Ref21651717"/>
      <w:bookmarkStart w:id="323" w:name="_Toc34747199"/>
      <w:bookmarkStart w:id="324" w:name="_Toc77102013"/>
      <w:r w:rsidRPr="00F54804">
        <w:t>Special Topological situations</w:t>
      </w:r>
      <w:bookmarkEnd w:id="321"/>
      <w:bookmarkEnd w:id="322"/>
      <w:bookmarkEnd w:id="323"/>
      <w:bookmarkEnd w:id="324"/>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66FC80F1" w:rsidR="00FC68DB" w:rsidRPr="00334AD3" w:rsidRDefault="00FC68DB" w:rsidP="00D76E22">
      <w:pPr>
        <w:pStyle w:val="Aufzhlungszeichen"/>
        <w:numPr>
          <w:ilvl w:val="0"/>
          <w:numId w:val="66"/>
        </w:numPr>
        <w:tabs>
          <w:tab w:val="left" w:pos="567"/>
        </w:tabs>
        <w:spacing w:after="120"/>
        <w:contextualSpacing w:val="0"/>
        <w:rPr>
          <w:rFonts w:ascii="Cambria" w:hAnsi="Cambria"/>
        </w:rPr>
      </w:pPr>
      <w:r w:rsidRPr="00D76E22">
        <w:rPr>
          <w:rFonts w:ascii="Cambria" w:hAnsi="Cambria"/>
          <w:lang w:val="en-GB"/>
        </w:rPr>
        <w:t>the</w:t>
      </w:r>
      <w:r w:rsidRPr="00334AD3">
        <w:rPr>
          <w:rFonts w:ascii="Cambria" w:hAnsi="Cambria"/>
        </w:rPr>
        <w:t xml:space="preserve"> stacking order of the connected parts may be important</w:t>
      </w:r>
      <w:r w:rsidR="009F51C1" w:rsidRPr="00334AD3">
        <w:rPr>
          <w:rFonts w:ascii="Cambria" w:hAnsi="Cambria"/>
        </w:rPr>
        <w:t xml:space="preserve">, </w:t>
      </w:r>
    </w:p>
    <w:p w14:paraId="2CD2A529" w14:textId="600B1C24" w:rsidR="00FC68DB" w:rsidRPr="00D76E22" w:rsidRDefault="00FC68DB" w:rsidP="00D76E22">
      <w:pPr>
        <w:pStyle w:val="Aufzhlungszeichen"/>
        <w:numPr>
          <w:ilvl w:val="0"/>
          <w:numId w:val="66"/>
        </w:numPr>
        <w:tabs>
          <w:tab w:val="left" w:pos="567"/>
        </w:tabs>
        <w:spacing w:after="120"/>
        <w:contextualSpacing w:val="0"/>
        <w:rPr>
          <w:rFonts w:ascii="Cambria" w:hAnsi="Cambria"/>
          <w:lang w:val="en-GB"/>
        </w:rPr>
      </w:pPr>
      <w:r w:rsidRPr="00D76E22">
        <w:rPr>
          <w:rFonts w:ascii="Cambria" w:hAnsi="Cambria"/>
          <w:lang w:val="en-GB"/>
        </w:rPr>
        <w:t>some parts may be involved more than once in the same</w:t>
      </w:r>
      <w:r w:rsidR="00CC6D79" w:rsidRPr="00D76E22">
        <w:rPr>
          <w:rFonts w:ascii="Cambria" w:hAnsi="Cambria"/>
          <w:lang w:val="en-GB"/>
        </w:rPr>
        <w:t xml:space="preserve"> </w:t>
      </w:r>
      <w:r w:rsidRPr="00D76E22">
        <w:rPr>
          <w:rFonts w:ascii="Cambria" w:hAnsi="Cambria"/>
          <w:lang w:val="en-GB"/>
        </w:rPr>
        <w:t>joint (self-connected joint)</w:t>
      </w:r>
      <w:r w:rsidR="007925E9" w:rsidRPr="00D76E22">
        <w:rPr>
          <w:rFonts w:ascii="Cambria" w:hAnsi="Cambria"/>
          <w:lang w:val="en-GB"/>
        </w:rPr>
        <w:t xml:space="preserve">, where either: </w:t>
      </w:r>
    </w:p>
    <w:p w14:paraId="6BF99D26" w14:textId="77777777" w:rsidR="00D76E22" w:rsidRDefault="00FC68DB" w:rsidP="00D76E22">
      <w:pPr>
        <w:pStyle w:val="Aufzhlungszeichen"/>
        <w:numPr>
          <w:ilvl w:val="1"/>
          <w:numId w:val="66"/>
        </w:numPr>
        <w:tabs>
          <w:tab w:val="left" w:pos="567"/>
        </w:tabs>
        <w:spacing w:after="120"/>
        <w:contextualSpacing w:val="0"/>
        <w:rPr>
          <w:rFonts w:ascii="Cambria" w:hAnsi="Cambria"/>
          <w:lang w:val="en-GB"/>
        </w:rPr>
      </w:pPr>
      <w:r w:rsidRPr="00D76E22">
        <w:rPr>
          <w:rFonts w:ascii="Cambria" w:hAnsi="Cambria"/>
          <w:lang w:val="en-GB"/>
        </w:rPr>
        <w:t>each part involved in a self-connected joint</w:t>
      </w:r>
      <w:r w:rsidR="001F504E" w:rsidRPr="00D76E22">
        <w:rPr>
          <w:rFonts w:ascii="Cambria" w:hAnsi="Cambria"/>
          <w:lang w:val="en-GB"/>
        </w:rPr>
        <w:t xml:space="preserve"> </w:t>
      </w:r>
      <w:r w:rsidRPr="00D76E22">
        <w:rPr>
          <w:rFonts w:ascii="Cambria" w:hAnsi="Cambria"/>
          <w:lang w:val="en-GB"/>
        </w:rPr>
        <w:t>more than once is known individually, or</w:t>
      </w:r>
      <w:r w:rsidR="009F51C1" w:rsidRPr="00D76E22">
        <w:rPr>
          <w:rFonts w:ascii="Cambria" w:hAnsi="Cambria"/>
          <w:lang w:val="en-GB"/>
        </w:rPr>
        <w:t xml:space="preserve">, </w:t>
      </w:r>
    </w:p>
    <w:p w14:paraId="36B5FEF3" w14:textId="77777777" w:rsidR="00D76E22"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just the number of parts involved in a self-connected joint is known</w:t>
      </w:r>
      <w:r w:rsidR="009F51C1" w:rsidRPr="00334AD3">
        <w:rPr>
          <w:rFonts w:ascii="Cambria" w:hAnsi="Cambria"/>
        </w:rPr>
        <w:t xml:space="preserve">, </w:t>
      </w:r>
    </w:p>
    <w:p w14:paraId="6FB30010" w14:textId="0269FA5A" w:rsidR="004B1EF8" w:rsidRPr="00D76E22" w:rsidRDefault="00FC68DB" w:rsidP="00D76E22">
      <w:pPr>
        <w:pStyle w:val="Aufzhlungszeichen"/>
        <w:numPr>
          <w:ilvl w:val="1"/>
          <w:numId w:val="66"/>
        </w:numPr>
        <w:tabs>
          <w:tab w:val="left" w:pos="567"/>
        </w:tabs>
        <w:spacing w:after="120"/>
        <w:contextualSpacing w:val="0"/>
        <w:rPr>
          <w:rFonts w:ascii="Cambria" w:hAnsi="Cambria"/>
          <w:lang w:val="en-GB"/>
        </w:rPr>
      </w:pPr>
      <w:r w:rsidRPr="00334AD3">
        <w:rPr>
          <w:rFonts w:ascii="Cambria" w:hAnsi="Cambria"/>
        </w:rPr>
        <w:t xml:space="preserve">or </w:t>
      </w:r>
      <w:r w:rsidR="007925E9" w:rsidRPr="00334AD3">
        <w:rPr>
          <w:rFonts w:ascii="Cambria" w:hAnsi="Cambria"/>
        </w:rPr>
        <w:t>a</w:t>
      </w:r>
      <w:r w:rsidRPr="00334AD3">
        <w:rPr>
          <w:rFonts w:ascii="Cambria" w:hAnsi="Cambria"/>
        </w:rPr>
        <w:t xml:space="preserve"> combination of the two sub-scenarios above. </w:t>
      </w:r>
    </w:p>
    <w:p w14:paraId="4E519F70" w14:textId="2C66CFAB" w:rsidR="004B1EF8" w:rsidRDefault="00D860C8" w:rsidP="00EE387B">
      <w:pPr>
        <w:keepNext/>
        <w:tabs>
          <w:tab w:val="clear" w:pos="403"/>
        </w:tabs>
        <w:spacing w:after="0" w:line="240" w:lineRule="auto"/>
        <w:ind w:left="720"/>
        <w:jc w:val="center"/>
      </w:pPr>
      <w:r>
        <w:rPr>
          <w:noProof/>
        </w:rPr>
        <w:lastRenderedPageBreak/>
        <mc:AlternateContent>
          <mc:Choice Requires="wpg">
            <w:drawing>
              <wp:inline distT="0" distB="0" distL="0" distR="0" wp14:anchorId="2D206673" wp14:editId="5C475117">
                <wp:extent cx="2257425" cy="1785679"/>
                <wp:effectExtent l="0" t="0" r="28575" b="5080"/>
                <wp:docPr id="2452" name="Gruppieren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1785679"/>
                          <a:chOff x="0" y="174"/>
                          <a:chExt cx="24832" cy="19644"/>
                        </a:xfrm>
                      </wpg:grpSpPr>
                      <wps:wsp>
                        <wps:cNvPr id="2453" name="Rechteck 1091"/>
                        <wps:cNvSpPr>
                          <a:spLocks noChangeArrowheads="1"/>
                        </wps:cNvSpPr>
                        <wps:spPr bwMode="auto">
                          <a:xfrm>
                            <a:off x="13841" y="5238"/>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wpg:grpSp>
                        <wpg:cNvPr id="2454" name="Gruppieren 1092"/>
                        <wpg:cNvGrpSpPr>
                          <a:grpSpLocks/>
                        </wpg:cNvGrpSpPr>
                        <wpg:grpSpPr bwMode="auto">
                          <a:xfrm>
                            <a:off x="0" y="3455"/>
                            <a:ext cx="23430" cy="4732"/>
                            <a:chOff x="0" y="3455"/>
                            <a:chExt cx="23430" cy="4731"/>
                          </a:xfrm>
                        </wpg:grpSpPr>
                        <wps:wsp>
                          <wps:cNvPr id="2455" name="Halbbogen 1093"/>
                          <wps:cNvSpPr>
                            <a:spLocks/>
                          </wps:cNvSpPr>
                          <wps:spPr bwMode="auto">
                            <a:xfrm rot="-5400000">
                              <a:off x="14635" y="-609"/>
                              <a:ext cx="4732" cy="12859"/>
                            </a:xfrm>
                            <a:custGeom>
                              <a:avLst/>
                              <a:gdLst>
                                <a:gd name="T0" fmla="*/ 0 w 473188"/>
                                <a:gd name="T1" fmla="*/ 642938 h 1285875"/>
                                <a:gd name="T2" fmla="*/ 210555 w 473188"/>
                                <a:gd name="T3" fmla="*/ 3906 h 1285875"/>
                                <a:gd name="T4" fmla="*/ 473081 w 473188"/>
                                <a:gd name="T5" fmla="*/ 623634 h 1285875"/>
                                <a:gd name="T6" fmla="*/ 412779 w 473188"/>
                                <a:gd name="T7" fmla="*/ 628555 h 1285875"/>
                                <a:gd name="T8" fmla="*/ 213067 w 473188"/>
                                <a:gd name="T9" fmla="*/ 65569 h 1285875"/>
                                <a:gd name="T10" fmla="*/ 60354 w 473188"/>
                                <a:gd name="T11" fmla="*/ 642937 h 1285875"/>
                                <a:gd name="T12" fmla="*/ 0 w 473188"/>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73188" h="1285875">
                                  <a:moveTo>
                                    <a:pt x="0" y="642938"/>
                                  </a:moveTo>
                                  <a:cubicBezTo>
                                    <a:pt x="0" y="315237"/>
                                    <a:pt x="90697" y="39972"/>
                                    <a:pt x="210555" y="3906"/>
                                  </a:cubicBezTo>
                                  <a:cubicBezTo>
                                    <a:pt x="347861" y="-37411"/>
                                    <a:pt x="468934" y="248397"/>
                                    <a:pt x="473081" y="623634"/>
                                  </a:cubicBezTo>
                                  <a:lnTo>
                                    <a:pt x="412779" y="628555"/>
                                  </a:lnTo>
                                  <a:cubicBezTo>
                                    <a:pt x="410188" y="281774"/>
                                    <a:pt x="317066" y="19263"/>
                                    <a:pt x="213067" y="65569"/>
                                  </a:cubicBezTo>
                                  <a:cubicBezTo>
                                    <a:pt x="125615" y="104508"/>
                                    <a:pt x="60354" y="351242"/>
                                    <a:pt x="60354" y="642937"/>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56" name="Rechteck 1095"/>
                          <wps:cNvSpPr>
                            <a:spLocks noChangeArrowheads="1"/>
                          </wps:cNvSpPr>
                          <wps:spPr bwMode="auto">
                            <a:xfrm>
                              <a:off x="0" y="5238"/>
                              <a:ext cx="10990" cy="1165"/>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57" name="Rechteck 1096"/>
                        <wps:cNvSpPr>
                          <a:spLocks noChangeArrowheads="1"/>
                        </wps:cNvSpPr>
                        <wps:spPr bwMode="auto">
                          <a:xfrm>
                            <a:off x="17000" y="7580"/>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g:cNvPr id="2458" name="Gruppieren 1097"/>
                        <wpg:cNvGrpSpPr>
                          <a:grpSpLocks/>
                        </wpg:cNvGrpSpPr>
                        <wpg:grpSpPr bwMode="auto">
                          <a:xfrm flipH="1">
                            <a:off x="0" y="14782"/>
                            <a:ext cx="13665" cy="2006"/>
                            <a:chOff x="0" y="14782"/>
                            <a:chExt cx="13665" cy="2006"/>
                          </a:xfrm>
                        </wpg:grpSpPr>
                        <wps:wsp>
                          <wps:cNvPr id="2459" name="Halbbogen 1098"/>
                          <wps:cNvSpPr>
                            <a:spLocks/>
                          </wps:cNvSpPr>
                          <wps:spPr bwMode="auto">
                            <a:xfrm rot="-5400000">
                              <a:off x="5426" y="9356"/>
                              <a:ext cx="2006" cy="12858"/>
                            </a:xfrm>
                            <a:custGeom>
                              <a:avLst/>
                              <a:gdLst>
                                <a:gd name="T0" fmla="*/ 0 w 200636"/>
                                <a:gd name="T1" fmla="*/ 642938 h 1285875"/>
                                <a:gd name="T2" fmla="*/ 55591 w 200636"/>
                                <a:gd name="T3" fmla="*/ 67439 h 1285875"/>
                                <a:gd name="T4" fmla="*/ 200606 w 200636"/>
                                <a:gd name="T5" fmla="*/ 627254 h 1285875"/>
                                <a:gd name="T6" fmla="*/ 139665 w 200636"/>
                                <a:gd name="T7" fmla="*/ 636784 h 1285875"/>
                                <a:gd name="T8" fmla="*/ 70631 w 200636"/>
                                <a:gd name="T9" fmla="*/ 260958 h 1285875"/>
                                <a:gd name="T10" fmla="*/ 60969 w 200636"/>
                                <a:gd name="T11" fmla="*/ 642938 h 1285875"/>
                                <a:gd name="T12" fmla="*/ 0 w 200636"/>
                                <a:gd name="T13" fmla="*/ 642938 h 12858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00636" h="1285875">
                                  <a:moveTo>
                                    <a:pt x="0" y="642938"/>
                                  </a:moveTo>
                                  <a:cubicBezTo>
                                    <a:pt x="0" y="399058"/>
                                    <a:pt x="21530" y="176173"/>
                                    <a:pt x="55591" y="67439"/>
                                  </a:cubicBezTo>
                                  <a:cubicBezTo>
                                    <a:pt x="121330" y="-142420"/>
                                    <a:pt x="198814" y="156701"/>
                                    <a:pt x="200606" y="627254"/>
                                  </a:cubicBezTo>
                                  <a:lnTo>
                                    <a:pt x="139665" y="636784"/>
                                  </a:lnTo>
                                  <a:cubicBezTo>
                                    <a:pt x="139282" y="101659"/>
                                    <a:pt x="94381" y="-142789"/>
                                    <a:pt x="70631" y="260958"/>
                                  </a:cubicBezTo>
                                  <a:cubicBezTo>
                                    <a:pt x="64400" y="366879"/>
                                    <a:pt x="60969" y="502542"/>
                                    <a:pt x="60969" y="642938"/>
                                  </a:cubicBezTo>
                                  <a:lnTo>
                                    <a:pt x="0" y="642938"/>
                                  </a:lnTo>
                                  <a:close/>
                                </a:path>
                              </a:pathLst>
                            </a:cu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wps:wsp>
                          <wps:cNvPr id="2460" name="Rechteck 1099"/>
                          <wps:cNvSpPr>
                            <a:spLocks noChangeArrowheads="1"/>
                          </wps:cNvSpPr>
                          <wps:spPr bwMode="auto">
                            <a:xfrm>
                              <a:off x="6429" y="16182"/>
                              <a:ext cx="7236" cy="583"/>
                            </a:xfrm>
                            <a:prstGeom prst="rect">
                              <a:avLst/>
                            </a:prstGeom>
                            <a:solidFill>
                              <a:schemeClr val="bg1">
                                <a:lumMod val="6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0" tIns="0" rIns="0" bIns="0" anchor="t" anchorCtr="0" upright="1">
                            <a:noAutofit/>
                          </wps:bodyPr>
                        </wps:wsp>
                      </wpg:grpSp>
                      <wps:wsp>
                        <wps:cNvPr id="2461" name="Rechteck 1100"/>
                        <wps:cNvSpPr>
                          <a:spLocks noChangeArrowheads="1"/>
                        </wps:cNvSpPr>
                        <wps:spPr bwMode="auto">
                          <a:xfrm>
                            <a:off x="7235" y="17364"/>
                            <a:ext cx="10991" cy="1165"/>
                          </a:xfrm>
                          <a:prstGeom prst="rect">
                            <a:avLst/>
                          </a:prstGeom>
                          <a:pattFill prst="wdUpDiag">
                            <a:fgClr>
                              <a:schemeClr val="tx1">
                                <a:lumMod val="95000"/>
                                <a:lumOff val="5000"/>
                              </a:schemeClr>
                            </a:fgClr>
                            <a:bgClr>
                              <a:schemeClr val="bg1">
                                <a:lumMod val="100000"/>
                                <a:lumOff val="0"/>
                              </a:schemeClr>
                            </a:bgClr>
                          </a:pattFill>
                          <a:ln w="12700">
                            <a:solidFill>
                              <a:schemeClr val="tx1">
                                <a:lumMod val="100000"/>
                                <a:lumOff val="0"/>
                              </a:schemeClr>
                            </a:solidFill>
                            <a:miter lim="800000"/>
                            <a:headEnd/>
                            <a:tailEnd/>
                          </a:ln>
                        </wps:spPr>
                        <wps:bodyPr rot="0" vert="horz" wrap="square" lIns="0" tIns="0" rIns="0" bIns="0" anchor="t" anchorCtr="0" upright="1">
                          <a:noAutofit/>
                        </wps:bodyPr>
                      </wps:wsp>
                      <pic:pic xmlns:pic="http://schemas.openxmlformats.org/drawingml/2006/picture">
                        <pic:nvPicPr>
                          <pic:cNvPr id="2462" name="Bild 13" descr="Lead_and_pitch"/>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9923" y="4041"/>
                            <a:ext cx="1391" cy="5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3"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14914" y="2978"/>
                            <a:ext cx="1391" cy="6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4" name="Bild 13" descr="Lead_and_pitch"/>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l="19025" t="4736" r="60509" b="16209"/>
                          <a:stretch>
                            <a:fillRect/>
                          </a:stretch>
                        </pic:blipFill>
                        <pic:spPr bwMode="auto">
                          <a:xfrm>
                            <a:off x="8152" y="13711"/>
                            <a:ext cx="1390" cy="6107"/>
                          </a:xfrm>
                          <a:prstGeom prst="rect">
                            <a:avLst/>
                          </a:prstGeom>
                          <a:noFill/>
                          <a:extLst>
                            <a:ext uri="{909E8E84-426E-40DD-AFC4-6F175D3DCCD1}">
                              <a14:hiddenFill xmlns:a14="http://schemas.microsoft.com/office/drawing/2010/main">
                                <a:solidFill>
                                  <a:srgbClr val="FFFFFF"/>
                                </a:solidFill>
                              </a14:hiddenFill>
                            </a:ext>
                          </a:extLst>
                        </pic:spPr>
                      </pic:pic>
                      <wps:wsp>
                        <wps:cNvPr id="2465" name="Rechteckige Legende 23"/>
                        <wps:cNvSpPr>
                          <a:spLocks noChangeArrowheads="1"/>
                        </wps:cNvSpPr>
                        <wps:spPr bwMode="auto">
                          <a:xfrm>
                            <a:off x="14650" y="174"/>
                            <a:ext cx="2224" cy="2375"/>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wps:txbx>
                        <wps:bodyPr rot="0" vert="horz" wrap="none" lIns="36000" tIns="0" rIns="36000" bIns="0" anchor="ctr" anchorCtr="0" upright="1">
                          <a:noAutofit/>
                        </wps:bodyPr>
                      </wps:wsp>
                      <wps:wsp>
                        <wps:cNvPr id="2466" name="Rechteckige Legende 24"/>
                        <wps:cNvSpPr>
                          <a:spLocks noChangeArrowheads="1"/>
                        </wps:cNvSpPr>
                        <wps:spPr bwMode="auto">
                          <a:xfrm>
                            <a:off x="19484" y="1166"/>
                            <a:ext cx="2203"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wps:txbx>
                        <wps:bodyPr rot="0" vert="horz" wrap="none" lIns="36000" tIns="0" rIns="36000" bIns="0" anchor="ctr" anchorCtr="0" upright="1">
                          <a:noAutofit/>
                        </wps:bodyPr>
                      </wps:wsp>
                      <wps:wsp>
                        <wps:cNvPr id="2467" name="Rechteckige Legende 25"/>
                        <wps:cNvSpPr>
                          <a:spLocks noChangeArrowheads="1"/>
                        </wps:cNvSpPr>
                        <wps:spPr bwMode="auto">
                          <a:xfrm>
                            <a:off x="7832" y="10961"/>
                            <a:ext cx="2105" cy="2376"/>
                          </a:xfrm>
                          <a:prstGeom prst="wedgeRectCallout">
                            <a:avLst>
                              <a:gd name="adj1" fmla="val -20833"/>
                              <a:gd name="adj2" fmla="val 62500"/>
                            </a:avLst>
                          </a:prstGeom>
                          <a:solidFill>
                            <a:schemeClr val="bg1">
                              <a:lumMod val="100000"/>
                              <a:lumOff val="0"/>
                            </a:schemeClr>
                          </a:solidFill>
                          <a:ln w="19050">
                            <a:solidFill>
                              <a:schemeClr val="tx2">
                                <a:lumMod val="100000"/>
                                <a:lumOff val="0"/>
                              </a:schemeClr>
                            </a:solidFill>
                            <a:miter lim="800000"/>
                            <a:headEnd/>
                            <a:tailEnd/>
                          </a:ln>
                        </wps:spPr>
                        <wps:txbx>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wps:txbx>
                        <wps:bodyPr rot="0" vert="horz" wrap="none" lIns="36000" tIns="0" rIns="36000" bIns="0" anchor="ctr" anchorCtr="0" upright="1">
                          <a:noAutofit/>
                        </wps:bodyPr>
                      </wps:wsp>
                    </wpg:wgp>
                  </a:graphicData>
                </a:graphic>
              </wp:inline>
            </w:drawing>
          </mc:Choice>
          <mc:Fallback>
            <w:pict>
              <v:group w14:anchorId="2D206673" id="Gruppieren 22" o:spid="_x0000_s1053" style="width:177.75pt;height:140.6pt;mso-position-horizontal-relative:char;mso-position-vertical-relative:line" coordorigin=",174" coordsize="24832,1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">
                <v:rect id="Rechteck 1091" o:spid="_x0000_s1054" style="position:absolute;left:13841;top:5238;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" fillcolor="#0d0d0d [3069]" strokecolor="black [3213]" strokeweight="1pt">
                  <v:fill r:id="rId32" o:title="" color2="white [3212]" type="pattern"/>
                  <v:textbox inset="0,0,0,0"/>
                </v:rect>
                <v:group id="Gruppieren 1092" o:spid="_x0000_s1055" style="position:absolute;top:3455;width:23430;height:4732" coordorigin=",3455" coordsize="23430,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shape id="Halbbogen 1093" o:spid="_x0000_s1056" style="position:absolute;left:14635;top:-609;width:4732;height:12859;rotation:-90;visibility:visible;mso-wrap-style:square;v-text-anchor:top" coordsize="47318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" path="m,642938c,315237,90697,39972,210555,3906,347861,-37411,468934,248397,473081,623634r-60302,4921c410188,281774,317066,19263,213067,65569,125615,104508,60354,351242,60354,642937l,642938xe" fillcolor="#a5a5a5 [2092]" stroked="f" strokeweight="1pt">
                    <v:stroke joinstyle="miter"/>
                    <v:path arrowok="t" o:connecttype="custom" o:connectlocs="0,6430;2106,39;4731,6236;4128,6286;2131,656;604,6429;0,6430" o:connectangles="0,0,0,0,0,0,0"/>
                  </v:shape>
                  <v:rect id="Rechteck 1095" o:spid="_x0000_s1057" style="position:absolute;top:5238;width:10990;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" fillcolor="#a5a5a5 [2092]" stroked="f" strokeweight="1pt">
                    <v:textbox inset="0,0,0,0"/>
                  </v:rect>
                </v:group>
                <v:rect id="Rechteck 1096" o:spid="_x0000_s1058" style="position:absolute;left:17000;top:7580;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" fillcolor="#a5a5a5 [2092]" stroked="f" strokeweight="1pt">
                  <v:textbox inset="0,0,0,0"/>
                </v:rect>
                <v:group id="Gruppieren 1097" o:spid="_x0000_s1059" style="position:absolute;top:14782;width:13665;height:2006;flip:x" coordorigin=",14782" coordsize="1366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">
                  <v:shape id="Halbbogen 1098" o:spid="_x0000_s1060" style="position:absolute;left:5426;top:9356;width:2006;height:12858;rotation:-90;visibility:visible;mso-wrap-style:square;v-text-anchor:top" coordsize="200636,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" path="m,642938c,399058,21530,176173,55591,67439v65739,-209859,143223,89262,145015,559815l139665,636784c139282,101659,94381,-142789,70631,260958,64400,366879,60969,502542,60969,642938l,642938xe" fillcolor="#a5a5a5 [2092]" stroked="f" strokeweight="1pt">
                    <v:stroke joinstyle="miter"/>
                    <v:path arrowok="t" o:connecttype="custom" o:connectlocs="0,6429;556,674;2006,6272;1396,6367;706,2609;610,6429;0,6429" o:connectangles="0,0,0,0,0,0,0"/>
                  </v:shape>
                  <v:rect id="Rechteck 1099" o:spid="_x0000_s1061" style="position:absolute;left:6429;top:16182;width:7236;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" fillcolor="#a5a5a5 [2092]" stroked="f" strokeweight="1pt">
                    <v:textbox inset="0,0,0,0"/>
                  </v:rect>
                </v:group>
                <v:rect id="Rechteck 1100" o:spid="_x0000_s1062" style="position:absolute;left:7235;top:17364;width:10991;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" fillcolor="#0d0d0d [3069]" strokecolor="black [3213]" strokeweight="1pt">
                  <v:fill r:id="rId32" o:title="" color2="white [3212]" type="pattern"/>
                  <v:textbox inset="0,0,0,0"/>
                </v:rect>
                <v:shape id="Bild 13" o:spid="_x0000_s1063" type="#_x0000_t75" alt="Lead_and_pitch" style="position:absolute;left:19923;top:4041;width:1391;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">
                  <v:imagedata r:id="rId33" o:title="Lead_and_pitch" croptop="3104f" cropbottom="10623f" cropleft="12468f" cropright="39655f" chromakey="white"/>
                </v:shape>
                <v:shape id="Bild 13" o:spid="_x0000_s1064" type="#_x0000_t75" alt="Lead_and_pitch" style="position:absolute;left:14914;top:2978;width:139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">
                  <v:imagedata r:id="rId33" o:title="Lead_and_pitch" croptop="3104f" cropbottom="10623f" cropleft="12468f" cropright="39655f" chromakey="white"/>
                </v:shape>
                <v:shape id="Bild 13" o:spid="_x0000_s1065" type="#_x0000_t75" alt="Lead_and_pitch" style="position:absolute;left:8152;top:13711;width:1390;height: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">
                  <v:imagedata r:id="rId33" o:title="Lead_and_pitch" croptop="3104f" cropbottom="10623f" cropleft="12468f" cropright="39655f" chromakey="whit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23" o:spid="_x0000_s1066" type="#_x0000_t61" style="position:absolute;left:14650;top:174;width:2224;height:23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" adj="6300,24300" fillcolor="white [3212]" strokecolor="#44546a [3215]" strokeweight="1.5pt">
                  <v:textbox inset="1mm,0,1mm,0">
                    <w:txbxContent>
                      <w:p w14:paraId="47DDEB86" w14:textId="77777777" w:rsidR="004B1EF8" w:rsidRPr="002D29D9" w:rsidRDefault="004B1EF8" w:rsidP="002D29D9">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A</w:t>
                        </w:r>
                      </w:p>
                    </w:txbxContent>
                  </v:textbox>
                </v:shape>
                <v:shape id="Rechteckige Legende 24" o:spid="_x0000_s1067" type="#_x0000_t61" style="position:absolute;left:19484;top:1166;width:2203;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" adj="6300,24300" fillcolor="white [3212]" strokecolor="#44546a [3215]" strokeweight="1.5pt">
                  <v:textbox inset="1mm,0,1mm,0">
                    <w:txbxContent>
                      <w:p w14:paraId="27A1545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B</w:t>
                        </w:r>
                      </w:p>
                    </w:txbxContent>
                  </v:textbox>
                </v:shape>
                <v:shape id="Rechteckige Legende 25" o:spid="_x0000_s1068" type="#_x0000_t61" style="position:absolute;left:7832;top:10961;width:2105;height:23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" adj="6300,24300" fillcolor="white [3212]" strokecolor="#44546a [3215]" strokeweight="1.5pt">
                  <v:textbox inset="1mm,0,1mm,0">
                    <w:txbxContent>
                      <w:p w14:paraId="732D4D37" w14:textId="77777777" w:rsidR="004B1EF8" w:rsidRPr="002D29D9" w:rsidRDefault="004B1EF8" w:rsidP="004B1EF8">
                        <w:pPr>
                          <w:jc w:val="center"/>
                          <w:rPr>
                            <w:rFonts w:cstheme="minorBidi"/>
                            <w:color w:val="44546A" w:themeColor="text2"/>
                            <w:kern w:val="24"/>
                            <w:sz w:val="28"/>
                            <w:szCs w:val="28"/>
                            <w:lang w:val="en-US"/>
                          </w:rPr>
                        </w:pPr>
                        <w:r w:rsidRPr="002D29D9">
                          <w:rPr>
                            <w:rFonts w:cstheme="minorBidi"/>
                            <w:color w:val="44546A" w:themeColor="text2"/>
                            <w:kern w:val="24"/>
                            <w:sz w:val="28"/>
                            <w:szCs w:val="28"/>
                            <w:lang w:val="en-US"/>
                          </w:rPr>
                          <w:t>C</w:t>
                        </w:r>
                      </w:p>
                    </w:txbxContent>
                  </v:textbox>
                </v:shape>
                <w10:anchorlock/>
              </v:group>
            </w:pict>
          </mc:Fallback>
        </mc:AlternateContent>
      </w:r>
      <w:r w:rsidR="00EE387B">
        <w:br/>
      </w:r>
    </w:p>
    <w:p w14:paraId="7009E475" w14:textId="21305AD7" w:rsidR="00B269F2" w:rsidRDefault="00B269F2" w:rsidP="00B269F2">
      <w:pPr>
        <w:pStyle w:val="Beschriftung"/>
      </w:pPr>
      <w:bookmarkStart w:id="325" w:name="_Ref101779954"/>
      <w:bookmarkStart w:id="326" w:name="_Toc159618850"/>
      <w:r>
        <w:t xml:space="preserve">Figure </w:t>
      </w:r>
      <w:r>
        <w:fldChar w:fldCharType="begin"/>
      </w:r>
      <w:r>
        <w:instrText xml:space="preserve"> SEQ Figure \* ARABIC </w:instrText>
      </w:r>
      <w:r>
        <w:fldChar w:fldCharType="separate"/>
      </w:r>
      <w:r w:rsidR="0012574E">
        <w:rPr>
          <w:noProof/>
        </w:rPr>
        <w:t>7</w:t>
      </w:r>
      <w:r>
        <w:fldChar w:fldCharType="end"/>
      </w:r>
      <w:bookmarkEnd w:id="325"/>
      <w:r>
        <w:t xml:space="preserve"> — Special </w:t>
      </w:r>
      <w:r w:rsidR="00196238">
        <w:t>s</w:t>
      </w:r>
      <w:r w:rsidR="007F01E9">
        <w:t xml:space="preserve">tacking </w:t>
      </w:r>
      <w:r w:rsidR="00196238">
        <w:t>t</w:t>
      </w:r>
      <w:r>
        <w:t>opologies</w:t>
      </w:r>
      <w:bookmarkEnd w:id="326"/>
      <w:r w:rsidR="007F01E9">
        <w:t xml:space="preserve"> </w:t>
      </w:r>
    </w:p>
    <w:p w14:paraId="696DAAEF" w14:textId="4798F54E"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12574E">
        <w:t xml:space="preserve">Figure </w:t>
      </w:r>
      <w:r w:rsidR="0012574E">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4B69E7E0" w14:textId="77777777" w:rsidR="00FC68DB" w:rsidRPr="0013175B" w:rsidRDefault="00FC68DB" w:rsidP="005B11F3">
      <w:pPr>
        <w:pStyle w:val="XMLCode"/>
        <w:keepNext/>
        <w:ind w:firstLine="0"/>
        <w:rPr>
          <w:lang w:val="en-GB"/>
        </w:rPr>
      </w:pPr>
      <w:r w:rsidRPr="0013175B">
        <w:rPr>
          <w:lang w:val="en-GB"/>
        </w:rPr>
        <w:t>&lt;connection_group&gt;</w:t>
      </w:r>
    </w:p>
    <w:p w14:paraId="38F14DAC" w14:textId="77777777" w:rsidR="00FC68DB" w:rsidRPr="0013175B" w:rsidRDefault="00FC68DB" w:rsidP="005B11F3">
      <w:pPr>
        <w:pStyle w:val="XMLCode"/>
        <w:keepNext/>
        <w:ind w:firstLine="0"/>
        <w:rPr>
          <w:lang w:val="en-GB"/>
        </w:rPr>
      </w:pPr>
      <w:r w:rsidRPr="0013175B">
        <w:rPr>
          <w:lang w:val="en-GB"/>
        </w:rPr>
        <w:t xml:space="preserve">    &lt;connected_to&gt;</w:t>
      </w:r>
    </w:p>
    <w:p w14:paraId="1C3D9C66" w14:textId="0D4EFB35" w:rsidR="00FC68DB" w:rsidRPr="0013175B" w:rsidRDefault="00FC68DB" w:rsidP="005B11F3">
      <w:pPr>
        <w:pStyle w:val="XMLCode"/>
        <w:keepNext/>
        <w:ind w:firstLine="0"/>
        <w:rPr>
          <w:lang w:val="en-GB"/>
        </w:rPr>
      </w:pPr>
      <w:r w:rsidRPr="0013175B">
        <w:rPr>
          <w:lang w:val="en-GB"/>
        </w:rPr>
        <w:t xml:space="preserve">        &lt;part index="1" label="PART_7000800"/&gt;   </w:t>
      </w:r>
      <w:r w:rsidR="00311F46">
        <w:rPr>
          <w:lang w:val="en-GB"/>
        </w:rPr>
        <w:t xml:space="preserve">&lt;!--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5B11F3">
      <w:pPr>
        <w:pStyle w:val="XMLCode"/>
        <w:keepNext/>
        <w:ind w:firstLine="0"/>
        <w:rPr>
          <w:lang w:val="en-GB"/>
        </w:rPr>
      </w:pPr>
      <w:r w:rsidRPr="0013175B">
        <w:rPr>
          <w:lang w:val="en-GB"/>
        </w:rPr>
        <w:t xml:space="preserve">        &lt;part index="2" label="PART_7000400"/&gt;   </w:t>
      </w:r>
      <w:r w:rsidR="00311F46">
        <w:rPr>
          <w:lang w:val="en-GB"/>
        </w:rPr>
        <w:t xml:space="preserve">&lt;!-- hatched part in figure </w:t>
      </w:r>
      <w:r w:rsidRPr="0013175B">
        <w:rPr>
          <w:lang w:val="en-GB"/>
        </w:rPr>
        <w:t xml:space="preserve"> --&gt;</w:t>
      </w:r>
    </w:p>
    <w:p w14:paraId="29982B90" w14:textId="77777777" w:rsidR="00FC68DB" w:rsidRPr="0013175B" w:rsidRDefault="00FC68DB" w:rsidP="005B11F3">
      <w:pPr>
        <w:pStyle w:val="XMLCode"/>
        <w:keepNext/>
        <w:ind w:firstLine="0"/>
        <w:rPr>
          <w:lang w:val="en-GB"/>
        </w:rPr>
      </w:pPr>
      <w:r w:rsidRPr="0013175B">
        <w:rPr>
          <w:lang w:val="en-GB"/>
        </w:rPr>
        <w:t xml:space="preserve">    &lt;/connected_to&gt;</w:t>
      </w:r>
    </w:p>
    <w:p w14:paraId="22F17598" w14:textId="4A1AC66A" w:rsidR="00FC68DB" w:rsidRPr="0013175B" w:rsidRDefault="00FC68DB" w:rsidP="00B202D2">
      <w:pPr>
        <w:pStyle w:val="XMLCode"/>
        <w:ind w:firstLine="0"/>
        <w:rPr>
          <w:lang w:val="en-GB"/>
        </w:rPr>
      </w:pPr>
      <w:r w:rsidRPr="0013175B">
        <w:rPr>
          <w:lang w:val="en-GB"/>
        </w:rPr>
        <w:t>&lt;/connection_group&gt;</w:t>
      </w:r>
      <w:r w:rsidR="005B11F3">
        <w:rPr>
          <w:lang w:val="en-GB"/>
        </w:rPr>
        <w:t xml:space="preserve"> </w:t>
      </w: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13642C59" w:rsidR="00FC68DB" w:rsidRPr="001E4607" w:rsidRDefault="00FC68DB" w:rsidP="00B202D2">
      <w:r w:rsidRPr="005C2D94">
        <w:t>To</w:t>
      </w:r>
      <w:r w:rsidR="00870E02">
        <w:t xml:space="preserve"> </w:t>
      </w:r>
      <w:r w:rsidRPr="005C2D94">
        <w:t xml:space="preserve">store this information for each case, the </w:t>
      </w:r>
      <w:r w:rsidRPr="00641774">
        <w:rPr>
          <w:rStyle w:val="CodeCharacter"/>
        </w:rPr>
        <w:t>&lt;stacking/&gt;</w:t>
      </w:r>
      <w:r w:rsidRPr="001E4607">
        <w:t xml:space="preserve"> element </w:t>
      </w:r>
      <w:r w:rsidR="00870E02">
        <w:t>is</w:t>
      </w:r>
      <w:r w:rsidR="008801D4">
        <w:t xml:space="preserve"> use</w:t>
      </w:r>
      <w:r w:rsidR="00870E02">
        <w:t>d</w:t>
      </w:r>
      <w:r w:rsidRPr="001E4607">
        <w:t xml:space="preserv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676897C6"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w:t>
      </w:r>
      <w:r w:rsidR="008663C9">
        <w:t xml:space="preserve">the </w:t>
      </w:r>
      <w:r w:rsidRPr="00F54804">
        <w:t xml:space="preserve">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t>
      </w:r>
      <w:r w:rsidR="008801D4" w:rsidRPr="008801D4">
        <w:t>without defining which parts are connected more than once</w:t>
      </w:r>
      <w:r w:rsidRPr="00F54804">
        <w:t>.</w:t>
      </w:r>
      <w:r w:rsidR="007526CE">
        <w:t xml:space="preserve"> </w:t>
      </w:r>
      <w:r w:rsidR="007526CE">
        <w:fldChar w:fldCharType="begin"/>
      </w:r>
      <w:r w:rsidR="007526CE">
        <w:instrText xml:space="preserve"> REF _Ref101338492 \h </w:instrText>
      </w:r>
      <w:r w:rsidR="007526CE">
        <w:fldChar w:fldCharType="separate"/>
      </w:r>
      <w:r w:rsidR="0012574E" w:rsidRPr="00F54804">
        <w:t xml:space="preserve">Table </w:t>
      </w:r>
      <w:r w:rsidR="0012574E">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12574E" w:rsidRPr="00F54804">
        <w:t xml:space="preserve">Table </w:t>
      </w:r>
      <w:r w:rsidR="0012574E">
        <w:rPr>
          <w:noProof/>
        </w:rPr>
        <w:t>10</w:t>
      </w:r>
      <w:r w:rsidR="007526CE">
        <w:fldChar w:fldCharType="end"/>
      </w:r>
      <w:r w:rsidR="007526CE">
        <w:t xml:space="preserve"> its attribute.</w:t>
      </w:r>
      <w:r w:rsidR="008663C9">
        <w:t xml:space="preserve"> </w:t>
      </w:r>
    </w:p>
    <w:p w14:paraId="2A5A41B4" w14:textId="037DE129" w:rsidR="007526CE" w:rsidRPr="00325F44" w:rsidRDefault="007526CE" w:rsidP="001640C5">
      <w:pPr>
        <w:pStyle w:val="Beschriftung"/>
        <w:keepNext/>
        <w:keepLines/>
      </w:pPr>
      <w:bookmarkStart w:id="327" w:name="_Ref101338492"/>
      <w:bookmarkStart w:id="328" w:name="_Toc159618941"/>
      <w:r w:rsidRPr="00F54804">
        <w:t xml:space="preserve">Table </w:t>
      </w:r>
      <w:r w:rsidRPr="00F54804">
        <w:fldChar w:fldCharType="begin"/>
      </w:r>
      <w:r w:rsidRPr="00F54804">
        <w:instrText xml:space="preserve"> SEQ Table \* ARABIC </w:instrText>
      </w:r>
      <w:r w:rsidRPr="00F54804">
        <w:fldChar w:fldCharType="separate"/>
      </w:r>
      <w:r w:rsidR="0012574E">
        <w:rPr>
          <w:noProof/>
        </w:rPr>
        <w:t>9</w:t>
      </w:r>
      <w:r w:rsidRPr="00F54804">
        <w:fldChar w:fldCharType="end"/>
      </w:r>
      <w:bookmarkEnd w:id="327"/>
      <w:r>
        <w:t xml:space="preserve"> —</w:t>
      </w:r>
      <w:r w:rsidRPr="00F54804">
        <w:t xml:space="preserve"> Nested </w:t>
      </w:r>
      <w:r w:rsidRPr="00325F44">
        <w:t xml:space="preserve">elements of </w:t>
      </w:r>
      <w:r w:rsidRPr="00325F44">
        <w:rPr>
          <w:rStyle w:val="elementdeftypeChar"/>
          <w:rFonts w:eastAsia="Calibri"/>
          <w:b/>
          <w:i w:val="0"/>
          <w:sz w:val="22"/>
          <w:szCs w:val="22"/>
        </w:rPr>
        <w:t>&lt;stacking</w:t>
      </w:r>
      <w:r w:rsidR="00641774" w:rsidRPr="00325F44">
        <w:rPr>
          <w:rStyle w:val="elementdeftypeChar"/>
          <w:rFonts w:eastAsia="Calibri"/>
          <w:b/>
          <w:i w:val="0"/>
          <w:sz w:val="22"/>
          <w:szCs w:val="22"/>
        </w:rPr>
        <w:t>/</w:t>
      </w:r>
      <w:r w:rsidRPr="00325F44">
        <w:rPr>
          <w:rStyle w:val="elementdeftypeChar"/>
          <w:rFonts w:eastAsia="Calibri"/>
          <w:b/>
          <w:i w:val="0"/>
          <w:sz w:val="22"/>
          <w:szCs w:val="22"/>
        </w:rPr>
        <w:t>&gt;</w:t>
      </w:r>
      <w:bookmarkEnd w:id="328"/>
      <w:r w:rsidR="00325F44">
        <w:rPr>
          <w:rStyle w:val="elementdeftypeChar"/>
          <w:rFonts w:eastAsia="Calibri"/>
          <w:b/>
          <w:i w:val="0"/>
          <w:sz w:val="22"/>
          <w:szCs w:val="22"/>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7E2796B3" w:rsidR="007526CE" w:rsidRPr="005C2D94" w:rsidRDefault="00FC68DB" w:rsidP="001640C5">
      <w:pPr>
        <w:pStyle w:val="Beschriftung"/>
        <w:keepNext/>
        <w:keepLines/>
      </w:pPr>
      <w:bookmarkStart w:id="329" w:name="_Ref101338594"/>
      <w:bookmarkStart w:id="330" w:name="_Toc21651032"/>
      <w:bookmarkStart w:id="331" w:name="_Toc34747422"/>
      <w:bookmarkStart w:id="332" w:name="_Toc77095870"/>
      <w:bookmarkStart w:id="333" w:name="_Toc159618942"/>
      <w:r w:rsidRPr="00F54804">
        <w:t xml:space="preserve">Table </w:t>
      </w:r>
      <w:r w:rsidRPr="00F54804">
        <w:fldChar w:fldCharType="begin"/>
      </w:r>
      <w:r w:rsidRPr="00F54804">
        <w:instrText xml:space="preserve"> SEQ Table \* ARABIC </w:instrText>
      </w:r>
      <w:r w:rsidRPr="00F54804">
        <w:fldChar w:fldCharType="separate"/>
      </w:r>
      <w:r w:rsidR="0012574E">
        <w:rPr>
          <w:noProof/>
        </w:rPr>
        <w:t>10</w:t>
      </w:r>
      <w:r w:rsidRPr="00F54804">
        <w:fldChar w:fldCharType="end"/>
      </w:r>
      <w:bookmarkEnd w:id="329"/>
      <w:r w:rsidRPr="00F54804">
        <w:t xml:space="preserve"> </w:t>
      </w:r>
      <w:r w:rsidR="007526CE">
        <w:t>—</w:t>
      </w:r>
      <w:r w:rsidR="007526CE" w:rsidRPr="00F54804">
        <w:t xml:space="preserve"> </w:t>
      </w:r>
      <w:r w:rsidRPr="00F54804">
        <w:t xml:space="preserve">Attributes of </w:t>
      </w:r>
      <w:r w:rsidRPr="007739CE">
        <w:rPr>
          <w:rFonts w:ascii="Courier New" w:hAnsi="Courier New" w:cs="Courier New"/>
        </w:rPr>
        <w:t>&lt;stacking</w:t>
      </w:r>
      <w:r w:rsidR="007739CE">
        <w:rPr>
          <w:rFonts w:ascii="Courier New" w:hAnsi="Courier New" w:cs="Courier New"/>
        </w:rPr>
        <w:t>/</w:t>
      </w:r>
      <w:r w:rsidRPr="007739CE">
        <w:rPr>
          <w:rFonts w:ascii="Courier New" w:hAnsi="Courier New" w:cs="Courier New"/>
        </w:rPr>
        <w:t>&gt;</w:t>
      </w:r>
      <w:bookmarkEnd w:id="330"/>
      <w:bookmarkEnd w:id="331"/>
      <w:bookmarkEnd w:id="332"/>
      <w:bookmarkEnd w:id="333"/>
      <w:r w:rsidR="00325F44">
        <w:t xml:space="preserve"> </w:t>
      </w:r>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r w:rsidRPr="008F4FDE">
              <w:rPr>
                <w:b w:val="0"/>
                <w:sz w:val="20"/>
                <w:szCs w:val="20"/>
              </w:rPr>
              <w:t>nr_levels</w:t>
            </w:r>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r w:rsidRPr="008F4FDE">
              <w:rPr>
                <w:rFonts w:ascii="Courier New" w:hAnsi="Courier New" w:cs="Courier New"/>
                <w:b w:val="0"/>
                <w:sz w:val="16"/>
                <w:szCs w:val="20"/>
              </w:rPr>
              <w:t xml:space="preserve">nr_levels </w:t>
            </w:r>
            <w:r w:rsidRPr="008F4FDE">
              <w:rPr>
                <w:b w:val="0"/>
                <w:sz w:val="20"/>
                <w:szCs w:val="20"/>
              </w:rPr>
              <w:t xml:space="preserve">exists,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r w:rsidRPr="008F4FDE">
              <w:rPr>
                <w:rFonts w:ascii="Courier New" w:hAnsi="Courier New" w:cs="Courier New"/>
                <w:b w:val="0"/>
                <w:sz w:val="16"/>
                <w:szCs w:val="20"/>
              </w:rPr>
              <w:t>nr_levels</w:t>
            </w:r>
            <w:r w:rsidRPr="008F4FDE">
              <w:rPr>
                <w:b w:val="0"/>
                <w:sz w:val="20"/>
                <w:szCs w:val="20"/>
              </w:rPr>
              <w:t xml:space="preserve"> </w:t>
            </w:r>
            <w:r w:rsidR="003359B7" w:rsidRPr="008F4FDE">
              <w:rPr>
                <w:b w:val="0"/>
                <w:sz w:val="20"/>
                <w:szCs w:val="20"/>
              </w:rPr>
              <w:t>has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6069AB66" w:rsidR="00414336" w:rsidRPr="00414336" w:rsidRDefault="00414336" w:rsidP="008663C9">
      <w:pPr>
        <w:keepNext/>
        <w:tabs>
          <w:tab w:val="clear" w:pos="403"/>
        </w:tabs>
        <w:spacing w:before="120" w:line="240" w:lineRule="auto"/>
      </w:pPr>
      <w:r>
        <w:t>The attribute meaning is:</w:t>
      </w:r>
      <w:r w:rsidR="008663C9">
        <w:t xml:space="preserve"> </w:t>
      </w:r>
    </w:p>
    <w:p w14:paraId="12215526" w14:textId="2B414980" w:rsidR="00FC68DB" w:rsidRPr="00F54804" w:rsidRDefault="00FC68DB">
      <w:pPr>
        <w:numPr>
          <w:ilvl w:val="0"/>
          <w:numId w:val="14"/>
        </w:numPr>
        <w:tabs>
          <w:tab w:val="clear" w:pos="403"/>
        </w:tabs>
        <w:spacing w:before="120" w:line="240" w:lineRule="auto"/>
      </w:pPr>
      <w:r w:rsidRPr="00641774">
        <w:rPr>
          <w:rStyle w:val="CodeCharacter"/>
        </w:rPr>
        <w:t>nr_levels</w:t>
      </w:r>
      <w:r w:rsidRPr="00F54804">
        <w:t xml:space="preserve"> dictates the number of flanges/sheets connected by the joint.</w:t>
      </w:r>
    </w:p>
    <w:p w14:paraId="23821326" w14:textId="434E810F" w:rsidR="007526CE" w:rsidRDefault="007526CE" w:rsidP="00B202D2">
      <w:pPr>
        <w:keepNext/>
        <w:spacing w:before="120"/>
      </w:pPr>
      <w:r>
        <w:lastRenderedPageBreak/>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12574E" w:rsidRPr="00F54804">
        <w:t xml:space="preserve">Table </w:t>
      </w:r>
      <w:r w:rsidR="0012574E">
        <w:rPr>
          <w:noProof/>
        </w:rPr>
        <w:t>11</w:t>
      </w:r>
      <w:r>
        <w:fldChar w:fldCharType="end"/>
      </w:r>
      <w:r>
        <w:t>.</w:t>
      </w:r>
    </w:p>
    <w:p w14:paraId="0020DF68" w14:textId="408BCAC9" w:rsidR="007526CE" w:rsidRPr="00BD52D7" w:rsidRDefault="007526CE" w:rsidP="001640C5">
      <w:pPr>
        <w:pStyle w:val="Beschriftung"/>
        <w:keepNext/>
        <w:keepLines/>
      </w:pPr>
      <w:bookmarkStart w:id="334" w:name="_Ref101338707"/>
      <w:bookmarkStart w:id="335" w:name="_Toc159618943"/>
      <w:r w:rsidRPr="00F54804">
        <w:t xml:space="preserve">Table </w:t>
      </w:r>
      <w:r w:rsidRPr="00F54804">
        <w:fldChar w:fldCharType="begin"/>
      </w:r>
      <w:r w:rsidRPr="00F54804">
        <w:instrText xml:space="preserve"> SEQ Table \* ARABIC </w:instrText>
      </w:r>
      <w:r w:rsidRPr="00F54804">
        <w:fldChar w:fldCharType="separate"/>
      </w:r>
      <w:r w:rsidR="0012574E">
        <w:rPr>
          <w:noProof/>
        </w:rPr>
        <w:t>11</w:t>
      </w:r>
      <w:r w:rsidRPr="00F54804">
        <w:fldChar w:fldCharType="end"/>
      </w:r>
      <w:bookmarkEnd w:id="334"/>
      <w:r>
        <w:t xml:space="preserve"> —</w:t>
      </w:r>
      <w:r w:rsidRPr="00F54804">
        <w:t xml:space="preserve"> Attributes of </w:t>
      </w:r>
      <w:r w:rsidRPr="005B11F3">
        <w:rPr>
          <w:rFonts w:ascii="Courier New" w:hAnsi="Courier New" w:cs="Courier New"/>
        </w:rPr>
        <w:t>&lt;level</w:t>
      </w:r>
      <w:r w:rsidR="007739CE">
        <w:rPr>
          <w:rFonts w:ascii="Courier New" w:hAnsi="Courier New" w:cs="Courier New"/>
        </w:rPr>
        <w:t>/</w:t>
      </w:r>
      <w:r w:rsidRPr="005B11F3">
        <w:rPr>
          <w:rFonts w:ascii="Courier New" w:hAnsi="Courier New" w:cs="Courier New"/>
        </w:rPr>
        <w:t>&gt;</w:t>
      </w:r>
      <w:bookmarkEnd w:id="335"/>
      <w:r w:rsidR="00325F44">
        <w:rPr>
          <w:rFonts w:ascii="Courier New" w:hAnsi="Courier New" w:cs="Courier New"/>
        </w:rPr>
        <w:t xml:space="preserve"> </w:t>
      </w:r>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r w:rsidRPr="00F54804">
              <w:rPr>
                <w:sz w:val="20"/>
                <w:szCs w:val="20"/>
              </w:rPr>
              <w:t>part_index</w:t>
            </w:r>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8663C9">
      <w:pPr>
        <w:keepNext/>
        <w:tabs>
          <w:tab w:val="clear" w:pos="403"/>
        </w:tabs>
        <w:spacing w:before="120" w:line="240" w:lineRule="auto"/>
      </w:pPr>
      <w:r>
        <w:t>The attribute meanings are:</w:t>
      </w:r>
    </w:p>
    <w:p w14:paraId="7737673E" w14:textId="394CF083" w:rsidR="00FC68DB" w:rsidRPr="00F54804" w:rsidRDefault="00FC68DB">
      <w:pPr>
        <w:numPr>
          <w:ilvl w:val="0"/>
          <w:numId w:val="14"/>
        </w:numPr>
        <w:tabs>
          <w:tab w:val="clear" w:pos="403"/>
        </w:tabs>
        <w:spacing w:before="120" w:line="240" w:lineRule="auto"/>
      </w:pPr>
      <w:r w:rsidRPr="00641774">
        <w:rPr>
          <w:rStyle w:val="CodeCharacter"/>
        </w:rPr>
        <w:t>part_index</w:t>
      </w:r>
      <w:r w:rsidRPr="00F54804">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element</w:t>
      </w:r>
      <w:r w:rsidR="009F51C1">
        <w:t xml:space="preserve">, </w:t>
      </w:r>
    </w:p>
    <w:p w14:paraId="2380B5E1" w14:textId="71301BC5"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r w:rsidR="009F51C1">
        <w:t xml:space="preserve"> </w:t>
      </w:r>
    </w:p>
    <w:p w14:paraId="732432EA" w14:textId="4B32EA58" w:rsidR="00E7755C" w:rsidRPr="001E4607" w:rsidRDefault="00FC68DB" w:rsidP="00E7755C">
      <w:r w:rsidRPr="00F54804">
        <w:t xml:space="preserve">The order of the levels in the stacking list is identified by the numerical value of their attribute </w:t>
      </w:r>
      <w:r w:rsidRPr="00641774">
        <w:rPr>
          <w:rStyle w:val="CodeCharacter"/>
        </w:rPr>
        <w:t>order</w:t>
      </w:r>
      <w:r w:rsidRPr="00F54804">
        <w:t xml:space="preserve">, in ascending order. </w:t>
      </w:r>
      <w:r w:rsidR="008801D4">
        <w:t>Therefore</w:t>
      </w:r>
      <w:r w:rsidRPr="00F54804">
        <w:t xml:space="preserve">, indices </w:t>
      </w:r>
      <w:r w:rsidR="008663C9">
        <w:t>must</w:t>
      </w:r>
      <w:r w:rsidR="003359B7" w:rsidRPr="00F54804">
        <w:t xml:space="preserve"> </w:t>
      </w:r>
      <w:r w:rsidRPr="00F54804">
        <w:t xml:space="preserve">be unique within one stacking list. </w:t>
      </w:r>
      <w:r w:rsidR="00AC3CCF">
        <w:t>The r</w:t>
      </w:r>
      <w:r w:rsidRPr="00F54804">
        <w:t>estriction</w:t>
      </w:r>
      <w:r w:rsidR="008801D4">
        <w:t xml:space="preserve"> that</w:t>
      </w:r>
      <w:r w:rsidRPr="00F54804">
        <w:t xml:space="preserve"> </w:t>
      </w:r>
      <w:r w:rsidRPr="00641774">
        <w:rPr>
          <w:rStyle w:val="CodeCharacter"/>
        </w:rPr>
        <w:t>nr_levels</w:t>
      </w:r>
      <w:r w:rsidRPr="00F54804">
        <w:t xml:space="preserve"> </w:t>
      </w:r>
      <w:r w:rsidR="00641774">
        <w:t xml:space="preserve">must </w:t>
      </w:r>
      <w:r w:rsidRPr="00F54804">
        <w:t xml:space="preserve">be greater than the number of nested elements of </w:t>
      </w:r>
      <w:r w:rsidRPr="00641774">
        <w:rPr>
          <w:rStyle w:val="CodeCharacter"/>
        </w:rPr>
        <w:t>&lt;connected_to/&gt;</w:t>
      </w:r>
      <w:r w:rsidRPr="00F54804">
        <w:t xml:space="preserve"> implies that </w:t>
      </w:r>
      <w:r w:rsidRPr="00641774">
        <w:rPr>
          <w:rStyle w:val="CodeCharacter"/>
        </w:rPr>
        <w:t>nr_levels</w:t>
      </w:r>
      <w:r w:rsidRPr="00F54804">
        <w:t xml:space="preserve"> attribute can only be used for self-connected joints.</w:t>
      </w:r>
      <w:r w:rsidR="00E7755C">
        <w:t xml:space="preserve"> </w:t>
      </w:r>
    </w:p>
    <w:p w14:paraId="173DAAB4" w14:textId="422FC7B7" w:rsidR="00FC68DB" w:rsidRPr="00370A52" w:rsidRDefault="000322A0" w:rsidP="00F0115F">
      <w:pPr>
        <w:pStyle w:val="Example"/>
        <w:keepNext/>
      </w:pPr>
      <w:r>
        <w:t>Example 1</w:t>
      </w:r>
      <w:r w:rsidR="001C0629" w:rsidRPr="00370A52">
        <w:t xml:space="preserve">   </w:t>
      </w:r>
      <w:r w:rsidR="00FC68DB" w:rsidRPr="00370A52">
        <w:t xml:space="preserve">The situations in </w:t>
      </w:r>
      <w:r w:rsidR="008663C9">
        <w:fldChar w:fldCharType="begin"/>
      </w:r>
      <w:r w:rsidR="008663C9">
        <w:instrText xml:space="preserve"> REF _Ref101779954 \h </w:instrText>
      </w:r>
      <w:r w:rsidR="008663C9">
        <w:fldChar w:fldCharType="separate"/>
      </w:r>
      <w:r w:rsidR="0012574E">
        <w:t xml:space="preserve">Figure </w:t>
      </w:r>
      <w:r w:rsidR="0012574E">
        <w:rPr>
          <w:noProof/>
        </w:rPr>
        <w:t>7</w:t>
      </w:r>
      <w:r w:rsidR="008663C9">
        <w:fldChar w:fldCharType="end"/>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FC68DB" w:rsidRPr="00370A52">
        <w:t xml:space="preserve"> </w:t>
      </w:r>
      <w:r w:rsidR="008663C9">
        <w:t>can</w:t>
      </w:r>
      <w:r w:rsidR="00FC68DB" w:rsidRPr="00370A52">
        <w:t xml:space="preserve"> be described</w:t>
      </w:r>
      <w:r w:rsidR="008663C9">
        <w:t xml:space="preserve"> by</w:t>
      </w:r>
      <w:r w:rsidR="00FC68DB" w:rsidRPr="00370A52">
        <w:t xml:space="preserve"> using </w:t>
      </w:r>
      <w:r w:rsidR="00FC68DB" w:rsidRPr="008663C9">
        <w:rPr>
          <w:rFonts w:ascii="Courier New" w:hAnsi="Courier New" w:cs="Courier New"/>
        </w:rPr>
        <w:t>&lt;level/&gt;</w:t>
      </w:r>
      <w:r w:rsidR="00FC68DB" w:rsidRPr="00370A52">
        <w:t xml:space="preserve"> elements in order to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r w:rsidR="00311F46" w:rsidRPr="00370A52">
        <w:rPr>
          <w:rFonts w:cs="Courier New"/>
          <w:sz w:val="15"/>
          <w:szCs w:val="15"/>
          <w:lang w:val="en-GB"/>
        </w:rPr>
        <w:t xml:space="preserve">&lt;!--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part_index="1"/&gt;  </w:t>
      </w:r>
      <w:r w:rsidRPr="00370A52">
        <w:rPr>
          <w:rFonts w:cs="Courier New"/>
          <w:sz w:val="15"/>
          <w:szCs w:val="15"/>
          <w:lang w:val="en-GB"/>
        </w:rPr>
        <w:t xml:space="preserve">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part_index="1"/&gt;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part_index="2"/&gt;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&lt;/connection_list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97331B">
      <w:pPr>
        <w:pStyle w:val="XMLCode"/>
        <w:ind w:firstLine="0"/>
        <w:rPr>
          <w:lang w:val="en-GB"/>
        </w:rPr>
      </w:pPr>
      <w:r w:rsidRPr="00370A52">
        <w:rPr>
          <w:lang w:val="en-GB"/>
        </w:rPr>
        <w:t>&lt;/connection_group&gt;</w:t>
      </w:r>
    </w:p>
    <w:p w14:paraId="141132A2" w14:textId="2A0B42C6" w:rsidR="00FC68DB" w:rsidRPr="00370A52" w:rsidRDefault="000322A0" w:rsidP="00A76BFE">
      <w:pPr>
        <w:pStyle w:val="Example"/>
      </w:pPr>
      <w:r>
        <w:t>Example 2</w:t>
      </w:r>
      <w:r w:rsidR="001C0629" w:rsidRPr="00370A52">
        <w:t xml:space="preserve">   </w:t>
      </w:r>
      <w:r w:rsidR="008663C9" w:rsidRPr="00370A52">
        <w:t xml:space="preserve">The </w:t>
      </w:r>
      <w:r w:rsidR="008663C9">
        <w:t xml:space="preserve">same </w:t>
      </w:r>
      <w:r w:rsidR="008663C9" w:rsidRPr="00370A52">
        <w:t>situations</w:t>
      </w:r>
      <w:r w:rsidR="008663C9">
        <w:t xml:space="preserve"> c</w:t>
      </w:r>
      <w:r w:rsidR="00FC68DB" w:rsidRPr="00370A52">
        <w:fldChar w:fldCharType="begin"/>
      </w:r>
      <w:r w:rsidR="00FC68DB" w:rsidRPr="00370A52">
        <w:instrText xml:space="preserve"> REF _Ref21650472 \h </w:instrText>
      </w:r>
      <w:r w:rsidR="00577CF4" w:rsidRPr="00370A52">
        <w:instrText xml:space="preserve"> \* MERGEFORMAT </w:instrText>
      </w:r>
      <w:r w:rsidR="00FC68DB" w:rsidRPr="00370A52">
        <w:fldChar w:fldCharType="end"/>
      </w:r>
      <w:r w:rsidR="008663C9">
        <w:t>an</w:t>
      </w:r>
      <w:r w:rsidR="00FC68DB" w:rsidRPr="00370A52">
        <w:t xml:space="preserve"> </w:t>
      </w:r>
      <w:r w:rsidR="008663C9">
        <w:t xml:space="preserve">also </w:t>
      </w:r>
      <w:r w:rsidR="00FC68DB" w:rsidRPr="00370A52">
        <w:t>be expressed using the nr_</w:t>
      </w:r>
      <w:r w:rsidR="00FC68DB" w:rsidRPr="008663C9">
        <w:rPr>
          <w:rFonts w:ascii="Courier New" w:hAnsi="Courier New" w:cs="Courier New"/>
        </w:rPr>
        <w:t>levels</w:t>
      </w:r>
      <w:r w:rsidR="00FC68DB" w:rsidRPr="00370A52">
        <w:t xml:space="preserve"> attribute, which simply states how many flanges of the &lt;connected_to&gt; parts are involved in each joint.</w:t>
      </w:r>
      <w:r w:rsidR="008663C9">
        <w:t xml:space="preserve"> </w:t>
      </w:r>
    </w:p>
    <w:p w14:paraId="72D03C74" w14:textId="77777777" w:rsidR="00FC68DB" w:rsidRPr="00370A52" w:rsidRDefault="00FC68DB" w:rsidP="00B202D2">
      <w:pPr>
        <w:pStyle w:val="XMLCode"/>
        <w:keepLines/>
        <w:ind w:firstLine="0"/>
        <w:rPr>
          <w:lang w:val="en-GB"/>
        </w:rPr>
      </w:pPr>
      <w:r w:rsidRPr="00370A52">
        <w:rPr>
          <w:lang w:val="en-GB"/>
        </w:rPr>
        <w:lastRenderedPageBreak/>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r w:rsidR="00311F46" w:rsidRPr="00370A52">
        <w:rPr>
          <w:rFonts w:cs="Courier New"/>
          <w:sz w:val="15"/>
          <w:szCs w:val="15"/>
          <w:lang w:val="en-GB"/>
        </w:rPr>
        <w:t xml:space="preserve">&lt;!--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r w:rsidR="00311F46" w:rsidRPr="00370A52">
        <w:rPr>
          <w:rFonts w:cs="Courier New"/>
          <w:sz w:val="15"/>
          <w:szCs w:val="15"/>
          <w:lang w:val="en-GB"/>
        </w:rPr>
        <w:t xml:space="preserve">&lt;!--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D980D42" w:rsidR="00FC68DB" w:rsidRPr="00370A52" w:rsidRDefault="00FC68DB" w:rsidP="00B202D2">
      <w:pPr>
        <w:pStyle w:val="XMLCode"/>
        <w:keepLines/>
        <w:rPr>
          <w:rFonts w:cs="Courier New"/>
          <w:sz w:val="15"/>
          <w:szCs w:val="15"/>
          <w:lang w:val="en-GB"/>
        </w:rPr>
      </w:pPr>
      <w:r w:rsidRPr="00370A52">
        <w:rPr>
          <w:b/>
          <w:lang w:val="en-GB"/>
        </w:rPr>
        <w:t xml:space="preserve">              &lt;stacking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36"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36"/>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42CE693A" w:rsidR="00FC68DB" w:rsidRPr="00370A52" w:rsidRDefault="00FC68DB" w:rsidP="00B202D2">
      <w:pPr>
        <w:pStyle w:val="XMLCode"/>
        <w:keepLines/>
        <w:rPr>
          <w:sz w:val="15"/>
          <w:szCs w:val="15"/>
          <w:lang w:val="en-GB"/>
        </w:rPr>
      </w:pPr>
      <w:r w:rsidRPr="00370A52">
        <w:rPr>
          <w:sz w:val="15"/>
          <w:szCs w:val="15"/>
          <w:lang w:val="en-GB"/>
        </w:rPr>
        <w:t xml:space="preserve">              ...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54F459B8"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nr_levels="3"/&gt;   </w:t>
      </w:r>
      <w:r w:rsidR="007165AE">
        <w:rPr>
          <w:rFonts w:cs="Courier New"/>
          <w:sz w:val="15"/>
          <w:szCs w:val="15"/>
          <w:lang w:val="en-GB"/>
        </w:rPr>
        <w:t>&lt;!--</w:t>
      </w:r>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w:t>
      </w:r>
      <w:r w:rsidR="00DC27CC" w:rsidRPr="00370A52">
        <w:rPr>
          <w:rFonts w:cs="Courier New"/>
          <w:sz w:val="15"/>
          <w:szCs w:val="15"/>
          <w:lang w:val="en-GB"/>
        </w:rPr>
        <w:t>hatched</w:t>
      </w:r>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&lt;/connection_list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37" w:name="_Ref414608310"/>
      <w:bookmarkStart w:id="338" w:name="_Toc3556950"/>
      <w:bookmarkStart w:id="339" w:name="_Toc34747200"/>
      <w:bookmarkStart w:id="340" w:name="_Toc77102014"/>
      <w:bookmarkStart w:id="341" w:name="_Toc159618743"/>
      <w:r w:rsidRPr="005C2D94">
        <w:t>Contacts and Friction</w:t>
      </w:r>
      <w:bookmarkEnd w:id="337"/>
      <w:bookmarkEnd w:id="338"/>
      <w:bookmarkEnd w:id="339"/>
      <w:bookmarkEnd w:id="340"/>
      <w:bookmarkEnd w:id="341"/>
    </w:p>
    <w:p w14:paraId="169FCE0D" w14:textId="1292DB6C" w:rsidR="00EE0CF2" w:rsidRPr="00EE0CF2" w:rsidRDefault="00EE0CF2" w:rsidP="0013175B">
      <w:pPr>
        <w:pStyle w:val="berschrift4"/>
      </w:pPr>
      <w:r>
        <w:t>General</w:t>
      </w:r>
    </w:p>
    <w:p w14:paraId="082B7A0C" w14:textId="5A054BE7" w:rsidR="00FC68DB" w:rsidRPr="000A1B7B" w:rsidRDefault="00FC68DB" w:rsidP="00B202D2">
      <w:r w:rsidRPr="005C2D94">
        <w:t>For many joint typ</w:t>
      </w:r>
      <w:r w:rsidRPr="001E4607">
        <w:t>es</w:t>
      </w:r>
      <w:r w:rsidR="00E86102">
        <w:t>, e.g.</w:t>
      </w:r>
      <w:r w:rsidRPr="001E4607">
        <w:t xml:space="preserve"> bolts</w:t>
      </w:r>
      <w:r w:rsidR="00E86102">
        <w:t xml:space="preserve"> and</w:t>
      </w:r>
      <w:r w:rsidRPr="001E4607">
        <w:t xml:space="preserve"> screws</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79400271"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&gt;</w:t>
      </w:r>
      <w:r w:rsidR="00531717" w:rsidRPr="00F54804">
        <w:rPr>
          <w:rFonts w:cs="Calibri"/>
          <w:lang w:eastAsia="zh-CN"/>
        </w:rPr>
        <w:t xml:space="preserve">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&lt;contact_list/&gt;.</w:t>
      </w:r>
      <w:r w:rsidR="00531717" w:rsidRPr="00F54804">
        <w:rPr>
          <w:rFonts w:cs="Calibri"/>
          <w:lang w:eastAsia="zh-CN"/>
        </w:rPr>
        <w:t xml:space="preserve"> </w:t>
      </w:r>
      <w:r w:rsidRPr="00F54804">
        <w:t xml:space="preserve">Each part in contact </w:t>
      </w:r>
      <w:r w:rsidRPr="00F54804">
        <w:rPr>
          <w:rFonts w:cs="Courier New"/>
        </w:rPr>
        <w:t xml:space="preserve">is given by the </w:t>
      </w:r>
      <w:r w:rsidRPr="00F54804">
        <w:t xml:space="preserve">element </w:t>
      </w:r>
      <w:r w:rsidRPr="00641774">
        <w:rPr>
          <w:rStyle w:val="CodeCharacter"/>
        </w:rPr>
        <w:t>&lt;partner/&gt;.</w:t>
      </w:r>
      <w:r w:rsidR="00531717" w:rsidRPr="00F54804">
        <w:rPr>
          <w:rFonts w:cs="Calibri"/>
          <w:lang w:eastAsia="zh-CN"/>
        </w:rPr>
        <w:t xml:space="preserve">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68AC3652" w:rsidR="00FC68DB" w:rsidRPr="00F54804" w:rsidRDefault="00FC68DB">
      <w:pPr>
        <w:pStyle w:val="berschrift4"/>
      </w:pPr>
      <w:bookmarkStart w:id="342" w:name="_Ref414841585"/>
      <w:bookmarkStart w:id="343" w:name="_Toc3556951"/>
      <w:bookmarkStart w:id="344" w:name="_Toc34747201"/>
      <w:bookmarkStart w:id="345" w:name="_Toc77102015"/>
      <w:r w:rsidRPr="00F54804">
        <w:t xml:space="preserve">Element </w:t>
      </w:r>
      <w:r w:rsidRPr="009B6E79">
        <w:rPr>
          <w:rFonts w:ascii="Courier New" w:hAnsi="Courier New"/>
          <w:bCs/>
        </w:rPr>
        <w:t>&lt;contact_list/&gt;</w:t>
      </w:r>
      <w:bookmarkEnd w:id="342"/>
      <w:bookmarkEnd w:id="343"/>
      <w:bookmarkEnd w:id="344"/>
      <w:bookmarkEnd w:id="345"/>
      <w:r w:rsidR="00E86102">
        <w:t xml:space="preserve"> </w:t>
      </w:r>
    </w:p>
    <w:p w14:paraId="194FA874" w14:textId="54A807BD"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&lt;contact_list/&gt;</w:t>
      </w:r>
      <w:r w:rsidRPr="00F54804">
        <w:t xml:space="preserve">. </w:t>
      </w:r>
      <w:r w:rsidR="007526CE">
        <w:t xml:space="preserve">The </w:t>
      </w:r>
      <w:r w:rsidRPr="00F54804">
        <w:t xml:space="preserve">XML specification of </w:t>
      </w:r>
      <w:r w:rsidRPr="00251C60">
        <w:rPr>
          <w:rStyle w:val="CodeCharacter"/>
        </w:rPr>
        <w:t>&lt;contact_list/&gt;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12574E" w:rsidRPr="00F54804">
        <w:t xml:space="preserve">Table </w:t>
      </w:r>
      <w:r w:rsidR="0012574E">
        <w:rPr>
          <w:noProof/>
        </w:rPr>
        <w:t>12</w:t>
      </w:r>
      <w:r w:rsidR="007526CE">
        <w:rPr>
          <w:rFonts w:cs="Courier New"/>
        </w:rPr>
        <w:fldChar w:fldCharType="end"/>
      </w:r>
      <w:r w:rsidR="007526CE">
        <w:t>.</w:t>
      </w:r>
    </w:p>
    <w:p w14:paraId="2DBC55AD" w14:textId="4FF335CD" w:rsidR="007526CE" w:rsidRPr="00F54804" w:rsidRDefault="00FC68DB" w:rsidP="001640C5">
      <w:pPr>
        <w:pStyle w:val="Beschriftung"/>
        <w:keepNext/>
        <w:keepLines/>
      </w:pPr>
      <w:bookmarkStart w:id="346" w:name="_Ref101338881"/>
      <w:bookmarkStart w:id="347" w:name="_Toc414573794"/>
      <w:bookmarkStart w:id="348" w:name="_Toc3566421"/>
      <w:bookmarkStart w:id="349" w:name="_Toc34747424"/>
      <w:bookmarkStart w:id="350" w:name="_Toc77095872"/>
      <w:bookmarkStart w:id="351" w:name="_Toc159618944"/>
      <w:r w:rsidRPr="00F54804">
        <w:t xml:space="preserve">Table </w:t>
      </w:r>
      <w:r w:rsidRPr="00F54804">
        <w:fldChar w:fldCharType="begin"/>
      </w:r>
      <w:r w:rsidRPr="00F54804">
        <w:instrText xml:space="preserve"> SEQ Table \* ARABIC </w:instrText>
      </w:r>
      <w:r w:rsidRPr="00F54804">
        <w:fldChar w:fldCharType="separate"/>
      </w:r>
      <w:r w:rsidR="0012574E">
        <w:rPr>
          <w:noProof/>
        </w:rPr>
        <w:t>12</w:t>
      </w:r>
      <w:r w:rsidRPr="00F54804">
        <w:fldChar w:fldCharType="end"/>
      </w:r>
      <w:bookmarkEnd w:id="346"/>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&lt;contact_list/&gt;</w:t>
      </w:r>
      <w:bookmarkEnd w:id="347"/>
      <w:bookmarkEnd w:id="348"/>
      <w:bookmarkEnd w:id="349"/>
      <w:bookmarkEnd w:id="350"/>
      <w:bookmarkEnd w:id="351"/>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CE30E7">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CE30E7">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CE30E7">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CE30E7">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&lt;contact_list/&gt;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&lt;contact_list/&gt;</w:t>
      </w:r>
      <w:r w:rsidRPr="001E4607">
        <w:t xml:space="preserve"> does not allow for any attributes. </w:t>
      </w:r>
    </w:p>
    <w:p w14:paraId="68495769" w14:textId="61BBC98F" w:rsidR="00FC68DB" w:rsidRPr="00F54804" w:rsidRDefault="00FC68DB">
      <w:pPr>
        <w:pStyle w:val="berschrift4"/>
      </w:pPr>
      <w:bookmarkStart w:id="352" w:name="_Toc3556952"/>
      <w:bookmarkStart w:id="353" w:name="_Toc34747202"/>
      <w:bookmarkStart w:id="354" w:name="_Toc77102016"/>
      <w:r w:rsidRPr="000A1B7B">
        <w:lastRenderedPageBreak/>
        <w:t xml:space="preserve">Element </w:t>
      </w:r>
      <w:r w:rsidRPr="00E86102">
        <w:rPr>
          <w:rFonts w:ascii="Courier New" w:hAnsi="Courier New" w:cs="Courier New"/>
        </w:rPr>
        <w:t>&lt;contact/&gt;</w:t>
      </w:r>
      <w:bookmarkEnd w:id="352"/>
      <w:bookmarkEnd w:id="353"/>
      <w:bookmarkEnd w:id="354"/>
      <w:r w:rsidR="00E86102">
        <w:t xml:space="preserve"> </w:t>
      </w:r>
    </w:p>
    <w:p w14:paraId="647D2668" w14:textId="70D5D13F"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00EE080E">
        <w:t xml:space="preserve">. </w:t>
      </w:r>
      <w:r w:rsidR="007526CE">
        <w:t xml:space="preserve">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7B9EC35D" w:rsidR="007526CE" w:rsidRPr="00F54804" w:rsidRDefault="007526CE" w:rsidP="001640C5">
      <w:pPr>
        <w:pStyle w:val="Beschriftung"/>
        <w:keepNext/>
        <w:keepLines/>
      </w:pPr>
      <w:bookmarkStart w:id="355" w:name="_Toc159618945"/>
      <w:r w:rsidRPr="00F54804">
        <w:t xml:space="preserve">Table </w:t>
      </w:r>
      <w:r w:rsidRPr="00F54804">
        <w:fldChar w:fldCharType="begin"/>
      </w:r>
      <w:r w:rsidRPr="00F54804">
        <w:instrText xml:space="preserve"> SEQ Table \* ARABIC </w:instrText>
      </w:r>
      <w:r w:rsidRPr="00F54804">
        <w:fldChar w:fldCharType="separate"/>
      </w:r>
      <w:r w:rsidR="0012574E">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55"/>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&lt;contact_list/&gt;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1C1EE162" w:rsidR="00FC68DB" w:rsidRPr="00F54804" w:rsidRDefault="00FC68DB">
      <w:pPr>
        <w:pStyle w:val="berschrift4"/>
      </w:pPr>
      <w:bookmarkStart w:id="356" w:name="_Toc3556953"/>
      <w:bookmarkStart w:id="357" w:name="_Toc34747203"/>
      <w:bookmarkStart w:id="358" w:name="_Toc77102017"/>
      <w:r w:rsidRPr="00F54804">
        <w:t xml:space="preserve">Element </w:t>
      </w:r>
      <w:r w:rsidRPr="00E86102">
        <w:rPr>
          <w:rFonts w:ascii="Courier New" w:hAnsi="Courier New" w:cs="Courier New"/>
        </w:rPr>
        <w:t>&lt;partner/&gt;</w:t>
      </w:r>
      <w:bookmarkEnd w:id="356"/>
      <w:bookmarkEnd w:id="357"/>
      <w:bookmarkEnd w:id="358"/>
      <w:r w:rsidR="00E86102">
        <w:t xml:space="preserve"> </w:t>
      </w:r>
    </w:p>
    <w:p w14:paraId="0A5D7A6D" w14:textId="0E5FB21F"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w:t>
      </w:r>
      <w:r w:rsidR="00095FD2">
        <w:rPr>
          <w:rFonts w:cs="Courier New"/>
        </w:rPr>
        <w:t xml:space="preserve">of </w:t>
      </w:r>
      <w:r w:rsidRPr="00F54804">
        <w:rPr>
          <w:rFonts w:cs="Courier New"/>
        </w:rPr>
        <w:t xml:space="preserve">parts/assemblies which are listed in </w:t>
      </w:r>
      <w:r w:rsidRPr="00641774">
        <w:rPr>
          <w:rStyle w:val="CodeCharacter"/>
        </w:rPr>
        <w:t>&lt;connected_to/&gt;</w:t>
      </w:r>
      <w:r w:rsidRPr="00F54804">
        <w:rPr>
          <w:rFonts w:cs="Courier New"/>
        </w:rPr>
        <w:t>,</w:t>
      </w:r>
      <w:r w:rsidRPr="00F54804">
        <w:t xml:space="preserve"> </w:t>
      </w:r>
      <w:r w:rsidR="00095FD2">
        <w:t>is</w:t>
      </w:r>
      <w:r w:rsidRPr="00F54804">
        <w:t xml:space="preserve"> allowed. </w:t>
      </w:r>
      <w:r w:rsidR="00F73574">
        <w:t xml:space="preserve">The </w:t>
      </w:r>
      <w:r w:rsidRPr="00F54804">
        <w:t>XML specification of</w:t>
      </w:r>
      <w:r w:rsidR="00F73574">
        <w:t xml:space="preserve"> the</w:t>
      </w:r>
      <w:r w:rsidRPr="00F54804">
        <w:t xml:space="preserve"> </w:t>
      </w:r>
      <w:r w:rsidRPr="00641774">
        <w:rPr>
          <w:rStyle w:val="CodeCharacter"/>
        </w:rPr>
        <w:t>&lt;partner/&gt;</w:t>
      </w:r>
      <w:r w:rsidRPr="00F54804">
        <w:t xml:space="preserve"> </w:t>
      </w:r>
      <w:r w:rsidRPr="00F54804">
        <w:rPr>
          <w:rFonts w:cs="Courier New"/>
        </w:rPr>
        <w:t>element</w:t>
      </w:r>
      <w:r w:rsidR="00227C52">
        <w:t xml:space="preserve"> </w:t>
      </w:r>
      <w:r w:rsidR="00F73574">
        <w:t>is</w:t>
      </w:r>
      <w:r w:rsidR="00227C52">
        <w:t xml:space="preserve"> shown in </w:t>
      </w:r>
      <w:r w:rsidR="00227C52">
        <w:fldChar w:fldCharType="begin"/>
      </w:r>
      <w:r w:rsidR="00227C52">
        <w:instrText xml:space="preserve"> REF _Ref101339376 \h </w:instrText>
      </w:r>
      <w:r w:rsidR="00227C52">
        <w:fldChar w:fldCharType="separate"/>
      </w:r>
      <w:r w:rsidR="0012574E" w:rsidRPr="00F54804">
        <w:t xml:space="preserve">Table </w:t>
      </w:r>
      <w:r w:rsidR="0012574E">
        <w:rPr>
          <w:noProof/>
        </w:rPr>
        <w:t>14</w:t>
      </w:r>
      <w:r w:rsidR="00227C52">
        <w:fldChar w:fldCharType="end"/>
      </w:r>
      <w:r w:rsidR="00227C52">
        <w:t>.</w:t>
      </w:r>
      <w:r w:rsidR="00F73574">
        <w:t xml:space="preserve"> </w:t>
      </w:r>
    </w:p>
    <w:p w14:paraId="304CA07E" w14:textId="08F9E2EA" w:rsidR="00227C52" w:rsidRPr="00F54804" w:rsidRDefault="00FC68DB" w:rsidP="001640C5">
      <w:pPr>
        <w:pStyle w:val="Beschriftung"/>
        <w:keepNext/>
        <w:keepLines/>
      </w:pPr>
      <w:bookmarkStart w:id="359" w:name="_Ref101339376"/>
      <w:bookmarkStart w:id="360" w:name="_Toc414573795"/>
      <w:bookmarkStart w:id="361" w:name="_Toc3566423"/>
      <w:bookmarkStart w:id="362" w:name="_Toc34747426"/>
      <w:bookmarkStart w:id="363" w:name="_Toc77095874"/>
      <w:bookmarkStart w:id="364" w:name="_Toc159618946"/>
      <w:r w:rsidRPr="00F54804">
        <w:t xml:space="preserve">Table </w:t>
      </w:r>
      <w:r w:rsidRPr="00F54804">
        <w:fldChar w:fldCharType="begin"/>
      </w:r>
      <w:r w:rsidRPr="00F54804">
        <w:instrText xml:space="preserve"> SEQ Table \* ARABIC </w:instrText>
      </w:r>
      <w:r w:rsidRPr="00F54804">
        <w:fldChar w:fldCharType="separate"/>
      </w:r>
      <w:r w:rsidR="0012574E">
        <w:rPr>
          <w:noProof/>
        </w:rPr>
        <w:t>14</w:t>
      </w:r>
      <w:r w:rsidRPr="00F54804">
        <w:fldChar w:fldCharType="end"/>
      </w:r>
      <w:bookmarkEnd w:id="359"/>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60"/>
      <w:bookmarkEnd w:id="361"/>
      <w:bookmarkEnd w:id="362"/>
      <w:bookmarkEnd w:id="363"/>
      <w:bookmarkEnd w:id="364"/>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CE30E7">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CE30E7">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r w:rsidRPr="00F54804">
              <w:rPr>
                <w:sz w:val="20"/>
                <w:szCs w:val="20"/>
              </w:rPr>
              <w:t>part_index</w:t>
            </w:r>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416EDA32" w:rsidR="00FC68DB" w:rsidRPr="00F54804" w:rsidRDefault="00FC68DB">
      <w:pPr>
        <w:keepNext/>
        <w:numPr>
          <w:ilvl w:val="0"/>
          <w:numId w:val="14"/>
        </w:numPr>
        <w:tabs>
          <w:tab w:val="clear" w:pos="403"/>
        </w:tabs>
        <w:spacing w:before="120" w:line="240" w:lineRule="auto"/>
      </w:pPr>
      <w:r w:rsidRPr="005C2D94">
        <w:rPr>
          <w:rFonts w:ascii="Courier New" w:hAnsi="Courier New"/>
          <w:sz w:val="18"/>
          <w:szCs w:val="18"/>
        </w:rPr>
        <w:t>part_index</w:t>
      </w:r>
      <w:r w:rsidRPr="001E4607">
        <w:t xml:space="preserve">: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&lt;assy</w:t>
      </w:r>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65" w:name="_Toc3556954"/>
      <w:bookmarkStart w:id="366" w:name="_Toc34747204"/>
      <w:bookmarkStart w:id="367" w:name="_Toc77102018"/>
      <w:r w:rsidRPr="00F54804">
        <w:t xml:space="preserve">Element </w:t>
      </w:r>
      <w:r w:rsidRPr="00E86102">
        <w:rPr>
          <w:rFonts w:ascii="Courier New" w:hAnsi="Courier New" w:cs="Courier New"/>
        </w:rPr>
        <w:t>&lt;coefficients/&gt;</w:t>
      </w:r>
      <w:bookmarkEnd w:id="365"/>
      <w:bookmarkEnd w:id="366"/>
      <w:bookmarkEnd w:id="367"/>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r w:rsidRPr="00641774">
        <w:rPr>
          <w:rStyle w:val="CodeCharacter"/>
        </w:rPr>
        <w:t xml:space="preserve">static_friction </w:t>
      </w:r>
      <w:r w:rsidRPr="00F54804">
        <w:rPr>
          <w:rFonts w:cs="Courier New"/>
        </w:rPr>
        <w:t>and</w:t>
      </w:r>
      <w:r w:rsidRPr="00641774">
        <w:rPr>
          <w:rStyle w:val="CodeCharacter"/>
        </w:rPr>
        <w:t xml:space="preserve"> kinetic_friction</w:t>
      </w:r>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524959C6" w:rsidR="00FC68DB" w:rsidRPr="00E42208" w:rsidRDefault="0097331B" w:rsidP="00C23B6A">
      <w:pPr>
        <w:pStyle w:val="Example"/>
        <w:keepNext/>
      </w:pPr>
      <w:r>
        <w:t>Example</w:t>
      </w:r>
      <w:r w:rsidR="001C0629" w:rsidRPr="00E42208">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&lt;part index="1" label="PART_9004400" pid="3202132"/&gt;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&lt;assy index="42"&gt;</w:t>
      </w:r>
    </w:p>
    <w:p w14:paraId="1B7B3A2E" w14:textId="77777777" w:rsidR="00FC68DB" w:rsidRPr="00E42208" w:rsidRDefault="00FC68DB" w:rsidP="00B202D2">
      <w:pPr>
        <w:pStyle w:val="XMLCode"/>
        <w:rPr>
          <w:b/>
          <w:lang w:val="en-GB"/>
        </w:rPr>
      </w:pPr>
      <w:r w:rsidRPr="00E42208">
        <w:rPr>
          <w:b/>
          <w:lang w:val="en-GB"/>
        </w:rPr>
        <w:t xml:space="preserve">        &lt;part label="PART_7000400" pid="110013"/&gt;</w:t>
      </w:r>
    </w:p>
    <w:p w14:paraId="6173C203" w14:textId="77777777" w:rsidR="00FC68DB" w:rsidRPr="00E42208" w:rsidRDefault="00FC68DB" w:rsidP="00B202D2">
      <w:pPr>
        <w:pStyle w:val="XMLCode"/>
        <w:rPr>
          <w:b/>
          <w:lang w:val="en-GB"/>
        </w:rPr>
      </w:pPr>
      <w:r w:rsidRPr="00E42208">
        <w:rPr>
          <w:b/>
          <w:lang w:val="en-GB"/>
        </w:rPr>
        <w:t xml:space="preserve">        &lt;part label="PART_7000800" pid="110099"/&gt;</w:t>
      </w:r>
    </w:p>
    <w:p w14:paraId="30E6DBFC" w14:textId="77777777" w:rsidR="00FC68DB" w:rsidRPr="00E42208" w:rsidRDefault="00FC68DB" w:rsidP="00B202D2">
      <w:pPr>
        <w:pStyle w:val="XMLCode"/>
        <w:rPr>
          <w:b/>
          <w:lang w:val="en-GB"/>
        </w:rPr>
      </w:pPr>
      <w:r w:rsidRPr="00E42208">
        <w:rPr>
          <w:b/>
          <w:lang w:val="en-GB"/>
        </w:rPr>
        <w:t xml:space="preserve">    &lt;/assy&gt;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&lt;contact_list&gt;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part_index="1"/&gt;</w:t>
      </w:r>
    </w:p>
    <w:p w14:paraId="391C580D" w14:textId="77777777" w:rsidR="00FC68DB" w:rsidRPr="00E42208" w:rsidRDefault="00FC68DB" w:rsidP="00B202D2">
      <w:pPr>
        <w:pStyle w:val="XMLCode"/>
        <w:ind w:firstLine="539"/>
        <w:rPr>
          <w:b/>
          <w:lang w:val="en-GB"/>
        </w:rPr>
      </w:pPr>
      <w:r w:rsidRPr="00E42208">
        <w:rPr>
          <w:b/>
          <w:lang w:val="en-GB"/>
        </w:rPr>
        <w:t xml:space="preserve">   &lt;partner part_index="42"/&gt;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static_friction="0.3" kinetic_friction=".25"/&gt;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2DE8387A" w14:textId="6EB72548" w:rsidR="00FC68DB" w:rsidRPr="00E42208" w:rsidRDefault="00FC68DB" w:rsidP="00B202D2">
      <w:pPr>
        <w:pStyle w:val="XMLCode"/>
        <w:rPr>
          <w:lang w:val="en-GB"/>
        </w:rPr>
      </w:pPr>
      <w:r w:rsidRPr="00E42208">
        <w:rPr>
          <w:rFonts w:cs="Courier New"/>
          <w:b/>
          <w:szCs w:val="16"/>
          <w:lang w:val="en-GB"/>
        </w:rPr>
        <w:lastRenderedPageBreak/>
        <w:t>&lt;/contact_list&gt;</w:t>
      </w:r>
      <w:r w:rsidR="00325F44">
        <w:rPr>
          <w:rFonts w:cs="Courier New"/>
          <w:b/>
          <w:szCs w:val="16"/>
          <w:lang w:val="en-GB"/>
        </w:rPr>
        <w:t xml:space="preserve"> </w:t>
      </w: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68" w:name="_Ref414837767"/>
      <w:bookmarkStart w:id="369" w:name="_Toc3556955"/>
      <w:bookmarkStart w:id="370" w:name="_Toc34747205"/>
      <w:bookmarkStart w:id="371" w:name="_Toc77102019"/>
      <w:r w:rsidRPr="00E42208">
        <w:t>Local Contact Properties</w:t>
      </w:r>
      <w:bookmarkEnd w:id="368"/>
      <w:bookmarkEnd w:id="369"/>
      <w:bookmarkEnd w:id="370"/>
      <w:bookmarkEnd w:id="371"/>
      <w:r w:rsidRPr="00E42208">
        <w:t xml:space="preserve"> </w:t>
      </w:r>
    </w:p>
    <w:p w14:paraId="34DEE08A" w14:textId="50E6F7C8"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xml:space="preserve">, respectively (see </w:t>
      </w:r>
      <w:r w:rsidR="005020EF">
        <w:t>clause </w:t>
      </w:r>
      <w:r w:rsidRPr="00F54804">
        <w:fldChar w:fldCharType="begin"/>
      </w:r>
      <w:r w:rsidRPr="00F54804">
        <w:instrText xml:space="preserve"> REF _Ref414836574 \r \h </w:instrText>
      </w:r>
      <w:r w:rsidRPr="00F54804">
        <w:fldChar w:fldCharType="separate"/>
      </w:r>
      <w:r w:rsidR="0012574E">
        <w:t>7.4.4</w:t>
      </w:r>
      <w:r w:rsidRPr="00F54804">
        <w:fldChar w:fldCharType="end"/>
      </w:r>
      <w:r w:rsidRPr="00F54804">
        <w:t>)</w:t>
      </w:r>
      <w:r w:rsidRPr="00F54804">
        <w:rPr>
          <w:rFonts w:cs="Courier New"/>
        </w:rPr>
        <w:t xml:space="preserve">. In case of conflict, a local </w:t>
      </w:r>
      <w:r w:rsidRPr="00641774">
        <w:rPr>
          <w:rStyle w:val="CodeCharacter"/>
        </w:rPr>
        <w:t>&lt;contact_list/&gt;</w:t>
      </w:r>
      <w:r w:rsidRPr="005C2D94">
        <w:rPr>
          <w:rFonts w:cs="Courier New"/>
        </w:rPr>
        <w:t xml:space="preserve"> overrules the global one.</w:t>
      </w:r>
      <w:r w:rsidR="0039224F">
        <w:t xml:space="preserve"> </w:t>
      </w:r>
    </w:p>
    <w:p w14:paraId="1B69B3EE" w14:textId="1AE6A5ED" w:rsidR="00FE31EE" w:rsidRPr="005C2D94" w:rsidRDefault="00CA06B3" w:rsidP="0013175B">
      <w:pPr>
        <w:pStyle w:val="Note"/>
        <w:rPr>
          <w:rFonts w:cs="Courier New"/>
        </w:rPr>
      </w:pPr>
      <w:r>
        <w:t>Note:</w:t>
      </w:r>
      <w:r>
        <w:tab/>
      </w:r>
      <w:r w:rsidR="00FE31EE" w:rsidRPr="00070E5E">
        <w:rPr>
          <w:rFonts w:ascii="Courier New" w:hAnsi="Courier New" w:cs="Courier New"/>
        </w:rPr>
        <w:t>&lt;connection_2d/&gt;</w:t>
      </w:r>
      <w:r w:rsidR="00FE31EE" w:rsidRPr="00FE31EE">
        <w:t xml:space="preserve"> is not relevant for the currently known use cases and was therefore intentionally not included in the list.</w:t>
      </w:r>
    </w:p>
    <w:p w14:paraId="1F59D9E0" w14:textId="49F73986"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12574E" w:rsidRPr="00F54804">
        <w:t xml:space="preserve">Table </w:t>
      </w:r>
      <w:r w:rsidR="0012574E">
        <w:rPr>
          <w:noProof/>
        </w:rPr>
        <w:t>15</w:t>
      </w:r>
      <w:r w:rsidR="0039224F">
        <w:fldChar w:fldCharType="end"/>
      </w:r>
      <w:r w:rsidRPr="00BD52D7">
        <w:t xml:space="preserve"> </w:t>
      </w:r>
      <w:r w:rsidR="0039224F">
        <w:t xml:space="preserve">. </w:t>
      </w:r>
    </w:p>
    <w:p w14:paraId="12B1BD3F" w14:textId="1C935774" w:rsidR="0039224F" w:rsidRPr="00BD52D7" w:rsidRDefault="0039224F" w:rsidP="001640C5">
      <w:pPr>
        <w:pStyle w:val="Beschriftung"/>
        <w:keepNext/>
        <w:keepLines/>
      </w:pPr>
      <w:bookmarkStart w:id="372" w:name="_Ref101340168"/>
      <w:bookmarkStart w:id="373" w:name="_Toc159618947"/>
      <w:r w:rsidRPr="00F54804">
        <w:t xml:space="preserve">Table </w:t>
      </w:r>
      <w:r w:rsidRPr="00F54804">
        <w:fldChar w:fldCharType="begin"/>
      </w:r>
      <w:r w:rsidRPr="00F54804">
        <w:instrText xml:space="preserve"> SEQ Table \* ARABIC </w:instrText>
      </w:r>
      <w:r w:rsidRPr="00F54804">
        <w:fldChar w:fldCharType="separate"/>
      </w:r>
      <w:r w:rsidR="0012574E">
        <w:rPr>
          <w:noProof/>
        </w:rPr>
        <w:t>15</w:t>
      </w:r>
      <w:r w:rsidRPr="00F54804">
        <w:fldChar w:fldCharType="end"/>
      </w:r>
      <w:bookmarkEnd w:id="372"/>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73"/>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r w:rsidRPr="00F54804">
              <w:rPr>
                <w:sz w:val="20"/>
                <w:szCs w:val="20"/>
              </w:rPr>
              <w:t>static_friction</w:t>
            </w:r>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w:t>
            </w:r>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0C8E1739" w:rsidR="00FC68DB" w:rsidRPr="00BD52D7" w:rsidRDefault="00FC68DB" w:rsidP="00AB435A">
      <w:pPr>
        <w:spacing w:before="120"/>
      </w:pPr>
      <w:r w:rsidRPr="005C2D94">
        <w:t xml:space="preserve">A </w:t>
      </w:r>
      <w:r w:rsidRPr="00641774">
        <w:rPr>
          <w:rStyle w:val="CodeCharacter"/>
        </w:rPr>
        <w:t>&lt;connection_list/&gt;</w:t>
      </w:r>
      <w:r w:rsidRPr="00BD52D7">
        <w:t xml:space="preserve"> </w:t>
      </w:r>
      <w:r w:rsidR="003359B7">
        <w:t>is</w:t>
      </w:r>
      <w:r w:rsidR="003359B7" w:rsidRPr="00BD52D7">
        <w:t xml:space="preserve"> </w:t>
      </w:r>
      <w:r w:rsidRPr="00BD52D7">
        <w:t xml:space="preserve">not </w:t>
      </w:r>
      <w:r w:rsidR="003359B7">
        <w:t xml:space="preserve">allowed to </w:t>
      </w:r>
      <w:r w:rsidRPr="00BD52D7">
        <w:t>be empty</w:t>
      </w:r>
      <w:r w:rsidR="00070E5E">
        <w:t>, i.e.</w:t>
      </w:r>
      <w:r w:rsidRPr="00BD52D7">
        <w:t xml:space="preserve"> at least </w:t>
      </w:r>
      <w:r w:rsidR="00070E5E">
        <w:t>one</w:t>
      </w:r>
      <w:r w:rsidRPr="00BD52D7">
        <w:t xml:space="preserve"> connection </w:t>
      </w:r>
      <w:r w:rsidR="00641774" w:rsidRPr="00BD52D7">
        <w:t>must</w:t>
      </w:r>
      <w:r w:rsidRPr="00BD52D7">
        <w:t xml:space="preserve"> be defined.</w:t>
      </w:r>
      <w:r w:rsidR="00070E5E">
        <w:t xml:space="preserve"> </w:t>
      </w:r>
    </w:p>
    <w:p w14:paraId="0BBDEDA7" w14:textId="77777777" w:rsidR="00FC68DB" w:rsidRPr="000A1B7B" w:rsidRDefault="00FC68DB" w:rsidP="00B202D2">
      <w:pPr>
        <w:pStyle w:val="berschrift3"/>
      </w:pPr>
      <w:bookmarkStart w:id="374" w:name="_Ref414836574"/>
      <w:bookmarkStart w:id="375" w:name="_Toc3556956"/>
      <w:bookmarkStart w:id="376" w:name="_Toc34747206"/>
      <w:bookmarkStart w:id="377" w:name="_Toc77102020"/>
      <w:bookmarkStart w:id="378" w:name="_Toc159618744"/>
      <w:r w:rsidRPr="000A1B7B">
        <w:t>Joints</w:t>
      </w:r>
      <w:bookmarkEnd w:id="374"/>
      <w:bookmarkEnd w:id="375"/>
      <w:bookmarkEnd w:id="376"/>
      <w:bookmarkEnd w:id="377"/>
      <w:bookmarkEnd w:id="378"/>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&lt;connection_list</w:t>
      </w:r>
      <w:r w:rsidR="00641774" w:rsidRPr="00641774">
        <w:rPr>
          <w:rStyle w:val="CodeCharacter"/>
        </w:rPr>
        <w:t>/</w:t>
      </w:r>
      <w:r w:rsidRPr="00641774">
        <w:rPr>
          <w:rStyle w:val="CodeCharacter"/>
        </w:rPr>
        <w:t>&gt;</w:t>
      </w:r>
      <w:r w:rsidRPr="00F54804">
        <w:t xml:space="preserve">. There should be </w:t>
      </w:r>
      <w:r w:rsidRPr="00063B94">
        <w:t>only one</w:t>
      </w:r>
      <w:r w:rsidRPr="00F54804">
        <w:t xml:space="preserve"> connection group for any distinct set of objects in a χMCF file. </w:t>
      </w:r>
    </w:p>
    <w:p w14:paraId="530B14AB" w14:textId="78AD3636" w:rsidR="00FC68DB" w:rsidRPr="001668D7" w:rsidRDefault="00FC68DB" w:rsidP="00B202D2">
      <w:r w:rsidRPr="00F54804">
        <w:t xml:space="preserve">As discussed in </w:t>
      </w:r>
      <w:r w:rsidR="00CD0B9E">
        <w:t>clause</w:t>
      </w:r>
      <w:r w:rsidRPr="00F54804">
        <w:t xml:space="preserve"> </w:t>
      </w:r>
      <w:r w:rsidRPr="00F54804">
        <w:fldChar w:fldCharType="begin"/>
      </w:r>
      <w:r w:rsidRPr="00F54804">
        <w:instrText xml:space="preserve"> REF _Ref338930849 \r \h  \* MERGEFORMAT </w:instrText>
      </w:r>
      <w:r w:rsidRPr="00F54804">
        <w:fldChar w:fldCharType="separate"/>
      </w:r>
      <w:r w:rsidR="0012574E">
        <w:t>4.3</w:t>
      </w:r>
      <w:r w:rsidRPr="00F54804">
        <w:fldChar w:fldCharType="end"/>
      </w:r>
      <w:r w:rsidRPr="00F54804">
        <w:t xml:space="preserve">, χMCF differs between 0-, 1- and 2-dimensional joints which will be specified in detail in the following </w:t>
      </w:r>
      <w:r w:rsidR="00E14242">
        <w:t>clause</w:t>
      </w:r>
      <w:r w:rsidRPr="00F54804">
        <w:t xml:space="preserve">s. Thus, an element </w:t>
      </w:r>
      <w:r w:rsidRPr="00641774">
        <w:rPr>
          <w:rStyle w:val="CodeCharacter"/>
        </w:rPr>
        <w:t>&lt;connection_list</w:t>
      </w:r>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2D31590" w:rsidR="00FC68DB" w:rsidRDefault="00C41509" w:rsidP="00B202D2">
      <w:r>
        <w:t xml:space="preserve">The </w:t>
      </w:r>
      <w:r w:rsidR="00FC68DB" w:rsidRPr="000A1B7B">
        <w:t xml:space="preserve">XML-specification of </w:t>
      </w:r>
      <w:r w:rsidR="00FC68DB" w:rsidRPr="00641774">
        <w:rPr>
          <w:rStyle w:val="CodeCharacter"/>
        </w:rPr>
        <w:t>&lt;connection_list</w:t>
      </w:r>
      <w:r w:rsidR="00641774" w:rsidRPr="00641774">
        <w:rPr>
          <w:rStyle w:val="CodeCharacter"/>
        </w:rPr>
        <w:t>/</w:t>
      </w:r>
      <w:r w:rsidR="00FC68DB" w:rsidRPr="00641774">
        <w:rPr>
          <w:rStyle w:val="CodeCharacter"/>
        </w:rPr>
        <w:t>&gt;</w:t>
      </w:r>
      <w:r>
        <w:rPr>
          <w:rStyle w:val="CodeCharacter"/>
        </w:rPr>
        <w:t xml:space="preserve"> </w:t>
      </w:r>
      <w:r w:rsidRPr="00C41509">
        <w:t xml:space="preserve">is given in </w:t>
      </w:r>
      <w:r>
        <w:fldChar w:fldCharType="begin"/>
      </w:r>
      <w:r>
        <w:instrText xml:space="preserve"> REF _Ref156247075 \h </w:instrText>
      </w:r>
      <w:r>
        <w:fldChar w:fldCharType="separate"/>
      </w:r>
      <w:r w:rsidR="0012574E" w:rsidRPr="00F54804">
        <w:t xml:space="preserve">Table </w:t>
      </w:r>
      <w:r w:rsidR="0012574E">
        <w:rPr>
          <w:noProof/>
        </w:rPr>
        <w:t>16</w:t>
      </w:r>
      <w:r>
        <w:fldChar w:fldCharType="end"/>
      </w:r>
      <w:r w:rsidR="0039224F">
        <w:t>:</w:t>
      </w:r>
      <w:r w:rsidR="00FC68DB" w:rsidRPr="00726144">
        <w:t xml:space="preserve"> </w:t>
      </w:r>
    </w:p>
    <w:p w14:paraId="17856088" w14:textId="6288FE9C" w:rsidR="0039224F" w:rsidRPr="00F54804" w:rsidRDefault="0039224F" w:rsidP="001640C5">
      <w:pPr>
        <w:pStyle w:val="Beschriftung"/>
        <w:keepNext/>
        <w:keepLines/>
      </w:pPr>
      <w:bookmarkStart w:id="379" w:name="_Ref156247075"/>
      <w:bookmarkStart w:id="380" w:name="_Toc159618948"/>
      <w:r w:rsidRPr="00F54804">
        <w:t xml:space="preserve">Table </w:t>
      </w:r>
      <w:r w:rsidRPr="00F54804">
        <w:fldChar w:fldCharType="begin"/>
      </w:r>
      <w:r w:rsidRPr="00F54804">
        <w:instrText xml:space="preserve"> SEQ Table \* ARABIC </w:instrText>
      </w:r>
      <w:r w:rsidRPr="00F54804">
        <w:fldChar w:fldCharType="separate"/>
      </w:r>
      <w:r w:rsidR="0012574E">
        <w:rPr>
          <w:noProof/>
        </w:rPr>
        <w:t>16</w:t>
      </w:r>
      <w:r w:rsidRPr="00F54804">
        <w:fldChar w:fldCharType="end"/>
      </w:r>
      <w:bookmarkEnd w:id="379"/>
      <w:r>
        <w:t xml:space="preserve"> —</w:t>
      </w:r>
      <w:r w:rsidRPr="00F54804">
        <w:t xml:space="preserve"> Nested element</w:t>
      </w:r>
      <w:r w:rsidRPr="005C2D94">
        <w:t xml:space="preserve">s of element </w:t>
      </w:r>
      <w:r w:rsidRPr="005C2D94">
        <w:rPr>
          <w:rFonts w:ascii="Courier New" w:hAnsi="Courier New" w:cs="Courier New"/>
        </w:rPr>
        <w:t>&lt;connection_list</w:t>
      </w:r>
      <w:r w:rsidR="00641774">
        <w:rPr>
          <w:rFonts w:ascii="Courier New" w:hAnsi="Courier New" w:cs="Courier New"/>
        </w:rPr>
        <w:t>/</w:t>
      </w:r>
      <w:r w:rsidRPr="005C2D94">
        <w:rPr>
          <w:rFonts w:ascii="Courier New" w:hAnsi="Courier New" w:cs="Courier New"/>
        </w:rPr>
        <w:t>&gt;</w:t>
      </w:r>
      <w:bookmarkEnd w:id="38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&lt;connection_list</w:t>
      </w:r>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81" w:name="_Toc428456083"/>
      <w:bookmarkStart w:id="382" w:name="_Toc428537047"/>
      <w:bookmarkStart w:id="383" w:name="_Toc428969366"/>
      <w:bookmarkStart w:id="384" w:name="_Toc429052757"/>
      <w:bookmarkStart w:id="385" w:name="_Toc3556957"/>
      <w:bookmarkStart w:id="386" w:name="_Toc34747207"/>
      <w:bookmarkStart w:id="387" w:name="_Toc77102021"/>
      <w:bookmarkStart w:id="388" w:name="_Toc159618745"/>
      <w:bookmarkEnd w:id="381"/>
      <w:bookmarkEnd w:id="382"/>
      <w:bookmarkEnd w:id="383"/>
      <w:bookmarkEnd w:id="384"/>
      <w:r w:rsidRPr="000A1B7B">
        <w:t>A Minimalistic Example of a χMCF file</w:t>
      </w:r>
      <w:bookmarkEnd w:id="385"/>
      <w:bookmarkEnd w:id="386"/>
      <w:bookmarkEnd w:id="387"/>
      <w:bookmarkEnd w:id="388"/>
      <w:r w:rsidR="00D76FD9">
        <w:t xml:space="preserve"> </w:t>
      </w:r>
    </w:p>
    <w:p w14:paraId="5EEB94D5" w14:textId="2CC34B61" w:rsidR="00FC68DB" w:rsidRDefault="00FC68DB" w:rsidP="00B202D2">
      <w:pPr>
        <w:keepNext/>
      </w:pPr>
      <w:r w:rsidRPr="00F54804">
        <w:t xml:space="preserve">In the following, an example shows how </w:t>
      </w:r>
      <w:r w:rsidR="007165AE">
        <w:t>a</w:t>
      </w:r>
      <w:r w:rsidRPr="00F54804">
        <w:t xml:space="preserve"> </w:t>
      </w:r>
      <w:r w:rsidR="00A44CE4" w:rsidRPr="00F54804">
        <w:t>χMCF</w:t>
      </w:r>
      <w:r w:rsidRPr="00F54804">
        <w:t xml:space="preserve"> file should look like</w:t>
      </w:r>
      <w:r w:rsidR="00577CF4">
        <w:t>.</w:t>
      </w:r>
    </w:p>
    <w:p w14:paraId="48CB3269" w14:textId="5B2F895A" w:rsidR="00577CF4" w:rsidRPr="00F54804" w:rsidRDefault="0097331B" w:rsidP="00A76BFE">
      <w:pPr>
        <w:pStyle w:val="Example"/>
      </w:pPr>
      <w:r>
        <w:t>Example</w:t>
      </w:r>
      <w:r w:rsidR="007165AE">
        <w:t xml:space="preserve"> </w:t>
      </w: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 xml:space="preserve">&lt;xmcf xmlns:xsi="http://www.w3.org/2001/XMLSchema-instance" </w:t>
      </w:r>
    </w:p>
    <w:p w14:paraId="6BB8233E" w14:textId="77777777" w:rsidR="00FC68DB" w:rsidRPr="00983F92" w:rsidRDefault="00FC68DB" w:rsidP="00B202D2">
      <w:pPr>
        <w:pStyle w:val="XMLCode"/>
        <w:keepNext/>
        <w:rPr>
          <w:rFonts w:cs="Courier New"/>
          <w:sz w:val="15"/>
          <w:szCs w:val="15"/>
          <w:lang w:val="fr-FR"/>
        </w:rPr>
      </w:pPr>
      <w:r w:rsidRPr="00983F92">
        <w:rPr>
          <w:rFonts w:cs="Courier New"/>
          <w:sz w:val="15"/>
          <w:szCs w:val="15"/>
          <w:lang w:val="fr-FR"/>
        </w:rPr>
        <w:t>xmlns:MEDINA="http://servicenet.t-systems.com/medina/xMCF"</w:t>
      </w:r>
    </w:p>
    <w:p w14:paraId="122CEC4D" w14:textId="77777777" w:rsidR="00FC68DB" w:rsidRPr="00357A72" w:rsidRDefault="00FC68DB" w:rsidP="00B202D2">
      <w:pPr>
        <w:pStyle w:val="XMLCode"/>
        <w:keepNext/>
        <w:rPr>
          <w:rFonts w:cs="Courier New"/>
          <w:sz w:val="15"/>
          <w:szCs w:val="15"/>
          <w:lang w:val="fr-FR"/>
        </w:rPr>
      </w:pPr>
      <w:r w:rsidRPr="00357A72">
        <w:rPr>
          <w:rFonts w:cs="Courier New"/>
          <w:sz w:val="15"/>
          <w:szCs w:val="15"/>
          <w:lang w:val="fr-FR"/>
        </w:rPr>
        <w:t xml:space="preserve">xsi:schemaLocation="http://servicenet.t-systems.com/medina/xMCF mcf_MEDINA.xsd" </w:t>
      </w:r>
    </w:p>
    <w:p w14:paraId="6071F34D" w14:textId="360770B9" w:rsidR="00FC68DB" w:rsidRPr="00357A72" w:rsidRDefault="00FC68DB" w:rsidP="00B202D2">
      <w:pPr>
        <w:pStyle w:val="XMLCode"/>
        <w:rPr>
          <w:rFonts w:cs="Courier New"/>
          <w:sz w:val="15"/>
          <w:szCs w:val="15"/>
          <w:lang w:val="fr-FR"/>
        </w:rPr>
      </w:pPr>
      <w:r w:rsidRPr="00357A72">
        <w:rPr>
          <w:rFonts w:cs="Courier New"/>
          <w:sz w:val="15"/>
          <w:szCs w:val="15"/>
          <w:lang w:val="fr-FR"/>
        </w:rPr>
        <w:t>xsi:noNamespaceSchemaLocation="</w:t>
      </w:r>
      <w:r w:rsidR="00B91B32" w:rsidRPr="00357A72">
        <w:rPr>
          <w:lang w:val="fr-FR"/>
        </w:rPr>
        <w:t>xmcf_3_1</w:t>
      </w:r>
      <w:r w:rsidRPr="00357A72">
        <w:rPr>
          <w:lang w:val="fr-FR"/>
        </w:rPr>
        <w:t>_1.xsd</w:t>
      </w:r>
      <w:r w:rsidRPr="00357A72">
        <w:rPr>
          <w:rFonts w:cs="Courier New"/>
          <w:sz w:val="15"/>
          <w:szCs w:val="15"/>
          <w:lang w:val="fr-FR"/>
        </w:rPr>
        <w:t>"&gt;</w:t>
      </w:r>
    </w:p>
    <w:p w14:paraId="3DBA6422" w14:textId="77777777" w:rsidR="00FC68DB" w:rsidRPr="00357A72" w:rsidRDefault="00FC68DB" w:rsidP="00B202D2">
      <w:pPr>
        <w:pStyle w:val="XMLCode"/>
        <w:rPr>
          <w:sz w:val="15"/>
          <w:szCs w:val="15"/>
          <w:lang w:val="fr-FR"/>
        </w:rPr>
      </w:pPr>
      <w:r w:rsidRPr="00357A72">
        <w:rPr>
          <w:sz w:val="15"/>
          <w:szCs w:val="15"/>
          <w:lang w:val="fr-FR"/>
        </w:rPr>
        <w:t xml:space="preserve">    </w:t>
      </w:r>
      <w:r w:rsidRPr="00357A72">
        <w:rPr>
          <w:rFonts w:cs="Courier New"/>
          <w:sz w:val="15"/>
          <w:szCs w:val="15"/>
          <w:lang w:val="fr-FR"/>
        </w:rPr>
        <w:t>&lt;!-- some comments --</w:t>
      </w:r>
      <w:r w:rsidRPr="00357A72">
        <w:rPr>
          <w:sz w:val="15"/>
          <w:szCs w:val="15"/>
          <w:lang w:val="fr-FR"/>
        </w:rPr>
        <w:t>&gt;</w:t>
      </w:r>
    </w:p>
    <w:p w14:paraId="32A04238" w14:textId="77777777" w:rsidR="00FC68DB" w:rsidRPr="00C16469" w:rsidRDefault="00FC68DB" w:rsidP="00B202D2">
      <w:pPr>
        <w:pStyle w:val="XMLCode"/>
        <w:rPr>
          <w:sz w:val="15"/>
          <w:szCs w:val="15"/>
          <w:lang w:val="en-GB"/>
        </w:rPr>
      </w:pPr>
      <w:r w:rsidRPr="00357A72">
        <w:rPr>
          <w:sz w:val="15"/>
          <w:szCs w:val="15"/>
          <w:lang w:val="fr-FR"/>
        </w:rPr>
        <w:t xml:space="preserve">    </w:t>
      </w:r>
      <w:r w:rsidRPr="00C16469">
        <w:rPr>
          <w:sz w:val="15"/>
          <w:szCs w:val="15"/>
          <w:lang w:val="en-GB"/>
        </w:rPr>
        <w:t>&lt;date&gt;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D67FA8">
        <w:rPr>
          <w:sz w:val="15"/>
          <w:szCs w:val="15"/>
          <w:lang w:val="en-GB"/>
        </w:rPr>
        <w:t xml:space="preserve">    </w:t>
      </w:r>
      <w:r w:rsidRPr="00C16469">
        <w:rPr>
          <w:sz w:val="15"/>
          <w:szCs w:val="15"/>
          <w:lang w:val="en-GB"/>
        </w:rPr>
        <w:t>&lt;units length="mm" angle="rad" mass="kg" force="N" time="s"/&gt;</w:t>
      </w:r>
    </w:p>
    <w:p w14:paraId="01BB47D1" w14:textId="79B50502" w:rsidR="00FC68DB" w:rsidRPr="00C16469" w:rsidRDefault="00FC68DB" w:rsidP="00B202D2">
      <w:pPr>
        <w:pStyle w:val="XMLCode"/>
        <w:rPr>
          <w:sz w:val="15"/>
          <w:szCs w:val="15"/>
          <w:lang w:val="en-GB"/>
        </w:rPr>
      </w:pPr>
      <w:r w:rsidRPr="00C16469">
        <w:rPr>
          <w:sz w:val="15"/>
          <w:szCs w:val="15"/>
          <w:lang w:val="en-GB"/>
        </w:rPr>
        <w:lastRenderedPageBreak/>
        <w:t xml:space="preserve">    &lt;appdata&gt; </w:t>
      </w:r>
      <w:r w:rsidR="007165AE">
        <w:rPr>
          <w:sz w:val="15"/>
          <w:szCs w:val="15"/>
          <w:lang w:val="en-GB"/>
        </w:rPr>
        <w:t>&lt;!--</w:t>
      </w:r>
      <w:r w:rsidRPr="00C16469">
        <w:rPr>
          <w:sz w:val="15"/>
          <w:szCs w:val="15"/>
          <w:lang w:val="en-GB"/>
        </w:rPr>
        <w:t>appdata at root level --&gt;</w:t>
      </w:r>
    </w:p>
    <w:p w14:paraId="08BEBD26"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186B1255"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&lt;data_at_root&gt;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&lt;/data_at_root&gt;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pid="20123213"/&gt;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pid="90123213"/&gt;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58DC913C" w:rsidR="00FC68DB" w:rsidRPr="00C16469" w:rsidRDefault="00FC68DB" w:rsidP="00B202D2">
      <w:pPr>
        <w:pStyle w:val="XMLCode"/>
        <w:rPr>
          <w:sz w:val="15"/>
          <w:szCs w:val="15"/>
          <w:lang w:val="en-GB"/>
        </w:rPr>
      </w:pPr>
      <w:r w:rsidRPr="00C16469">
        <w:rPr>
          <w:sz w:val="15"/>
          <w:szCs w:val="15"/>
          <w:lang w:val="en-GB"/>
        </w:rPr>
        <w:t xml:space="preserve">        &lt;appdata&gt; </w:t>
      </w:r>
      <w:r w:rsidR="007165AE">
        <w:rPr>
          <w:rFonts w:cs="Courier New"/>
          <w:sz w:val="15"/>
          <w:szCs w:val="15"/>
          <w:lang w:val="en-GB"/>
        </w:rPr>
        <w:t>&lt;!--</w:t>
      </w:r>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2F1E02" w:rsidRDefault="00FC68DB" w:rsidP="00B202D2">
      <w:pPr>
        <w:pStyle w:val="XMLCode"/>
        <w:rPr>
          <w:sz w:val="15"/>
          <w:szCs w:val="15"/>
          <w:lang w:val="it-IT"/>
        </w:rPr>
      </w:pPr>
      <w:r w:rsidRPr="00C16469">
        <w:rPr>
          <w:sz w:val="15"/>
          <w:szCs w:val="15"/>
          <w:lang w:val="en-GB"/>
        </w:rPr>
        <w:t xml:space="preserve">            </w:t>
      </w:r>
      <w:r w:rsidRPr="002F1E02">
        <w:rPr>
          <w:sz w:val="15"/>
          <w:szCs w:val="15"/>
          <w:lang w:val="it-IT"/>
        </w:rPr>
        <w:t>&lt;MEDINA xmlns="http://servicenet.t-systems.com/medina/xMCF"&gt;</w:t>
      </w:r>
    </w:p>
    <w:p w14:paraId="26CCC030" w14:textId="77777777" w:rsidR="00FC68DB" w:rsidRPr="00C16469" w:rsidRDefault="00FC68DB" w:rsidP="00B202D2">
      <w:pPr>
        <w:pStyle w:val="XMLCode"/>
        <w:rPr>
          <w:sz w:val="15"/>
          <w:szCs w:val="15"/>
          <w:lang w:val="en-GB"/>
        </w:rPr>
      </w:pPr>
      <w:r w:rsidRPr="002F1E02">
        <w:rPr>
          <w:sz w:val="15"/>
          <w:szCs w:val="15"/>
          <w:lang w:val="it-IT"/>
        </w:rPr>
        <w:t xml:space="preserve">                </w:t>
      </w:r>
      <w:r w:rsidRPr="00C16469">
        <w:rPr>
          <w:sz w:val="15"/>
          <w:szCs w:val="15"/>
          <w:lang w:val="en-GB"/>
        </w:rPr>
        <w:t>&lt;data_at_connection_group&gt;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&lt;/data_at_connection_group&gt;</w:t>
      </w:r>
    </w:p>
    <w:p w14:paraId="1AA6721D"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&lt;connection_list&gt;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62363E4E"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 xml:space="preserve">    &lt;femdata&gt;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15CB20B8" w:rsidR="00FC68DB" w:rsidRPr="0013175B" w:rsidRDefault="00FD5C2E" w:rsidP="00B202D2">
      <w:pPr>
        <w:pStyle w:val="XMLCode"/>
        <w:rPr>
          <w:sz w:val="15"/>
          <w:szCs w:val="15"/>
          <w:lang w:val="en-GB"/>
        </w:rPr>
      </w:pPr>
      <w:r w:rsidRPr="0013175B">
        <w:rPr>
          <w:sz w:val="15"/>
          <w:szCs w:val="15"/>
          <w:lang w:val="en-GB"/>
        </w:rPr>
        <w:t xml:space="preserve">                        </w:t>
      </w:r>
      <w:r w:rsidR="00FC68DB" w:rsidRPr="0013175B">
        <w:rPr>
          <w:sz w:val="15"/>
          <w:szCs w:val="15"/>
          <w:lang w:val="en-GB"/>
        </w:rPr>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&lt;/femdata&gt;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&lt;/loc_list&gt;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&lt;/seamweld&gt;</w:t>
      </w:r>
    </w:p>
    <w:p w14:paraId="499D3248" w14:textId="77777777" w:rsidR="00FC68DB" w:rsidRPr="002F1E02" w:rsidRDefault="00FC68DB" w:rsidP="00B202D2">
      <w:pPr>
        <w:pStyle w:val="XMLCode"/>
        <w:rPr>
          <w:sz w:val="15"/>
          <w:szCs w:val="15"/>
          <w:lang w:val="it-IT"/>
        </w:rPr>
      </w:pPr>
      <w:r w:rsidRPr="0013175B">
        <w:rPr>
          <w:sz w:val="15"/>
          <w:szCs w:val="15"/>
          <w:lang w:val="en-GB"/>
        </w:rPr>
        <w:t xml:space="preserve">                </w:t>
      </w:r>
      <w:r w:rsidRPr="002F1E02">
        <w:rPr>
          <w:sz w:val="15"/>
          <w:szCs w:val="15"/>
          <w:lang w:val="it-IT"/>
        </w:rPr>
        <w:t>&lt;appdata&gt;</w:t>
      </w:r>
    </w:p>
    <w:p w14:paraId="2E9ECA1A" w14:textId="77777777" w:rsidR="00FC68DB" w:rsidRPr="002F1E02" w:rsidRDefault="00FC68DB" w:rsidP="00B202D2">
      <w:pPr>
        <w:pStyle w:val="XMLCode"/>
        <w:rPr>
          <w:sz w:val="15"/>
          <w:szCs w:val="15"/>
          <w:lang w:val="it-IT"/>
        </w:rPr>
      </w:pPr>
      <w:r w:rsidRPr="002F1E02">
        <w:rPr>
          <w:sz w:val="15"/>
          <w:szCs w:val="15"/>
          <w:lang w:val="it-IT"/>
        </w:rPr>
        <w:t xml:space="preserve">                    &lt;MEDINA xmlns="http://servicenet.t-systems.com/medina/xMCF"&gt;</w:t>
      </w:r>
    </w:p>
    <w:p w14:paraId="1CBC0809" w14:textId="77777777" w:rsidR="00FC68DB" w:rsidRPr="0013175B" w:rsidRDefault="00FC68DB" w:rsidP="00B202D2">
      <w:pPr>
        <w:pStyle w:val="XMLCode"/>
        <w:rPr>
          <w:sz w:val="15"/>
          <w:szCs w:val="15"/>
          <w:lang w:val="en-GB"/>
        </w:rPr>
      </w:pPr>
      <w:r w:rsidRPr="002F1E02">
        <w:rPr>
          <w:sz w:val="15"/>
          <w:szCs w:val="15"/>
          <w:lang w:val="it-IT"/>
        </w:rPr>
        <w:t xml:space="preserve">                        </w:t>
      </w:r>
      <w:r w:rsidRPr="0013175B">
        <w:rPr>
          <w:sz w:val="15"/>
          <w:szCs w:val="15"/>
          <w:lang w:val="en-GB"/>
        </w:rPr>
        <w:t>&lt;data_at_connector&gt;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&lt;/data_at_connector&gt;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&lt;/connection_list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35B2B8C0" w14:textId="723C2E05" w:rsidR="00FC68DB" w:rsidRPr="0013175B" w:rsidRDefault="00FC68DB" w:rsidP="00B202D2">
      <w:pPr>
        <w:pStyle w:val="XMLCode"/>
        <w:rPr>
          <w:lang w:val="en-GB"/>
        </w:rPr>
      </w:pPr>
      <w:r w:rsidRPr="0013175B">
        <w:rPr>
          <w:sz w:val="15"/>
          <w:szCs w:val="15"/>
          <w:lang w:val="en-GB"/>
        </w:rPr>
        <w:t>&lt;/xmcf&gt;</w:t>
      </w:r>
      <w:r w:rsidR="0097331B">
        <w:rPr>
          <w:sz w:val="15"/>
          <w:szCs w:val="15"/>
          <w:lang w:val="en-GB"/>
        </w:rPr>
        <w:t xml:space="preserve"> </w:t>
      </w:r>
    </w:p>
    <w:p w14:paraId="24667365" w14:textId="77777777" w:rsidR="00FC68DB" w:rsidRPr="00F54804" w:rsidRDefault="00FC68DB" w:rsidP="00B202D2">
      <w:pPr>
        <w:pStyle w:val="berschrift2"/>
      </w:pPr>
      <w:bookmarkStart w:id="389" w:name="_Toc428279348"/>
      <w:bookmarkStart w:id="390" w:name="_Toc428456085"/>
      <w:bookmarkStart w:id="391" w:name="_Toc428537049"/>
      <w:bookmarkStart w:id="392" w:name="_Toc428969368"/>
      <w:bookmarkStart w:id="393" w:name="_Toc429052759"/>
      <w:bookmarkStart w:id="394" w:name="_Toc3556958"/>
      <w:bookmarkStart w:id="395" w:name="_Toc34747208"/>
      <w:bookmarkStart w:id="396" w:name="_Toc77102022"/>
      <w:bookmarkStart w:id="397" w:name="_Toc159618746"/>
      <w:bookmarkEnd w:id="389"/>
      <w:bookmarkEnd w:id="390"/>
      <w:bookmarkEnd w:id="391"/>
      <w:bookmarkEnd w:id="392"/>
      <w:bookmarkEnd w:id="393"/>
      <w:r w:rsidRPr="00F54804">
        <w:t>XML Schema Definition</w:t>
      </w:r>
      <w:bookmarkEnd w:id="394"/>
      <w:bookmarkEnd w:id="395"/>
      <w:bookmarkEnd w:id="396"/>
      <w:bookmarkEnd w:id="397"/>
    </w:p>
    <w:p w14:paraId="73AFF0BD" w14:textId="08AD9C44" w:rsidR="003B4065" w:rsidRPr="0013175B" w:rsidRDefault="00A97D1B" w:rsidP="00ED0100">
      <w:pPr>
        <w:keepLines/>
        <w:rPr>
          <w:rFonts w:asciiTheme="minorHAnsi" w:hAnsiTheme="minorHAnsi" w:cstheme="minorBidi"/>
        </w:rPr>
      </w:pPr>
      <w:r w:rsidRPr="005C2D94">
        <w:t>The XML Schema definition (XSD) can be found in computer-interpretable form at the following URL:</w:t>
      </w:r>
      <w:r w:rsidR="003B4065">
        <w:t xml:space="preserve"> </w:t>
      </w:r>
      <w:hyperlink r:id="rId34"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98" w:name="_Toc334484488"/>
      <w:bookmarkStart w:id="399" w:name="_Toc334486133"/>
      <w:bookmarkStart w:id="400" w:name="XMLStructureConnectionGroups"/>
      <w:bookmarkStart w:id="401" w:name="SeamweldConnectionGroupPart"/>
      <w:bookmarkStart w:id="402" w:name="XMLStructurePartsPIDs"/>
      <w:bookmarkStart w:id="403" w:name="XMLStructureConnections"/>
      <w:bookmarkStart w:id="404" w:name="XMLStructurePointConnections"/>
      <w:bookmarkStart w:id="405" w:name="XMLStructureLineConnections"/>
      <w:bookmarkStart w:id="406" w:name="XMLStructurePlaneConnections"/>
      <w:bookmarkStart w:id="407" w:name="_Toc338938892"/>
      <w:bookmarkStart w:id="408" w:name="_Toc338939088"/>
      <w:bookmarkStart w:id="409" w:name="_Toc3556959"/>
      <w:bookmarkStart w:id="410" w:name="_Toc34747209"/>
      <w:bookmarkStart w:id="411" w:name="_Toc77102023"/>
      <w:bookmarkStart w:id="412" w:name="_Toc159618747"/>
      <w:bookmarkEnd w:id="171"/>
      <w:bookmarkEnd w:id="172"/>
      <w:bookmarkEnd w:id="398"/>
      <w:bookmarkEnd w:id="399"/>
      <w:bookmarkEnd w:id="400"/>
      <w:bookmarkEnd w:id="401"/>
      <w:bookmarkEnd w:id="402"/>
      <w:bookmarkEnd w:id="403"/>
      <w:bookmarkEnd w:id="404"/>
      <w:bookmarkEnd w:id="405"/>
      <w:bookmarkEnd w:id="406"/>
      <w:r w:rsidRPr="00F54804">
        <w:t>Data Common to any Connection</w:t>
      </w:r>
      <w:bookmarkEnd w:id="407"/>
      <w:bookmarkEnd w:id="408"/>
      <w:bookmarkEnd w:id="409"/>
      <w:bookmarkEnd w:id="410"/>
      <w:bookmarkEnd w:id="411"/>
      <w:bookmarkEnd w:id="412"/>
      <w:r w:rsidRPr="00F54804">
        <w:t xml:space="preserve"> </w:t>
      </w:r>
    </w:p>
    <w:p w14:paraId="065EFE33" w14:textId="77777777" w:rsidR="00FC68DB" w:rsidRPr="005C2D94" w:rsidRDefault="00FC68DB" w:rsidP="00B202D2">
      <w:pPr>
        <w:pStyle w:val="berschrift2"/>
      </w:pPr>
      <w:bookmarkStart w:id="413" w:name="_Ref448911656"/>
      <w:bookmarkStart w:id="414" w:name="_Toc3556960"/>
      <w:bookmarkStart w:id="415" w:name="_Toc34747210"/>
      <w:bookmarkStart w:id="416" w:name="_Toc77102024"/>
      <w:bookmarkStart w:id="417" w:name="_Toc159618748"/>
      <w:bookmarkStart w:id="418" w:name="_Toc413359574"/>
      <w:bookmarkStart w:id="419" w:name="_Toc338938893"/>
      <w:bookmarkStart w:id="420" w:name="_Toc338939089"/>
      <w:bookmarkStart w:id="421" w:name="_Toc288196462"/>
      <w:bookmarkStart w:id="422" w:name="_Toc288200760"/>
      <w:r w:rsidRPr="005C2D94">
        <w:t>Indices and their properties</w:t>
      </w:r>
      <w:bookmarkEnd w:id="413"/>
      <w:bookmarkEnd w:id="414"/>
      <w:bookmarkEnd w:id="415"/>
      <w:bookmarkEnd w:id="416"/>
      <w:bookmarkEnd w:id="41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&lt;loc_list/&gt;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&lt;string_list/&gt;</w:t>
      </w:r>
      <w:r w:rsidR="00FC68DB" w:rsidRPr="00726144">
        <w:rPr>
          <w:lang w:eastAsia="x-none"/>
        </w:rPr>
        <w:t xml:space="preserve"> in the </w:t>
      </w:r>
      <w:r w:rsidR="00FC68DB" w:rsidRPr="00F54804">
        <w:rPr>
          <w:rFonts w:ascii="Courier New" w:hAnsi="Courier New" w:cs="Courier New"/>
          <w:sz w:val="20"/>
          <w:szCs w:val="18"/>
        </w:rPr>
        <w:t>&lt;custom_attributes/&gt;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&lt;loc_list/&gt;</w:t>
      </w:r>
      <w:r w:rsidR="00FC68DB" w:rsidRPr="00F54804">
        <w:rPr>
          <w:lang w:eastAsia="x-none"/>
        </w:rPr>
        <w:t xml:space="preserve"> for a seam weld define the weld in the space uniquely by their values and their explicit order in the list.</w:t>
      </w:r>
    </w:p>
    <w:p w14:paraId="194EED0A" w14:textId="340A7627" w:rsidR="00FC68DB" w:rsidRPr="00F54804" w:rsidRDefault="00FC68DB" w:rsidP="00B202D2">
      <w:r w:rsidRPr="00F54804">
        <w:rPr>
          <w:lang w:eastAsia="x-none"/>
        </w:rPr>
        <w:t xml:space="preserve">The current XML standard allows that several child elements with an identical name share </w:t>
      </w:r>
      <w:r w:rsidR="00D8758A">
        <w:rPr>
          <w:lang w:eastAsia="x-none"/>
        </w:rPr>
        <w:t>a</w:t>
      </w:r>
      <w:r w:rsidRPr="00F54804">
        <w:rPr>
          <w:lang w:eastAsia="x-none"/>
        </w:rPr>
        <w:t xml:space="preserve"> common parent</w:t>
      </w:r>
      <w:r w:rsidR="00EE080E">
        <w:rPr>
          <w:lang w:eastAsia="x-none"/>
        </w:rPr>
        <w:t xml:space="preserve">. </w:t>
      </w:r>
      <w:r w:rsidRPr="00F54804">
        <w:rPr>
          <w:lang w:eastAsia="x-none"/>
        </w:rPr>
        <w:t xml:space="preserve">However, it lacks a built-in mechanism to introduce a logical structure (like an order) in an </w:t>
      </w:r>
      <w:r w:rsidR="00D8758A" w:rsidRPr="00F54804">
        <w:rPr>
          <w:lang w:eastAsia="x-none"/>
        </w:rPr>
        <w:t>XML</w:t>
      </w:r>
      <w:r w:rsidRPr="00F54804">
        <w:rPr>
          <w:lang w:eastAsia="x-none"/>
        </w:rPr>
        <w:t>-</w:t>
      </w:r>
      <w:r w:rsidRPr="00F54804">
        <w:rPr>
          <w:lang w:eastAsia="x-none"/>
        </w:rPr>
        <w:lastRenderedPageBreak/>
        <w:t xml:space="preserve">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 xml:space="preserve">Indices may play a twofold role: to distinguish from each other and to ensure a unique arrangement in the list. </w:t>
      </w:r>
      <w:r w:rsidR="00D8758A" w:rsidRPr="00E956F7">
        <w:rPr>
          <w:szCs w:val="24"/>
        </w:rPr>
        <w:t>Usually</w:t>
      </w:r>
      <w:r w:rsidR="007809B2" w:rsidRPr="007809B2">
        <w:t>, an index can consist of strictly monotonically increasing natural numbers.</w:t>
      </w:r>
      <w:r w:rsidR="007809B2">
        <w:t xml:space="preserve"> </w:t>
      </w:r>
      <w:r w:rsidRPr="00F54804">
        <w:t>In some cases</w:t>
      </w:r>
      <w:r w:rsidR="0061294A" w:rsidRPr="00F54804">
        <w:t>,</w:t>
      </w:r>
      <w:r w:rsidRPr="00F54804">
        <w:t xml:space="preserve"> strictly </w:t>
      </w:r>
      <w:r w:rsidR="00547DAC" w:rsidRPr="007809B2">
        <w:t xml:space="preserve">monotonically </w:t>
      </w:r>
      <w:r w:rsidRPr="00F54804">
        <w:t xml:space="preserve">increasing real numbers </w:t>
      </w:r>
      <w:r w:rsidR="00547DAC">
        <w:t>can</w:t>
      </w:r>
      <w:r w:rsidRPr="00F54804">
        <w:t xml:space="preserve"> also be </w:t>
      </w:r>
      <w:r w:rsidR="0087162B">
        <w:t>appropriate</w:t>
      </w:r>
      <w:r w:rsidRPr="00F54804">
        <w:t xml:space="preserve">. </w:t>
      </w:r>
      <w:r w:rsidRPr="00F54804">
        <w:rPr>
          <w:lang w:eastAsia="x-none"/>
        </w:rPr>
        <w:t xml:space="preserve">For example, the </w:t>
      </w:r>
      <w:r w:rsidR="00547DAC" w:rsidRPr="00BD52D7">
        <w:rPr>
          <w:rFonts w:ascii="Courier New" w:hAnsi="Courier New" w:cs="Courier New"/>
          <w:sz w:val="20"/>
          <w:lang w:eastAsia="x-none"/>
        </w:rPr>
        <w:t>&lt;loc_list/&gt;</w:t>
      </w:r>
      <w:r w:rsidRPr="00F54804">
        <w:rPr>
          <w:lang w:eastAsia="x-none"/>
        </w:rPr>
        <w:t xml:space="preserve"> for the coordinate list of a seam weld can be indicated both by </w:t>
      </w:r>
      <w:r w:rsidRPr="00F54804">
        <w:t>real numbers like arc length of the line or any increasing integer series.</w:t>
      </w:r>
    </w:p>
    <w:p w14:paraId="03E85D59" w14:textId="7B4147A4" w:rsidR="00FC68DB" w:rsidRPr="00F54804" w:rsidRDefault="00FC68DB" w:rsidP="00B202D2">
      <w:r w:rsidRPr="00F54804">
        <w:rPr>
          <w:lang w:eastAsia="x-none"/>
        </w:rPr>
        <w:t>Depending on the context</w:t>
      </w:r>
      <w:r w:rsidR="0087162B">
        <w:rPr>
          <w:lang w:eastAsia="x-none"/>
        </w:rPr>
        <w:t>,</w:t>
      </w:r>
      <w:r w:rsidRPr="00F54804">
        <w:rPr>
          <w:lang w:eastAsia="x-none"/>
        </w:rPr>
        <w:t xml:space="preserve"> the name of an index (attribute) </w:t>
      </w:r>
      <w:r w:rsidR="00547DAC">
        <w:rPr>
          <w:lang w:eastAsia="x-none"/>
        </w:rPr>
        <w:t>is</w:t>
      </w:r>
      <w:r w:rsidRPr="00F54804">
        <w:rPr>
          <w:lang w:eastAsia="x-none"/>
        </w:rPr>
        <w:t xml:space="preserve">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w:t>
      </w:r>
      <w:r w:rsidR="0087162B" w:rsidRPr="0087162B">
        <w:rPr>
          <w:lang w:eastAsia="x-none"/>
        </w:rPr>
        <w:t>They are always explicitly stated at the appropriate places in the text.</w:t>
      </w:r>
      <w:r w:rsidR="00547DAC">
        <w:rPr>
          <w:lang w:eastAsia="x-none"/>
        </w:rPr>
        <w:t xml:space="preserve"> </w:t>
      </w:r>
    </w:p>
    <w:p w14:paraId="0451C21A" w14:textId="4745C200" w:rsidR="00FC68DB" w:rsidRDefault="00FC68DB" w:rsidP="00B202D2">
      <w:pPr>
        <w:pStyle w:val="berschrift2"/>
        <w:rPr>
          <w:szCs w:val="34"/>
        </w:rPr>
      </w:pPr>
      <w:bookmarkStart w:id="423" w:name="_Toc159618749"/>
      <w:bookmarkEnd w:id="418"/>
      <w:r w:rsidRPr="00F54804">
        <w:rPr>
          <w:szCs w:val="34"/>
        </w:rPr>
        <w:t>Connection Referencing</w:t>
      </w:r>
      <w:bookmarkEnd w:id="423"/>
      <w:r w:rsidRPr="00F54804">
        <w:rPr>
          <w:szCs w:val="34"/>
        </w:rPr>
        <w:t xml:space="preserve"> </w:t>
      </w:r>
    </w:p>
    <w:p w14:paraId="5A305FE7" w14:textId="37AACF96" w:rsidR="00EE0CF2" w:rsidRPr="00BF5C18" w:rsidRDefault="00EE0CF2" w:rsidP="0013175B">
      <w:pPr>
        <w:pStyle w:val="berschrift3"/>
      </w:pPr>
      <w:bookmarkStart w:id="424" w:name="_Toc159618750"/>
      <w:r>
        <w:t>Need for Referencing</w:t>
      </w:r>
      <w:bookmarkEnd w:id="424"/>
    </w:p>
    <w:p w14:paraId="4F901DB6" w14:textId="2E38E4A5" w:rsidR="00FC68DB" w:rsidRPr="000F009F" w:rsidRDefault="00FC68DB" w:rsidP="00B202D2">
      <w:r w:rsidRPr="000F009F">
        <w:t xml:space="preserve">Any connection should have a way of referring to it, since its shape and dimensions </w:t>
      </w:r>
      <w:r w:rsidR="00083247">
        <w:rPr>
          <w:szCs w:val="24"/>
        </w:rPr>
        <w:t>can</w:t>
      </w:r>
      <w:r w:rsidR="00083247" w:rsidRPr="00E956F7">
        <w:rPr>
          <w:szCs w:val="24"/>
        </w:rPr>
        <w:t xml:space="preserve"> vary along</w:t>
      </w:r>
      <w:r w:rsidRPr="000F009F">
        <w:t xml:space="preserve"> the design process. Typically, connections are referred to by </w:t>
      </w:r>
      <w:r w:rsidR="00A86FFE">
        <w:t xml:space="preserve">their </w:t>
      </w:r>
      <w:r w:rsidR="000E78BA">
        <w:t>assign</w:t>
      </w:r>
      <w:r w:rsidR="00A86FFE">
        <w:t>ed</w:t>
      </w:r>
      <w:r w:rsidR="000E78BA">
        <w:t xml:space="preserve"> </w:t>
      </w:r>
      <w:r w:rsidRPr="000F009F">
        <w:t xml:space="preserve">ID </w:t>
      </w:r>
      <w:r w:rsidR="00A86FFE">
        <w:t>or</w:t>
      </w:r>
      <w:r w:rsidRPr="000F009F">
        <w:t xml:space="preserve"> label. </w:t>
      </w:r>
    </w:p>
    <w:p w14:paraId="66D0A6C8" w14:textId="1B809412" w:rsidR="00FC68DB" w:rsidRPr="00F54804" w:rsidRDefault="00FC68DB" w:rsidP="00B202D2">
      <w:pPr>
        <w:pStyle w:val="berschrift3"/>
      </w:pPr>
      <w:bookmarkStart w:id="425" w:name="_Toc159618751"/>
      <w:r w:rsidRPr="00F54804">
        <w:t>Attribute</w:t>
      </w:r>
      <w:r w:rsidR="009B6E79">
        <w:t xml:space="preserve"> </w:t>
      </w:r>
      <w:r w:rsidRPr="009B6E79">
        <w:rPr>
          <w:rStyle w:val="CodeCharacter"/>
        </w:rPr>
        <w:t>label</w:t>
      </w:r>
      <w:bookmarkEnd w:id="425"/>
      <w:r w:rsidR="009B6E79">
        <w:t xml:space="preserve"> </w:t>
      </w:r>
    </w:p>
    <w:p w14:paraId="6D9B346C" w14:textId="33CC16A6"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xml:space="preserve">, maybe even </w:t>
      </w:r>
      <w:r w:rsidR="00E6110D" w:rsidRPr="00F54804">
        <w:t xml:space="preserve">throughout </w:t>
      </w:r>
      <w:r w:rsidR="00E65B74" w:rsidRPr="00F54804">
        <w:t>the complete product lifecycle</w:t>
      </w:r>
      <w:r w:rsidR="00E6110D">
        <w:t>,</w:t>
      </w:r>
      <w:r w:rsidR="00E65B74" w:rsidRPr="00F54804">
        <w:t xml:space="preserve"> including manufacturing</w:t>
      </w:r>
      <w:r w:rsidRPr="00F54804">
        <w:t xml:space="preserve">. It is </w:t>
      </w:r>
      <w:r w:rsidRPr="004A6C4F">
        <w:t>not</w:t>
      </w:r>
      <w:r w:rsidRPr="00F54804">
        <w:t xml:space="preserve"> necessary that these labels are unique: For instance, if a </w:t>
      </w:r>
      <w:r w:rsidR="002D71A1">
        <w:t>seam weld</w:t>
      </w:r>
      <w:r w:rsidRPr="00F54804">
        <w:t xml:space="preserv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t>
      </w:r>
      <w:r w:rsidR="000945EE" w:rsidRPr="000945EE">
        <w:t>downstream</w:t>
      </w:r>
      <w:r w:rsidRPr="00F54804">
        <w:t xml:space="preserve"> in the process (detached from any centralized naming authority) may create new connections with all the same label</w:t>
      </w:r>
      <w:r w:rsidR="006D3F88">
        <w:t xml:space="preserve"> such as</w:t>
      </w:r>
      <w:r w:rsidR="00F3142F">
        <w:t xml:space="preserve"> “</w:t>
      </w:r>
      <w:r w:rsidRPr="00F54804">
        <w:t>0</w:t>
      </w:r>
      <w:r w:rsidR="00AF69E3">
        <w:t xml:space="preserve">” </w:t>
      </w:r>
      <w:r w:rsidRPr="00F54804">
        <w:t>or empty string.</w:t>
      </w:r>
    </w:p>
    <w:p w14:paraId="76371768" w14:textId="4CE9AD23"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4A6C4F">
        <w:t>not</w:t>
      </w:r>
      <w:r w:rsidRPr="00F54804">
        <w:t xml:space="preserve"> be confused with </w:t>
      </w:r>
      <w:r w:rsidR="00951A4A">
        <w:t xml:space="preserve">other IDs such as </w:t>
      </w:r>
      <w:r w:rsidRPr="00F54804">
        <w:t>a finite element ID</w:t>
      </w:r>
      <w:r w:rsidR="000945EE">
        <w:t>s</w:t>
      </w:r>
      <w:r w:rsidRPr="00F54804">
        <w:t xml:space="preserve">.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26" w:name="_Toc159618752"/>
      <w:bookmarkStart w:id="427" w:name="_Toc77102026"/>
      <w:r w:rsidRPr="00F54804">
        <w:t xml:space="preserve">Attribute </w:t>
      </w:r>
      <w:r w:rsidRPr="00962C31">
        <w:rPr>
          <w:rFonts w:ascii="Courier New" w:hAnsi="Courier New"/>
          <w:bCs/>
        </w:rPr>
        <w:t>ident</w:t>
      </w:r>
      <w:bookmarkEnd w:id="426"/>
      <w:r w:rsidRPr="00F54804">
        <w:t xml:space="preserve"> </w:t>
      </w:r>
      <w:bookmarkEnd w:id="42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4EDD58DA" w:rsidR="00FC68DB" w:rsidRPr="004C6055" w:rsidRDefault="0097331B" w:rsidP="00D67FA8">
      <w:pPr>
        <w:pStyle w:val="Example"/>
        <w:keepNext/>
      </w:pPr>
      <w:r>
        <w:t>Example</w:t>
      </w:r>
      <w:r w:rsidR="00A408DA">
        <w:t xml:space="preserve"> </w:t>
      </w:r>
    </w:p>
    <w:p w14:paraId="521B8DBD" w14:textId="77777777" w:rsidR="00FC68DB" w:rsidRPr="000F0457" w:rsidRDefault="00FC68DB" w:rsidP="002B3B7D">
      <w:pPr>
        <w:pStyle w:val="XMLCode"/>
        <w:keepNext/>
        <w:rPr>
          <w:lang w:val="en-GB"/>
        </w:rPr>
      </w:pPr>
      <w:r w:rsidRPr="000F0457">
        <w:rPr>
          <w:lang w:val="en-GB"/>
        </w:rPr>
        <w:t>&lt;connection_list&gt;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&lt;loc&gt;  ...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5E02A9BF" w14:textId="22FB63FF" w:rsidR="00FC68DB" w:rsidRPr="000F0457" w:rsidRDefault="00FC68DB" w:rsidP="00B202D2">
      <w:pPr>
        <w:pStyle w:val="XMLCode"/>
        <w:rPr>
          <w:lang w:val="en-GB"/>
        </w:rPr>
      </w:pPr>
      <w:r w:rsidRPr="000F0457">
        <w:rPr>
          <w:lang w:val="en-GB"/>
        </w:rPr>
        <w:t>&lt;/connection_list&gt;</w:t>
      </w:r>
      <w:r w:rsidR="00D67FA8">
        <w:rPr>
          <w:lang w:val="en-GB"/>
        </w:rPr>
        <w:t xml:space="preserve"> </w:t>
      </w:r>
    </w:p>
    <w:p w14:paraId="739C18F9" w14:textId="4CF0929A" w:rsidR="00EE0CF2" w:rsidRPr="00BF5C18" w:rsidRDefault="00FC68DB">
      <w:pPr>
        <w:pStyle w:val="berschrift2"/>
        <w:rPr>
          <w:szCs w:val="34"/>
        </w:rPr>
      </w:pPr>
      <w:bookmarkStart w:id="428" w:name="_Ref413329202"/>
      <w:bookmarkStart w:id="429" w:name="_Toc413359575"/>
      <w:bookmarkStart w:id="430" w:name="_Toc3556962"/>
      <w:bookmarkStart w:id="431" w:name="_Toc34747212"/>
      <w:bookmarkStart w:id="432" w:name="_Toc77102027"/>
      <w:bookmarkStart w:id="433" w:name="_Toc159618753"/>
      <w:r w:rsidRPr="005C2D94">
        <w:rPr>
          <w:szCs w:val="34"/>
        </w:rPr>
        <w:t>Dimensions and Coordinates</w:t>
      </w:r>
      <w:bookmarkEnd w:id="428"/>
      <w:bookmarkEnd w:id="429"/>
      <w:bookmarkEnd w:id="430"/>
      <w:bookmarkEnd w:id="431"/>
      <w:bookmarkEnd w:id="432"/>
      <w:bookmarkEnd w:id="433"/>
    </w:p>
    <w:p w14:paraId="22AEC671" w14:textId="1659254F" w:rsidR="00FC68DB" w:rsidRPr="00F54804" w:rsidRDefault="00FC68DB" w:rsidP="00B202D2">
      <w:r w:rsidRPr="001E4607">
        <w:t xml:space="preserve">Connections </w:t>
      </w:r>
      <w:r w:rsidR="00387B01">
        <w:t>can</w:t>
      </w:r>
      <w:r w:rsidRPr="001E4607">
        <w:t xml:space="preserve"> </w:t>
      </w:r>
      <w:r w:rsidR="00387B01">
        <w:t>have</w:t>
      </w:r>
      <w:r w:rsidRPr="001E4607">
        <w:t xml:space="preserve">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7F2C1F06" w:rsidR="00FC68DB" w:rsidRPr="00F54804" w:rsidRDefault="00FC68DB" w:rsidP="00B202D2">
      <w:r w:rsidRPr="00F54804">
        <w:t xml:space="preserve">Any connection </w:t>
      </w:r>
      <w:r w:rsidR="003359B7">
        <w:t xml:space="preserve">shall </w:t>
      </w:r>
      <w:r w:rsidRPr="00F54804">
        <w:t xml:space="preserve">have </w:t>
      </w:r>
      <w:r w:rsidRPr="00063B94">
        <w:t>coordinates</w:t>
      </w:r>
      <w:r w:rsidRPr="00F54804">
        <w:t xml:space="preserve">. How many they are and how they are described depends on the connection’s dimension. Details are described in the following </w:t>
      </w:r>
      <w:r w:rsidR="00E21B4A">
        <w:t>subclauses</w:t>
      </w:r>
      <w:r w:rsidRPr="00F54804">
        <w:t xml:space="preserve">. </w:t>
      </w:r>
    </w:p>
    <w:p w14:paraId="5D156623" w14:textId="77777777" w:rsidR="00FC68DB" w:rsidRPr="009B6E79" w:rsidRDefault="00FC68DB" w:rsidP="00B202D2">
      <w:pPr>
        <w:pStyle w:val="berschrift2"/>
        <w:rPr>
          <w:szCs w:val="24"/>
        </w:rPr>
      </w:pPr>
      <w:bookmarkStart w:id="434" w:name="_Toc413359576"/>
      <w:bookmarkStart w:id="435" w:name="_Ref440360308"/>
      <w:bookmarkStart w:id="436" w:name="_Ref440360312"/>
      <w:bookmarkStart w:id="437" w:name="_Ref440360851"/>
      <w:bookmarkStart w:id="438" w:name="_Ref440360857"/>
      <w:bookmarkStart w:id="439" w:name="_Ref440453613"/>
      <w:bookmarkStart w:id="440" w:name="_Ref440453616"/>
      <w:bookmarkStart w:id="441" w:name="_Ref440454500"/>
      <w:bookmarkStart w:id="442" w:name="_Ref440454502"/>
      <w:bookmarkStart w:id="443" w:name="_Toc3556963"/>
      <w:bookmarkStart w:id="444" w:name="_Toc34747213"/>
      <w:bookmarkStart w:id="445" w:name="_Toc77102028"/>
      <w:bookmarkStart w:id="446" w:name="_Ref157017986"/>
      <w:bookmarkStart w:id="447" w:name="_Toc159618754"/>
      <w:r w:rsidRPr="009B6E79">
        <w:rPr>
          <w:szCs w:val="24"/>
        </w:rPr>
        <w:t xml:space="preserve">Attribute </w:t>
      </w:r>
      <w:r w:rsidRPr="009B6E79">
        <w:rPr>
          <w:rStyle w:val="CodeCharacter"/>
          <w:sz w:val="24"/>
          <w:szCs w:val="24"/>
        </w:rPr>
        <w:t>quality_control</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Pr="009B6E79">
        <w:rPr>
          <w:szCs w:val="24"/>
        </w:rPr>
        <w:t xml:space="preserve"> </w:t>
      </w:r>
    </w:p>
    <w:p w14:paraId="18FC3FBC" w14:textId="390A6B6E" w:rsidR="00FC68DB" w:rsidRPr="00F54804" w:rsidRDefault="00FC68DB" w:rsidP="00B202D2">
      <w:pPr>
        <w:rPr>
          <w:lang w:eastAsia="x-none"/>
        </w:rPr>
      </w:pPr>
      <w:r w:rsidRPr="00F54804">
        <w:rPr>
          <w:lang w:eastAsia="x-none"/>
        </w:rPr>
        <w:t xml:space="preserve">Some connections are more relevant than others, </w:t>
      </w:r>
      <w:r w:rsidR="008C4F0E">
        <w:rPr>
          <w:lang w:eastAsia="x-none"/>
        </w:rPr>
        <w:t>e.g.</w:t>
      </w:r>
      <w:r w:rsidRPr="00F54804">
        <w:rPr>
          <w:lang w:eastAsia="x-none"/>
        </w:rPr>
        <w:t xml:space="preserve"> with respect to crash safety. </w:t>
      </w:r>
      <w:r w:rsidR="00E13FF4">
        <w:rPr>
          <w:lang w:eastAsia="x-none"/>
        </w:rPr>
        <w:t>Therefore,</w:t>
      </w:r>
      <w:r w:rsidRPr="00F54804">
        <w:rPr>
          <w:lang w:eastAsia="x-none"/>
        </w:rPr>
        <w:t xml:space="preserve"> several levels of quality control are well established in manufacturing processes. For this reason, any connection </w:t>
      </w:r>
      <w:r w:rsidRPr="00F54804">
        <w:rPr>
          <w:lang w:eastAsia="x-none"/>
        </w:rPr>
        <w:lastRenderedPageBreak/>
        <w:t xml:space="preserve">can have an optional attribute </w:t>
      </w:r>
      <w:r w:rsidRPr="00641774">
        <w:rPr>
          <w:rStyle w:val="CodeCharacter"/>
        </w:rPr>
        <w:t>quality_control</w:t>
      </w:r>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w:t>
      </w:r>
      <w:r w:rsidR="00E13FF4">
        <w:rPr>
          <w:lang w:eastAsia="x-none"/>
        </w:rPr>
        <w:t>Therefore,</w:t>
      </w:r>
      <w:r w:rsidRPr="00F54804">
        <w:rPr>
          <w:lang w:eastAsia="x-none"/>
        </w:rPr>
        <w:t xml:space="preserv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48" w:name="_Ref428442251"/>
      <w:bookmarkStart w:id="449" w:name="_Toc3556964"/>
      <w:bookmarkStart w:id="450" w:name="_Toc34747214"/>
      <w:bookmarkStart w:id="451" w:name="_Toc77102029"/>
      <w:bookmarkStart w:id="452" w:name="_Toc159618755"/>
      <w:r w:rsidRPr="00F54804">
        <w:rPr>
          <w:szCs w:val="34"/>
        </w:rPr>
        <w:t>Custom Attributes list</w:t>
      </w:r>
      <w:bookmarkEnd w:id="448"/>
      <w:bookmarkEnd w:id="449"/>
      <w:bookmarkEnd w:id="450"/>
      <w:bookmarkEnd w:id="451"/>
      <w:bookmarkEnd w:id="452"/>
      <w:r w:rsidR="00734A9C">
        <w:rPr>
          <w:szCs w:val="34"/>
        </w:rPr>
        <w:t xml:space="preserve"> </w:t>
      </w:r>
    </w:p>
    <w:p w14:paraId="60816516" w14:textId="61FD437D" w:rsidR="00164C01" w:rsidRPr="00F54804" w:rsidRDefault="00FC68DB" w:rsidP="00164C01">
      <w:pPr>
        <w:rPr>
          <w:lang w:eastAsia="x-none"/>
        </w:rPr>
      </w:pPr>
      <w:r w:rsidRPr="00F54804">
        <w:t xml:space="preserve">It was mentioned in </w:t>
      </w:r>
      <w:r w:rsidR="005020EF">
        <w:t>clause </w:t>
      </w:r>
      <w:r w:rsidR="00352B0A">
        <w:fldChar w:fldCharType="begin"/>
      </w:r>
      <w:r w:rsidR="00352B0A">
        <w:instrText xml:space="preserve"> REF _Ref125473428 \r \h </w:instrText>
      </w:r>
      <w:r w:rsidR="00352B0A">
        <w:fldChar w:fldCharType="separate"/>
      </w:r>
      <w:r w:rsidR="0012574E">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and</w:t>
      </w:r>
      <w:r w:rsidR="00DB60FE" w:rsidRPr="00F54804">
        <w:t xml:space="preserve"> </w:t>
      </w:r>
      <w:r w:rsidRPr="00641774">
        <w:rPr>
          <w:rStyle w:val="CodeCharacter"/>
        </w:rPr>
        <w:t>&lt;femdata/&gt;</w:t>
      </w:r>
      <w:r w:rsidR="00DB60FE" w:rsidRPr="00F54804">
        <w:t xml:space="preserve"> </w:t>
      </w:r>
      <w:r w:rsidRPr="00F54804">
        <w:t xml:space="preserve">were introduced in </w:t>
      </w:r>
      <w:r w:rsidR="005020EF">
        <w:t>clause </w:t>
      </w:r>
      <w:r w:rsidR="00352B0A">
        <w:fldChar w:fldCharType="begin"/>
      </w:r>
      <w:r w:rsidR="00352B0A">
        <w:instrText xml:space="preserve"> REF _Ref125473504 \r \h </w:instrText>
      </w:r>
      <w:r w:rsidR="00352B0A">
        <w:fldChar w:fldCharType="separate"/>
      </w:r>
      <w:r w:rsidR="0012574E">
        <w:t>7.3</w:t>
      </w:r>
      <w:r w:rsidR="00352B0A">
        <w:fldChar w:fldCharType="end"/>
      </w:r>
      <w:r w:rsidRPr="00F54804">
        <w:t>.</w:t>
      </w:r>
      <w:r w:rsidR="00DB60FE">
        <w:t xml:space="preserve"> Both elements,</w:t>
      </w:r>
      <w:r w:rsidRPr="00F54804">
        <w:t xml:space="preserve">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and </w:t>
      </w:r>
      <w:r w:rsidRPr="00641774">
        <w:rPr>
          <w:rStyle w:val="CodeCharacter"/>
        </w:rPr>
        <w:t>&lt;femdata/&gt;</w:t>
      </w:r>
      <w:r w:rsidR="00DB60FE">
        <w:t>, a</w:t>
      </w:r>
      <w:r w:rsidRPr="00F54804">
        <w:t xml:space="preserve">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&gt;</w:t>
      </w:r>
      <w:r w:rsidR="00DB60FE" w:rsidRPr="00F54804">
        <w:t xml:space="preserve"> </w:t>
      </w:r>
      <w:r w:rsidRPr="00F54804">
        <w:t xml:space="preserve">itself is not standardized, </w:t>
      </w:r>
      <w:r w:rsidR="00DB60FE">
        <w:t>can</w:t>
      </w:r>
      <w:r w:rsidRPr="00F54804">
        <w:t xml:space="preserve"> be very complex</w:t>
      </w:r>
      <w:r w:rsidR="00DB60FE">
        <w:t>,</w:t>
      </w:r>
      <w:r w:rsidRPr="00F54804">
        <w:t xml:space="preserve"> and depends on the specific software. The content can usually not be interpreted by other software systems.</w:t>
      </w:r>
      <w:r w:rsidR="00164C01" w:rsidRPr="00F54804">
        <w:rPr>
          <w:lang w:eastAsia="x-none"/>
        </w:rPr>
        <w:t xml:space="preserve"> </w:t>
      </w:r>
    </w:p>
    <w:p w14:paraId="16995A7F" w14:textId="1F70CB9E" w:rsidR="00164C01" w:rsidRPr="00F54804" w:rsidRDefault="00DB60FE" w:rsidP="00164C01">
      <w:pPr>
        <w:rPr>
          <w:lang w:eastAsia="x-none"/>
        </w:rPr>
      </w:pPr>
      <w:r>
        <w:rPr>
          <w:szCs w:val="24"/>
        </w:rPr>
        <w:t>F</w:t>
      </w:r>
      <w:r w:rsidRPr="00E956F7">
        <w:rPr>
          <w:szCs w:val="24"/>
        </w:rPr>
        <w:t>requently</w:t>
      </w:r>
      <w:r>
        <w:rPr>
          <w:szCs w:val="24"/>
        </w:rPr>
        <w:t>,</w:t>
      </w:r>
      <w:r w:rsidRPr="00E956F7">
        <w:rPr>
          <w:szCs w:val="24"/>
        </w:rPr>
        <w:t xml:space="preserve"> </w:t>
      </w:r>
      <w:r>
        <w:rPr>
          <w:szCs w:val="24"/>
        </w:rPr>
        <w:t>t</w:t>
      </w:r>
      <w:r w:rsidRPr="00E956F7">
        <w:rPr>
          <w:szCs w:val="24"/>
        </w:rPr>
        <w:t>here are situations</w:t>
      </w:r>
      <w:r w:rsidR="00FC68DB" w:rsidRPr="00F54804">
        <w:t xml:space="preserve"> where a user of χMCF wishes to introduce supplementary information (attributes) to enrich the standard attributes defined by χMCF. In principle, the supplementary information could also be placed in an </w:t>
      </w:r>
      <w:r w:rsidR="00FC68DB" w:rsidRPr="00641774">
        <w:rPr>
          <w:rStyle w:val="CodeCharacter"/>
        </w:rPr>
        <w:t>&lt;appdata</w:t>
      </w:r>
      <w:r w:rsidR="00641774" w:rsidRPr="00641774">
        <w:rPr>
          <w:rStyle w:val="CodeCharacter"/>
        </w:rPr>
        <w:t>/</w:t>
      </w:r>
      <w:r w:rsidR="00FC68DB" w:rsidRPr="00641774">
        <w:rPr>
          <w:rStyle w:val="CodeCharacter"/>
        </w:rPr>
        <w:t>&gt;</w:t>
      </w:r>
      <w:r w:rsidR="00FA456F">
        <w:rPr>
          <w:rStyle w:val="CodeCharacter"/>
        </w:rPr>
        <w:t xml:space="preserve"> </w:t>
      </w:r>
      <w:r w:rsidR="00FC68DB"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&lt;custom_attributes/&gt;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&lt;custom_attributes/&gt;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r w:rsidRPr="00E733DE">
        <w:rPr>
          <w:i/>
        </w:rPr>
        <w:t>string</w:t>
      </w:r>
      <w:r w:rsidRPr="00E733DE">
        <w:t>]</w:t>
      </w:r>
      <w:r w:rsidRPr="00E733DE">
        <w:rPr>
          <w:i/>
          <w:vertAlign w:val="superscript"/>
        </w:rPr>
        <w:t>N</w:t>
      </w:r>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r w:rsidRPr="00E733DE">
        <w:rPr>
          <w:i/>
        </w:rPr>
        <w:t>value-type</w:t>
      </w:r>
      <w:r w:rsidRPr="00E733DE">
        <w:t xml:space="preserve">) </w:t>
      </w:r>
      <w:r w:rsidRPr="00E733DE">
        <w:rPr>
          <w:i/>
        </w:rPr>
        <w:t>key</w:t>
      </w:r>
      <w:r w:rsidRPr="00E733DE">
        <w:t xml:space="preserve"> = {</w:t>
      </w:r>
      <w:r w:rsidRPr="00E733DE">
        <w:rPr>
          <w:i/>
        </w:rPr>
        <w:t>value1, value2, …, valueN</w:t>
      </w:r>
      <w:r w:rsidRPr="00E733DE">
        <w:t>}.</w:t>
      </w:r>
    </w:p>
    <w:p w14:paraId="36C86003" w14:textId="1DB3EAED"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063B94">
        <w:t>vector</w:t>
      </w:r>
      <w:r w:rsidRPr="00E733DE">
        <w:t xml:space="preserve"> or </w:t>
      </w:r>
      <w:r w:rsidRPr="00063B94">
        <w:t>list</w:t>
      </w:r>
      <w:r w:rsidRPr="00E733DE">
        <w:t xml:space="preserve"> </w:t>
      </w:r>
      <w:r w:rsidR="00063B94">
        <w:t xml:space="preserve">templates </w:t>
      </w:r>
      <w:r w:rsidRPr="00E733DE">
        <w:t xml:space="preserve">from the STL of C++ </w:t>
      </w:r>
      <w:r w:rsidR="00D442C1">
        <w:t>(see </w:t>
      </w:r>
      <w:sdt>
        <w:sdtPr>
          <w:id w:val="1041475567"/>
          <w:citation/>
        </w:sdtPr>
        <w:sdtContent>
          <w:r w:rsidR="00D442C1">
            <w:fldChar w:fldCharType="begin"/>
          </w:r>
          <w:r w:rsidR="00043F32">
            <w:rPr>
              <w:lang w:val="en-US"/>
            </w:rPr>
            <w:instrText xml:space="preserve">CITATION ISO14882_2020 \l 1031 </w:instrText>
          </w:r>
          <w:r w:rsidR="00D442C1">
            <w:fldChar w:fldCharType="separate"/>
          </w:r>
          <w:r w:rsidR="005E3DB0" w:rsidRPr="005E3DB0">
            <w:rPr>
              <w:noProof/>
              <w:lang w:val="en-US"/>
            </w:rPr>
            <w:t>[8]</w:t>
          </w:r>
          <w:r w:rsidR="00D442C1">
            <w:fldChar w:fldCharType="end"/>
          </w:r>
        </w:sdtContent>
      </w:sdt>
      <w:r w:rsidR="00D442C1">
        <w:t xml:space="preserve">) </w:t>
      </w:r>
      <w:r w:rsidRPr="00E733DE">
        <w:t>and is called</w:t>
      </w:r>
      <w:r w:rsidR="00F3142F">
        <w:t xml:space="preserve"> “</w:t>
      </w:r>
      <w:r w:rsidRPr="00A751F2">
        <w:t>list</w:t>
      </w:r>
      <w:r w:rsidR="00E8327C">
        <w: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 xml:space="preserve">&lt;custom_attributes/&gt; </w:t>
      </w:r>
      <w:r w:rsidRPr="00E733DE">
        <w:t>are of one of the following forms:</w:t>
      </w:r>
    </w:p>
    <w:p w14:paraId="78754FAB" w14:textId="77777777" w:rsidR="00FC68DB" w:rsidRPr="00E733DE" w:rsidRDefault="00FC68DB" w:rsidP="00EC33AD">
      <w:pPr>
        <w:pStyle w:val="Code"/>
      </w:pPr>
      <w:r w:rsidRPr="00E733DE">
        <w:t>&lt;int key="NameofIntValue"&gt; value &lt;/int&gt;</w:t>
      </w:r>
    </w:p>
    <w:p w14:paraId="477E41A4" w14:textId="77777777" w:rsidR="00FC68DB" w:rsidRPr="00E733DE" w:rsidRDefault="00FC68DB" w:rsidP="00EC33AD">
      <w:pPr>
        <w:pStyle w:val="Code"/>
      </w:pPr>
      <w:r w:rsidRPr="00E733DE">
        <w:t>&lt;int_list key="NameofIntListValue"&gt;</w:t>
      </w:r>
    </w:p>
    <w:p w14:paraId="51A9076B" w14:textId="77777777" w:rsidR="00FC68DB" w:rsidRPr="00E733DE" w:rsidRDefault="00FC68DB" w:rsidP="001F154F">
      <w:pPr>
        <w:pStyle w:val="Code"/>
        <w:keepNext/>
      </w:pPr>
      <w:r w:rsidRPr="00E733DE">
        <w:tab/>
        <w:t>&lt;value index="1"&gt; value1 &lt;/value&gt;</w:t>
      </w:r>
    </w:p>
    <w:p w14:paraId="5C8E81B7" w14:textId="77777777" w:rsidR="00FC68DB" w:rsidRPr="00E733DE" w:rsidRDefault="00FC68DB" w:rsidP="001F154F">
      <w:pPr>
        <w:pStyle w:val="Code"/>
        <w:keepNext/>
      </w:pPr>
      <w:r w:rsidRPr="00E733DE">
        <w:tab/>
        <w:t>…</w:t>
      </w:r>
    </w:p>
    <w:p w14:paraId="62132E42" w14:textId="77777777" w:rsidR="00FC68DB" w:rsidRPr="00E733DE" w:rsidRDefault="00FC68DB" w:rsidP="001F154F">
      <w:pPr>
        <w:pStyle w:val="Code"/>
        <w:keepNext/>
      </w:pPr>
      <w:r w:rsidRPr="00E733DE">
        <w:tab/>
        <w:t>&lt;value index="N"&gt; valueN &lt;/value&gt;</w:t>
      </w:r>
    </w:p>
    <w:p w14:paraId="14E27F95" w14:textId="77777777" w:rsidR="00FC68DB" w:rsidRPr="00E733DE" w:rsidRDefault="00FC68DB" w:rsidP="00EC33AD">
      <w:pPr>
        <w:pStyle w:val="Code"/>
      </w:pPr>
      <w:r w:rsidRPr="00E733DE">
        <w:t>&lt;/int_list&gt;</w:t>
      </w:r>
    </w:p>
    <w:p w14:paraId="5045364B" w14:textId="77777777" w:rsidR="00FC68DB" w:rsidRPr="00E733DE" w:rsidRDefault="00FC68DB" w:rsidP="00EC33AD">
      <w:pPr>
        <w:pStyle w:val="Code"/>
      </w:pPr>
      <w:r w:rsidRPr="00E733DE">
        <w:t>&lt;real key="NameofRealValue"&gt; value &lt;/real&gt;</w:t>
      </w:r>
    </w:p>
    <w:p w14:paraId="0A40B9CF" w14:textId="77777777" w:rsidR="00FC68DB" w:rsidRPr="00E733DE" w:rsidRDefault="00FC68DB" w:rsidP="001F154F">
      <w:pPr>
        <w:pStyle w:val="Code"/>
        <w:keepNext/>
      </w:pPr>
      <w:r w:rsidRPr="00E733DE">
        <w:t>&lt;real_list key="NameofRealListValue"&gt;</w:t>
      </w:r>
    </w:p>
    <w:p w14:paraId="7024F684" w14:textId="77777777" w:rsidR="00FC68DB" w:rsidRPr="00E733DE" w:rsidRDefault="00FC68DB" w:rsidP="001F154F">
      <w:pPr>
        <w:pStyle w:val="Code"/>
        <w:keepNext/>
      </w:pPr>
      <w:r w:rsidRPr="00E733DE">
        <w:tab/>
        <w:t>&lt;value index="1"&gt; value1 &lt;/value&gt;</w:t>
      </w:r>
    </w:p>
    <w:p w14:paraId="55120842" w14:textId="77777777" w:rsidR="00FC68DB" w:rsidRPr="00E733DE" w:rsidRDefault="00FC68DB" w:rsidP="001F154F">
      <w:pPr>
        <w:pStyle w:val="Code"/>
        <w:keepNext/>
      </w:pPr>
      <w:r w:rsidRPr="00E733DE">
        <w:tab/>
        <w:t>…</w:t>
      </w:r>
    </w:p>
    <w:p w14:paraId="2FD3B1CE" w14:textId="77777777" w:rsidR="00FC68DB" w:rsidRPr="00E733DE" w:rsidRDefault="00FC68DB" w:rsidP="001F154F">
      <w:pPr>
        <w:pStyle w:val="Code"/>
        <w:keepNext/>
      </w:pPr>
      <w:r w:rsidRPr="00E733DE">
        <w:tab/>
        <w:t>&lt;value index="N"&gt; valueN &lt;/value&gt;</w:t>
      </w:r>
    </w:p>
    <w:p w14:paraId="6758FFE7" w14:textId="77777777" w:rsidR="00FC68DB" w:rsidRPr="00E733DE" w:rsidRDefault="00FC68DB" w:rsidP="00EC33AD">
      <w:pPr>
        <w:pStyle w:val="Code"/>
      </w:pPr>
      <w:r w:rsidRPr="00E733DE">
        <w:t>&lt;/real_list&gt;</w:t>
      </w:r>
    </w:p>
    <w:p w14:paraId="5C5E397A" w14:textId="77777777" w:rsidR="00FC68DB" w:rsidRPr="00E733DE" w:rsidRDefault="00FC68DB" w:rsidP="00EC33AD">
      <w:pPr>
        <w:pStyle w:val="Code"/>
      </w:pPr>
      <w:r w:rsidRPr="00E733DE">
        <w:t>&lt;string key="NameofStringValue"&gt; value &lt;/string&gt;</w:t>
      </w:r>
    </w:p>
    <w:p w14:paraId="25CFE120" w14:textId="77777777" w:rsidR="00FC68DB" w:rsidRPr="00E733DE" w:rsidRDefault="00FC68DB" w:rsidP="001F154F">
      <w:pPr>
        <w:pStyle w:val="Code"/>
        <w:keepNext/>
      </w:pPr>
      <w:r w:rsidRPr="00E733DE">
        <w:t>&lt;string_list key="NameofStringListValue"&gt;</w:t>
      </w:r>
    </w:p>
    <w:p w14:paraId="32FC605E" w14:textId="77777777" w:rsidR="00FC68DB" w:rsidRPr="00E733DE" w:rsidRDefault="00FC68DB" w:rsidP="001F154F">
      <w:pPr>
        <w:pStyle w:val="Code"/>
        <w:keepNext/>
      </w:pPr>
      <w:r w:rsidRPr="00E733DE">
        <w:tab/>
        <w:t>&lt;value index="1"&gt; value1 &lt;/value&gt;</w:t>
      </w:r>
    </w:p>
    <w:p w14:paraId="1709C487" w14:textId="77777777" w:rsidR="00FC68DB" w:rsidRPr="00E733DE" w:rsidRDefault="00FC68DB" w:rsidP="001F154F">
      <w:pPr>
        <w:pStyle w:val="Code"/>
        <w:keepNext/>
      </w:pPr>
      <w:r w:rsidRPr="00E733DE">
        <w:tab/>
        <w:t>…</w:t>
      </w:r>
    </w:p>
    <w:p w14:paraId="6CC5225E" w14:textId="77777777" w:rsidR="00FC68DB" w:rsidRPr="00E733DE" w:rsidRDefault="00FC68DB" w:rsidP="001F154F">
      <w:pPr>
        <w:pStyle w:val="Code"/>
        <w:keepNext/>
      </w:pPr>
      <w:r w:rsidRPr="00E733DE">
        <w:tab/>
        <w:t xml:space="preserve"> &lt;value index="N"&gt; valueN &lt;/value&gt;</w:t>
      </w:r>
    </w:p>
    <w:p w14:paraId="61C45A3F" w14:textId="77777777" w:rsidR="00FC68DB" w:rsidRPr="00E733DE" w:rsidRDefault="00FC68DB" w:rsidP="00EC33AD">
      <w:pPr>
        <w:pStyle w:val="Code"/>
      </w:pPr>
      <w:r w:rsidRPr="00E733DE">
        <w:t>&lt;/string_list&gt;.</w:t>
      </w:r>
    </w:p>
    <w:p w14:paraId="44C70485" w14:textId="0116C50A" w:rsidR="00FC68DB" w:rsidRPr="00E733DE" w:rsidRDefault="00C5437F" w:rsidP="00164C01">
      <w:pPr>
        <w:spacing w:before="120" w:after="0"/>
      </w:pPr>
      <w:r w:rsidRPr="00E733DE">
        <w:t>This means that</w:t>
      </w:r>
      <w:r w:rsidR="00FC68DB" w:rsidRPr="00E733DE">
        <w:t xml:space="preserve"> the name of the element specifies the </w:t>
      </w:r>
      <w:r w:rsidR="00FC68DB" w:rsidRPr="009E714D">
        <w:t>value-type</w:t>
      </w:r>
      <w:r w:rsidR="00FC68DB" w:rsidRPr="00E733DE">
        <w:t xml:space="preserve"> while the </w:t>
      </w:r>
      <w:r w:rsidR="00FC68DB" w:rsidRPr="009E714D">
        <w:t xml:space="preserve">value(s) </w:t>
      </w:r>
      <w:r w:rsidR="00FC68DB" w:rsidRPr="00E733DE">
        <w:t xml:space="preserve">is/are hold in one or several element(s) </w:t>
      </w:r>
      <w:r w:rsidR="00FC68DB" w:rsidRPr="00250146">
        <w:rPr>
          <w:rStyle w:val="CodeCharacter"/>
        </w:rPr>
        <w:t>&lt;value/&gt;</w:t>
      </w:r>
      <w:r w:rsidR="00FC68DB" w:rsidRPr="00E733DE">
        <w:t>. A list is signified by the suffix</w:t>
      </w:r>
      <w:r w:rsidR="00F3142F">
        <w:t xml:space="preserve"> “</w:t>
      </w:r>
      <w:r w:rsidR="00FC68DB" w:rsidRPr="009E714D">
        <w:t>_list</w:t>
      </w:r>
      <w:r w:rsidR="00834891">
        <w:t>”.</w:t>
      </w:r>
      <w:r w:rsidR="00FC68DB" w:rsidRPr="00E733DE">
        <w:t xml:space="preserve"> All elements own the attribute </w:t>
      </w:r>
      <w:r w:rsidR="00FC68DB" w:rsidRPr="00516879">
        <w:rPr>
          <w:rStyle w:val="CodeCharacter"/>
        </w:rPr>
        <w:t>key</w:t>
      </w:r>
      <w:r w:rsidR="00FC68DB" w:rsidRPr="00E733DE">
        <w:t>.</w:t>
      </w:r>
    </w:p>
    <w:p w14:paraId="22052FCB" w14:textId="5E79905F" w:rsidR="00FC68DB" w:rsidRPr="00E733DE" w:rsidRDefault="00FC68DB" w:rsidP="00164C01">
      <w:pPr>
        <w:spacing w:before="120" w:after="0"/>
      </w:pPr>
      <w:r w:rsidRPr="00E733DE">
        <w:t xml:space="preserve">Often the </w:t>
      </w:r>
      <w:r w:rsidRPr="006031CD">
        <w:rPr>
          <w:rStyle w:val="CodeCharacter"/>
        </w:rPr>
        <w:t>&lt;custom_attributes/&gt;</w:t>
      </w:r>
      <w:r w:rsidR="00516879" w:rsidRPr="00E733DE">
        <w:t xml:space="preserve"> </w:t>
      </w:r>
      <w:r w:rsidR="00FA456F">
        <w:t>e</w:t>
      </w:r>
      <w:r w:rsidR="00516879">
        <w:t>lement</w:t>
      </w:r>
      <w:r w:rsidR="00FA456F">
        <w:t xml:space="preserve"> h</w:t>
      </w:r>
      <w:r w:rsidRPr="00E733DE">
        <w:t xml:space="preserve">as an </w:t>
      </w:r>
      <w:r w:rsidRPr="009E714D">
        <w:t>owner</w:t>
      </w:r>
      <w:r w:rsidRPr="00E733DE">
        <w:t xml:space="preserve"> and is needed </w:t>
      </w:r>
      <w:r w:rsidRPr="009E714D">
        <w:t>for</w:t>
      </w:r>
      <w:r w:rsidRPr="00E733DE">
        <w:t xml:space="preserve"> a special purpose. For example, Mr. Brown needs </w:t>
      </w:r>
      <w:r w:rsidR="00516879" w:rsidRPr="00E733DE">
        <w:t xml:space="preserve">for one and the same joint element </w:t>
      </w:r>
      <w:r w:rsidRPr="00E733DE">
        <w:t>an integer valued attribute named</w:t>
      </w:r>
      <w:r w:rsidR="00F3142F">
        <w:t xml:space="preserve"> “</w:t>
      </w:r>
      <w:r w:rsidRPr="009E714D">
        <w:t>priority</w:t>
      </w:r>
      <w:r w:rsidR="009E714D" w:rsidRPr="009E714D">
        <w:t>”</w:t>
      </w:r>
      <w:r w:rsidRPr="00E733DE">
        <w:t xml:space="preserve"> which should </w:t>
      </w:r>
      <w:r w:rsidR="00516879">
        <w:t>take on</w:t>
      </w:r>
      <w:r w:rsidRPr="00E733DE">
        <w:t xml:space="preserve"> different values for two </w:t>
      </w:r>
      <w:r w:rsidR="00516879" w:rsidRPr="00E733DE">
        <w:t xml:space="preserve">different </w:t>
      </w:r>
      <w:r w:rsidRPr="00E733DE">
        <w:t>applications</w:t>
      </w:r>
      <w:r w:rsidR="00F3142F">
        <w:t xml:space="preserve"> “</w:t>
      </w:r>
      <w:r w:rsidRPr="009E714D">
        <w:t>Fatigue</w:t>
      </w:r>
      <w:r w:rsidR="00AF69E3">
        <w:t xml:space="preserve">” </w:t>
      </w:r>
      <w:r w:rsidRPr="00E733DE">
        <w:t>(1) and</w:t>
      </w:r>
      <w:r w:rsidR="00F3142F">
        <w:t xml:space="preserve"> “</w:t>
      </w:r>
      <w:r w:rsidRPr="009E714D">
        <w:t>Statics</w:t>
      </w:r>
      <w:r w:rsidR="00AF69E3">
        <w:t xml:space="preserve">” </w:t>
      </w:r>
      <w:r w:rsidRPr="00E733DE">
        <w:t>(22). Th</w:t>
      </w:r>
      <w:r w:rsidR="00516879">
        <w:t>is</w:t>
      </w:r>
      <w:r w:rsidRPr="00E733DE">
        <w:t xml:space="preserve"> c</w:t>
      </w:r>
      <w:r w:rsidR="009E714D">
        <w:t>an</w:t>
      </w:r>
      <w:r w:rsidRPr="00E733DE">
        <w:t xml:space="preserve"> be specified in a </w:t>
      </w:r>
      <w:r w:rsidRPr="006031CD">
        <w:rPr>
          <w:rStyle w:val="CodeCharacter"/>
        </w:rPr>
        <w:t>&lt;custom_attributes_list/&gt;</w:t>
      </w:r>
      <w:r w:rsidRPr="00E733DE">
        <w:t xml:space="preserve"> as follows:</w:t>
      </w:r>
    </w:p>
    <w:p w14:paraId="7A9ADAF2" w14:textId="69F010C4" w:rsidR="00577CF4" w:rsidRPr="00734A9C" w:rsidRDefault="0097331B" w:rsidP="00A76BFE">
      <w:pPr>
        <w:pStyle w:val="Example"/>
      </w:pPr>
      <w:r>
        <w:t>Example</w:t>
      </w:r>
      <w:r w:rsidR="00516879">
        <w:t xml:space="preserve"> </w:t>
      </w:r>
    </w:p>
    <w:p w14:paraId="6C0EF6EC" w14:textId="77777777" w:rsidR="00FC68DB" w:rsidRPr="00734A9C" w:rsidRDefault="00FC68DB" w:rsidP="002B3B7D">
      <w:pPr>
        <w:pStyle w:val="XMLCode"/>
        <w:keepNext/>
        <w:rPr>
          <w:lang w:val="en-GB"/>
        </w:rPr>
      </w:pPr>
      <w:r w:rsidRPr="00734A9C">
        <w:rPr>
          <w:lang w:val="en-GB"/>
        </w:rPr>
        <w:t>&lt;custom_attributes_list&gt;</w:t>
      </w:r>
    </w:p>
    <w:p w14:paraId="1523B38C" w14:textId="77777777" w:rsidR="00FC68DB" w:rsidRPr="00734A9C" w:rsidRDefault="00FC68DB" w:rsidP="002B3B7D">
      <w:pPr>
        <w:pStyle w:val="XMLCode"/>
        <w:keepNext/>
        <w:rPr>
          <w:lang w:val="en-GB"/>
        </w:rPr>
      </w:pPr>
      <w:r w:rsidRPr="00734A9C">
        <w:rPr>
          <w:lang w:val="en-GB"/>
        </w:rPr>
        <w:tab/>
        <w:t>&lt;custom_attributes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lastRenderedPageBreak/>
        <w:tab/>
        <w:t>&lt;/custom_attributes&gt;</w:t>
      </w:r>
    </w:p>
    <w:p w14:paraId="4E66BA78" w14:textId="77777777" w:rsidR="00FC68DB" w:rsidRPr="00734A9C" w:rsidRDefault="00FC68DB" w:rsidP="00B202D2">
      <w:pPr>
        <w:pStyle w:val="XMLCode"/>
        <w:rPr>
          <w:lang w:val="en-GB"/>
        </w:rPr>
      </w:pPr>
      <w:r w:rsidRPr="00734A9C">
        <w:rPr>
          <w:lang w:val="en-GB"/>
        </w:rPr>
        <w:tab/>
        <w:t>&lt;custom_attributes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&lt;/custom_attributes&gt;</w:t>
      </w:r>
    </w:p>
    <w:p w14:paraId="2C631111" w14:textId="7706D1B1" w:rsidR="00FC68DB" w:rsidRPr="0013175B" w:rsidRDefault="00FC68DB" w:rsidP="00B202D2">
      <w:pPr>
        <w:pStyle w:val="XMLCode"/>
        <w:rPr>
          <w:lang w:val="en-GB"/>
        </w:rPr>
      </w:pPr>
      <w:r w:rsidRPr="00734A9C">
        <w:rPr>
          <w:lang w:val="en-GB"/>
        </w:rPr>
        <w:t>&lt;/custom_attributes_list&gt;</w:t>
      </w:r>
      <w:r w:rsidR="009E714D">
        <w:rPr>
          <w:lang w:val="en-GB"/>
        </w:rPr>
        <w:t xml:space="preserve"> </w:t>
      </w:r>
    </w:p>
    <w:p w14:paraId="6F92714B" w14:textId="5ACE44A0" w:rsidR="00FC68DB" w:rsidRPr="00E733DE" w:rsidRDefault="00FC68DB" w:rsidP="00164C01">
      <w:pPr>
        <w:spacing w:before="120"/>
      </w:pPr>
      <w:r w:rsidRPr="00F54804">
        <w:t xml:space="preserve">In the above </w:t>
      </w:r>
      <w:r w:rsidRPr="00E733DE">
        <w:t xml:space="preserve">example, the </w:t>
      </w:r>
      <w:r w:rsidRPr="00F45E5A">
        <w:rPr>
          <w:rStyle w:val="CodeCharacter"/>
        </w:rPr>
        <w:t>owner</w:t>
      </w:r>
      <w:r w:rsidRPr="009E714D">
        <w:t xml:space="preserve"> </w:t>
      </w:r>
      <w:r w:rsidR="00FA456F" w:rsidRPr="00E733DE">
        <w:t>is</w:t>
      </w:r>
      <w:r w:rsidR="00F3142F">
        <w:t xml:space="preserve"> “</w:t>
      </w:r>
      <w:r w:rsidRPr="009E714D">
        <w:t>Mr Brown</w:t>
      </w:r>
      <w:r w:rsidR="00AF69E3">
        <w:t xml:space="preserve">” </w:t>
      </w:r>
      <w:r w:rsidR="00FA456F" w:rsidRPr="00E733DE">
        <w:t>in both cases</w:t>
      </w:r>
      <w:r w:rsidR="00FA456F">
        <w:t>,</w:t>
      </w:r>
      <w:r w:rsidR="00FA456F" w:rsidRPr="00E733DE">
        <w:t xml:space="preserve"> </w:t>
      </w:r>
      <w:r w:rsidRPr="00E733DE">
        <w:t xml:space="preserve">while the applications can be distinguished by the attributes </w:t>
      </w:r>
      <w:r w:rsidRPr="009E714D">
        <w:rPr>
          <w:rStyle w:val="CodeCharacter"/>
          <w:bCs/>
          <w:iCs/>
        </w:rPr>
        <w:t>for="Fatigue"</w:t>
      </w:r>
      <w:r w:rsidRPr="009E714D">
        <w:t xml:space="preserve"> </w:t>
      </w:r>
      <w:r w:rsidRPr="00E733DE">
        <w:t xml:space="preserve">and </w:t>
      </w:r>
      <w:r w:rsidRPr="009E714D">
        <w:rPr>
          <w:rStyle w:val="CodeCharacter"/>
        </w:rPr>
        <w:t>for="Static</w:t>
      </w:r>
      <w:r w:rsidR="009E714D">
        <w:rPr>
          <w:rStyle w:val="CodeCharacter"/>
        </w:rPr>
        <w:t>s</w:t>
      </w:r>
      <w:r w:rsidR="00B87A73" w:rsidRPr="009E714D">
        <w:rPr>
          <w:rStyle w:val="CodeCharacter"/>
          <w:bCs/>
          <w:iCs/>
        </w:rPr>
        <w:t>"</w:t>
      </w:r>
      <w:r w:rsidRPr="00E733DE">
        <w:t xml:space="preserve">, respectively. </w:t>
      </w:r>
    </w:p>
    <w:p w14:paraId="60114C52" w14:textId="102FBDDD" w:rsidR="00FC68DB" w:rsidRPr="00F54804" w:rsidRDefault="00FC68DB" w:rsidP="00164C01">
      <w:pPr>
        <w:spacing w:before="120" w:after="0"/>
      </w:pPr>
      <w:r w:rsidRPr="00E733DE">
        <w:t xml:space="preserve">The more general case that several </w:t>
      </w:r>
      <w:r w:rsidRPr="006031CD">
        <w:rPr>
          <w:rStyle w:val="CodeCharacter"/>
        </w:rPr>
        <w:t>&lt;custom_attributes/&gt;</w:t>
      </w:r>
      <w:r w:rsidR="00EE39D1" w:rsidRPr="00F54804">
        <w:t xml:space="preserve"> </w:t>
      </w:r>
      <w:r w:rsidRPr="00E733DE">
        <w:t xml:space="preserve">with different ownerships and for different purposes is considered </w:t>
      </w:r>
      <w:r w:rsidRPr="00F54804">
        <w:t xml:space="preserve">by the element </w:t>
      </w:r>
      <w:r w:rsidRPr="006031CD">
        <w:rPr>
          <w:rStyle w:val="CodeCharacter"/>
        </w:rPr>
        <w:t>&lt;custom_attributes_list/&gt;</w:t>
      </w:r>
      <w:r w:rsidR="00EE39D1" w:rsidRPr="00F54804">
        <w:t xml:space="preserve"> </w:t>
      </w:r>
      <w:r w:rsidRPr="00F54804">
        <w:t xml:space="preserve">with all the </w:t>
      </w:r>
      <w:r w:rsidRPr="006031CD">
        <w:rPr>
          <w:rStyle w:val="CodeCharacter"/>
        </w:rPr>
        <w:t>&lt;custom_attributes/&gt;</w:t>
      </w:r>
      <w:r w:rsidR="00EE39D1" w:rsidRPr="00F54804">
        <w:t xml:space="preserve"> </w:t>
      </w:r>
      <w:r w:rsidR="00FF63E8">
        <w:t>elements a</w:t>
      </w:r>
      <w:r w:rsidRPr="00F54804">
        <w:t xml:space="preserve">s child-elements. No attributes are associated to the element </w:t>
      </w:r>
      <w:r w:rsidRPr="006031CD">
        <w:rPr>
          <w:rStyle w:val="CodeCharacter"/>
        </w:rPr>
        <w:t>&lt;custom_attributes_list/&gt;</w:t>
      </w:r>
      <w:r w:rsidRPr="00F54804">
        <w:t>.</w:t>
      </w:r>
      <w:r w:rsidR="00EE39D1">
        <w:t xml:space="preserve"> </w:t>
      </w:r>
    </w:p>
    <w:p w14:paraId="12A9CC38" w14:textId="6FB5DE48" w:rsidR="00FC68DB" w:rsidRPr="00F54804" w:rsidRDefault="00EE39D1" w:rsidP="00164C01">
      <w:pPr>
        <w:spacing w:before="120" w:after="0"/>
      </w:pPr>
      <w:r>
        <w:t>The e</w:t>
      </w:r>
      <w:r w:rsidR="00FC68DB" w:rsidRPr="00F54804">
        <w:t>xistence of</w:t>
      </w:r>
      <w:r>
        <w:t xml:space="preserve"> a</w:t>
      </w:r>
      <w:r w:rsidR="00FC68DB" w:rsidRPr="00F54804">
        <w:t xml:space="preserve"> </w:t>
      </w:r>
      <w:r w:rsidR="00FC68DB" w:rsidRPr="006031CD">
        <w:rPr>
          <w:rStyle w:val="CodeCharacter"/>
        </w:rPr>
        <w:t>&lt;custom_attributes_list/&gt;</w:t>
      </w:r>
      <w:r w:rsidR="00FC68DB" w:rsidRPr="00F54804">
        <w:t xml:space="preserve"> inside a connection is optional. There can </w:t>
      </w:r>
      <w:r>
        <w:t xml:space="preserve">at most </w:t>
      </w:r>
      <w:r w:rsidR="00FC68DB" w:rsidRPr="00F54804">
        <w:t>one element inside each connection.</w:t>
      </w:r>
    </w:p>
    <w:p w14:paraId="170C3F70" w14:textId="43DEC023" w:rsidR="00FC68DB" w:rsidRDefault="00FC68DB" w:rsidP="00B202D2">
      <w:pPr>
        <w:keepNext/>
        <w:spacing w:before="120"/>
      </w:pPr>
      <w:r w:rsidRPr="00F54804">
        <w:t xml:space="preserve">The </w:t>
      </w:r>
      <w:r w:rsidRPr="006031CD">
        <w:rPr>
          <w:rStyle w:val="CodeCharacter"/>
        </w:rPr>
        <w:t>&lt;custom_attributes_list/&gt;</w:t>
      </w:r>
      <w:r w:rsidRPr="00F54804">
        <w:t xml:space="preserve"> contains at least one of the following nested elements</w:t>
      </w:r>
      <w:r w:rsidR="00F73574">
        <w:t xml:space="preserve"> (</w:t>
      </w:r>
      <w:r w:rsidR="00F73574">
        <w:fldChar w:fldCharType="begin"/>
      </w:r>
      <w:r w:rsidR="00F73574">
        <w:instrText xml:space="preserve"> REF _Ref156247232 \h </w:instrText>
      </w:r>
      <w:r w:rsidR="00F73574">
        <w:fldChar w:fldCharType="separate"/>
      </w:r>
      <w:r w:rsidR="0012574E" w:rsidRPr="00F54804">
        <w:t xml:space="preserve">Table </w:t>
      </w:r>
      <w:r w:rsidR="0012574E">
        <w:rPr>
          <w:noProof/>
        </w:rPr>
        <w:t>17</w:t>
      </w:r>
      <w:r w:rsidR="00F73574">
        <w:fldChar w:fldCharType="end"/>
      </w:r>
      <w:r w:rsidR="00F73574">
        <w:t>)</w:t>
      </w:r>
      <w:r w:rsidRPr="00F54804">
        <w:t>:</w:t>
      </w:r>
    </w:p>
    <w:p w14:paraId="6803FB90" w14:textId="084C6AC6" w:rsidR="0039224F" w:rsidRPr="00F54804" w:rsidRDefault="0039224F" w:rsidP="001640C5">
      <w:pPr>
        <w:pStyle w:val="Beschriftung"/>
        <w:keepNext/>
        <w:keepLines/>
      </w:pPr>
      <w:bookmarkStart w:id="453" w:name="_Ref156247232"/>
      <w:bookmarkStart w:id="454" w:name="_Toc159618949"/>
      <w:r w:rsidRPr="00F54804">
        <w:t xml:space="preserve">Table </w:t>
      </w:r>
      <w:r w:rsidRPr="00F54804">
        <w:fldChar w:fldCharType="begin"/>
      </w:r>
      <w:r w:rsidRPr="00F54804">
        <w:instrText xml:space="preserve"> SEQ Table \* ARABIC </w:instrText>
      </w:r>
      <w:r w:rsidRPr="00F54804">
        <w:fldChar w:fldCharType="separate"/>
      </w:r>
      <w:r w:rsidR="0012574E">
        <w:rPr>
          <w:noProof/>
        </w:rPr>
        <w:t>17</w:t>
      </w:r>
      <w:r w:rsidRPr="00F54804">
        <w:fldChar w:fldCharType="end"/>
      </w:r>
      <w:bookmarkEnd w:id="453"/>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_list/&gt;</w:t>
      </w:r>
      <w:bookmarkEnd w:id="45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r w:rsidRPr="00F54804">
              <w:rPr>
                <w:sz w:val="20"/>
                <w:szCs w:val="20"/>
              </w:rPr>
              <w:t>custom_attributes</w:t>
            </w:r>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5FDCCB1D" w:rsidR="00FC68DB" w:rsidRPr="00726144" w:rsidRDefault="004857C3" w:rsidP="00B202D2">
      <w:pPr>
        <w:spacing w:before="120"/>
      </w:pPr>
      <w:r>
        <w:t>A</w:t>
      </w:r>
      <w:r w:rsidR="00FC68DB" w:rsidRPr="00BD52D7">
        <w:t xml:space="preserve">t least one element </w:t>
      </w:r>
      <w:r w:rsidRPr="006031CD">
        <w:rPr>
          <w:rStyle w:val="CodeCharacter"/>
        </w:rPr>
        <w:t>&lt;custom_attributes/&gt;</w:t>
      </w:r>
      <w:r w:rsidRPr="001E4607">
        <w:t xml:space="preserve"> </w:t>
      </w:r>
      <w:r>
        <w:t xml:space="preserve">must be </w:t>
      </w:r>
      <w:r w:rsidR="00FC68DB" w:rsidRPr="00BD52D7">
        <w:t>inside</w:t>
      </w:r>
      <w:r>
        <w:t xml:space="preserve"> a</w:t>
      </w:r>
      <w:r w:rsidR="00FC68DB" w:rsidRPr="00BD52D7">
        <w:t xml:space="preserve"> </w:t>
      </w:r>
      <w:r w:rsidR="00FC68DB" w:rsidRPr="006031CD">
        <w:rPr>
          <w:rStyle w:val="CodeCharacter"/>
        </w:rPr>
        <w:t>&lt;custom_attributes_list/&gt;</w:t>
      </w:r>
      <w:r w:rsidR="00FC68DB" w:rsidRPr="000A1B7B">
        <w:t>.</w:t>
      </w:r>
      <w:r>
        <w:t xml:space="preserve"> </w:t>
      </w:r>
    </w:p>
    <w:p w14:paraId="36EF742C" w14:textId="1700B995" w:rsidR="00FC68DB" w:rsidRDefault="00F73574" w:rsidP="00B202D2">
      <w:pPr>
        <w:keepNext/>
        <w:spacing w:before="120"/>
      </w:pPr>
      <w:r>
        <w:t xml:space="preserve">The </w:t>
      </w:r>
      <w:r w:rsidR="00FC68DB" w:rsidRPr="00F54804">
        <w:t>XML specification of</w:t>
      </w:r>
      <w:r w:rsidR="009B7D96">
        <w:t xml:space="preserve"> the</w:t>
      </w:r>
      <w:r w:rsidR="00FC68DB" w:rsidRPr="00F54804">
        <w:t xml:space="preserve"> </w:t>
      </w:r>
      <w:r w:rsidR="00FC68DB" w:rsidRPr="006031CD">
        <w:rPr>
          <w:rStyle w:val="CodeCharacter"/>
        </w:rPr>
        <w:t>&lt;custom_attributes/&gt;</w:t>
      </w:r>
      <w:r w:rsidRPr="00F73574">
        <w:t xml:space="preserve"> </w:t>
      </w:r>
      <w:r w:rsidR="009B7D96">
        <w:t xml:space="preserve">element </w:t>
      </w:r>
      <w:r w:rsidRPr="00F73574">
        <w:t xml:space="preserve">is </w:t>
      </w:r>
      <w:r w:rsidR="00825756">
        <w:t>shown</w:t>
      </w:r>
      <w:r w:rsidRPr="00F73574">
        <w:t xml:space="preserve"> in </w:t>
      </w:r>
      <w:r w:rsidRPr="00F73574">
        <w:fldChar w:fldCharType="begin"/>
      </w:r>
      <w:r w:rsidRPr="00F73574">
        <w:instrText xml:space="preserve"> REF _Ref156247293 \h </w:instrText>
      </w:r>
      <w:r>
        <w:instrText xml:space="preserve"> \* MERGEFORMAT </w:instrText>
      </w:r>
      <w:r w:rsidRPr="00F73574">
        <w:fldChar w:fldCharType="separate"/>
      </w:r>
      <w:r w:rsidR="0012574E" w:rsidRPr="00F54804">
        <w:t xml:space="preserve">Table </w:t>
      </w:r>
      <w:r w:rsidR="0012574E">
        <w:t>18</w:t>
      </w:r>
      <w:r w:rsidRPr="00F73574">
        <w:fldChar w:fldCharType="end"/>
      </w:r>
      <w:r w:rsidR="00FC68DB" w:rsidRPr="00F54804">
        <w:t>:</w:t>
      </w:r>
      <w:r>
        <w:t xml:space="preserve"> </w:t>
      </w:r>
    </w:p>
    <w:p w14:paraId="68CBBF86" w14:textId="78355639" w:rsidR="0039224F" w:rsidRPr="00F54804" w:rsidRDefault="0039224F" w:rsidP="001640C5">
      <w:pPr>
        <w:pStyle w:val="Beschriftung"/>
        <w:keepNext/>
        <w:keepLines/>
      </w:pPr>
      <w:bookmarkStart w:id="455" w:name="_Ref156247293"/>
      <w:bookmarkStart w:id="456" w:name="_Toc159618950"/>
      <w:r w:rsidRPr="00F54804">
        <w:t xml:space="preserve">Table </w:t>
      </w:r>
      <w:r w:rsidRPr="00F54804">
        <w:fldChar w:fldCharType="begin"/>
      </w:r>
      <w:r w:rsidRPr="00F54804">
        <w:instrText xml:space="preserve"> SEQ Table \* ARABIC </w:instrText>
      </w:r>
      <w:r w:rsidRPr="00F54804">
        <w:fldChar w:fldCharType="separate"/>
      </w:r>
      <w:r w:rsidR="0012574E">
        <w:rPr>
          <w:noProof/>
        </w:rPr>
        <w:t>18</w:t>
      </w:r>
      <w:r w:rsidRPr="00F54804">
        <w:fldChar w:fldCharType="end"/>
      </w:r>
      <w:bookmarkEnd w:id="455"/>
      <w:r>
        <w:t xml:space="preserve"> —</w:t>
      </w:r>
      <w:r w:rsidRPr="00F54804">
        <w:t xml:space="preserve"> Attributes of </w:t>
      </w:r>
      <w:r w:rsidRPr="00251C60">
        <w:rPr>
          <w:rStyle w:val="CodeCharacter"/>
        </w:rPr>
        <w:t>&lt;custom_attributes/&gt;</w:t>
      </w:r>
      <w:r w:rsidRPr="005C2D94">
        <w:t xml:space="preserve"> element</w:t>
      </w:r>
      <w:bookmarkEnd w:id="45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7F51BE">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7F51BE">
        <w:trPr>
          <w:jc w:val="center"/>
        </w:trPr>
        <w:tc>
          <w:tcPr>
            <w:tcW w:w="1526" w:type="dxa"/>
            <w:tcBorders>
              <w:top w:val="dotted" w:sz="4" w:space="0" w:color="000000"/>
              <w:left w:val="single" w:sz="8" w:space="0" w:color="000000"/>
              <w:bottom w:val="single" w:sz="4" w:space="0" w:color="auto"/>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single" w:sz="4" w:space="0" w:color="auto"/>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auto"/>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auto"/>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auto"/>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318D6ADD" w:rsidR="00FC68DB" w:rsidRPr="00726144" w:rsidRDefault="00FC68DB" w:rsidP="00B202D2">
      <w:r w:rsidRPr="005C2D94">
        <w:t>The</w:t>
      </w:r>
      <w:r w:rsidR="004E0E3F">
        <w:t xml:space="preserve"> pair of</w:t>
      </w:r>
      <w:r w:rsidRPr="005C2D94">
        <w:t xml:space="preserve"> attributes </w:t>
      </w:r>
      <w:r w:rsidRPr="004732F5">
        <w:rPr>
          <w:rStyle w:val="CodeCharacter"/>
        </w:rPr>
        <w:t>owner</w:t>
      </w:r>
      <w:r w:rsidRPr="001E4607">
        <w:t xml:space="preserve"> and </w:t>
      </w:r>
      <w:r w:rsidRPr="004732F5">
        <w:rPr>
          <w:rStyle w:val="CodeCharacter"/>
        </w:rPr>
        <w:t>for</w:t>
      </w:r>
      <w:r w:rsidRPr="00F45E5A">
        <w:t xml:space="preserve"> </w:t>
      </w:r>
      <w:r w:rsidR="004E0E3F">
        <w:t>of</w:t>
      </w:r>
      <w:r w:rsidRPr="00BD52D7">
        <w:t xml:space="preserve"> each </w:t>
      </w:r>
      <w:r w:rsidRPr="006031CD">
        <w:rPr>
          <w:rStyle w:val="CodeCharacter"/>
        </w:rPr>
        <w:t>&lt;custom_attributes/&gt;</w:t>
      </w:r>
      <w:r w:rsidRPr="00BD52D7">
        <w:t xml:space="preserve"> element </w:t>
      </w:r>
      <w:r w:rsidR="004E0E3F">
        <w:t>must</w:t>
      </w:r>
      <w:r w:rsidR="003359B7">
        <w:t xml:space="preserve"> </w:t>
      </w:r>
      <w:r w:rsidRPr="00BD52D7">
        <w:t xml:space="preserve">be unique within each </w:t>
      </w:r>
      <w:r w:rsidRPr="006031CD">
        <w:rPr>
          <w:rStyle w:val="CodeCharacter"/>
        </w:rPr>
        <w:t>&lt;custom_attributes_list/&gt;.</w:t>
      </w:r>
    </w:p>
    <w:p w14:paraId="2E2A55FD" w14:textId="614DBADE" w:rsidR="00FC68DB" w:rsidRDefault="00FC68DB" w:rsidP="00B202D2">
      <w:pPr>
        <w:keepNext/>
      </w:pPr>
      <w:r w:rsidRPr="00F54804">
        <w:t xml:space="preserve">The </w:t>
      </w:r>
      <w:r w:rsidRPr="006031CD">
        <w:rPr>
          <w:rStyle w:val="CodeCharacter"/>
        </w:rPr>
        <w:t>&lt;custom_attributes/&gt;</w:t>
      </w:r>
      <w:r w:rsidRPr="00F54804">
        <w:t xml:space="preserve"> element m</w:t>
      </w:r>
      <w:r w:rsidR="00737E56">
        <w:t>ust</w:t>
      </w:r>
      <w:r w:rsidRPr="00F54804">
        <w:t xml:space="preserve"> contain at least one of the following nested elements</w:t>
      </w:r>
      <w:r w:rsidR="00F73574">
        <w:t xml:space="preserve"> (</w:t>
      </w:r>
      <w:r w:rsidR="00F73574">
        <w:fldChar w:fldCharType="begin"/>
      </w:r>
      <w:r w:rsidR="00F73574">
        <w:instrText xml:space="preserve"> REF _Ref156247329 \h </w:instrText>
      </w:r>
      <w:r w:rsidR="00F73574">
        <w:fldChar w:fldCharType="separate"/>
      </w:r>
      <w:r w:rsidR="0012574E" w:rsidRPr="00F54804">
        <w:t xml:space="preserve">Table </w:t>
      </w:r>
      <w:r w:rsidR="0012574E">
        <w:rPr>
          <w:noProof/>
        </w:rPr>
        <w:t>19</w:t>
      </w:r>
      <w:r w:rsidR="00F73574">
        <w:fldChar w:fldCharType="end"/>
      </w:r>
      <w:r w:rsidR="00F73574">
        <w:t>)</w:t>
      </w:r>
      <w:r w:rsidRPr="00F54804">
        <w:t>:</w:t>
      </w:r>
    </w:p>
    <w:p w14:paraId="298CE489" w14:textId="1302E4A4" w:rsidR="0039224F" w:rsidRPr="00F54804" w:rsidRDefault="0039224F" w:rsidP="001640C5">
      <w:pPr>
        <w:pStyle w:val="Beschriftung"/>
        <w:keepNext/>
        <w:keepLines/>
      </w:pPr>
      <w:bookmarkStart w:id="457" w:name="_Ref156247329"/>
      <w:bookmarkStart w:id="458" w:name="_Toc159618951"/>
      <w:r w:rsidRPr="00F54804">
        <w:t xml:space="preserve">Table </w:t>
      </w:r>
      <w:r w:rsidRPr="00F54804">
        <w:fldChar w:fldCharType="begin"/>
      </w:r>
      <w:r w:rsidRPr="00F54804">
        <w:instrText xml:space="preserve"> SEQ Table \* ARABIC </w:instrText>
      </w:r>
      <w:r w:rsidRPr="00F54804">
        <w:fldChar w:fldCharType="separate"/>
      </w:r>
      <w:r w:rsidR="0012574E">
        <w:rPr>
          <w:noProof/>
        </w:rPr>
        <w:t>19</w:t>
      </w:r>
      <w:r w:rsidRPr="00F54804">
        <w:fldChar w:fldCharType="end"/>
      </w:r>
      <w:bookmarkEnd w:id="457"/>
      <w:r>
        <w:t xml:space="preserve"> —</w:t>
      </w:r>
      <w:r w:rsidRPr="00F54804">
        <w:t xml:space="preserve"> Nested elements of element </w:t>
      </w:r>
      <w:r w:rsidRPr="00F54804">
        <w:rPr>
          <w:rFonts w:ascii="Courier New" w:hAnsi="Courier New" w:cs="Courier New"/>
        </w:rPr>
        <w:t>&lt;custom_attributes</w:t>
      </w:r>
      <w:r w:rsidRPr="005C2D94">
        <w:rPr>
          <w:rFonts w:ascii="Courier New" w:hAnsi="Courier New" w:cs="Courier New"/>
        </w:rPr>
        <w:t>/&gt;</w:t>
      </w:r>
      <w:bookmarkEnd w:id="458"/>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15D56F74"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r w:rsidR="00737E56">
              <w:rPr>
                <w:rFonts w:cs="Calibri"/>
                <w:sz w:val="20"/>
                <w:szCs w:val="20"/>
                <w:lang w:eastAsia="en-GB"/>
              </w:rPr>
              <w:t xml:space="preserve"> is needed</w:t>
            </w:r>
            <w:r w:rsidRPr="00F54804">
              <w:rPr>
                <w:rFonts w:cs="Calibri"/>
                <w:sz w:val="20"/>
                <w:szCs w:val="20"/>
                <w:lang w:eastAsia="en-GB"/>
              </w:rPr>
              <w:t>.</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r w:rsidRPr="00F54804">
              <w:rPr>
                <w:sz w:val="20"/>
                <w:szCs w:val="20"/>
              </w:rPr>
              <w:t>string_list</w:t>
            </w:r>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r w:rsidRPr="00F54804">
              <w:rPr>
                <w:sz w:val="20"/>
                <w:szCs w:val="20"/>
              </w:rPr>
              <w:t>real_list</w:t>
            </w:r>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r w:rsidRPr="00F54804">
              <w:rPr>
                <w:sz w:val="20"/>
                <w:szCs w:val="20"/>
              </w:rPr>
              <w:t>int_list</w:t>
            </w:r>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46C80636" w:rsidR="00FC68DB" w:rsidRPr="00D67FA8"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w:t>
      </w:r>
      <w:r w:rsidR="0028523B">
        <w:t>must</w:t>
      </w:r>
      <w:r w:rsidRPr="00BD52D7">
        <w:t xml:space="preserve"> have the following data type assignments for their value</w:t>
      </w:r>
      <w:r w:rsidR="0028523B">
        <w:t>, respectively</w:t>
      </w:r>
      <w:r w:rsidRPr="00BD52D7">
        <w:t>:</w:t>
      </w:r>
      <w:r w:rsidR="0028523B">
        <w:t xml:space="preserve"> </w:t>
      </w:r>
    </w:p>
    <w:p w14:paraId="0C7379ED" w14:textId="247926A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&lt;string/&gt;</w:t>
      </w:r>
      <w:r w:rsidR="00FC68DB" w:rsidRPr="00D67FA8">
        <w:t>: alphanumeric</w:t>
      </w:r>
      <w:r w:rsidR="00B36CC7" w:rsidRPr="00D67FA8">
        <w:t xml:space="preserve"> </w:t>
      </w:r>
      <w:r w:rsidR="009F0DC6">
        <w:t>value, which</w:t>
      </w:r>
      <w:r w:rsidR="00FC68DB" w:rsidRPr="00D67FA8">
        <w:t xml:space="preserve"> is covered by string data type in xsd, which can contain characters, line feeds, carriage returns, and tab characters. </w:t>
      </w:r>
    </w:p>
    <w:p w14:paraId="45191E7D" w14:textId="3AB2AFCE" w:rsidR="00FC68DB" w:rsidRPr="0028523B" w:rsidRDefault="002D061B" w:rsidP="0028523B">
      <w:pPr>
        <w:pStyle w:val="ListContinue1"/>
        <w:numPr>
          <w:ilvl w:val="1"/>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28523B">
        <w:rPr>
          <w:szCs w:val="24"/>
        </w:rPr>
        <w:lastRenderedPageBreak/>
        <w:t>I</w:t>
      </w:r>
      <w:r w:rsidR="00FC68DB" w:rsidRPr="0028523B">
        <w:rPr>
          <w:szCs w:val="24"/>
        </w:rPr>
        <w:t xml:space="preserve">f required to handle </w:t>
      </w:r>
      <w:r w:rsidR="009F0DC6">
        <w:rPr>
          <w:szCs w:val="24"/>
        </w:rPr>
        <w:t>special characters</w:t>
      </w:r>
      <w:r w:rsidR="00FC68DB" w:rsidRPr="0028523B">
        <w:rPr>
          <w:szCs w:val="24"/>
        </w:rPr>
        <w:t xml:space="preserve"> </w:t>
      </w:r>
      <w:r w:rsidRPr="0028523B">
        <w:rPr>
          <w:szCs w:val="24"/>
        </w:rPr>
        <w:t>such as</w:t>
      </w:r>
      <w:r w:rsidR="00FC68DB" w:rsidRPr="0028523B">
        <w:rPr>
          <w:szCs w:val="24"/>
        </w:rPr>
        <w:t xml:space="preserve"> line feeds or tabs</w:t>
      </w:r>
      <w:r w:rsidR="0028523B">
        <w:rPr>
          <w:szCs w:val="24"/>
        </w:rPr>
        <w:t xml:space="preserve">, </w:t>
      </w:r>
      <w:r w:rsidR="0028523B" w:rsidRPr="0028523B">
        <w:rPr>
          <w:szCs w:val="24"/>
        </w:rPr>
        <w:t>the normalized string data type</w:t>
      </w:r>
      <w:r w:rsidR="00FC68DB" w:rsidRPr="0028523B">
        <w:rPr>
          <w:szCs w:val="24"/>
        </w:rPr>
        <w:t xml:space="preserve"> should be used in XML Schema Definition. The normalized string data type is derived from the </w:t>
      </w:r>
      <w:r w:rsidR="00197183" w:rsidRPr="0028523B">
        <w:rPr>
          <w:szCs w:val="24"/>
        </w:rPr>
        <w:t>s</w:t>
      </w:r>
      <w:r w:rsidR="00FC68DB" w:rsidRPr="0028523B">
        <w:rPr>
          <w:szCs w:val="24"/>
        </w:rPr>
        <w:t>tring data type. The normalized string data type also contains characters, but the XML processor will remove line feeds, carriage returns, and tab characters</w:t>
      </w:r>
      <w:r w:rsidR="00FC68DB" w:rsidRPr="00D67FA8">
        <w:t>.</w:t>
      </w:r>
    </w:p>
    <w:p w14:paraId="6FB36D63" w14:textId="4DAF996A"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&lt;real/&gt;</w:t>
      </w:r>
      <w:r w:rsidR="00FC68DB" w:rsidRPr="00D67FA8">
        <w:t>: floating point</w:t>
      </w:r>
      <w:r w:rsidR="009F0DC6">
        <w:t xml:space="preserve"> value, which</w:t>
      </w:r>
      <w:r w:rsidR="00FC68DB" w:rsidRPr="00D67FA8">
        <w:t xml:space="preserve"> is covered by decimal data type i</w:t>
      </w:r>
      <w:r w:rsidR="00B36CC7" w:rsidRPr="00D67FA8">
        <w:t>n</w:t>
      </w:r>
      <w:r w:rsidR="00FC68DB" w:rsidRPr="00D67FA8">
        <w:t xml:space="preserve"> xsd, which can contain a numeric value. The maximum number of decimal digits you can specify is 18</w:t>
      </w:r>
      <w:r w:rsidR="00414336" w:rsidRPr="00D67FA8">
        <w:t>;</w:t>
      </w:r>
    </w:p>
    <w:p w14:paraId="51784FD9" w14:textId="761F5D32" w:rsidR="00FC68DB" w:rsidRPr="0028523B" w:rsidRDefault="0028523B" w:rsidP="0028523B">
      <w:pPr>
        <w:pStyle w:val="ListContinue1"/>
        <w:numPr>
          <w:ilvl w:val="0"/>
          <w:numId w:val="4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szCs w:val="24"/>
        </w:rPr>
      </w:pPr>
      <w:r w:rsidRPr="006031CD">
        <w:rPr>
          <w:rStyle w:val="CodeCharacter"/>
        </w:rPr>
        <w:t>&lt;integer/&gt;</w:t>
      </w:r>
      <w:r w:rsidR="00FC68DB" w:rsidRPr="00D67FA8">
        <w:t>: integer</w:t>
      </w:r>
      <w:r w:rsidR="009F0DC6">
        <w:t xml:space="preserve"> value, which</w:t>
      </w:r>
      <w:r w:rsidR="00FC68DB" w:rsidRPr="00D67FA8">
        <w:t xml:space="preserve"> is covered by integer data type in xsd, which can contain a numeric value without a fractional component.</w:t>
      </w:r>
    </w:p>
    <w:p w14:paraId="0F9C0C6E" w14:textId="3E9488E1"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&lt;string/&gt;</w:t>
      </w:r>
      <w:r w:rsidRPr="00F54804">
        <w:t xml:space="preserve"> </w:t>
      </w:r>
      <w:r w:rsidRPr="00F54804">
        <w:rPr>
          <w:rFonts w:cs="Courier New"/>
        </w:rPr>
        <w:t>element</w:t>
      </w:r>
      <w:r>
        <w:t xml:space="preserve"> is shown in </w:t>
      </w:r>
      <w:r>
        <w:fldChar w:fldCharType="begin"/>
      </w:r>
      <w:r>
        <w:instrText xml:space="preserve"> REF _Ref156247465 \h </w:instrText>
      </w:r>
      <w:r>
        <w:fldChar w:fldCharType="separate"/>
      </w:r>
      <w:r w:rsidR="0012574E" w:rsidRPr="006031CD">
        <w:t xml:space="preserve">Table </w:t>
      </w:r>
      <w:r w:rsidR="0012574E">
        <w:rPr>
          <w:noProof/>
        </w:rPr>
        <w:t>20</w:t>
      </w:r>
      <w:r>
        <w:fldChar w:fldCharType="end"/>
      </w:r>
      <w:r w:rsidR="00FC68DB" w:rsidRPr="006031CD">
        <w:t>:</w:t>
      </w:r>
      <w:r>
        <w:t xml:space="preserve"> </w:t>
      </w:r>
    </w:p>
    <w:p w14:paraId="7DCD05B2" w14:textId="4AA02C7E" w:rsidR="0039224F" w:rsidRPr="00DB2A07" w:rsidRDefault="0039224F" w:rsidP="001640C5">
      <w:pPr>
        <w:pStyle w:val="Beschriftung"/>
        <w:keepNext/>
        <w:keepLines/>
      </w:pPr>
      <w:bookmarkStart w:id="459" w:name="_Ref156247465"/>
      <w:bookmarkStart w:id="460" w:name="_Toc159618952"/>
      <w:r w:rsidRPr="006031CD">
        <w:t xml:space="preserve">Table </w:t>
      </w:r>
      <w:r w:rsidRPr="006031CD">
        <w:fldChar w:fldCharType="begin"/>
      </w:r>
      <w:r w:rsidRPr="006031CD">
        <w:instrText xml:space="preserve"> SEQ Table \* ARABIC </w:instrText>
      </w:r>
      <w:r w:rsidRPr="006031CD">
        <w:fldChar w:fldCharType="separate"/>
      </w:r>
      <w:r w:rsidR="0012574E">
        <w:rPr>
          <w:noProof/>
        </w:rPr>
        <w:t>20</w:t>
      </w:r>
      <w:r w:rsidRPr="006031CD">
        <w:fldChar w:fldCharType="end"/>
      </w:r>
      <w:bookmarkEnd w:id="459"/>
      <w:r w:rsidRPr="006031CD">
        <w:t xml:space="preserve"> — </w:t>
      </w:r>
      <w:r w:rsidRPr="00DB2A07">
        <w:t xml:space="preserve">Attributes of </w:t>
      </w:r>
      <w:r w:rsidRPr="00DB2A07">
        <w:rPr>
          <w:rStyle w:val="elementdeftypeChar"/>
          <w:rFonts w:eastAsia="Calibri"/>
          <w:b/>
          <w:i w:val="0"/>
          <w:sz w:val="22"/>
          <w:szCs w:val="22"/>
        </w:rPr>
        <w:t>&lt;string/&gt;</w:t>
      </w:r>
      <w:r w:rsidRPr="00DB2A07">
        <w:t xml:space="preserve"> element</w:t>
      </w:r>
      <w:bookmarkEnd w:id="460"/>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3E271A">
            <w:pPr>
              <w:suppressAutoHyphens/>
              <w:rPr>
                <w:sz w:val="20"/>
                <w:szCs w:val="20"/>
              </w:rPr>
            </w:pPr>
            <w:r w:rsidRPr="006031CD">
              <w:rPr>
                <w:sz w:val="20"/>
                <w:szCs w:val="20"/>
              </w:rPr>
              <w:t>Non-empty string</w:t>
            </w:r>
          </w:p>
        </w:tc>
      </w:tr>
    </w:tbl>
    <w:p w14:paraId="714043BD" w14:textId="7E3935A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&lt;real/&gt;</w:t>
      </w:r>
      <w:r w:rsidRPr="00F73574">
        <w:rPr>
          <w:rFonts w:cs="Courier New"/>
        </w:rPr>
        <w:t xml:space="preserve"> </w:t>
      </w:r>
      <w:r w:rsidRPr="00F54804">
        <w:rPr>
          <w:rFonts w:cs="Courier New"/>
        </w:rPr>
        <w:t>element</w:t>
      </w:r>
      <w:r>
        <w:t xml:space="preserve"> is shown in </w:t>
      </w:r>
      <w:r>
        <w:fldChar w:fldCharType="begin"/>
      </w:r>
      <w:r>
        <w:instrText xml:space="preserve"> REF _Ref156247450 \h </w:instrText>
      </w:r>
      <w:r>
        <w:fldChar w:fldCharType="separate"/>
      </w:r>
      <w:r w:rsidR="0012574E" w:rsidRPr="006031CD">
        <w:t xml:space="preserve">Table </w:t>
      </w:r>
      <w:r w:rsidR="0012574E">
        <w:rPr>
          <w:noProof/>
        </w:rPr>
        <w:t>21</w:t>
      </w:r>
      <w:r>
        <w:fldChar w:fldCharType="end"/>
      </w:r>
      <w:r w:rsidRPr="006031CD">
        <w:t>:</w:t>
      </w:r>
      <w:r>
        <w:t xml:space="preserve"> </w:t>
      </w:r>
    </w:p>
    <w:p w14:paraId="02EF5348" w14:textId="1BFE4530" w:rsidR="0039224F" w:rsidRPr="00DB2A07" w:rsidRDefault="0039224F" w:rsidP="001640C5">
      <w:pPr>
        <w:pStyle w:val="Beschriftung"/>
        <w:keepNext/>
        <w:keepLines/>
      </w:pPr>
      <w:bookmarkStart w:id="461" w:name="_Ref156247450"/>
      <w:bookmarkStart w:id="462" w:name="_Toc159618953"/>
      <w:r w:rsidRPr="006031CD">
        <w:t xml:space="preserve">Table </w:t>
      </w:r>
      <w:r w:rsidRPr="006031CD">
        <w:fldChar w:fldCharType="begin"/>
      </w:r>
      <w:r w:rsidRPr="006031CD">
        <w:instrText xml:space="preserve"> SEQ Table \* ARABIC </w:instrText>
      </w:r>
      <w:r w:rsidRPr="006031CD">
        <w:fldChar w:fldCharType="separate"/>
      </w:r>
      <w:r w:rsidR="0012574E">
        <w:rPr>
          <w:noProof/>
        </w:rPr>
        <w:t>21</w:t>
      </w:r>
      <w:r w:rsidRPr="006031CD">
        <w:fldChar w:fldCharType="end"/>
      </w:r>
      <w:bookmarkEnd w:id="461"/>
      <w:r w:rsidRPr="006031CD">
        <w:t xml:space="preserve"> — </w:t>
      </w:r>
      <w:r w:rsidRPr="00DB2A07">
        <w:t xml:space="preserve">Attributes of </w:t>
      </w:r>
      <w:r w:rsidRPr="00DB2A07">
        <w:rPr>
          <w:rStyle w:val="elementdeftypeChar"/>
          <w:rFonts w:eastAsia="Calibri"/>
          <w:b/>
          <w:i w:val="0"/>
          <w:sz w:val="22"/>
          <w:szCs w:val="22"/>
        </w:rPr>
        <w:t>&lt;real/&gt;</w:t>
      </w:r>
      <w:r w:rsidRPr="00DB2A07">
        <w:t xml:space="preserve"> element</w:t>
      </w:r>
      <w:bookmarkEnd w:id="46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3E271A">
            <w:pPr>
              <w:suppressAutoHyphens/>
              <w:rPr>
                <w:sz w:val="20"/>
                <w:szCs w:val="20"/>
              </w:rPr>
            </w:pPr>
            <w:r w:rsidRPr="006031CD">
              <w:rPr>
                <w:sz w:val="20"/>
                <w:szCs w:val="20"/>
              </w:rPr>
              <w:t>Non-empty string</w:t>
            </w:r>
          </w:p>
        </w:tc>
      </w:tr>
    </w:tbl>
    <w:p w14:paraId="4E35D02F" w14:textId="5D1BF835" w:rsidR="00FC68DB" w:rsidRPr="006031CD" w:rsidRDefault="00F73574" w:rsidP="00B202D2">
      <w:pPr>
        <w:keepNext/>
        <w:spacing w:before="240"/>
      </w:pPr>
      <w:r>
        <w:t xml:space="preserve">The </w:t>
      </w:r>
      <w:r w:rsidR="00FC68DB" w:rsidRPr="006031CD">
        <w:t>XML specification of</w:t>
      </w:r>
      <w:r>
        <w:t xml:space="preserve"> the</w:t>
      </w:r>
      <w:r w:rsidR="00FC68DB" w:rsidRPr="006031CD">
        <w:t xml:space="preserve"> </w:t>
      </w:r>
      <w:r w:rsidR="00FC68DB" w:rsidRPr="006031CD">
        <w:rPr>
          <w:rStyle w:val="CodeCharacter"/>
        </w:rPr>
        <w:t>&lt;integer/&gt;</w:t>
      </w:r>
      <w:r w:rsidRPr="00F73574">
        <w:rPr>
          <w:rFonts w:cs="Courier New"/>
        </w:rPr>
        <w:t xml:space="preserve"> </w:t>
      </w:r>
      <w:r w:rsidRPr="00F54804">
        <w:rPr>
          <w:rFonts w:cs="Courier New"/>
        </w:rPr>
        <w:t>element</w:t>
      </w:r>
      <w:r>
        <w:t xml:space="preserve"> is shown in </w:t>
      </w:r>
      <w:r>
        <w:fldChar w:fldCharType="begin"/>
      </w:r>
      <w:r>
        <w:instrText xml:space="preserve"> REF _Ref156247437 \h </w:instrText>
      </w:r>
      <w:r>
        <w:fldChar w:fldCharType="separate"/>
      </w:r>
      <w:r w:rsidR="0012574E" w:rsidRPr="006031CD">
        <w:t xml:space="preserve">Table </w:t>
      </w:r>
      <w:r w:rsidR="0012574E">
        <w:rPr>
          <w:noProof/>
        </w:rPr>
        <w:t>22</w:t>
      </w:r>
      <w:r>
        <w:fldChar w:fldCharType="end"/>
      </w:r>
      <w:r w:rsidRPr="006031CD">
        <w:t>:</w:t>
      </w:r>
      <w:r>
        <w:t xml:space="preserve"> </w:t>
      </w:r>
    </w:p>
    <w:p w14:paraId="60FB916E" w14:textId="767D5B92" w:rsidR="0039224F" w:rsidRPr="006031CD" w:rsidRDefault="0039224F" w:rsidP="001640C5">
      <w:pPr>
        <w:pStyle w:val="Beschriftung"/>
        <w:keepNext/>
        <w:keepLines/>
      </w:pPr>
      <w:bookmarkStart w:id="463" w:name="_Ref156247437"/>
      <w:bookmarkStart w:id="464" w:name="_Toc159618954"/>
      <w:r w:rsidRPr="006031CD">
        <w:t xml:space="preserve">Table </w:t>
      </w:r>
      <w:r w:rsidRPr="006031CD">
        <w:fldChar w:fldCharType="begin"/>
      </w:r>
      <w:r w:rsidRPr="006031CD">
        <w:instrText xml:space="preserve"> SEQ Table \* ARABIC </w:instrText>
      </w:r>
      <w:r w:rsidRPr="006031CD">
        <w:fldChar w:fldCharType="separate"/>
      </w:r>
      <w:r w:rsidR="0012574E">
        <w:rPr>
          <w:noProof/>
        </w:rPr>
        <w:t>22</w:t>
      </w:r>
      <w:r w:rsidRPr="006031CD">
        <w:fldChar w:fldCharType="end"/>
      </w:r>
      <w:bookmarkEnd w:id="463"/>
      <w:r w:rsidRPr="006031CD">
        <w:t xml:space="preserve"> — Attributes </w:t>
      </w:r>
      <w:r w:rsidRPr="00DB2A07">
        <w:t xml:space="preserve">of </w:t>
      </w:r>
      <w:r w:rsidRPr="00DB2A07">
        <w:rPr>
          <w:rStyle w:val="elementdeftypeChar"/>
          <w:rFonts w:eastAsia="Calibri"/>
          <w:b/>
          <w:i w:val="0"/>
          <w:sz w:val="22"/>
          <w:szCs w:val="22"/>
        </w:rPr>
        <w:t>&lt;integer/&gt;</w:t>
      </w:r>
      <w:r w:rsidRPr="00DB2A07">
        <w:t xml:space="preserve"> element</w:t>
      </w:r>
      <w:bookmarkEnd w:id="46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48C1EFBA" w:rsidR="00FC68DB" w:rsidRPr="006031CD" w:rsidRDefault="00F73574" w:rsidP="003E271A">
            <w:pPr>
              <w:suppressAutoHyphens/>
              <w:rPr>
                <w:rFonts w:cs="Calibri"/>
                <w:sz w:val="20"/>
                <w:szCs w:val="20"/>
                <w:lang w:eastAsia="zh-CN"/>
              </w:rPr>
            </w:pPr>
            <w:r w:rsidRPr="006031CD">
              <w:rPr>
                <w:sz w:val="20"/>
                <w:szCs w:val="20"/>
              </w:rPr>
              <w:t>K</w:t>
            </w:r>
            <w:r w:rsidR="00FC68DB" w:rsidRPr="006031CD">
              <w:rPr>
                <w:sz w:val="20"/>
                <w:szCs w:val="20"/>
              </w:rPr>
              <w:t>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3E271A">
            <w:pPr>
              <w:suppressAutoHyphens/>
              <w:rPr>
                <w:sz w:val="20"/>
                <w:szCs w:val="20"/>
              </w:rPr>
            </w:pPr>
            <w:r w:rsidRPr="006031CD">
              <w:rPr>
                <w:sz w:val="20"/>
                <w:szCs w:val="20"/>
              </w:rPr>
              <w:t>Non-empty string</w:t>
            </w:r>
          </w:p>
        </w:tc>
      </w:tr>
    </w:tbl>
    <w:p w14:paraId="0D7C0D6B" w14:textId="4DD7B699" w:rsidR="00FC68DB" w:rsidRPr="006031CD" w:rsidRDefault="00F73574" w:rsidP="00B202D2">
      <w:pPr>
        <w:keepNext/>
        <w:spacing w:before="120"/>
      </w:pPr>
      <w:r>
        <w:t xml:space="preserve">The </w:t>
      </w:r>
      <w:r w:rsidR="00FC68DB" w:rsidRPr="006031CD">
        <w:t>XML specification of</w:t>
      </w:r>
      <w:r>
        <w:t xml:space="preserve"> the</w:t>
      </w:r>
      <w:r w:rsidR="00FC68DB" w:rsidRPr="006031CD">
        <w:t xml:space="preserve"> </w:t>
      </w:r>
      <w:r w:rsidR="00FC68DB" w:rsidRPr="006031CD">
        <w:rPr>
          <w:rStyle w:val="CodeCharacter"/>
        </w:rPr>
        <w:t>&lt;string_list/&gt;</w:t>
      </w:r>
      <w:r w:rsidRPr="00F73574">
        <w:rPr>
          <w:rFonts w:cs="Courier New"/>
        </w:rPr>
        <w:t xml:space="preserve"> </w:t>
      </w:r>
      <w:r w:rsidRPr="00F54804">
        <w:rPr>
          <w:rFonts w:cs="Courier New"/>
        </w:rPr>
        <w:t>element</w:t>
      </w:r>
      <w:r>
        <w:t xml:space="preserve"> is shown in </w:t>
      </w:r>
      <w:r>
        <w:fldChar w:fldCharType="begin"/>
      </w:r>
      <w:r>
        <w:instrText xml:space="preserve"> REF _Ref156247416 \h </w:instrText>
      </w:r>
      <w:r>
        <w:fldChar w:fldCharType="separate"/>
      </w:r>
      <w:r w:rsidR="0012574E" w:rsidRPr="006031CD">
        <w:t xml:space="preserve">Table </w:t>
      </w:r>
      <w:r w:rsidR="0012574E">
        <w:rPr>
          <w:noProof/>
        </w:rPr>
        <w:t>23</w:t>
      </w:r>
      <w:r>
        <w:fldChar w:fldCharType="end"/>
      </w:r>
      <w:r w:rsidRPr="006031CD">
        <w:t>:</w:t>
      </w:r>
      <w:r>
        <w:t xml:space="preserve"> </w:t>
      </w:r>
    </w:p>
    <w:p w14:paraId="69DDFCCB" w14:textId="616271A1" w:rsidR="0039224F" w:rsidRPr="006031CD" w:rsidRDefault="0039224F" w:rsidP="001640C5">
      <w:pPr>
        <w:pStyle w:val="Beschriftung"/>
        <w:keepNext/>
        <w:keepLines/>
      </w:pPr>
      <w:bookmarkStart w:id="465" w:name="_Ref156247416"/>
      <w:bookmarkStart w:id="466" w:name="_Toc159618955"/>
      <w:r w:rsidRPr="006031CD">
        <w:t xml:space="preserve">Table </w:t>
      </w:r>
      <w:r w:rsidRPr="006031CD">
        <w:fldChar w:fldCharType="begin"/>
      </w:r>
      <w:r w:rsidRPr="006031CD">
        <w:instrText xml:space="preserve"> SEQ Table \* ARABIC </w:instrText>
      </w:r>
      <w:r w:rsidRPr="006031CD">
        <w:fldChar w:fldCharType="separate"/>
      </w:r>
      <w:r w:rsidR="0012574E">
        <w:rPr>
          <w:noProof/>
        </w:rPr>
        <w:t>23</w:t>
      </w:r>
      <w:r w:rsidRPr="006031CD">
        <w:fldChar w:fldCharType="end"/>
      </w:r>
      <w:bookmarkEnd w:id="465"/>
      <w:r w:rsidRPr="006031CD">
        <w:t xml:space="preserve"> — </w:t>
      </w:r>
      <w:r w:rsidRPr="00DB2A07">
        <w:t xml:space="preserve">Attributes of </w:t>
      </w:r>
      <w:r w:rsidRPr="00DB2A07">
        <w:rPr>
          <w:rStyle w:val="elementdeftypeChar"/>
          <w:rFonts w:eastAsia="Calibri"/>
          <w:b/>
          <w:i w:val="0"/>
          <w:sz w:val="22"/>
          <w:szCs w:val="22"/>
        </w:rPr>
        <w:t>&lt;string_list/&gt;</w:t>
      </w:r>
      <w:r w:rsidRPr="00DB2A07">
        <w:t xml:space="preserve"> element</w:t>
      </w:r>
      <w:bookmarkEnd w:id="46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32270D20" w:rsidR="0039224F" w:rsidRPr="006031CD" w:rsidRDefault="00FC68DB" w:rsidP="00B202D2">
      <w:pPr>
        <w:keepNext/>
        <w:spacing w:before="120"/>
      </w:pPr>
      <w:r w:rsidRPr="006031CD">
        <w:rPr>
          <w:rStyle w:val="CodeCharacter"/>
        </w:rPr>
        <w:t>&lt;string_list/&gt;</w:t>
      </w:r>
      <w:r w:rsidRPr="006031CD">
        <w:t xml:space="preserve"> has the nested element</w:t>
      </w:r>
      <w:r w:rsidR="00F73574">
        <w:t xml:space="preserve"> (</w:t>
      </w:r>
      <w:r w:rsidR="00F73574">
        <w:fldChar w:fldCharType="begin"/>
      </w:r>
      <w:r w:rsidR="00F73574">
        <w:instrText xml:space="preserve"> REF _Ref156247642 \h </w:instrText>
      </w:r>
      <w:r w:rsidR="00F73574">
        <w:fldChar w:fldCharType="separate"/>
      </w:r>
      <w:r w:rsidR="0012574E" w:rsidRPr="006031CD">
        <w:t xml:space="preserve">Table </w:t>
      </w:r>
      <w:r w:rsidR="0012574E">
        <w:rPr>
          <w:noProof/>
        </w:rPr>
        <w:t>24</w:t>
      </w:r>
      <w:r w:rsidR="00F73574">
        <w:fldChar w:fldCharType="end"/>
      </w:r>
      <w:r w:rsidR="00F73574">
        <w:t>)</w:t>
      </w:r>
      <w:r w:rsidRPr="006031CD">
        <w:t>:</w:t>
      </w:r>
      <w:r w:rsidR="00F73574">
        <w:t xml:space="preserve"> </w:t>
      </w:r>
    </w:p>
    <w:p w14:paraId="0EA62E80" w14:textId="24C1F32C" w:rsidR="006C2BAB" w:rsidRPr="006031CD" w:rsidRDefault="006C2BAB" w:rsidP="001640C5">
      <w:pPr>
        <w:pStyle w:val="Beschriftung"/>
        <w:keepNext/>
        <w:keepLines/>
      </w:pPr>
      <w:bookmarkStart w:id="467" w:name="_Ref156247642"/>
      <w:bookmarkStart w:id="468" w:name="_Toc159618956"/>
      <w:r w:rsidRPr="006031CD">
        <w:t xml:space="preserve">Table </w:t>
      </w:r>
      <w:r w:rsidRPr="006031CD">
        <w:fldChar w:fldCharType="begin"/>
      </w:r>
      <w:r w:rsidRPr="006031CD">
        <w:instrText xml:space="preserve"> SEQ Table \* ARABIC </w:instrText>
      </w:r>
      <w:r w:rsidRPr="006031CD">
        <w:fldChar w:fldCharType="separate"/>
      </w:r>
      <w:r w:rsidR="0012574E">
        <w:rPr>
          <w:noProof/>
        </w:rPr>
        <w:t>24</w:t>
      </w:r>
      <w:r w:rsidRPr="006031CD">
        <w:fldChar w:fldCharType="end"/>
      </w:r>
      <w:bookmarkEnd w:id="467"/>
      <w:r w:rsidRPr="006031CD">
        <w:t xml:space="preserve"> —</w:t>
      </w:r>
      <w:r w:rsidR="00197183" w:rsidRPr="006031CD">
        <w:t xml:space="preserve"> </w:t>
      </w:r>
      <w:r w:rsidRPr="006031CD">
        <w:t>Nested elements of</w:t>
      </w:r>
      <w:r w:rsidRPr="00DB2A07">
        <w:t xml:space="preserve"> </w:t>
      </w:r>
      <w:r w:rsidRPr="00DB2A07">
        <w:rPr>
          <w:rStyle w:val="elementdeftypeChar"/>
          <w:rFonts w:eastAsia="Calibri"/>
          <w:b/>
          <w:i w:val="0"/>
          <w:sz w:val="22"/>
          <w:szCs w:val="22"/>
        </w:rPr>
        <w:t>&lt;string_list/&gt;</w:t>
      </w:r>
      <w:r w:rsidRPr="00DB2A07">
        <w:t xml:space="preserve"> </w:t>
      </w:r>
      <w:r w:rsidRPr="006031CD">
        <w:t>element</w:t>
      </w:r>
      <w:bookmarkEnd w:id="468"/>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63E73620" w:rsidR="00FC68DB" w:rsidRPr="006031CD" w:rsidRDefault="00FC68DB" w:rsidP="00B202D2">
      <w:pPr>
        <w:keepNext/>
        <w:spacing w:before="120"/>
      </w:pPr>
      <w:r w:rsidRPr="006031CD">
        <w:lastRenderedPageBreak/>
        <w:t xml:space="preserve">Where </w:t>
      </w:r>
      <w:r w:rsidRPr="006031CD">
        <w:rPr>
          <w:rStyle w:val="CodeCharacter"/>
        </w:rPr>
        <w:t>&lt;value/&gt;</w:t>
      </w:r>
      <w:r w:rsidRPr="006031CD">
        <w:t xml:space="preserve"> within </w:t>
      </w:r>
      <w:r w:rsidRPr="006031CD">
        <w:rPr>
          <w:rStyle w:val="CodeCharacter"/>
        </w:rPr>
        <w:t>&lt;string_list/&gt;</w:t>
      </w:r>
      <w:r w:rsidRPr="006031CD">
        <w:t xml:space="preserve"> is specified as</w:t>
      </w:r>
      <w:r w:rsidR="00F73574">
        <w:t xml:space="preserve"> (</w:t>
      </w:r>
      <w:r w:rsidR="00262EA0">
        <w:fldChar w:fldCharType="begin"/>
      </w:r>
      <w:r w:rsidR="00262EA0">
        <w:instrText xml:space="preserve"> REF _Ref156247768 \h </w:instrText>
      </w:r>
      <w:r w:rsidR="00262EA0">
        <w:fldChar w:fldCharType="separate"/>
      </w:r>
      <w:r w:rsidR="0012574E" w:rsidRPr="006031CD">
        <w:t xml:space="preserve">Table </w:t>
      </w:r>
      <w:r w:rsidR="0012574E">
        <w:rPr>
          <w:noProof/>
        </w:rPr>
        <w:t>25</w:t>
      </w:r>
      <w:r w:rsidR="00262EA0">
        <w:fldChar w:fldCharType="end"/>
      </w:r>
      <w:r w:rsidR="00F73574">
        <w:t>)</w:t>
      </w:r>
      <w:r w:rsidRPr="006031CD">
        <w:t>:</w:t>
      </w:r>
      <w:r w:rsidR="00262EA0">
        <w:t xml:space="preserve"> </w:t>
      </w:r>
    </w:p>
    <w:p w14:paraId="259C646E" w14:textId="7B68AEAB" w:rsidR="006C2BAB" w:rsidRPr="00A26787" w:rsidRDefault="006C2BAB" w:rsidP="001640C5">
      <w:pPr>
        <w:pStyle w:val="Beschriftung"/>
        <w:keepNext/>
        <w:keepLines/>
      </w:pPr>
      <w:bookmarkStart w:id="469" w:name="_Ref156247768"/>
      <w:bookmarkStart w:id="470" w:name="_Toc159618957"/>
      <w:r w:rsidRPr="006031CD">
        <w:t xml:space="preserve">Table </w:t>
      </w:r>
      <w:r w:rsidRPr="006031CD">
        <w:fldChar w:fldCharType="begin"/>
      </w:r>
      <w:r w:rsidRPr="006031CD">
        <w:instrText xml:space="preserve"> SEQ Table \* ARABIC </w:instrText>
      </w:r>
      <w:r w:rsidRPr="006031CD">
        <w:fldChar w:fldCharType="separate"/>
      </w:r>
      <w:r w:rsidR="0012574E">
        <w:rPr>
          <w:noProof/>
        </w:rPr>
        <w:t>25</w:t>
      </w:r>
      <w:r w:rsidRPr="006031CD">
        <w:fldChar w:fldCharType="end"/>
      </w:r>
      <w:bookmarkEnd w:id="469"/>
      <w:r w:rsidRPr="006031CD">
        <w:t xml:space="preserve"> — </w:t>
      </w:r>
      <w:r w:rsidRPr="00DB2A07">
        <w:t xml:space="preserve">Attributes of </w:t>
      </w:r>
      <w:r w:rsidRPr="00DB2A07">
        <w:rPr>
          <w:rStyle w:val="CodeCharacter"/>
        </w:rPr>
        <w:t>&lt;value/&gt;</w:t>
      </w:r>
      <w:r w:rsidRPr="00DB2A07">
        <w:t xml:space="preserve"> element inside </w:t>
      </w:r>
      <w:r w:rsidRPr="00DB2A07">
        <w:rPr>
          <w:rStyle w:val="CodeCharacter"/>
        </w:rPr>
        <w:t>&lt;string_list/&gt;</w:t>
      </w:r>
      <w:bookmarkEnd w:id="470"/>
      <w:r w:rsidR="00A26787" w:rsidRPr="00A26787">
        <w:rPr>
          <w:rStyle w:val="CodeCharacter"/>
        </w:rPr>
        <w:t xml:space="preserve"> </w:t>
      </w:r>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3E271A">
            <w:pPr>
              <w:suppressAutoHyphens/>
              <w:rPr>
                <w:sz w:val="20"/>
                <w:szCs w:val="20"/>
              </w:rPr>
            </w:pPr>
            <w:r w:rsidRPr="006031CD">
              <w:rPr>
                <w:sz w:val="20"/>
                <w:szCs w:val="20"/>
              </w:rPr>
              <w:t>unique within the parent element</w:t>
            </w:r>
          </w:p>
        </w:tc>
      </w:tr>
    </w:tbl>
    <w:p w14:paraId="3F0F3EA3" w14:textId="6F340752"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&lt;real_list/&gt;</w:t>
      </w:r>
      <w:r w:rsidRPr="00F73574">
        <w:rPr>
          <w:rFonts w:cs="Courier New"/>
        </w:rPr>
        <w:t xml:space="preserve"> </w:t>
      </w:r>
      <w:r w:rsidRPr="00F54804">
        <w:rPr>
          <w:rFonts w:cs="Courier New"/>
        </w:rPr>
        <w:t>element</w:t>
      </w:r>
      <w:r>
        <w:t xml:space="preserve"> is shown in </w:t>
      </w:r>
      <w:r w:rsidR="00262EA0">
        <w:fldChar w:fldCharType="begin"/>
      </w:r>
      <w:r w:rsidR="00262EA0">
        <w:instrText xml:space="preserve"> REF _Ref156247781 \h </w:instrText>
      </w:r>
      <w:r w:rsidR="00262EA0">
        <w:fldChar w:fldCharType="separate"/>
      </w:r>
      <w:r w:rsidR="0012574E" w:rsidRPr="006031CD">
        <w:t xml:space="preserve">Table </w:t>
      </w:r>
      <w:r w:rsidR="0012574E">
        <w:rPr>
          <w:noProof/>
        </w:rPr>
        <w:t>26</w:t>
      </w:r>
      <w:r w:rsidR="00262EA0">
        <w:fldChar w:fldCharType="end"/>
      </w:r>
      <w:r>
        <w:t>:</w:t>
      </w:r>
      <w:r w:rsidR="00262EA0">
        <w:t xml:space="preserve"> </w:t>
      </w:r>
    </w:p>
    <w:p w14:paraId="321D9C11" w14:textId="26CB16D8" w:rsidR="006C2BAB" w:rsidRPr="006031CD" w:rsidRDefault="006C2BAB" w:rsidP="001640C5">
      <w:pPr>
        <w:pStyle w:val="Beschriftung"/>
        <w:keepNext/>
        <w:keepLines/>
      </w:pPr>
      <w:bookmarkStart w:id="471" w:name="_Ref156247781"/>
      <w:bookmarkStart w:id="472" w:name="_Toc159618958"/>
      <w:r w:rsidRPr="006031CD">
        <w:t xml:space="preserve">Table </w:t>
      </w:r>
      <w:r w:rsidRPr="006031CD">
        <w:fldChar w:fldCharType="begin"/>
      </w:r>
      <w:r w:rsidRPr="006031CD">
        <w:instrText xml:space="preserve"> SEQ Table \* ARABIC </w:instrText>
      </w:r>
      <w:r w:rsidRPr="006031CD">
        <w:fldChar w:fldCharType="separate"/>
      </w:r>
      <w:r w:rsidR="0012574E">
        <w:rPr>
          <w:noProof/>
        </w:rPr>
        <w:t>26</w:t>
      </w:r>
      <w:r w:rsidRPr="006031CD">
        <w:fldChar w:fldCharType="end"/>
      </w:r>
      <w:bookmarkEnd w:id="471"/>
      <w:r w:rsidRPr="006031CD">
        <w:t xml:space="preserve"> — </w:t>
      </w:r>
      <w:r w:rsidRPr="00DB2A07">
        <w:t xml:space="preserve">Attributes of </w:t>
      </w:r>
      <w:r w:rsidRPr="00DB2A07">
        <w:rPr>
          <w:rStyle w:val="elementdeftypeChar"/>
          <w:rFonts w:eastAsia="Calibri"/>
          <w:b/>
          <w:i w:val="0"/>
          <w:sz w:val="22"/>
          <w:szCs w:val="22"/>
        </w:rPr>
        <w:t>&lt;real_list/&gt;</w:t>
      </w:r>
      <w:r w:rsidRPr="00DB2A07">
        <w:t xml:space="preserve"> element</w:t>
      </w:r>
      <w:bookmarkEnd w:id="47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3E271A">
            <w:pPr>
              <w:suppressAutoHyphens/>
              <w:rPr>
                <w:sz w:val="20"/>
                <w:szCs w:val="20"/>
              </w:rPr>
            </w:pPr>
            <w:r w:rsidRPr="006031CD">
              <w:rPr>
                <w:sz w:val="20"/>
                <w:szCs w:val="20"/>
              </w:rPr>
              <w:t>Non-empty string</w:t>
            </w:r>
          </w:p>
        </w:tc>
      </w:tr>
    </w:tbl>
    <w:p w14:paraId="21D82A0D" w14:textId="22AB6EAF" w:rsidR="00FC68DB" w:rsidRPr="006031CD" w:rsidRDefault="00FC68DB" w:rsidP="003E271A">
      <w:pPr>
        <w:keepNext/>
        <w:spacing w:before="120"/>
      </w:pPr>
      <w:r w:rsidRPr="006031CD">
        <w:rPr>
          <w:rStyle w:val="CodeCharacter"/>
        </w:rPr>
        <w:t>&lt;real_list/&gt;</w:t>
      </w:r>
      <w:r w:rsidRPr="006031CD">
        <w:t xml:space="preserve"> has the nested element</w:t>
      </w:r>
      <w:r w:rsidR="00F73574" w:rsidRPr="006031CD">
        <w:t xml:space="preserve"> as</w:t>
      </w:r>
      <w:r w:rsidR="00F73574">
        <w:t xml:space="preserve"> (</w:t>
      </w:r>
      <w:r w:rsidR="00262EA0">
        <w:fldChar w:fldCharType="begin"/>
      </w:r>
      <w:r w:rsidR="00262EA0">
        <w:instrText xml:space="preserve"> REF _Ref156247788 \h </w:instrText>
      </w:r>
      <w:r w:rsidR="00262EA0">
        <w:fldChar w:fldCharType="separate"/>
      </w:r>
      <w:r w:rsidR="0012574E" w:rsidRPr="006031CD">
        <w:t xml:space="preserve">Table </w:t>
      </w:r>
      <w:r w:rsidR="0012574E">
        <w:rPr>
          <w:noProof/>
        </w:rPr>
        <w:t>27</w:t>
      </w:r>
      <w:r w:rsidR="00262EA0">
        <w:fldChar w:fldCharType="end"/>
      </w:r>
      <w:r w:rsidR="00F73574">
        <w:t>)</w:t>
      </w:r>
      <w:r w:rsidRPr="006031CD">
        <w:t>:</w:t>
      </w:r>
      <w:r w:rsidR="00262EA0">
        <w:t xml:space="preserve"> </w:t>
      </w:r>
    </w:p>
    <w:p w14:paraId="4E364D21" w14:textId="27CA49B2" w:rsidR="006C2BAB" w:rsidRPr="00D06887" w:rsidRDefault="006C2BAB" w:rsidP="001640C5">
      <w:pPr>
        <w:pStyle w:val="Beschriftung"/>
        <w:keepNext/>
        <w:keepLines/>
      </w:pPr>
      <w:bookmarkStart w:id="473" w:name="_Ref156247788"/>
      <w:bookmarkStart w:id="474" w:name="_Toc159618959"/>
      <w:r w:rsidRPr="006031CD">
        <w:t xml:space="preserve">Table </w:t>
      </w:r>
      <w:r w:rsidRPr="006031CD">
        <w:fldChar w:fldCharType="begin"/>
      </w:r>
      <w:r w:rsidRPr="006031CD">
        <w:instrText xml:space="preserve"> SEQ Table \* ARABIC </w:instrText>
      </w:r>
      <w:r w:rsidRPr="006031CD">
        <w:fldChar w:fldCharType="separate"/>
      </w:r>
      <w:r w:rsidR="0012574E">
        <w:rPr>
          <w:noProof/>
        </w:rPr>
        <w:t>27</w:t>
      </w:r>
      <w:r w:rsidRPr="006031CD">
        <w:fldChar w:fldCharType="end"/>
      </w:r>
      <w:bookmarkEnd w:id="473"/>
      <w:r w:rsidRPr="006031CD">
        <w:t xml:space="preserve">— </w:t>
      </w:r>
      <w:r w:rsidRPr="00D06887">
        <w:t xml:space="preserve">Nested element of </w:t>
      </w:r>
      <w:r w:rsidRPr="00D06887">
        <w:rPr>
          <w:rStyle w:val="elementdeftypeChar"/>
          <w:rFonts w:eastAsia="Calibri"/>
          <w:b/>
          <w:i w:val="0"/>
          <w:sz w:val="22"/>
          <w:szCs w:val="22"/>
        </w:rPr>
        <w:t>&lt;real_list/&gt;</w:t>
      </w:r>
      <w:r w:rsidRPr="00D06887">
        <w:t xml:space="preserve"> element</w:t>
      </w:r>
      <w:bookmarkEnd w:id="474"/>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5A6B8D5E"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&lt;real_list/&gt; </w:t>
      </w:r>
      <w:r w:rsidRPr="006031CD">
        <w:t>is specified as</w:t>
      </w:r>
      <w:r w:rsidR="00F73574" w:rsidRPr="006031CD">
        <w:t xml:space="preserve"> </w:t>
      </w:r>
      <w:r w:rsidR="00F73574">
        <w:t>(</w:t>
      </w:r>
      <w:r w:rsidR="00262EA0">
        <w:fldChar w:fldCharType="begin"/>
      </w:r>
      <w:r w:rsidR="00262EA0">
        <w:instrText xml:space="preserve"> REF _Ref156247797 \h </w:instrText>
      </w:r>
      <w:r w:rsidR="00262EA0">
        <w:fldChar w:fldCharType="separate"/>
      </w:r>
      <w:r w:rsidR="0012574E" w:rsidRPr="006031CD">
        <w:t xml:space="preserve">Table </w:t>
      </w:r>
      <w:r w:rsidR="0012574E">
        <w:rPr>
          <w:noProof/>
        </w:rPr>
        <w:t>28</w:t>
      </w:r>
      <w:r w:rsidR="00262EA0">
        <w:fldChar w:fldCharType="end"/>
      </w:r>
      <w:r w:rsidR="00F73574">
        <w:t>)</w:t>
      </w:r>
      <w:r w:rsidRPr="006031CD">
        <w:t>:</w:t>
      </w:r>
      <w:r w:rsidR="00262EA0">
        <w:t xml:space="preserve"> </w:t>
      </w:r>
    </w:p>
    <w:p w14:paraId="44510689" w14:textId="15B3EE78" w:rsidR="0059323C" w:rsidRPr="006031CD" w:rsidRDefault="0059323C" w:rsidP="001640C5">
      <w:pPr>
        <w:pStyle w:val="Beschriftung"/>
        <w:keepNext/>
        <w:keepLines/>
      </w:pPr>
      <w:bookmarkStart w:id="475" w:name="_Ref156247797"/>
      <w:bookmarkStart w:id="476" w:name="_Toc159618960"/>
      <w:r w:rsidRPr="006031CD">
        <w:t xml:space="preserve">Table </w:t>
      </w:r>
      <w:r w:rsidRPr="006031CD">
        <w:fldChar w:fldCharType="begin"/>
      </w:r>
      <w:r w:rsidRPr="006031CD">
        <w:instrText xml:space="preserve"> SEQ Table \* ARABIC </w:instrText>
      </w:r>
      <w:r w:rsidRPr="006031CD">
        <w:fldChar w:fldCharType="separate"/>
      </w:r>
      <w:r w:rsidR="0012574E">
        <w:rPr>
          <w:noProof/>
        </w:rPr>
        <w:t>28</w:t>
      </w:r>
      <w:r w:rsidRPr="006031CD">
        <w:fldChar w:fldCharType="end"/>
      </w:r>
      <w:bookmarkEnd w:id="475"/>
      <w:r w:rsidRPr="006031CD">
        <w:t xml:space="preserve"> — </w:t>
      </w:r>
      <w:r w:rsidRPr="00D06887">
        <w:t xml:space="preserve">Attributes of </w:t>
      </w:r>
      <w:r w:rsidRPr="00D06887">
        <w:rPr>
          <w:rStyle w:val="elementdeftypeChar"/>
          <w:rFonts w:eastAsia="Calibri"/>
          <w:b/>
          <w:i w:val="0"/>
          <w:sz w:val="22"/>
          <w:szCs w:val="22"/>
        </w:rPr>
        <w:t>&lt;value</w:t>
      </w:r>
      <w:r w:rsidR="007739CE">
        <w:rPr>
          <w:rStyle w:val="elementdeftypeChar"/>
          <w:rFonts w:eastAsia="Calibri"/>
          <w:b/>
          <w:i w:val="0"/>
          <w:sz w:val="22"/>
          <w:szCs w:val="22"/>
        </w:rPr>
        <w:t>/</w:t>
      </w:r>
      <w:r w:rsidRPr="00D06887">
        <w:rPr>
          <w:rStyle w:val="elementdeftypeChar"/>
          <w:rFonts w:eastAsia="Calibri"/>
          <w:b/>
          <w:i w:val="0"/>
          <w:sz w:val="22"/>
          <w:szCs w:val="22"/>
        </w:rPr>
        <w:t>&gt;</w:t>
      </w:r>
      <w:r w:rsidRPr="00D06887">
        <w:t xml:space="preserve"> element inside &lt;</w:t>
      </w:r>
      <w:r w:rsidRPr="00D06887">
        <w:rPr>
          <w:rFonts w:ascii="Courier New" w:hAnsi="Courier New" w:cs="Courier New"/>
        </w:rPr>
        <w:t>real_</w:t>
      </w:r>
      <w:r w:rsidRPr="006031CD">
        <w:rPr>
          <w:rFonts w:ascii="Courier New" w:hAnsi="Courier New" w:cs="Courier New"/>
        </w:rPr>
        <w:t>list</w:t>
      </w:r>
      <w:r w:rsidRPr="006031CD">
        <w:t>/&gt;</w:t>
      </w:r>
      <w:bookmarkEnd w:id="476"/>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3E271A">
            <w:pPr>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3E271A">
            <w:pPr>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3E271A">
            <w:pPr>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3E271A">
            <w:pPr>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3E271A">
            <w:pPr>
              <w:suppressAutoHyphens/>
              <w:rPr>
                <w:sz w:val="20"/>
                <w:szCs w:val="20"/>
              </w:rPr>
            </w:pPr>
            <w:r w:rsidRPr="006031CD">
              <w:rPr>
                <w:sz w:val="20"/>
                <w:szCs w:val="20"/>
              </w:rPr>
              <w:t>unique within the parent element</w:t>
            </w:r>
          </w:p>
        </w:tc>
      </w:tr>
    </w:tbl>
    <w:p w14:paraId="0D954902" w14:textId="61C3D821" w:rsidR="00FC68DB" w:rsidRPr="006031CD" w:rsidRDefault="00F73574" w:rsidP="00B202D2">
      <w:pPr>
        <w:keepNext/>
        <w:spacing w:before="120"/>
      </w:pPr>
      <w:r>
        <w:t xml:space="preserve">The </w:t>
      </w:r>
      <w:r w:rsidR="00FC68DB" w:rsidRPr="006031CD">
        <w:t xml:space="preserve">XML specification of </w:t>
      </w:r>
      <w:r>
        <w:t>the</w:t>
      </w:r>
      <w:r w:rsidRPr="006031CD">
        <w:t xml:space="preserve"> </w:t>
      </w:r>
      <w:r w:rsidR="00FC68DB" w:rsidRPr="006031CD">
        <w:rPr>
          <w:rStyle w:val="CodeCharacter"/>
        </w:rPr>
        <w:t>&lt;int_list/&gt;</w:t>
      </w:r>
      <w:r w:rsidRPr="00F73574">
        <w:rPr>
          <w:rFonts w:cs="Courier New"/>
        </w:rPr>
        <w:t xml:space="preserve"> </w:t>
      </w:r>
      <w:r w:rsidRPr="00F54804">
        <w:rPr>
          <w:rFonts w:cs="Courier New"/>
        </w:rPr>
        <w:t>element</w:t>
      </w:r>
      <w:r>
        <w:t xml:space="preserve"> is shown in </w:t>
      </w:r>
      <w:r>
        <w:fldChar w:fldCharType="begin"/>
      </w:r>
      <w:r>
        <w:instrText xml:space="preserve"> REF _Ref156247753 \h </w:instrText>
      </w:r>
      <w:r>
        <w:fldChar w:fldCharType="separate"/>
      </w:r>
      <w:r w:rsidR="0012574E" w:rsidRPr="006031CD">
        <w:t xml:space="preserve">Table </w:t>
      </w:r>
      <w:r w:rsidR="0012574E">
        <w:rPr>
          <w:noProof/>
        </w:rPr>
        <w:t>29</w:t>
      </w:r>
      <w:r>
        <w:fldChar w:fldCharType="end"/>
      </w:r>
      <w:r>
        <w:t>:</w:t>
      </w:r>
    </w:p>
    <w:p w14:paraId="22E42D8D" w14:textId="3F970F1B" w:rsidR="0059323C" w:rsidRPr="006031CD" w:rsidRDefault="0059323C" w:rsidP="001640C5">
      <w:pPr>
        <w:pStyle w:val="Beschriftung"/>
        <w:keepNext/>
        <w:keepLines/>
      </w:pPr>
      <w:bookmarkStart w:id="477" w:name="_Ref156247753"/>
      <w:bookmarkStart w:id="478" w:name="_Toc159618961"/>
      <w:r w:rsidRPr="006031CD">
        <w:t xml:space="preserve">Table </w:t>
      </w:r>
      <w:r w:rsidRPr="006031CD">
        <w:fldChar w:fldCharType="begin"/>
      </w:r>
      <w:r w:rsidRPr="006031CD">
        <w:instrText xml:space="preserve"> SEQ Table \* ARABIC </w:instrText>
      </w:r>
      <w:r w:rsidRPr="006031CD">
        <w:fldChar w:fldCharType="separate"/>
      </w:r>
      <w:r w:rsidR="0012574E">
        <w:rPr>
          <w:noProof/>
        </w:rPr>
        <w:t>29</w:t>
      </w:r>
      <w:r w:rsidRPr="006031CD">
        <w:fldChar w:fldCharType="end"/>
      </w:r>
      <w:bookmarkEnd w:id="477"/>
      <w:r w:rsidRPr="006031CD">
        <w:t xml:space="preserve"> — </w:t>
      </w:r>
      <w:r w:rsidRPr="00D06887">
        <w:t xml:space="preserve">Attributes of </w:t>
      </w:r>
      <w:r w:rsidRPr="00D06887">
        <w:rPr>
          <w:rStyle w:val="elementdeftypeChar"/>
          <w:rFonts w:eastAsia="Calibri"/>
          <w:b/>
          <w:i w:val="0"/>
          <w:sz w:val="22"/>
          <w:szCs w:val="22"/>
        </w:rPr>
        <w:t>&lt;int_list/&gt;</w:t>
      </w:r>
      <w:r w:rsidRPr="00D06887">
        <w:t xml:space="preserve"> element</w:t>
      </w:r>
      <w:bookmarkEnd w:id="47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3E271A">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3E271A">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3E271A">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3E271A">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3E271A">
            <w:pPr>
              <w:suppressAutoHyphens/>
              <w:rPr>
                <w:sz w:val="20"/>
                <w:szCs w:val="20"/>
              </w:rPr>
            </w:pPr>
            <w:r w:rsidRPr="006031CD">
              <w:rPr>
                <w:sz w:val="20"/>
                <w:szCs w:val="20"/>
              </w:rPr>
              <w:t>Non-empty string</w:t>
            </w:r>
          </w:p>
        </w:tc>
      </w:tr>
    </w:tbl>
    <w:p w14:paraId="06124AFF" w14:textId="41F756D5" w:rsidR="00FC68DB" w:rsidRPr="006031CD" w:rsidRDefault="00FC68DB" w:rsidP="00B202D2">
      <w:pPr>
        <w:keepNext/>
        <w:spacing w:before="120"/>
      </w:pPr>
      <w:r w:rsidRPr="006031CD">
        <w:rPr>
          <w:rStyle w:val="CodeCharacter"/>
        </w:rPr>
        <w:t>&lt;int_list/&gt;</w:t>
      </w:r>
      <w:r w:rsidRPr="006031CD">
        <w:t xml:space="preserve"> has the nested element</w:t>
      </w:r>
      <w:r w:rsidR="005016E9">
        <w:t xml:space="preserve"> (</w:t>
      </w:r>
      <w:r w:rsidR="005016E9">
        <w:fldChar w:fldCharType="begin"/>
      </w:r>
      <w:r w:rsidR="005016E9">
        <w:instrText xml:space="preserve"> REF _Ref156247831 \h </w:instrText>
      </w:r>
      <w:r w:rsidR="005016E9">
        <w:fldChar w:fldCharType="separate"/>
      </w:r>
      <w:r w:rsidR="0012574E" w:rsidRPr="006031CD">
        <w:t xml:space="preserve">Table </w:t>
      </w:r>
      <w:r w:rsidR="0012574E">
        <w:rPr>
          <w:noProof/>
        </w:rPr>
        <w:t>30</w:t>
      </w:r>
      <w:r w:rsidR="005016E9">
        <w:fldChar w:fldCharType="end"/>
      </w:r>
      <w:r w:rsidR="005016E9">
        <w:t>)</w:t>
      </w:r>
      <w:r w:rsidRPr="006031CD">
        <w:t>:</w:t>
      </w:r>
      <w:r w:rsidR="005016E9">
        <w:t xml:space="preserve"> </w:t>
      </w:r>
    </w:p>
    <w:p w14:paraId="466CA12D" w14:textId="4503EC6B" w:rsidR="0059323C" w:rsidRPr="006031CD" w:rsidRDefault="0059323C" w:rsidP="001640C5">
      <w:pPr>
        <w:pStyle w:val="Beschriftung"/>
        <w:keepNext/>
        <w:keepLines/>
      </w:pPr>
      <w:bookmarkStart w:id="479" w:name="_Ref156247831"/>
      <w:bookmarkStart w:id="480" w:name="_Toc159618962"/>
      <w:r w:rsidRPr="006031CD">
        <w:t xml:space="preserve">Table </w:t>
      </w:r>
      <w:r w:rsidRPr="006031CD">
        <w:fldChar w:fldCharType="begin"/>
      </w:r>
      <w:r w:rsidRPr="006031CD">
        <w:instrText xml:space="preserve"> SEQ Table \* ARABIC </w:instrText>
      </w:r>
      <w:r w:rsidRPr="006031CD">
        <w:fldChar w:fldCharType="separate"/>
      </w:r>
      <w:r w:rsidR="0012574E">
        <w:rPr>
          <w:noProof/>
        </w:rPr>
        <w:t>30</w:t>
      </w:r>
      <w:r w:rsidRPr="006031CD">
        <w:fldChar w:fldCharType="end"/>
      </w:r>
      <w:bookmarkEnd w:id="479"/>
      <w:r w:rsidRPr="006031CD">
        <w:t xml:space="preserve"> — Nested </w:t>
      </w:r>
      <w:r w:rsidRPr="00D06887">
        <w:t xml:space="preserve">elements of </w:t>
      </w:r>
      <w:r w:rsidRPr="00D06887">
        <w:rPr>
          <w:rStyle w:val="elementdeftypeChar"/>
          <w:rFonts w:eastAsia="Calibri"/>
          <w:b/>
          <w:i w:val="0"/>
          <w:sz w:val="22"/>
          <w:szCs w:val="22"/>
        </w:rPr>
        <w:t>&lt;int_list/&gt;</w:t>
      </w:r>
      <w:r w:rsidRPr="00D06887">
        <w:t xml:space="preserve"> element</w:t>
      </w:r>
      <w:bookmarkEnd w:id="480"/>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614DA17B"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 xml:space="preserve">&lt;int_list/&gt; </w:t>
      </w:r>
      <w:r w:rsidRPr="006031CD">
        <w:t>is specified as</w:t>
      </w:r>
      <w:r w:rsidR="005016E9">
        <w:t xml:space="preserve"> (</w:t>
      </w:r>
      <w:r w:rsidR="005016E9">
        <w:fldChar w:fldCharType="begin"/>
      </w:r>
      <w:r w:rsidR="005016E9">
        <w:instrText xml:space="preserve"> REF _Ref156247839 \h </w:instrText>
      </w:r>
      <w:r w:rsidR="005016E9">
        <w:fldChar w:fldCharType="separate"/>
      </w:r>
      <w:r w:rsidR="0012574E" w:rsidRPr="006031CD">
        <w:t xml:space="preserve">Table </w:t>
      </w:r>
      <w:r w:rsidR="0012574E">
        <w:rPr>
          <w:noProof/>
        </w:rPr>
        <w:t>31</w:t>
      </w:r>
      <w:r w:rsidR="005016E9">
        <w:fldChar w:fldCharType="end"/>
      </w:r>
      <w:r w:rsidR="005016E9">
        <w:t>)</w:t>
      </w:r>
      <w:r w:rsidRPr="006031CD">
        <w:t>:</w:t>
      </w:r>
      <w:r w:rsidR="005016E9">
        <w:t xml:space="preserve"> </w:t>
      </w:r>
    </w:p>
    <w:p w14:paraId="48E59BEE" w14:textId="7DA7F1BD" w:rsidR="0059323C" w:rsidRPr="006031CD" w:rsidRDefault="0059323C" w:rsidP="001640C5">
      <w:pPr>
        <w:pStyle w:val="Beschriftung"/>
        <w:keepNext/>
        <w:keepLines/>
      </w:pPr>
      <w:bookmarkStart w:id="481" w:name="_Ref156247839"/>
      <w:bookmarkStart w:id="482" w:name="_Toc159618963"/>
      <w:r w:rsidRPr="006031CD">
        <w:t xml:space="preserve">Table </w:t>
      </w:r>
      <w:r w:rsidRPr="006031CD">
        <w:fldChar w:fldCharType="begin"/>
      </w:r>
      <w:r w:rsidRPr="006031CD">
        <w:instrText xml:space="preserve"> SEQ Table \* ARABIC </w:instrText>
      </w:r>
      <w:r w:rsidRPr="006031CD">
        <w:fldChar w:fldCharType="separate"/>
      </w:r>
      <w:r w:rsidR="0012574E">
        <w:rPr>
          <w:noProof/>
        </w:rPr>
        <w:t>31</w:t>
      </w:r>
      <w:r w:rsidRPr="006031CD">
        <w:fldChar w:fldCharType="end"/>
      </w:r>
      <w:bookmarkEnd w:id="481"/>
      <w:r w:rsidRPr="006031CD">
        <w:t xml:space="preserve"> — </w:t>
      </w:r>
      <w:r w:rsidRPr="00D06887">
        <w:t xml:space="preserve">Attributes of </w:t>
      </w:r>
      <w:r w:rsidRPr="00D06887">
        <w:rPr>
          <w:rStyle w:val="elementdeftypeChar"/>
          <w:rFonts w:eastAsia="Calibri"/>
          <w:b/>
          <w:i w:val="0"/>
          <w:sz w:val="22"/>
          <w:szCs w:val="22"/>
        </w:rPr>
        <w:t>&lt;value/&gt;</w:t>
      </w:r>
      <w:r w:rsidRPr="00D06887">
        <w:t xml:space="preserve"> element inside &lt;</w:t>
      </w:r>
      <w:r w:rsidRPr="00D06887">
        <w:rPr>
          <w:rFonts w:ascii="Courier New" w:hAnsi="Courier New" w:cs="Courier New"/>
        </w:rPr>
        <w:t>real_list</w:t>
      </w:r>
      <w:r w:rsidRPr="006031CD">
        <w:rPr>
          <w:rFonts w:ascii="Courier New" w:hAnsi="Courier New" w:cs="Courier New"/>
        </w:rPr>
        <w:t>/</w:t>
      </w:r>
      <w:r w:rsidRPr="006031CD">
        <w:t>&gt;</w:t>
      </w:r>
      <w:bookmarkEnd w:id="482"/>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B87540" w:rsidRDefault="00FC68DB" w:rsidP="00B202D2">
      <w:pPr>
        <w:spacing w:before="240"/>
      </w:pPr>
      <w:r w:rsidRPr="00B87540">
        <w:t>Remarks:</w:t>
      </w:r>
    </w:p>
    <w:p w14:paraId="330B205F" w14:textId="3CC16ADC"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7739CE">
        <w:t>must</w:t>
      </w:r>
      <w:r w:rsidR="003359B7" w:rsidRPr="00BD52D7">
        <w:t xml:space="preserve"> </w:t>
      </w:r>
      <w:r w:rsidRPr="00BD52D7">
        <w:t>be unique within their common parent element</w:t>
      </w:r>
      <w:r w:rsidR="007739CE">
        <w:t xml:space="preserve">, </w:t>
      </w:r>
    </w:p>
    <w:p w14:paraId="4CE5B108" w14:textId="10786B91" w:rsidR="00FC68DB" w:rsidRPr="00F54804" w:rsidRDefault="00FC68DB">
      <w:pPr>
        <w:numPr>
          <w:ilvl w:val="0"/>
          <w:numId w:val="30"/>
        </w:numPr>
        <w:tabs>
          <w:tab w:val="clear" w:pos="403"/>
        </w:tabs>
        <w:spacing w:before="240" w:line="240" w:lineRule="auto"/>
      </w:pPr>
      <w:r w:rsidRPr="000A1B7B">
        <w:lastRenderedPageBreak/>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w:t>
      </w:r>
      <w:r w:rsidR="00E13FF4">
        <w:t>Therefore,</w:t>
      </w:r>
      <w:r w:rsidRPr="00F54804">
        <w:t xml:space="preserve"> indices </w:t>
      </w:r>
      <w:r w:rsidR="007739CE">
        <w:t>must</w:t>
      </w:r>
      <w:r w:rsidR="003359B7" w:rsidRPr="00F54804">
        <w:t xml:space="preserve"> </w:t>
      </w:r>
      <w:r w:rsidRPr="00F54804">
        <w:t>be unique within one list</w:t>
      </w:r>
      <w:r w:rsidR="007739CE">
        <w:t xml:space="preserve">, </w:t>
      </w:r>
    </w:p>
    <w:p w14:paraId="22C5558D" w14:textId="12C8E525" w:rsidR="00FC68DB" w:rsidRPr="00F54804" w:rsidRDefault="00FC68DB">
      <w:pPr>
        <w:numPr>
          <w:ilvl w:val="0"/>
          <w:numId w:val="30"/>
        </w:numPr>
        <w:tabs>
          <w:tab w:val="clear" w:pos="403"/>
        </w:tabs>
        <w:spacing w:before="240" w:line="240" w:lineRule="auto"/>
      </w:pPr>
      <w:r w:rsidRPr="00F54804">
        <w:t>In case of strings</w:t>
      </w:r>
      <w:r w:rsidR="00B36CC7">
        <w:t>,</w:t>
      </w:r>
      <w:r w:rsidRPr="00F54804">
        <w:t xml:space="preserve"> the whitespaces deserve extra mention: To avoid mistakes, whitespaces are </w:t>
      </w:r>
      <w:r w:rsidRPr="00F45E5A">
        <w:t>not</w:t>
      </w:r>
      <w:r w:rsidRPr="00F54804">
        <w:t xml:space="preserve"> to be used at beginning and end of a string.</w:t>
      </w:r>
      <w:r w:rsidR="007739CE">
        <w:t xml:space="preserve"> </w:t>
      </w:r>
    </w:p>
    <w:p w14:paraId="076FCD4E" w14:textId="4BA82890" w:rsidR="00FC68DB" w:rsidRPr="004C6055" w:rsidRDefault="0097331B" w:rsidP="00A76BFE">
      <w:pPr>
        <w:pStyle w:val="Example"/>
      </w:pPr>
      <w:r>
        <w:t>Example</w:t>
      </w:r>
    </w:p>
    <w:p w14:paraId="65E0A8F9" w14:textId="77777777" w:rsidR="00FC68DB" w:rsidRPr="0013175B" w:rsidRDefault="00FC68DB" w:rsidP="00A11911">
      <w:pPr>
        <w:pStyle w:val="XMLCode"/>
        <w:keepNext/>
        <w:rPr>
          <w:lang w:val="en-GB"/>
        </w:rPr>
      </w:pPr>
      <w:r w:rsidRPr="0013175B">
        <w:rPr>
          <w:lang w:val="en-GB"/>
        </w:rPr>
        <w:t>&lt;custom_attributes_list&gt;</w:t>
      </w:r>
    </w:p>
    <w:p w14:paraId="76BF4FF7" w14:textId="77777777" w:rsidR="00FC68DB" w:rsidRPr="0013175B" w:rsidRDefault="00FC68DB" w:rsidP="00A11911">
      <w:pPr>
        <w:pStyle w:val="XMLCode"/>
        <w:keepNext/>
        <w:rPr>
          <w:lang w:val="en-GB"/>
        </w:rPr>
      </w:pPr>
      <w:r w:rsidRPr="0013175B">
        <w:rPr>
          <w:lang w:val="en-GB"/>
        </w:rPr>
        <w:tab/>
        <w:t>&lt;custom_attributes owner="DepartmentA"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key="fatigue_limit"&gt; 223.1 &lt;/real&gt;</w:t>
      </w:r>
    </w:p>
    <w:p w14:paraId="2C82ECA6" w14:textId="77777777" w:rsidR="00FC68DB" w:rsidRPr="0013175B" w:rsidRDefault="00FC68DB" w:rsidP="00B202D2">
      <w:pPr>
        <w:pStyle w:val="XMLCode"/>
        <w:rPr>
          <w:lang w:val="en-GB"/>
        </w:rPr>
      </w:pPr>
      <w:r w:rsidRPr="0013175B">
        <w:rPr>
          <w:lang w:val="en-GB"/>
        </w:rPr>
        <w:tab/>
        <w:t>&lt;/custom_attributes&gt;</w:t>
      </w:r>
    </w:p>
    <w:p w14:paraId="35BD74B9" w14:textId="77777777" w:rsidR="00FC68DB" w:rsidRPr="0013175B" w:rsidRDefault="00FC68DB" w:rsidP="00B202D2">
      <w:pPr>
        <w:pStyle w:val="XMLCode"/>
        <w:rPr>
          <w:lang w:val="en-GB"/>
        </w:rPr>
      </w:pPr>
      <w:r w:rsidRPr="0013175B">
        <w:rPr>
          <w:lang w:val="en-GB"/>
        </w:rPr>
        <w:tab/>
        <w:t>&lt;custom_attributes owner="DepartmentA" for="Statics"&gt;</w:t>
      </w:r>
    </w:p>
    <w:p w14:paraId="40339D92" w14:textId="77777777" w:rsidR="00FC68DB" w:rsidRPr="0013175B" w:rsidRDefault="00FC68DB" w:rsidP="00B202D2">
      <w:pPr>
        <w:pStyle w:val="XMLCode"/>
        <w:rPr>
          <w:lang w:val="en-GB"/>
        </w:rPr>
      </w:pPr>
      <w:r w:rsidRPr="0013175B">
        <w:rPr>
          <w:lang w:val="en-GB"/>
        </w:rPr>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&lt;/custom_attributes&gt;</w:t>
      </w:r>
    </w:p>
    <w:p w14:paraId="45027E78" w14:textId="77777777" w:rsidR="00FC68DB" w:rsidRPr="0013175B" w:rsidRDefault="00FC68DB" w:rsidP="00B202D2">
      <w:pPr>
        <w:pStyle w:val="XMLCode"/>
        <w:rPr>
          <w:lang w:val="en-GB"/>
        </w:rPr>
      </w:pPr>
      <w:r w:rsidRPr="0013175B">
        <w:rPr>
          <w:lang w:val="en-GB"/>
        </w:rPr>
        <w:tab/>
        <w:t>&lt;custom_attributes owner="DepartmentB"&gt;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&lt;real_list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&lt;/real_list&gt;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&lt;string_list key="verifiedby"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&lt;/string_list&gt;</w:t>
      </w:r>
    </w:p>
    <w:p w14:paraId="6C9ECC4F" w14:textId="77777777" w:rsidR="00FC68DB" w:rsidRPr="0013175B" w:rsidRDefault="00FC68DB" w:rsidP="00B202D2">
      <w:pPr>
        <w:pStyle w:val="XMLCode"/>
        <w:rPr>
          <w:lang w:val="en-GB"/>
        </w:rPr>
      </w:pPr>
      <w:r w:rsidRPr="0013175B">
        <w:rPr>
          <w:lang w:val="en-GB"/>
        </w:rPr>
        <w:tab/>
        <w:t>&lt;/custom_attributes&gt;</w:t>
      </w:r>
    </w:p>
    <w:p w14:paraId="59637AC5" w14:textId="6C245E2F" w:rsidR="00FC68DB" w:rsidRPr="0013175B" w:rsidRDefault="00FC68DB" w:rsidP="00B202D2">
      <w:pPr>
        <w:pStyle w:val="XMLCode"/>
        <w:rPr>
          <w:lang w:val="en-GB"/>
        </w:rPr>
      </w:pPr>
      <w:r w:rsidRPr="0013175B">
        <w:rPr>
          <w:lang w:val="en-GB"/>
        </w:rPr>
        <w:t>&lt;/custom_attributes_list&gt;</w:t>
      </w:r>
      <w:r w:rsidR="0097331B">
        <w:rPr>
          <w:lang w:val="en-GB"/>
        </w:rPr>
        <w:t xml:space="preserve"> </w:t>
      </w:r>
    </w:p>
    <w:p w14:paraId="581EC397" w14:textId="0DBDC078" w:rsidR="006E4184" w:rsidRPr="005C2D94" w:rsidRDefault="00FC68DB" w:rsidP="006E4184">
      <w:pPr>
        <w:pStyle w:val="berschrift2"/>
      </w:pPr>
      <w:bookmarkStart w:id="483" w:name="_Toc440038865"/>
      <w:bookmarkStart w:id="484" w:name="_Toc3556965"/>
      <w:bookmarkStart w:id="485" w:name="_Toc34747215"/>
      <w:bookmarkStart w:id="486" w:name="_Toc77102030"/>
      <w:bookmarkStart w:id="487" w:name="_Ref157673329"/>
      <w:bookmarkStart w:id="488" w:name="_Toc159618756"/>
      <w:r w:rsidRPr="00F54804">
        <w:t xml:space="preserve">Distinction between </w:t>
      </w:r>
      <w:r w:rsidRPr="00F54804">
        <w:rPr>
          <w:rFonts w:ascii="Courier New" w:hAnsi="Courier New" w:cs="Courier New"/>
        </w:rPr>
        <w:t>&lt;custom_attributes/&gt;</w:t>
      </w:r>
      <w:r w:rsidR="006E4184">
        <w:t xml:space="preserve"> </w:t>
      </w:r>
      <w:r w:rsidRPr="005C2D94">
        <w:t xml:space="preserve">and </w:t>
      </w:r>
      <w:r w:rsidRPr="005C2D94">
        <w:rPr>
          <w:rFonts w:ascii="Courier New" w:hAnsi="Courier New" w:cs="Courier New"/>
        </w:rPr>
        <w:t>&lt;appdata/&gt;</w:t>
      </w:r>
      <w:bookmarkEnd w:id="483"/>
      <w:bookmarkEnd w:id="484"/>
      <w:bookmarkEnd w:id="485"/>
      <w:bookmarkEnd w:id="486"/>
      <w:bookmarkEnd w:id="487"/>
      <w:bookmarkEnd w:id="488"/>
      <w:r w:rsidR="006E4184">
        <w:t xml:space="preserve"> </w:t>
      </w:r>
    </w:p>
    <w:p w14:paraId="46209363" w14:textId="5E11C13B" w:rsidR="00EE0CF2" w:rsidRPr="00BF5C18" w:rsidRDefault="00EE0CF2" w:rsidP="0013175B">
      <w:pPr>
        <w:pStyle w:val="berschrift3"/>
      </w:pPr>
      <w:bookmarkStart w:id="489" w:name="_Toc159618757"/>
      <w:r>
        <w:t>General</w:t>
      </w:r>
      <w:bookmarkEnd w:id="489"/>
    </w:p>
    <w:p w14:paraId="6DA1A818" w14:textId="4B306244" w:rsidR="00FC68DB" w:rsidRPr="00726144" w:rsidRDefault="00FC68DB" w:rsidP="00B202D2">
      <w:r w:rsidRPr="001E4607">
        <w:t>At first glance,</w:t>
      </w:r>
      <w:r w:rsidRPr="006031CD">
        <w:rPr>
          <w:rStyle w:val="CodeCharacter"/>
        </w:rPr>
        <w:t xml:space="preserve"> &lt;custom_attributes/&gt;</w:t>
      </w:r>
      <w:r w:rsidRPr="00BD52D7">
        <w:t xml:space="preserve"> and </w:t>
      </w:r>
      <w:r w:rsidRPr="006031CD">
        <w:rPr>
          <w:rStyle w:val="CodeCharacter"/>
        </w:rPr>
        <w:t>&lt;appdata/&gt;</w:t>
      </w:r>
      <w:r w:rsidRPr="001668D7">
        <w:t xml:space="preserve"> seem to address similar purpose or even to be redundant.</w:t>
      </w:r>
      <w:r w:rsidRPr="000A1B7B">
        <w:t xml:space="preserve"> </w:t>
      </w:r>
      <w:r w:rsidR="00B36CC7" w:rsidRPr="00B36CC7">
        <w:t>This is misleading, as the following sub</w:t>
      </w:r>
      <w:r w:rsidR="005020EF">
        <w:t>clauses</w:t>
      </w:r>
      <w:r w:rsidR="00AF19F3">
        <w:t xml:space="preserve"> </w:t>
      </w:r>
      <w:r w:rsidR="00B36CC7" w:rsidRPr="00B36CC7">
        <w:t>show</w:t>
      </w:r>
      <w:r w:rsidRPr="000A1B7B">
        <w:t xml:space="preserve">. </w:t>
      </w:r>
    </w:p>
    <w:p w14:paraId="6DBA8006" w14:textId="77777777" w:rsidR="00FC68DB" w:rsidRPr="006031CD" w:rsidRDefault="00FC68DB" w:rsidP="00B202D2">
      <w:pPr>
        <w:pStyle w:val="berschrift3"/>
      </w:pPr>
      <w:bookmarkStart w:id="490" w:name="_Toc440038866"/>
      <w:bookmarkStart w:id="491" w:name="_Toc3556966"/>
      <w:bookmarkStart w:id="492" w:name="_Toc34747216"/>
      <w:bookmarkStart w:id="493" w:name="_Toc77102031"/>
      <w:bookmarkStart w:id="494" w:name="_Toc159618758"/>
      <w:r w:rsidRPr="00F54804">
        <w:t xml:space="preserve">Needs of different process roles, </w:t>
      </w:r>
      <w:r w:rsidRPr="006031CD">
        <w:t xml:space="preserve">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0"/>
      <w:bookmarkEnd w:id="491"/>
      <w:bookmarkEnd w:id="492"/>
      <w:bookmarkEnd w:id="493"/>
      <w:bookmarkEnd w:id="494"/>
      <w:r w:rsidRPr="006031CD">
        <w:t xml:space="preserve"> </w:t>
      </w:r>
    </w:p>
    <w:p w14:paraId="6762BDA5" w14:textId="21D6C215" w:rsidR="00AF19F3" w:rsidRDefault="00AF19F3" w:rsidP="00AF19F3">
      <w:pPr>
        <w:keepNext/>
      </w:pPr>
      <w:r w:rsidRPr="00E956F7">
        <w:rPr>
          <w:szCs w:val="24"/>
        </w:rPr>
        <w:t xml:space="preserve">In </w:t>
      </w:r>
      <w:r>
        <w:rPr>
          <w:szCs w:val="24"/>
        </w:rPr>
        <w:t xml:space="preserve">the </w:t>
      </w:r>
      <w:r w:rsidRPr="00E956F7">
        <w:rPr>
          <w:szCs w:val="24"/>
        </w:rPr>
        <w:t>context of χMCF, at least two different roles can be</w:t>
      </w:r>
      <w:r>
        <w:rPr>
          <w:szCs w:val="24"/>
        </w:rPr>
        <w:t xml:space="preserve"> </w:t>
      </w:r>
      <w:r w:rsidRPr="00AF19F3">
        <w:rPr>
          <w:szCs w:val="24"/>
        </w:rPr>
        <w:t>distinguished</w:t>
      </w:r>
      <w:r>
        <w:rPr>
          <w:szCs w:val="24"/>
        </w:rPr>
        <w:t xml:space="preserve">: </w:t>
      </w:r>
    </w:p>
    <w:p w14:paraId="6CD073E4" w14:textId="77777777" w:rsidR="00AF19F3" w:rsidRPr="006031CD" w:rsidRDefault="00FC68DB" w:rsidP="00AF19F3">
      <w:pPr>
        <w:pStyle w:val="Listenabsatz"/>
        <w:keepNext/>
        <w:keepLines/>
        <w:numPr>
          <w:ilvl w:val="0"/>
          <w:numId w:val="46"/>
        </w:numPr>
        <w:tabs>
          <w:tab w:val="clear" w:pos="403"/>
        </w:tabs>
        <w:spacing w:line="240" w:lineRule="auto"/>
        <w:contextualSpacing w:val="0"/>
      </w:pPr>
      <w:r w:rsidRPr="00F54804">
        <w:t>The programmer of an application</w:t>
      </w:r>
      <w:r w:rsidR="00AF19F3">
        <w:t>,</w:t>
      </w:r>
      <w:r w:rsidRPr="00F54804">
        <w:t xml:space="preserve"> </w:t>
      </w:r>
    </w:p>
    <w:p w14:paraId="19D6D4AD" w14:textId="77777777" w:rsidR="00AF19F3" w:rsidRPr="006031CD" w:rsidRDefault="00FC68DB" w:rsidP="00AF19F3">
      <w:pPr>
        <w:pStyle w:val="Listenabsatz"/>
        <w:numPr>
          <w:ilvl w:val="0"/>
          <w:numId w:val="46"/>
        </w:numPr>
        <w:tabs>
          <w:tab w:val="clear" w:pos="403"/>
        </w:tabs>
        <w:spacing w:line="240" w:lineRule="auto"/>
        <w:ind w:left="357" w:hanging="357"/>
        <w:contextualSpacing w:val="0"/>
      </w:pPr>
      <w:r w:rsidRPr="00F54804">
        <w:t xml:space="preserve">and the engineer using this application. </w:t>
      </w:r>
    </w:p>
    <w:p w14:paraId="7B095E42" w14:textId="77777777" w:rsidR="005A7FB6" w:rsidRDefault="00FC68DB" w:rsidP="00B202D2">
      <w:r w:rsidRPr="00F54804">
        <w:t xml:space="preserve">The programmer needs to store extra data that are specific to the application. </w:t>
      </w:r>
    </w:p>
    <w:p w14:paraId="26CE682F" w14:textId="7C0AC445" w:rsidR="00FC68DB" w:rsidRPr="00F54804" w:rsidRDefault="00CE4633" w:rsidP="00B202D2">
      <w:r w:rsidRPr="00CE4633">
        <w:t xml:space="preserve">The engineer </w:t>
      </w:r>
      <w:r w:rsidR="005A7FB6" w:rsidRPr="00F54804">
        <w:t xml:space="preserve">needs to </w:t>
      </w:r>
      <w:r w:rsidRPr="00CE4633">
        <w:t>store additional data specific to the process in which the connections are involved</w:t>
      </w:r>
      <w:r w:rsidR="00FC68DB" w:rsidRPr="00F54804">
        <w:t xml:space="preserve">. </w:t>
      </w:r>
    </w:p>
    <w:p w14:paraId="577F8C3E" w14:textId="6C66964B" w:rsidR="00FC68DB" w:rsidRPr="00F54804" w:rsidRDefault="00FC68DB" w:rsidP="00B202D2">
      <w:r w:rsidRPr="00F54804">
        <w:t xml:space="preserve">As its name </w:t>
      </w:r>
      <w:r w:rsidR="00011750">
        <w:t>suggests</w:t>
      </w:r>
      <w:r w:rsidRPr="00F54804">
        <w:t xml:space="preserve">,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in order to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&lt;custom_attributes/&gt;</w:t>
      </w:r>
      <w:r w:rsidRPr="00F54804">
        <w:t xml:space="preserve"> represent OEM- or process-specific data, whose purpose is known by the engineers, but may not be known by the application. </w:t>
      </w:r>
    </w:p>
    <w:p w14:paraId="1065BA46" w14:textId="3A1FF56A" w:rsidR="00FC68DB" w:rsidRPr="00F54804" w:rsidRDefault="00FC68DB" w:rsidP="00B202D2">
      <w:r w:rsidRPr="00F54804">
        <w:t xml:space="preserve">Engineers choose which attributes they need to store and designate the corresponding data in </w:t>
      </w:r>
      <w:r w:rsidRPr="006031CD">
        <w:rPr>
          <w:rStyle w:val="CodeCharacter"/>
        </w:rPr>
        <w:t>&lt;custom_attributes/&gt;</w:t>
      </w:r>
      <w:r w:rsidRPr="00F54804">
        <w:t xml:space="preserve">. </w:t>
      </w:r>
    </w:p>
    <w:p w14:paraId="29A7D3C4" w14:textId="1CB26C57" w:rsidR="00FC68DB" w:rsidRPr="006031CD" w:rsidRDefault="00FC68DB" w:rsidP="00B202D2">
      <w:r w:rsidRPr="00F54804">
        <w:lastRenderedPageBreak/>
        <w:t xml:space="preserve">Applications store auxiliary data in </w:t>
      </w:r>
      <w:r w:rsidRPr="006031CD">
        <w:rPr>
          <w:rStyle w:val="CodeCharacter"/>
        </w:rPr>
        <w:t>&lt;appdata/&gt;</w:t>
      </w:r>
      <w:r w:rsidRPr="00F54804">
        <w:t xml:space="preserve">. These </w:t>
      </w:r>
      <w:r w:rsidR="00CE4633" w:rsidRPr="00CE4633">
        <w:t>data may be data that engineers</w:t>
      </w:r>
      <w:r w:rsidR="003836BA">
        <w:t xml:space="preserve"> do not need to know</w:t>
      </w:r>
      <w:r w:rsidRPr="00F54804">
        <w:t xml:space="preserve">.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&lt;custom_attributes/&gt;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95" w:name="_Toc440038867"/>
      <w:bookmarkStart w:id="496" w:name="_Toc3556967"/>
      <w:bookmarkStart w:id="497" w:name="_Toc34747217"/>
      <w:bookmarkStart w:id="498" w:name="_Toc77102032"/>
      <w:bookmarkStart w:id="499" w:name="_Toc159618759"/>
      <w:r w:rsidRPr="006031CD">
        <w:t xml:space="preserve">Needs of different applications, addressed by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bookmarkEnd w:id="495"/>
      <w:bookmarkEnd w:id="496"/>
      <w:bookmarkEnd w:id="497"/>
      <w:bookmarkEnd w:id="498"/>
      <w:bookmarkEnd w:id="499"/>
      <w:r w:rsidRPr="006031CD">
        <w:t xml:space="preserve"> </w:t>
      </w:r>
    </w:p>
    <w:p w14:paraId="2203C7C2" w14:textId="3BF8C33F"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w:t>
      </w:r>
      <w:r w:rsidR="00BC42CF">
        <w:t>document</w:t>
      </w:r>
      <w:r w:rsidRPr="006031CD">
        <w:t xml:space="preserve">ed and published by the </w:t>
      </w:r>
      <w:r w:rsidRPr="006031CD">
        <w:rPr>
          <w:rStyle w:val="CodeCharacter"/>
        </w:rPr>
        <w:t>&lt;appdata/&gt;</w:t>
      </w:r>
      <w:r w:rsidRPr="006031CD">
        <w:t xml:space="preserve"> owner. </w:t>
      </w:r>
      <w:r w:rsidR="00AD4472" w:rsidRPr="00AD4472">
        <w:t xml:space="preserve">However, </w:t>
      </w:r>
      <w:r w:rsidR="00BC42CF">
        <w:t xml:space="preserve">it is not mandatory that </w:t>
      </w:r>
      <w:r w:rsidRPr="006031CD">
        <w:t xml:space="preserve">information stored in </w:t>
      </w:r>
      <w:r w:rsidRPr="006031CD">
        <w:rPr>
          <w:rStyle w:val="CodeCharacter"/>
        </w:rPr>
        <w:t>&lt;appdata/&gt;</w:t>
      </w:r>
      <w:r w:rsidRPr="006031CD">
        <w:t xml:space="preserve"> </w:t>
      </w:r>
      <w:r w:rsidR="00BC42CF">
        <w:t>is</w:t>
      </w:r>
      <w:r w:rsidRPr="006031CD">
        <w:t xml:space="preserve"> handled</w:t>
      </w:r>
      <w:r w:rsidR="00AD4472">
        <w:t>,</w:t>
      </w:r>
      <w:r w:rsidRPr="006031CD">
        <w:t xml:space="preserve"> </w:t>
      </w:r>
      <w:r w:rsidR="00DA2938" w:rsidRPr="006031CD">
        <w:t>maintained,</w:t>
      </w:r>
      <w:r w:rsidRPr="006031CD">
        <w:t xml:space="preserve"> </w:t>
      </w:r>
      <w:r w:rsidR="00AD4472">
        <w:t xml:space="preserve">or </w:t>
      </w:r>
      <w:r w:rsidR="00AD4472" w:rsidRPr="00AD4472">
        <w:t xml:space="preserve">processed </w:t>
      </w:r>
      <w:r w:rsidRPr="006031CD">
        <w:t xml:space="preserve">by </w:t>
      </w:r>
      <w:r w:rsidR="00BC42CF">
        <w:t>third</w:t>
      </w:r>
      <w:r w:rsidR="00AD4472">
        <w:t>-</w:t>
      </w:r>
      <w:r w:rsidRPr="006031CD">
        <w:t xml:space="preserve">party software. Therefore, </w:t>
      </w:r>
      <w:r w:rsidRPr="006031CD">
        <w:rPr>
          <w:rStyle w:val="CodeCharacter"/>
        </w:rPr>
        <w:t>&lt;appdata/&gt;</w:t>
      </w:r>
      <w:r w:rsidRPr="006031CD">
        <w:t xml:space="preserve"> should be considered as data that can be disregarded or thrown away by a </w:t>
      </w:r>
      <w:r w:rsidR="00DA2938">
        <w:t>third-</w:t>
      </w:r>
      <w:r w:rsidR="00DA2938" w:rsidRPr="006031CD">
        <w:t>party</w:t>
      </w:r>
      <w:r w:rsidRPr="006031CD">
        <w:t xml:space="preserve"> party software. </w:t>
      </w:r>
      <w:r w:rsidR="00E13FF4">
        <w:t>Therefore,</w:t>
      </w:r>
      <w:r w:rsidRPr="006031CD">
        <w:t xml:space="preserv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r w:rsidR="00DA2938" w:rsidRPr="006031CD">
        <w:t>must</w:t>
      </w:r>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8C064CA" w:rsidR="00FC68DB" w:rsidRPr="006031CD" w:rsidRDefault="00CE4633" w:rsidP="00261972">
      <w:pPr>
        <w:spacing w:before="120"/>
      </w:pPr>
      <w:r>
        <w:t>The i</w:t>
      </w:r>
      <w:r w:rsidR="00FC68DB" w:rsidRPr="006031CD">
        <w:t xml:space="preserve">nternal structure of </w:t>
      </w:r>
      <w:r w:rsidR="00FC68DB" w:rsidRPr="006031CD">
        <w:rPr>
          <w:rStyle w:val="CodeCharacter"/>
        </w:rPr>
        <w:t>&lt;custom_attributes_list/&gt;</w:t>
      </w:r>
      <w:r w:rsidR="00FC68DB" w:rsidRPr="006031CD">
        <w:t xml:space="preserve"> is completely standardized, whereas </w:t>
      </w:r>
      <w:r>
        <w:t xml:space="preserve">the </w:t>
      </w:r>
      <w:r w:rsidR="00FC68DB" w:rsidRPr="006031CD">
        <w:t xml:space="preserve">internal structure of </w:t>
      </w:r>
      <w:r w:rsidR="00FC68DB" w:rsidRPr="006031CD">
        <w:rPr>
          <w:rStyle w:val="CodeCharacter"/>
        </w:rPr>
        <w:t>&lt;appdata/&gt;</w:t>
      </w:r>
      <w:r w:rsidR="00FC68DB" w:rsidRPr="006031CD">
        <w:t xml:space="preserve"> is arbitrary and can for </w:t>
      </w:r>
      <w:r w:rsidR="007C675D" w:rsidRPr="006031CD">
        <w:t>optional</w:t>
      </w:r>
      <w:r w:rsidR="007C675D">
        <w:t>ly</w:t>
      </w:r>
      <w:r w:rsidR="00FC68DB" w:rsidRPr="006031CD">
        <w:t xml:space="preserve"> be described by a software</w:t>
      </w:r>
      <w:r w:rsidR="007C675D">
        <w:t>-</w:t>
      </w:r>
      <w:r w:rsidR="00FC68DB" w:rsidRPr="006031CD">
        <w:t>specific XML schema</w:t>
      </w:r>
      <w:r>
        <w:t>.</w:t>
      </w:r>
      <w:r w:rsidR="00FC68DB" w:rsidRPr="006031CD">
        <w:t xml:space="preserve"> </w:t>
      </w:r>
      <w:r>
        <w:t>Therefore</w:t>
      </w:r>
      <w:r w:rsidR="00FC68DB" w:rsidRPr="006031CD">
        <w:t xml:space="preserve">, </w:t>
      </w:r>
      <w:r w:rsidR="00FC68DB" w:rsidRPr="006031CD">
        <w:rPr>
          <w:rStyle w:val="CodeCharacter"/>
        </w:rPr>
        <w:t>&lt;custom_attributes_list/&gt;</w:t>
      </w:r>
      <w:r w:rsidR="00FC68DB" w:rsidRPr="006031CD">
        <w:t xml:space="preserve"> cannot be used as flexible as </w:t>
      </w:r>
      <w:r w:rsidR="00FC68DB" w:rsidRPr="006031CD">
        <w:rPr>
          <w:rStyle w:val="CodeCharacter"/>
        </w:rPr>
        <w:t>&lt;appdata/&gt;</w:t>
      </w:r>
      <w:r w:rsidR="00FC68DB" w:rsidRPr="006031CD">
        <w:t>, but its content is easier to be preserved across system boundaries.</w:t>
      </w:r>
    </w:p>
    <w:p w14:paraId="245E93BD" w14:textId="77777777" w:rsidR="00FC68DB" w:rsidRDefault="00FC68DB" w:rsidP="00B202D2">
      <w:pPr>
        <w:pStyle w:val="berschrift3"/>
      </w:pPr>
      <w:bookmarkStart w:id="500" w:name="_Toc440038868"/>
      <w:bookmarkStart w:id="501" w:name="_Toc3556968"/>
      <w:bookmarkStart w:id="502" w:name="_Toc34747218"/>
      <w:bookmarkStart w:id="503" w:name="_Toc77102033"/>
      <w:bookmarkStart w:id="504" w:name="_Toc159618760"/>
      <w:r w:rsidRPr="006031CD">
        <w:t xml:space="preserve">Different levels of </w:t>
      </w:r>
      <w:r w:rsidRPr="009B6E79">
        <w:rPr>
          <w:rFonts w:ascii="Courier New" w:hAnsi="Courier New" w:cs="Courier New"/>
          <w:iCs/>
        </w:rPr>
        <w:t>&lt;custom_attributes/&gt;</w:t>
      </w:r>
      <w:r w:rsidRPr="006031CD">
        <w:t xml:space="preserve"> and </w:t>
      </w:r>
      <w:r w:rsidRPr="009B6E79">
        <w:rPr>
          <w:rFonts w:ascii="Courier New" w:hAnsi="Courier New" w:cs="Courier New"/>
          <w:iCs/>
        </w:rPr>
        <w:t>&lt;appdata/&gt;</w:t>
      </w:r>
      <w:r w:rsidRPr="006031CD">
        <w:t xml:space="preserve"> within χMCF data model</w:t>
      </w:r>
      <w:bookmarkEnd w:id="500"/>
      <w:bookmarkEnd w:id="501"/>
      <w:bookmarkEnd w:id="502"/>
      <w:bookmarkEnd w:id="503"/>
      <w:bookmarkEnd w:id="504"/>
      <w:r w:rsidRPr="006031CD">
        <w:t xml:space="preserve"> </w:t>
      </w:r>
    </w:p>
    <w:p w14:paraId="0B0D92A2" w14:textId="14795561" w:rsidR="00B87DAD" w:rsidRPr="00B87DAD" w:rsidRDefault="00B87DAD" w:rsidP="00663816">
      <w:pPr>
        <w:rPr>
          <w:lang w:eastAsia="ja-JP"/>
        </w:rPr>
      </w:pPr>
      <w:r>
        <w:rPr>
          <w:lang w:eastAsia="ja-JP"/>
        </w:rPr>
        <w:t xml:space="preserve">The elements </w:t>
      </w:r>
      <w:r w:rsidRPr="006031CD">
        <w:rPr>
          <w:rStyle w:val="CodeCharacter"/>
        </w:rPr>
        <w:t>&lt;appdata/&gt;</w:t>
      </w:r>
      <w:r>
        <w:rPr>
          <w:lang w:eastAsia="ja-JP"/>
        </w:rPr>
        <w:t xml:space="preserve"> and </w:t>
      </w:r>
      <w:r w:rsidRPr="006031CD">
        <w:rPr>
          <w:rStyle w:val="CodeCharacter"/>
        </w:rPr>
        <w:t>&lt;custom_attributes_list/&gt;</w:t>
      </w:r>
      <w:r>
        <w:rPr>
          <w:lang w:eastAsia="ja-JP"/>
        </w:rPr>
        <w:t xml:space="preserve"> have been introduced in clauses </w:t>
      </w:r>
      <w:r>
        <w:rPr>
          <w:lang w:eastAsia="ja-JP"/>
        </w:rPr>
        <w:fldChar w:fldCharType="begin"/>
      </w:r>
      <w:r>
        <w:rPr>
          <w:lang w:eastAsia="ja-JP"/>
        </w:rPr>
        <w:instrText xml:space="preserve"> REF _Ref157014619 \r \h </w:instrText>
      </w:r>
      <w:r>
        <w:rPr>
          <w:lang w:eastAsia="ja-JP"/>
        </w:rPr>
      </w:r>
      <w:r>
        <w:rPr>
          <w:lang w:eastAsia="ja-JP"/>
        </w:rPr>
        <w:fldChar w:fldCharType="separate"/>
      </w:r>
      <w:r w:rsidR="0012574E">
        <w:rPr>
          <w:lang w:eastAsia="ja-JP"/>
        </w:rPr>
        <w:t>7.3.2</w:t>
      </w:r>
      <w:r>
        <w:rPr>
          <w:lang w:eastAsia="ja-JP"/>
        </w:rPr>
        <w:fldChar w:fldCharType="end"/>
      </w:r>
      <w:r>
        <w:rPr>
          <w:lang w:eastAsia="ja-JP"/>
        </w:rPr>
        <w:t xml:space="preserve"> and </w:t>
      </w:r>
      <w:r w:rsidR="00663816">
        <w:rPr>
          <w:lang w:eastAsia="ja-JP"/>
        </w:rPr>
        <w:fldChar w:fldCharType="begin"/>
      </w:r>
      <w:r w:rsidR="00663816">
        <w:rPr>
          <w:lang w:eastAsia="ja-JP"/>
        </w:rPr>
        <w:instrText xml:space="preserve"> REF _Ref428442251 \r \h </w:instrText>
      </w:r>
      <w:r w:rsidR="00663816">
        <w:rPr>
          <w:lang w:eastAsia="ja-JP"/>
        </w:rPr>
      </w:r>
      <w:r w:rsidR="00663816">
        <w:rPr>
          <w:lang w:eastAsia="ja-JP"/>
        </w:rPr>
        <w:fldChar w:fldCharType="separate"/>
      </w:r>
      <w:r w:rsidR="0012574E">
        <w:rPr>
          <w:lang w:eastAsia="ja-JP"/>
        </w:rPr>
        <w:t>8.5</w:t>
      </w:r>
      <w:r w:rsidR="00663816">
        <w:rPr>
          <w:lang w:eastAsia="ja-JP"/>
        </w:rPr>
        <w:fldChar w:fldCharType="end"/>
      </w:r>
      <w:r>
        <w:rPr>
          <w:lang w:eastAsia="ja-JP"/>
        </w:rPr>
        <w:t xml:space="preserve">, rsp. </w:t>
      </w:r>
      <w:r w:rsidR="00663816" w:rsidRPr="00663816">
        <w:rPr>
          <w:lang w:eastAsia="ja-JP"/>
        </w:rPr>
        <w:t xml:space="preserve">In this </w:t>
      </w:r>
      <w:r w:rsidR="00663816">
        <w:rPr>
          <w:lang w:eastAsia="ja-JP"/>
        </w:rPr>
        <w:t>clause</w:t>
      </w:r>
      <w:r w:rsidR="00663816" w:rsidRPr="00663816">
        <w:rPr>
          <w:lang w:eastAsia="ja-JP"/>
        </w:rPr>
        <w:t xml:space="preserve">, they are compared </w:t>
      </w:r>
      <w:r w:rsidR="00140DA4" w:rsidRPr="00663816">
        <w:rPr>
          <w:lang w:eastAsia="ja-JP"/>
        </w:rPr>
        <w:t>regarding</w:t>
      </w:r>
      <w:r w:rsidR="00663816" w:rsidRPr="00663816">
        <w:rPr>
          <w:lang w:eastAsia="ja-JP"/>
        </w:rPr>
        <w:t xml:space="preserve"> their arrangement in the XML tree.</w:t>
      </w:r>
      <w:r w:rsidR="00663816">
        <w:rPr>
          <w:lang w:eastAsia="ja-JP"/>
        </w:rPr>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E3512F" w:rsidR="00FC68DB" w:rsidRPr="006031CD" w:rsidRDefault="00FC68DB">
      <w:pPr>
        <w:pStyle w:val="Listenabsatz"/>
        <w:keepNext/>
        <w:keepLines/>
        <w:numPr>
          <w:ilvl w:val="0"/>
          <w:numId w:val="46"/>
        </w:numPr>
        <w:tabs>
          <w:tab w:val="clear" w:pos="403"/>
        </w:tabs>
        <w:spacing w:line="240" w:lineRule="auto"/>
        <w:contextualSpacing w:val="0"/>
      </w:pPr>
      <w:r w:rsidRPr="006031CD">
        <w:t>on root level (directly within</w:t>
      </w:r>
      <w:r w:rsidR="005D198D">
        <w:t xml:space="preserve"> the</w:t>
      </w:r>
      <w:r w:rsidRPr="006031CD">
        <w:t xml:space="preserve"> </w:t>
      </w:r>
      <w:r w:rsidRPr="006031CD">
        <w:rPr>
          <w:rStyle w:val="CodeCharacter"/>
        </w:rPr>
        <w:t>&lt;xmcf/&gt;</w:t>
      </w:r>
      <w:r w:rsidRPr="006031CD">
        <w:t xml:space="preserve"> </w:t>
      </w:r>
      <w:r w:rsidR="00501D1B">
        <w:t>element</w:t>
      </w:r>
      <w:r w:rsidRPr="006031CD">
        <w:t>)</w:t>
      </w:r>
      <w:r w:rsidR="00AF19F3">
        <w:t xml:space="preserve">, </w:t>
      </w:r>
    </w:p>
    <w:p w14:paraId="714E10D7" w14:textId="399E514D" w:rsidR="00FC68DB" w:rsidRPr="006031CD" w:rsidRDefault="00FC68DB">
      <w:pPr>
        <w:pStyle w:val="Listenabsatz"/>
        <w:numPr>
          <w:ilvl w:val="0"/>
          <w:numId w:val="46"/>
        </w:numPr>
        <w:tabs>
          <w:tab w:val="clear" w:pos="403"/>
        </w:tabs>
        <w:spacing w:line="240" w:lineRule="auto"/>
        <w:contextualSpacing w:val="0"/>
      </w:pPr>
      <w:r w:rsidRPr="006031CD">
        <w:t>and</w:t>
      </w:r>
      <w:r w:rsidR="005D198D">
        <w:t>/or</w:t>
      </w:r>
      <w:r w:rsidRPr="006031CD">
        <w:t xml:space="preserve"> within any single connector (</w:t>
      </w:r>
      <w:r w:rsidR="005D198D">
        <w:t>elements</w:t>
      </w:r>
      <w:r w:rsidRPr="006031CD">
        <w:t xml:space="preserve">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396D11D" w14:textId="2086CBDB" w:rsidR="007C0CEA" w:rsidRDefault="00FC68DB" w:rsidP="00B202D2">
      <w:r w:rsidRPr="006031CD">
        <w:t>In contrast to this,</w:t>
      </w:r>
      <w:r w:rsidR="007C0CEA">
        <w:t xml:space="preserve"> the element</w:t>
      </w:r>
      <w:r w:rsidRPr="006031CD">
        <w:t xml:space="preserve"> </w:t>
      </w:r>
      <w:r w:rsidRPr="006031CD">
        <w:rPr>
          <w:rStyle w:val="CodeCharacter"/>
        </w:rPr>
        <w:t>&lt;custom_attributes_list/&gt;</w:t>
      </w:r>
      <w:r w:rsidRPr="006031CD">
        <w:t xml:space="preserve"> can only be used within any single connector, but not at root level. </w:t>
      </w:r>
      <w:r w:rsidR="007C0CEA" w:rsidRPr="007C0CEA">
        <w:t xml:space="preserve">This is justified </w:t>
      </w:r>
      <w:r w:rsidR="007C0CEA">
        <w:t xml:space="preserve">below. </w:t>
      </w:r>
    </w:p>
    <w:p w14:paraId="2B854D5B" w14:textId="306F9A0D" w:rsidR="007C0CEA" w:rsidRDefault="007D070C" w:rsidP="007C0CEA">
      <w:r>
        <w:t xml:space="preserve">In the </w:t>
      </w:r>
      <w:r w:rsidR="00737A01" w:rsidRPr="00737A01">
        <w:t>usual</w:t>
      </w:r>
      <w:r w:rsidR="00FC68DB" w:rsidRPr="00737A01">
        <w:t xml:space="preserve"> scenario where </w:t>
      </w:r>
      <w:r w:rsidR="00737A01" w:rsidRPr="00737A01">
        <w:t>multiple</w:t>
      </w:r>
      <w:r w:rsidR="00FC68DB" w:rsidRPr="00737A01">
        <w:t xml:space="preserve"> χMCF files</w:t>
      </w:r>
      <w:r w:rsidR="00737A01" w:rsidRPr="00737A01">
        <w:t>,</w:t>
      </w:r>
      <w:r w:rsidR="00FC68DB" w:rsidRPr="00737A01">
        <w:t xml:space="preserve"> each containing connections of subsystems</w:t>
      </w:r>
      <w:r w:rsidR="00737A01" w:rsidRPr="00737A01">
        <w:t>,</w:t>
      </w:r>
      <w:r w:rsidR="00FC68DB" w:rsidRPr="00737A01">
        <w:t xml:space="preserve"> are to be read</w:t>
      </w:r>
      <w:r w:rsidRPr="00737A01">
        <w:t xml:space="preserve"> and combined</w:t>
      </w:r>
      <w:r w:rsidR="00FC68DB" w:rsidRPr="00737A01">
        <w:t xml:space="preserve"> in an application</w:t>
      </w:r>
      <w:r w:rsidRPr="00737A01">
        <w:t>,</w:t>
      </w:r>
      <w:r w:rsidR="00FC68DB" w:rsidRPr="00737A01">
        <w:t xml:space="preserve"> </w:t>
      </w:r>
      <w:r w:rsidRPr="00737A01">
        <w:t>t</w:t>
      </w:r>
      <w:r w:rsidR="00FC68DB" w:rsidRPr="00737A01">
        <w:t xml:space="preserve">he application </w:t>
      </w:r>
      <w:r w:rsidR="00737A01" w:rsidRPr="00737A01">
        <w:t>must</w:t>
      </w:r>
      <w:r w:rsidR="00FC68DB" w:rsidRPr="00737A01">
        <w:t xml:space="preserve"> deal with </w:t>
      </w:r>
      <w:r w:rsidR="00140DA4">
        <w:t xml:space="preserve">possible </w:t>
      </w:r>
      <w:r w:rsidR="00FC68DB" w:rsidRPr="00737A01">
        <w:t xml:space="preserve">conflicts between </w:t>
      </w:r>
      <w:r w:rsidR="00737A01" w:rsidRPr="00737A01">
        <w:t xml:space="preserve">data at </w:t>
      </w:r>
      <w:r w:rsidR="00FC68DB" w:rsidRPr="00737A01">
        <w:t xml:space="preserve">root level </w:t>
      </w:r>
      <w:r w:rsidR="00140DA4">
        <w:t>(</w:t>
      </w:r>
      <w:r w:rsidR="004E039C" w:rsidRPr="004E039C">
        <w:t>which applies to many connectors</w:t>
      </w:r>
      <w:r w:rsidR="00140DA4">
        <w:t xml:space="preserve">) </w:t>
      </w:r>
      <w:r w:rsidR="00FC68DB" w:rsidRPr="00737A01">
        <w:t>and data at connector level</w:t>
      </w:r>
      <w:r w:rsidR="00140DA4">
        <w:t xml:space="preserve"> (</w:t>
      </w:r>
      <w:r w:rsidR="004E039C" w:rsidRPr="004E039C">
        <w:t>which applies to a single connector</w:t>
      </w:r>
      <w:r w:rsidR="004E039C">
        <w:t>, only</w:t>
      </w:r>
      <w:r w:rsidR="00140DA4">
        <w:t>)</w:t>
      </w:r>
      <w:r w:rsidR="00FC68DB" w:rsidRPr="00737A01">
        <w:t>.</w:t>
      </w:r>
      <w:r w:rsidRPr="00737A01">
        <w:t xml:space="preserve"> </w:t>
      </w:r>
    </w:p>
    <w:p w14:paraId="68CC73F4" w14:textId="39EB49D8" w:rsidR="00DB4E86" w:rsidRDefault="00DB4E86" w:rsidP="00DB4E86">
      <w:r>
        <w:t>E</w:t>
      </w:r>
      <w:r w:rsidR="007C0CEA">
        <w:t>ach</w:t>
      </w:r>
      <w:r w:rsidR="00FC68DB" w:rsidRPr="00737A01">
        <w:t xml:space="preserve"> application should be able to </w:t>
      </w:r>
      <w:r w:rsidR="007C0CEA" w:rsidRPr="007C0CEA">
        <w:t xml:space="preserve">resolve </w:t>
      </w:r>
      <w:r w:rsidR="00FC68DB" w:rsidRPr="00737A01">
        <w:t xml:space="preserve">conflicts </w:t>
      </w:r>
      <w:r w:rsidR="00CE4633" w:rsidRPr="00737A01">
        <w:t>in</w:t>
      </w:r>
      <w:r w:rsidR="00FC68DB" w:rsidRPr="00737A01">
        <w:t xml:space="preserve"> its own </w:t>
      </w:r>
      <w:r w:rsidR="00FC68DB" w:rsidRPr="00737A01">
        <w:rPr>
          <w:rFonts w:ascii="Courier New" w:eastAsia="Times New Roman" w:hAnsi="Courier New" w:cs="Courier New"/>
        </w:rPr>
        <w:t>&lt;appdata/&gt;</w:t>
      </w:r>
      <w:r w:rsidR="00FC68DB" w:rsidRPr="00737A01">
        <w:t xml:space="preserve">, </w:t>
      </w:r>
      <w:r w:rsidR="007C0CEA">
        <w:t>as</w:t>
      </w:r>
      <w:r w:rsidR="00FC68DB" w:rsidRPr="00737A01">
        <w:t xml:space="preserve"> the </w:t>
      </w:r>
      <w:r w:rsidR="00737A01">
        <w:t>semantics</w:t>
      </w:r>
      <w:r w:rsidR="00FC68DB" w:rsidRPr="00737A01">
        <w:t xml:space="preserve"> </w:t>
      </w:r>
      <w:r w:rsidR="00737A01">
        <w:t xml:space="preserve">of the data </w:t>
      </w:r>
      <w:r w:rsidR="00FC68DB" w:rsidRPr="00737A01">
        <w:t xml:space="preserve">is known </w:t>
      </w:r>
      <w:r w:rsidR="007C0CEA">
        <w:t>to</w:t>
      </w:r>
      <w:r w:rsidR="00FC68DB" w:rsidRPr="00737A01">
        <w:t xml:space="preserve"> the application. </w:t>
      </w:r>
    </w:p>
    <w:p w14:paraId="25686B5F" w14:textId="47FC8764" w:rsidR="007C0CEA" w:rsidRDefault="00FC68DB" w:rsidP="007C0CEA">
      <w:r w:rsidRPr="00737A01">
        <w:t xml:space="preserve">On the other hand, the purpose of a </w:t>
      </w:r>
      <w:r w:rsidRPr="00737A01">
        <w:rPr>
          <w:rFonts w:ascii="Courier New" w:eastAsia="Times New Roman" w:hAnsi="Courier New" w:cs="Courier New"/>
        </w:rPr>
        <w:t>&lt;custom_attributes/&gt;</w:t>
      </w:r>
      <w:r w:rsidRPr="00737A01">
        <w:t xml:space="preserve"> element</w:t>
      </w:r>
      <w:r w:rsidR="00B22DEF" w:rsidRPr="00737A01">
        <w:t xml:space="preserve"> </w:t>
      </w:r>
      <w:r w:rsidR="00B22DEF">
        <w:t>assumed</w:t>
      </w:r>
      <w:r w:rsidRPr="00737A01">
        <w:t xml:space="preserve"> </w:t>
      </w:r>
      <w:r w:rsidR="00DB4E86">
        <w:t>at root level would</w:t>
      </w:r>
      <w:r w:rsidRPr="00737A01">
        <w:t xml:space="preserve"> not </w:t>
      </w:r>
      <w:r w:rsidR="00DB4E86">
        <w:t xml:space="preserve">be </w:t>
      </w:r>
      <w:r w:rsidRPr="00737A01">
        <w:t xml:space="preserve">known </w:t>
      </w:r>
      <w:r w:rsidR="00B22DEF">
        <w:t>to</w:t>
      </w:r>
      <w:r w:rsidRPr="00737A01">
        <w:t xml:space="preserve"> </w:t>
      </w:r>
      <w:r w:rsidR="00DB4E86">
        <w:t xml:space="preserve">a random </w:t>
      </w:r>
      <w:r w:rsidRPr="00737A01">
        <w:t>application.</w:t>
      </w:r>
      <w:r w:rsidR="00DB4E86">
        <w:t xml:space="preserve"> Conflicts with </w:t>
      </w:r>
      <w:r w:rsidR="00DB4E86" w:rsidRPr="00737A01">
        <w:rPr>
          <w:rFonts w:ascii="Courier New" w:eastAsia="Times New Roman" w:hAnsi="Courier New" w:cs="Courier New"/>
        </w:rPr>
        <w:t>&lt;custom_attributes/&gt;</w:t>
      </w:r>
      <w:r w:rsidR="00DB4E86" w:rsidRPr="00737A01">
        <w:t xml:space="preserve"> element</w:t>
      </w:r>
      <w:r w:rsidR="00DB4E86">
        <w:t xml:space="preserve">s </w:t>
      </w:r>
      <w:r w:rsidR="00DB4E86" w:rsidRPr="00737A01">
        <w:t>at connector level</w:t>
      </w:r>
      <w:r w:rsidR="00DB4E86">
        <w:t xml:space="preserve"> would not even be </w:t>
      </w:r>
      <w:r w:rsidR="00DB4E86" w:rsidRPr="00DB4E86">
        <w:t>identifiable with certainty</w:t>
      </w:r>
      <w:r w:rsidR="00DB4E86">
        <w:t xml:space="preserve">. </w:t>
      </w:r>
      <w:r w:rsidRPr="00737A01">
        <w:t xml:space="preserve">The application would therefore have to pass </w:t>
      </w:r>
      <w:r w:rsidR="00B22DEF">
        <w:t xml:space="preserve">on </w:t>
      </w:r>
      <w:r w:rsidRPr="00737A01">
        <w:t xml:space="preserve">the task of resolving </w:t>
      </w:r>
      <w:r w:rsidRPr="00737A01">
        <w:rPr>
          <w:rFonts w:ascii="Courier New" w:eastAsia="Times New Roman" w:hAnsi="Courier New" w:cs="Courier New"/>
        </w:rPr>
        <w:t>&lt;custom_attributes/&gt;</w:t>
      </w:r>
      <w:r w:rsidRPr="00737A01">
        <w:t xml:space="preserve"> conflicts to the </w:t>
      </w:r>
      <w:r w:rsidR="007C0CEA">
        <w:t>us</w:t>
      </w:r>
      <w:r w:rsidRPr="00737A01">
        <w:t>er. This is undesirable.</w:t>
      </w:r>
      <w:r w:rsidR="007C0CEA">
        <w:t xml:space="preserve"> </w:t>
      </w:r>
    </w:p>
    <w:p w14:paraId="50386BD1" w14:textId="480E78C3" w:rsidR="00E07EF3" w:rsidRDefault="00DB4E86" w:rsidP="00DB4E86">
      <w:r>
        <w:t xml:space="preserve">So, because </w:t>
      </w:r>
      <w:r w:rsidRPr="00737A01">
        <w:rPr>
          <w:rFonts w:ascii="Courier New" w:eastAsia="Times New Roman" w:hAnsi="Courier New" w:cs="Courier New"/>
        </w:rPr>
        <w:t>&lt;custom_attributes/&gt;</w:t>
      </w:r>
      <w:r w:rsidRPr="00737A01">
        <w:t xml:space="preserve"> </w:t>
      </w:r>
      <w:r>
        <w:t xml:space="preserve">may </w:t>
      </w:r>
      <w:r w:rsidRPr="00DB4E86">
        <w:t xml:space="preserve">only </w:t>
      </w:r>
      <w:r>
        <w:t>within a single connector</w:t>
      </w:r>
      <w:r w:rsidRPr="00DB4E86">
        <w:t>, no conflicts can arise.</w:t>
      </w:r>
      <w:r>
        <w:t xml:space="preserve"> A</w:t>
      </w:r>
      <w:r w:rsidR="00FC68DB" w:rsidRPr="00737A01">
        <w:t xml:space="preserve">ny application should be able to handle </w:t>
      </w:r>
      <w:r w:rsidR="008130C7" w:rsidRPr="00737A01">
        <w:rPr>
          <w:rFonts w:ascii="Courier New" w:eastAsia="Times New Roman" w:hAnsi="Courier New" w:cs="Courier New"/>
        </w:rPr>
        <w:t>&lt;custom_attributes/&gt;</w:t>
      </w:r>
      <w:r w:rsidR="008130C7" w:rsidRPr="008130C7">
        <w:t>, even if it does not understand the semantics</w:t>
      </w:r>
      <w:r w:rsidR="00FC68DB" w:rsidRPr="00737A01">
        <w:t xml:space="preserve">. </w:t>
      </w:r>
      <w:r w:rsidR="00E07EF3" w:rsidRPr="00E07EF3">
        <w:t>The reason for this is that the syntax is standardised and that connectors are self-contained objects with a clearly defined role</w:t>
      </w:r>
      <w:r w:rsidR="00E07EF3">
        <w:t xml:space="preserve"> and </w:t>
      </w:r>
      <w:r w:rsidR="00E07EF3" w:rsidRPr="00737A01">
        <w:t>limited scope</w:t>
      </w:r>
      <w:r w:rsidR="00E07EF3" w:rsidRPr="00E07EF3">
        <w:t>.</w:t>
      </w:r>
      <w:r w:rsidR="00E07EF3">
        <w:t xml:space="preserve"> </w:t>
      </w:r>
    </w:p>
    <w:p w14:paraId="65F82708" w14:textId="012350A9" w:rsidR="00FC68DB" w:rsidRPr="00F54804" w:rsidRDefault="00FC68DB" w:rsidP="00B202D2">
      <w:pPr>
        <w:pStyle w:val="berschrift1"/>
      </w:pPr>
      <w:bookmarkStart w:id="505" w:name="_Toc3556969"/>
      <w:bookmarkStart w:id="506" w:name="_Toc34747219"/>
      <w:bookmarkStart w:id="507" w:name="_Toc77102034"/>
      <w:bookmarkStart w:id="508" w:name="_Toc159618761"/>
      <w:r w:rsidRPr="00F54804">
        <w:lastRenderedPageBreak/>
        <w:t>0D connections</w:t>
      </w:r>
      <w:bookmarkEnd w:id="505"/>
      <w:bookmarkEnd w:id="506"/>
      <w:bookmarkEnd w:id="507"/>
      <w:bookmarkEnd w:id="508"/>
    </w:p>
    <w:p w14:paraId="7BFE46E1" w14:textId="69D293BE" w:rsidR="00FC68DB" w:rsidRPr="005C2D94" w:rsidRDefault="00FC68DB" w:rsidP="00B202D2">
      <w:pPr>
        <w:pStyle w:val="berschrift2"/>
      </w:pPr>
      <w:bookmarkStart w:id="509" w:name="_Toc413359578"/>
      <w:bookmarkStart w:id="510" w:name="_Toc3556970"/>
      <w:bookmarkStart w:id="511" w:name="_Toc34747220"/>
      <w:bookmarkStart w:id="512" w:name="_Toc77102035"/>
      <w:bookmarkStart w:id="513" w:name="_Toc159618762"/>
      <w:r w:rsidRPr="005C2D94">
        <w:t>Generic Definitions</w:t>
      </w:r>
      <w:bookmarkEnd w:id="509"/>
      <w:bookmarkEnd w:id="510"/>
      <w:bookmarkEnd w:id="511"/>
      <w:bookmarkEnd w:id="512"/>
      <w:bookmarkEnd w:id="513"/>
      <w:r w:rsidR="006E4184">
        <w:t xml:space="preserve"> </w:t>
      </w:r>
    </w:p>
    <w:p w14:paraId="64F211EF" w14:textId="3D181317" w:rsidR="00FC68DB" w:rsidRDefault="00FC68DB" w:rsidP="00B202D2">
      <w:pPr>
        <w:pStyle w:val="berschrift3"/>
      </w:pPr>
      <w:bookmarkStart w:id="514" w:name="_Toc413359579"/>
      <w:bookmarkStart w:id="515" w:name="_Ref428958711"/>
      <w:bookmarkStart w:id="516" w:name="_Toc3556971"/>
      <w:bookmarkStart w:id="517" w:name="_Toc34747221"/>
      <w:bookmarkStart w:id="518" w:name="_Toc77102036"/>
      <w:bookmarkStart w:id="519" w:name="_Ref157018204"/>
      <w:bookmarkStart w:id="520" w:name="_Toc159618763"/>
      <w:r w:rsidRPr="001E4607">
        <w:t>Identification</w:t>
      </w:r>
      <w:bookmarkEnd w:id="514"/>
      <w:bookmarkEnd w:id="515"/>
      <w:bookmarkEnd w:id="516"/>
      <w:bookmarkEnd w:id="517"/>
      <w:bookmarkEnd w:id="518"/>
      <w:bookmarkEnd w:id="519"/>
      <w:bookmarkEnd w:id="520"/>
    </w:p>
    <w:p w14:paraId="5FA12269" w14:textId="5E443F8C" w:rsidR="00650A92" w:rsidRPr="00650A92" w:rsidRDefault="00650A92" w:rsidP="0013175B">
      <w:pPr>
        <w:pStyle w:val="berschrift4"/>
      </w:pPr>
      <w:r>
        <w:t>General</w:t>
      </w:r>
    </w:p>
    <w:p w14:paraId="5E55D34A" w14:textId="1DE87A2A" w:rsidR="00FC68DB" w:rsidRPr="00CC3DCA" w:rsidRDefault="002F4FC4" w:rsidP="00220E19">
      <w:pPr>
        <w:keepNext/>
      </w:pPr>
      <w:r>
        <w:t xml:space="preserve">The possible </w:t>
      </w:r>
      <w:r w:rsidRPr="00F54804">
        <w:t>XML</w:t>
      </w:r>
      <w:r>
        <w:t xml:space="preserve"> attributes</w:t>
      </w:r>
      <w:r w:rsidRPr="00F54804">
        <w:t xml:space="preserve"> of</w:t>
      </w:r>
      <w:r>
        <w:t xml:space="preserve"> the</w:t>
      </w:r>
      <w:r w:rsidRPr="00F54804">
        <w:t xml:space="preserve"> </w:t>
      </w:r>
      <w:r w:rsidRPr="006031CD">
        <w:rPr>
          <w:rStyle w:val="CodeCharacter"/>
        </w:rPr>
        <w:t>&lt;connection_0d/&gt;</w:t>
      </w:r>
      <w:r w:rsidRPr="00F54804">
        <w:t xml:space="preserve"> element</w:t>
      </w:r>
      <w:r>
        <w:t xml:space="preserve">, which describes a </w:t>
      </w:r>
      <w:r w:rsidRPr="000A1B7B">
        <w:t xml:space="preserve">point connection </w:t>
      </w:r>
      <w:r>
        <w:t>(</w:t>
      </w:r>
      <w:r w:rsidRPr="00F54804">
        <w:t>0D connection</w:t>
      </w:r>
      <w:r>
        <w:t>),</w:t>
      </w:r>
      <w:r w:rsidRPr="00F73574">
        <w:t xml:space="preserve"> </w:t>
      </w:r>
      <w:r>
        <w:t xml:space="preserve">are </w:t>
      </w:r>
      <w:r w:rsidRPr="00F54804">
        <w:t>specifi</w:t>
      </w:r>
      <w:r>
        <w:t>ed</w:t>
      </w:r>
      <w:r w:rsidRPr="00F54804">
        <w:t xml:space="preserve"> </w:t>
      </w:r>
      <w:r w:rsidRPr="00F73574">
        <w:t>in</w:t>
      </w:r>
      <w:r>
        <w:t xml:space="preserve"> </w:t>
      </w:r>
      <w:r w:rsidR="005016E9">
        <w:fldChar w:fldCharType="begin"/>
      </w:r>
      <w:r w:rsidR="005016E9">
        <w:instrText xml:space="preserve"> REF _Ref156247934 \h </w:instrText>
      </w:r>
      <w:r w:rsidR="005016E9">
        <w:fldChar w:fldCharType="separate"/>
      </w:r>
      <w:r w:rsidR="0012574E" w:rsidRPr="00CC3DCA">
        <w:t xml:space="preserve">Table </w:t>
      </w:r>
      <w:r w:rsidR="0012574E">
        <w:rPr>
          <w:noProof/>
        </w:rPr>
        <w:t>32</w:t>
      </w:r>
      <w:r w:rsidR="005016E9">
        <w:fldChar w:fldCharType="end"/>
      </w:r>
      <w:r w:rsidR="00FC68DB" w:rsidRPr="00CC3DCA">
        <w:t>:</w:t>
      </w:r>
      <w:r w:rsidR="00220E19" w:rsidRPr="00CC3DCA">
        <w:t xml:space="preserve"> </w:t>
      </w:r>
    </w:p>
    <w:p w14:paraId="31F44853" w14:textId="1DB37B38" w:rsidR="0059323C" w:rsidRPr="00CC3DCA" w:rsidRDefault="0059323C" w:rsidP="001640C5">
      <w:pPr>
        <w:pStyle w:val="Beschriftung"/>
        <w:keepNext/>
        <w:keepLines/>
      </w:pPr>
      <w:bookmarkStart w:id="521" w:name="_Ref156247934"/>
      <w:bookmarkStart w:id="522" w:name="_Toc159618964"/>
      <w:r w:rsidRPr="00CC3DCA">
        <w:t xml:space="preserve">Table </w:t>
      </w:r>
      <w:r w:rsidRPr="00CC3DCA">
        <w:fldChar w:fldCharType="begin"/>
      </w:r>
      <w:r w:rsidRPr="00CC3DCA">
        <w:instrText xml:space="preserve"> SEQ Table \* ARABIC </w:instrText>
      </w:r>
      <w:r w:rsidRPr="00CC3DCA">
        <w:fldChar w:fldCharType="separate"/>
      </w:r>
      <w:r w:rsidR="0012574E">
        <w:rPr>
          <w:noProof/>
        </w:rPr>
        <w:t>32</w:t>
      </w:r>
      <w:r w:rsidRPr="00CC3DCA">
        <w:fldChar w:fldCharType="end"/>
      </w:r>
      <w:bookmarkEnd w:id="521"/>
      <w:r w:rsidRPr="00CC3DCA">
        <w:t xml:space="preserve"> — Attributes of element </w:t>
      </w:r>
      <w:r w:rsidRPr="00CC3DCA">
        <w:rPr>
          <w:rFonts w:ascii="Courier New" w:hAnsi="Courier New" w:cs="Courier New"/>
        </w:rPr>
        <w:t>&lt;connection_0d/&gt;</w:t>
      </w:r>
      <w:bookmarkEnd w:id="52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r w:rsidRPr="00CC3DCA">
              <w:rPr>
                <w:sz w:val="20"/>
                <w:szCs w:val="20"/>
              </w:rPr>
              <w:t>quality_control</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69B2C78F" w:rsidR="00BD4F32" w:rsidRPr="00CC3DCA" w:rsidRDefault="00BD4F32" w:rsidP="0008382E">
            <w:pPr>
              <w:keepNext/>
              <w:rPr>
                <w:sz w:val="20"/>
                <w:szCs w:val="20"/>
              </w:rPr>
            </w:pPr>
            <w:r w:rsidRPr="00CC3DCA">
              <w:rPr>
                <w:sz w:val="20"/>
                <w:szCs w:val="20"/>
              </w:rPr>
              <w:t xml:space="preserve">See </w:t>
            </w:r>
            <w:r w:rsidR="005020EF">
              <w:rPr>
                <w:sz w:val="20"/>
                <w:szCs w:val="20"/>
              </w:rPr>
              <w:t>claus</w:t>
            </w:r>
            <w:r w:rsidR="00CF419C">
              <w:rPr>
                <w:sz w:val="20"/>
                <w:szCs w:val="20"/>
              </w:rPr>
              <w:t xml:space="preserve">e </w:t>
            </w:r>
            <w:r w:rsidR="00CF419C">
              <w:rPr>
                <w:sz w:val="20"/>
                <w:szCs w:val="20"/>
              </w:rPr>
              <w:fldChar w:fldCharType="begin"/>
            </w:r>
            <w:r w:rsidR="00CF419C">
              <w:rPr>
                <w:sz w:val="20"/>
                <w:szCs w:val="20"/>
              </w:rPr>
              <w:instrText xml:space="preserve"> REF _Ref157017986 \r \h </w:instrText>
            </w:r>
            <w:r w:rsidR="00CF419C">
              <w:rPr>
                <w:sz w:val="20"/>
                <w:szCs w:val="20"/>
              </w:rPr>
            </w:r>
            <w:r w:rsidR="00CF419C">
              <w:rPr>
                <w:sz w:val="20"/>
                <w:szCs w:val="20"/>
              </w:rPr>
              <w:fldChar w:fldCharType="separate"/>
            </w:r>
            <w:r w:rsidR="0012574E">
              <w:rPr>
                <w:sz w:val="20"/>
                <w:szCs w:val="20"/>
              </w:rPr>
              <w:t>8.4</w:t>
            </w:r>
            <w:r w:rsidR="00CF419C">
              <w:rPr>
                <w:sz w:val="20"/>
                <w:szCs w:val="20"/>
              </w:rPr>
              <w:fldChar w:fldCharType="end"/>
            </w:r>
            <w:r w:rsidR="00CF419C">
              <w:rPr>
                <w:sz w:val="20"/>
                <w:szCs w:val="20"/>
              </w:rPr>
              <w:t xml:space="preserve">. </w:t>
            </w:r>
          </w:p>
        </w:tc>
      </w:tr>
    </w:tbl>
    <w:p w14:paraId="0DF78E6C" w14:textId="4305729F" w:rsidR="00FC68DB" w:rsidRPr="00CC3DCA" w:rsidRDefault="00FC68DB" w:rsidP="0013175B">
      <w:pPr>
        <w:pStyle w:val="berschrift4"/>
      </w:pPr>
      <w:r w:rsidRPr="00CC3DCA">
        <w:t>Attribute</w:t>
      </w:r>
      <w:r w:rsidR="00F3142F">
        <w:t xml:space="preserve"> “</w:t>
      </w:r>
      <w:r w:rsidRPr="00CC3DCA">
        <w:t>label</w:t>
      </w:r>
      <w:r w:rsidR="00AF69E3">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9E63D88" w:rsidR="00FC68DB" w:rsidRPr="00CC3DCA" w:rsidRDefault="000322A0" w:rsidP="00B87540">
      <w:pPr>
        <w:pStyle w:val="Example"/>
        <w:keepNext/>
      </w:pPr>
      <w:r>
        <w:t>Example 1</w:t>
      </w:r>
      <w:r w:rsidR="00F30A98" w:rsidRPr="00CC3DCA">
        <w:t xml:space="preserve">    Minimum definition of a 0d connection without label</w:t>
      </w:r>
    </w:p>
    <w:p w14:paraId="4B8BE2C5" w14:textId="77777777" w:rsidR="00FC68DB" w:rsidRPr="00CC3DCA" w:rsidRDefault="00FC68DB" w:rsidP="00550431">
      <w:pPr>
        <w:pStyle w:val="XMLCode"/>
        <w:keepNext/>
        <w:rPr>
          <w:lang w:val="en-GB"/>
        </w:rPr>
      </w:pPr>
      <w:r w:rsidRPr="00CC3DCA">
        <w:rPr>
          <w:lang w:val="en-GB"/>
        </w:rPr>
        <w:t>&lt;connection_list&gt;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75D7780B" w14:textId="38DCAE88" w:rsidR="00FC68DB" w:rsidRPr="00CC3DCA" w:rsidRDefault="00FC68DB" w:rsidP="00B202D2">
      <w:pPr>
        <w:pStyle w:val="XMLCode"/>
        <w:rPr>
          <w:lang w:val="en-GB"/>
        </w:rPr>
      </w:pPr>
      <w:r w:rsidRPr="00CC3DCA">
        <w:rPr>
          <w:lang w:val="en-GB"/>
        </w:rPr>
        <w:t>&lt;/connection_list&gt;</w:t>
      </w:r>
    </w:p>
    <w:p w14:paraId="662540F8" w14:textId="2004E499" w:rsidR="00FC68DB" w:rsidRPr="00CC3DCA" w:rsidRDefault="000322A0" w:rsidP="00B87540">
      <w:pPr>
        <w:pStyle w:val="Example"/>
        <w:keepNext/>
      </w:pPr>
      <w:r>
        <w:t>Example 2</w:t>
      </w:r>
      <w:r w:rsidR="00F30A98" w:rsidRPr="00CC3DCA">
        <w:t xml:space="preserve">    Definition of a 0d connection with label</w:t>
      </w:r>
    </w:p>
    <w:p w14:paraId="5F3857DF" w14:textId="77777777" w:rsidR="00FC68DB" w:rsidRPr="00CC3DCA" w:rsidRDefault="00FC68DB" w:rsidP="00550431">
      <w:pPr>
        <w:pStyle w:val="XMLCode"/>
        <w:keepNext/>
        <w:rPr>
          <w:lang w:val="en-GB"/>
        </w:rPr>
      </w:pPr>
      <w:r w:rsidRPr="00CC3DCA">
        <w:rPr>
          <w:lang w:val="en-GB"/>
        </w:rPr>
        <w:t>&lt;connection_list&gt;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05206257" w:rsidR="00FC68DB" w:rsidRPr="00CC3DCA" w:rsidRDefault="00FC68DB" w:rsidP="00B202D2">
      <w:pPr>
        <w:pStyle w:val="XMLCode"/>
        <w:rPr>
          <w:lang w:val="en-GB"/>
        </w:rPr>
      </w:pPr>
      <w:r w:rsidRPr="00CC3DCA">
        <w:rPr>
          <w:lang w:val="en-GB"/>
        </w:rPr>
        <w:t>&lt;/connection_list&gt;</w:t>
      </w:r>
    </w:p>
    <w:p w14:paraId="79295975" w14:textId="1B5BC335" w:rsidR="00BD4F32" w:rsidRPr="00CC3DCA" w:rsidRDefault="00BD4F32" w:rsidP="0013175B">
      <w:pPr>
        <w:pStyle w:val="berschrift4"/>
      </w:pPr>
      <w:r w:rsidRPr="00CC3DCA">
        <w:t>Attribute</w:t>
      </w:r>
      <w:r w:rsidR="00F3142F">
        <w:t xml:space="preserve"> “</w:t>
      </w:r>
      <w:r w:rsidRPr="009B6E79">
        <w:rPr>
          <w:rFonts w:ascii="Courier New" w:hAnsi="Courier New"/>
          <w:bCs/>
        </w:rPr>
        <w:t>ident</w:t>
      </w:r>
      <w:r w:rsidR="00AF69E3">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8601DC6" w:rsidR="00BD4F32" w:rsidRPr="00CC3DCA" w:rsidRDefault="0097331B" w:rsidP="00B87540">
      <w:pPr>
        <w:pStyle w:val="Example"/>
        <w:keepNext/>
      </w:pPr>
      <w:r>
        <w:t>Example</w:t>
      </w:r>
    </w:p>
    <w:p w14:paraId="5A0E6ABA" w14:textId="77777777" w:rsidR="00BD4F32" w:rsidRPr="00CC3DCA" w:rsidRDefault="00BD4F32" w:rsidP="004076DC">
      <w:pPr>
        <w:pStyle w:val="XMLCode"/>
        <w:keepNext/>
        <w:rPr>
          <w:lang w:val="en-GB"/>
        </w:rPr>
      </w:pPr>
      <w:r w:rsidRPr="00CC3DCA">
        <w:rPr>
          <w:lang w:val="en-GB"/>
        </w:rPr>
        <w:t>&lt;connection_list&gt;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lastRenderedPageBreak/>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04B48E33" w14:textId="4669494B" w:rsidR="00FC68DB" w:rsidRPr="00CC3DCA" w:rsidRDefault="00BD4F32" w:rsidP="00B202D2">
      <w:pPr>
        <w:pStyle w:val="XMLCode"/>
        <w:rPr>
          <w:lang w:val="en-GB"/>
        </w:rPr>
      </w:pPr>
      <w:r w:rsidRPr="00CC3DCA">
        <w:rPr>
          <w:lang w:val="en-GB"/>
        </w:rPr>
        <w:t>&lt;/connection_list&gt;</w:t>
      </w:r>
    </w:p>
    <w:p w14:paraId="1DBFF7BF" w14:textId="5537415B" w:rsidR="00FC68DB" w:rsidRPr="00CC3DCA" w:rsidRDefault="00FC68DB" w:rsidP="00B202D2">
      <w:pPr>
        <w:pStyle w:val="berschrift3"/>
      </w:pPr>
      <w:bookmarkStart w:id="523" w:name="_Ref414563154"/>
      <w:bookmarkStart w:id="524" w:name="_Toc3556972"/>
      <w:bookmarkStart w:id="525" w:name="_Toc34747222"/>
      <w:bookmarkStart w:id="526" w:name="_Toc77102037"/>
      <w:bookmarkStart w:id="527" w:name="_Toc159618764"/>
      <w:r w:rsidRPr="00CC3DCA">
        <w:t>Location</w:t>
      </w:r>
      <w:bookmarkEnd w:id="523"/>
      <w:bookmarkEnd w:id="524"/>
      <w:bookmarkEnd w:id="525"/>
      <w:bookmarkEnd w:id="526"/>
      <w:bookmarkEnd w:id="527"/>
      <w:r w:rsidR="00CC3DCA" w:rsidRPr="00CC3DCA">
        <w:t xml:space="preserve"> </w:t>
      </w:r>
    </w:p>
    <w:p w14:paraId="68901D38" w14:textId="01EB776C" w:rsidR="00FC68DB" w:rsidRPr="00CC3DCA" w:rsidRDefault="00FC68DB" w:rsidP="00B202D2">
      <w:pPr>
        <w:keepLines/>
      </w:pPr>
      <w:r w:rsidRPr="00CC3DCA">
        <w:t xml:space="preserve">The definition of the connection location </w:t>
      </w:r>
      <w:r w:rsidR="00494AFA">
        <w:t xml:space="preserve">of a </w:t>
      </w:r>
      <w:r w:rsidR="00494AFA" w:rsidRPr="000A1B7B">
        <w:t>point connection</w:t>
      </w:r>
      <w:r w:rsidR="00494AFA" w:rsidRPr="00CC3DCA">
        <w:t xml:space="preserve"> </w:t>
      </w:r>
      <w:r w:rsidRPr="00CC3DCA">
        <w:t xml:space="preserve">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r w:rsidR="005016E9">
        <w:t xml:space="preserve"> (</w:t>
      </w:r>
      <w:r w:rsidR="005016E9">
        <w:fldChar w:fldCharType="begin"/>
      </w:r>
      <w:r w:rsidR="005016E9">
        <w:instrText xml:space="preserve"> REF _Ref156247921 \h </w:instrText>
      </w:r>
      <w:r w:rsidR="005016E9">
        <w:fldChar w:fldCharType="separate"/>
      </w:r>
      <w:r w:rsidR="0012574E" w:rsidRPr="00CC3DCA">
        <w:rPr>
          <w:rStyle w:val="ListenabsatzZchn"/>
        </w:rPr>
        <w:t xml:space="preserve">Table </w:t>
      </w:r>
      <w:r w:rsidR="0012574E">
        <w:rPr>
          <w:noProof/>
        </w:rPr>
        <w:t>33</w:t>
      </w:r>
      <w:r w:rsidR="005016E9">
        <w:fldChar w:fldCharType="end"/>
      </w:r>
      <w:r w:rsidR="005016E9">
        <w:t>)</w:t>
      </w:r>
      <w:r w:rsidRPr="00CC3DCA">
        <w:t>.</w:t>
      </w:r>
    </w:p>
    <w:p w14:paraId="143EABD8" w14:textId="738FB277" w:rsidR="0059323C" w:rsidRPr="00CC3DCA" w:rsidRDefault="0059323C" w:rsidP="001640C5">
      <w:pPr>
        <w:pStyle w:val="Beschriftung"/>
        <w:keepNext/>
        <w:keepLines/>
      </w:pPr>
      <w:bookmarkStart w:id="528" w:name="_Ref156247921"/>
      <w:bookmarkStart w:id="529" w:name="_Toc159618965"/>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12574E">
        <w:rPr>
          <w:noProof/>
        </w:rPr>
        <w:t>33</w:t>
      </w:r>
      <w:r w:rsidRPr="00CC3DCA">
        <w:fldChar w:fldCharType="end"/>
      </w:r>
      <w:bookmarkEnd w:id="528"/>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52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353D4D1C" w:rsidR="00FC68DB" w:rsidRPr="00CC3DCA" w:rsidRDefault="0097331B" w:rsidP="008F4FDE">
      <w:pPr>
        <w:pStyle w:val="Example"/>
        <w:keepNext/>
      </w:pPr>
      <w:r>
        <w:t>Example</w:t>
      </w: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14F8A928" w14:textId="518A6035" w:rsidR="00FC68DB" w:rsidRPr="00CC3DCA" w:rsidRDefault="00FC68DB" w:rsidP="00120AAB">
      <w:pPr>
        <w:pStyle w:val="XMLCode"/>
        <w:rPr>
          <w:lang w:val="en-GB"/>
        </w:rPr>
      </w:pPr>
      <w:r w:rsidRPr="00CC3DCA">
        <w:rPr>
          <w:lang w:val="en-GB"/>
        </w:rPr>
        <w:t>&lt;/connection_0d&gt;</w:t>
      </w:r>
    </w:p>
    <w:p w14:paraId="227E247F" w14:textId="77777777" w:rsidR="00FC68DB" w:rsidRPr="00CC3DCA" w:rsidRDefault="00FC68DB" w:rsidP="00B202D2">
      <w:pPr>
        <w:pStyle w:val="berschrift3"/>
      </w:pPr>
      <w:bookmarkStart w:id="530" w:name="_Toc428279359"/>
      <w:bookmarkStart w:id="531" w:name="_Toc428456096"/>
      <w:bookmarkStart w:id="532" w:name="_Toc428537060"/>
      <w:bookmarkStart w:id="533" w:name="_Toc428969379"/>
      <w:bookmarkStart w:id="534" w:name="_Toc429052770"/>
      <w:bookmarkStart w:id="535" w:name="_Direction"/>
      <w:bookmarkStart w:id="536" w:name="_Ref400880511"/>
      <w:bookmarkStart w:id="537" w:name="_Toc413359581"/>
      <w:bookmarkStart w:id="538" w:name="_Toc3556973"/>
      <w:bookmarkStart w:id="539" w:name="_Toc34747223"/>
      <w:bookmarkStart w:id="540" w:name="_Toc77102038"/>
      <w:bookmarkStart w:id="541" w:name="_Toc159618765"/>
      <w:bookmarkEnd w:id="530"/>
      <w:bookmarkEnd w:id="531"/>
      <w:bookmarkEnd w:id="532"/>
      <w:bookmarkEnd w:id="533"/>
      <w:bookmarkEnd w:id="534"/>
      <w:bookmarkEnd w:id="535"/>
      <w:r w:rsidRPr="00CC3DCA">
        <w:t>Direction</w:t>
      </w:r>
      <w:bookmarkEnd w:id="536"/>
      <w:bookmarkEnd w:id="537"/>
      <w:bookmarkEnd w:id="538"/>
      <w:bookmarkEnd w:id="539"/>
      <w:bookmarkEnd w:id="540"/>
      <w:bookmarkEnd w:id="541"/>
    </w:p>
    <w:p w14:paraId="5C4AE21E" w14:textId="2BFED149" w:rsidR="00FC68DB" w:rsidRPr="00CC3DCA" w:rsidRDefault="00FC68DB" w:rsidP="00B202D2">
      <w:r w:rsidRPr="00CC3DCA">
        <w:t xml:space="preserve">The definition of connection directions, where applicable, is described by the elements </w:t>
      </w:r>
      <w:r w:rsidRPr="00CC3DCA">
        <w:rPr>
          <w:rStyle w:val="CodeCharacter"/>
        </w:rPr>
        <w:t>&lt;normal_direction/&gt;</w:t>
      </w:r>
      <w:r w:rsidRPr="00CC3DCA">
        <w:t xml:space="preserve"> and </w:t>
      </w:r>
      <w:r w:rsidRPr="00CC3DCA">
        <w:rPr>
          <w:rStyle w:val="CodeCharacter"/>
        </w:rPr>
        <w:t>&lt;tangential_direction/&gt;</w:t>
      </w:r>
      <w:r w:rsidRPr="00CC3DCA">
        <w:t xml:space="preserve">. They both specify a direction vector. Lengths of both vectors are not </w:t>
      </w:r>
      <w:r w:rsidR="00E26B1C" w:rsidRPr="00CC3DCA">
        <w:t>relevant but</w:t>
      </w:r>
      <w:r w:rsidR="00314FD3" w:rsidRPr="00CC3DCA">
        <w:t xml:space="preserve"> must be</w:t>
      </w:r>
      <w:r w:rsidRPr="00CC3DCA">
        <w:t xml:space="preserve"> &gt; 0.</w:t>
      </w:r>
      <w:r w:rsidR="00314FD3" w:rsidRPr="00CC3DCA">
        <w:t xml:space="preserve"> </w:t>
      </w:r>
    </w:p>
    <w:p w14:paraId="3FD18BC4" w14:textId="006E5C11" w:rsidR="00FC68DB" w:rsidRPr="00F54804" w:rsidRDefault="00FC68DB" w:rsidP="00B202D2">
      <w:r w:rsidRPr="00F54804">
        <w:t xml:space="preserve">Their XML </w:t>
      </w:r>
      <w:r w:rsidR="00E26B1C">
        <w:t>syntax</w:t>
      </w:r>
      <w:r w:rsidRPr="00F54804">
        <w:t xml:space="preserve"> is </w:t>
      </w:r>
      <w:r w:rsidR="00E26B1C" w:rsidRPr="00E26B1C">
        <w:t>identical</w:t>
      </w:r>
      <w:r w:rsidRPr="00F54804">
        <w:t xml:space="preserve">. </w:t>
      </w:r>
      <w:r w:rsidR="00E26B1C">
        <w:t>T</w:t>
      </w:r>
      <w:r w:rsidRPr="00F54804">
        <w:t xml:space="preserve">heir names </w:t>
      </w:r>
      <w:r w:rsidR="00E26B1C" w:rsidRPr="00E26B1C">
        <w:t xml:space="preserve">describe </w:t>
      </w:r>
      <w:r w:rsidRPr="00F54804">
        <w:t xml:space="preserve">their </w:t>
      </w:r>
      <w:r w:rsidR="00E26B1C">
        <w:t>semantics</w:t>
      </w:r>
      <w:r w:rsidRPr="00F54804">
        <w:t>:</w:t>
      </w:r>
      <w:r w:rsidR="00E26B1C">
        <w:t xml:space="preserve"> </w:t>
      </w:r>
    </w:p>
    <w:p w14:paraId="33C27BDA" w14:textId="77777777" w:rsidR="00E26B1C" w:rsidRPr="005C2D94" w:rsidRDefault="00FC68DB" w:rsidP="00E26B1C">
      <w:pPr>
        <w:numPr>
          <w:ilvl w:val="0"/>
          <w:numId w:val="9"/>
        </w:numPr>
        <w:tabs>
          <w:tab w:val="clear" w:pos="403"/>
        </w:tabs>
        <w:spacing w:line="240" w:lineRule="auto"/>
        <w:jc w:val="left"/>
      </w:pPr>
      <w:r w:rsidRPr="0013175B">
        <w:rPr>
          <w:szCs w:val="24"/>
        </w:rPr>
        <w:t xml:space="preserve">Element </w:t>
      </w:r>
      <w:r w:rsidRPr="00314FD3">
        <w:rPr>
          <w:rStyle w:val="CodeCharacter"/>
        </w:rPr>
        <w:t>&lt;normal_direction/&gt;</w:t>
      </w:r>
      <w:r w:rsidRPr="0013175B">
        <w:rPr>
          <w:szCs w:val="24"/>
        </w:rPr>
        <w:t xml:space="preserve"> denotes a direction of a local z axis. </w:t>
      </w:r>
    </w:p>
    <w:p w14:paraId="5B2B3104" w14:textId="539CF12C" w:rsidR="00E26B1C" w:rsidRPr="005C2D94" w:rsidRDefault="00FC68DB" w:rsidP="00E26B1C">
      <w:pPr>
        <w:numPr>
          <w:ilvl w:val="0"/>
          <w:numId w:val="9"/>
        </w:numPr>
        <w:tabs>
          <w:tab w:val="clear" w:pos="403"/>
        </w:tabs>
        <w:spacing w:line="240" w:lineRule="auto"/>
        <w:jc w:val="left"/>
      </w:pPr>
      <w:r w:rsidRPr="00F54804">
        <w:t xml:space="preserve">Element </w:t>
      </w:r>
      <w:r w:rsidRPr="00314FD3">
        <w:rPr>
          <w:rStyle w:val="CodeCharacter"/>
        </w:rPr>
        <w:t>&lt;tangential_direction/&gt;</w:t>
      </w:r>
      <w:r w:rsidRPr="005C2D94">
        <w:t xml:space="preserve"> denotes </w:t>
      </w:r>
      <w:r w:rsidRPr="001E4607">
        <w:t xml:space="preserve">the direction of </w:t>
      </w:r>
      <w:r w:rsidRPr="00BD52D7">
        <w:t>an axis tangential to</w:t>
      </w:r>
      <w:r w:rsidR="00F65E13">
        <w:t xml:space="preserve"> the</w:t>
      </w:r>
      <w:r w:rsidRPr="00BD52D7">
        <w:t xml:space="preserve">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&lt;normal_direction/&gt;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230453ED" w:rsidR="00FC68DB" w:rsidRPr="000A1B7B" w:rsidRDefault="00FC68DB" w:rsidP="00E26B1C">
      <w:r w:rsidRPr="000A1B7B">
        <w:t xml:space="preserve">If both elements are given, a right-handed coordinate system is uniquely defined: </w:t>
      </w:r>
    </w:p>
    <w:p w14:paraId="199D43F3" w14:textId="7A45A186" w:rsidR="00E26B1C" w:rsidRPr="005C2D94" w:rsidRDefault="00FC68DB" w:rsidP="00E26B1C">
      <w:pPr>
        <w:numPr>
          <w:ilvl w:val="0"/>
          <w:numId w:val="9"/>
        </w:numPr>
        <w:tabs>
          <w:tab w:val="clear" w:pos="403"/>
        </w:tabs>
        <w:spacing w:line="240" w:lineRule="auto"/>
        <w:jc w:val="left"/>
      </w:pPr>
      <w:r w:rsidRPr="00F54804">
        <w:t xml:space="preserve">Origin is in </w:t>
      </w:r>
      <w:r w:rsidRPr="00314FD3">
        <w:rPr>
          <w:rStyle w:val="CodeCharacter"/>
        </w:rPr>
        <w:t>&lt;loc/&gt;</w:t>
      </w:r>
      <w:r w:rsidR="00E26B1C">
        <w:t xml:space="preserve">. </w:t>
      </w:r>
    </w:p>
    <w:p w14:paraId="30F2A3CD" w14:textId="1F637462" w:rsidR="00E26B1C" w:rsidRPr="005C2D94" w:rsidRDefault="00FC68DB" w:rsidP="00E26B1C">
      <w:pPr>
        <w:numPr>
          <w:ilvl w:val="0"/>
          <w:numId w:val="9"/>
        </w:numPr>
        <w:tabs>
          <w:tab w:val="clear" w:pos="403"/>
        </w:tabs>
        <w:spacing w:line="240" w:lineRule="auto"/>
        <w:jc w:val="left"/>
      </w:pPr>
      <w:r w:rsidRPr="00F54804">
        <w:t xml:space="preserve">z-axis is in direction of </w:t>
      </w:r>
      <w:r w:rsidRPr="00314FD3">
        <w:rPr>
          <w:rStyle w:val="CodeCharacter"/>
        </w:rPr>
        <w:t>&lt;normal_direction/&gt;</w:t>
      </w:r>
      <w:r w:rsidR="00E26B1C">
        <w:t xml:space="preserve">. </w:t>
      </w:r>
    </w:p>
    <w:p w14:paraId="50722D75" w14:textId="77777777" w:rsidR="00E26B1C" w:rsidRPr="005C2D94" w:rsidRDefault="00FC68DB" w:rsidP="00E26B1C">
      <w:pPr>
        <w:numPr>
          <w:ilvl w:val="0"/>
          <w:numId w:val="9"/>
        </w:numPr>
        <w:tabs>
          <w:tab w:val="clear" w:pos="403"/>
        </w:tabs>
        <w:spacing w:line="240" w:lineRule="auto"/>
        <w:jc w:val="left"/>
      </w:pPr>
      <w:r w:rsidRPr="00F54804">
        <w:t xml:space="preserve">x-axis is the orthogonalization of </w:t>
      </w:r>
      <w:r w:rsidRPr="00314FD3">
        <w:rPr>
          <w:rStyle w:val="CodeCharacter"/>
        </w:rPr>
        <w:t>&lt;tangential_direction/&gt;</w:t>
      </w:r>
      <w:r w:rsidRPr="00F54804">
        <w:t xml:space="preserve"> relative to </w:t>
      </w:r>
      <w:r w:rsidRPr="00314FD3">
        <w:rPr>
          <w:rStyle w:val="CodeCharacter"/>
        </w:rPr>
        <w:t>&lt;normal_direction/&gt;</w:t>
      </w:r>
      <w:r w:rsidR="00E26B1C">
        <w:t xml:space="preserve">. </w:t>
      </w:r>
    </w:p>
    <w:p w14:paraId="578FBBB6" w14:textId="0C654CFB" w:rsidR="00E26B1C" w:rsidRPr="00F54804" w:rsidRDefault="00FC68DB" w:rsidP="00E26B1C">
      <w:pPr>
        <w:numPr>
          <w:ilvl w:val="0"/>
          <w:numId w:val="9"/>
        </w:numPr>
        <w:tabs>
          <w:tab w:val="clear" w:pos="403"/>
        </w:tabs>
        <w:spacing w:line="240" w:lineRule="auto"/>
        <w:jc w:val="left"/>
      </w:pPr>
      <w:r w:rsidRPr="00F54804">
        <w:t>y-axis is given by cross product z-axis × x-axis.</w:t>
      </w:r>
      <w:r w:rsidR="00E26B1C">
        <w:t xml:space="preserve"> </w:t>
      </w:r>
    </w:p>
    <w:p w14:paraId="5CC885F7" w14:textId="686AC613" w:rsidR="00FC68DB" w:rsidRDefault="005016E9" w:rsidP="00B202D2">
      <w:pPr>
        <w:keepNext/>
        <w:spacing w:before="240"/>
        <w:rPr>
          <w:rFonts w:cs="Courier New"/>
        </w:rPr>
      </w:pPr>
      <w:r>
        <w:lastRenderedPageBreak/>
        <w:t xml:space="preserve">The </w:t>
      </w:r>
      <w:r w:rsidR="00FC68DB" w:rsidRPr="005C2D94">
        <w:t>XML specification of</w:t>
      </w:r>
      <w:r w:rsidR="009B7D96">
        <w:t xml:space="preserve"> the</w:t>
      </w:r>
      <w:r w:rsidR="00FC68DB" w:rsidRPr="005C2D94">
        <w:t xml:space="preserve"> &lt;</w:t>
      </w:r>
      <w:r w:rsidR="00FC68DB" w:rsidRPr="00314FD3">
        <w:rPr>
          <w:rStyle w:val="CodeCharacter"/>
        </w:rPr>
        <w:t>normal_direction/&gt;</w:t>
      </w:r>
      <w:r w:rsidR="00FC68DB" w:rsidRPr="001E4607">
        <w:t xml:space="preserve"> and &lt;</w:t>
      </w:r>
      <w:r w:rsidR="00FC68DB" w:rsidRPr="00314FD3">
        <w:rPr>
          <w:rStyle w:val="CodeCharacter"/>
        </w:rPr>
        <w:t>tangential_direction/&gt;</w:t>
      </w:r>
      <w:r w:rsidR="00FC68DB" w:rsidRPr="00314FD3" w:rsidDel="000F6131">
        <w:rPr>
          <w:rStyle w:val="CodeCharacter"/>
        </w:rPr>
        <w:t xml:space="preserve"> </w:t>
      </w:r>
      <w:r w:rsidR="00FC68DB" w:rsidRPr="00BD52D7">
        <w:rPr>
          <w:rFonts w:cs="Courier New"/>
        </w:rPr>
        <w:t>elements</w:t>
      </w:r>
      <w:r>
        <w:rPr>
          <w:rFonts w:cs="Courier New"/>
        </w:rPr>
        <w:t xml:space="preserve"> </w:t>
      </w:r>
      <w:r>
        <w:t xml:space="preserve">is shown in </w:t>
      </w:r>
      <w:r>
        <w:fldChar w:fldCharType="begin"/>
      </w:r>
      <w:r>
        <w:instrText xml:space="preserve"> REF _Ref156247899 \h </w:instrText>
      </w:r>
      <w:r>
        <w:fldChar w:fldCharType="separate"/>
      </w:r>
      <w:r w:rsidR="0012574E" w:rsidRPr="00EB1EA0">
        <w:t xml:space="preserve">Table </w:t>
      </w:r>
      <w:r w:rsidR="0012574E">
        <w:rPr>
          <w:noProof/>
        </w:rPr>
        <w:t>34</w:t>
      </w:r>
      <w:r>
        <w:fldChar w:fldCharType="end"/>
      </w:r>
      <w:r w:rsidR="00FC68DB" w:rsidRPr="001668D7">
        <w:rPr>
          <w:rFonts w:cs="Courier New"/>
        </w:rPr>
        <w:t xml:space="preserve">: </w:t>
      </w:r>
    </w:p>
    <w:p w14:paraId="48BBE145" w14:textId="72843EF5" w:rsidR="0059323C" w:rsidRPr="00EB1EA0" w:rsidRDefault="0059323C" w:rsidP="001640C5">
      <w:pPr>
        <w:pStyle w:val="Beschriftung"/>
        <w:keepNext/>
        <w:keepLines/>
      </w:pPr>
      <w:bookmarkStart w:id="542" w:name="_Ref156247899"/>
      <w:bookmarkStart w:id="543" w:name="_Toc159618966"/>
      <w:r w:rsidRPr="00EB1EA0">
        <w:t xml:space="preserve">Table </w:t>
      </w:r>
      <w:r w:rsidRPr="00EB1EA0">
        <w:fldChar w:fldCharType="begin"/>
      </w:r>
      <w:r w:rsidRPr="00EB1EA0">
        <w:instrText xml:space="preserve"> SEQ Table \* ARABIC </w:instrText>
      </w:r>
      <w:r w:rsidRPr="00EB1EA0">
        <w:fldChar w:fldCharType="separate"/>
      </w:r>
      <w:r w:rsidR="0012574E">
        <w:rPr>
          <w:noProof/>
        </w:rPr>
        <w:t>34</w:t>
      </w:r>
      <w:r w:rsidRPr="00EB1EA0">
        <w:fldChar w:fldCharType="end"/>
      </w:r>
      <w:bookmarkEnd w:id="542"/>
      <w:r w:rsidRPr="00EB1EA0">
        <w:t xml:space="preserve"> — Attributes of elements </w:t>
      </w:r>
      <w:r w:rsidRPr="001647FF">
        <w:rPr>
          <w:rFonts w:ascii="Courier New" w:hAnsi="Courier New" w:cs="Courier New"/>
        </w:rPr>
        <w:t>&lt;normal_direction</w:t>
      </w:r>
      <w:r w:rsidRPr="00EB1EA0">
        <w:rPr>
          <w:rFonts w:ascii="Courier New" w:hAnsi="Courier New" w:cs="Courier New"/>
        </w:rPr>
        <w:t>/&gt;</w:t>
      </w:r>
      <w:r w:rsidRPr="00EB1EA0">
        <w:t xml:space="preserve"> &amp; </w:t>
      </w:r>
      <w:r w:rsidRPr="001647FF">
        <w:rPr>
          <w:rFonts w:ascii="Courier New" w:hAnsi="Courier New" w:cs="Courier New"/>
        </w:rPr>
        <w:t>&lt;tangential_direction</w:t>
      </w:r>
      <w:r w:rsidRPr="00EB1EA0">
        <w:rPr>
          <w:rFonts w:ascii="Courier New" w:hAnsi="Courier New" w:cs="Courier New"/>
        </w:rPr>
        <w:t>/&gt;</w:t>
      </w:r>
      <w:bookmarkEnd w:id="543"/>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t xml:space="preserve">Both elements do </w:t>
      </w:r>
      <w:r w:rsidRPr="00F45E5A">
        <w:t>not</w:t>
      </w:r>
      <w:r w:rsidRPr="001E4607">
        <w:t xml:space="preserve"> allow for any nested elements. </w:t>
      </w:r>
    </w:p>
    <w:p w14:paraId="2FCFA02E" w14:textId="5E24DC74"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&lt;normal_direction/&gt;</w:t>
      </w:r>
      <w:r w:rsidRPr="00F54804">
        <w:t xml:space="preserve">, using a spherical characteristic, which may not be very reliable. </w:t>
      </w:r>
      <w:r w:rsidRPr="00314FD3">
        <w:rPr>
          <w:rStyle w:val="CodeCharacter"/>
        </w:rPr>
        <w:t>&lt;tangential_direction/&gt;</w:t>
      </w:r>
      <w:r w:rsidRPr="00F54804">
        <w:t xml:space="preserve"> can then only be guessed, implying a random orientation of the connection (</w:t>
      </w:r>
      <w:r w:rsidR="008C4F0E">
        <w:t>e.g.</w:t>
      </w:r>
      <w:r w:rsidRPr="00F54804">
        <w:t xml:space="preserve"> a </w:t>
      </w:r>
      <w:r w:rsidR="00F01B4F">
        <w:t>r</w:t>
      </w:r>
      <w:r w:rsidRPr="00F54804">
        <w:t xml:space="preserve">obscan) in receiving system. </w:t>
      </w:r>
      <w:r w:rsidR="00E13FF4">
        <w:t>Therefore,</w:t>
      </w:r>
      <w:r w:rsidRPr="00F54804">
        <w:t xml:space="preserve"> it is recommended for a receiving system to issue a warning, at least. </w:t>
      </w:r>
    </w:p>
    <w:p w14:paraId="4B40C466" w14:textId="7951BDA6" w:rsidR="00FC68DB" w:rsidRPr="00FE50D6" w:rsidRDefault="0097331B" w:rsidP="001B1B3A">
      <w:pPr>
        <w:pStyle w:val="Example"/>
        <w:keepNext/>
        <w:rPr>
          <w:lang w:val="fr-FR"/>
        </w:rPr>
      </w:pPr>
      <w:r>
        <w:rPr>
          <w:lang w:val="fr-FR"/>
        </w:rPr>
        <w:t>Example</w:t>
      </w:r>
    </w:p>
    <w:p w14:paraId="464606BD" w14:textId="77777777" w:rsidR="00FC68DB" w:rsidRPr="00FE50D6" w:rsidRDefault="00FC68DB" w:rsidP="001E635D">
      <w:pPr>
        <w:pStyle w:val="XMLCode"/>
        <w:keepNext/>
        <w:rPr>
          <w:lang w:val="fr-FR"/>
        </w:rPr>
      </w:pPr>
      <w:r w:rsidRPr="00FE50D6">
        <w:rPr>
          <w:b/>
          <w:bCs/>
          <w:lang w:val="fr-FR"/>
        </w:rPr>
        <w:t>&lt;normal_direction     x="0.0"  y="0.0"  z="-1.0" /&gt;</w:t>
      </w:r>
    </w:p>
    <w:p w14:paraId="70AF1F07" w14:textId="683B4E0E" w:rsidR="00FC68DB" w:rsidRPr="00FE50D6" w:rsidRDefault="00FC68DB" w:rsidP="00F45E5A">
      <w:pPr>
        <w:pStyle w:val="XMLCode"/>
        <w:rPr>
          <w:lang w:val="fr-FR"/>
        </w:rPr>
      </w:pPr>
      <w:r w:rsidRPr="00FE50D6">
        <w:rPr>
          <w:b/>
          <w:bCs/>
          <w:lang w:val="fr-FR"/>
        </w:rPr>
        <w:t>&lt;tangential_direction x="70.7" y="70.7" z="0.0"  /&gt;</w:t>
      </w:r>
      <w:r w:rsidRPr="00FE50D6">
        <w:rPr>
          <w:lang w:val="fr-FR"/>
        </w:rPr>
        <w:t xml:space="preserve"> </w:t>
      </w:r>
    </w:p>
    <w:p w14:paraId="09465332" w14:textId="77777777" w:rsidR="00FC68DB" w:rsidRPr="00F54804" w:rsidRDefault="00FC68DB" w:rsidP="00B202D2">
      <w:pPr>
        <w:pStyle w:val="berschrift3"/>
      </w:pPr>
      <w:bookmarkStart w:id="544" w:name="_Toc428279361"/>
      <w:bookmarkStart w:id="545" w:name="_Toc428456098"/>
      <w:bookmarkStart w:id="546" w:name="_Toc3556974"/>
      <w:bookmarkStart w:id="547" w:name="_Toc34747224"/>
      <w:bookmarkStart w:id="548" w:name="_Toc77102039"/>
      <w:bookmarkStart w:id="549" w:name="_Toc159618766"/>
      <w:bookmarkEnd w:id="544"/>
      <w:bookmarkEnd w:id="545"/>
      <w:r w:rsidRPr="00F54804">
        <w:t>Type Specification</w:t>
      </w:r>
      <w:bookmarkEnd w:id="546"/>
      <w:bookmarkEnd w:id="547"/>
      <w:bookmarkEnd w:id="548"/>
      <w:bookmarkEnd w:id="549"/>
      <w:r w:rsidRPr="00F54804">
        <w:t xml:space="preserve"> </w:t>
      </w:r>
    </w:p>
    <w:p w14:paraId="69F25E2F" w14:textId="53CCDB0E" w:rsidR="00FC68DB" w:rsidRDefault="00406ABC" w:rsidP="00B202D2">
      <w:pPr>
        <w:keepNext/>
      </w:pPr>
      <w:r w:rsidRPr="00406ABC">
        <w:t xml:space="preserve">Each connection should be assigned a type during its life cycle. </w:t>
      </w:r>
      <w:r w:rsidR="00FC68DB" w:rsidRPr="00F54804">
        <w:t>The XML definitions of all 0D connections contain the following elements</w:t>
      </w:r>
      <w:r>
        <w:t xml:space="preserve"> (</w:t>
      </w:r>
      <w:r>
        <w:fldChar w:fldCharType="begin"/>
      </w:r>
      <w:r>
        <w:instrText xml:space="preserve"> REF _Ref157019120 \h </w:instrText>
      </w:r>
      <w:r>
        <w:fldChar w:fldCharType="separate"/>
      </w:r>
      <w:r w:rsidR="0012574E" w:rsidRPr="00F54804">
        <w:t xml:space="preserve">Table </w:t>
      </w:r>
      <w:r w:rsidR="0012574E">
        <w:rPr>
          <w:noProof/>
        </w:rPr>
        <w:t>35</w:t>
      </w:r>
      <w:r>
        <w:fldChar w:fldCharType="end"/>
      </w:r>
      <w:r>
        <w:t>)</w:t>
      </w:r>
      <w:r w:rsidR="00FC68DB" w:rsidRPr="00F54804">
        <w:t>:</w:t>
      </w:r>
      <w:r>
        <w:t xml:space="preserve"> </w:t>
      </w:r>
    </w:p>
    <w:p w14:paraId="48C0F752" w14:textId="17B30B4C" w:rsidR="0059323C" w:rsidRPr="00F54804" w:rsidRDefault="0059323C" w:rsidP="001640C5">
      <w:pPr>
        <w:pStyle w:val="Beschriftung"/>
        <w:keepNext/>
        <w:keepLines/>
      </w:pPr>
      <w:bookmarkStart w:id="550" w:name="_Ref157019120"/>
      <w:bookmarkStart w:id="551" w:name="_Toc159618967"/>
      <w:r w:rsidRPr="00F54804">
        <w:t xml:space="preserve">Table </w:t>
      </w:r>
      <w:r w:rsidRPr="00F54804">
        <w:fldChar w:fldCharType="begin"/>
      </w:r>
      <w:r w:rsidRPr="00F54804">
        <w:instrText xml:space="preserve"> SEQ Table \* ARABIC </w:instrText>
      </w:r>
      <w:r w:rsidRPr="00F54804">
        <w:fldChar w:fldCharType="separate"/>
      </w:r>
      <w:r w:rsidR="0012574E">
        <w:rPr>
          <w:noProof/>
        </w:rPr>
        <w:t>35</w:t>
      </w:r>
      <w:r w:rsidRPr="00F54804">
        <w:fldChar w:fldCharType="end"/>
      </w:r>
      <w:bookmarkEnd w:id="550"/>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51"/>
      <w:r w:rsidR="001647FF">
        <w:rPr>
          <w:rFonts w:ascii="Courier New" w:hAnsi="Courier New" w:cs="Courier New"/>
        </w:rPr>
        <w:t xml:space="preserve"> </w:t>
      </w:r>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0F2B10">
            <w:pPr>
              <w:keepNext/>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0F2B10">
            <w:pPr>
              <w:keepNext/>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0F2B10">
            <w:pPr>
              <w:keepNext/>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0F2B10">
            <w:pPr>
              <w:keepNext/>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r w:rsidRPr="00F54804">
              <w:rPr>
                <w:sz w:val="20"/>
                <w:szCs w:val="20"/>
              </w:rPr>
              <w:t>heat_stake</w:t>
            </w:r>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r w:rsidRPr="00F54804">
              <w:rPr>
                <w:sz w:val="20"/>
                <w:szCs w:val="20"/>
              </w:rPr>
              <w:t>robscan</w:t>
            </w:r>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r w:rsidRPr="00F54804">
              <w:rPr>
                <w:sz w:val="20"/>
                <w:szCs w:val="20"/>
              </w:rPr>
              <w:t>rotation_joint</w:t>
            </w:r>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r w:rsidRPr="00F54804">
              <w:rPr>
                <w:sz w:val="20"/>
                <w:szCs w:val="20"/>
              </w:rPr>
              <w:t>threaded_connection</w:t>
            </w:r>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17D19E99"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197A8C9B" w:rsidR="00FC68DB" w:rsidRPr="00F54804" w:rsidRDefault="00FC68DB" w:rsidP="00B202D2">
            <w:pPr>
              <w:keepNext/>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1A20BABE" w14:textId="77777777" w:rsidR="00E7755C" w:rsidRDefault="00E7755C" w:rsidP="00E7755C"/>
    <w:p w14:paraId="17E6D1EF" w14:textId="346FD2E9" w:rsidR="00FC68DB" w:rsidRPr="00FB0C69" w:rsidRDefault="00FB0C69" w:rsidP="00E7755C">
      <w:r>
        <w:t xml:space="preserve">Up to </w:t>
      </w:r>
      <w:r w:rsidR="00FC68DB" w:rsidRPr="0013175B">
        <w:t>one</w:t>
      </w:r>
      <w:r w:rsidR="00FC68DB" w:rsidRPr="003359B7">
        <w:t xml:space="preserve"> of the type </w:t>
      </w:r>
      <w:r w:rsidR="00FC68DB" w:rsidRPr="00FB0C69">
        <w:t>elements (</w:t>
      </w:r>
      <w:r w:rsidR="00FC68DB" w:rsidRPr="00FB0C69">
        <w:rPr>
          <w:rStyle w:val="CodeCharacter"/>
        </w:rPr>
        <w:t>clinch</w:t>
      </w:r>
      <w:r w:rsidR="00FC68DB" w:rsidRPr="00FB0C69">
        <w:t xml:space="preserve">, </w:t>
      </w:r>
      <w:r w:rsidR="00FC68DB" w:rsidRPr="00FB0C69">
        <w:rPr>
          <w:rStyle w:val="CodeCharacter"/>
        </w:rPr>
        <w:t>clip</w:t>
      </w:r>
      <w:r w:rsidR="00FC68DB" w:rsidRPr="00FB0C69">
        <w:t xml:space="preserve">, </w:t>
      </w:r>
      <w:r w:rsidR="00FC68DB" w:rsidRPr="00FB0C69">
        <w:rPr>
          <w:rStyle w:val="CodeCharacter"/>
        </w:rPr>
        <w:t>heat_stake</w:t>
      </w:r>
      <w:r w:rsidR="00FC68DB" w:rsidRPr="00FB0C69">
        <w:t xml:space="preserve">, </w:t>
      </w:r>
      <w:r w:rsidR="00FC68DB" w:rsidRPr="00FB0C69">
        <w:rPr>
          <w:rStyle w:val="CodeCharacter"/>
        </w:rPr>
        <w:t>gumdrop</w:t>
      </w:r>
      <w:r w:rsidR="00FC68DB" w:rsidRPr="00FB0C69">
        <w:t xml:space="preserve">, </w:t>
      </w:r>
      <w:r w:rsidR="00FC68DB" w:rsidRPr="00FB0C69">
        <w:rPr>
          <w:rStyle w:val="CodeCharacter"/>
        </w:rPr>
        <w:t>nail</w:t>
      </w:r>
      <w:r w:rsidR="00FC68DB" w:rsidRPr="00FB0C69">
        <w:t xml:space="preserve">, </w:t>
      </w:r>
      <w:r w:rsidR="00FC68DB" w:rsidRPr="00FB0C69">
        <w:rPr>
          <w:rStyle w:val="CodeCharacter"/>
        </w:rPr>
        <w:t>rivet</w:t>
      </w:r>
      <w:r w:rsidR="00FC68DB" w:rsidRPr="00FB0C69">
        <w:t xml:space="preserve">, </w:t>
      </w:r>
      <w:r w:rsidR="00FC68DB" w:rsidRPr="00FB0C69">
        <w:rPr>
          <w:rStyle w:val="CodeCharacter"/>
        </w:rPr>
        <w:t>robscan</w:t>
      </w:r>
      <w:r w:rsidR="00FC68DB" w:rsidRPr="00FB0C69">
        <w:t xml:space="preserve">, </w:t>
      </w:r>
      <w:r w:rsidR="00FC68DB" w:rsidRPr="00FB0C69">
        <w:rPr>
          <w:rStyle w:val="CodeCharacter"/>
        </w:rPr>
        <w:t>spotweld</w:t>
      </w:r>
      <w:r w:rsidR="00FC68DB" w:rsidRPr="00FB0C69">
        <w:t xml:space="preserve">, or </w:t>
      </w:r>
      <w:r w:rsidR="00FC68DB" w:rsidRPr="00FB0C69">
        <w:rPr>
          <w:rStyle w:val="CodeCharacter"/>
        </w:rPr>
        <w:t>threaded_connection</w:t>
      </w:r>
      <w:r w:rsidR="00FC68DB" w:rsidRPr="00FB0C69">
        <w:t xml:space="preserve">) </w:t>
      </w:r>
      <w:r w:rsidRPr="00FB0C69">
        <w:t xml:space="preserve">may </w:t>
      </w:r>
      <w:r w:rsidR="00FC68DB" w:rsidRPr="00FB0C69">
        <w:t xml:space="preserve">exist in </w:t>
      </w:r>
      <w:r w:rsidR="00FC68DB" w:rsidRPr="00FB0C69">
        <w:rPr>
          <w:rStyle w:val="CodeCharacter"/>
        </w:rPr>
        <w:t>&lt;connection_0d/&gt;</w:t>
      </w:r>
      <w:r w:rsidR="00FC68DB" w:rsidRPr="00FB0C69">
        <w:t xml:space="preserve">. There is no default type. </w:t>
      </w:r>
    </w:p>
    <w:p w14:paraId="333EDB27" w14:textId="4B5FAC12" w:rsidR="00B70DBA" w:rsidRDefault="00FC68DB" w:rsidP="00B70DBA">
      <w:pPr>
        <w:pStyle w:val="berschrift2"/>
      </w:pPr>
      <w:bookmarkStart w:id="552" w:name="_Ref428355238"/>
      <w:bookmarkStart w:id="553" w:name="_Toc3556975"/>
      <w:bookmarkStart w:id="554" w:name="_Toc34747225"/>
      <w:bookmarkStart w:id="555" w:name="_Toc77102040"/>
      <w:bookmarkStart w:id="556" w:name="_Toc159618767"/>
      <w:r w:rsidRPr="00F54804">
        <w:lastRenderedPageBreak/>
        <w:t>Spot Welds</w:t>
      </w:r>
      <w:bookmarkEnd w:id="552"/>
      <w:bookmarkEnd w:id="553"/>
      <w:bookmarkEnd w:id="554"/>
      <w:bookmarkEnd w:id="555"/>
      <w:bookmarkEnd w:id="556"/>
    </w:p>
    <w:p w14:paraId="3ABA096B" w14:textId="7C229DB9" w:rsidR="00B70DBA" w:rsidRPr="00BF5C18" w:rsidRDefault="00DC655D" w:rsidP="0013175B">
      <w:pPr>
        <w:pStyle w:val="berschrift3"/>
      </w:pPr>
      <w:bookmarkStart w:id="557" w:name="_Toc159618768"/>
      <w:r>
        <w:t>General</w:t>
      </w:r>
      <w:bookmarkEnd w:id="557"/>
    </w:p>
    <w:p w14:paraId="4B86D7C2" w14:textId="68978D7B"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w:t>
      </w:r>
      <w:r w:rsidR="006E53C4">
        <w:t>s</w:t>
      </w:r>
      <w:r w:rsidRPr="0013175B">
        <w:t xml:space="preserve"> and nested elements</w:t>
      </w:r>
      <w:r w:rsidR="00CB7C8E">
        <w:t xml:space="preserve"> (</w:t>
      </w:r>
      <w:r w:rsidR="00CB7C8E">
        <w:fldChar w:fldCharType="begin"/>
      </w:r>
      <w:r w:rsidR="00CB7C8E">
        <w:instrText xml:space="preserve"> REF _Ref157019563 \h </w:instrText>
      </w:r>
      <w:r w:rsidR="00CB7C8E">
        <w:fldChar w:fldCharType="separate"/>
      </w:r>
      <w:r w:rsidR="0012574E" w:rsidRPr="000D4E8B">
        <w:t xml:space="preserve">Table </w:t>
      </w:r>
      <w:r w:rsidR="0012574E">
        <w:rPr>
          <w:noProof/>
        </w:rPr>
        <w:t>36</w:t>
      </w:r>
      <w:r w:rsidR="00CB7C8E">
        <w:fldChar w:fldCharType="end"/>
      </w:r>
      <w:r w:rsidR="00CB7C8E">
        <w:t>)</w:t>
      </w:r>
      <w:r w:rsidRPr="0013175B">
        <w:t xml:space="preserve">. </w:t>
      </w:r>
    </w:p>
    <w:p w14:paraId="251668EB" w14:textId="1898DEAB" w:rsidR="0059323C" w:rsidRPr="000D4E8B" w:rsidRDefault="0059323C" w:rsidP="001640C5">
      <w:pPr>
        <w:pStyle w:val="Beschriftung"/>
        <w:keepNext/>
        <w:keepLines/>
      </w:pPr>
      <w:bookmarkStart w:id="558" w:name="_Ref157019563"/>
      <w:bookmarkStart w:id="559" w:name="_Toc159618968"/>
      <w:r w:rsidRPr="000D4E8B">
        <w:t xml:space="preserve">Table </w:t>
      </w:r>
      <w:r w:rsidRPr="000D4E8B">
        <w:fldChar w:fldCharType="begin"/>
      </w:r>
      <w:r w:rsidRPr="000D4E8B">
        <w:instrText xml:space="preserve"> SEQ Table \* ARABIC </w:instrText>
      </w:r>
      <w:r w:rsidRPr="000D4E8B">
        <w:fldChar w:fldCharType="separate"/>
      </w:r>
      <w:r w:rsidR="0012574E">
        <w:rPr>
          <w:noProof/>
        </w:rPr>
        <w:t>36</w:t>
      </w:r>
      <w:r w:rsidRPr="000D4E8B">
        <w:fldChar w:fldCharType="end"/>
      </w:r>
      <w:bookmarkEnd w:id="558"/>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59"/>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438C15F3" w:rsidR="00FC68DB" w:rsidRPr="00C15623"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52865DD9"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r w:rsidRPr="00F54804">
              <w:rPr>
                <w:sz w:val="20"/>
                <w:szCs w:val="20"/>
              </w:rPr>
              <w:t>femdata</w:t>
            </w:r>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16CC4E06" w:rsidR="00FC68DB" w:rsidRPr="00F54804" w:rsidRDefault="00CB7C8E" w:rsidP="00B202D2">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r w:rsidRPr="00F54804">
              <w:rPr>
                <w:rFonts w:cs="Calibri"/>
                <w:sz w:val="20"/>
                <w:szCs w:val="20"/>
                <w:lang w:eastAsia="en-GB"/>
              </w:rPr>
              <w:t xml:space="preserve">custom_attributes_list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61DD10ED" w:rsidR="00FC68DB" w:rsidRPr="00F54804" w:rsidRDefault="00FC68DB" w:rsidP="00B202D2">
            <w:pPr>
              <w:keepNext/>
              <w:rPr>
                <w:sz w:val="20"/>
                <w:szCs w:val="20"/>
              </w:rPr>
            </w:pPr>
            <w:r w:rsidRPr="00F54804">
              <w:rPr>
                <w:rFonts w:cs="Calibri"/>
                <w:sz w:val="20"/>
                <w:szCs w:val="20"/>
                <w:lang w:eastAsia="en-GB"/>
              </w:rPr>
              <w:t xml:space="preserve">See </w:t>
            </w:r>
            <w:r w:rsidR="005020EF">
              <w:rPr>
                <w:rFonts w:cs="Calibri"/>
                <w:sz w:val="20"/>
                <w:szCs w:val="20"/>
                <w:lang w:eastAsia="en-GB"/>
              </w:rPr>
              <w:t>clause</w:t>
            </w:r>
            <w:r w:rsidR="00CB7C8E">
              <w:rPr>
                <w:rFonts w:cs="Calibri"/>
                <w:sz w:val="20"/>
                <w:szCs w:val="20"/>
                <w:lang w:eastAsia="en-GB"/>
              </w:rPr>
              <w:t> </w:t>
            </w:r>
            <w:r w:rsidR="00CB7C8E">
              <w:rPr>
                <w:rFonts w:cs="Calibri"/>
                <w:sz w:val="20"/>
                <w:szCs w:val="20"/>
                <w:lang w:eastAsia="en-GB"/>
              </w:rPr>
              <w:fldChar w:fldCharType="begin"/>
            </w:r>
            <w:r w:rsidR="00CB7C8E">
              <w:rPr>
                <w:rFonts w:cs="Calibri"/>
                <w:sz w:val="20"/>
                <w:szCs w:val="20"/>
                <w:lang w:eastAsia="en-GB"/>
              </w:rPr>
              <w:instrText xml:space="preserve"> REF _Ref428442251 \r \h </w:instrText>
            </w:r>
            <w:r w:rsidR="00CB7C8E">
              <w:rPr>
                <w:rFonts w:cs="Calibri"/>
                <w:sz w:val="20"/>
                <w:szCs w:val="20"/>
                <w:lang w:eastAsia="en-GB"/>
              </w:rPr>
            </w:r>
            <w:r w:rsidR="00CB7C8E">
              <w:rPr>
                <w:rFonts w:cs="Calibri"/>
                <w:sz w:val="20"/>
                <w:szCs w:val="20"/>
                <w:lang w:eastAsia="en-GB"/>
              </w:rPr>
              <w:fldChar w:fldCharType="separate"/>
            </w:r>
            <w:r w:rsidR="0012574E">
              <w:rPr>
                <w:rFonts w:cs="Calibri"/>
                <w:sz w:val="20"/>
                <w:szCs w:val="20"/>
                <w:lang w:eastAsia="en-GB"/>
              </w:rPr>
              <w:t>8.5</w:t>
            </w:r>
            <w:r w:rsidR="00CB7C8E">
              <w:rPr>
                <w:rFonts w:cs="Calibri"/>
                <w:sz w:val="20"/>
                <w:szCs w:val="20"/>
                <w:lang w:eastAsia="en-GB"/>
              </w:rPr>
              <w:fldChar w:fldCharType="end"/>
            </w:r>
            <w:r w:rsidR="00CB7C8E">
              <w:rPr>
                <w:rFonts w:cs="Calibri"/>
                <w:sz w:val="20"/>
                <w:szCs w:val="20"/>
                <w:lang w:eastAsia="en-GB"/>
              </w:rPr>
              <w:t xml:space="preserve">. </w:t>
            </w:r>
          </w:p>
        </w:tc>
      </w:tr>
    </w:tbl>
    <w:p w14:paraId="2BAFF3CC" w14:textId="578B07C0" w:rsidR="00FC68DB" w:rsidRDefault="005016E9" w:rsidP="00B202D2">
      <w:pPr>
        <w:keepNext/>
        <w:spacing w:before="120"/>
      </w:pPr>
      <w:r>
        <w:t xml:space="preserve">The </w:t>
      </w:r>
      <w:r w:rsidR="00FC68DB" w:rsidRPr="005C2D94">
        <w:t>XML specification of</w:t>
      </w:r>
      <w:r w:rsidR="009B7D96">
        <w:t xml:space="preserve"> the</w:t>
      </w:r>
      <w:r w:rsidR="00FC68DB" w:rsidRPr="005C2D94">
        <w:t xml:space="preserve"> </w:t>
      </w:r>
      <w:r w:rsidR="00FC68DB" w:rsidRPr="00314FD3">
        <w:rPr>
          <w:rStyle w:val="CodeCharacter"/>
        </w:rPr>
        <w:t>&lt;spotweld/&gt;</w:t>
      </w:r>
      <w:r w:rsidR="00FC68DB" w:rsidRPr="00BD52D7">
        <w:t xml:space="preserve"> with</w:t>
      </w:r>
      <w:r w:rsidR="00FC68DB" w:rsidRPr="00BD52D7">
        <w:rPr>
          <w:rFonts w:cs="Courier New"/>
        </w:rPr>
        <w:t xml:space="preserve"> element</w:t>
      </w:r>
      <w:r w:rsidR="00B50EE0" w:rsidRPr="00BD52D7">
        <w:rPr>
          <w:rFonts w:cs="Courier New"/>
        </w:rPr>
        <w:t xml:space="preserve"> </w:t>
      </w:r>
      <w:r w:rsidR="00FC68DB" w:rsidRPr="00314FD3">
        <w:rPr>
          <w:rStyle w:val="CodeCharacter"/>
        </w:rPr>
        <w:t>diameter</w:t>
      </w:r>
      <w:r w:rsidR="00B50EE0" w:rsidRPr="00BD52D7">
        <w:rPr>
          <w:rFonts w:cs="Courier New"/>
        </w:rPr>
        <w:t xml:space="preserve"> </w:t>
      </w:r>
      <w:r>
        <w:t xml:space="preserve">is shown in </w:t>
      </w:r>
      <w:r>
        <w:fldChar w:fldCharType="begin"/>
      </w:r>
      <w:r>
        <w:instrText xml:space="preserve"> REF _Ref156247973 \h </w:instrText>
      </w:r>
      <w:r>
        <w:fldChar w:fldCharType="separate"/>
      </w:r>
      <w:r w:rsidR="0012574E" w:rsidRPr="00F54804">
        <w:t xml:space="preserve">Table </w:t>
      </w:r>
      <w:r w:rsidR="0012574E">
        <w:rPr>
          <w:noProof/>
        </w:rPr>
        <w:t>37</w:t>
      </w:r>
      <w:r>
        <w:fldChar w:fldCharType="end"/>
      </w:r>
      <w:r>
        <w:t xml:space="preserve">: </w:t>
      </w:r>
    </w:p>
    <w:p w14:paraId="64DFCDFE" w14:textId="6FB984B7" w:rsidR="0059323C" w:rsidRPr="00D7391D" w:rsidRDefault="0059323C" w:rsidP="001640C5">
      <w:pPr>
        <w:pStyle w:val="Beschriftung"/>
        <w:keepNext/>
        <w:keepLines/>
      </w:pPr>
      <w:bookmarkStart w:id="560" w:name="_Ref156247973"/>
      <w:bookmarkStart w:id="561" w:name="_Toc159618969"/>
      <w:r w:rsidRPr="00F54804">
        <w:t xml:space="preserve">Table </w:t>
      </w:r>
      <w:r w:rsidRPr="005C2D94">
        <w:fldChar w:fldCharType="begin"/>
      </w:r>
      <w:r w:rsidRPr="00F54804">
        <w:instrText xml:space="preserve"> SEQ Table \* ARABIC </w:instrText>
      </w:r>
      <w:r w:rsidRPr="005C2D94">
        <w:fldChar w:fldCharType="separate"/>
      </w:r>
      <w:r w:rsidR="0012574E">
        <w:rPr>
          <w:noProof/>
        </w:rPr>
        <w:t>37</w:t>
      </w:r>
      <w:r w:rsidRPr="005C2D94">
        <w:fldChar w:fldCharType="end"/>
      </w:r>
      <w:bookmarkEnd w:id="560"/>
      <w:r>
        <w:t xml:space="preserve"> —</w:t>
      </w:r>
      <w:r w:rsidRPr="00F54804">
        <w:t xml:space="preserve"> Attributes of element</w:t>
      </w:r>
      <w:r w:rsidR="00204153">
        <w:t xml:space="preserve"> </w:t>
      </w:r>
      <w:r w:rsidRPr="005C2D94">
        <w:rPr>
          <w:rFonts w:ascii="Courier New" w:hAnsi="Courier New" w:cs="Courier New"/>
        </w:rPr>
        <w:t>&lt;spotweld/&gt;</w:t>
      </w:r>
      <w:bookmarkEnd w:id="561"/>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161E38">
            <w:pPr>
              <w:keepNext/>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161E38">
            <w:pPr>
              <w:keepNext/>
              <w:rPr>
                <w:sz w:val="20"/>
                <w:szCs w:val="20"/>
              </w:rPr>
            </w:pPr>
            <w:r w:rsidRPr="00F54804">
              <w:rPr>
                <w:sz w:val="20"/>
                <w:szCs w:val="20"/>
              </w:rPr>
              <w:t>Floating point</w:t>
            </w:r>
          </w:p>
        </w:tc>
        <w:tc>
          <w:tcPr>
            <w:tcW w:w="1559" w:type="dxa"/>
          </w:tcPr>
          <w:p w14:paraId="2691F645" w14:textId="77777777" w:rsidR="00FC68DB" w:rsidRPr="00F54804" w:rsidRDefault="00FC68DB" w:rsidP="00161E38">
            <w:pPr>
              <w:keepNext/>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161E38">
            <w:pPr>
              <w:keepNext/>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161E38">
            <w:pPr>
              <w:keepNext/>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39EF56E7" w14:textId="412DDDC4" w:rsidR="00F85C4B" w:rsidRPr="009B6E79" w:rsidRDefault="00B70DBA" w:rsidP="009B6E79">
      <w:pPr>
        <w:pStyle w:val="berschrift3"/>
      </w:pPr>
      <w:bookmarkStart w:id="562" w:name="_Toc101426589"/>
      <w:bookmarkStart w:id="563" w:name="_Toc101427771"/>
      <w:bookmarkStart w:id="564" w:name="_Toc101428138"/>
      <w:bookmarkStart w:id="565" w:name="_Toc101453151"/>
      <w:bookmarkStart w:id="566" w:name="_Toc159618769"/>
      <w:bookmarkEnd w:id="562"/>
      <w:bookmarkEnd w:id="563"/>
      <w:bookmarkEnd w:id="564"/>
      <w:bookmarkEnd w:id="565"/>
      <w:r w:rsidRPr="009B6E79">
        <w:t>A</w:t>
      </w:r>
      <w:r w:rsidR="00FC68DB" w:rsidRPr="009B6E79">
        <w:t>ttribute</w:t>
      </w:r>
      <w:r w:rsidR="00F3142F" w:rsidRPr="009B6E79">
        <w:t xml:space="preserve"> </w:t>
      </w:r>
      <w:r w:rsidR="00FC68DB" w:rsidRPr="009B6E79">
        <w:rPr>
          <w:rFonts w:ascii="Courier New" w:hAnsi="Courier New"/>
          <w:bCs/>
        </w:rPr>
        <w:t>diameter</w:t>
      </w:r>
      <w:bookmarkEnd w:id="566"/>
      <w:r w:rsidR="00B5592C" w:rsidRPr="009B6E79">
        <w:t xml:space="preserve"> </w:t>
      </w:r>
    </w:p>
    <w:p w14:paraId="7A8FCE17" w14:textId="63D9E9E8"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5EFC5659" w14:textId="038CDA43" w:rsidR="00F85C4B" w:rsidRDefault="00FC68DB" w:rsidP="0013175B">
      <w:pPr>
        <w:pStyle w:val="berschrift3"/>
      </w:pPr>
      <w:bookmarkStart w:id="567" w:name="_Toc159618770"/>
      <w:r w:rsidRPr="000A1B7B">
        <w:t>Attribute</w:t>
      </w:r>
      <w:r w:rsidR="00F3142F">
        <w:t xml:space="preserve"> </w:t>
      </w:r>
      <w:r w:rsidRPr="009B6E79">
        <w:rPr>
          <w:rFonts w:ascii="Courier New" w:hAnsi="Courier New"/>
          <w:bCs/>
          <w:lang w:eastAsia="en-US"/>
        </w:rPr>
        <w:t>technology</w:t>
      </w:r>
      <w:bookmarkEnd w:id="567"/>
      <w:r w:rsidR="00B5592C">
        <w:t xml:space="preserve"> </w:t>
      </w:r>
    </w:p>
    <w:p w14:paraId="76EFBFBF" w14:textId="2DE5ABCB"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5016E9">
      <w:pPr>
        <w:keepNext/>
      </w:pPr>
      <w:r w:rsidRPr="00F54804">
        <w:t>This technology can be one of</w:t>
      </w:r>
      <w:r w:rsidR="007925E9">
        <w:t>:</w:t>
      </w:r>
    </w:p>
    <w:p w14:paraId="0AFC6285" w14:textId="6AA8290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Resistance welding</w:t>
      </w:r>
      <w:r w:rsidR="00161E38">
        <w:rPr>
          <w:rFonts w:ascii="Cambria" w:hAnsi="Cambria"/>
          <w:lang w:val="en-GB"/>
        </w:rPr>
        <w:t xml:space="preserve">, </w:t>
      </w:r>
    </w:p>
    <w:p w14:paraId="0F5C33C7" w14:textId="4B61A311"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Laser welding</w:t>
      </w:r>
      <w:r w:rsidR="00161E38">
        <w:rPr>
          <w:rFonts w:ascii="Cambria" w:hAnsi="Cambria"/>
          <w:lang w:val="en-GB"/>
        </w:rPr>
        <w:t xml:space="preserve">, </w:t>
      </w:r>
    </w:p>
    <w:p w14:paraId="5F3B1A41" w14:textId="60E8641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Projection welding</w:t>
      </w:r>
      <w:r w:rsidR="00161E38">
        <w:rPr>
          <w:rFonts w:ascii="Cambria" w:hAnsi="Cambria"/>
          <w:lang w:val="en-GB"/>
        </w:rPr>
        <w:t xml:space="preserve">, </w:t>
      </w:r>
    </w:p>
    <w:p w14:paraId="796B1BF5" w14:textId="4E5491CF"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r w:rsidR="00161E38">
        <w:rPr>
          <w:rFonts w:ascii="Cambria" w:hAnsi="Cambria"/>
          <w:lang w:val="en-GB"/>
        </w:rPr>
        <w:t xml:space="preserve"> </w:t>
      </w:r>
    </w:p>
    <w:p w14:paraId="1D1C78DF" w14:textId="294AD675"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120AAB">
        <w:rPr>
          <w:rFonts w:ascii="Courier" w:hAnsi="Courier" w:cs="Courier"/>
          <w:bCs/>
          <w:iCs/>
          <w:sz w:val="18"/>
          <w:szCs w:val="18"/>
          <w:lang w:eastAsia="en-GB"/>
        </w:rPr>
        <w:t xml:space="preserve"> </w:t>
      </w:r>
      <w:r w:rsidRPr="00250146">
        <w:rPr>
          <w:rFonts w:cs="Calibri"/>
          <w:lang w:eastAsia="en-GB"/>
        </w:rPr>
        <w:t>a</w:t>
      </w:r>
      <w:r w:rsidRPr="005C2D94">
        <w:rPr>
          <w:rFonts w:cs="Calibri"/>
          <w:lang w:eastAsia="en-GB"/>
        </w:rPr>
        <w:t>llows for following nested elements</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_Ref156248020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38</w:t>
      </w:r>
      <w:r w:rsidR="005016E9">
        <w:rPr>
          <w:rFonts w:cs="Calibri"/>
          <w:lang w:eastAsia="en-GB"/>
        </w:rPr>
        <w:fldChar w:fldCharType="end"/>
      </w:r>
      <w:r w:rsidR="005016E9">
        <w:rPr>
          <w:rFonts w:cs="Calibri"/>
          <w:lang w:eastAsia="en-GB"/>
        </w:rPr>
        <w:t>)</w:t>
      </w:r>
      <w:r w:rsidRPr="005C2D94">
        <w:rPr>
          <w:rFonts w:cs="Calibri"/>
          <w:lang w:eastAsia="en-GB"/>
        </w:rPr>
        <w:t>:</w:t>
      </w:r>
      <w:r w:rsidR="005016E9">
        <w:rPr>
          <w:rFonts w:cs="Calibri"/>
          <w:lang w:eastAsia="en-GB"/>
        </w:rPr>
        <w:t xml:space="preserve"> </w:t>
      </w:r>
    </w:p>
    <w:p w14:paraId="2AD92C64" w14:textId="46CD68A7" w:rsidR="0059323C" w:rsidRPr="0013175B" w:rsidRDefault="0059323C" w:rsidP="001640C5">
      <w:pPr>
        <w:pStyle w:val="Beschriftung"/>
        <w:keepNext/>
        <w:keepLines/>
      </w:pPr>
      <w:bookmarkStart w:id="568" w:name="_Ref156248020"/>
      <w:bookmarkStart w:id="569" w:name="_Toc159618970"/>
      <w:r w:rsidRPr="00F54804">
        <w:t xml:space="preserve">Table </w:t>
      </w:r>
      <w:r w:rsidRPr="005C2D94">
        <w:fldChar w:fldCharType="begin"/>
      </w:r>
      <w:r w:rsidRPr="00F54804">
        <w:instrText xml:space="preserve"> SEQ Table \* ARABIC </w:instrText>
      </w:r>
      <w:r w:rsidRPr="005C2D94">
        <w:fldChar w:fldCharType="separate"/>
      </w:r>
      <w:r w:rsidR="0012574E">
        <w:rPr>
          <w:noProof/>
        </w:rPr>
        <w:t>38</w:t>
      </w:r>
      <w:r w:rsidRPr="005C2D94">
        <w:fldChar w:fldCharType="end"/>
      </w:r>
      <w:bookmarkEnd w:id="568"/>
      <w:r w:rsidR="00055698">
        <w:t xml:space="preserve"> —</w:t>
      </w:r>
      <w:r w:rsidR="00055698" w:rsidRPr="00F54804">
        <w:t xml:space="preserve"> </w:t>
      </w:r>
      <w:r w:rsidRPr="00F54804">
        <w:t xml:space="preserve">Nested elements of element </w:t>
      </w:r>
      <w:r w:rsidRPr="00204153">
        <w:rPr>
          <w:rStyle w:val="CodeCharacter"/>
        </w:rPr>
        <w:t>&lt;spotweld/&gt;</w:t>
      </w:r>
      <w:bookmarkEnd w:id="5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3135904B" w:rsidR="00FC68DB" w:rsidRPr="0013175B" w:rsidRDefault="0097331B" w:rsidP="001B1B3A">
      <w:pPr>
        <w:pStyle w:val="Example"/>
        <w:keepNext/>
      </w:pPr>
      <w:r>
        <w:lastRenderedPageBreak/>
        <w:t>Example</w:t>
      </w: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3845D65E" w14:textId="56043C3C" w:rsidR="00FC68DB" w:rsidRPr="0013175B" w:rsidRDefault="00FC68DB" w:rsidP="00120AAB">
      <w:pPr>
        <w:pStyle w:val="XMLCode"/>
        <w:rPr>
          <w:lang w:val="en-GB"/>
        </w:rPr>
      </w:pPr>
      <w:r w:rsidRPr="0013175B">
        <w:rPr>
          <w:lang w:val="en-GB"/>
        </w:rPr>
        <w:t>&lt;/connection_0d&gt;</w:t>
      </w:r>
      <w:r w:rsidR="00120AAB">
        <w:rPr>
          <w:lang w:val="en-GB"/>
        </w:rPr>
        <w:t xml:space="preserve"> </w:t>
      </w:r>
    </w:p>
    <w:p w14:paraId="30665C18" w14:textId="0770276E" w:rsidR="00BD3FB0" w:rsidRPr="00BD3FB0" w:rsidRDefault="00FC68DB">
      <w:pPr>
        <w:pStyle w:val="berschrift2"/>
      </w:pPr>
      <w:bookmarkStart w:id="570" w:name="_Toc3556976"/>
      <w:bookmarkStart w:id="571" w:name="_Toc34747226"/>
      <w:bookmarkStart w:id="572" w:name="_Toc77102041"/>
      <w:bookmarkStart w:id="573" w:name="_Toc159618771"/>
      <w:r w:rsidRPr="00F54804">
        <w:t>Robscans</w:t>
      </w:r>
      <w:bookmarkEnd w:id="570"/>
      <w:bookmarkEnd w:id="571"/>
      <w:bookmarkEnd w:id="572"/>
      <w:bookmarkEnd w:id="573"/>
      <w:r w:rsidR="00D76FD9">
        <w:t xml:space="preserve"> </w:t>
      </w:r>
    </w:p>
    <w:bookmarkEnd w:id="419"/>
    <w:bookmarkEnd w:id="420"/>
    <w:p w14:paraId="5B9910F6" w14:textId="11E731D0" w:rsidR="00FC68DB" w:rsidRPr="001E4607" w:rsidRDefault="00FC68DB" w:rsidP="00B202D2">
      <w:r w:rsidRPr="005C2D94">
        <w:t xml:space="preserve">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w:t>
      </w:r>
      <w:r w:rsidR="00C42D86">
        <w:fldChar w:fldCharType="begin"/>
      </w:r>
      <w:r w:rsidR="00C42D86">
        <w:instrText xml:space="preserve"> REF _Ref401160011 \h </w:instrText>
      </w:r>
      <w:r w:rsidR="00C42D86">
        <w:fldChar w:fldCharType="separate"/>
      </w:r>
      <w:r w:rsidR="0012574E" w:rsidRPr="00F54804">
        <w:t xml:space="preserve">Figure </w:t>
      </w:r>
      <w:r w:rsidR="0012574E">
        <w:rPr>
          <w:noProof/>
        </w:rPr>
        <w:t>8</w:t>
      </w:r>
      <w:r w:rsidR="00C42D86">
        <w:fldChar w:fldCharType="end"/>
      </w:r>
      <w:r w:rsidRPr="005C2D94">
        <w:t>:</w:t>
      </w:r>
      <w:r w:rsidR="00C42D86">
        <w:t xml:space="preserve"> </w:t>
      </w:r>
    </w:p>
    <w:p w14:paraId="1A2C8676" w14:textId="77777777" w:rsidR="00FC68DB" w:rsidRPr="00F54804" w:rsidRDefault="00FC68DB" w:rsidP="00B202D2">
      <w:pPr>
        <w:keepNext/>
        <w:jc w:val="center"/>
      </w:pPr>
      <w:r w:rsidRPr="0013175B">
        <w:rPr>
          <w:noProof/>
        </w:rPr>
        <w:drawing>
          <wp:inline distT="0" distB="0" distL="0" distR="0" wp14:anchorId="5144DAB3" wp14:editId="794EBA20">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52546825" w:rsidR="00FC68DB" w:rsidRPr="00BD52D7" w:rsidRDefault="00FC68DB" w:rsidP="001E4607">
      <w:pPr>
        <w:pStyle w:val="Beschriftung"/>
      </w:pPr>
      <w:bookmarkStart w:id="574" w:name="_Ref401160011"/>
      <w:bookmarkStart w:id="575" w:name="_Toc413359628"/>
      <w:bookmarkStart w:id="576" w:name="_Toc3557087"/>
      <w:bookmarkStart w:id="577" w:name="_Toc34747338"/>
      <w:bookmarkStart w:id="578" w:name="_Toc76030529"/>
      <w:bookmarkStart w:id="579" w:name="_Toc94530815"/>
      <w:bookmarkStart w:id="580" w:name="_Toc101428214"/>
      <w:bookmarkStart w:id="581" w:name="_Toc159618851"/>
      <w:r w:rsidRPr="00F54804">
        <w:t xml:space="preserve">Figure </w:t>
      </w:r>
      <w:r w:rsidRPr="00F54804">
        <w:fldChar w:fldCharType="begin"/>
      </w:r>
      <w:r w:rsidRPr="00F54804">
        <w:instrText xml:space="preserve"> SEQ Figure \* ARABIC </w:instrText>
      </w:r>
      <w:r w:rsidRPr="00F54804">
        <w:fldChar w:fldCharType="separate"/>
      </w:r>
      <w:r w:rsidR="0012574E">
        <w:rPr>
          <w:noProof/>
        </w:rPr>
        <w:t>8</w:t>
      </w:r>
      <w:r w:rsidRPr="00F54804">
        <w:fldChar w:fldCharType="end"/>
      </w:r>
      <w:bookmarkEnd w:id="574"/>
      <w:r w:rsidR="0019077F">
        <w:t xml:space="preserve"> —</w:t>
      </w:r>
      <w:r w:rsidRPr="00F54804">
        <w:t xml:space="preserve"> Robscans with </w:t>
      </w:r>
      <w:r w:rsidR="00196238">
        <w:t>d</w:t>
      </w:r>
      <w:r w:rsidRPr="005C2D94">
        <w:t xml:space="preserve">ifferent </w:t>
      </w:r>
      <w:r w:rsidR="00196238">
        <w:t>r</w:t>
      </w:r>
      <w:r w:rsidRPr="005C2D94">
        <w:t xml:space="preserve">otation </w:t>
      </w:r>
      <w:r w:rsidR="00196238">
        <w:t>a</w:t>
      </w:r>
      <w:r w:rsidRPr="001E4607">
        <w:t>ngles</w:t>
      </w:r>
      <w:r w:rsidR="00196238">
        <w:t>,</w:t>
      </w:r>
      <w:r w:rsidRPr="001E4607">
        <w:t xml:space="preserve"> </w:t>
      </w:r>
      <w:r w:rsidR="00196238">
        <w:t>t</w:t>
      </w:r>
      <w:r w:rsidRPr="00BD52D7">
        <w:t xml:space="preserve">wo of them </w:t>
      </w:r>
      <w:r w:rsidR="00196238">
        <w:t>m</w:t>
      </w:r>
      <w:r w:rsidRPr="00BD52D7">
        <w:t>irrored</w:t>
      </w:r>
      <w:bookmarkEnd w:id="575"/>
      <w:bookmarkEnd w:id="576"/>
      <w:bookmarkEnd w:id="577"/>
      <w:bookmarkEnd w:id="578"/>
      <w:bookmarkEnd w:id="579"/>
      <w:bookmarkEnd w:id="580"/>
      <w:bookmarkEnd w:id="581"/>
      <w:r w:rsidR="00196238">
        <w:t xml:space="preserve"> </w:t>
      </w:r>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469164E4" w:rsidR="00FC68DB" w:rsidRPr="00F54804" w:rsidRDefault="00FC68DB" w:rsidP="00B202D2">
      <w:r w:rsidRPr="00F54804">
        <w:t>There is a continuum of patterns for Robscans. Each one which shall be used at</w:t>
      </w:r>
      <w:r w:rsidR="00560795">
        <w:t xml:space="preserve"> an</w:t>
      </w:r>
      <w:r w:rsidRPr="00F54804">
        <w:t xml:space="preserve"> assembly line needs to be verified (by simulation plus test) in advance. This is expensive. Some implications are: </w:t>
      </w:r>
    </w:p>
    <w:p w14:paraId="1FEC9A48" w14:textId="4F055E5B" w:rsidR="00FC68DB" w:rsidRPr="00F54804" w:rsidRDefault="00A216BF">
      <w:pPr>
        <w:numPr>
          <w:ilvl w:val="0"/>
          <w:numId w:val="49"/>
        </w:numPr>
        <w:tabs>
          <w:tab w:val="clear" w:pos="403"/>
        </w:tabs>
        <w:spacing w:line="240" w:lineRule="auto"/>
      </w:pPr>
      <w:r>
        <w:t>c</w:t>
      </w:r>
      <w:r w:rsidR="00FC68DB" w:rsidRPr="00F54804">
        <w:t>ompanies regard this information to be their own intellectual property</w:t>
      </w:r>
      <w:r w:rsidR="00560795">
        <w:t>,</w:t>
      </w:r>
      <w:r w:rsidR="00FC68DB" w:rsidRPr="00F54804">
        <w:t xml:space="preserve"> </w:t>
      </w:r>
    </w:p>
    <w:p w14:paraId="52E77015" w14:textId="4BAF9198"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not simply be stretched etc. It would need a new validation</w:t>
      </w:r>
      <w:r w:rsidR="00560795">
        <w:t>,</w:t>
      </w:r>
      <w:r w:rsidR="00FC68DB" w:rsidRPr="00F54804">
        <w:t xml:space="preserve"> </w:t>
      </w:r>
    </w:p>
    <w:p w14:paraId="13C3AAC0" w14:textId="7CAF5164" w:rsidR="00FC68DB" w:rsidRPr="00F54804" w:rsidRDefault="00A216BF">
      <w:pPr>
        <w:numPr>
          <w:ilvl w:val="0"/>
          <w:numId w:val="49"/>
        </w:numPr>
        <w:tabs>
          <w:tab w:val="clear" w:pos="403"/>
        </w:tabs>
        <w:spacing w:line="240" w:lineRule="auto"/>
      </w:pPr>
      <w:r>
        <w:t>v</w:t>
      </w:r>
      <w:r w:rsidR="00FC68DB" w:rsidRPr="00F54804">
        <w:t>alidated Robscan patterns are usually not part of distributions of FE processors</w:t>
      </w:r>
      <w:r w:rsidR="00560795">
        <w:t>,</w:t>
      </w:r>
      <w:r w:rsidR="00FC68DB" w:rsidRPr="00F54804">
        <w:t xml:space="preserve"> </w:t>
      </w:r>
    </w:p>
    <w:p w14:paraId="0A35AC2C" w14:textId="10A4AC73" w:rsidR="00FC68DB" w:rsidRPr="00F54804" w:rsidRDefault="00560795" w:rsidP="00560795">
      <w:pPr>
        <w:tabs>
          <w:tab w:val="clear" w:pos="403"/>
        </w:tabs>
        <w:spacing w:line="240" w:lineRule="auto"/>
      </w:pPr>
      <w:r>
        <w:t>H</w:t>
      </w:r>
      <w:r w:rsidR="00FC68DB" w:rsidRPr="00F54804">
        <w:t xml:space="preserve">owever, subcontractors </w:t>
      </w:r>
      <w:r w:rsidR="00A216BF">
        <w:t>may</w:t>
      </w:r>
      <w:r w:rsidR="00FC68DB" w:rsidRPr="00F54804">
        <w:t xml:space="preserve"> </w:t>
      </w:r>
      <w:r>
        <w:t>need</w:t>
      </w:r>
      <w:r w:rsidR="00FC68DB" w:rsidRPr="00F54804">
        <w:t xml:space="preserve"> </w:t>
      </w:r>
      <w:r>
        <w:t>to know</w:t>
      </w:r>
      <w:r w:rsidR="00FC68DB" w:rsidRPr="00F54804">
        <w:t xml:space="preserve"> the position and</w:t>
      </w:r>
      <w:r w:rsidR="00F3142F">
        <w:t xml:space="preserve"> “</w:t>
      </w:r>
      <w:r w:rsidR="00FC68DB" w:rsidRPr="00F54804">
        <w:t>bounding box</w:t>
      </w:r>
      <w:r w:rsidR="00AF69E3">
        <w:t xml:space="preserve">” </w:t>
      </w:r>
      <w:r w:rsidR="00FC68DB" w:rsidRPr="00F54804">
        <w:t>of the Robscan</w:t>
      </w:r>
      <w:r>
        <w:t>. T</w:t>
      </w:r>
      <w:r w:rsidR="00E13FF4">
        <w:t>herefore,</w:t>
      </w:r>
      <w:r w:rsidR="00FC68DB" w:rsidRPr="00F54804">
        <w:t xml:space="preserve"> χMCF definition shall contain some</w:t>
      </w:r>
      <w:r w:rsidR="00F3142F">
        <w:t xml:space="preserve"> “</w:t>
      </w:r>
      <w:r w:rsidR="00FC68DB" w:rsidRPr="00F54804">
        <w:t>abstract</w:t>
      </w:r>
      <w:r w:rsidR="00AF69E3">
        <w:t xml:space="preserve">” </w:t>
      </w:r>
      <w:r w:rsidR="00FC68DB" w:rsidRPr="00F54804">
        <w:t>data</w:t>
      </w:r>
      <w:r>
        <w:t>.</w:t>
      </w:r>
      <w:r w:rsidR="00FC68DB" w:rsidRPr="00F54804">
        <w:t xml:space="preserve"> FE processors may address the danger of inconsistency by taking both levels of information from the same configuration file. </w:t>
      </w:r>
      <w:r>
        <w:t>Therefore</w:t>
      </w:r>
      <w:r w:rsidR="00FC68DB" w:rsidRPr="00F54804">
        <w:t>, it is at the responsibility of the companies’ admins to have consistent data in that file.</w:t>
      </w:r>
      <w:r>
        <w:t xml:space="preserve"> </w:t>
      </w:r>
    </w:p>
    <w:p w14:paraId="481AD77F" w14:textId="5FEDE051" w:rsidR="00FC68DB" w:rsidRPr="00F54804" w:rsidRDefault="00FC68DB" w:rsidP="00B202D2">
      <w:r w:rsidRPr="00F54804">
        <w:t xml:space="preserve">Since the exact shape of the Robscan pattern is </w:t>
      </w:r>
      <w:r w:rsidR="0010665B">
        <w:t>third-</w:t>
      </w:r>
      <w:r w:rsidRPr="00F54804">
        <w:t>party intellectual property, it cannot be part of</w:t>
      </w:r>
      <w:r w:rsidR="0010665B">
        <w:t xml:space="preserve"> the</w:t>
      </w:r>
      <w:r w:rsidRPr="00F54804">
        <w:t xml:space="preserve"> χMCF definition. It is referred to by just a string attribute</w:t>
      </w:r>
      <w:r w:rsidR="00F3142F">
        <w:t xml:space="preserve"> “</w:t>
      </w:r>
      <w:r w:rsidRPr="00F54804">
        <w:t>pattern</w:t>
      </w:r>
      <w:r w:rsidR="00834891">
        <w:t>”.</w:t>
      </w:r>
      <w:r w:rsidRPr="00F54804">
        <w:t xml:space="preserve"> Possible values of attribute</w:t>
      </w:r>
      <w:r w:rsidR="00F3142F">
        <w:t xml:space="preserve"> “</w:t>
      </w:r>
      <w:r w:rsidRPr="00F54804">
        <w:t>pattern</w:t>
      </w:r>
      <w:r w:rsidR="00AF69E3">
        <w:t xml:space="preserve">” </w:t>
      </w:r>
      <w:r w:rsidRPr="00F54804">
        <w:t xml:space="preserve">are </w:t>
      </w:r>
      <w:r w:rsidRPr="00F45E5A">
        <w:rPr>
          <w:iCs/>
        </w:rPr>
        <w:t>not</w:t>
      </w:r>
      <w:r w:rsidRPr="00F54804">
        <w:t xml:space="preserve"> subject </w:t>
      </w:r>
      <w:r w:rsidR="0010665B" w:rsidRPr="00E956F7">
        <w:rPr>
          <w:szCs w:val="24"/>
        </w:rPr>
        <w:t xml:space="preserve">of </w:t>
      </w:r>
      <w:r w:rsidR="0010665B">
        <w:rPr>
          <w:szCs w:val="24"/>
        </w:rPr>
        <w:t>this document</w:t>
      </w:r>
      <w:r w:rsidRPr="00F54804">
        <w:t xml:space="preserve">: In general, they are very OEM specific. However, to provide a minimum amount of information, width and length of the pattern are given by attributes </w:t>
      </w:r>
      <w:r w:rsidRPr="00F45E5A">
        <w:rPr>
          <w:rStyle w:val="CodeCharacter"/>
        </w:rPr>
        <w:t>pattern_width</w:t>
      </w:r>
      <w:r w:rsidRPr="00F54804">
        <w:t xml:space="preserve"> and </w:t>
      </w:r>
      <w:r w:rsidRPr="00F45E5A">
        <w:rPr>
          <w:rStyle w:val="CodeCharacter"/>
        </w:rPr>
        <w:t>pattern_length</w:t>
      </w:r>
      <w:r w:rsidRPr="00F54804">
        <w:t xml:space="preserve">. </w:t>
      </w:r>
    </w:p>
    <w:p w14:paraId="48C9EFDD" w14:textId="37199173" w:rsidR="00FC68DB" w:rsidRDefault="00FC68DB" w:rsidP="00B202D2">
      <w:r w:rsidRPr="00F54804">
        <w:t xml:space="preserve">A Robscan is denoted by an element </w:t>
      </w:r>
      <w:r w:rsidRPr="00314FD3">
        <w:rPr>
          <w:rStyle w:val="CodeCharacter"/>
        </w:rPr>
        <w:t>&lt;robscan/&gt;</w:t>
      </w:r>
      <w:r w:rsidRPr="00F54804">
        <w:t>.</w:t>
      </w:r>
      <w:r w:rsidRPr="0013175B">
        <w:t xml:space="preserve"> This element is described completely by its attribute</w:t>
      </w:r>
      <w:r w:rsidR="0010665B">
        <w:t>s</w:t>
      </w:r>
      <w:r w:rsidRPr="0013175B">
        <w:t xml:space="preserve"> and nested elements</w:t>
      </w:r>
      <w:r w:rsidR="00726182">
        <w:t xml:space="preserve">, see </w:t>
      </w:r>
      <w:r w:rsidR="00726182">
        <w:fldChar w:fldCharType="begin"/>
      </w:r>
      <w:r w:rsidR="00726182">
        <w:instrText xml:space="preserve"> REF _Ref156246891 \h </w:instrText>
      </w:r>
      <w:r w:rsidR="00726182">
        <w:fldChar w:fldCharType="separate"/>
      </w:r>
      <w:r w:rsidR="0012574E" w:rsidRPr="00F54804">
        <w:t xml:space="preserve">Table </w:t>
      </w:r>
      <w:r w:rsidR="0012574E">
        <w:rPr>
          <w:noProof/>
        </w:rPr>
        <w:t>39</w:t>
      </w:r>
      <w:r w:rsidR="00726182">
        <w:fldChar w:fldCharType="end"/>
      </w:r>
      <w:r w:rsidR="00726182">
        <w:t xml:space="preserve">, </w:t>
      </w:r>
      <w:r w:rsidR="00726182">
        <w:fldChar w:fldCharType="begin"/>
      </w:r>
      <w:r w:rsidR="00726182">
        <w:instrText xml:space="preserve"> REF _Ref156246898 \h </w:instrText>
      </w:r>
      <w:r w:rsidR="00726182">
        <w:fldChar w:fldCharType="separate"/>
      </w:r>
      <w:r w:rsidR="0012574E" w:rsidRPr="00F54804">
        <w:t xml:space="preserve">Table </w:t>
      </w:r>
      <w:r w:rsidR="0012574E">
        <w:rPr>
          <w:noProof/>
        </w:rPr>
        <w:t>40</w:t>
      </w:r>
      <w:r w:rsidR="00726182">
        <w:fldChar w:fldCharType="end"/>
      </w:r>
      <w:r w:rsidR="00726182">
        <w:t xml:space="preserve">, and </w:t>
      </w:r>
      <w:r w:rsidR="00726182">
        <w:fldChar w:fldCharType="begin"/>
      </w:r>
      <w:r w:rsidR="00726182">
        <w:instrText xml:space="preserve"> REF _Ref156246907 \h </w:instrText>
      </w:r>
      <w:r w:rsidR="00726182">
        <w:fldChar w:fldCharType="separate"/>
      </w:r>
      <w:r w:rsidR="0012574E" w:rsidRPr="00F54804">
        <w:t xml:space="preserve">Table </w:t>
      </w:r>
      <w:r w:rsidR="0012574E">
        <w:rPr>
          <w:noProof/>
        </w:rPr>
        <w:t>41</w:t>
      </w:r>
      <w:r w:rsidR="00726182">
        <w:fldChar w:fldCharType="end"/>
      </w:r>
      <w:r w:rsidRPr="0013175B">
        <w:t>.</w:t>
      </w:r>
      <w:r w:rsidR="00726182">
        <w:t xml:space="preserve"> </w:t>
      </w:r>
    </w:p>
    <w:p w14:paraId="4136005C" w14:textId="29773F48" w:rsidR="0059323C" w:rsidRPr="00204153" w:rsidRDefault="0059323C" w:rsidP="001640C5">
      <w:pPr>
        <w:pStyle w:val="Beschriftung"/>
        <w:keepNext/>
        <w:keepLines/>
      </w:pPr>
      <w:bookmarkStart w:id="582" w:name="_Ref156246891"/>
      <w:bookmarkStart w:id="583" w:name="_Toc159618971"/>
      <w:r w:rsidRPr="00F54804">
        <w:lastRenderedPageBreak/>
        <w:t xml:space="preserve">Table </w:t>
      </w:r>
      <w:r w:rsidRPr="00F54804">
        <w:fldChar w:fldCharType="begin"/>
      </w:r>
      <w:r w:rsidRPr="00F54804">
        <w:instrText xml:space="preserve"> SEQ Table \* ARABIC </w:instrText>
      </w:r>
      <w:r w:rsidRPr="00F54804">
        <w:fldChar w:fldCharType="separate"/>
      </w:r>
      <w:r w:rsidR="0012574E">
        <w:rPr>
          <w:noProof/>
        </w:rPr>
        <w:t>39</w:t>
      </w:r>
      <w:r w:rsidRPr="00F54804">
        <w:fldChar w:fldCharType="end"/>
      </w:r>
      <w:bookmarkEnd w:id="582"/>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&lt;robscan/&gt;</w:t>
      </w:r>
      <w:bookmarkEnd w:id="583"/>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4130C7E1" w:rsidR="00FC68DB" w:rsidRPr="00C15623" w:rsidRDefault="00FC68DB" w:rsidP="00B202D2">
            <w:pPr>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10665B">
            <w:pPr>
              <w:keepNext/>
              <w:rPr>
                <w:sz w:val="20"/>
                <w:szCs w:val="20"/>
              </w:rPr>
            </w:pPr>
            <w:r w:rsidRPr="00F54804">
              <w:rPr>
                <w:sz w:val="20"/>
                <w:szCs w:val="20"/>
              </w:rPr>
              <w:t>robscan</w:t>
            </w:r>
          </w:p>
        </w:tc>
        <w:tc>
          <w:tcPr>
            <w:tcW w:w="1765" w:type="dxa"/>
            <w:shd w:val="clear" w:color="auto" w:fill="auto"/>
            <w:vAlign w:val="bottom"/>
          </w:tcPr>
          <w:p w14:paraId="5EDBDE5E" w14:textId="77777777" w:rsidR="00FC68DB" w:rsidRPr="00F54804" w:rsidRDefault="00FC68DB" w:rsidP="0010665B">
            <w:pPr>
              <w:keepNext/>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10665B">
            <w:pPr>
              <w:keepNext/>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10665B">
            <w:pPr>
              <w:keepNext/>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B125C6" w:rsidRPr="00F54804" w14:paraId="032BE531" w14:textId="77777777" w:rsidTr="00FC68DB">
        <w:trPr>
          <w:jc w:val="center"/>
        </w:trPr>
        <w:tc>
          <w:tcPr>
            <w:tcW w:w="2552" w:type="dxa"/>
            <w:shd w:val="clear" w:color="auto" w:fill="auto"/>
            <w:vAlign w:val="bottom"/>
          </w:tcPr>
          <w:p w14:paraId="25A16D62" w14:textId="77777777" w:rsidR="00B125C6" w:rsidRPr="00F54804" w:rsidRDefault="00B125C6" w:rsidP="00B125C6">
            <w:pPr>
              <w:rPr>
                <w:sz w:val="20"/>
                <w:szCs w:val="20"/>
              </w:rPr>
            </w:pPr>
            <w:r w:rsidRPr="00F54804">
              <w:rPr>
                <w:sz w:val="20"/>
                <w:szCs w:val="20"/>
              </w:rPr>
              <w:t>appdata</w:t>
            </w:r>
          </w:p>
        </w:tc>
        <w:tc>
          <w:tcPr>
            <w:tcW w:w="1765" w:type="dxa"/>
            <w:shd w:val="clear" w:color="auto" w:fill="auto"/>
            <w:vAlign w:val="bottom"/>
          </w:tcPr>
          <w:p w14:paraId="3CEE06DE" w14:textId="77777777" w:rsidR="00B125C6" w:rsidRPr="00F54804" w:rsidRDefault="00B125C6" w:rsidP="00B125C6">
            <w:pPr>
              <w:rPr>
                <w:sz w:val="20"/>
                <w:szCs w:val="20"/>
              </w:rPr>
            </w:pPr>
            <w:r w:rsidRPr="00F54804">
              <w:rPr>
                <w:sz w:val="20"/>
                <w:szCs w:val="20"/>
              </w:rPr>
              <w:t>1</w:t>
            </w:r>
          </w:p>
        </w:tc>
        <w:tc>
          <w:tcPr>
            <w:tcW w:w="1275" w:type="dxa"/>
            <w:shd w:val="clear" w:color="auto" w:fill="auto"/>
            <w:vAlign w:val="bottom"/>
          </w:tcPr>
          <w:p w14:paraId="128A4A51"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5E51CCD5" w14:textId="3E64182A"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0E0D6C54" w14:textId="77777777" w:rsidTr="00FC68DB">
        <w:trPr>
          <w:jc w:val="center"/>
        </w:trPr>
        <w:tc>
          <w:tcPr>
            <w:tcW w:w="2552" w:type="dxa"/>
            <w:shd w:val="clear" w:color="auto" w:fill="auto"/>
            <w:vAlign w:val="bottom"/>
          </w:tcPr>
          <w:p w14:paraId="46044C29" w14:textId="77777777" w:rsidR="00B125C6" w:rsidRPr="00F54804" w:rsidRDefault="00B125C6" w:rsidP="00B125C6">
            <w:pPr>
              <w:rPr>
                <w:sz w:val="20"/>
                <w:szCs w:val="20"/>
              </w:rPr>
            </w:pPr>
            <w:r w:rsidRPr="00F54804">
              <w:rPr>
                <w:sz w:val="20"/>
                <w:szCs w:val="20"/>
              </w:rPr>
              <w:t>femdata</w:t>
            </w:r>
          </w:p>
        </w:tc>
        <w:tc>
          <w:tcPr>
            <w:tcW w:w="1765" w:type="dxa"/>
            <w:shd w:val="clear" w:color="auto" w:fill="auto"/>
            <w:vAlign w:val="bottom"/>
          </w:tcPr>
          <w:p w14:paraId="2DEAA60D" w14:textId="77777777" w:rsidR="00B125C6" w:rsidRPr="00F54804" w:rsidDel="009050D3" w:rsidRDefault="00B125C6" w:rsidP="00B125C6">
            <w:pPr>
              <w:rPr>
                <w:sz w:val="20"/>
                <w:szCs w:val="20"/>
              </w:rPr>
            </w:pPr>
            <w:r w:rsidRPr="00F54804">
              <w:rPr>
                <w:sz w:val="20"/>
                <w:szCs w:val="20"/>
              </w:rPr>
              <w:t>1</w:t>
            </w:r>
          </w:p>
        </w:tc>
        <w:tc>
          <w:tcPr>
            <w:tcW w:w="1275" w:type="dxa"/>
            <w:shd w:val="clear" w:color="auto" w:fill="auto"/>
            <w:vAlign w:val="bottom"/>
          </w:tcPr>
          <w:p w14:paraId="1DF11372" w14:textId="77777777" w:rsidR="00B125C6" w:rsidRPr="00F54804" w:rsidRDefault="00B125C6" w:rsidP="00B125C6">
            <w:pPr>
              <w:rPr>
                <w:sz w:val="20"/>
                <w:szCs w:val="20"/>
              </w:rPr>
            </w:pPr>
            <w:r w:rsidRPr="00F54804">
              <w:rPr>
                <w:sz w:val="20"/>
                <w:szCs w:val="20"/>
              </w:rPr>
              <w:t>Optional</w:t>
            </w:r>
          </w:p>
        </w:tc>
        <w:tc>
          <w:tcPr>
            <w:tcW w:w="3321" w:type="dxa"/>
            <w:shd w:val="clear" w:color="auto" w:fill="auto"/>
            <w:vAlign w:val="bottom"/>
          </w:tcPr>
          <w:p w14:paraId="4483C445" w14:textId="143089FB"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33189F86" w14:textId="77777777" w:rsidTr="00FC68DB">
        <w:trPr>
          <w:jc w:val="center"/>
        </w:trPr>
        <w:tc>
          <w:tcPr>
            <w:tcW w:w="2552" w:type="dxa"/>
            <w:shd w:val="clear" w:color="auto" w:fill="auto"/>
          </w:tcPr>
          <w:p w14:paraId="34017D27"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65" w:type="dxa"/>
            <w:shd w:val="clear" w:color="auto" w:fill="auto"/>
          </w:tcPr>
          <w:p w14:paraId="382B0235" w14:textId="77777777" w:rsidR="00B125C6" w:rsidRPr="00F54804" w:rsidRDefault="00B125C6" w:rsidP="00B125C6">
            <w:pPr>
              <w:rPr>
                <w:sz w:val="20"/>
                <w:szCs w:val="20"/>
              </w:rPr>
            </w:pPr>
            <w:r w:rsidRPr="00F54804">
              <w:rPr>
                <w:sz w:val="20"/>
                <w:szCs w:val="20"/>
              </w:rPr>
              <w:t>1</w:t>
            </w:r>
          </w:p>
        </w:tc>
        <w:tc>
          <w:tcPr>
            <w:tcW w:w="1275" w:type="dxa"/>
            <w:shd w:val="clear" w:color="auto" w:fill="auto"/>
          </w:tcPr>
          <w:p w14:paraId="65007834" w14:textId="77777777" w:rsidR="00B125C6" w:rsidRPr="00F54804" w:rsidRDefault="00B125C6" w:rsidP="00B125C6">
            <w:pPr>
              <w:rPr>
                <w:sz w:val="20"/>
                <w:szCs w:val="20"/>
              </w:rPr>
            </w:pPr>
            <w:r w:rsidRPr="00F54804">
              <w:rPr>
                <w:rFonts w:cs="Calibri"/>
                <w:sz w:val="20"/>
                <w:szCs w:val="20"/>
                <w:lang w:eastAsia="en-GB"/>
              </w:rPr>
              <w:t>Optional</w:t>
            </w:r>
          </w:p>
        </w:tc>
        <w:tc>
          <w:tcPr>
            <w:tcW w:w="3321" w:type="dxa"/>
            <w:shd w:val="clear" w:color="auto" w:fill="auto"/>
          </w:tcPr>
          <w:p w14:paraId="5E1051A2" w14:textId="59E14DD3"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63CEBD3" w14:textId="1F2CFDC7" w:rsidR="00FC68DB" w:rsidRDefault="009B7D96" w:rsidP="00B202D2">
      <w:pPr>
        <w:keepNext/>
        <w:spacing w:before="120"/>
        <w:rPr>
          <w:rFonts w:cs="Courier New"/>
        </w:rPr>
      </w:pPr>
      <w:r>
        <w:t xml:space="preserve">The </w:t>
      </w:r>
      <w:r w:rsidR="00FC68DB" w:rsidRPr="005C2D94">
        <w:t>XML specification of</w:t>
      </w:r>
      <w:r>
        <w:t xml:space="preserve"> the</w:t>
      </w:r>
      <w:r w:rsidR="00FC68DB" w:rsidRPr="005C2D94">
        <w:t xml:space="preserve"> </w:t>
      </w:r>
      <w:r w:rsidR="00FC68DB" w:rsidRPr="00314FD3">
        <w:rPr>
          <w:rStyle w:val="CodeCharacter"/>
        </w:rPr>
        <w:t>&lt;robscan/&gt;</w:t>
      </w:r>
      <w:r w:rsidR="00FC68DB" w:rsidRPr="00BD52D7">
        <w:t xml:space="preserve"> </w:t>
      </w:r>
      <w:r w:rsidR="00FC68DB" w:rsidRPr="00BD52D7">
        <w:rPr>
          <w:rFonts w:cs="Courier New"/>
        </w:rPr>
        <w:t>element</w:t>
      </w:r>
      <w:r w:rsidRPr="009B7D96">
        <w:t xml:space="preserve"> </w:t>
      </w:r>
      <w:r w:rsidRPr="00F73574">
        <w:t xml:space="preserve">is </w:t>
      </w:r>
      <w:r w:rsidR="00825756">
        <w:t>shown</w:t>
      </w:r>
      <w:r w:rsidRPr="00F73574">
        <w:t xml:space="preserve"> in</w:t>
      </w:r>
      <w:r>
        <w:t xml:space="preserve"> the following</w:t>
      </w:r>
      <w:r w:rsidR="004B7C59">
        <w:t xml:space="preserve"> </w:t>
      </w:r>
      <w:r w:rsidR="004B7C59">
        <w:fldChar w:fldCharType="begin"/>
      </w:r>
      <w:r w:rsidR="004B7C59">
        <w:instrText xml:space="preserve"> REF _Ref156246898 \h </w:instrText>
      </w:r>
      <w:r w:rsidR="004B7C59">
        <w:fldChar w:fldCharType="separate"/>
      </w:r>
      <w:r w:rsidR="0012574E" w:rsidRPr="00F54804">
        <w:t xml:space="preserve">Table </w:t>
      </w:r>
      <w:r w:rsidR="0012574E">
        <w:rPr>
          <w:noProof/>
        </w:rPr>
        <w:t>40</w:t>
      </w:r>
      <w:r w:rsidR="004B7C59">
        <w:fldChar w:fldCharType="end"/>
      </w:r>
      <w:r w:rsidR="00FC68DB" w:rsidRPr="00BD52D7">
        <w:rPr>
          <w:rFonts w:cs="Courier New"/>
        </w:rPr>
        <w:t xml:space="preserve">: </w:t>
      </w:r>
    </w:p>
    <w:p w14:paraId="35AC6429" w14:textId="73B7FB94" w:rsidR="0059323C" w:rsidRPr="00951A4A" w:rsidRDefault="0059323C" w:rsidP="001640C5">
      <w:pPr>
        <w:pStyle w:val="Beschriftung"/>
        <w:keepNext/>
        <w:keepLines/>
      </w:pPr>
      <w:bookmarkStart w:id="584" w:name="_Ref156246898"/>
      <w:bookmarkStart w:id="585" w:name="_Toc159618972"/>
      <w:r w:rsidRPr="00F54804">
        <w:t xml:space="preserve">Table </w:t>
      </w:r>
      <w:r w:rsidRPr="00F54804">
        <w:fldChar w:fldCharType="begin"/>
      </w:r>
      <w:r w:rsidRPr="00F54804">
        <w:instrText xml:space="preserve"> SEQ Table \* ARABIC </w:instrText>
      </w:r>
      <w:r w:rsidRPr="00F54804">
        <w:fldChar w:fldCharType="separate"/>
      </w:r>
      <w:r w:rsidR="0012574E">
        <w:rPr>
          <w:noProof/>
        </w:rPr>
        <w:t>40</w:t>
      </w:r>
      <w:r w:rsidRPr="00F54804">
        <w:fldChar w:fldCharType="end"/>
      </w:r>
      <w:bookmarkEnd w:id="584"/>
      <w:r w:rsidR="00055698">
        <w:t xml:space="preserve"> —</w:t>
      </w:r>
      <w:r w:rsidR="00055698" w:rsidRPr="00F54804">
        <w:t xml:space="preserve"> </w:t>
      </w:r>
      <w:r w:rsidRPr="00F54804">
        <w:t xml:space="preserve">Attributes of element </w:t>
      </w:r>
      <w:r w:rsidRPr="005C2D94">
        <w:rPr>
          <w:rFonts w:ascii="Courier New" w:hAnsi="Courier New" w:cs="Courier New"/>
        </w:rPr>
        <w:t>&lt;robscan/&gt;</w:t>
      </w:r>
      <w:bookmarkEnd w:id="585"/>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759"/>
        <w:gridCol w:w="1497"/>
        <w:gridCol w:w="1565"/>
        <w:gridCol w:w="1134"/>
        <w:gridCol w:w="3117"/>
      </w:tblGrid>
      <w:tr w:rsidR="00FC68DB" w:rsidRPr="00C15623" w14:paraId="1FEFDCA0" w14:textId="77777777" w:rsidTr="00B05503">
        <w:trPr>
          <w:cantSplit/>
          <w:tblHeader/>
          <w:jc w:val="center"/>
        </w:trPr>
        <w:tc>
          <w:tcPr>
            <w:tcW w:w="1759"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9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0EB417FC" w:rsidR="00FC68DB" w:rsidRPr="00C15623" w:rsidRDefault="00FC68DB" w:rsidP="00B202D2">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F0CB10E" w14:textId="77777777" w:rsidTr="00B05503">
        <w:trPr>
          <w:cantSplit/>
          <w:jc w:val="center"/>
        </w:trPr>
        <w:tc>
          <w:tcPr>
            <w:tcW w:w="1759"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97"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B05503">
        <w:trPr>
          <w:cantSplit/>
          <w:jc w:val="center"/>
        </w:trPr>
        <w:tc>
          <w:tcPr>
            <w:tcW w:w="1759"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97"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 xml:space="preserve">Non-empty, if present. </w:t>
            </w:r>
          </w:p>
        </w:tc>
      </w:tr>
      <w:tr w:rsidR="00FC68DB" w:rsidRPr="00F54804" w14:paraId="61417C76" w14:textId="77777777" w:rsidTr="00B05503">
        <w:trPr>
          <w:cantSplit/>
          <w:jc w:val="center"/>
        </w:trPr>
        <w:tc>
          <w:tcPr>
            <w:tcW w:w="1759"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97"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B05503">
        <w:trPr>
          <w:cantSplit/>
          <w:jc w:val="center"/>
        </w:trPr>
        <w:tc>
          <w:tcPr>
            <w:tcW w:w="1759"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97"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B05503">
        <w:trPr>
          <w:cantSplit/>
          <w:jc w:val="center"/>
        </w:trPr>
        <w:tc>
          <w:tcPr>
            <w:tcW w:w="1759" w:type="dxa"/>
            <w:tcBorders>
              <w:top w:val="dotted" w:sz="4" w:space="0" w:color="auto"/>
              <w:bottom w:val="dotted" w:sz="4" w:space="0" w:color="auto"/>
            </w:tcBorders>
          </w:tcPr>
          <w:p w14:paraId="08B71E3C" w14:textId="77777777" w:rsidR="00FC68DB" w:rsidRPr="00F54804" w:rsidRDefault="00FC68DB" w:rsidP="00B202D2">
            <w:pPr>
              <w:rPr>
                <w:sz w:val="20"/>
                <w:szCs w:val="20"/>
              </w:rPr>
            </w:pPr>
            <w:r w:rsidRPr="00F54804">
              <w:rPr>
                <w:sz w:val="20"/>
                <w:szCs w:val="20"/>
              </w:rPr>
              <w:t>pattern_width</w:t>
            </w:r>
          </w:p>
        </w:tc>
        <w:tc>
          <w:tcPr>
            <w:tcW w:w="1497"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B05503">
        <w:trPr>
          <w:cantSplit/>
          <w:jc w:val="center"/>
        </w:trPr>
        <w:tc>
          <w:tcPr>
            <w:tcW w:w="1759" w:type="dxa"/>
            <w:tcBorders>
              <w:top w:val="dotted" w:sz="4" w:space="0" w:color="auto"/>
              <w:bottom w:val="dotted" w:sz="4" w:space="0" w:color="auto"/>
            </w:tcBorders>
          </w:tcPr>
          <w:p w14:paraId="75DFB7D5" w14:textId="77777777" w:rsidR="00FC68DB" w:rsidRPr="00F54804" w:rsidRDefault="00FC68DB" w:rsidP="00B202D2">
            <w:pPr>
              <w:rPr>
                <w:sz w:val="20"/>
                <w:szCs w:val="20"/>
              </w:rPr>
            </w:pPr>
            <w:r w:rsidRPr="00F54804">
              <w:rPr>
                <w:sz w:val="20"/>
                <w:szCs w:val="20"/>
              </w:rPr>
              <w:t>pattern_length</w:t>
            </w:r>
          </w:p>
        </w:tc>
        <w:tc>
          <w:tcPr>
            <w:tcW w:w="1497"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B05503">
        <w:trPr>
          <w:cantSplit/>
          <w:jc w:val="center"/>
        </w:trPr>
        <w:tc>
          <w:tcPr>
            <w:tcW w:w="1759"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97"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3B16F1C5" w:rsidR="00FC68DB" w:rsidRPr="00F54804" w:rsidRDefault="00FC68DB" w:rsidP="00B202D2">
            <w:pPr>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B05503">
        <w:trPr>
          <w:cantSplit/>
          <w:jc w:val="center"/>
        </w:trPr>
        <w:tc>
          <w:tcPr>
            <w:tcW w:w="1759" w:type="dxa"/>
            <w:tcBorders>
              <w:top w:val="dotted" w:sz="4" w:space="0" w:color="auto"/>
              <w:bottom w:val="dotted" w:sz="4" w:space="0" w:color="auto"/>
            </w:tcBorders>
          </w:tcPr>
          <w:p w14:paraId="3B4EBE78" w14:textId="77777777" w:rsidR="00FC68DB" w:rsidRPr="00F54804" w:rsidRDefault="00FC68DB" w:rsidP="00B202D2">
            <w:pPr>
              <w:rPr>
                <w:sz w:val="20"/>
                <w:szCs w:val="20"/>
              </w:rPr>
            </w:pPr>
            <w:r w:rsidRPr="00F54804">
              <w:rPr>
                <w:sz w:val="20"/>
                <w:szCs w:val="20"/>
              </w:rPr>
              <w:t>orientation_angle</w:t>
            </w:r>
          </w:p>
        </w:tc>
        <w:tc>
          <w:tcPr>
            <w:tcW w:w="1497"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4B7C59" w:rsidRDefault="00FC68DB" w:rsidP="00B202D2">
            <w:pPr>
              <w:keepNext/>
              <w:rPr>
                <w:sz w:val="20"/>
                <w:szCs w:val="20"/>
              </w:rPr>
            </w:pPr>
            <w:r w:rsidRPr="004B7C59">
              <w:rPr>
                <w:sz w:val="20"/>
                <w:szCs w:val="20"/>
              </w:rPr>
              <w:t xml:space="preserve">According to the unit of angles, defined in element </w:t>
            </w:r>
            <w:r w:rsidRPr="004B7C59">
              <w:rPr>
                <w:rStyle w:val="CodeCharacter"/>
                <w:sz w:val="20"/>
                <w:szCs w:val="20"/>
              </w:rPr>
              <w:t>&lt;units/&gt;</w:t>
            </w:r>
            <w:r w:rsidRPr="004B7C59">
              <w:rPr>
                <w:sz w:val="20"/>
                <w:szCs w:val="20"/>
              </w:rPr>
              <w:t>.</w:t>
            </w:r>
          </w:p>
        </w:tc>
      </w:tr>
      <w:tr w:rsidR="00FC68DB" w:rsidRPr="00F54804" w14:paraId="5E22D41B" w14:textId="77777777" w:rsidTr="00B05503">
        <w:trPr>
          <w:cantSplit/>
          <w:jc w:val="center"/>
        </w:trPr>
        <w:tc>
          <w:tcPr>
            <w:tcW w:w="1759"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r w:rsidRPr="00F54804">
              <w:rPr>
                <w:sz w:val="20"/>
                <w:szCs w:val="20"/>
              </w:rPr>
              <w:t>filler_material</w:t>
            </w:r>
          </w:p>
        </w:tc>
        <w:tc>
          <w:tcPr>
            <w:tcW w:w="1497"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05503"/>
    <w:p w14:paraId="41FA6ABF" w14:textId="77777777" w:rsidR="00FC68DB" w:rsidRPr="000A1B7B" w:rsidRDefault="00FC68DB" w:rsidP="00B202D2">
      <w:r w:rsidRPr="005C2D94">
        <w:t>All attributes of element &lt;</w:t>
      </w:r>
      <w:r w:rsidRPr="00314FD3">
        <w:rPr>
          <w:rStyle w:val="CodeCharacter"/>
        </w:rPr>
        <w:t>robscan</w:t>
      </w:r>
      <w:r w:rsidRPr="00BD52D7">
        <w:t>/&gt; are optional for import to CAD or CAE processors. However, specific FE solvers may declare some of them to be mandatory.</w:t>
      </w:r>
      <w:r w:rsidRPr="000A1B7B">
        <w:t xml:space="preserve"> </w:t>
      </w:r>
    </w:p>
    <w:p w14:paraId="65BBBBA8" w14:textId="6580CCB8" w:rsidR="006759EE" w:rsidRDefault="00FC68DB" w:rsidP="00B202D2">
      <w:r w:rsidRPr="00F54804">
        <w:t>General defaults are</w:t>
      </w:r>
      <w:r w:rsidR="006759EE">
        <w:t>:</w:t>
      </w:r>
      <w:r w:rsidR="00F82B12">
        <w:t xml:space="preserve"> </w:t>
      </w:r>
    </w:p>
    <w:p w14:paraId="30C43184" w14:textId="4EF2AC4C" w:rsidR="00F82B12" w:rsidRPr="00F54804" w:rsidRDefault="006759EE" w:rsidP="00F82B12">
      <w:pPr>
        <w:numPr>
          <w:ilvl w:val="0"/>
          <w:numId w:val="14"/>
        </w:numPr>
        <w:tabs>
          <w:tab w:val="clear" w:pos="403"/>
        </w:tabs>
        <w:spacing w:before="120" w:line="240" w:lineRule="auto"/>
        <w:ind w:left="357" w:hanging="357"/>
      </w:pPr>
      <w:r w:rsidRPr="00DA3015">
        <w:rPr>
          <w:rStyle w:val="CodeCharacter"/>
        </w:rPr>
        <w:t>f</w:t>
      </w:r>
      <w:r w:rsidR="00FC68DB" w:rsidRPr="00DA3015">
        <w:rPr>
          <w:rStyle w:val="CodeCharacter"/>
        </w:rPr>
        <w:t>alse</w:t>
      </w:r>
      <w:r w:rsidR="00F82B12">
        <w:t xml:space="preserve"> – </w:t>
      </w:r>
      <w:r w:rsidR="00FC68DB" w:rsidRPr="00F54804">
        <w:t xml:space="preserve">for </w:t>
      </w:r>
      <w:r w:rsidR="00DA3015" w:rsidRPr="00F54804">
        <w:t>Boolean</w:t>
      </w:r>
      <w:r w:rsidR="00FC68DB" w:rsidRPr="00F54804">
        <w:t xml:space="preserve"> values</w:t>
      </w:r>
      <w:r w:rsidR="00F82B12">
        <w:t xml:space="preserve">, </w:t>
      </w:r>
    </w:p>
    <w:p w14:paraId="43E24EA0" w14:textId="081464B5"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0</w:t>
      </w:r>
      <w:r w:rsidR="00F82B12">
        <w:t xml:space="preserve"> – </w:t>
      </w:r>
      <w:r w:rsidRPr="00F54804">
        <w:t>for numeric values</w:t>
      </w:r>
      <w:r w:rsidR="00F82B12">
        <w:t>,</w:t>
      </w:r>
      <w:r w:rsidRPr="00F54804">
        <w:t xml:space="preserve"> </w:t>
      </w:r>
    </w:p>
    <w:p w14:paraId="48D2A9F6" w14:textId="006A34F4" w:rsidR="00F82B12" w:rsidRPr="00F54804" w:rsidRDefault="00FC68DB" w:rsidP="00F82B12">
      <w:pPr>
        <w:numPr>
          <w:ilvl w:val="0"/>
          <w:numId w:val="14"/>
        </w:numPr>
        <w:tabs>
          <w:tab w:val="clear" w:pos="403"/>
        </w:tabs>
        <w:spacing w:before="120" w:line="240" w:lineRule="auto"/>
        <w:ind w:left="357" w:hanging="357"/>
      </w:pPr>
      <w:r w:rsidRPr="00DA3015">
        <w:rPr>
          <w:rStyle w:val="CodeCharacter"/>
        </w:rPr>
        <w:t>""</w:t>
      </w:r>
      <w:r w:rsidR="00F82B12">
        <w:t xml:space="preserve"> – </w:t>
      </w:r>
      <w:r w:rsidRPr="00F54804">
        <w:t xml:space="preserve">for strings. </w:t>
      </w:r>
    </w:p>
    <w:p w14:paraId="3EDE04D1" w14:textId="44F21ADA" w:rsidR="00FC68DB" w:rsidRPr="00F54804" w:rsidRDefault="00FC68DB" w:rsidP="006759EE">
      <w:r w:rsidRPr="00F54804">
        <w:t>However, these defaults are not always useful for CAE</w:t>
      </w:r>
      <w:r w:rsidR="0077675E">
        <w:t>:</w:t>
      </w:r>
      <w:r w:rsidR="00672918">
        <w:t xml:space="preserve"> </w:t>
      </w:r>
    </w:p>
    <w:p w14:paraId="666BA130" w14:textId="3CC33A93" w:rsidR="00FC68DB" w:rsidRPr="00F54804" w:rsidRDefault="00FC68DB">
      <w:pPr>
        <w:numPr>
          <w:ilvl w:val="0"/>
          <w:numId w:val="14"/>
        </w:numPr>
        <w:tabs>
          <w:tab w:val="clear" w:pos="403"/>
        </w:tabs>
        <w:spacing w:before="120" w:line="240" w:lineRule="auto"/>
      </w:pPr>
      <w:bookmarkStart w:id="586" w:name="_Hlk104281428"/>
      <w:r w:rsidRPr="00314FD3">
        <w:rPr>
          <w:rStyle w:val="CodeCharacter"/>
        </w:rPr>
        <w:t>gap</w:t>
      </w:r>
      <w:r w:rsidRPr="00F54804">
        <w:t xml:space="preserve">: </w:t>
      </w:r>
      <w:r w:rsidR="006759EE">
        <w:t>this defines</w:t>
      </w:r>
      <w:r w:rsidRPr="00F54804">
        <w:t xml:space="preserve"> the gap between both flange partners</w:t>
      </w:r>
      <w:r w:rsidR="00F82B12">
        <w:t xml:space="preserve"> </w:t>
      </w:r>
      <w:r w:rsidR="00672918">
        <w:t xml:space="preserve">(perpendicular to the surface) </w:t>
      </w:r>
    </w:p>
    <w:bookmarkEnd w:id="586"/>
    <w:p w14:paraId="4A13916B" w14:textId="42A9B308"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is the width of the laser beam</w:t>
      </w:r>
      <w:r w:rsidR="00672918">
        <w:t xml:space="preserve"> </w:t>
      </w:r>
    </w:p>
    <w:p w14:paraId="6BBE8DAF" w14:textId="2FE99528"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r w:rsidRPr="00314FD3">
        <w:rPr>
          <w:rStyle w:val="CodeCharacter"/>
        </w:rPr>
        <w:t>pattern_width</w:t>
      </w:r>
      <w:r w:rsidRPr="00F54804">
        <w:t xml:space="preserve"> and </w:t>
      </w:r>
      <w:r w:rsidRPr="00314FD3">
        <w:rPr>
          <w:rStyle w:val="CodeCharacter"/>
        </w:rPr>
        <w:t>pattern_length</w:t>
      </w:r>
      <w:r w:rsidR="00672918">
        <w:t xml:space="preserve"> </w:t>
      </w:r>
    </w:p>
    <w:p w14:paraId="084E6E49" w14:textId="1DAC516C"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w:t>
      </w:r>
      <w:r w:rsidR="00672918">
        <w:t xml:space="preserve">the </w:t>
      </w:r>
      <w:r w:rsidRPr="00F54804">
        <w:t>pattern has to be mirrored along its length-axis x, i. e. local y coordinate has to be inverted</w:t>
      </w:r>
      <w:r w:rsidR="00672918">
        <w:t xml:space="preserve"> </w:t>
      </w:r>
    </w:p>
    <w:p w14:paraId="43E995CD" w14:textId="25806A28" w:rsidR="00FC68DB" w:rsidRPr="00F54804" w:rsidRDefault="00FC68DB">
      <w:pPr>
        <w:numPr>
          <w:ilvl w:val="0"/>
          <w:numId w:val="14"/>
        </w:numPr>
        <w:tabs>
          <w:tab w:val="clear" w:pos="403"/>
        </w:tabs>
        <w:spacing w:before="120" w:line="240" w:lineRule="auto"/>
      </w:pPr>
      <w:r w:rsidRPr="00314FD3">
        <w:rPr>
          <w:rStyle w:val="CodeCharacter"/>
        </w:rPr>
        <w:lastRenderedPageBreak/>
        <w:t>orientation_angle</w:t>
      </w:r>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within range [-180°, 180°]. -180° and +180° degree are regarded to be identical. (</w:t>
      </w:r>
      <w:r w:rsidR="00672918">
        <w:t>Applies also to</w:t>
      </w:r>
      <w:r w:rsidRPr="00F54804">
        <w:t xml:space="preserve"> equivalent range</w:t>
      </w:r>
      <w:r w:rsidR="00672918">
        <w:t>s</w:t>
      </w:r>
      <w:r w:rsidRPr="00F54804">
        <w:t xml:space="preserve"> in </w:t>
      </w:r>
      <w:r w:rsidR="0050777B" w:rsidRPr="00F54804">
        <w:t>an</w:t>
      </w:r>
      <w:r w:rsidRPr="00F54804">
        <w:t>other unit.)</w:t>
      </w:r>
      <w:r w:rsidR="0077675E">
        <w:t>.</w:t>
      </w:r>
    </w:p>
    <w:p w14:paraId="7324A48C" w14:textId="6EB6F72A" w:rsidR="00FC68DB" w:rsidRDefault="00FC68DB" w:rsidP="00B202D2">
      <w:pPr>
        <w:rPr>
          <w:rFonts w:cs="Arial"/>
        </w:rPr>
      </w:pPr>
      <w:r w:rsidRPr="00F54804">
        <w:t xml:space="preserve">Both parameters, </w:t>
      </w:r>
      <w:r w:rsidRPr="00314FD3">
        <w:rPr>
          <w:rStyle w:val="CodeCharacter"/>
        </w:rPr>
        <w:t>mirrored</w:t>
      </w:r>
      <w:r w:rsidRPr="00F54804">
        <w:t xml:space="preserve"> and </w:t>
      </w:r>
      <w:r w:rsidRPr="00314FD3">
        <w:rPr>
          <w:rStyle w:val="CodeCharacter"/>
        </w:rPr>
        <w:t>orientation_angle</w:t>
      </w:r>
      <w:r w:rsidRPr="00F54804">
        <w:t xml:space="preserve"> address </w:t>
      </w:r>
      <w:r w:rsidR="000A2449">
        <w:t xml:space="preserve">numerical </w:t>
      </w:r>
      <w:r w:rsidRPr="00F54804">
        <w:t>o</w:t>
      </w:r>
      <w:r w:rsidRPr="00F54804">
        <w:rPr>
          <w:rFonts w:cs="Arial"/>
        </w:rPr>
        <w:t xml:space="preserve">ptimization: </w:t>
      </w:r>
      <w:r w:rsidR="000A2449">
        <w:rPr>
          <w:rFonts w:cs="Arial"/>
        </w:rPr>
        <w:t>A</w:t>
      </w:r>
      <w:r w:rsidR="000A2449" w:rsidRPr="00F54804">
        <w:rPr>
          <w:rFonts w:cs="Arial"/>
        </w:rPr>
        <w:t>n angle and a boolean</w:t>
      </w:r>
      <w:r w:rsidRPr="00F54804">
        <w:rPr>
          <w:rFonts w:cs="Arial"/>
        </w:rPr>
        <w:t xml:space="preserve"> allow to vary the</w:t>
      </w:r>
      <w:r w:rsidR="000A2449">
        <w:rPr>
          <w:rFonts w:cs="Arial"/>
        </w:rPr>
        <w:t xml:space="preserve"> Robscan</w:t>
      </w:r>
      <w:r w:rsidRPr="00F54804">
        <w:rPr>
          <w:rFonts w:cs="Arial"/>
        </w:rPr>
        <w:t xml:space="preserve"> </w:t>
      </w:r>
      <w:r w:rsidR="000A2449">
        <w:rPr>
          <w:rFonts w:cs="Arial"/>
        </w:rPr>
        <w:t>placement</w:t>
      </w:r>
      <w:r w:rsidRPr="00F54804">
        <w:rPr>
          <w:rFonts w:cs="Arial"/>
        </w:rPr>
        <w:t xml:space="preserve"> easi</w:t>
      </w:r>
      <w:r w:rsidR="000A2449">
        <w:rPr>
          <w:rFonts w:cs="Arial"/>
        </w:rPr>
        <w:t xml:space="preserve">er </w:t>
      </w:r>
      <w:r w:rsidR="000A2449" w:rsidRPr="000A2449">
        <w:rPr>
          <w:rFonts w:cs="Arial"/>
        </w:rPr>
        <w:t>than to calculate</w:t>
      </w:r>
      <w:r w:rsidRPr="00F54804">
        <w:rPr>
          <w:rFonts w:cs="Arial"/>
        </w:rPr>
        <w:t xml:space="preserve"> completely new orientation vectors.</w:t>
      </w:r>
      <w:r w:rsidR="00FA3E2D">
        <w:rPr>
          <w:rFonts w:cs="Arial"/>
        </w:rPr>
        <w:t xml:space="preserve"> </w:t>
      </w:r>
    </w:p>
    <w:p w14:paraId="6CD5AE79" w14:textId="0FBC23E9" w:rsidR="0059323C" w:rsidRPr="00951A4A" w:rsidRDefault="0059323C" w:rsidP="001640C5">
      <w:pPr>
        <w:pStyle w:val="Beschriftung"/>
        <w:keepNext/>
        <w:keepLines/>
      </w:pPr>
      <w:bookmarkStart w:id="587" w:name="_Ref156246907"/>
      <w:bookmarkStart w:id="588" w:name="_Toc159618973"/>
      <w:r w:rsidRPr="00F54804">
        <w:t xml:space="preserve">Table </w:t>
      </w:r>
      <w:r w:rsidRPr="00F54804">
        <w:fldChar w:fldCharType="begin"/>
      </w:r>
      <w:r w:rsidRPr="00F54804">
        <w:instrText xml:space="preserve"> SEQ Table \* ARABIC </w:instrText>
      </w:r>
      <w:r w:rsidRPr="00F54804">
        <w:fldChar w:fldCharType="separate"/>
      </w:r>
      <w:r w:rsidR="0012574E">
        <w:rPr>
          <w:noProof/>
        </w:rPr>
        <w:t>41</w:t>
      </w:r>
      <w:r w:rsidRPr="00F54804">
        <w:fldChar w:fldCharType="end"/>
      </w:r>
      <w:bookmarkEnd w:id="587"/>
      <w:r w:rsidR="00055698">
        <w:t xml:space="preserve"> —</w:t>
      </w:r>
      <w:r w:rsidR="00055698" w:rsidRPr="00F54804">
        <w:t xml:space="preserve"> </w:t>
      </w:r>
      <w:r w:rsidRPr="00F54804">
        <w:t xml:space="preserve">Nested elements of element </w:t>
      </w:r>
      <w:r w:rsidRPr="005C2D94">
        <w:rPr>
          <w:rFonts w:ascii="Courier New" w:hAnsi="Courier New" w:cs="Courier New"/>
        </w:rPr>
        <w:t>&lt;robscan/&gt;</w:t>
      </w:r>
      <w:bookmarkEnd w:id="58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r w:rsidRPr="00F54804">
              <w:rPr>
                <w:sz w:val="20"/>
                <w:szCs w:val="20"/>
              </w:rPr>
              <w:t>tangential_direction</w:t>
            </w:r>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&lt;normal_direction/&gt;</w:t>
      </w:r>
      <w:r w:rsidRPr="00BD52D7">
        <w:t xml:space="preserve"> denotes direction of laser beam, giving local z axis</w:t>
      </w:r>
      <w:r w:rsidR="00A216BF">
        <w:t>;</w:t>
      </w:r>
      <w:r w:rsidRPr="00BD52D7">
        <w:t xml:space="preserve"> </w:t>
      </w:r>
    </w:p>
    <w:p w14:paraId="1C37CF83" w14:textId="098CE057" w:rsidR="00FC68DB" w:rsidRPr="00F54804" w:rsidRDefault="00FC68DB" w:rsidP="00FA3E2D">
      <w:pPr>
        <w:numPr>
          <w:ilvl w:val="0"/>
          <w:numId w:val="14"/>
        </w:numPr>
        <w:tabs>
          <w:tab w:val="clear" w:pos="403"/>
        </w:tabs>
        <w:spacing w:before="120" w:line="240" w:lineRule="auto"/>
        <w:ind w:left="357" w:hanging="357"/>
      </w:pPr>
      <w:r w:rsidRPr="000A1B7B">
        <w:t xml:space="preserve">Element </w:t>
      </w:r>
      <w:r w:rsidRPr="00314FD3">
        <w:rPr>
          <w:rStyle w:val="CodeCharacter"/>
        </w:rPr>
        <w:t>&lt;tangential_direction/&gt;</w:t>
      </w:r>
      <w:r w:rsidRPr="00726144">
        <w:t xml:space="preserve"> denotes</w:t>
      </w:r>
      <w:r w:rsidRPr="00F54804">
        <w:t xml:space="preserve"> </w:t>
      </w:r>
      <w:r w:rsidR="00ED0CDC">
        <w:t xml:space="preserve">laser moving </w:t>
      </w:r>
      <w:r w:rsidRPr="00F54804">
        <w:t xml:space="preserve">direction, giving local x axis. </w:t>
      </w:r>
    </w:p>
    <w:p w14:paraId="24209422" w14:textId="3DA72B0A" w:rsidR="00FC68DB" w:rsidRPr="00F54804" w:rsidRDefault="00FC68DB" w:rsidP="00084345">
      <w:pPr>
        <w:spacing w:before="120"/>
      </w:pPr>
      <w:r w:rsidRPr="00314FD3">
        <w:rPr>
          <w:rStyle w:val="CodeCharacter"/>
        </w:rPr>
        <w:t>&lt;normal_direction</w:t>
      </w:r>
      <w:r w:rsidR="00314FD3" w:rsidRPr="00314FD3">
        <w:rPr>
          <w:rStyle w:val="CodeCharacter"/>
        </w:rPr>
        <w:t>/</w:t>
      </w:r>
      <w:r w:rsidRPr="00314FD3">
        <w:rPr>
          <w:rStyle w:val="CodeCharacter"/>
        </w:rPr>
        <w:t>&gt;</w:t>
      </w:r>
      <w:r w:rsidRPr="00F54804">
        <w:t xml:space="preserve"> and </w:t>
      </w:r>
      <w:r w:rsidRPr="00314FD3">
        <w:rPr>
          <w:rStyle w:val="CodeCharacter"/>
        </w:rPr>
        <w:t>&lt;tangential_direction</w:t>
      </w:r>
      <w:r w:rsidR="00314FD3" w:rsidRPr="00314FD3">
        <w:rPr>
          <w:rStyle w:val="CodeCharacter"/>
        </w:rPr>
        <w:t>/</w:t>
      </w:r>
      <w:r w:rsidRPr="00314FD3">
        <w:rPr>
          <w:rStyle w:val="CodeCharacter"/>
        </w:rPr>
        <w:t>&gt;</w:t>
      </w:r>
      <w:r w:rsidRPr="00F54804">
        <w:t xml:space="preserve"> elements are described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0DF9108" w14:textId="202EDB7E" w:rsidR="00FC68DB" w:rsidRPr="00D76FD9" w:rsidRDefault="0097331B" w:rsidP="008A655E">
      <w:pPr>
        <w:pStyle w:val="Example"/>
        <w:keepNext/>
      </w:pPr>
      <w:r>
        <w:t>Example</w:t>
      </w: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&lt;robscan base="1" pattern="KL_ST" gap="0.15" width="0.4" </w:t>
      </w:r>
      <w:r w:rsidRPr="00D76FD9">
        <w:rPr>
          <w:lang w:val="en-GB"/>
        </w:rPr>
        <w:br/>
        <w:t xml:space="preserve">         mirrored="false" pattern_width="5" pattern_length="12" orientation_angle="0"&gt;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&lt;normal_direction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&lt;tangential_direction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&lt;/robscan&gt;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451EB9D9" w14:textId="3CEDF327" w:rsidR="00FC68DB" w:rsidRPr="00D76FD9" w:rsidRDefault="00FC68DB" w:rsidP="00B202D2">
      <w:pPr>
        <w:pStyle w:val="XMLCode"/>
        <w:rPr>
          <w:lang w:val="en-GB"/>
        </w:rPr>
      </w:pPr>
      <w:r w:rsidRPr="00D76FD9">
        <w:rPr>
          <w:lang w:val="en-GB"/>
        </w:rPr>
        <w:t>&lt;/connection_0d&gt;</w:t>
      </w:r>
    </w:p>
    <w:p w14:paraId="46CC9252" w14:textId="6DFD8848" w:rsidR="00FC68DB" w:rsidRDefault="00FC68DB" w:rsidP="00B202D2">
      <w:pPr>
        <w:pStyle w:val="berschrift2"/>
      </w:pPr>
      <w:bookmarkStart w:id="589" w:name="_Toc428279365"/>
      <w:bookmarkStart w:id="590" w:name="_Toc428456102"/>
      <w:bookmarkStart w:id="591" w:name="_Toc428537065"/>
      <w:bookmarkStart w:id="592" w:name="_Toc428969384"/>
      <w:bookmarkStart w:id="593" w:name="_Toc429052775"/>
      <w:bookmarkStart w:id="594" w:name="_Toc413359585"/>
      <w:bookmarkStart w:id="595" w:name="_Toc3556977"/>
      <w:bookmarkStart w:id="596" w:name="_Toc34747227"/>
      <w:bookmarkStart w:id="597" w:name="_Toc77102042"/>
      <w:bookmarkStart w:id="598" w:name="_Toc159618772"/>
      <w:bookmarkEnd w:id="589"/>
      <w:bookmarkEnd w:id="590"/>
      <w:bookmarkEnd w:id="591"/>
      <w:bookmarkEnd w:id="592"/>
      <w:bookmarkEnd w:id="593"/>
      <w:r w:rsidRPr="00F54804">
        <w:t>Rivets</w:t>
      </w:r>
      <w:bookmarkEnd w:id="594"/>
      <w:bookmarkEnd w:id="595"/>
      <w:bookmarkEnd w:id="596"/>
      <w:bookmarkEnd w:id="597"/>
      <w:bookmarkEnd w:id="598"/>
      <w:r w:rsidR="0078119D">
        <w:t xml:space="preserve"> </w:t>
      </w:r>
    </w:p>
    <w:p w14:paraId="5D925720" w14:textId="4BADEFC9" w:rsidR="00BD3FB0" w:rsidRPr="00BF5C18" w:rsidRDefault="00DC655D" w:rsidP="0013175B">
      <w:pPr>
        <w:pStyle w:val="berschrift3"/>
      </w:pPr>
      <w:bookmarkStart w:id="599" w:name="_Toc159618773"/>
      <w:r>
        <w:t>General</w:t>
      </w:r>
      <w:bookmarkEnd w:id="599"/>
    </w:p>
    <w:p w14:paraId="3116417C" w14:textId="6BD418C4" w:rsidR="00FC68DB" w:rsidRPr="00F54804" w:rsidRDefault="00FC68DB" w:rsidP="00B202D2">
      <w:r w:rsidRPr="005C2D94">
        <w:t xml:space="preserve">There are many </w:t>
      </w:r>
      <w:r w:rsidR="009A3313">
        <w:t xml:space="preserve">different </w:t>
      </w:r>
      <w:r w:rsidRPr="005C2D94">
        <w:t>types of rivets. If at some state of the model the specific type of rivet (</w:t>
      </w:r>
      <w:r w:rsidR="008C4F0E">
        <w:t>e.g.</w:t>
      </w:r>
      <w:r w:rsidRPr="00BD52D7">
        <w:t xml:space="preserve"> </w:t>
      </w:r>
      <w:r w:rsidR="00F27132">
        <w:t xml:space="preserve">blind rivet, </w:t>
      </w:r>
      <w:r w:rsidR="00F27132" w:rsidRPr="005C2D94">
        <w:t>self-piercing rivet</w:t>
      </w:r>
      <w:r w:rsidRPr="00F54804">
        <w:t>) is not known, then a generic rivet element should be used to capture just the necessary information, like direction, length</w:t>
      </w:r>
      <w:r w:rsidR="00084345" w:rsidRPr="00F54804">
        <w:t>,</w:t>
      </w:r>
      <w:r w:rsidRPr="00F54804">
        <w:t xml:space="preserve"> and diameter.</w:t>
      </w:r>
    </w:p>
    <w:p w14:paraId="3DDB08E4" w14:textId="23F5A4DE"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w:t>
      </w:r>
      <w:r w:rsidR="005016E9">
        <w:t xml:space="preserve">, see </w:t>
      </w:r>
      <w:r w:rsidR="005016E9">
        <w:fldChar w:fldCharType="begin"/>
      </w:r>
      <w:r w:rsidR="005016E9">
        <w:instrText xml:space="preserve"> REF _Ref156248052 \h </w:instrText>
      </w:r>
      <w:r w:rsidR="005016E9">
        <w:fldChar w:fldCharType="separate"/>
      </w:r>
      <w:r w:rsidR="0012574E" w:rsidRPr="00F54804">
        <w:t xml:space="preserve">Table </w:t>
      </w:r>
      <w:r w:rsidR="0012574E">
        <w:rPr>
          <w:noProof/>
        </w:rPr>
        <w:t>42</w:t>
      </w:r>
      <w:r w:rsidR="005016E9">
        <w:fldChar w:fldCharType="end"/>
      </w:r>
      <w:r w:rsidR="005016E9">
        <w:t xml:space="preserve"> and </w:t>
      </w:r>
      <w:r w:rsidR="005016E9">
        <w:fldChar w:fldCharType="begin"/>
      </w:r>
      <w:r w:rsidR="005016E9">
        <w:instrText xml:space="preserve"> REF _Ref156248060 \h </w:instrText>
      </w:r>
      <w:r w:rsidR="005016E9">
        <w:fldChar w:fldCharType="separate"/>
      </w:r>
      <w:r w:rsidR="0012574E" w:rsidRPr="00F54804">
        <w:t xml:space="preserve">Table </w:t>
      </w:r>
      <w:r w:rsidR="0012574E">
        <w:rPr>
          <w:noProof/>
        </w:rPr>
        <w:t>43</w:t>
      </w:r>
      <w:r w:rsidR="005016E9">
        <w:fldChar w:fldCharType="end"/>
      </w:r>
      <w:r w:rsidRPr="0013175B">
        <w:t xml:space="preserve">. </w:t>
      </w:r>
    </w:p>
    <w:p w14:paraId="3329A301" w14:textId="079B9ECC" w:rsidR="0059323C" w:rsidRPr="00B05503" w:rsidRDefault="0059323C" w:rsidP="001640C5">
      <w:pPr>
        <w:pStyle w:val="Beschriftung"/>
        <w:keepNext/>
        <w:keepLines/>
      </w:pPr>
      <w:bookmarkStart w:id="600" w:name="_Ref156248052"/>
      <w:bookmarkStart w:id="601" w:name="_Toc159618974"/>
      <w:r w:rsidRPr="00F54804">
        <w:t xml:space="preserve">Table </w:t>
      </w:r>
      <w:r w:rsidRPr="00F54804">
        <w:fldChar w:fldCharType="begin"/>
      </w:r>
      <w:r w:rsidRPr="00F54804">
        <w:instrText xml:space="preserve"> SEQ Table \* ARABIC </w:instrText>
      </w:r>
      <w:r w:rsidRPr="00F54804">
        <w:fldChar w:fldCharType="separate"/>
      </w:r>
      <w:r w:rsidR="0012574E">
        <w:rPr>
          <w:noProof/>
        </w:rPr>
        <w:t>42</w:t>
      </w:r>
      <w:r w:rsidRPr="00F54804">
        <w:fldChar w:fldCharType="end"/>
      </w:r>
      <w:bookmarkEnd w:id="600"/>
      <w:r w:rsidR="00055698">
        <w:t xml:space="preserve"> —</w:t>
      </w:r>
      <w:r w:rsidR="00055698" w:rsidRPr="00F54804">
        <w:t xml:space="preserve"> </w:t>
      </w:r>
      <w:r w:rsidRPr="00F54804">
        <w:t xml:space="preserve">Nested elements </w:t>
      </w:r>
      <w:r w:rsidRPr="00314FD3">
        <w:t>o</w:t>
      </w:r>
      <w:r w:rsidRPr="00B05503">
        <w:t xml:space="preserve">f </w:t>
      </w:r>
      <w:r w:rsidRPr="00B05503">
        <w:rPr>
          <w:rStyle w:val="elementdeftypeChar"/>
          <w:rFonts w:eastAsia="Calibri"/>
          <w:b/>
          <w:i w:val="0"/>
          <w:iCs/>
          <w:sz w:val="22"/>
          <w:szCs w:val="22"/>
        </w:rPr>
        <w:t>&lt;connection_0d/&gt;</w:t>
      </w:r>
      <w:r w:rsidRPr="00B05503">
        <w:rPr>
          <w:rStyle w:val="elementdeftypeChar"/>
          <w:rFonts w:asciiTheme="minorHAnsi" w:eastAsia="Calibri" w:hAnsiTheme="minorHAnsi" w:cstheme="minorHAnsi"/>
          <w:b/>
          <w:i w:val="0"/>
          <w:iCs/>
          <w:sz w:val="22"/>
          <w:szCs w:val="22"/>
        </w:rPr>
        <w:t xml:space="preserve"> for </w:t>
      </w:r>
      <w:r w:rsidRPr="00B05503">
        <w:rPr>
          <w:rStyle w:val="elementdeftypeChar"/>
          <w:rFonts w:eastAsia="Calibri"/>
          <w:b/>
          <w:i w:val="0"/>
          <w:iCs/>
          <w:sz w:val="22"/>
          <w:szCs w:val="22"/>
        </w:rPr>
        <w:t>&lt;rivet/&gt;</w:t>
      </w:r>
      <w:bookmarkEnd w:id="601"/>
      <w:r w:rsidR="00B05503">
        <w:rPr>
          <w:rStyle w:val="elementdeftypeChar"/>
          <w:rFonts w:eastAsia="Calibri"/>
          <w:i w:val="0"/>
          <w:iCs/>
          <w:sz w:val="22"/>
          <w:szCs w:val="22"/>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2E08E1AF"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B125C6" w:rsidRPr="00F54804" w14:paraId="0D8E3A7F" w14:textId="77777777" w:rsidTr="00FC68DB">
        <w:trPr>
          <w:jc w:val="center"/>
        </w:trPr>
        <w:tc>
          <w:tcPr>
            <w:tcW w:w="2111" w:type="dxa"/>
            <w:shd w:val="clear" w:color="auto" w:fill="auto"/>
            <w:vAlign w:val="bottom"/>
          </w:tcPr>
          <w:p w14:paraId="5EF1CDF1" w14:textId="77777777" w:rsidR="00B125C6" w:rsidRPr="00F54804" w:rsidRDefault="00B125C6" w:rsidP="00B125C6">
            <w:pPr>
              <w:rPr>
                <w:sz w:val="20"/>
                <w:szCs w:val="20"/>
              </w:rPr>
            </w:pPr>
            <w:r w:rsidRPr="00F54804">
              <w:rPr>
                <w:sz w:val="20"/>
                <w:szCs w:val="20"/>
              </w:rPr>
              <w:t>appdata</w:t>
            </w:r>
          </w:p>
        </w:tc>
        <w:tc>
          <w:tcPr>
            <w:tcW w:w="1701" w:type="dxa"/>
            <w:shd w:val="clear" w:color="auto" w:fill="auto"/>
            <w:vAlign w:val="bottom"/>
          </w:tcPr>
          <w:p w14:paraId="7D7692C7" w14:textId="77777777" w:rsidR="00B125C6" w:rsidRPr="00F54804" w:rsidRDefault="00B125C6" w:rsidP="00B125C6">
            <w:pPr>
              <w:rPr>
                <w:sz w:val="20"/>
                <w:szCs w:val="20"/>
              </w:rPr>
            </w:pPr>
            <w:r w:rsidRPr="00F54804">
              <w:rPr>
                <w:sz w:val="20"/>
                <w:szCs w:val="20"/>
              </w:rPr>
              <w:t>1</w:t>
            </w:r>
          </w:p>
        </w:tc>
        <w:tc>
          <w:tcPr>
            <w:tcW w:w="1276" w:type="dxa"/>
            <w:shd w:val="clear" w:color="auto" w:fill="auto"/>
            <w:vAlign w:val="bottom"/>
          </w:tcPr>
          <w:p w14:paraId="48E9E2A4"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FA87B47" w14:textId="3F8F18E9"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1CC498AD" w14:textId="77777777" w:rsidTr="00FC68DB">
        <w:trPr>
          <w:jc w:val="center"/>
        </w:trPr>
        <w:tc>
          <w:tcPr>
            <w:tcW w:w="2111" w:type="dxa"/>
            <w:shd w:val="clear" w:color="auto" w:fill="auto"/>
            <w:vAlign w:val="bottom"/>
          </w:tcPr>
          <w:p w14:paraId="2466DC9A" w14:textId="77777777" w:rsidR="00B125C6" w:rsidRPr="00F54804" w:rsidRDefault="00B125C6" w:rsidP="00B125C6">
            <w:pPr>
              <w:rPr>
                <w:sz w:val="20"/>
                <w:szCs w:val="20"/>
              </w:rPr>
            </w:pPr>
            <w:r w:rsidRPr="00F54804">
              <w:rPr>
                <w:sz w:val="20"/>
                <w:szCs w:val="20"/>
              </w:rPr>
              <w:t>femdata</w:t>
            </w:r>
          </w:p>
        </w:tc>
        <w:tc>
          <w:tcPr>
            <w:tcW w:w="1701" w:type="dxa"/>
            <w:shd w:val="clear" w:color="auto" w:fill="auto"/>
            <w:vAlign w:val="bottom"/>
          </w:tcPr>
          <w:p w14:paraId="1929B7D8" w14:textId="77777777" w:rsidR="00B125C6" w:rsidRPr="00F54804" w:rsidDel="009050D3" w:rsidRDefault="00B125C6" w:rsidP="00B125C6">
            <w:pPr>
              <w:rPr>
                <w:sz w:val="20"/>
                <w:szCs w:val="20"/>
              </w:rPr>
            </w:pPr>
            <w:r w:rsidRPr="00F54804">
              <w:rPr>
                <w:sz w:val="20"/>
                <w:szCs w:val="20"/>
              </w:rPr>
              <w:t>1</w:t>
            </w:r>
          </w:p>
        </w:tc>
        <w:tc>
          <w:tcPr>
            <w:tcW w:w="1276" w:type="dxa"/>
            <w:shd w:val="clear" w:color="auto" w:fill="auto"/>
            <w:vAlign w:val="bottom"/>
          </w:tcPr>
          <w:p w14:paraId="707EA046" w14:textId="77777777" w:rsidR="00B125C6" w:rsidRPr="00F54804" w:rsidRDefault="00B125C6" w:rsidP="00B125C6">
            <w:pPr>
              <w:rPr>
                <w:sz w:val="20"/>
                <w:szCs w:val="20"/>
              </w:rPr>
            </w:pPr>
            <w:r w:rsidRPr="00F54804">
              <w:rPr>
                <w:sz w:val="20"/>
                <w:szCs w:val="20"/>
              </w:rPr>
              <w:t>Optional</w:t>
            </w:r>
          </w:p>
        </w:tc>
        <w:tc>
          <w:tcPr>
            <w:tcW w:w="3384" w:type="dxa"/>
            <w:shd w:val="clear" w:color="auto" w:fill="auto"/>
            <w:vAlign w:val="bottom"/>
          </w:tcPr>
          <w:p w14:paraId="44D79038" w14:textId="04B7E8D6"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029CB16C" w14:textId="77777777" w:rsidTr="00FC68DB">
        <w:trPr>
          <w:jc w:val="center"/>
        </w:trPr>
        <w:tc>
          <w:tcPr>
            <w:tcW w:w="2111" w:type="dxa"/>
            <w:shd w:val="clear" w:color="auto" w:fill="auto"/>
          </w:tcPr>
          <w:p w14:paraId="3D21E0A4"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701" w:type="dxa"/>
            <w:shd w:val="clear" w:color="auto" w:fill="auto"/>
          </w:tcPr>
          <w:p w14:paraId="57B3CB78" w14:textId="77777777" w:rsidR="00B125C6" w:rsidRPr="00F54804" w:rsidRDefault="00B125C6" w:rsidP="00B125C6">
            <w:pPr>
              <w:rPr>
                <w:sz w:val="20"/>
                <w:szCs w:val="20"/>
              </w:rPr>
            </w:pPr>
            <w:r w:rsidRPr="00F54804">
              <w:rPr>
                <w:sz w:val="20"/>
                <w:szCs w:val="20"/>
              </w:rPr>
              <w:t>1</w:t>
            </w:r>
          </w:p>
        </w:tc>
        <w:tc>
          <w:tcPr>
            <w:tcW w:w="1276" w:type="dxa"/>
            <w:shd w:val="clear" w:color="auto" w:fill="auto"/>
          </w:tcPr>
          <w:p w14:paraId="279196E8" w14:textId="77777777" w:rsidR="00B125C6" w:rsidRPr="00F54804" w:rsidRDefault="00B125C6" w:rsidP="00B125C6">
            <w:pPr>
              <w:rPr>
                <w:sz w:val="20"/>
                <w:szCs w:val="20"/>
              </w:rPr>
            </w:pPr>
            <w:r w:rsidRPr="00F54804">
              <w:rPr>
                <w:rFonts w:cs="Calibri"/>
                <w:sz w:val="20"/>
                <w:szCs w:val="20"/>
                <w:lang w:eastAsia="en-GB"/>
              </w:rPr>
              <w:t>Optional</w:t>
            </w:r>
          </w:p>
        </w:tc>
        <w:tc>
          <w:tcPr>
            <w:tcW w:w="3384" w:type="dxa"/>
            <w:shd w:val="clear" w:color="auto" w:fill="auto"/>
          </w:tcPr>
          <w:p w14:paraId="175713BB" w14:textId="3454D73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0902E980" w14:textId="4D0EC0E4" w:rsidR="00FC68DB" w:rsidRDefault="009B7D96" w:rsidP="00B202D2">
      <w:pPr>
        <w:keepNext/>
        <w:spacing w:before="120"/>
      </w:pPr>
      <w:r>
        <w:lastRenderedPageBreak/>
        <w:t xml:space="preserve">The </w:t>
      </w:r>
      <w:r w:rsidR="00FC68DB" w:rsidRPr="005C2D94">
        <w:t>XML specification of</w:t>
      </w:r>
      <w:r w:rsidR="00825756">
        <w:t xml:space="preserve"> the</w:t>
      </w:r>
      <w:r w:rsidR="00FC68DB" w:rsidRPr="005C2D94">
        <w:t xml:space="preserve"> </w:t>
      </w:r>
      <w:r w:rsidR="00FC68DB" w:rsidRPr="00314FD3">
        <w:rPr>
          <w:rStyle w:val="CodeCharacter"/>
        </w:rPr>
        <w:t>&lt;rivet/&gt;</w:t>
      </w:r>
      <w:r w:rsidR="00FC68DB" w:rsidRPr="00BD52D7">
        <w:t xml:space="preserve"> </w:t>
      </w:r>
      <w:r w:rsidR="00FC68DB" w:rsidRPr="00314FD3">
        <w:t>element</w:t>
      </w:r>
      <w:r w:rsidR="00825756" w:rsidRPr="00825756">
        <w:t xml:space="preserve"> </w:t>
      </w:r>
      <w:r w:rsidR="00825756">
        <w:t>is shown</w:t>
      </w:r>
      <w:r w:rsidR="00825756" w:rsidRPr="00F73574">
        <w:t xml:space="preserve"> in</w:t>
      </w:r>
      <w:r w:rsidR="00825756">
        <w:t xml:space="preserve"> the following table</w:t>
      </w:r>
      <w:r w:rsidR="00FC68DB" w:rsidRPr="00314FD3">
        <w:t>:</w:t>
      </w:r>
      <w:r w:rsidR="00FC68DB" w:rsidRPr="001668D7">
        <w:t xml:space="preserve"> </w:t>
      </w:r>
    </w:p>
    <w:p w14:paraId="4FFCDB08" w14:textId="11A8DB10" w:rsidR="00055698" w:rsidRPr="00251C60" w:rsidRDefault="00055698" w:rsidP="001640C5">
      <w:pPr>
        <w:pStyle w:val="Beschriftung"/>
        <w:keepNext/>
        <w:keepLines/>
        <w:rPr>
          <w:rFonts w:asciiTheme="minorHAnsi" w:hAnsiTheme="minorHAnsi" w:cstheme="minorHAnsi"/>
          <w:iCs/>
        </w:rPr>
      </w:pPr>
      <w:bookmarkStart w:id="602" w:name="_Ref156248060"/>
      <w:bookmarkStart w:id="603" w:name="_Toc159618975"/>
      <w:r w:rsidRPr="00F54804">
        <w:t xml:space="preserve">Table </w:t>
      </w:r>
      <w:r w:rsidRPr="00F54804">
        <w:fldChar w:fldCharType="begin"/>
      </w:r>
      <w:r w:rsidRPr="00F54804">
        <w:instrText xml:space="preserve"> SEQ Table \* ARABIC </w:instrText>
      </w:r>
      <w:r w:rsidRPr="00F54804">
        <w:fldChar w:fldCharType="separate"/>
      </w:r>
      <w:r w:rsidR="0012574E">
        <w:rPr>
          <w:noProof/>
        </w:rPr>
        <w:t>43</w:t>
      </w:r>
      <w:r w:rsidRPr="00F54804">
        <w:fldChar w:fldCharType="end"/>
      </w:r>
      <w:bookmarkEnd w:id="602"/>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60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25C6C6D3" w:rsidR="00FC68DB" w:rsidRPr="00C15623" w:rsidRDefault="00FC68DB" w:rsidP="00B202D2">
            <w:pPr>
              <w:keepNext/>
              <w:rPr>
                <w:b/>
              </w:rPr>
            </w:pPr>
            <w:r w:rsidRPr="00C15623">
              <w:rPr>
                <w:b/>
              </w:rPr>
              <w:t>Constraint</w:t>
            </w:r>
            <w:r w:rsidR="00581071">
              <w:rPr>
                <w:b/>
              </w:rPr>
              <w:t>s</w:t>
            </w:r>
            <w:r w:rsidRPr="00C15623">
              <w:rPr>
                <w:b/>
              </w:rPr>
              <w:t xml:space="preserve">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r w:rsidRPr="00F54804">
              <w:rPr>
                <w:sz w:val="20"/>
                <w:szCs w:val="20"/>
              </w:rPr>
              <w:t>shaft_diameter</w:t>
            </w:r>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r w:rsidRPr="00F54804">
              <w:rPr>
                <w:sz w:val="20"/>
                <w:szCs w:val="20"/>
              </w:rPr>
              <w:t>head_diameter</w:t>
            </w:r>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r w:rsidRPr="00F54804">
              <w:rPr>
                <w:sz w:val="20"/>
                <w:szCs w:val="20"/>
              </w:rPr>
              <w:t>head_height</w:t>
            </w:r>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r w:rsidRPr="00F54804">
              <w:rPr>
                <w:i/>
                <w:sz w:val="20"/>
                <w:szCs w:val="20"/>
              </w:rPr>
              <w:t>head_height + sink_size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r w:rsidRPr="00F54804">
              <w:rPr>
                <w:sz w:val="20"/>
                <w:szCs w:val="20"/>
              </w:rPr>
              <w:t>head_type</w:t>
            </w:r>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r w:rsidRPr="00F54804">
              <w:rPr>
                <w:rFonts w:cs="Calibri"/>
                <w:sz w:val="20"/>
                <w:szCs w:val="20"/>
                <w:lang w:eastAsia="zh-CN"/>
              </w:rPr>
              <w:t>sink_size</w:t>
            </w:r>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r w:rsidRPr="00F54804">
              <w:rPr>
                <w:rFonts w:cs="Calibri"/>
                <w:sz w:val="16"/>
                <w:szCs w:val="20"/>
                <w:lang w:eastAsia="zh-CN"/>
              </w:rPr>
              <w:t>strength_property_class</w:t>
            </w:r>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r w:rsidRPr="00F54804">
              <w:rPr>
                <w:sz w:val="20"/>
                <w:szCs w:val="20"/>
              </w:rPr>
              <w:t>part_code</w:t>
            </w:r>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7C39B9E8" w14:textId="2772DE91" w:rsidR="00B56057" w:rsidRDefault="00D860C8" w:rsidP="00BA423A">
      <w:pPr>
        <w:jc w:val="left"/>
      </w:pPr>
      <w:r>
        <w:rPr>
          <w:noProof/>
        </w:rPr>
        <mc:AlternateContent>
          <mc:Choice Requires="wpg">
            <w:drawing>
              <wp:anchor distT="0" distB="0" distL="114300" distR="114300" simplePos="0" relativeHeight="251700736" behindDoc="0" locked="0" layoutInCell="1" allowOverlap="1" wp14:anchorId="0BEB049A" wp14:editId="11B87513">
                <wp:simplePos x="0" y="0"/>
                <wp:positionH relativeFrom="margin">
                  <wp:posOffset>712710</wp:posOffset>
                </wp:positionH>
                <wp:positionV relativeFrom="paragraph">
                  <wp:posOffset>218229</wp:posOffset>
                </wp:positionV>
                <wp:extent cx="4770755" cy="1111948"/>
                <wp:effectExtent l="0" t="0" r="0" b="0"/>
                <wp:wrapTopAndBottom/>
                <wp:docPr id="2445"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755" cy="1111948"/>
                          <a:chOff x="0" y="761"/>
                          <a:chExt cx="53033" cy="12368"/>
                        </a:xfrm>
                      </wpg:grpSpPr>
                      <pic:pic xmlns:pic="http://schemas.openxmlformats.org/drawingml/2006/picture">
                        <pic:nvPicPr>
                          <pic:cNvPr id="2446" name="Grafik 1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44" y="4001"/>
                            <a:ext cx="12115" cy="9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7" name="Grafik 11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02" y="4747"/>
                            <a:ext cx="12131" cy="7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8" name="Grafik 1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4008"/>
                            <a:ext cx="12115" cy="9114"/>
                          </a:xfrm>
                          <a:prstGeom prst="rect">
                            <a:avLst/>
                          </a:prstGeom>
                          <a:noFill/>
                          <a:extLst>
                            <a:ext uri="{909E8E84-426E-40DD-AFC4-6F175D3DCCD1}">
                              <a14:hiddenFill xmlns:a14="http://schemas.microsoft.com/office/drawing/2010/main">
                                <a:solidFill>
                                  <a:srgbClr val="FFFFFF"/>
                                </a:solidFill>
                              </a14:hiddenFill>
                            </a:ext>
                          </a:extLst>
                        </pic:spPr>
                      </pic:pic>
                      <wps:wsp>
                        <wps:cNvPr id="2449" name="Textfeld 1111"/>
                        <wps:cNvSpPr txBox="1">
                          <a:spLocks noChangeArrowheads="1"/>
                        </wps:cNvSpPr>
                        <wps:spPr bwMode="auto">
                          <a:xfrm>
                            <a:off x="2612" y="763"/>
                            <a:ext cx="700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wps:txbx>
                        <wps:bodyPr rot="0" vert="horz" wrap="none" lIns="91440" tIns="45720" rIns="91440" bIns="45720" anchor="t" anchorCtr="0" upright="1">
                          <a:noAutofit/>
                        </wps:bodyPr>
                      </wps:wsp>
                      <wps:wsp>
                        <wps:cNvPr id="2450" name="Textfeld 1112"/>
                        <wps:cNvSpPr txBox="1">
                          <a:spLocks noChangeArrowheads="1"/>
                        </wps:cNvSpPr>
                        <wps:spPr bwMode="auto">
                          <a:xfrm>
                            <a:off x="21244" y="761"/>
                            <a:ext cx="1067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wps:txbx>
                        <wps:bodyPr rot="0" vert="horz" wrap="none" lIns="91440" tIns="45720" rIns="91440" bIns="45720" anchor="t" anchorCtr="0" upright="1">
                          <a:noAutofit/>
                        </wps:bodyPr>
                      </wps:wsp>
                      <wps:wsp>
                        <wps:cNvPr id="2451" name="Textfeld 1113"/>
                        <wps:cNvSpPr txBox="1">
                          <a:spLocks noChangeArrowheads="1"/>
                        </wps:cNvSpPr>
                        <wps:spPr bwMode="auto">
                          <a:xfrm>
                            <a:off x="41616" y="761"/>
                            <a:ext cx="1086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wps:txbx>
                        <wps:bodyPr rot="0" vert="horz" wrap="non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EB049A" id="Group 802" o:spid="_x0000_s1069" style="position:absolute;margin-left:56.1pt;margin-top:17.2pt;width:375.65pt;height:87.55pt;z-index:251700736;mso-position-horizontal-relative:margin;mso-position-vertical-relative:text;mso-width-relative:margin;mso-height-relative:margin" coordorigin=",761" coordsize="53033,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">
                <v:shape id="Grafik 1108" o:spid="_x0000_s1070" type="#_x0000_t75" style="position:absolute;left:20444;top:4001;width:12115;height: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">
                  <v:imagedata r:id="rId39" o:title=""/>
                </v:shape>
                <v:shape id="Grafik 1109" o:spid="_x0000_s1071" type="#_x0000_t75" style="position:absolute;left:40902;top:4747;width:1213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">
                  <v:imagedata r:id="rId40" o:title=""/>
                </v:shape>
                <v:shape id="Grafik 1110" o:spid="_x0000_s1072" type="#_x0000_t75" style="position:absolute;top:4008;width:12115;height: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">
                  <v:imagedata r:id="rId41" o:title=""/>
                </v:shape>
                <v:shapetype id="_x0000_t202" coordsize="21600,21600" o:spt="202" path="m,l,21600r21600,l21600,xe">
                  <v:stroke joinstyle="miter"/>
                  <v:path gradientshapeok="t" o:connecttype="rect"/>
                </v:shapetype>
                <v:shape id="Textfeld 1111" o:spid="_x0000_s1073" type="#_x0000_t202" style="position:absolute;left:2612;top:763;width:7002;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" filled="f" stroked="f">
                  <v:textbox>
                    <w:txbxContent>
                      <w:p w14:paraId="424033BE" w14:textId="11ECE57E"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a) D</w:t>
                        </w:r>
                        <w:r w:rsidR="00B56057" w:rsidRPr="002C6087">
                          <w:rPr>
                            <w:rFonts w:asciiTheme="minorHAnsi" w:hAnsi="Calibri" w:cstheme="minorBidi"/>
                            <w:b/>
                            <w:color w:val="000000" w:themeColor="text1"/>
                            <w:kern w:val="24"/>
                            <w:sz w:val="20"/>
                            <w:szCs w:val="20"/>
                          </w:rPr>
                          <w:t>ome</w:t>
                        </w:r>
                      </w:p>
                    </w:txbxContent>
                  </v:textbox>
                </v:shape>
                <v:shape id="Textfeld 1112" o:spid="_x0000_s1074" type="#_x0000_t202" style="position:absolute;left:21244;top:761;width:10673;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" filled="f" stroked="f">
                  <v:textbox>
                    <w:txbxContent>
                      <w:p w14:paraId="340DDF42" w14:textId="4C3CE198"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b) L</w:t>
                        </w:r>
                        <w:r w:rsidR="00B56057" w:rsidRPr="002C6087">
                          <w:rPr>
                            <w:rFonts w:asciiTheme="minorHAnsi" w:hAnsi="Calibri" w:cstheme="minorBidi"/>
                            <w:b/>
                            <w:color w:val="000000" w:themeColor="text1"/>
                            <w:kern w:val="24"/>
                            <w:sz w:val="20"/>
                            <w:szCs w:val="20"/>
                          </w:rPr>
                          <w:t>arge flange</w:t>
                        </w:r>
                      </w:p>
                    </w:txbxContent>
                  </v:textbox>
                </v:shape>
                <v:shape id="Textfeld 1113" o:spid="_x0000_s1075" type="#_x0000_t202" style="position:absolute;left:41616;top:761;width:10864;height:3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" filled="f" stroked="f">
                  <v:textbox>
                    <w:txbxContent>
                      <w:p w14:paraId="133ABBA6" w14:textId="5723AD4D" w:rsidR="00B56057" w:rsidRPr="002C6087" w:rsidRDefault="00A4236F" w:rsidP="00B56057">
                        <w:pPr>
                          <w:jc w:val="center"/>
                          <w:rPr>
                            <w:rFonts w:asciiTheme="minorHAnsi" w:hAnsi="Calibri" w:cstheme="minorBidi"/>
                            <w:b/>
                            <w:color w:val="000000" w:themeColor="text1"/>
                            <w:kern w:val="24"/>
                            <w:sz w:val="20"/>
                            <w:szCs w:val="20"/>
                          </w:rPr>
                        </w:pPr>
                        <w:r w:rsidRPr="002C6087">
                          <w:rPr>
                            <w:rFonts w:asciiTheme="minorHAnsi" w:hAnsi="Calibri" w:cstheme="minorBidi"/>
                            <w:b/>
                            <w:color w:val="000000" w:themeColor="text1"/>
                            <w:kern w:val="24"/>
                            <w:sz w:val="20"/>
                            <w:szCs w:val="20"/>
                          </w:rPr>
                          <w:t>c) C</w:t>
                        </w:r>
                        <w:r w:rsidR="00B56057" w:rsidRPr="002C6087">
                          <w:rPr>
                            <w:rFonts w:asciiTheme="minorHAnsi" w:hAnsi="Calibri" w:cstheme="minorBidi"/>
                            <w:b/>
                            <w:color w:val="000000" w:themeColor="text1"/>
                            <w:kern w:val="24"/>
                            <w:sz w:val="20"/>
                            <w:szCs w:val="20"/>
                          </w:rPr>
                          <w:t>ountersunk</w:t>
                        </w:r>
                      </w:p>
                    </w:txbxContent>
                  </v:textbox>
                </v:shape>
                <w10:wrap type="topAndBottom" anchorx="margin"/>
              </v:group>
            </w:pict>
          </mc:Fallback>
        </mc:AlternateContent>
      </w:r>
    </w:p>
    <w:p w14:paraId="605B31D9" w14:textId="349E17B0" w:rsidR="00FC68DB" w:rsidRPr="0013175B" w:rsidRDefault="00FC68DB" w:rsidP="00BA423A">
      <w:pPr>
        <w:jc w:val="left"/>
      </w:pPr>
    </w:p>
    <w:p w14:paraId="025BE11F" w14:textId="09FDF390" w:rsidR="00FC68DB" w:rsidRPr="005C2D94" w:rsidRDefault="00FC68DB" w:rsidP="00BD52D7">
      <w:pPr>
        <w:pStyle w:val="Beschriftung"/>
      </w:pPr>
      <w:bookmarkStart w:id="604" w:name="_Ref157111838"/>
      <w:bookmarkStart w:id="605" w:name="_Toc3557088"/>
      <w:bookmarkStart w:id="606" w:name="_Toc34747339"/>
      <w:bookmarkStart w:id="607" w:name="_Toc76030530"/>
      <w:bookmarkStart w:id="608" w:name="_Toc94530816"/>
      <w:bookmarkStart w:id="609" w:name="_Toc101428215"/>
      <w:bookmarkStart w:id="610" w:name="_Toc159618852"/>
      <w:r w:rsidRPr="00F54804">
        <w:t xml:space="preserve">Figure </w:t>
      </w:r>
      <w:r w:rsidRPr="00F54804">
        <w:fldChar w:fldCharType="begin"/>
      </w:r>
      <w:r w:rsidRPr="00F54804">
        <w:instrText xml:space="preserve"> SEQ Figure \* ARABIC </w:instrText>
      </w:r>
      <w:r w:rsidRPr="00F54804">
        <w:fldChar w:fldCharType="separate"/>
      </w:r>
      <w:r w:rsidR="0012574E">
        <w:rPr>
          <w:noProof/>
        </w:rPr>
        <w:t>9</w:t>
      </w:r>
      <w:r w:rsidRPr="00F54804">
        <w:fldChar w:fldCharType="end"/>
      </w:r>
      <w:bookmarkEnd w:id="604"/>
      <w:r w:rsidR="0019077F">
        <w:t xml:space="preserve"> —</w:t>
      </w:r>
      <w:r w:rsidRPr="00F54804">
        <w:t xml:space="preserve"> Rivet head types</w:t>
      </w:r>
      <w:bookmarkEnd w:id="605"/>
      <w:bookmarkEnd w:id="606"/>
      <w:bookmarkEnd w:id="607"/>
      <w:bookmarkEnd w:id="608"/>
      <w:r w:rsidR="00D65EAA" w:rsidRPr="00F54804">
        <w:t xml:space="preserve"> (</w:t>
      </w:r>
      <w:r w:rsidR="00546A32">
        <w:t>d</w:t>
      </w:r>
      <w:r w:rsidR="00D65EAA" w:rsidRPr="00F54804">
        <w:t xml:space="preserve">ome, </w:t>
      </w:r>
      <w:r w:rsidR="00546A32">
        <w:t>l</w:t>
      </w:r>
      <w:r w:rsidR="00D65EAA" w:rsidRPr="00F54804">
        <w:t xml:space="preserve">arge </w:t>
      </w:r>
      <w:r w:rsidR="00546A32">
        <w:t>f</w:t>
      </w:r>
      <w:r w:rsidR="00D65EAA" w:rsidRPr="00F54804">
        <w:t xml:space="preserve">lange, </w:t>
      </w:r>
      <w:r w:rsidR="00546A32">
        <w:t>c</w:t>
      </w:r>
      <w:r w:rsidR="00D65EAA" w:rsidRPr="00F54804">
        <w:t>ountersunk)</w:t>
      </w:r>
      <w:bookmarkEnd w:id="609"/>
      <w:bookmarkEnd w:id="610"/>
      <w:r w:rsidR="00546A32">
        <w:t xml:space="preserve"> </w:t>
      </w:r>
    </w:p>
    <w:p w14:paraId="54A5CBC6" w14:textId="35B5ADA5" w:rsidR="0077675E" w:rsidRPr="0077675E" w:rsidRDefault="00976065" w:rsidP="005016E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49CD28AE"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xml:space="preserve">: Vickers hardness HV </w:t>
      </w:r>
      <w:r w:rsidR="000275A8">
        <w:t xml:space="preserve">(see </w:t>
      </w:r>
      <w:sdt>
        <w:sdtPr>
          <w:id w:val="2064900435"/>
          <w:citation/>
        </w:sdtPr>
        <w:sdtContent>
          <w:r w:rsidR="000275A8">
            <w:fldChar w:fldCharType="begin"/>
          </w:r>
          <w:r w:rsidR="000275A8" w:rsidRPr="000275A8">
            <w:rPr>
              <w:lang w:val="en-US"/>
            </w:rPr>
            <w:instrText xml:space="preserve"> CITATION ISO6507_2023 \l 1031 </w:instrText>
          </w:r>
          <w:r w:rsidR="000275A8">
            <w:fldChar w:fldCharType="separate"/>
          </w:r>
          <w:r w:rsidR="005E3DB0" w:rsidRPr="005E3DB0">
            <w:rPr>
              <w:noProof/>
              <w:lang w:val="en-US"/>
            </w:rPr>
            <w:t>[9]</w:t>
          </w:r>
          <w:r w:rsidR="000275A8">
            <w:fldChar w:fldCharType="end"/>
          </w:r>
        </w:sdtContent>
      </w:sdt>
      <w:r w:rsidR="000275A8">
        <w:t xml:space="preserve">) </w:t>
      </w:r>
      <w:r w:rsidRPr="0013175B">
        <w:t>of the rivet material</w:t>
      </w:r>
      <w:r w:rsidR="00EE080E">
        <w:t xml:space="preserve">. </w:t>
      </w:r>
      <w:r w:rsidR="009067DA">
        <w:t>(</w:t>
      </w:r>
      <w:r w:rsidR="009067DA" w:rsidRPr="009067DA">
        <w:t xml:space="preserve">Attribute hardness was moved from element </w:t>
      </w:r>
      <w:r w:rsidR="009067DA" w:rsidRPr="00D71D92">
        <w:rPr>
          <w:rStyle w:val="CodeCharacter"/>
        </w:rPr>
        <w:t>&lt;self_piercing/&gt;</w:t>
      </w:r>
      <w:r w:rsidR="009067DA" w:rsidRPr="009067DA">
        <w:t xml:space="preserve"> to element </w:t>
      </w:r>
      <w:r w:rsidR="009067DA" w:rsidRPr="00D71D92">
        <w:rPr>
          <w:rStyle w:val="CodeCharacter"/>
        </w:rPr>
        <w:t>&lt;rivet/&gt;</w:t>
      </w:r>
      <w:r w:rsidR="009067DA" w:rsidRPr="009067DA">
        <w:t xml:space="preserve"> with χMCF version 3.1.</w:t>
      </w:r>
      <w:r w:rsidR="009067DA">
        <w:t>)</w:t>
      </w:r>
      <w:r w:rsidR="00976065">
        <w:t>;</w:t>
      </w:r>
    </w:p>
    <w:p w14:paraId="11FD62E1" w14:textId="1E136D21" w:rsidR="00FC68DB" w:rsidRPr="00BD52D7" w:rsidRDefault="00FC68DB">
      <w:pPr>
        <w:numPr>
          <w:ilvl w:val="0"/>
          <w:numId w:val="14"/>
        </w:numPr>
        <w:tabs>
          <w:tab w:val="clear" w:pos="403"/>
        </w:tabs>
        <w:spacing w:line="240" w:lineRule="auto"/>
        <w:jc w:val="left"/>
      </w:pPr>
      <w:r w:rsidRPr="00314FD3">
        <w:rPr>
          <w:rStyle w:val="CodeCharacter"/>
        </w:rPr>
        <w:t>shaft_diameter</w:t>
      </w:r>
      <w:r w:rsidRPr="00F54804">
        <w:t xml:space="preserve">: the diameter of the </w:t>
      </w:r>
      <w:r w:rsidRPr="005C2D94">
        <w:t>shaft of the (unmounted) rivet</w:t>
      </w:r>
      <w:r w:rsidR="00976065">
        <w:t>;</w:t>
      </w:r>
    </w:p>
    <w:p w14:paraId="40C71A32" w14:textId="44773C6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the overall length of the </w:t>
      </w:r>
      <w:r w:rsidRPr="00F54804">
        <w:t>(unmounted) rivet itself</w:t>
      </w:r>
      <w:r w:rsidR="00976065">
        <w:t>;</w:t>
      </w:r>
    </w:p>
    <w:p w14:paraId="3144BC71" w14:textId="4FB8AB96" w:rsidR="00FC68DB" w:rsidRPr="00F54804" w:rsidRDefault="00FC68DB">
      <w:pPr>
        <w:numPr>
          <w:ilvl w:val="0"/>
          <w:numId w:val="14"/>
        </w:numPr>
        <w:tabs>
          <w:tab w:val="clear" w:pos="403"/>
        </w:tabs>
        <w:spacing w:line="240" w:lineRule="auto"/>
        <w:jc w:val="left"/>
      </w:pPr>
      <w:r w:rsidRPr="00314FD3">
        <w:rPr>
          <w:rStyle w:val="CodeCharacter"/>
        </w:rPr>
        <w:t>head_diameter</w:t>
      </w:r>
      <w:r w:rsidRPr="00F54804">
        <w:t>: the diameter of the head of the (unmounted) rivet</w:t>
      </w:r>
      <w:r w:rsidR="00976065">
        <w:t>;</w:t>
      </w:r>
    </w:p>
    <w:p w14:paraId="34FE1172" w14:textId="3B816B94" w:rsidR="00FC68DB" w:rsidRPr="00F54804" w:rsidRDefault="00FC68DB">
      <w:pPr>
        <w:numPr>
          <w:ilvl w:val="0"/>
          <w:numId w:val="14"/>
        </w:numPr>
        <w:tabs>
          <w:tab w:val="clear" w:pos="403"/>
        </w:tabs>
        <w:spacing w:line="240" w:lineRule="auto"/>
        <w:jc w:val="left"/>
      </w:pPr>
      <w:r w:rsidRPr="00314FD3">
        <w:rPr>
          <w:rStyle w:val="CodeCharacter"/>
        </w:rPr>
        <w:t>head_height</w:t>
      </w:r>
      <w:r w:rsidRPr="00F54804">
        <w:t>: the height of the head</w:t>
      </w:r>
      <w:r w:rsidR="00976065">
        <w:t>;</w:t>
      </w:r>
    </w:p>
    <w:p w14:paraId="11F00674" w14:textId="799DDB30" w:rsidR="00FC68DB" w:rsidRPr="00F54804" w:rsidRDefault="00FC68DB">
      <w:pPr>
        <w:numPr>
          <w:ilvl w:val="0"/>
          <w:numId w:val="14"/>
        </w:numPr>
        <w:tabs>
          <w:tab w:val="clear" w:pos="403"/>
        </w:tabs>
        <w:spacing w:line="240" w:lineRule="auto"/>
        <w:jc w:val="left"/>
      </w:pPr>
      <w:r w:rsidRPr="00314FD3">
        <w:rPr>
          <w:rStyle w:val="CodeCharacter"/>
        </w:rPr>
        <w:t>head_type</w:t>
      </w:r>
      <w:r w:rsidRPr="00F54804">
        <w:t xml:space="preserve">: </w:t>
      </w:r>
      <w:r w:rsidR="001D1122">
        <w:t xml:space="preserve">the </w:t>
      </w:r>
      <w:r w:rsidRPr="00F54804">
        <w:t>description of head type ("dome</w:t>
      </w:r>
      <w:r w:rsidR="00B87A73">
        <w:t>”,</w:t>
      </w:r>
      <w:r w:rsidR="00F3142F">
        <w:t xml:space="preserve"> “</w:t>
      </w:r>
      <w:r w:rsidRPr="00F54804">
        <w:t>countersunk</w:t>
      </w:r>
      <w:r w:rsidR="00AF69E3">
        <w:t xml:space="preserve">” </w:t>
      </w:r>
      <w:r w:rsidRPr="00F54804">
        <w:t>or</w:t>
      </w:r>
      <w:r w:rsidR="00F3142F">
        <w:t xml:space="preserve"> “</w:t>
      </w:r>
      <w:r w:rsidRPr="00F54804">
        <w:t>large_flange</w:t>
      </w:r>
      <w:r w:rsidR="00F85C4B">
        <w:t>”)</w:t>
      </w:r>
      <w:r w:rsidR="00976065">
        <w:t>;</w:t>
      </w:r>
    </w:p>
    <w:p w14:paraId="403440EB" w14:textId="62B9D2FD" w:rsidR="00FC68DB" w:rsidRPr="00F54804" w:rsidRDefault="00FC68DB">
      <w:pPr>
        <w:numPr>
          <w:ilvl w:val="0"/>
          <w:numId w:val="14"/>
        </w:numPr>
        <w:tabs>
          <w:tab w:val="clear" w:pos="403"/>
        </w:tabs>
        <w:spacing w:line="240" w:lineRule="auto"/>
        <w:jc w:val="left"/>
      </w:pPr>
      <w:r w:rsidRPr="00314FD3">
        <w:rPr>
          <w:rStyle w:val="CodeCharacter"/>
        </w:rPr>
        <w:t>sink_size</w:t>
      </w:r>
      <w:r w:rsidRPr="00F54804">
        <w:t>: the size of the head that is sunk</w:t>
      </w:r>
      <w:r w:rsidR="00976065">
        <w:t>;</w:t>
      </w:r>
    </w:p>
    <w:p w14:paraId="5BC465DD" w14:textId="08959CB6" w:rsidR="00FC68DB" w:rsidRPr="00F54804" w:rsidRDefault="00FC68DB">
      <w:pPr>
        <w:numPr>
          <w:ilvl w:val="0"/>
          <w:numId w:val="14"/>
        </w:numPr>
        <w:tabs>
          <w:tab w:val="clear" w:pos="403"/>
        </w:tabs>
        <w:spacing w:line="240" w:lineRule="auto"/>
        <w:jc w:val="left"/>
      </w:pPr>
      <w:r w:rsidRPr="00314FD3">
        <w:rPr>
          <w:rStyle w:val="CodeCharacter"/>
        </w:rPr>
        <w:t>strength_property_class</w:t>
      </w:r>
      <w:r w:rsidRPr="00F54804">
        <w:t xml:space="preserve">: Strength according to ISO, EN, BSW, DIN, </w:t>
      </w:r>
      <w:r w:rsidR="00850A2A">
        <w:t xml:space="preserve">SAE </w:t>
      </w:r>
      <w:r w:rsidRPr="00F54804">
        <w:t>etc</w:t>
      </w:r>
      <w:r w:rsidR="00A95D5E">
        <w:t>.</w:t>
      </w:r>
      <w:r w:rsidR="002D061B">
        <w:t xml:space="preserve">, </w:t>
      </w:r>
      <w:r w:rsidR="00850A2A">
        <w:t xml:space="preserve">e.g. </w:t>
      </w:r>
      <w:sdt>
        <w:sdtPr>
          <w:id w:val="-1183518440"/>
          <w:citation/>
        </w:sdtPr>
        <w:sdtContent>
          <w:r w:rsidR="00850A2A">
            <w:fldChar w:fldCharType="begin"/>
          </w:r>
          <w:r w:rsidR="00850A2A" w:rsidRPr="001529B9">
            <w:rPr>
              <w:lang w:val="en-US"/>
            </w:rPr>
            <w:instrText xml:space="preserve"> CITATION SAE16 \l 1031 </w:instrText>
          </w:r>
          <w:r w:rsidR="00850A2A">
            <w:fldChar w:fldCharType="separate"/>
          </w:r>
          <w:r w:rsidR="005E3DB0" w:rsidRPr="005E3DB0">
            <w:rPr>
              <w:noProof/>
              <w:lang w:val="en-US"/>
            </w:rPr>
            <w:t>[10]</w:t>
          </w:r>
          <w:r w:rsidR="00850A2A">
            <w:fldChar w:fldCharType="end"/>
          </w:r>
        </w:sdtContent>
      </w:sdt>
      <w:r w:rsidR="00850A2A">
        <w:t>.</w:t>
      </w:r>
      <w:r w:rsidR="002D061B">
        <w:t xml:space="preserve"> </w:t>
      </w:r>
    </w:p>
    <w:p w14:paraId="1884B664" w14:textId="4C8DD3C1" w:rsidR="00FC68DB" w:rsidRPr="00F54804" w:rsidRDefault="00FC68DB">
      <w:pPr>
        <w:numPr>
          <w:ilvl w:val="0"/>
          <w:numId w:val="14"/>
        </w:numPr>
        <w:tabs>
          <w:tab w:val="clear" w:pos="403"/>
        </w:tabs>
        <w:spacing w:line="240" w:lineRule="auto"/>
        <w:jc w:val="left"/>
      </w:pPr>
      <w:r w:rsidRPr="00314FD3">
        <w:rPr>
          <w:rStyle w:val="CodeCharacter"/>
        </w:rPr>
        <w:t>part_code</w:t>
      </w:r>
      <w:r w:rsidRPr="00F54804">
        <w:t xml:space="preserve">: the part code of the rivet, as used </w:t>
      </w:r>
      <w:r w:rsidR="008C4F0E">
        <w:t>e.g.</w:t>
      </w:r>
      <w:r w:rsidRPr="00F54804">
        <w:t xml:space="preserve"> in a PDM system. </w:t>
      </w:r>
      <w:r w:rsidR="000C1BDE">
        <w:t>I</w:t>
      </w:r>
      <w:r w:rsidRPr="00F54804">
        <w:t xml:space="preserve">t </w:t>
      </w:r>
      <w:r w:rsidR="001D1122">
        <w:t>can</w:t>
      </w:r>
      <w:r w:rsidRPr="00F54804">
        <w:t xml:space="preserve"> be convenient to use the rivet norm (</w:t>
      </w:r>
      <w:r w:rsidR="000C1BDE" w:rsidRPr="00F54804">
        <w:t xml:space="preserve">according to </w:t>
      </w:r>
      <w:r w:rsidR="000C1BDE">
        <w:t xml:space="preserve">e.g. </w:t>
      </w:r>
      <w:r w:rsidR="000C1BDE" w:rsidRPr="00F54804">
        <w:t>ISO, EN, BSW, DIN</w:t>
      </w:r>
      <w:r w:rsidRPr="00F54804">
        <w:t xml:space="preserve">) as part code. </w:t>
      </w:r>
    </w:p>
    <w:p w14:paraId="3655CB68" w14:textId="3825D4DA" w:rsidR="00FC68DB" w:rsidRPr="00F54804" w:rsidRDefault="00FC68DB" w:rsidP="000E6DD1">
      <w:r w:rsidRPr="00F54804">
        <w:t>If possible, a rivet should know the direction of fixation</w:t>
      </w:r>
      <w:r w:rsidR="00C5437F">
        <w:t xml:space="preserve">, </w:t>
      </w:r>
      <w:r w:rsidR="001D1122">
        <w:rPr>
          <w:szCs w:val="24"/>
        </w:rPr>
        <w:t>therefore</w:t>
      </w:r>
      <w:r w:rsidR="001D1122" w:rsidRPr="00E956F7">
        <w:rPr>
          <w:szCs w:val="24"/>
        </w:rPr>
        <w:t xml:space="preserve">, possess </w:t>
      </w:r>
      <w:r w:rsidRPr="00F54804">
        <w:t xml:space="preserve">a nested element </w:t>
      </w:r>
      <w:r w:rsidRPr="00314FD3">
        <w:rPr>
          <w:rStyle w:val="CodeCharacter"/>
        </w:rPr>
        <w:t>&lt;normal_direction</w:t>
      </w:r>
      <w:r w:rsidR="00314FD3" w:rsidRPr="00314FD3">
        <w:rPr>
          <w:rStyle w:val="CodeCharacter"/>
        </w:rPr>
        <w:t>/</w:t>
      </w:r>
      <w:r w:rsidRPr="00314FD3">
        <w:rPr>
          <w:rStyle w:val="CodeCharacter"/>
        </w:rPr>
        <w:t>&gt;</w:t>
      </w:r>
      <w:r w:rsidRPr="0013175B">
        <w:t xml:space="preserve">. However, this is not mandatory </w:t>
      </w:r>
      <w:r w:rsidR="002A754F" w:rsidRPr="002A754F">
        <w:t>so that incomplete data can also be imported</w:t>
      </w:r>
      <w:r w:rsidRPr="0013175B">
        <w:t xml:space="preserve">. </w:t>
      </w:r>
      <w:r w:rsidR="002A754F">
        <w:t>The d</w:t>
      </w:r>
      <w:r w:rsidRPr="00F54804">
        <w:t xml:space="preserve">irection sense of </w:t>
      </w:r>
      <w:r w:rsidRPr="00314FD3">
        <w:rPr>
          <w:rStyle w:val="CodeCharacter"/>
        </w:rPr>
        <w:t>&lt;normal_direction/&gt;</w:t>
      </w:r>
      <w:r w:rsidRPr="00F54804">
        <w:t xml:space="preserve"> </w:t>
      </w:r>
      <w:r w:rsidR="002E5CDC">
        <w:t>(cf. clause </w:t>
      </w:r>
      <w:r w:rsidR="002E5CDC" w:rsidRPr="00F54804">
        <w:fldChar w:fldCharType="begin"/>
      </w:r>
      <w:r w:rsidR="002E5CDC" w:rsidRPr="00F54804">
        <w:instrText xml:space="preserve"> REF _Ref400880511 \r \h  \* MERGEFORMAT </w:instrText>
      </w:r>
      <w:r w:rsidR="002E5CDC" w:rsidRPr="00F54804">
        <w:fldChar w:fldCharType="separate"/>
      </w:r>
      <w:r w:rsidR="0012574E">
        <w:t>9.1.3</w:t>
      </w:r>
      <w:r w:rsidR="002E5CDC" w:rsidRPr="00F54804">
        <w:fldChar w:fldCharType="end"/>
      </w:r>
      <w:r w:rsidR="002E5CDC">
        <w:t xml:space="preserve">) </w:t>
      </w:r>
      <w:r w:rsidRPr="00F54804">
        <w:t>is from rivet head to foot.</w:t>
      </w:r>
      <w:r w:rsidR="002E5CDC">
        <w:t xml:space="preserve"> </w:t>
      </w:r>
    </w:p>
    <w:p w14:paraId="14692DA6" w14:textId="3EFAE952" w:rsidR="00FC68DB" w:rsidRPr="00BD52D7" w:rsidRDefault="00FC68DB" w:rsidP="00B202D2">
      <w:r w:rsidRPr="005C2D94">
        <w:t xml:space="preserve">A </w:t>
      </w:r>
      <w:r w:rsidRPr="00314FD3">
        <w:rPr>
          <w:rStyle w:val="CodeCharacter"/>
        </w:rPr>
        <w:t>&lt;tangential_direction</w:t>
      </w:r>
      <w:r w:rsidR="00314FD3" w:rsidRPr="00314FD3">
        <w:rPr>
          <w:rStyle w:val="CodeCharacter"/>
        </w:rPr>
        <w:t>/</w:t>
      </w:r>
      <w:r w:rsidRPr="00314FD3">
        <w:rPr>
          <w:rStyle w:val="CodeCharacter"/>
        </w:rPr>
        <w:t>&gt;</w:t>
      </w:r>
      <w:r w:rsidRPr="001E4607">
        <w:t xml:space="preserve"> can be provided for rivets that are not axis-symmetric and require a sp</w:t>
      </w:r>
      <w:r w:rsidR="00CC43DD">
        <w:t>at</w:t>
      </w:r>
      <w:r w:rsidRPr="001E4607">
        <w:t>ial orientation.</w:t>
      </w:r>
      <w:r w:rsidR="00CC43DD">
        <w:t xml:space="preserve"> </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&lt;self_piercing/&gt;</w:t>
      </w:r>
      <w:r w:rsidRPr="00F54804">
        <w:t xml:space="preserve"> creates its own hole during placement.</w:t>
      </w:r>
    </w:p>
    <w:p w14:paraId="4DE32A22" w14:textId="5B52594B" w:rsidR="00FC68DB" w:rsidRDefault="00FC68DB" w:rsidP="000B04DD">
      <w:pPr>
        <w:keepNext/>
      </w:pPr>
      <w:r w:rsidRPr="0013175B">
        <w:t>Specific subtypes of rivets are defined by adding nested elements, listed in following</w:t>
      </w:r>
      <w:r w:rsidR="005016E9">
        <w:t xml:space="preserve"> </w:t>
      </w:r>
      <w:r w:rsidR="005016E9">
        <w:fldChar w:fldCharType="begin"/>
      </w:r>
      <w:r w:rsidR="005016E9">
        <w:instrText xml:space="preserve"> REF _Ref156248096 \h </w:instrText>
      </w:r>
      <w:r w:rsidR="005016E9">
        <w:fldChar w:fldCharType="separate"/>
      </w:r>
      <w:r w:rsidR="0012574E" w:rsidRPr="00F54804">
        <w:t xml:space="preserve">Table </w:t>
      </w:r>
      <w:r w:rsidR="0012574E">
        <w:rPr>
          <w:noProof/>
        </w:rPr>
        <w:t>44</w:t>
      </w:r>
      <w:r w:rsidR="005016E9">
        <w:fldChar w:fldCharType="end"/>
      </w:r>
      <w:r w:rsidRPr="0013175B">
        <w:t xml:space="preserve">: </w:t>
      </w:r>
    </w:p>
    <w:p w14:paraId="1FFB1611" w14:textId="6970D6D2" w:rsidR="00055698" w:rsidRPr="00F54804" w:rsidRDefault="00055698" w:rsidP="001640C5">
      <w:pPr>
        <w:pStyle w:val="Beschriftung"/>
        <w:keepNext/>
        <w:keepLines/>
      </w:pPr>
      <w:bookmarkStart w:id="611" w:name="_Ref156248096"/>
      <w:bookmarkStart w:id="612" w:name="_Toc159618976"/>
      <w:r w:rsidRPr="00F54804">
        <w:t xml:space="preserve">Table </w:t>
      </w:r>
      <w:r w:rsidRPr="00F54804">
        <w:fldChar w:fldCharType="begin"/>
      </w:r>
      <w:r w:rsidRPr="00F54804">
        <w:instrText xml:space="preserve"> SEQ Table \* ARABIC </w:instrText>
      </w:r>
      <w:r w:rsidRPr="00F54804">
        <w:fldChar w:fldCharType="separate"/>
      </w:r>
      <w:r w:rsidR="0012574E">
        <w:rPr>
          <w:noProof/>
        </w:rPr>
        <w:t>44</w:t>
      </w:r>
      <w:r w:rsidRPr="00F54804">
        <w:fldChar w:fldCharType="end"/>
      </w:r>
      <w:bookmarkEnd w:id="611"/>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61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r w:rsidRPr="00F54804">
              <w:rPr>
                <w:sz w:val="20"/>
                <w:szCs w:val="20"/>
              </w:rPr>
              <w:t>normal_direction</w:t>
            </w:r>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r w:rsidRPr="00F54804">
              <w:rPr>
                <w:sz w:val="20"/>
                <w:szCs w:val="20"/>
              </w:rPr>
              <w:t>tangential_direction</w:t>
            </w:r>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5D1DD2">
            <w:pPr>
              <w:keepLines/>
              <w:rPr>
                <w:sz w:val="20"/>
                <w:szCs w:val="20"/>
              </w:rPr>
            </w:pPr>
            <w:r w:rsidRPr="00F54804">
              <w:rPr>
                <w:sz w:val="20"/>
                <w:szCs w:val="20"/>
              </w:rPr>
              <w:t>blind</w:t>
            </w:r>
            <w:r w:rsidRPr="00F54804">
              <w:rPr>
                <w:sz w:val="20"/>
                <w:szCs w:val="20"/>
              </w:rPr>
              <w:br/>
              <w:t>self_piercing</w:t>
            </w:r>
            <w:r w:rsidRPr="00F54804">
              <w:rPr>
                <w:sz w:val="20"/>
                <w:szCs w:val="20"/>
              </w:rPr>
              <w:br/>
              <w:t>solid</w:t>
            </w:r>
            <w:r w:rsidRPr="00F54804">
              <w:rPr>
                <w:sz w:val="20"/>
                <w:szCs w:val="20"/>
              </w:rPr>
              <w:br/>
              <w:t>swop</w:t>
            </w:r>
            <w:r w:rsidRPr="00F54804">
              <w:rPr>
                <w:sz w:val="20"/>
                <w:szCs w:val="20"/>
              </w:rPr>
              <w:br/>
              <w:t>clinch_rivet_stud</w:t>
            </w:r>
          </w:p>
        </w:tc>
        <w:tc>
          <w:tcPr>
            <w:tcW w:w="2268" w:type="dxa"/>
            <w:shd w:val="clear" w:color="auto" w:fill="auto"/>
          </w:tcPr>
          <w:p w14:paraId="03771015" w14:textId="77777777" w:rsidR="00FC68DB" w:rsidRPr="00F54804" w:rsidRDefault="00FC68DB" w:rsidP="005D1DD2">
            <w:pPr>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5D1DD2">
            <w:pPr>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5D1DD2">
            <w:pPr>
              <w:keepLines/>
              <w:rPr>
                <w:sz w:val="20"/>
                <w:szCs w:val="20"/>
              </w:rPr>
            </w:pPr>
            <w:r w:rsidRPr="00F54804">
              <w:rPr>
                <w:sz w:val="20"/>
                <w:szCs w:val="20"/>
              </w:rPr>
              <w:t>Maximum one of the listed elements.</w:t>
            </w:r>
          </w:p>
        </w:tc>
      </w:tr>
    </w:tbl>
    <w:p w14:paraId="1CE0AC6A" w14:textId="3FC87DEB" w:rsidR="00FC68DB" w:rsidRPr="001E4607" w:rsidRDefault="00FC68DB" w:rsidP="00A76BFE">
      <w:pPr>
        <w:keepNext/>
        <w:spacing w:before="120"/>
      </w:pPr>
      <w:r w:rsidRPr="005C2D94">
        <w:t xml:space="preserve">The subtypes are described in detail in the following </w:t>
      </w:r>
      <w:r w:rsidR="00E21B4A">
        <w:t>subclauses</w:t>
      </w:r>
      <w:r w:rsidRPr="005C2D94">
        <w:t xml:space="preserve">. </w:t>
      </w:r>
    </w:p>
    <w:p w14:paraId="72431115" w14:textId="4CD14DD0" w:rsidR="00FC68DB" w:rsidRPr="00F30F68" w:rsidRDefault="0097331B" w:rsidP="00A76BFE">
      <w:pPr>
        <w:pStyle w:val="Example"/>
      </w:pPr>
      <w:r>
        <w:t>Example</w:t>
      </w:r>
      <w:r w:rsidR="00F30A98">
        <w:t xml:space="preserve"> </w:t>
      </w:r>
      <w:r w:rsidR="00FF2627">
        <w:t>1</w:t>
      </w:r>
      <w:r w:rsidR="00F30A98">
        <w:t xml:space="preserve">   Example for a (axisymmetric) rivet connection that uses </w:t>
      </w:r>
      <w:r w:rsidR="00F30A98" w:rsidRPr="00F30F68">
        <w:t xml:space="preserve">only the </w:t>
      </w:r>
      <w:r w:rsidR="00F30A98" w:rsidRPr="00F30F68">
        <w:rPr>
          <w:rStyle w:val="CodeCharacter"/>
          <w:sz w:val="20"/>
        </w:rPr>
        <w:t>&lt;normal_direction/&gt;</w:t>
      </w:r>
      <w:r w:rsidR="00F30A98" w:rsidRPr="00F30F68">
        <w:t xml:space="preserve"> </w:t>
      </w: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5A639825"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&lt;normal_direction x="0" y="0" z="3"/&gt;</w:t>
      </w:r>
    </w:p>
    <w:p w14:paraId="4334169C" w14:textId="77777777" w:rsidR="00FC68DB" w:rsidRPr="002F1E02" w:rsidRDefault="00FC68DB" w:rsidP="00B202D2">
      <w:pPr>
        <w:pStyle w:val="XMLCode"/>
        <w:keepNext/>
        <w:rPr>
          <w:b/>
          <w:lang w:val="fr-FR"/>
        </w:rPr>
      </w:pPr>
      <w:r w:rsidRPr="0078119D">
        <w:rPr>
          <w:b/>
          <w:lang w:val="fr-FR"/>
        </w:rPr>
        <w:t xml:space="preserve">    </w:t>
      </w:r>
      <w:r w:rsidRPr="002F1E02">
        <w:rPr>
          <w:b/>
          <w:lang w:val="fr-FR"/>
        </w:rPr>
        <w:t>&lt;/rivet&gt;</w:t>
      </w:r>
    </w:p>
    <w:p w14:paraId="40543FB4" w14:textId="77777777" w:rsidR="00FC68DB" w:rsidRPr="0078119D" w:rsidRDefault="00FC68DB" w:rsidP="00B202D2">
      <w:pPr>
        <w:pStyle w:val="XMLCode"/>
        <w:keepNext/>
        <w:rPr>
          <w:b/>
          <w:lang w:val="en-GB"/>
        </w:rPr>
      </w:pPr>
      <w:r w:rsidRPr="002F1E02">
        <w:rPr>
          <w:lang w:val="fr-FR"/>
        </w:rPr>
        <w:t xml:space="preserve">    </w:t>
      </w:r>
      <w:r w:rsidRPr="0078119D">
        <w:rPr>
          <w:lang w:val="en-GB"/>
        </w:rPr>
        <w:t>&lt;loc&gt;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06A60BB1" w:rsidR="00FC68DB" w:rsidRPr="0078119D" w:rsidRDefault="0097331B" w:rsidP="00F30F68">
      <w:pPr>
        <w:pStyle w:val="Example"/>
        <w:keepNext/>
      </w:pPr>
      <w:r>
        <w:t>Example</w:t>
      </w:r>
      <w:r w:rsidR="00212B55" w:rsidRPr="0078119D" w:rsidDel="00212B55">
        <w:t xml:space="preserve"> </w:t>
      </w:r>
      <w:r w:rsidR="00FF2627">
        <w:t>2</w:t>
      </w:r>
      <w:r w:rsidR="00F30A98" w:rsidRPr="0078119D">
        <w:t xml:space="preserve">   Example for a rivet connection that requires also the </w:t>
      </w:r>
      <w:r w:rsidR="00F30A98" w:rsidRPr="00F30F68">
        <w:rPr>
          <w:rStyle w:val="CodeCharacter"/>
          <w:sz w:val="20"/>
        </w:rPr>
        <w:t>&lt;tangential_direction/&gt;</w:t>
      </w:r>
      <w:r w:rsidR="00F30F68">
        <w:t xml:space="preserve"> </w:t>
      </w: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15BE0758" w:rsidR="00FC68DB" w:rsidRPr="0078119D" w:rsidRDefault="00FF2627" w:rsidP="00B202D2">
      <w:pPr>
        <w:pStyle w:val="XMLCode"/>
        <w:keepNext/>
        <w:rPr>
          <w:b/>
          <w:lang w:val="en-GB"/>
        </w:rPr>
      </w:pPr>
      <w:r w:rsidRPr="0013175B">
        <w:rPr>
          <w:lang w:val="en-GB"/>
        </w:rPr>
        <w:t xml:space="preserve">    </w:t>
      </w:r>
      <w:r w:rsidR="00FC68DB" w:rsidRPr="0078119D">
        <w:rPr>
          <w:b/>
          <w:lang w:val="en-GB"/>
        </w:rPr>
        <w:t>&lt;rivet shaft_diameter="5.0" head_diameter="8"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&lt;normal</w:t>
      </w:r>
      <w:r w:rsidRPr="0078119D">
        <w:rPr>
          <w:b/>
          <w:bCs/>
          <w:lang w:val="fr-FR"/>
        </w:rPr>
        <w:t>_direction</w:t>
      </w:r>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&lt;tangential</w:t>
      </w:r>
      <w:r w:rsidRPr="0078119D">
        <w:rPr>
          <w:b/>
          <w:bCs/>
          <w:lang w:val="fr-FR"/>
        </w:rPr>
        <w:t>_direction</w:t>
      </w:r>
      <w:r w:rsidRPr="0078119D">
        <w:rPr>
          <w:b/>
          <w:lang w:val="fr-FR"/>
        </w:rPr>
        <w:t> x="3" y="0" z="0"/&gt;</w:t>
      </w:r>
    </w:p>
    <w:p w14:paraId="332DFA4E" w14:textId="77777777" w:rsidR="00FC68DB" w:rsidRPr="002F1E02" w:rsidRDefault="00FC68DB" w:rsidP="00AC3B38">
      <w:pPr>
        <w:pStyle w:val="XMLCode"/>
        <w:rPr>
          <w:b/>
          <w:lang w:val="fr-FR"/>
        </w:rPr>
      </w:pPr>
      <w:r w:rsidRPr="0078119D">
        <w:rPr>
          <w:b/>
          <w:lang w:val="fr-FR"/>
        </w:rPr>
        <w:t xml:space="preserve">    </w:t>
      </w:r>
      <w:r w:rsidRPr="002F1E02">
        <w:rPr>
          <w:b/>
          <w:lang w:val="fr-FR"/>
        </w:rPr>
        <w:t>&lt;/rivet&gt;</w:t>
      </w:r>
    </w:p>
    <w:p w14:paraId="05E84EC4" w14:textId="77777777" w:rsidR="00FC68DB" w:rsidRPr="0078119D" w:rsidRDefault="00FC68DB" w:rsidP="00AC3B38">
      <w:pPr>
        <w:pStyle w:val="XMLCode"/>
        <w:rPr>
          <w:b/>
          <w:lang w:val="en-GB"/>
        </w:rPr>
      </w:pPr>
      <w:r w:rsidRPr="002F1E02">
        <w:rPr>
          <w:lang w:val="fr-FR"/>
        </w:rPr>
        <w:t xml:space="preserve">    </w:t>
      </w:r>
      <w:r w:rsidRPr="0078119D">
        <w:rPr>
          <w:lang w:val="en-GB"/>
        </w:rPr>
        <w:t>&lt;loc&gt;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6D3F8E69" w14:textId="3DD9393B" w:rsidR="00FC68DB" w:rsidRPr="0013175B" w:rsidRDefault="00FC68DB" w:rsidP="00B202D2">
      <w:pPr>
        <w:pStyle w:val="XMLCode"/>
        <w:rPr>
          <w:lang w:val="en-GB"/>
        </w:rPr>
      </w:pPr>
      <w:r w:rsidRPr="0078119D">
        <w:rPr>
          <w:lang w:val="en-GB"/>
        </w:rPr>
        <w:t>&lt;/connection_0d&gt;</w:t>
      </w:r>
    </w:p>
    <w:p w14:paraId="3A473CFE" w14:textId="77777777" w:rsidR="00FC68DB" w:rsidRPr="005C2D94" w:rsidRDefault="00FC68DB" w:rsidP="00B202D2">
      <w:pPr>
        <w:pStyle w:val="berschrift3"/>
      </w:pPr>
      <w:bookmarkStart w:id="613" w:name="_Toc428279367"/>
      <w:bookmarkStart w:id="614" w:name="_Toc428456104"/>
      <w:bookmarkStart w:id="615" w:name="_Toc428537067"/>
      <w:bookmarkStart w:id="616" w:name="_Toc428969386"/>
      <w:bookmarkStart w:id="617" w:name="_Toc429052777"/>
      <w:bookmarkStart w:id="618" w:name="_Toc413359586"/>
      <w:bookmarkStart w:id="619" w:name="_Toc3556978"/>
      <w:bookmarkStart w:id="620" w:name="_Toc34747228"/>
      <w:bookmarkStart w:id="621" w:name="_Toc77102043"/>
      <w:bookmarkStart w:id="622" w:name="_Toc159618774"/>
      <w:bookmarkEnd w:id="613"/>
      <w:bookmarkEnd w:id="614"/>
      <w:bookmarkEnd w:id="615"/>
      <w:bookmarkEnd w:id="616"/>
      <w:bookmarkEnd w:id="617"/>
      <w:r w:rsidRPr="00F54804">
        <w:t>Blind</w:t>
      </w:r>
      <w:r w:rsidRPr="005C2D94">
        <w:t xml:space="preserve"> Rivets</w:t>
      </w:r>
      <w:bookmarkEnd w:id="618"/>
      <w:bookmarkEnd w:id="619"/>
      <w:bookmarkEnd w:id="620"/>
      <w:bookmarkEnd w:id="621"/>
      <w:bookmarkEnd w:id="622"/>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2A001B2B" w:rsidR="00FC68DB" w:rsidRDefault="009B7D96" w:rsidP="000B04DD">
      <w:pPr>
        <w:keepNext/>
        <w:rPr>
          <w:rFonts w:cs="Calibri"/>
          <w:lang w:eastAsia="en-GB"/>
        </w:rPr>
      </w:pPr>
      <w:r>
        <w:lastRenderedPageBreak/>
        <w:t xml:space="preserve">The </w:t>
      </w:r>
      <w:r w:rsidR="00FC68DB" w:rsidRPr="00F54804">
        <w:rPr>
          <w:rFonts w:cs="Calibri"/>
          <w:lang w:eastAsia="en-GB"/>
        </w:rPr>
        <w:t>XML specification of</w:t>
      </w:r>
      <w:r w:rsidR="00825756">
        <w:rPr>
          <w:rFonts w:cs="Calibri"/>
          <w:lang w:eastAsia="en-GB"/>
        </w:rPr>
        <w:t xml:space="preserve"> the</w:t>
      </w:r>
      <w:r w:rsidR="00FC68DB" w:rsidRPr="00F54804">
        <w:rPr>
          <w:rFonts w:cs="Calibri"/>
          <w:lang w:eastAsia="en-GB"/>
        </w:rPr>
        <w:t xml:space="preserve"> </w:t>
      </w:r>
      <w:r w:rsidR="00FC68DB" w:rsidRPr="00314FD3">
        <w:rPr>
          <w:rStyle w:val="CodeCharacter"/>
        </w:rPr>
        <w:t>&lt;blind/&gt;</w:t>
      </w:r>
      <w:r w:rsidR="00FC68DB" w:rsidRPr="00F54804">
        <w:rPr>
          <w:rFonts w:cs="Calibri"/>
          <w:lang w:eastAsia="en-GB"/>
        </w:rPr>
        <w:t xml:space="preserve"> element</w:t>
      </w:r>
      <w:r w:rsidR="00825756">
        <w:rPr>
          <w:rFonts w:cs="Calibri"/>
          <w:lang w:eastAsia="en-GB"/>
        </w:rPr>
        <w:t xml:space="preserve"> </w:t>
      </w:r>
      <w:r w:rsidR="00825756">
        <w:t>is shown</w:t>
      </w:r>
      <w:r w:rsidR="00825756" w:rsidRPr="00F73574">
        <w:t xml:space="preserve"> in</w:t>
      </w:r>
      <w:r w:rsidR="00825756">
        <w:t xml:space="preserve"> </w:t>
      </w:r>
      <w:r w:rsidR="005016E9">
        <w:rPr>
          <w:rFonts w:cs="Calibri"/>
          <w:lang w:eastAsia="en-GB"/>
        </w:rPr>
        <w:fldChar w:fldCharType="begin"/>
      </w:r>
      <w:r w:rsidR="005016E9">
        <w:rPr>
          <w:rFonts w:cs="Calibri"/>
          <w:lang w:eastAsia="en-GB"/>
        </w:rPr>
        <w:instrText xml:space="preserve"> REF _Ref156248119 \h </w:instrText>
      </w:r>
      <w:r w:rsidR="005016E9">
        <w:rPr>
          <w:rFonts w:cs="Calibri"/>
          <w:lang w:eastAsia="en-GB"/>
        </w:rPr>
      </w:r>
      <w:r w:rsidR="005016E9">
        <w:rPr>
          <w:rFonts w:cs="Calibri"/>
          <w:lang w:eastAsia="en-GB"/>
        </w:rPr>
        <w:fldChar w:fldCharType="separate"/>
      </w:r>
      <w:r w:rsidR="0012574E" w:rsidRPr="00F54804">
        <w:t xml:space="preserve">Table </w:t>
      </w:r>
      <w:r w:rsidR="0012574E">
        <w:rPr>
          <w:noProof/>
        </w:rPr>
        <w:t>45</w:t>
      </w:r>
      <w:r w:rsidR="005016E9">
        <w:rPr>
          <w:rFonts w:cs="Calibri"/>
          <w:lang w:eastAsia="en-GB"/>
        </w:rPr>
        <w:fldChar w:fldCharType="end"/>
      </w:r>
      <w:r w:rsidR="00FC68DB" w:rsidRPr="00F54804">
        <w:rPr>
          <w:rFonts w:cs="Calibri"/>
          <w:lang w:eastAsia="en-GB"/>
        </w:rPr>
        <w:t>:</w:t>
      </w:r>
      <w:r w:rsidR="005016E9">
        <w:rPr>
          <w:rFonts w:cs="Calibri"/>
          <w:lang w:eastAsia="en-GB"/>
        </w:rPr>
        <w:t xml:space="preserve"> </w:t>
      </w:r>
    </w:p>
    <w:p w14:paraId="5DBE2E82" w14:textId="22043CE1" w:rsidR="00055698" w:rsidRPr="00DD494D" w:rsidRDefault="00055698" w:rsidP="001640C5">
      <w:pPr>
        <w:pStyle w:val="Beschriftung"/>
        <w:keepNext/>
        <w:keepLines/>
      </w:pPr>
      <w:bookmarkStart w:id="623" w:name="_Ref156248119"/>
      <w:bookmarkStart w:id="624" w:name="_Toc159618977"/>
      <w:r w:rsidRPr="00F54804">
        <w:t xml:space="preserve">Table </w:t>
      </w:r>
      <w:r w:rsidRPr="005C2D94">
        <w:fldChar w:fldCharType="begin"/>
      </w:r>
      <w:r w:rsidRPr="00F54804">
        <w:instrText xml:space="preserve"> SEQ Table \* ARABIC </w:instrText>
      </w:r>
      <w:r w:rsidRPr="005C2D94">
        <w:fldChar w:fldCharType="separate"/>
      </w:r>
      <w:r w:rsidR="0012574E">
        <w:rPr>
          <w:noProof/>
        </w:rPr>
        <w:t>45</w:t>
      </w:r>
      <w:r w:rsidRPr="005C2D94">
        <w:fldChar w:fldCharType="end"/>
      </w:r>
      <w:bookmarkEnd w:id="623"/>
      <w:r>
        <w:t xml:space="preserve"> —</w:t>
      </w:r>
      <w:r w:rsidRPr="00F54804">
        <w:t xml:space="preserve"> Attributes of </w:t>
      </w:r>
      <w:r w:rsidRPr="00314FD3">
        <w:t>elemen</w:t>
      </w:r>
      <w:r w:rsidRPr="00DD494D">
        <w:t xml:space="preserve">t </w:t>
      </w:r>
      <w:r w:rsidRPr="00DD494D">
        <w:rPr>
          <w:rStyle w:val="elementdeftypeChar"/>
          <w:rFonts w:eastAsia="Calibri"/>
          <w:b/>
          <w:i w:val="0"/>
          <w:sz w:val="22"/>
          <w:szCs w:val="22"/>
        </w:rPr>
        <w:t>&lt;blind/&gt;</w:t>
      </w:r>
      <w:bookmarkEnd w:id="624"/>
      <w:r w:rsidR="00DD494D">
        <w:rPr>
          <w:rStyle w:val="elementdeftypeChar"/>
          <w:rFonts w:eastAsia="Calibri"/>
          <w:i w:val="0"/>
          <w:sz w:val="22"/>
          <w:szCs w:val="22"/>
        </w:rPr>
        <w:t xml:space="preserve"> </w:t>
      </w:r>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r w:rsidRPr="00F54804">
              <w:rPr>
                <w:sz w:val="20"/>
                <w:szCs w:val="20"/>
              </w:rPr>
              <w:t>min_grip</w:t>
            </w:r>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r w:rsidRPr="00F54804">
              <w:rPr>
                <w:sz w:val="20"/>
                <w:szCs w:val="20"/>
              </w:rPr>
              <w:t>max_grip</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greater equal to min_grip</w:t>
            </w:r>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7204A7">
            <w:pPr>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7204A7">
            <w:pPr>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7204A7">
            <w:pPr>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7204A7">
            <w:pPr>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0B7AC759" w:rsidR="00FC68DB" w:rsidRPr="00F54804" w:rsidRDefault="00E90129" w:rsidP="007204A7">
            <w:pPr>
              <w:rPr>
                <w:sz w:val="20"/>
                <w:szCs w:val="20"/>
              </w:rPr>
            </w:pPr>
            <w:r>
              <w:rPr>
                <w:sz w:val="20"/>
                <w:szCs w:val="20"/>
              </w:rPr>
              <w:t>m</w:t>
            </w:r>
            <w:r w:rsidR="00FC68DB" w:rsidRPr="00F54804">
              <w:rPr>
                <w:sz w:val="20"/>
                <w:szCs w:val="20"/>
              </w:rPr>
              <w:t>aterial of the rivet body</w:t>
            </w:r>
          </w:p>
        </w:tc>
      </w:tr>
    </w:tbl>
    <w:p w14:paraId="4A473F9A" w14:textId="77777777" w:rsidR="00146225" w:rsidRPr="001668D7" w:rsidRDefault="00146225" w:rsidP="00146225">
      <w:pPr>
        <w:autoSpaceDE w:val="0"/>
        <w:autoSpaceDN w:val="0"/>
        <w:adjustRightInd w:val="0"/>
        <w:rPr>
          <w:rFonts w:cs="Calibri"/>
          <w:lang w:eastAsia="en-GB"/>
        </w:rPr>
      </w:pPr>
    </w:p>
    <w:p w14:paraId="01F71769" w14:textId="7BD46BD4" w:rsidR="00FC68DB" w:rsidRDefault="00146225" w:rsidP="007204A7">
      <w:pPr>
        <w:keepNext/>
        <w:jc w:val="center"/>
      </w:pPr>
      <w:r>
        <w:rPr>
          <w:noProof/>
        </w:rPr>
        <mc:AlternateContent>
          <mc:Choice Requires="wpg">
            <w:drawing>
              <wp:inline distT="0" distB="0" distL="0" distR="0" wp14:anchorId="101C7A70" wp14:editId="49C76E69">
                <wp:extent cx="5233035" cy="2341245"/>
                <wp:effectExtent l="0" t="0" r="5715" b="1905"/>
                <wp:docPr id="1182351207" name="Gruppieren 2"/>
                <wp:cNvGraphicFramePr/>
                <a:graphic xmlns:a="http://schemas.openxmlformats.org/drawingml/2006/main">
                  <a:graphicData uri="http://schemas.microsoft.com/office/word/2010/wordprocessingGroup">
                    <wpg:wgp>
                      <wpg:cNvGrpSpPr/>
                      <wpg:grpSpPr>
                        <a:xfrm>
                          <a:off x="0" y="0"/>
                          <a:ext cx="5233035" cy="2341245"/>
                          <a:chOff x="0" y="82550"/>
                          <a:chExt cx="5233035" cy="2341245"/>
                        </a:xfrm>
                      </wpg:grpSpPr>
                      <pic:pic xmlns:pic="http://schemas.openxmlformats.org/drawingml/2006/picture">
                        <pic:nvPicPr>
                          <pic:cNvPr id="2431" name="Grafik 1116" descr="Ein Bild, das Text, Strichzeichnung enthält.&#10;&#10;Automatisch generierte Beschreibung"/>
                          <pic:cNvPicPr>
                            <a:picLocks/>
                          </pic:cNvPicPr>
                        </pic:nvPicPr>
                        <pic:blipFill>
                          <a:blip r:embed="rId42" cstate="print">
                            <a:extLst>
                              <a:ext uri="{28A0092B-C50C-407E-A947-70E740481C1C}">
                                <a14:useLocalDpi xmlns:a14="http://schemas.microsoft.com/office/drawing/2010/main" val="0"/>
                              </a:ext>
                            </a:extLst>
                          </a:blip>
                          <a:srcRect r="30171"/>
                          <a:stretch>
                            <a:fillRect/>
                          </a:stretch>
                        </pic:blipFill>
                        <pic:spPr bwMode="auto">
                          <a:xfrm>
                            <a:off x="38100" y="82550"/>
                            <a:ext cx="2339340" cy="1996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2" name="Grafik 11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32150" y="527050"/>
                            <a:ext cx="2000885" cy="1497330"/>
                          </a:xfrm>
                          <a:prstGeom prst="rect">
                            <a:avLst/>
                          </a:prstGeom>
                          <a:noFill/>
                          <a:extLst>
                            <a:ext uri="{909E8E84-426E-40DD-AFC4-6F175D3DCCD1}">
                              <a14:hiddenFill xmlns:a14="http://schemas.microsoft.com/office/drawing/2010/main">
                                <a:solidFill>
                                  <a:srgbClr val="FFFFFF"/>
                                </a:solidFill>
                              </a14:hiddenFill>
                            </a:ext>
                          </a:extLst>
                        </pic:spPr>
                      </pic:pic>
                      <wps:wsp>
                        <wps:cNvPr id="2433" name="Gerader Verbinder 1118"/>
                        <wps:cNvCnPr>
                          <a:cxnSpLocks/>
                        </wps:cNvCnPr>
                        <wps:spPr bwMode="auto">
                          <a:xfrm flipV="1">
                            <a:off x="487045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4" name="Gerader Verbinder 1119"/>
                        <wps:cNvCnPr>
                          <a:cxnSpLocks noChangeShapeType="1"/>
                        </wps:cNvCnPr>
                        <wps:spPr bwMode="auto">
                          <a:xfrm flipV="1">
                            <a:off x="4991100" y="288950"/>
                            <a:ext cx="0" cy="115200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5" name="Gerader Verbinder 1120"/>
                        <wps:cNvCnPr>
                          <a:cxnSpLocks/>
                        </wps:cNvCnPr>
                        <wps:spPr bwMode="auto">
                          <a:xfrm>
                            <a:off x="465455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6" name="Gerader Verbinder 1121"/>
                        <wps:cNvCnPr>
                          <a:cxnSpLocks/>
                        </wps:cNvCnPr>
                        <wps:spPr bwMode="auto">
                          <a:xfrm flipH="1">
                            <a:off x="4991100" y="367995"/>
                            <a:ext cx="21678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37" name="Gerader Verbinder 1122"/>
                        <wps:cNvCnPr>
                          <a:cxnSpLocks/>
                        </wps:cNvCnPr>
                        <wps:spPr bwMode="auto">
                          <a:xfrm flipH="1">
                            <a:off x="2127250" y="3111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38" name="Textfeld 10"/>
                        <wps:cNvSpPr txBox="1">
                          <a:spLocks noChangeArrowheads="1"/>
                        </wps:cNvSpPr>
                        <wps:spPr bwMode="auto">
                          <a:xfrm>
                            <a:off x="0" y="2171700"/>
                            <a:ext cx="1210834"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wps:txbx>
                        <wps:bodyPr rot="0" vert="horz" wrap="none" lIns="91440" tIns="45720" rIns="91440" bIns="45720" anchor="t" anchorCtr="0" upright="1">
                          <a:noAutofit/>
                        </wps:bodyPr>
                      </wps:wsp>
                      <wps:wsp>
                        <wps:cNvPr id="2439" name="Textfeld 11"/>
                        <wps:cNvSpPr txBox="1">
                          <a:spLocks noChangeArrowheads="1"/>
                        </wps:cNvSpPr>
                        <wps:spPr bwMode="auto">
                          <a:xfrm>
                            <a:off x="1219200" y="2171700"/>
                            <a:ext cx="1125126"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wps:txbx>
                        <wps:bodyPr rot="0" vert="horz" wrap="none" lIns="91440" tIns="45720" rIns="91440" bIns="45720" anchor="t" anchorCtr="0" upright="1">
                          <a:noAutofit/>
                        </wps:bodyPr>
                      </wps:wsp>
                      <wps:wsp>
                        <wps:cNvPr id="2440" name="Gerader Verbinder 1125"/>
                        <wps:cNvCnPr>
                          <a:cxnSpLocks/>
                        </wps:cNvCnPr>
                        <wps:spPr bwMode="auto">
                          <a:xfrm flipH="1">
                            <a:off x="2127250" y="527050"/>
                            <a:ext cx="42890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41" name="Gerader Verbinder 1126"/>
                        <wps:cNvCnPr>
                          <a:cxnSpLocks/>
                        </wps:cNvCnPr>
                        <wps:spPr bwMode="auto">
                          <a:xfrm>
                            <a:off x="2482850" y="88900"/>
                            <a:ext cx="0" cy="2272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2" name="Gerader Verbinder 1127"/>
                        <wps:cNvCnPr>
                          <a:cxnSpLocks/>
                        </wps:cNvCnPr>
                        <wps:spPr bwMode="auto">
                          <a:xfrm flipV="1">
                            <a:off x="2482850" y="527050"/>
                            <a:ext cx="0" cy="227373"/>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 name="Textfeld 15"/>
                        <wps:cNvSpPr txBox="1">
                          <a:spLocks noChangeArrowheads="1"/>
                        </wps:cNvSpPr>
                        <wps:spPr bwMode="auto">
                          <a:xfrm>
                            <a:off x="2387600" y="323850"/>
                            <a:ext cx="6858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wps:txbx>
                        <wps:bodyPr rot="0" vert="horz" wrap="none" lIns="0" tIns="0" rIns="0" bIns="0" anchor="t" anchorCtr="0" upright="1">
                          <a:noAutofit/>
                        </wps:bodyPr>
                      </wps:wsp>
                      <wps:wsp>
                        <wps:cNvPr id="2444" name="Textfeld 16"/>
                        <wps:cNvSpPr txBox="1">
                          <a:spLocks noChangeArrowheads="1"/>
                        </wps:cNvSpPr>
                        <wps:spPr bwMode="auto">
                          <a:xfrm>
                            <a:off x="3581400" y="2171727"/>
                            <a:ext cx="1524491" cy="25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wps:txbx>
                        <wps:bodyPr rot="0" vert="horz" wrap="none" lIns="91440" tIns="45720" rIns="91440" bIns="45720" anchor="t" anchorCtr="0" upright="1">
                          <a:noAutofit/>
                        </wps:bodyPr>
                      </wps:wsp>
                      <wps:wsp>
                        <wps:cNvPr id="404248740" name="Textfeld 15"/>
                        <wps:cNvSpPr txBox="1">
                          <a:spLocks noChangeArrowheads="1"/>
                        </wps:cNvSpPr>
                        <wps:spPr bwMode="auto">
                          <a:xfrm>
                            <a:off x="4784141" y="273050"/>
                            <a:ext cx="269239" cy="18033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888BB6" w14:textId="719F464D" w:rsidR="00745244" w:rsidRPr="002B594D" w:rsidRDefault="002B594D" w:rsidP="0048401A">
                              <w:pPr>
                                <w:spacing w:after="0"/>
                                <w:jc w:val="center"/>
                                <w:rPr>
                                  <w:lang w:val="de-DE"/>
                                </w:rPr>
                              </w:pPr>
                              <w:r>
                                <w:rPr>
                                  <w:lang w:val="de-DE"/>
                                </w:rPr>
                                <w:t>b</w:t>
                              </w:r>
                            </w:p>
                          </w:txbxContent>
                        </wps:txbx>
                        <wps:bodyPr rot="0" vert="horz" wrap="none" lIns="91440" tIns="0" rIns="91440" bIns="0" anchor="t" anchorCtr="0" upright="1">
                          <a:noAutofit/>
                        </wps:bodyPr>
                      </wps:wsp>
                    </wpg:wgp>
                  </a:graphicData>
                </a:graphic>
              </wp:inline>
            </w:drawing>
          </mc:Choice>
          <mc:Fallback>
            <w:pict>
              <v:group w14:anchorId="101C7A70" id="Gruppieren 2" o:spid="_x0000_s1076" style="width:412.05pt;height:184.35pt;mso-position-horizontal-relative:char;mso-position-vertical-relative:line" coordorigin=",825" coordsize="52330,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">
                <v:shape id="Grafik 1116" o:spid="_x0000_s1077" type="#_x0000_t75" alt="Ein Bild, das Text, Strichzeichnung enthält.&#10;&#10;Automatisch generierte Beschreibung" style="position:absolute;left:381;top:825;width:2339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">
                  <v:imagedata r:id="rId44" o:title="Ein Bild, das Text, Strichzeichnung enthält" cropright="19773f"/>
                  <o:lock v:ext="edit" aspectratio="f"/>
                </v:shape>
                <v:shape id="Grafik 1117" o:spid="_x0000_s1078" type="#_x0000_t75" style="position:absolute;left:32321;top:5270;width:2000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">
                  <v:imagedata r:id="rId45" o:title=""/>
                </v:shape>
                <v:line id="Gerader Verbinder 1118" o:spid="_x0000_s1079" style="position:absolute;flip:y;visibility:visible;mso-wrap-style:square" from="48704,2889" to="48704,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" strokecolor="black [3213]" strokeweight=".5pt">
                  <v:stroke joinstyle="miter"/>
                  <o:lock v:ext="edit" shapetype="f"/>
                </v:line>
                <v:line id="Gerader Verbinder 1119" o:spid="_x0000_s1080" style="position:absolute;flip:y;visibility:visible;mso-wrap-style:square" from="49911,2889" to="49911,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" strokecolor="black [3213]" strokeweight=".5pt">
                  <v:stroke joinstyle="miter"/>
                </v:line>
                <v:line id="Gerader Verbinder 1120" o:spid="_x0000_s1081" style="position:absolute;visibility:visible;mso-wrap-style:square" from="46545,3679" to="48713,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" strokecolor="black [3213]" strokeweight=".5pt">
                  <v:stroke endarrow="block" joinstyle="miter"/>
                  <o:lock v:ext="edit" shapetype="f"/>
                </v:line>
                <v:line id="Gerader Verbinder 1121" o:spid="_x0000_s1082" style="position:absolute;flip:x;visibility:visible;mso-wrap-style:square" from="49911,3679" to="5207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" strokecolor="black [3213]" strokeweight=".5pt">
                  <v:stroke endarrow="block" joinstyle="miter"/>
                  <o:lock v:ext="edit" shapetype="f"/>
                </v:line>
                <v:line id="Gerader Verbinder 1122" o:spid="_x0000_s1083" style="position:absolute;flip:x;visibility:visible;mso-wrap-style:square" from="21272,3111" to="25561,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" strokecolor="black [3213]" strokeweight=".5pt">
                  <v:stroke joinstyle="miter"/>
                  <o:lock v:ext="edit" shapetype="f"/>
                </v:line>
                <v:shape id="Textfeld 10" o:spid="_x0000_s1084" type="#_x0000_t202" style="position:absolute;top:21717;width:12108;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" filled="f" stroked="f">
                  <v:textbox>
                    <w:txbxContent>
                      <w:p w14:paraId="5F71DC88" w14:textId="67755221"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a) B</w:t>
                        </w:r>
                        <w:r w:rsidR="00185050" w:rsidRPr="00890C85">
                          <w:rPr>
                            <w:rFonts w:cstheme="minorBidi"/>
                            <w:b/>
                            <w:color w:val="000000" w:themeColor="text1"/>
                            <w:kern w:val="24"/>
                            <w:sz w:val="20"/>
                            <w:szCs w:val="20"/>
                          </w:rPr>
                          <w:t>efore riveting</w:t>
                        </w:r>
                      </w:p>
                    </w:txbxContent>
                  </v:textbox>
                </v:shape>
                <v:shape id="Textfeld 11" o:spid="_x0000_s1085" type="#_x0000_t202" style="position:absolute;left:12192;top:21717;width:1125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" filled="f" stroked="f">
                  <v:textbox>
                    <w:txbxContent>
                      <w:p w14:paraId="0CB0400A" w14:textId="23D17A65"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b) A</w:t>
                        </w:r>
                        <w:r w:rsidR="00185050" w:rsidRPr="00890C85">
                          <w:rPr>
                            <w:rFonts w:cstheme="minorBidi"/>
                            <w:b/>
                            <w:color w:val="000000" w:themeColor="text1"/>
                            <w:kern w:val="24"/>
                            <w:sz w:val="20"/>
                            <w:szCs w:val="20"/>
                          </w:rPr>
                          <w:t>fter</w:t>
                        </w:r>
                        <w:r w:rsidRPr="00890C85">
                          <w:rPr>
                            <w:rFonts w:cstheme="minorBidi"/>
                            <w:b/>
                            <w:color w:val="000000" w:themeColor="text1"/>
                            <w:kern w:val="24"/>
                            <w:sz w:val="20"/>
                            <w:szCs w:val="20"/>
                          </w:rPr>
                          <w:t xml:space="preserve"> </w:t>
                        </w:r>
                        <w:r w:rsidR="00185050" w:rsidRPr="00890C85">
                          <w:rPr>
                            <w:rFonts w:cstheme="minorBidi"/>
                            <w:b/>
                            <w:color w:val="000000" w:themeColor="text1"/>
                            <w:kern w:val="24"/>
                            <w:sz w:val="20"/>
                            <w:szCs w:val="20"/>
                          </w:rPr>
                          <w:t>riveting</w:t>
                        </w:r>
                      </w:p>
                    </w:txbxContent>
                  </v:textbox>
                </v:shape>
                <v:line id="Gerader Verbinder 1125" o:spid="_x0000_s1086" style="position:absolute;flip:x;visibility:visible;mso-wrap-style:square" from="21272,5270" to="25561,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" strokecolor="black [3213]" strokeweight=".5pt">
                  <v:stroke joinstyle="miter"/>
                  <o:lock v:ext="edit" shapetype="f"/>
                </v:line>
                <v:line id="Gerader Verbinder 1126" o:spid="_x0000_s1087" style="position:absolute;visibility:visible;mso-wrap-style:square" from="24828,889" to="24828,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" strokecolor="black [3213]" strokeweight=".5pt">
                  <v:stroke endarrow="block" joinstyle="miter"/>
                  <o:lock v:ext="edit" shapetype="f"/>
                </v:line>
                <v:line id="Gerader Verbinder 1127" o:spid="_x0000_s1088" style="position:absolute;flip:y;visibility:visible;mso-wrap-style:square" from="24828,5270" to="24828,7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" strokecolor="black [3213]" strokeweight=".5pt">
                  <v:stroke endarrow="block" joinstyle="miter"/>
                  <o:lock v:ext="edit" shapetype="f"/>
                </v:line>
                <v:shape id="Textfeld 15" o:spid="_x0000_s1089" type="#_x0000_t202" style="position:absolute;left:23876;top:3238;width:68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" filled="f" stroked="f">
                  <v:textbox inset="0,0,0,0">
                    <w:txbxContent>
                      <w:p w14:paraId="609579DA" w14:textId="0D0BBD1F" w:rsidR="00185050" w:rsidRPr="002B594D" w:rsidRDefault="002B594D" w:rsidP="00185050">
                        <w:pPr>
                          <w:jc w:val="center"/>
                          <w:rPr>
                            <w:rFonts w:cstheme="minorBidi"/>
                            <w:color w:val="000000" w:themeColor="text1"/>
                            <w:kern w:val="24"/>
                          </w:rPr>
                        </w:pPr>
                        <w:r w:rsidRPr="002B594D">
                          <w:rPr>
                            <w:rFonts w:cstheme="minorBidi"/>
                            <w:color w:val="000000" w:themeColor="text1"/>
                            <w:kern w:val="24"/>
                          </w:rPr>
                          <w:t>a</w:t>
                        </w:r>
                      </w:p>
                    </w:txbxContent>
                  </v:textbox>
                </v:shape>
                <v:shape id="Textfeld 16" o:spid="_x0000_s1090" type="#_x0000_t202" style="position:absolute;left:35814;top:21717;width:15244;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" filled="f" stroked="f">
                  <v:textbox>
                    <w:txbxContent>
                      <w:p w14:paraId="61707F34" w14:textId="0E8DA8B8" w:rsidR="00185050" w:rsidRPr="00890C85" w:rsidRDefault="00546A32" w:rsidP="00185050">
                        <w:pPr>
                          <w:jc w:val="center"/>
                          <w:rPr>
                            <w:rFonts w:cstheme="minorBidi"/>
                            <w:b/>
                            <w:color w:val="000000" w:themeColor="text1"/>
                            <w:kern w:val="24"/>
                            <w:sz w:val="20"/>
                            <w:szCs w:val="20"/>
                          </w:rPr>
                        </w:pPr>
                        <w:r w:rsidRPr="00890C85">
                          <w:rPr>
                            <w:rFonts w:cstheme="minorBidi"/>
                            <w:b/>
                            <w:color w:val="000000" w:themeColor="text1"/>
                            <w:kern w:val="24"/>
                            <w:sz w:val="20"/>
                            <w:szCs w:val="20"/>
                          </w:rPr>
                          <w:t>c) A</w:t>
                        </w:r>
                        <w:r w:rsidR="00185050" w:rsidRPr="00890C85">
                          <w:rPr>
                            <w:rFonts w:cstheme="minorBidi"/>
                            <w:b/>
                            <w:color w:val="000000" w:themeColor="text1"/>
                            <w:kern w:val="24"/>
                            <w:sz w:val="20"/>
                            <w:szCs w:val="20"/>
                          </w:rPr>
                          <w:t>pplication example</w:t>
                        </w:r>
                      </w:p>
                    </w:txbxContent>
                  </v:textbox>
                </v:shape>
                <v:shape id="Textfeld 15" o:spid="_x0000_s1091" type="#_x0000_t202" style="position:absolute;left:47841;top:2730;width:269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" filled="f" stroked="f">
                  <v:textbox inset=",0,,0">
                    <w:txbxContent>
                      <w:p w14:paraId="3A888BB6" w14:textId="719F464D" w:rsidR="00745244" w:rsidRPr="002B594D" w:rsidRDefault="002B594D" w:rsidP="0048401A">
                        <w:pPr>
                          <w:spacing w:after="0"/>
                          <w:jc w:val="center"/>
                          <w:rPr>
                            <w:lang w:val="de-DE"/>
                          </w:rPr>
                        </w:pPr>
                        <w:r>
                          <w:rPr>
                            <w:lang w:val="de-DE"/>
                          </w:rPr>
                          <w:t>b</w:t>
                        </w:r>
                      </w:p>
                    </w:txbxContent>
                  </v:textbox>
                </v:shape>
                <w10:anchorlock/>
              </v:group>
            </w:pict>
          </mc:Fallback>
        </mc:AlternateContent>
      </w:r>
      <w:r w:rsidR="00863A82" w:rsidRPr="0013175B">
        <w:t xml:space="preserve"> </w:t>
      </w:r>
    </w:p>
    <w:p w14:paraId="4A82FFFB" w14:textId="3F68196C" w:rsidR="00745244" w:rsidRPr="00F54804" w:rsidRDefault="0048401A" w:rsidP="00C80DA6">
      <w:pPr>
        <w:keepNext/>
        <w:keepLines/>
        <w:jc w:val="left"/>
      </w:pPr>
      <w:r w:rsidRPr="00922B95">
        <w:rPr>
          <w:b/>
          <w:sz w:val="18"/>
          <w:szCs w:val="18"/>
        </w:rPr>
        <w:t>Key</w:t>
      </w:r>
      <w:r w:rsidRPr="00922B95">
        <w:rPr>
          <w:sz w:val="18"/>
          <w:szCs w:val="18"/>
        </w:rPr>
        <w:t xml:space="preserve"> </w:t>
      </w:r>
      <w:r w:rsidRPr="00922B95">
        <w:rPr>
          <w:sz w:val="18"/>
          <w:szCs w:val="18"/>
        </w:rPr>
        <w:br/>
      </w:r>
      <w:r w:rsidR="002B594D">
        <w:rPr>
          <w:sz w:val="18"/>
          <w:szCs w:val="18"/>
        </w:rPr>
        <w:t>a</w:t>
      </w:r>
      <w:r w:rsidRPr="00922B95">
        <w:rPr>
          <w:sz w:val="18"/>
          <w:szCs w:val="18"/>
        </w:rPr>
        <w:tab/>
      </w:r>
      <w:r>
        <w:rPr>
          <w:sz w:val="18"/>
          <w:szCs w:val="18"/>
        </w:rPr>
        <w:t xml:space="preserve">grip </w:t>
      </w:r>
      <w:r w:rsidRPr="00922B95">
        <w:rPr>
          <w:sz w:val="18"/>
          <w:szCs w:val="18"/>
        </w:rPr>
        <w:br/>
      </w:r>
      <w:r w:rsidR="002B594D">
        <w:rPr>
          <w:sz w:val="18"/>
          <w:szCs w:val="18"/>
        </w:rPr>
        <w:t>b</w:t>
      </w:r>
      <w:r w:rsidRPr="00922B95">
        <w:rPr>
          <w:sz w:val="18"/>
          <w:szCs w:val="18"/>
        </w:rPr>
        <w:tab/>
      </w:r>
      <w:r w:rsidRPr="0048401A">
        <w:rPr>
          <w:sz w:val="18"/>
          <w:szCs w:val="18"/>
        </w:rPr>
        <w:t>clearance (blind side)</w:t>
      </w:r>
      <w:r>
        <w:rPr>
          <w:sz w:val="18"/>
          <w:szCs w:val="18"/>
        </w:rPr>
        <w:t xml:space="preserve"> </w:t>
      </w:r>
    </w:p>
    <w:p w14:paraId="301EF4F5" w14:textId="7CCD0260" w:rsidR="00FC68DB" w:rsidRPr="005C2D94" w:rsidRDefault="00FC68DB" w:rsidP="00BD52D7">
      <w:pPr>
        <w:pStyle w:val="Beschriftung"/>
      </w:pPr>
      <w:bookmarkStart w:id="625" w:name="_Ref101266761"/>
      <w:bookmarkStart w:id="626" w:name="_Toc3557089"/>
      <w:bookmarkStart w:id="627" w:name="_Toc34747340"/>
      <w:bookmarkStart w:id="628" w:name="_Toc76030531"/>
      <w:bookmarkStart w:id="629" w:name="_Toc94530817"/>
      <w:bookmarkStart w:id="630" w:name="_Toc101428216"/>
      <w:bookmarkStart w:id="631" w:name="_Toc159618853"/>
      <w:r w:rsidRPr="00F54804">
        <w:t xml:space="preserve">Figure </w:t>
      </w:r>
      <w:r w:rsidRPr="00F54804">
        <w:fldChar w:fldCharType="begin"/>
      </w:r>
      <w:r w:rsidRPr="00F54804">
        <w:instrText xml:space="preserve"> SEQ Figure \* ARABIC </w:instrText>
      </w:r>
      <w:r w:rsidRPr="00F54804">
        <w:fldChar w:fldCharType="separate"/>
      </w:r>
      <w:r w:rsidR="0012574E">
        <w:rPr>
          <w:noProof/>
        </w:rPr>
        <w:t>10</w:t>
      </w:r>
      <w:r w:rsidRPr="00F54804">
        <w:fldChar w:fldCharType="end"/>
      </w:r>
      <w:bookmarkEnd w:id="625"/>
      <w:r w:rsidR="0019077F">
        <w:t xml:space="preserve"> —</w:t>
      </w:r>
      <w:r w:rsidRPr="00F54804">
        <w:t xml:space="preserve"> </w:t>
      </w:r>
      <w:bookmarkEnd w:id="626"/>
      <w:bookmarkEnd w:id="627"/>
      <w:bookmarkEnd w:id="628"/>
      <w:bookmarkEnd w:id="629"/>
      <w:r w:rsidR="0049275F" w:rsidRPr="00F54804">
        <w:t xml:space="preserve">Blind rivet </w:t>
      </w:r>
      <w:r w:rsidR="00546A32">
        <w:t>—</w:t>
      </w:r>
      <w:r w:rsidR="0049275F" w:rsidRPr="00F54804">
        <w:t xml:space="preserve"> </w:t>
      </w:r>
      <w:r w:rsidR="005619B5">
        <w:t>K</w:t>
      </w:r>
      <w:r w:rsidR="0049275F" w:rsidRPr="00F54804">
        <w:t>ey attributes</w:t>
      </w:r>
      <w:bookmarkEnd w:id="630"/>
      <w:bookmarkEnd w:id="631"/>
      <w:r w:rsidR="00546A32">
        <w:t xml:space="preserve"> </w:t>
      </w:r>
    </w:p>
    <w:p w14:paraId="2EA82C61" w14:textId="7E5E4C8B"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12574E" w:rsidRPr="00F54804">
        <w:t xml:space="preserve">Figure </w:t>
      </w:r>
      <w:r w:rsidR="0012574E">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r w:rsidR="00146225">
        <w:rPr>
          <w:rFonts w:cs="Calibri"/>
          <w:lang w:eastAsia="en-GB"/>
        </w:rPr>
        <w:t xml:space="preserve"> </w:t>
      </w:r>
    </w:p>
    <w:p w14:paraId="04BB42C2" w14:textId="09BAD511"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min_grip</w:t>
      </w:r>
      <w:r w:rsidRPr="0013175B">
        <w:rPr>
          <w:rFonts w:cs="Calibri"/>
          <w:lang w:eastAsia="en-GB"/>
        </w:rPr>
        <w:t xml:space="preserve">, </w:t>
      </w:r>
      <w:r w:rsidRPr="00EC07F1">
        <w:rPr>
          <w:rStyle w:val="CodeCharacter"/>
        </w:rPr>
        <w:t>max_grip</w:t>
      </w:r>
      <w:r w:rsidRPr="0013175B">
        <w:rPr>
          <w:rFonts w:cs="Calibri"/>
          <w:lang w:eastAsia="en-GB"/>
        </w:rPr>
        <w:t xml:space="preserve">: </w:t>
      </w:r>
      <w:r w:rsidR="00700447">
        <w:rPr>
          <w:rFonts w:cs="Calibri"/>
          <w:lang w:eastAsia="en-GB"/>
        </w:rPr>
        <w:t>T</w:t>
      </w:r>
      <w:r w:rsidRPr="0013175B">
        <w:rPr>
          <w:rFonts w:cs="Calibri"/>
          <w:lang w:eastAsia="en-GB"/>
        </w:rPr>
        <w: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range</w:t>
      </w:r>
      <w:r w:rsidR="00700447">
        <w:rPr>
          <w:rFonts w:cs="Calibri"/>
          <w:lang w:eastAsia="en-GB"/>
        </w:rPr>
        <w:t xml:space="preserve">. </w:t>
      </w:r>
    </w:p>
    <w:p w14:paraId="62179CE8" w14:textId="355CAD5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w:t>
      </w:r>
      <w:r w:rsidR="00700447">
        <w:rPr>
          <w:rFonts w:cs="Calibri"/>
          <w:lang w:eastAsia="en-GB"/>
        </w:rPr>
        <w:t>T</w:t>
      </w:r>
      <w:r w:rsidRPr="0013175B">
        <w:rPr>
          <w:rFonts w:cs="Calibri"/>
          <w:lang w:eastAsia="en-GB"/>
        </w:rPr>
        <w:t>he blind rivet needs some clearance on the blind side, which is the side of mandrel head, when inserted into the holes, before it is applied</w:t>
      </w:r>
      <w:r w:rsidR="00700447">
        <w:rPr>
          <w:rFonts w:cs="Calibri"/>
          <w:lang w:eastAsia="en-GB"/>
        </w:rPr>
        <w:t xml:space="preserve">. </w:t>
      </w:r>
    </w:p>
    <w:p w14:paraId="3CC8E214" w14:textId="3F72D4B9"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w:t>
      </w:r>
      <w:r w:rsidR="00700447">
        <w:rPr>
          <w:rFonts w:cs="Calibri"/>
          <w:lang w:eastAsia="en-GB"/>
        </w:rPr>
        <w:t>T</w:t>
      </w:r>
      <w:r w:rsidRPr="0013175B">
        <w:rPr>
          <w:rFonts w:cs="Calibri"/>
          <w:lang w:eastAsia="en-GB"/>
        </w:rPr>
        <w:t xml:space="preserve">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sual materials: Steel, Stainless Steel, Nickel Copper Alloy (Monel)</w:t>
      </w:r>
      <w:r w:rsidR="00700447">
        <w:rPr>
          <w:rFonts w:cs="Calibri"/>
          <w:lang w:eastAsia="en-GB"/>
        </w:rPr>
        <w:t>,</w:t>
      </w:r>
      <w:r w:rsidRPr="0013175B">
        <w:rPr>
          <w:rFonts w:cs="Calibri"/>
          <w:lang w:eastAsia="en-GB"/>
        </w:rPr>
        <w:t xml:space="preserve"> Copper and several grades of </w:t>
      </w:r>
      <w:r w:rsidR="00A95D5E" w:rsidRPr="0013175B">
        <w:rPr>
          <w:rFonts w:cs="Calibri"/>
          <w:lang w:eastAsia="en-GB"/>
        </w:rPr>
        <w:t>Aluminium</w:t>
      </w:r>
      <w:r w:rsidR="00A95D5E">
        <w:rPr>
          <w:rFonts w:cs="Calibri"/>
          <w:lang w:eastAsia="en-GB"/>
        </w:rPr>
        <w:t>.</w:t>
      </w:r>
    </w:p>
    <w:p w14:paraId="1C7C5741" w14:textId="26C1940E" w:rsidR="00316FAA" w:rsidRPr="0013175B" w:rsidRDefault="00CA06B3" w:rsidP="0013175B">
      <w:pPr>
        <w:pStyle w:val="Note"/>
      </w:pPr>
      <w:r>
        <w:t>Note:</w:t>
      </w:r>
      <w:r>
        <w:tab/>
      </w:r>
      <w:r w:rsidR="00316FAA" w:rsidRPr="0013175B">
        <w:t>I</w:t>
      </w:r>
      <w:r w:rsidR="00700447">
        <w:t>f</w:t>
      </w:r>
      <w:r w:rsidR="00316FAA" w:rsidRPr="0013175B">
        <w:t xml:space="preserve"> material thickness changes in connected parts</w:t>
      </w:r>
      <w:r w:rsidR="00700447">
        <w:t>, this can</w:t>
      </w:r>
      <w:r w:rsidR="00316FAA" w:rsidRPr="0013175B">
        <w:t xml:space="preserve"> lead to other size of blind rivet as joining element</w:t>
      </w:r>
      <w:r w:rsidR="00700447">
        <w:t xml:space="preserve">. </w:t>
      </w:r>
    </w:p>
    <w:p w14:paraId="638FF88B" w14:textId="3F36807C"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 xml:space="preserve">When a blind rivet is applied to join </w:t>
      </w:r>
      <w:r w:rsidR="009639B6">
        <w:rPr>
          <w:rFonts w:cs="Calibri"/>
          <w:lang w:eastAsia="en-GB"/>
        </w:rPr>
        <w:t>two</w:t>
      </w:r>
      <w:r w:rsidRPr="0013175B">
        <w:rPr>
          <w:rFonts w:cs="Calibri"/>
          <w:lang w:eastAsia="en-GB"/>
        </w:rPr>
        <w:t xml:space="preserve"> components which have different mechanical properties</w:t>
      </w:r>
      <w:r w:rsidR="009639B6">
        <w:rPr>
          <w:rFonts w:cs="Calibri"/>
          <w:lang w:eastAsia="en-GB"/>
        </w:rPr>
        <w:t>,</w:t>
      </w:r>
      <w:r w:rsidRPr="0013175B">
        <w:rPr>
          <w:rFonts w:cs="Calibri"/>
          <w:lang w:eastAsia="en-GB"/>
        </w:rPr>
        <w:t xml:space="preserve"> </w:t>
      </w:r>
      <w:r w:rsidR="009639B6">
        <w:rPr>
          <w:rFonts w:cs="Calibri"/>
          <w:lang w:eastAsia="en-GB"/>
        </w:rPr>
        <w:t>e.g.</w:t>
      </w:r>
      <w:r w:rsidRPr="0013175B">
        <w:rPr>
          <w:rFonts w:cs="Calibri"/>
          <w:lang w:eastAsia="en-GB"/>
        </w:rPr>
        <w:t xml:space="preserve"> one of them is thinner </w:t>
      </w:r>
      <w:r w:rsidR="009639B6">
        <w:rPr>
          <w:rFonts w:cs="Calibri"/>
          <w:lang w:eastAsia="en-GB"/>
        </w:rPr>
        <w:t xml:space="preserve">or </w:t>
      </w:r>
      <w:r w:rsidR="009639B6" w:rsidRPr="0013175B">
        <w:rPr>
          <w:rFonts w:cs="Calibri"/>
          <w:lang w:eastAsia="en-GB"/>
        </w:rPr>
        <w:t xml:space="preserve">softer </w:t>
      </w:r>
      <w:r w:rsidRPr="0013175B">
        <w:rPr>
          <w:rFonts w:cs="Calibri"/>
          <w:lang w:eastAsia="en-GB"/>
        </w:rPr>
        <w:t xml:space="preserve">than the other, then the </w:t>
      </w:r>
      <w:r w:rsidR="009639B6" w:rsidRPr="005C2D94">
        <w:t>&lt;</w:t>
      </w:r>
      <w:r w:rsidR="009639B6" w:rsidRPr="00314FD3">
        <w:rPr>
          <w:rStyle w:val="CodeCharacter"/>
        </w:rPr>
        <w:t>normal_direction/&gt;</w:t>
      </w:r>
      <w:r w:rsidRPr="0013175B">
        <w:rPr>
          <w:rFonts w:cs="Calibri"/>
          <w:lang w:eastAsia="en-GB"/>
        </w:rPr>
        <w:t xml:space="preserve"> element will become more important to show the proper setting direction of the rivet as seen in</w:t>
      </w:r>
      <w:r w:rsidR="009639B6">
        <w:rPr>
          <w:rFonts w:cs="Calibri"/>
          <w:lang w:eastAsia="en-GB"/>
        </w:rPr>
        <w:t xml:space="preserve"> </w:t>
      </w:r>
      <w:r w:rsidR="009639B6">
        <w:rPr>
          <w:rFonts w:cs="Calibri"/>
          <w:lang w:eastAsia="en-GB"/>
        </w:rPr>
        <w:fldChar w:fldCharType="begin"/>
      </w:r>
      <w:r w:rsidR="009639B6">
        <w:rPr>
          <w:rFonts w:cs="Calibri"/>
          <w:lang w:eastAsia="en-GB"/>
        </w:rPr>
        <w:instrText xml:space="preserve"> REF _Ref156730085 \h </w:instrText>
      </w:r>
      <w:r w:rsidR="009639B6">
        <w:rPr>
          <w:rFonts w:cs="Calibri"/>
          <w:lang w:eastAsia="en-GB"/>
        </w:rPr>
      </w:r>
      <w:r w:rsidR="009639B6">
        <w:rPr>
          <w:rFonts w:cs="Calibri"/>
          <w:lang w:eastAsia="en-GB"/>
        </w:rPr>
        <w:fldChar w:fldCharType="separate"/>
      </w:r>
      <w:r w:rsidR="0012574E" w:rsidRPr="00F54804">
        <w:t xml:space="preserve">Figure </w:t>
      </w:r>
      <w:r w:rsidR="0012574E">
        <w:rPr>
          <w:noProof/>
        </w:rPr>
        <w:t>11</w:t>
      </w:r>
      <w:r w:rsidR="009639B6">
        <w:rPr>
          <w:rFonts w:cs="Calibri"/>
          <w:lang w:eastAsia="en-GB"/>
        </w:rPr>
        <w:fldChar w:fldCharType="end"/>
      </w:r>
      <w:r w:rsidR="009639B6">
        <w:rPr>
          <w:rFonts w:cs="Calibri"/>
          <w:lang w:eastAsia="en-GB"/>
        </w:rPr>
        <w:t xml:space="preserve">. </w:t>
      </w:r>
    </w:p>
    <w:p w14:paraId="2260D130" w14:textId="59106F8C" w:rsidR="000F2F10" w:rsidRDefault="00D860C8" w:rsidP="009347D6">
      <w:pPr>
        <w:pStyle w:val="Listenabsatz"/>
        <w:keepNext/>
        <w:autoSpaceDE w:val="0"/>
        <w:autoSpaceDN w:val="0"/>
        <w:adjustRightInd w:val="0"/>
        <w:ind w:left="0"/>
        <w:jc w:val="center"/>
        <w:rPr>
          <w:rFonts w:cs="Calibri"/>
          <w:lang w:eastAsia="en-GB"/>
        </w:rPr>
      </w:pPr>
      <w:r>
        <w:rPr>
          <w:noProof/>
        </w:rPr>
        <w:lastRenderedPageBreak/>
        <mc:AlternateContent>
          <mc:Choice Requires="wpg">
            <w:drawing>
              <wp:inline distT="0" distB="0" distL="0" distR="0" wp14:anchorId="3BA22A25" wp14:editId="5EFB56BE">
                <wp:extent cx="5412105" cy="2409871"/>
                <wp:effectExtent l="0" t="0" r="0" b="9525"/>
                <wp:docPr id="2414"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409871"/>
                          <a:chOff x="0" y="1333"/>
                          <a:chExt cx="54121" cy="24098"/>
                        </a:xfrm>
                      </wpg:grpSpPr>
                      <pic:pic xmlns:pic="http://schemas.openxmlformats.org/drawingml/2006/picture">
                        <pic:nvPicPr>
                          <pic:cNvPr id="2415" name="Grafik 1131" descr="Ein Bild, das Handkarren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8404" y="4447"/>
                            <a:ext cx="11064"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6" name="Grafik 1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404" y="11761"/>
                            <a:ext cx="11064" cy="6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7" name="Grafik 1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404" y="19624"/>
                            <a:ext cx="11003" cy="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8" name="Grafik 1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790" y="13818"/>
                            <a:ext cx="13990" cy="58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9" name="Grafik 1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668" y="7350"/>
                            <a:ext cx="14112" cy="5822"/>
                          </a:xfrm>
                          <a:prstGeom prst="rect">
                            <a:avLst/>
                          </a:prstGeom>
                          <a:noFill/>
                          <a:extLst>
                            <a:ext uri="{909E8E84-426E-40DD-AFC4-6F175D3DCCD1}">
                              <a14:hiddenFill xmlns:a14="http://schemas.microsoft.com/office/drawing/2010/main">
                                <a:solidFill>
                                  <a:srgbClr val="FFFFFF"/>
                                </a:solidFill>
                              </a14:hiddenFill>
                            </a:ext>
                          </a:extLst>
                        </pic:spPr>
                      </pic:pic>
                      <wps:wsp>
                        <wps:cNvPr id="2420" name="Textfeld 13"/>
                        <wps:cNvSpPr txBox="1">
                          <a:spLocks noChangeArrowheads="1"/>
                        </wps:cNvSpPr>
                        <wps:spPr bwMode="auto">
                          <a:xfrm>
                            <a:off x="5803" y="1333"/>
                            <a:ext cx="15926"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wps:txbx>
                        <wps:bodyPr rot="0" vert="horz" wrap="none" lIns="0" tIns="0" rIns="0" bIns="0" anchor="ctr" anchorCtr="0" upright="1">
                          <a:spAutoFit/>
                        </wps:bodyPr>
                      </wps:wsp>
                      <wps:wsp>
                        <wps:cNvPr id="2421" name="Textfeld 14"/>
                        <wps:cNvSpPr txBox="1">
                          <a:spLocks noChangeArrowheads="1"/>
                        </wps:cNvSpPr>
                        <wps:spPr bwMode="auto">
                          <a:xfrm>
                            <a:off x="32683" y="1333"/>
                            <a:ext cx="15062"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wps:txbx>
                        <wps:bodyPr rot="0" vert="horz" wrap="none" lIns="0" tIns="0" rIns="0" bIns="0" anchor="ctr" anchorCtr="0" upright="1">
                          <a:spAutoFit/>
                        </wps:bodyPr>
                      </wps:wsp>
                      <wps:wsp>
                        <wps:cNvPr id="2422" name="Textfeld 15"/>
                        <wps:cNvSpPr txBox="1">
                          <a:spLocks noChangeArrowheads="1"/>
                        </wps:cNvSpPr>
                        <wps:spPr bwMode="auto">
                          <a:xfrm>
                            <a:off x="47326" y="7690"/>
                            <a:ext cx="6795"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3" name="Textfeld 16"/>
                        <wps:cNvSpPr txBox="1">
                          <a:spLocks noChangeArrowheads="1"/>
                        </wps:cNvSpPr>
                        <wps:spPr bwMode="auto">
                          <a:xfrm>
                            <a:off x="47326" y="14926"/>
                            <a:ext cx="6795"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wps:txbx>
                        <wps:bodyPr rot="0" vert="horz" wrap="square" lIns="91440" tIns="45720" rIns="91440" bIns="45720" anchor="t" anchorCtr="0" upright="1">
                          <a:spAutoFit/>
                        </wps:bodyPr>
                      </wps:wsp>
                      <wps:wsp>
                        <wps:cNvPr id="2424" name="Textfeld 17"/>
                        <wps:cNvSpPr txBox="1">
                          <a:spLocks noChangeArrowheads="1"/>
                        </wps:cNvSpPr>
                        <wps:spPr bwMode="auto">
                          <a:xfrm>
                            <a:off x="27873" y="8920"/>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5" name="Textfeld 18"/>
                        <wps:cNvSpPr txBox="1">
                          <a:spLocks noChangeArrowheads="1"/>
                        </wps:cNvSpPr>
                        <wps:spPr bwMode="auto">
                          <a:xfrm>
                            <a:off x="27873" y="14926"/>
                            <a:ext cx="6794"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wps:txbx>
                        <wps:bodyPr rot="0" vert="horz" wrap="square" lIns="91440" tIns="45720" rIns="91440" bIns="45720" anchor="t" anchorCtr="0" upright="1">
                          <a:spAutoFit/>
                        </wps:bodyPr>
                      </wps:wsp>
                      <wps:wsp>
                        <wps:cNvPr id="2426" name="Textfeld 19"/>
                        <wps:cNvSpPr txBox="1">
                          <a:spLocks noChangeArrowheads="1"/>
                        </wps:cNvSpPr>
                        <wps:spPr bwMode="auto">
                          <a:xfrm>
                            <a:off x="0" y="5734"/>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wps:txbx>
                        <wps:bodyPr rot="0" vert="horz" wrap="square" lIns="91440" tIns="45720" rIns="91440" bIns="45720" anchor="t" anchorCtr="0" upright="1">
                          <a:spAutoFit/>
                        </wps:bodyPr>
                      </wps:wsp>
                      <wps:wsp>
                        <wps:cNvPr id="2427" name="Textfeld 20"/>
                        <wps:cNvSpPr txBox="1">
                          <a:spLocks noChangeArrowheads="1"/>
                        </wps:cNvSpPr>
                        <wps:spPr bwMode="auto">
                          <a:xfrm>
                            <a:off x="0" y="13169"/>
                            <a:ext cx="8140" cy="32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wps:txbx>
                        <wps:bodyPr rot="0" vert="horz" wrap="square" lIns="91440" tIns="45720" rIns="91440" bIns="45720" anchor="t" anchorCtr="0" upright="1">
                          <a:spAutoFit/>
                        </wps:bodyPr>
                      </wps:wsp>
                      <wps:wsp>
                        <wps:cNvPr id="2428" name="Textfeld 21"/>
                        <wps:cNvSpPr txBox="1">
                          <a:spLocks noChangeArrowheads="1"/>
                        </wps:cNvSpPr>
                        <wps:spPr bwMode="auto">
                          <a:xfrm>
                            <a:off x="0" y="20956"/>
                            <a:ext cx="8140" cy="322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wps:txbx>
                        <wps:bodyPr rot="0" vert="horz" wrap="square" lIns="91440" tIns="45720" rIns="91440" bIns="45720" anchor="t" anchorCtr="0" upright="1">
                          <a:spAutoFit/>
                        </wps:bodyPr>
                      </wps:wsp>
                    </wpg:wgp>
                  </a:graphicData>
                </a:graphic>
              </wp:inline>
            </w:drawing>
          </mc:Choice>
          <mc:Fallback>
            <w:pict>
              <v:group w14:anchorId="3BA22A25" id="Gruppieren 3" o:spid="_x0000_s1092" style="width:426.15pt;height:189.75pt;mso-position-horizontal-relative:char;mso-position-vertical-relative:line" coordorigin=",1333" coordsize="54121,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">
                <v:shape id="Grafik 1131" o:spid="_x0000_s1093" type="#_x0000_t75" alt="Ein Bild, das Handkarren enthält.&#10;&#10;Automatisch generierte Beschreibung" style="position:absolute;left:8404;top:4447;width:11064;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">
                  <v:imagedata r:id="rId51" o:title="Ein Bild, das Handkarren enthält"/>
                </v:shape>
                <v:shape id="Grafik 1132" o:spid="_x0000_s1094" type="#_x0000_t75" style="position:absolute;left:8404;top:11761;width:11064;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">
                  <v:imagedata r:id="rId52" o:title=""/>
                </v:shape>
                <v:shape id="Grafik 1133" o:spid="_x0000_s1095" type="#_x0000_t75" style="position:absolute;left:8404;top:19624;width:11003;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">
                  <v:imagedata r:id="rId53" o:title=""/>
                </v:shape>
                <v:shape id="Grafik 1134" o:spid="_x0000_s1096" type="#_x0000_t75" style="position:absolute;left:34790;top:13818;width:13990;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">
                  <v:imagedata r:id="rId54" o:title=""/>
                </v:shape>
                <v:shape id="Grafik 1135" o:spid="_x0000_s1097" type="#_x0000_t75" style="position:absolute;left:34668;top:7350;width:14112;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">
                  <v:imagedata r:id="rId55" o:title=""/>
                </v:shape>
                <v:shape id="Textfeld 13" o:spid="_x0000_s1098" type="#_x0000_t202" style="position:absolute;left:5803;top:1333;width:15926;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" filled="f" stroked="f">
                  <v:textbox style="mso-fit-shape-to-text:t" inset="0,0,0,0">
                    <w:txbxContent>
                      <w:p w14:paraId="6281D8B2" w14:textId="7FC84D2E"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a) Thin / Thick assembly</w:t>
                        </w:r>
                      </w:p>
                    </w:txbxContent>
                  </v:textbox>
                </v:shape>
                <v:shape id="Textfeld 14" o:spid="_x0000_s1099" type="#_x0000_t202" style="position:absolute;left:32683;top:1333;width:15062;height:24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" filled="f" stroked="f">
                  <v:textbox style="mso-fit-shape-to-text:t" inset="0,0,0,0">
                    <w:txbxContent>
                      <w:p w14:paraId="34571AB0" w14:textId="7089E54F" w:rsidR="000F2F10" w:rsidRPr="009347D6" w:rsidRDefault="009347D6" w:rsidP="000F2F10">
                        <w:pPr>
                          <w:jc w:val="center"/>
                          <w:rPr>
                            <w:rFonts w:asciiTheme="minorHAnsi" w:hAnsi="Calibri" w:cstheme="minorBidi"/>
                            <w:b/>
                            <w:bCs/>
                            <w:iCs/>
                            <w:color w:val="000000" w:themeColor="text1"/>
                            <w:kern w:val="24"/>
                            <w:sz w:val="20"/>
                            <w:szCs w:val="20"/>
                          </w:rPr>
                        </w:pPr>
                        <w:r w:rsidRPr="00B62EE5">
                          <w:rPr>
                            <w:b/>
                          </w:rPr>
                          <w:t>b) Soft / Hard assembly</w:t>
                        </w:r>
                      </w:p>
                    </w:txbxContent>
                  </v:textbox>
                </v:shape>
                <v:shape id="Textfeld 15" o:spid="_x0000_s1100" type="#_x0000_t202" style="position:absolute;left:47326;top:7690;width:679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" fillcolor="white [3212]" stroked="f">
                  <v:textbox style="mso-fit-shape-to-text:t">
                    <w:txbxContent>
                      <w:p w14:paraId="1867381B"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6" o:spid="_x0000_s1101" type="#_x0000_t202" style="position:absolute;left:47326;top:14926;width:679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" fillcolor="white [3212]" stroked="f">
                  <v:textbox style="mso-fit-shape-to-text:t">
                    <w:txbxContent>
                      <w:p w14:paraId="11B65F8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Soft Part</w:t>
                        </w:r>
                      </w:p>
                    </w:txbxContent>
                  </v:textbox>
                </v:shape>
                <v:shape id="Textfeld 17" o:spid="_x0000_s1102" type="#_x0000_t202" style="position:absolute;left:27873;top:8920;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" fillcolor="white [3212]" stroked="f">
                  <v:textbox style="mso-fit-shape-to-text:t">
                    <w:txbxContent>
                      <w:p w14:paraId="408C1460"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18" o:spid="_x0000_s1103" type="#_x0000_t202" style="position:absolute;left:27873;top:14926;width:6794;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" fillcolor="white [3212]" stroked="f">
                  <v:textbox style="mso-fit-shape-to-text:t">
                    <w:txbxContent>
                      <w:p w14:paraId="05586B46"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Poor</w:t>
                        </w:r>
                      </w:p>
                    </w:txbxContent>
                  </v:textbox>
                </v:shape>
                <v:shape id="Textfeld 19" o:spid="_x0000_s1104" type="#_x0000_t202" style="position:absolute;top:5734;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" fillcolor="white [3212]" stroked="f">
                  <v:textbox style="mso-fit-shape-to-text:t">
                    <w:txbxContent>
                      <w:p w14:paraId="33E774C8"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Satisfactory</w:t>
                        </w:r>
                      </w:p>
                    </w:txbxContent>
                  </v:textbox>
                </v:shape>
                <v:shape id="Textfeld 20" o:spid="_x0000_s1105" type="#_x0000_t202" style="position:absolute;top:13169;width:81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" fillcolor="white [3212]" stroked="f">
                  <v:textbox style="mso-fit-shape-to-text:t">
                    <w:txbxContent>
                      <w:p w14:paraId="7DCBAAC2"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Good</w:t>
                        </w:r>
                      </w:p>
                    </w:txbxContent>
                  </v:textbox>
                </v:shape>
                <v:shape id="Textfeld 21" o:spid="_x0000_s1106" type="#_x0000_t202" style="position:absolute;top:20956;width:81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" fillcolor="white [3212]" stroked="f">
                  <v:textbox style="mso-fit-shape-to-text:t">
                    <w:txbxContent>
                      <w:p w14:paraId="3151D444" w14:textId="77777777" w:rsidR="000F2F10" w:rsidRDefault="000F2F10" w:rsidP="000F2F10">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Better</w:t>
                        </w:r>
                      </w:p>
                    </w:txbxContent>
                  </v:textbox>
                </v:shape>
                <w10:anchorlock/>
              </v:group>
            </w:pict>
          </mc:Fallback>
        </mc:AlternateContent>
      </w:r>
    </w:p>
    <w:p w14:paraId="53F0BB22" w14:textId="32C0D60A" w:rsidR="009347D6" w:rsidRPr="00F54804" w:rsidRDefault="009347D6" w:rsidP="00C80DA6">
      <w:pPr>
        <w:keepNext/>
        <w:keepLines/>
        <w:jc w:val="left"/>
      </w:pPr>
      <w:r w:rsidRPr="00922B95">
        <w:rPr>
          <w:b/>
          <w:sz w:val="18"/>
          <w:szCs w:val="18"/>
        </w:rPr>
        <w:t>Key</w:t>
      </w:r>
      <w:r w:rsidRPr="00922B95">
        <w:rPr>
          <w:sz w:val="18"/>
          <w:szCs w:val="18"/>
        </w:rPr>
        <w:t xml:space="preserve"> </w:t>
      </w:r>
      <w:r w:rsidRPr="00922B95">
        <w:rPr>
          <w:sz w:val="18"/>
          <w:szCs w:val="18"/>
        </w:rPr>
        <w:br/>
      </w:r>
      <w:r>
        <w:rPr>
          <w:sz w:val="18"/>
          <w:szCs w:val="18"/>
        </w:rPr>
        <w:t>1</w:t>
      </w:r>
      <w:r w:rsidRPr="00922B95">
        <w:rPr>
          <w:sz w:val="18"/>
          <w:szCs w:val="18"/>
        </w:rPr>
        <w:tab/>
      </w:r>
      <w:r w:rsidRPr="009347D6">
        <w:rPr>
          <w:sz w:val="18"/>
          <w:szCs w:val="18"/>
        </w:rPr>
        <w:t>soft part</w:t>
      </w:r>
      <w:r>
        <w:rPr>
          <w:sz w:val="18"/>
          <w:szCs w:val="18"/>
        </w:rPr>
        <w:t xml:space="preserve"> </w:t>
      </w:r>
      <w:r w:rsidRPr="00922B95">
        <w:rPr>
          <w:sz w:val="18"/>
          <w:szCs w:val="18"/>
        </w:rPr>
        <w:br/>
      </w:r>
      <w:r w:rsidRPr="00347F52">
        <w:rPr>
          <w:vertAlign w:val="superscript"/>
        </w:rPr>
        <w:t>a</w:t>
      </w:r>
      <w:r w:rsidRPr="00922B95">
        <w:rPr>
          <w:sz w:val="18"/>
          <w:szCs w:val="18"/>
        </w:rPr>
        <w:tab/>
      </w:r>
      <w:r w:rsidRPr="009347D6">
        <w:rPr>
          <w:sz w:val="18"/>
          <w:szCs w:val="18"/>
        </w:rPr>
        <w:t>Satisfactory</w:t>
      </w:r>
      <w:r>
        <w:rPr>
          <w:sz w:val="18"/>
          <w:szCs w:val="18"/>
        </w:rPr>
        <w:t xml:space="preserve">. </w:t>
      </w:r>
      <w:r w:rsidRPr="00922B95">
        <w:rPr>
          <w:sz w:val="18"/>
          <w:szCs w:val="18"/>
        </w:rPr>
        <w:br/>
      </w:r>
      <w:r w:rsidRPr="00347F52">
        <w:rPr>
          <w:vertAlign w:val="superscript"/>
        </w:rPr>
        <w:t>b</w:t>
      </w:r>
      <w:r w:rsidRPr="00922B95">
        <w:rPr>
          <w:sz w:val="18"/>
          <w:szCs w:val="18"/>
        </w:rPr>
        <w:tab/>
      </w:r>
      <w:r w:rsidRPr="009347D6">
        <w:rPr>
          <w:sz w:val="18"/>
          <w:szCs w:val="18"/>
        </w:rPr>
        <w:t>Good.</w:t>
      </w:r>
      <w:r>
        <w:rPr>
          <w:sz w:val="18"/>
          <w:szCs w:val="18"/>
        </w:rPr>
        <w:t xml:space="preserve"> </w:t>
      </w:r>
      <w:r w:rsidRPr="00922B95">
        <w:rPr>
          <w:sz w:val="18"/>
          <w:szCs w:val="18"/>
        </w:rPr>
        <w:br/>
      </w:r>
      <w:r w:rsidRPr="00347F52">
        <w:rPr>
          <w:vertAlign w:val="superscript"/>
        </w:rPr>
        <w:t>c</w:t>
      </w:r>
      <w:r w:rsidRPr="00922B95">
        <w:rPr>
          <w:sz w:val="18"/>
          <w:szCs w:val="18"/>
        </w:rPr>
        <w:tab/>
      </w:r>
      <w:r w:rsidRPr="009347D6">
        <w:rPr>
          <w:sz w:val="18"/>
          <w:szCs w:val="18"/>
        </w:rPr>
        <w:t>Better.</w:t>
      </w:r>
      <w:r>
        <w:rPr>
          <w:sz w:val="18"/>
          <w:szCs w:val="18"/>
        </w:rPr>
        <w:t xml:space="preserve">  </w:t>
      </w:r>
      <w:r w:rsidRPr="00922B95">
        <w:rPr>
          <w:sz w:val="18"/>
          <w:szCs w:val="18"/>
        </w:rPr>
        <w:br/>
      </w:r>
      <w:r w:rsidRPr="00347F52">
        <w:rPr>
          <w:vertAlign w:val="superscript"/>
        </w:rPr>
        <w:t>d</w:t>
      </w:r>
      <w:r w:rsidRPr="00922B95">
        <w:rPr>
          <w:sz w:val="18"/>
          <w:szCs w:val="18"/>
        </w:rPr>
        <w:tab/>
      </w:r>
      <w:r w:rsidRPr="009347D6">
        <w:rPr>
          <w:sz w:val="18"/>
          <w:szCs w:val="18"/>
        </w:rPr>
        <w:t>Poor.</w:t>
      </w:r>
      <w:r>
        <w:rPr>
          <w:sz w:val="18"/>
          <w:szCs w:val="18"/>
        </w:rPr>
        <w:t xml:space="preserve"> </w:t>
      </w:r>
    </w:p>
    <w:p w14:paraId="41183AAD" w14:textId="1A32B860" w:rsidR="00C04088" w:rsidRPr="00F54804" w:rsidRDefault="00FC68DB" w:rsidP="00BD52D7">
      <w:pPr>
        <w:pStyle w:val="Beschriftung"/>
      </w:pPr>
      <w:bookmarkStart w:id="632" w:name="_Ref156730085"/>
      <w:bookmarkStart w:id="633" w:name="_Toc3557090"/>
      <w:bookmarkStart w:id="634" w:name="_Toc34747341"/>
      <w:bookmarkStart w:id="635" w:name="_Toc76030532"/>
      <w:bookmarkStart w:id="636" w:name="_Toc94530818"/>
      <w:bookmarkStart w:id="637" w:name="_Ref101266714"/>
      <w:bookmarkStart w:id="638" w:name="_Toc101428217"/>
      <w:bookmarkStart w:id="639" w:name="_Toc159618854"/>
      <w:r w:rsidRPr="00F54804">
        <w:t xml:space="preserve">Figure </w:t>
      </w:r>
      <w:r w:rsidRPr="00F54804">
        <w:fldChar w:fldCharType="begin"/>
      </w:r>
      <w:r w:rsidRPr="00F54804">
        <w:instrText xml:space="preserve"> SEQ Figure \* ARABIC </w:instrText>
      </w:r>
      <w:r w:rsidRPr="00F54804">
        <w:fldChar w:fldCharType="separate"/>
      </w:r>
      <w:r w:rsidR="0012574E">
        <w:rPr>
          <w:noProof/>
        </w:rPr>
        <w:t>11</w:t>
      </w:r>
      <w:r w:rsidRPr="00F54804">
        <w:fldChar w:fldCharType="end"/>
      </w:r>
      <w:bookmarkEnd w:id="632"/>
      <w:r w:rsidR="0019077F">
        <w:t xml:space="preserve"> —</w:t>
      </w:r>
      <w:r w:rsidRPr="00F54804">
        <w:t xml:space="preserve"> </w:t>
      </w:r>
      <w:bookmarkEnd w:id="633"/>
      <w:bookmarkEnd w:id="634"/>
      <w:bookmarkEnd w:id="635"/>
      <w:bookmarkEnd w:id="636"/>
      <w:r w:rsidR="00C04088" w:rsidRPr="00F54804">
        <w:t xml:space="preserve">Assembly </w:t>
      </w:r>
      <w:r w:rsidR="005619B5">
        <w:t>r</w:t>
      </w:r>
      <w:r w:rsidR="00C04088" w:rsidRPr="00F54804">
        <w:t xml:space="preserve">ecommendations for </w:t>
      </w:r>
      <w:r w:rsidR="005619B5">
        <w:t>b</w:t>
      </w:r>
      <w:r w:rsidR="00C04088" w:rsidRPr="00F54804">
        <w:t xml:space="preserve">lind </w:t>
      </w:r>
      <w:r w:rsidR="005619B5">
        <w:t>r</w:t>
      </w:r>
      <w:r w:rsidR="00C04088" w:rsidRPr="00F54804">
        <w:t>ivets</w:t>
      </w:r>
      <w:bookmarkEnd w:id="637"/>
      <w:bookmarkEnd w:id="638"/>
      <w:bookmarkEnd w:id="639"/>
      <w:r w:rsidR="005619B5">
        <w:t xml:space="preserve"> </w:t>
      </w:r>
    </w:p>
    <w:p w14:paraId="635B8D5F" w14:textId="24158F5E" w:rsidR="00FC68DB" w:rsidRPr="005C2D94" w:rsidRDefault="00771813" w:rsidP="00A76BFE">
      <w:pPr>
        <w:pStyle w:val="Example"/>
      </w:pPr>
      <w:r>
        <w:t>Example</w:t>
      </w:r>
      <w:r w:rsidR="009639B6">
        <w:t xml:space="preserve"> </w:t>
      </w:r>
    </w:p>
    <w:p w14:paraId="46738E5E" w14:textId="37D93237" w:rsidR="00FC68DB" w:rsidRPr="0078119D" w:rsidRDefault="00FC68DB" w:rsidP="00B202D2">
      <w:pPr>
        <w:pStyle w:val="XMLCode"/>
        <w:keepNext/>
        <w:keepLines/>
        <w:rPr>
          <w:lang w:val="en-GB"/>
        </w:rPr>
      </w:pPr>
      <w:r w:rsidRPr="0078119D">
        <w:rPr>
          <w:lang w:val="en-GB"/>
        </w:rPr>
        <w:t>&lt;connection_0d label="RVT_2123921"&gt;</w:t>
      </w:r>
    </w:p>
    <w:p w14:paraId="5A2974E7" w14:textId="3AC4B0AA" w:rsidR="00FC68DB" w:rsidRPr="0078119D" w:rsidRDefault="00FC68DB" w:rsidP="00B202D2">
      <w:pPr>
        <w:pStyle w:val="XMLCode"/>
        <w:keepNext/>
        <w:keepLines/>
        <w:rPr>
          <w:lang w:val="en-GB"/>
        </w:rPr>
      </w:pPr>
      <w:r w:rsidRPr="0078119D">
        <w:rPr>
          <w:lang w:val="en-GB"/>
        </w:rPr>
        <w:tab/>
        <w:t>&lt;rivet shaft_diameter="3.35" head_diameter="5.5" head_type="dome" length="4"&gt;</w:t>
      </w:r>
    </w:p>
    <w:p w14:paraId="0376AA13" w14:textId="6C3CBE11" w:rsidR="00FC68DB" w:rsidRPr="0078119D" w:rsidRDefault="00FC68DB" w:rsidP="00B202D2">
      <w:pPr>
        <w:pStyle w:val="XMLCode"/>
        <w:keepNext/>
        <w:keepLines/>
        <w:rPr>
          <w:lang w:val="en-GB"/>
        </w:rPr>
      </w:pPr>
      <w:r w:rsidRPr="0078119D">
        <w:rPr>
          <w:lang w:val="en-GB"/>
        </w:rPr>
        <w:tab/>
      </w:r>
      <w:r w:rsidRPr="0078119D">
        <w:rPr>
          <w:lang w:val="en-GB"/>
        </w:rPr>
        <w:tab/>
        <w:t>&lt;blind min_grip="3" max_grip="3.2" clearance="4.5" material="Steel"/&gt;</w:t>
      </w:r>
    </w:p>
    <w:p w14:paraId="7A673A72" w14:textId="1EBE2CB3"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&lt;normal_direction x="0.0" y="1.5" z="3.0"/&gt;</w:t>
      </w:r>
    </w:p>
    <w:p w14:paraId="653A134F" w14:textId="462376E7" w:rsidR="00FC68DB" w:rsidRPr="002F1E02" w:rsidRDefault="00FC68DB" w:rsidP="0097331B">
      <w:pPr>
        <w:pStyle w:val="XMLCode"/>
        <w:rPr>
          <w:lang w:val="fr-FR"/>
        </w:rPr>
      </w:pPr>
      <w:r w:rsidRPr="0078119D">
        <w:rPr>
          <w:lang w:val="fr-FR"/>
        </w:rPr>
        <w:tab/>
      </w:r>
      <w:r w:rsidRPr="002F1E02">
        <w:rPr>
          <w:lang w:val="fr-FR"/>
        </w:rPr>
        <w:t>&lt;/rivet&gt;</w:t>
      </w:r>
    </w:p>
    <w:p w14:paraId="0003AD1F" w14:textId="41415EA4" w:rsidR="00FC68DB" w:rsidRPr="0078119D" w:rsidRDefault="00FC68DB" w:rsidP="00B202D2">
      <w:pPr>
        <w:pStyle w:val="XMLCode"/>
        <w:keepNext/>
        <w:keepLines/>
        <w:rPr>
          <w:lang w:val="en-GB"/>
        </w:rPr>
      </w:pPr>
      <w:r w:rsidRPr="002F1E02">
        <w:rPr>
          <w:lang w:val="fr-FR"/>
        </w:rPr>
        <w:tab/>
      </w:r>
      <w:r w:rsidRPr="0078119D">
        <w:rPr>
          <w:lang w:val="en-GB"/>
        </w:rPr>
        <w:t>&lt;loc&gt; 1645.83 821.145 616.585 &lt;/loc&gt;</w:t>
      </w:r>
    </w:p>
    <w:p w14:paraId="28153590" w14:textId="07AA7CDF" w:rsidR="00FC68DB" w:rsidRPr="0078119D" w:rsidRDefault="00FC68DB" w:rsidP="00B202D2">
      <w:pPr>
        <w:pStyle w:val="XMLCode"/>
        <w:keepNext/>
        <w:keepLines/>
        <w:rPr>
          <w:lang w:val="en-GB"/>
        </w:rPr>
      </w:pPr>
      <w:r w:rsidRPr="0078119D">
        <w:rPr>
          <w:lang w:val="en-GB"/>
        </w:rPr>
        <w:tab/>
        <w:t>&lt;appdata&gt;</w:t>
      </w:r>
    </w:p>
    <w:p w14:paraId="50B48ABD" w14:textId="43F1FB8B"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0973142" w:rsidR="00FC68DB" w:rsidRPr="0078119D" w:rsidRDefault="00FC68DB" w:rsidP="00B202D2">
      <w:pPr>
        <w:pStyle w:val="XMLCode"/>
        <w:keepNext/>
        <w:keepLines/>
        <w:rPr>
          <w:lang w:val="en-GB"/>
        </w:rPr>
      </w:pPr>
      <w:r w:rsidRPr="0078119D">
        <w:rPr>
          <w:lang w:val="en-GB"/>
        </w:rPr>
        <w:tab/>
        <w:t>&lt;/appdata&gt;</w:t>
      </w:r>
    </w:p>
    <w:p w14:paraId="7A909D94" w14:textId="1975B5A1" w:rsidR="00FC68DB" w:rsidRPr="0078119D" w:rsidRDefault="00FC68DB" w:rsidP="00B202D2">
      <w:pPr>
        <w:pStyle w:val="XMLCode"/>
        <w:rPr>
          <w:lang w:val="en-GB"/>
        </w:rPr>
      </w:pPr>
      <w:r w:rsidRPr="0078119D">
        <w:rPr>
          <w:lang w:val="en-GB"/>
        </w:rPr>
        <w:t>&lt;/connection_0d&gt;</w:t>
      </w:r>
      <w:r w:rsidR="0097331B">
        <w:rPr>
          <w:lang w:val="en-GB"/>
        </w:rPr>
        <w:t xml:space="preserve"> </w:t>
      </w:r>
    </w:p>
    <w:p w14:paraId="76A9ABE8" w14:textId="019A17F8" w:rsidR="00FC68DB" w:rsidRPr="005C2D94" w:rsidRDefault="00FC68DB" w:rsidP="00B202D2">
      <w:pPr>
        <w:pStyle w:val="berschrift3"/>
      </w:pPr>
      <w:bookmarkStart w:id="640" w:name="_Toc428279369"/>
      <w:bookmarkStart w:id="641" w:name="_Toc428965611"/>
      <w:bookmarkStart w:id="642" w:name="_Toc413359587"/>
      <w:bookmarkStart w:id="643" w:name="_Toc3556979"/>
      <w:bookmarkStart w:id="644" w:name="_Toc34747229"/>
      <w:bookmarkStart w:id="645" w:name="_Toc77102044"/>
      <w:bookmarkStart w:id="646" w:name="_Toc159618775"/>
      <w:bookmarkEnd w:id="640"/>
      <w:bookmarkEnd w:id="641"/>
      <w:r w:rsidRPr="00F54804">
        <w:lastRenderedPageBreak/>
        <w:t>Self-Piercing Rivets</w:t>
      </w:r>
      <w:bookmarkEnd w:id="642"/>
      <w:bookmarkEnd w:id="643"/>
      <w:bookmarkEnd w:id="644"/>
      <w:bookmarkEnd w:id="645"/>
      <w:bookmarkEnd w:id="646"/>
    </w:p>
    <w:p w14:paraId="000BE85B" w14:textId="0E887C8E" w:rsidR="00FC68DB" w:rsidRDefault="00FC68DB" w:rsidP="00EC3ABD">
      <w:pPr>
        <w:keepNext/>
      </w:pPr>
      <w:r w:rsidRPr="005C2D94">
        <w:t>A self-piercing rivet is a special kind of rivet which does not need a pre-drilled hole. Originally a hollow cylinder with a cap on one end, it deforms together with the material it is pushed into</w:t>
      </w:r>
      <w:r w:rsidR="00B078D2" w:rsidRPr="00E956F7">
        <w:rPr>
          <w:szCs w:val="24"/>
        </w:rPr>
        <w:t xml:space="preserve"> </w:t>
      </w:r>
      <w:r w:rsidR="00B078D2">
        <w:rPr>
          <w:szCs w:val="24"/>
        </w:rPr>
        <w:t xml:space="preserve">as shown </w:t>
      </w:r>
      <w:r w:rsidR="0027129A">
        <w:rPr>
          <w:szCs w:val="24"/>
        </w:rPr>
        <w:t xml:space="preserve">below </w:t>
      </w:r>
      <w:r w:rsidR="00B078D2">
        <w:rPr>
          <w:szCs w:val="24"/>
        </w:rPr>
        <w:t xml:space="preserve">in </w:t>
      </w:r>
      <w:r w:rsidR="00B078D2">
        <w:rPr>
          <w:szCs w:val="24"/>
        </w:rPr>
        <w:fldChar w:fldCharType="begin"/>
      </w:r>
      <w:r w:rsidR="00B078D2">
        <w:rPr>
          <w:szCs w:val="24"/>
        </w:rPr>
        <w:instrText xml:space="preserve"> REF _Ref156730560 \h </w:instrText>
      </w:r>
      <w:r w:rsidR="00B078D2">
        <w:rPr>
          <w:szCs w:val="24"/>
        </w:rPr>
      </w:r>
      <w:r w:rsidR="00B078D2">
        <w:rPr>
          <w:szCs w:val="24"/>
        </w:rPr>
        <w:fldChar w:fldCharType="separate"/>
      </w:r>
      <w:r w:rsidR="0012574E" w:rsidRPr="00F54804">
        <w:t xml:space="preserve">Figure </w:t>
      </w:r>
      <w:r w:rsidR="0012574E">
        <w:rPr>
          <w:noProof/>
        </w:rPr>
        <w:t>12</w:t>
      </w:r>
      <w:r w:rsidR="00B078D2">
        <w:rPr>
          <w:szCs w:val="24"/>
        </w:rPr>
        <w:fldChar w:fldCharType="end"/>
      </w:r>
      <w:r w:rsidRPr="005C2D94">
        <w:t xml:space="preserve">: </w:t>
      </w:r>
    </w:p>
    <w:p w14:paraId="240E9EA0" w14:textId="373C2412" w:rsidR="009B0AE2" w:rsidRDefault="009B0AE2" w:rsidP="009B0AE2">
      <w:pPr>
        <w:keepNext/>
        <w:spacing w:after="0"/>
        <w:jc w:val="center"/>
      </w:pPr>
      <w:r>
        <w:rPr>
          <w:noProof/>
        </w:rPr>
        <mc:AlternateContent>
          <mc:Choice Requires="wpg">
            <w:drawing>
              <wp:inline distT="0" distB="0" distL="0" distR="0" wp14:anchorId="1940A1BB" wp14:editId="5F893895">
                <wp:extent cx="4553585" cy="2065655"/>
                <wp:effectExtent l="0" t="0" r="0" b="0"/>
                <wp:docPr id="2386"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2065655"/>
                          <a:chOff x="0" y="0"/>
                          <a:chExt cx="72904" cy="31633"/>
                        </a:xfrm>
                      </wpg:grpSpPr>
                      <pic:pic xmlns:pic="http://schemas.openxmlformats.org/drawingml/2006/picture">
                        <pic:nvPicPr>
                          <pic:cNvPr id="2387" name="Grafik 278" descr="Ein Bild, das Rad, Zahnrad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9517"/>
                            <a:ext cx="34385" cy="11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8" name="Grafik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651" y="1071"/>
                            <a:ext cx="25995" cy="25956"/>
                          </a:xfrm>
                          <a:prstGeom prst="rect">
                            <a:avLst/>
                          </a:prstGeom>
                          <a:noFill/>
                          <a:extLst>
                            <a:ext uri="{909E8E84-426E-40DD-AFC4-6F175D3DCCD1}">
                              <a14:hiddenFill xmlns:a14="http://schemas.microsoft.com/office/drawing/2010/main">
                                <a:solidFill>
                                  <a:srgbClr val="FFFFFF"/>
                                </a:solidFill>
                              </a14:hiddenFill>
                            </a:ext>
                          </a:extLst>
                        </pic:spPr>
                      </pic:pic>
                      <wps:wsp>
                        <wps:cNvPr id="2389" name="Gerader Verbinder 280"/>
                        <wps:cNvCnPr>
                          <a:cxnSpLocks noChangeShapeType="1"/>
                        </wps:cNvCnPr>
                        <wps:spPr bwMode="auto">
                          <a:xfrm>
                            <a:off x="24400" y="16551"/>
                            <a:ext cx="0" cy="822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0" name="Gerader Verbinder 281"/>
                        <wps:cNvCnPr>
                          <a:cxnSpLocks/>
                        </wps:cNvCnPr>
                        <wps:spPr bwMode="auto">
                          <a:xfrm>
                            <a:off x="26000" y="18517"/>
                            <a:ext cx="0" cy="6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1" name="Gerader Verbinder 282"/>
                        <wps:cNvCnPr>
                          <a:cxnSpLocks/>
                        </wps:cNvCnPr>
                        <wps:spPr bwMode="auto">
                          <a:xfrm>
                            <a:off x="20101"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2" name="Gerader Verbinder 283"/>
                        <wps:cNvCnPr>
                          <a:cxnSpLocks/>
                        </wps:cNvCnPr>
                        <wps:spPr bwMode="auto">
                          <a:xfrm flipH="1">
                            <a:off x="26000" y="23436"/>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3" name="Textfeld 15"/>
                        <wps:cNvSpPr txBox="1">
                          <a:spLocks noChangeArrowheads="1"/>
                        </wps:cNvSpPr>
                        <wps:spPr bwMode="auto">
                          <a:xfrm>
                            <a:off x="25537" y="20120"/>
                            <a:ext cx="13398"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wps:txbx>
                        <wps:bodyPr rot="0" vert="horz" wrap="square" lIns="91440" tIns="45720" rIns="91440" bIns="45720" anchor="t" anchorCtr="0" upright="1">
                          <a:noAutofit/>
                        </wps:bodyPr>
                      </wps:wsp>
                      <wps:wsp>
                        <wps:cNvPr id="2394" name="Gerader Verbinder 285"/>
                        <wps:cNvCnPr>
                          <a:cxnSpLocks/>
                        </wps:cNvCnPr>
                        <wps:spPr bwMode="auto">
                          <a:xfrm>
                            <a:off x="26477"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5" name="Gerader Verbinder 286"/>
                        <wps:cNvCnPr>
                          <a:cxnSpLocks/>
                        </wps:cNvCnPr>
                        <wps:spPr bwMode="auto">
                          <a:xfrm>
                            <a:off x="8053" y="5591"/>
                            <a:ext cx="1842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96" name="Gerader Verbinder 287"/>
                        <wps:cNvCnPr>
                          <a:cxnSpLocks/>
                        </wps:cNvCnPr>
                        <wps:spPr bwMode="auto">
                          <a:xfrm>
                            <a:off x="8053" y="4403"/>
                            <a:ext cx="0" cy="51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97" name="Textfeld 23"/>
                        <wps:cNvSpPr txBox="1">
                          <a:spLocks noChangeArrowheads="1"/>
                        </wps:cNvSpPr>
                        <wps:spPr bwMode="auto">
                          <a:xfrm>
                            <a:off x="7567" y="744"/>
                            <a:ext cx="20232" cy="4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wps:txbx>
                        <wps:bodyPr rot="0" vert="horz" wrap="square" lIns="91440" tIns="45720" rIns="91440" bIns="45720" anchor="t" anchorCtr="0" upright="1">
                          <a:noAutofit/>
                        </wps:bodyPr>
                      </wps:wsp>
                      <wpg:grpSp>
                        <wpg:cNvPr id="2398" name="Gruppieren 291"/>
                        <wpg:cNvGrpSpPr>
                          <a:grpSpLocks/>
                        </wpg:cNvGrpSpPr>
                        <wpg:grpSpPr bwMode="auto">
                          <a:xfrm rot="5400000">
                            <a:off x="306" y="15268"/>
                            <a:ext cx="9958" cy="8229"/>
                            <a:chOff x="305" y="15268"/>
                            <a:chExt cx="9958" cy="8229"/>
                          </a:xfrm>
                        </wpg:grpSpPr>
                        <wps:wsp>
                          <wps:cNvPr id="2399" name="Gerader Verbinder 292"/>
                          <wps:cNvCnPr>
                            <a:cxnSpLocks noChangeShapeType="1"/>
                          </wps:cNvCnPr>
                          <wps:spPr bwMode="auto">
                            <a:xfrm>
                              <a:off x="4604" y="15268"/>
                              <a:ext cx="0" cy="823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0" name="Gerader Verbinder 294"/>
                          <wps:cNvCnPr>
                            <a:cxnSpLocks/>
                          </wps:cNvCnPr>
                          <wps:spPr bwMode="auto">
                            <a:xfrm rot="16200000" flipH="1">
                              <a:off x="1850" y="19383"/>
                              <a:ext cx="82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1" name="Gerader Verbinder 297"/>
                          <wps:cNvCnPr>
                            <a:cxnSpLocks/>
                          </wps:cNvCnPr>
                          <wps:spPr bwMode="auto">
                            <a:xfrm>
                              <a:off x="305" y="22153"/>
                              <a:ext cx="4299"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2" name="Gerader Verbinder 299"/>
                          <wps:cNvCnPr>
                            <a:cxnSpLocks/>
                          </wps:cNvCnPr>
                          <wps:spPr bwMode="auto">
                            <a:xfrm flipH="1">
                              <a:off x="5965" y="22153"/>
                              <a:ext cx="4298"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403" name="Textfeld 30"/>
                        <wps:cNvSpPr txBox="1">
                          <a:spLocks noChangeArrowheads="1"/>
                        </wps:cNvSpPr>
                        <wps:spPr bwMode="auto">
                          <a:xfrm>
                            <a:off x="736" y="21396"/>
                            <a:ext cx="10309" cy="7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wps:txbx>
                        <wps:bodyPr rot="0" vert="horz" wrap="square" lIns="91440" tIns="45720" rIns="91440" bIns="45720" anchor="t" anchorCtr="0" upright="1">
                          <a:noAutofit/>
                        </wps:bodyPr>
                      </wps:wsp>
                      <wps:wsp>
                        <wps:cNvPr id="2404" name="Gerader Verbinder 301"/>
                        <wps:cNvCnPr>
                          <a:cxnSpLocks/>
                        </wps:cNvCnPr>
                        <wps:spPr bwMode="auto">
                          <a:xfrm>
                            <a:off x="10848" y="28431"/>
                            <a:ext cx="1255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405" name="Gerader Verbinder 302"/>
                        <wps:cNvCnPr>
                          <a:cxnSpLocks/>
                        </wps:cNvCnPr>
                        <wps:spPr bwMode="auto">
                          <a:xfrm flipV="1">
                            <a:off x="1084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6" name="Textfeld 34"/>
                        <wps:cNvSpPr txBox="1">
                          <a:spLocks noChangeArrowheads="1"/>
                        </wps:cNvSpPr>
                        <wps:spPr bwMode="auto">
                          <a:xfrm>
                            <a:off x="11196" y="25050"/>
                            <a:ext cx="12204" cy="6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wps:txbx>
                        <wps:bodyPr rot="0" vert="horz" wrap="square" lIns="91440" tIns="45720" rIns="91440" bIns="45720" anchor="t" anchorCtr="0" upright="1">
                          <a:noAutofit/>
                        </wps:bodyPr>
                      </wps:wsp>
                      <wps:wsp>
                        <wps:cNvPr id="2407" name="Gerader Verbinder 304"/>
                        <wps:cNvCnPr>
                          <a:cxnSpLocks/>
                        </wps:cNvCnPr>
                        <wps:spPr bwMode="auto">
                          <a:xfrm flipV="1">
                            <a:off x="23398" y="13578"/>
                            <a:ext cx="0" cy="1624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08" name="Gerade Verbindung mit Pfeil 305"/>
                        <wps:cNvCnPr>
                          <a:cxnSpLocks noChangeShapeType="1"/>
                        </wps:cNvCnPr>
                        <wps:spPr bwMode="auto">
                          <a:xfrm flipH="1">
                            <a:off x="56139" y="2462"/>
                            <a:ext cx="6287" cy="194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09" name="Textfeld 42"/>
                        <wps:cNvSpPr txBox="1">
                          <a:spLocks noChangeArrowheads="1"/>
                        </wps:cNvSpPr>
                        <wps:spPr bwMode="auto">
                          <a:xfrm>
                            <a:off x="61327" y="0"/>
                            <a:ext cx="9252" cy="4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wps:txbx>
                        <wps:bodyPr rot="0" vert="horz" wrap="square" lIns="91440" tIns="45720" rIns="91440" bIns="45720" anchor="t" anchorCtr="0" upright="1">
                          <a:noAutofit/>
                        </wps:bodyPr>
                      </wps:wsp>
                      <wps:wsp>
                        <wps:cNvPr id="2410" name="Gerade Verbindung mit Pfeil 307"/>
                        <wps:cNvCnPr>
                          <a:cxnSpLocks/>
                        </wps:cNvCnPr>
                        <wps:spPr bwMode="auto">
                          <a:xfrm>
                            <a:off x="46730" y="4403"/>
                            <a:ext cx="3632" cy="310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1" name="Textfeld 45"/>
                        <wps:cNvSpPr txBox="1">
                          <a:spLocks noChangeArrowheads="1"/>
                        </wps:cNvSpPr>
                        <wps:spPr bwMode="auto">
                          <a:xfrm>
                            <a:off x="40000" y="1071"/>
                            <a:ext cx="996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wps:txbx>
                        <wps:bodyPr rot="0" vert="horz" wrap="square" lIns="91440" tIns="45720" rIns="91440" bIns="45720" anchor="t" anchorCtr="0" upright="1">
                          <a:noAutofit/>
                        </wps:bodyPr>
                      </wps:wsp>
                      <wps:wsp>
                        <wps:cNvPr id="2412" name="Gerade Verbindung mit Pfeil 309"/>
                        <wps:cNvCnPr>
                          <a:cxnSpLocks/>
                        </wps:cNvCnPr>
                        <wps:spPr bwMode="auto">
                          <a:xfrm flipH="1">
                            <a:off x="59984" y="14404"/>
                            <a:ext cx="4746" cy="115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13" name="Textfeld 48"/>
                        <wps:cNvSpPr txBox="1">
                          <a:spLocks noChangeArrowheads="1"/>
                        </wps:cNvSpPr>
                        <wps:spPr bwMode="auto">
                          <a:xfrm>
                            <a:off x="62845" y="11900"/>
                            <a:ext cx="10059" cy="4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wps:txbx>
                        <wps:bodyPr rot="0" vert="horz" wrap="square" lIns="91440" tIns="45720" rIns="91440" bIns="45720" anchor="t" anchorCtr="0" upright="1">
                          <a:noAutofit/>
                        </wps:bodyPr>
                      </wps:wsp>
                    </wpg:wgp>
                  </a:graphicData>
                </a:graphic>
              </wp:inline>
            </w:drawing>
          </mc:Choice>
          <mc:Fallback>
            <w:pict>
              <v:group w14:anchorId="1940A1BB" id="Group 743" o:spid="_x0000_s1107" style="width:358.55pt;height:162.65pt;mso-position-horizontal-relative:char;mso-position-vertical-relative:line" coordsize="72904,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">
                <v:shape id="Grafik 278" o:spid="_x0000_s1108" type="#_x0000_t75" alt="Ein Bild, das Rad, Zahnrad enthält.&#10;&#10;Automatisch generierte Beschreibung" style="position:absolute;top:9517;width:3438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">
                  <v:imagedata r:id="rId58" o:title="Ein Bild, das Rad, Zahnrad enthält"/>
                </v:shape>
                <v:shape id="Grafik 279" o:spid="_x0000_s1109" type="#_x0000_t75" style="position:absolute;left:43651;top:1071;width:25995;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">
                  <v:imagedata r:id="rId59" o:title=""/>
                </v:shape>
                <v:line id="Gerader Verbinder 280" o:spid="_x0000_s1110" style="position:absolute;visibility:visible;mso-wrap-style:square" from="24400,16551" to="244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" strokecolor="black [3213]" strokeweight=".5pt">
                  <v:stroke joinstyle="miter"/>
                </v:line>
                <v:line id="Gerader Verbinder 281" o:spid="_x0000_s1111" style="position:absolute;visibility:visible;mso-wrap-style:square" from="26000,18517" to="26000,2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" strokecolor="black [3213]" strokeweight=".5pt">
                  <v:stroke joinstyle="miter"/>
                  <o:lock v:ext="edit" shapetype="f"/>
                </v:line>
                <v:line id="Gerader Verbinder 282" o:spid="_x0000_s1112" style="position:absolute;visibility:visible;mso-wrap-style:square" from="20101,23436" to="24400,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" strokecolor="black [3213]" strokeweight=".5pt">
                  <v:stroke endarrow="block" joinstyle="miter"/>
                  <o:lock v:ext="edit" shapetype="f"/>
                </v:line>
                <v:line id="Gerader Verbinder 283" o:spid="_x0000_s1113" style="position:absolute;flip:x;visibility:visible;mso-wrap-style:square" from="26000,23436" to="30299,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" strokecolor="black [3213]" strokeweight=".5pt">
                  <v:stroke endarrow="block" joinstyle="miter"/>
                  <o:lock v:ext="edit" shapetype="f"/>
                </v:line>
                <v:shape id="Textfeld 15" o:spid="_x0000_s1114" type="#_x0000_t202" style="position:absolute;left:25537;top:20120;width:13398;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4051264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undercut</w:t>
                        </w:r>
                      </w:p>
                    </w:txbxContent>
                  </v:textbox>
                </v:shape>
                <v:line id="Gerader Verbinder 285" o:spid="_x0000_s1115" style="position:absolute;visibility:visible;mso-wrap-style:square" from="26477,4403" to="26477,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" strokecolor="black [3213]" strokeweight=".5pt">
                  <v:stroke joinstyle="miter"/>
                  <o:lock v:ext="edit" shapetype="f"/>
                </v:line>
                <v:line id="Gerader Verbinder 286" o:spid="_x0000_s1116" style="position:absolute;visibility:visible;mso-wrap-style:square" from="8053,5591" to="26477,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" strokecolor="black [3213]" strokeweight=".5pt">
                  <v:stroke startarrow="block" endarrow="block" joinstyle="miter"/>
                  <o:lock v:ext="edit" shapetype="f"/>
                </v:line>
                <v:line id="Gerader Verbinder 287" o:spid="_x0000_s1117" style="position:absolute;visibility:visible;mso-wrap-style:square" from="8053,4403" to="8053,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" strokecolor="black [3213]" strokeweight=".5pt">
                  <v:stroke joinstyle="miter"/>
                  <o:lock v:ext="edit" shapetype="f"/>
                </v:line>
                <v:shape id="Textfeld 23" o:spid="_x0000_s1118" type="#_x0000_t202" style="position:absolute;left:7567;top:744;width:20232;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" filled="f" stroked="f">
                  <v:textbox>
                    <w:txbxContent>
                      <w:p w14:paraId="04360F9E" w14:textId="77777777" w:rsidR="009B0AE2" w:rsidRPr="0027129A" w:rsidRDefault="009B0AE2" w:rsidP="009B0AE2">
                        <w:pPr>
                          <w:jc w:val="center"/>
                          <w:rPr>
                            <w:rFonts w:asciiTheme="minorHAnsi" w:hAnsi="Calibri" w:cstheme="minorBidi"/>
                            <w:color w:val="000000" w:themeColor="text1"/>
                            <w:kern w:val="24"/>
                            <w:sz w:val="16"/>
                            <w:szCs w:val="16"/>
                          </w:rPr>
                        </w:pPr>
                        <w:r w:rsidRPr="0027129A">
                          <w:rPr>
                            <w:rFonts w:asciiTheme="minorHAnsi" w:hAnsi="Calibri" w:cstheme="minorBidi"/>
                            <w:color w:val="000000" w:themeColor="text1"/>
                            <w:kern w:val="24"/>
                            <w:sz w:val="16"/>
                            <w:szCs w:val="16"/>
                          </w:rPr>
                          <w:t>rivet head diameter</w:t>
                        </w:r>
                      </w:p>
                    </w:txbxContent>
                  </v:textbox>
                </v:shape>
                <v:group id="Gruppieren 291" o:spid="_x0000_s1119" style="position:absolute;left:306;top:15268;width:9958;height:8229;rotation:90" coordorigin="305,15268" coordsize="9958,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">
                  <v:line id="Gerader Verbinder 292" o:spid="_x0000_s1120" style="position:absolute;visibility:visible;mso-wrap-style:square" from="4604,15268" to="4604,23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" strokecolor="black [3213]" strokeweight=".5pt">
                    <v:stroke joinstyle="miter"/>
                  </v:line>
                  <v:line id="Gerader Verbinder 294" o:spid="_x0000_s1121" style="position:absolute;rotation:90;flip:x;visibility:visible;mso-wrap-style:square" from="1850,19383" to="10080,19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" strokecolor="black [3213]" strokeweight=".5pt">
                    <v:stroke joinstyle="miter"/>
                    <o:lock v:ext="edit" shapetype="f"/>
                  </v:line>
                  <v:line id="Gerader Verbinder 297" o:spid="_x0000_s1122" style="position:absolute;visibility:visible;mso-wrap-style:square" from="305,22153" to="4604,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" strokecolor="black [3213]" strokeweight=".5pt">
                    <v:stroke endarrow="block" joinstyle="miter"/>
                    <o:lock v:ext="edit" shapetype="f"/>
                  </v:line>
                  <v:line id="Gerader Verbinder 299" o:spid="_x0000_s1123" style="position:absolute;flip:x;visibility:visible;mso-wrap-style:square" from="5965,22153" to="10263,2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" strokecolor="black [3213]" strokeweight=".5pt">
                    <v:stroke endarrow="block" joinstyle="miter"/>
                    <o:lock v:ext="edit" shapetype="f"/>
                  </v:line>
                </v:group>
                <v:shape id="Textfeld 30" o:spid="_x0000_s1124" type="#_x0000_t202" style="position:absolute;left:736;top:21396;width:10309;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2901DF1D"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bottom thickness</w:t>
                        </w:r>
                      </w:p>
                    </w:txbxContent>
                  </v:textbox>
                </v:shape>
                <v:line id="Gerader Verbinder 301" o:spid="_x0000_s1125" style="position:absolute;visibility:visible;mso-wrap-style:square" from="10848,28431" to="23398,2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" strokecolor="black [3213]" strokeweight=".5pt">
                  <v:stroke startarrow="block" endarrow="block" joinstyle="miter"/>
                  <o:lock v:ext="edit" shapetype="f"/>
                </v:line>
                <v:line id="Gerader Verbinder 302" o:spid="_x0000_s1126" style="position:absolute;flip:y;visibility:visible;mso-wrap-style:square" from="10848,13578" to="1084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" strokecolor="black [3213]" strokeweight=".5pt">
                  <v:stroke joinstyle="miter"/>
                  <o:lock v:ext="edit" shapetype="f"/>
                </v:line>
                <v:shape id="Textfeld 34" o:spid="_x0000_s1127" type="#_x0000_t202" style="position:absolute;left:11196;top:25050;width:1220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" filled="f" stroked="f">
                  <v:textbox>
                    <w:txbxContent>
                      <w:p w14:paraId="47D936A6"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rivet diameter</w:t>
                        </w:r>
                      </w:p>
                      <w:p w14:paraId="73125358" w14:textId="77777777" w:rsidR="009B0AE2" w:rsidRDefault="009B0AE2" w:rsidP="009B0AE2">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(undeformed)</w:t>
                        </w:r>
                      </w:p>
                    </w:txbxContent>
                  </v:textbox>
                </v:shape>
                <v:line id="Gerader Verbinder 304" o:spid="_x0000_s1128" style="position:absolute;flip:y;visibility:visible;mso-wrap-style:square" from="23398,13578" to="23398,2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" strokecolor="black [3213]" strokeweight=".5pt">
                  <v:stroke joinstyle="miter"/>
                  <o:lock v:ext="edit" shapetype="f"/>
                </v:line>
                <v:shapetype id="_x0000_t32" coordsize="21600,21600" o:spt="32" o:oned="t" path="m,l21600,21600e" filled="f">
                  <v:path arrowok="t" fillok="f" o:connecttype="none"/>
                  <o:lock v:ext="edit" shapetype="t"/>
                </v:shapetype>
                <v:shape id="Gerade Verbindung mit Pfeil 305" o:spid="_x0000_s1129" type="#_x0000_t32" style="position:absolute;left:56139;top:2462;width:6287;height:19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" strokecolor="black [3200]" strokeweight=".5pt">
                  <v:stroke endarrow="block" joinstyle="miter"/>
                </v:shape>
                <v:shape id="Textfeld 42" o:spid="_x0000_s1130" type="#_x0000_t202" style="position:absolute;left:61327;width:9252;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21145D64"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punch</w:t>
                        </w:r>
                      </w:p>
                    </w:txbxContent>
                  </v:textbox>
                </v:shape>
                <v:shape id="Gerade Verbindung mit Pfeil 307" o:spid="_x0000_s1131" type="#_x0000_t32" style="position:absolute;left:46730;top:4403;width:3632;height:3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" strokecolor="black [3200]" strokeweight=".5pt">
                  <v:stroke endarrow="block" joinstyle="miter"/>
                  <o:lock v:ext="edit" shapetype="f"/>
                </v:shape>
                <v:shape id="Textfeld 45" o:spid="_x0000_s1132" type="#_x0000_t202" style="position:absolute;left:40000;top:1071;width:9962;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" filled="f" stroked="f">
                  <v:textbox>
                    <w:txbxContent>
                      <w:p w14:paraId="254F9A13" w14:textId="77777777" w:rsidR="009B0AE2" w:rsidRDefault="009B0AE2" w:rsidP="009B0AE2">
                        <w:pPr>
                          <w:jc w:val="center"/>
                          <w:rPr>
                            <w:rFonts w:asciiTheme="minorHAnsi" w:hAnsi="Calibri" w:cstheme="minorBidi"/>
                            <w:color w:val="000000" w:themeColor="text1"/>
                            <w:kern w:val="24"/>
                            <w:sz w:val="20"/>
                            <w:szCs w:val="20"/>
                          </w:rPr>
                        </w:pPr>
                        <w:r w:rsidRPr="00EC3ABD">
                          <w:rPr>
                            <w:rFonts w:asciiTheme="minorHAnsi" w:hAnsi="Calibri" w:cstheme="minorBidi"/>
                            <w:color w:val="000000" w:themeColor="text1"/>
                            <w:kern w:val="24"/>
                            <w:sz w:val="16"/>
                            <w:szCs w:val="16"/>
                          </w:rPr>
                          <w:t xml:space="preserve">blank </w:t>
                        </w:r>
                        <w:r w:rsidRPr="0027129A">
                          <w:rPr>
                            <w:rFonts w:asciiTheme="minorHAnsi" w:hAnsi="Calibri" w:cstheme="minorBidi"/>
                            <w:color w:val="000000" w:themeColor="text1"/>
                            <w:kern w:val="24"/>
                            <w:sz w:val="16"/>
                            <w:szCs w:val="16"/>
                          </w:rPr>
                          <w:t>holder</w:t>
                        </w:r>
                      </w:p>
                    </w:txbxContent>
                  </v:textbox>
                </v:shape>
                <v:shape id="Gerade Verbindung mit Pfeil 309" o:spid="_x0000_s1133" type="#_x0000_t32" style="position:absolute;left:59984;top:14404;width:4746;height:1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" strokecolor="black [3200]" strokeweight=".5pt">
                  <v:stroke endarrow="block" joinstyle="miter"/>
                  <o:lock v:ext="edit" shapetype="f"/>
                </v:shape>
                <v:shape id="Textfeld 48" o:spid="_x0000_s1134" type="#_x0000_t202" style="position:absolute;left:62845;top:11900;width:10059;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79D68F15" w14:textId="77777777" w:rsidR="009B0AE2" w:rsidRPr="00EC3ABD" w:rsidRDefault="009B0AE2" w:rsidP="009B0AE2">
                        <w:pPr>
                          <w:jc w:val="center"/>
                          <w:rPr>
                            <w:rFonts w:asciiTheme="minorHAnsi" w:hAnsi="Calibri" w:cstheme="minorBidi"/>
                            <w:color w:val="000000" w:themeColor="text1"/>
                            <w:kern w:val="24"/>
                            <w:sz w:val="16"/>
                            <w:szCs w:val="16"/>
                          </w:rPr>
                        </w:pPr>
                        <w:r w:rsidRPr="00EC3ABD">
                          <w:rPr>
                            <w:rFonts w:asciiTheme="minorHAnsi" w:hAnsi="Calibri" w:cstheme="minorBidi"/>
                            <w:color w:val="000000" w:themeColor="text1"/>
                            <w:kern w:val="24"/>
                            <w:sz w:val="16"/>
                            <w:szCs w:val="16"/>
                          </w:rPr>
                          <w:t>die</w:t>
                        </w:r>
                      </w:p>
                    </w:txbxContent>
                  </v:textbox>
                </v:shape>
                <w10:anchorlock/>
              </v:group>
            </w:pict>
          </mc:Fallback>
        </mc:AlternateContent>
      </w:r>
    </w:p>
    <w:p w14:paraId="2E4C8811" w14:textId="297B9066" w:rsidR="009B0AE2" w:rsidRPr="00870F4B" w:rsidRDefault="009B0AE2" w:rsidP="00C80DA6">
      <w:pPr>
        <w:keepNext/>
        <w:keepLines/>
        <w:jc w:val="left"/>
        <w:rPr>
          <w:sz w:val="18"/>
          <w:szCs w:val="18"/>
        </w:rPr>
      </w:pPr>
      <w:r w:rsidRPr="00922B95">
        <w:rPr>
          <w:b/>
          <w:sz w:val="18"/>
          <w:szCs w:val="18"/>
        </w:rPr>
        <w:t>Key</w:t>
      </w:r>
      <w:r w:rsidRPr="00922B95">
        <w:rPr>
          <w:sz w:val="18"/>
          <w:szCs w:val="18"/>
        </w:rPr>
        <w:t xml:space="preserve"> </w:t>
      </w:r>
      <w:r w:rsidRPr="00922B95">
        <w:rPr>
          <w:sz w:val="18"/>
          <w:szCs w:val="18"/>
        </w:rPr>
        <w:br/>
      </w:r>
      <w:r w:rsidR="00870F4B" w:rsidRPr="00870F4B">
        <w:rPr>
          <w:sz w:val="18"/>
          <w:szCs w:val="18"/>
        </w:rPr>
        <w:t>1</w:t>
      </w:r>
      <w:r w:rsidRPr="00870F4B">
        <w:rPr>
          <w:sz w:val="18"/>
          <w:szCs w:val="18"/>
        </w:rPr>
        <w:tab/>
      </w:r>
      <w:r w:rsidR="00870F4B" w:rsidRPr="00870F4B">
        <w:rPr>
          <w:sz w:val="18"/>
          <w:szCs w:val="18"/>
        </w:rPr>
        <w:t>rivet head diameter</w:t>
      </w:r>
      <w:r w:rsidRPr="00870F4B">
        <w:rPr>
          <w:sz w:val="18"/>
          <w:szCs w:val="18"/>
        </w:rPr>
        <w:t xml:space="preserve"> </w:t>
      </w:r>
      <w:r w:rsidRPr="00870F4B">
        <w:rPr>
          <w:sz w:val="18"/>
          <w:szCs w:val="18"/>
        </w:rPr>
        <w:br/>
      </w:r>
      <w:r w:rsidR="00870F4B">
        <w:rPr>
          <w:sz w:val="18"/>
          <w:szCs w:val="18"/>
        </w:rPr>
        <w:t>2</w:t>
      </w:r>
      <w:r w:rsidRPr="00870F4B">
        <w:rPr>
          <w:sz w:val="18"/>
          <w:szCs w:val="18"/>
        </w:rPr>
        <w:tab/>
      </w:r>
      <w:r w:rsidR="00870F4B" w:rsidRPr="00870F4B">
        <w:rPr>
          <w:sz w:val="18"/>
          <w:szCs w:val="18"/>
        </w:rPr>
        <w:t>bottom thickness</w:t>
      </w:r>
      <w:r w:rsidRPr="00870F4B">
        <w:rPr>
          <w:sz w:val="18"/>
          <w:szCs w:val="18"/>
        </w:rPr>
        <w:t xml:space="preserve"> </w:t>
      </w:r>
      <w:r w:rsidRPr="00870F4B">
        <w:rPr>
          <w:sz w:val="18"/>
          <w:szCs w:val="18"/>
        </w:rPr>
        <w:br/>
      </w:r>
      <w:r w:rsidR="00870F4B">
        <w:rPr>
          <w:sz w:val="18"/>
          <w:szCs w:val="18"/>
        </w:rPr>
        <w:t>3</w:t>
      </w:r>
      <w:r w:rsidRPr="00870F4B">
        <w:rPr>
          <w:sz w:val="18"/>
          <w:szCs w:val="18"/>
        </w:rPr>
        <w:tab/>
      </w:r>
      <w:r w:rsidR="00870F4B" w:rsidRPr="00870F4B">
        <w:rPr>
          <w:sz w:val="18"/>
          <w:szCs w:val="18"/>
        </w:rPr>
        <w:t>rivet diameter</w:t>
      </w:r>
      <w:r w:rsidRPr="00870F4B">
        <w:rPr>
          <w:sz w:val="18"/>
          <w:szCs w:val="18"/>
        </w:rPr>
        <w:t xml:space="preserve"> </w:t>
      </w:r>
      <w:r w:rsidRPr="00870F4B">
        <w:rPr>
          <w:sz w:val="18"/>
          <w:szCs w:val="18"/>
        </w:rPr>
        <w:br/>
      </w:r>
      <w:r w:rsidR="00870F4B">
        <w:rPr>
          <w:sz w:val="18"/>
          <w:szCs w:val="18"/>
        </w:rPr>
        <w:t>4</w:t>
      </w:r>
      <w:r w:rsidRPr="00870F4B">
        <w:rPr>
          <w:sz w:val="18"/>
          <w:szCs w:val="18"/>
        </w:rPr>
        <w:tab/>
      </w:r>
      <w:r w:rsidR="00870F4B" w:rsidRPr="00870F4B">
        <w:rPr>
          <w:sz w:val="18"/>
          <w:szCs w:val="18"/>
        </w:rPr>
        <w:t>undercut</w:t>
      </w:r>
      <w:r w:rsidRPr="00870F4B">
        <w:rPr>
          <w:sz w:val="18"/>
          <w:szCs w:val="18"/>
        </w:rPr>
        <w:t xml:space="preserve">  </w:t>
      </w:r>
      <w:r w:rsidRPr="00870F4B">
        <w:rPr>
          <w:sz w:val="18"/>
          <w:szCs w:val="18"/>
        </w:rPr>
        <w:br/>
      </w:r>
      <w:r w:rsidR="00870F4B">
        <w:rPr>
          <w:sz w:val="18"/>
          <w:szCs w:val="18"/>
        </w:rPr>
        <w:t>5</w:t>
      </w:r>
      <w:r w:rsidRPr="00870F4B">
        <w:rPr>
          <w:sz w:val="18"/>
          <w:szCs w:val="18"/>
        </w:rPr>
        <w:tab/>
      </w:r>
      <w:r w:rsidR="00870F4B" w:rsidRPr="00870F4B">
        <w:rPr>
          <w:sz w:val="18"/>
          <w:szCs w:val="18"/>
        </w:rPr>
        <w:t>blank holder</w:t>
      </w:r>
      <w:r w:rsidRPr="00870F4B">
        <w:rPr>
          <w:sz w:val="18"/>
          <w:szCs w:val="18"/>
        </w:rPr>
        <w:t xml:space="preserve">  </w:t>
      </w:r>
      <w:r w:rsidRPr="00870F4B">
        <w:rPr>
          <w:sz w:val="18"/>
          <w:szCs w:val="18"/>
        </w:rPr>
        <w:br/>
      </w:r>
      <w:r w:rsidR="00870F4B">
        <w:rPr>
          <w:sz w:val="18"/>
          <w:szCs w:val="18"/>
        </w:rPr>
        <w:t>6</w:t>
      </w:r>
      <w:r w:rsidRPr="00870F4B">
        <w:rPr>
          <w:sz w:val="18"/>
          <w:szCs w:val="18"/>
        </w:rPr>
        <w:tab/>
      </w:r>
      <w:r w:rsidR="00870F4B" w:rsidRPr="00870F4B">
        <w:rPr>
          <w:sz w:val="18"/>
          <w:szCs w:val="18"/>
        </w:rPr>
        <w:t>punch</w:t>
      </w:r>
      <w:r w:rsidRPr="00870F4B">
        <w:rPr>
          <w:sz w:val="18"/>
          <w:szCs w:val="18"/>
        </w:rPr>
        <w:t xml:space="preserve"> </w:t>
      </w:r>
      <w:r w:rsidRPr="00870F4B">
        <w:rPr>
          <w:sz w:val="18"/>
          <w:szCs w:val="18"/>
        </w:rPr>
        <w:br/>
      </w:r>
      <w:r w:rsidR="00870F4B">
        <w:rPr>
          <w:sz w:val="18"/>
          <w:szCs w:val="18"/>
        </w:rPr>
        <w:t>7</w:t>
      </w:r>
      <w:r w:rsidRPr="00870F4B">
        <w:rPr>
          <w:sz w:val="18"/>
          <w:szCs w:val="18"/>
        </w:rPr>
        <w:tab/>
      </w:r>
      <w:r w:rsidR="00870F4B" w:rsidRPr="00870F4B">
        <w:rPr>
          <w:sz w:val="18"/>
          <w:szCs w:val="18"/>
        </w:rPr>
        <w:t>die</w:t>
      </w:r>
      <w:r w:rsidRPr="00870F4B">
        <w:rPr>
          <w:sz w:val="18"/>
          <w:szCs w:val="18"/>
        </w:rPr>
        <w:t xml:space="preserve"> </w:t>
      </w:r>
    </w:p>
    <w:p w14:paraId="46A4F020" w14:textId="4EB87F19" w:rsidR="00FC68DB" w:rsidRPr="00BD52D7" w:rsidRDefault="00FC68DB" w:rsidP="00BD52D7">
      <w:pPr>
        <w:pStyle w:val="Beschriftung"/>
      </w:pPr>
      <w:bookmarkStart w:id="647" w:name="_Ref156730560"/>
      <w:bookmarkStart w:id="648" w:name="_Toc413359629"/>
      <w:bookmarkStart w:id="649" w:name="_Toc3557092"/>
      <w:bookmarkStart w:id="650" w:name="_Toc34747343"/>
      <w:bookmarkStart w:id="651" w:name="_Toc76030534"/>
      <w:bookmarkStart w:id="652" w:name="_Toc94530820"/>
      <w:bookmarkStart w:id="653" w:name="_Toc101428218"/>
      <w:bookmarkStart w:id="654" w:name="_Toc159618855"/>
      <w:r w:rsidRPr="00F54804">
        <w:t xml:space="preserve">Figure </w:t>
      </w:r>
      <w:r w:rsidRPr="00F54804">
        <w:fldChar w:fldCharType="begin"/>
      </w:r>
      <w:r w:rsidRPr="00F54804">
        <w:instrText xml:space="preserve"> SEQ Figure \* ARABIC </w:instrText>
      </w:r>
      <w:r w:rsidRPr="00F54804">
        <w:fldChar w:fldCharType="separate"/>
      </w:r>
      <w:r w:rsidR="0012574E">
        <w:rPr>
          <w:noProof/>
        </w:rPr>
        <w:t>12</w:t>
      </w:r>
      <w:r w:rsidRPr="00F54804">
        <w:fldChar w:fldCharType="end"/>
      </w:r>
      <w:bookmarkEnd w:id="647"/>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48"/>
      <w:bookmarkEnd w:id="649"/>
      <w:bookmarkEnd w:id="650"/>
      <w:bookmarkEnd w:id="651"/>
      <w:bookmarkEnd w:id="652"/>
      <w:r w:rsidR="001F0AF7" w:rsidRPr="00BD52D7">
        <w:t xml:space="preserve"> </w:t>
      </w:r>
      <w:r w:rsidR="0027129A">
        <w:t>and</w:t>
      </w:r>
      <w:r w:rsidR="001F0AF7" w:rsidRPr="00BD52D7">
        <w:t xml:space="preserve"> riveting </w:t>
      </w:r>
      <w:bookmarkEnd w:id="653"/>
      <w:bookmarkEnd w:id="654"/>
      <w:r w:rsidR="007A38F4">
        <w:t xml:space="preserve">device </w:t>
      </w:r>
    </w:p>
    <w:p w14:paraId="4FAE9D0C" w14:textId="6A8A060C" w:rsidR="00FC68DB" w:rsidRPr="00F54804" w:rsidRDefault="00621218" w:rsidP="008C0262">
      <w:r>
        <w:t>A</w:t>
      </w:r>
      <w:r w:rsidR="00FC68DB" w:rsidRPr="005C2D94">
        <w:t xml:space="preserve"> wide range of such rivets </w:t>
      </w:r>
      <w:r>
        <w:t xml:space="preserve">is </w:t>
      </w:r>
      <w:r w:rsidR="00FC68DB" w:rsidRPr="005C2D94">
        <w:t>available. They can be used with different rivet dies</w:t>
      </w:r>
      <w:r w:rsidR="001F0AF7" w:rsidRPr="001E4607">
        <w:t xml:space="preserve"> to optimize the riveting process</w:t>
      </w:r>
      <w:r w:rsidR="00FC68DB" w:rsidRPr="00BD52D7">
        <w:t xml:space="preserve">. Such combinations </w:t>
      </w:r>
      <w:r w:rsidRPr="00BD52D7">
        <w:t>must</w:t>
      </w:r>
      <w:r w:rsidR="00FC68DB" w:rsidRPr="00BD52D7">
        <w:t xml:space="preserve"> be chosen </w:t>
      </w:r>
      <w:r w:rsidRPr="00E956F7">
        <w:t>in accordance</w:t>
      </w:r>
      <w:r w:rsidR="009A3313">
        <w:t xml:space="preserve"> </w:t>
      </w:r>
      <w:r>
        <w:t>with</w:t>
      </w:r>
      <w:r w:rsidR="00FC68DB" w:rsidRPr="00BD52D7">
        <w:t xml:space="preserve"> the materials of the flange partners. </w:t>
      </w:r>
      <w:r>
        <w:t xml:space="preserve">Details are third </w:t>
      </w:r>
      <w:r w:rsidR="00FC68DB" w:rsidRPr="00726144">
        <w:t xml:space="preserve">party intellectual property and </w:t>
      </w:r>
      <w:r w:rsidR="009A3313">
        <w:t xml:space="preserve">therefore </w:t>
      </w:r>
      <w:r w:rsidRPr="00726144">
        <w:t>can</w:t>
      </w:r>
      <w:r w:rsidR="00FC68DB" w:rsidRPr="00726144">
        <w:t>not be part of</w:t>
      </w:r>
      <w:r w:rsidR="009A3313">
        <w:t xml:space="preserve"> the</w:t>
      </w:r>
      <w:r w:rsidR="00FC68DB" w:rsidRPr="00726144">
        <w:t xml:space="preserve"> </w:t>
      </w:r>
      <w:r w:rsidR="00FC68DB" w:rsidRPr="00F54804">
        <w:t xml:space="preserve">χMCF definition. </w:t>
      </w:r>
      <w:r w:rsidR="009B7D96">
        <w:t xml:space="preserve">However, </w:t>
      </w:r>
      <w:r w:rsidR="009B7D96" w:rsidRPr="00F54804">
        <w:t xml:space="preserve">χMCF </w:t>
      </w:r>
      <w:r w:rsidR="009B7D96">
        <w:t xml:space="preserve">offers alphanumeric </w:t>
      </w:r>
      <w:r w:rsidR="00FC68DB" w:rsidRPr="00F54804">
        <w:t xml:space="preserve">attributes for rivet and die parameters. </w:t>
      </w:r>
      <w:r w:rsidR="009B7D96" w:rsidRPr="009B7D96">
        <w:t>Possible values of these attributes are not subject of this document</w:t>
      </w:r>
      <w:r w:rsidR="00FC68DB" w:rsidRPr="00F54804">
        <w:t xml:space="preserve">: In general, they are very OEM specific. </w:t>
      </w:r>
      <w:r w:rsidR="009B7D96">
        <w:t>T</w:t>
      </w:r>
      <w:r w:rsidR="00FC68DB" w:rsidRPr="00F54804">
        <w:t xml:space="preserve">o provide a minimum amount of information, some general geometric information is given by </w:t>
      </w:r>
      <w:r w:rsidR="00A95D5E">
        <w:t>related</w:t>
      </w:r>
      <w:r w:rsidR="00FC68DB" w:rsidRPr="00F54804">
        <w:t xml:space="preserve"> </w:t>
      </w:r>
      <w:r w:rsidR="009B7D96">
        <w:t xml:space="preserve">numerical </w:t>
      </w:r>
      <w:r w:rsidR="00FC68DB" w:rsidRPr="00F54804">
        <w:t xml:space="preserve">attributes. </w:t>
      </w:r>
    </w:p>
    <w:p w14:paraId="78CBA3CE" w14:textId="32C15EF4" w:rsidR="00FC68DB" w:rsidRPr="0013175B" w:rsidRDefault="00FC68DB" w:rsidP="008C0262">
      <w:r w:rsidRPr="00F54804">
        <w:t xml:space="preserve">A self-piercing rivet is denoted by a nested element </w:t>
      </w:r>
      <w:r w:rsidRPr="00EC07F1">
        <w:rPr>
          <w:rStyle w:val="CodeCharacter"/>
        </w:rPr>
        <w:t>&lt;self_piercing/&gt;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xml:space="preserve">. In especially, attributes </w:t>
      </w:r>
      <w:r w:rsidRPr="00EA04BD">
        <w:rPr>
          <w:rStyle w:val="CodeCharacter"/>
        </w:rPr>
        <w:t>length</w:t>
      </w:r>
      <w:r w:rsidRPr="0013175B">
        <w:t xml:space="preserve">, </w:t>
      </w:r>
      <w:r w:rsidRPr="00EA04BD">
        <w:rPr>
          <w:rStyle w:val="CodeCharacter"/>
        </w:rPr>
        <w:t>head_diameter</w:t>
      </w:r>
      <w:r w:rsidRPr="0013175B">
        <w:t xml:space="preserve"> and </w:t>
      </w:r>
      <w:r w:rsidRPr="00EA04BD">
        <w:rPr>
          <w:rStyle w:val="CodeCharacter"/>
        </w:rPr>
        <w:t>shaft_diameter</w:t>
      </w:r>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3A8A7A71" w:rsidR="00FC68DB" w:rsidRDefault="009B7D96" w:rsidP="008C0262">
      <w:pPr>
        <w:keepNext/>
        <w:rPr>
          <w:rFonts w:cs="Courier New"/>
        </w:rPr>
      </w:pPr>
      <w:r>
        <w:t xml:space="preserve">The </w:t>
      </w:r>
      <w:r w:rsidR="00FC68DB" w:rsidRPr="00F54804">
        <w:t>XML specification of</w:t>
      </w:r>
      <w:r>
        <w:t xml:space="preserve"> the</w:t>
      </w:r>
      <w:r w:rsidR="00FC68DB" w:rsidRPr="00F54804">
        <w:t xml:space="preserve"> </w:t>
      </w:r>
      <w:r w:rsidR="00FC68DB" w:rsidRPr="00EA04BD">
        <w:rPr>
          <w:rStyle w:val="CodeCharacter"/>
        </w:rPr>
        <w:t>&lt;self_piercing/&gt;</w:t>
      </w:r>
      <w:r w:rsidR="00FC68DB" w:rsidRPr="00F54804">
        <w:t xml:space="preserve"> </w:t>
      </w:r>
      <w:r>
        <w:t xml:space="preserve">element </w:t>
      </w:r>
      <w:r w:rsidRPr="00F73574">
        <w:t xml:space="preserve">is </w:t>
      </w:r>
      <w:r w:rsidR="00825756">
        <w:t>shown</w:t>
      </w:r>
      <w:r w:rsidRPr="00F73574">
        <w:t xml:space="preserve"> in</w:t>
      </w:r>
      <w:r w:rsidR="005016E9">
        <w:rPr>
          <w:rFonts w:cs="Courier New"/>
        </w:rPr>
        <w:t xml:space="preserve"> </w:t>
      </w:r>
      <w:r w:rsidR="005016E9">
        <w:rPr>
          <w:rFonts w:cs="Courier New"/>
        </w:rPr>
        <w:fldChar w:fldCharType="begin"/>
      </w:r>
      <w:r w:rsidR="005016E9">
        <w:rPr>
          <w:rFonts w:cs="Courier New"/>
        </w:rPr>
        <w:instrText xml:space="preserve"> REF _Ref156248134 \h </w:instrText>
      </w:r>
      <w:r w:rsidR="005016E9">
        <w:rPr>
          <w:rFonts w:cs="Courier New"/>
        </w:rPr>
      </w:r>
      <w:r w:rsidR="005016E9">
        <w:rPr>
          <w:rFonts w:cs="Courier New"/>
        </w:rPr>
        <w:fldChar w:fldCharType="separate"/>
      </w:r>
      <w:r w:rsidR="0012574E" w:rsidRPr="00F54804">
        <w:t xml:space="preserve">Table </w:t>
      </w:r>
      <w:r w:rsidR="0012574E">
        <w:rPr>
          <w:noProof/>
        </w:rPr>
        <w:t>46</w:t>
      </w:r>
      <w:r w:rsidR="005016E9">
        <w:rPr>
          <w:rFonts w:cs="Courier New"/>
        </w:rPr>
        <w:fldChar w:fldCharType="end"/>
      </w:r>
      <w:r w:rsidR="00FC68DB" w:rsidRPr="00F54804">
        <w:rPr>
          <w:rFonts w:cs="Courier New"/>
        </w:rPr>
        <w:t xml:space="preserve">: </w:t>
      </w:r>
    </w:p>
    <w:p w14:paraId="4D73A847" w14:textId="575CF6FC" w:rsidR="00055698" w:rsidRPr="00951A4A" w:rsidRDefault="00055698" w:rsidP="001640C5">
      <w:pPr>
        <w:pStyle w:val="Beschriftung"/>
        <w:keepNext/>
        <w:keepLines/>
      </w:pPr>
      <w:bookmarkStart w:id="655" w:name="_Ref156248134"/>
      <w:bookmarkStart w:id="656" w:name="_Toc159618978"/>
      <w:r w:rsidRPr="00F54804">
        <w:t xml:space="preserve">Table </w:t>
      </w:r>
      <w:r w:rsidRPr="00F54804">
        <w:fldChar w:fldCharType="begin"/>
      </w:r>
      <w:r w:rsidRPr="00F54804">
        <w:instrText xml:space="preserve"> SEQ Table \* ARABIC </w:instrText>
      </w:r>
      <w:r w:rsidRPr="00F54804">
        <w:fldChar w:fldCharType="separate"/>
      </w:r>
      <w:r w:rsidR="0012574E">
        <w:rPr>
          <w:noProof/>
        </w:rPr>
        <w:t>46</w:t>
      </w:r>
      <w:r w:rsidRPr="00F54804">
        <w:fldChar w:fldCharType="end"/>
      </w:r>
      <w:bookmarkEnd w:id="655"/>
      <w:r>
        <w:t xml:space="preserve"> —</w:t>
      </w:r>
      <w:r w:rsidRPr="00F54804">
        <w:t xml:space="preserve"> Attributes of element </w:t>
      </w:r>
      <w:r w:rsidRPr="00F54804">
        <w:rPr>
          <w:rFonts w:ascii="Courier New" w:hAnsi="Courier New" w:cs="Courier New"/>
        </w:rPr>
        <w:t>&lt;self_piercing</w:t>
      </w:r>
      <w:r w:rsidRPr="005C2D94">
        <w:rPr>
          <w:rFonts w:ascii="Courier New" w:hAnsi="Courier New" w:cs="Courier New"/>
        </w:rPr>
        <w:t>/&gt;</w:t>
      </w:r>
      <w:bookmarkEnd w:id="656"/>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r w:rsidRPr="00F54804">
              <w:rPr>
                <w:sz w:val="20"/>
                <w:szCs w:val="20"/>
              </w:rPr>
              <w:t>head_label</w:t>
            </w:r>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r w:rsidRPr="00F54804">
              <w:rPr>
                <w:sz w:val="20"/>
                <w:szCs w:val="20"/>
              </w:rPr>
              <w:t>shaft_label</w:t>
            </w:r>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r w:rsidRPr="00F54804">
              <w:rPr>
                <w:sz w:val="20"/>
                <w:szCs w:val="20"/>
              </w:rPr>
              <w:t>die_label</w:t>
            </w:r>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r w:rsidRPr="00F54804">
              <w:rPr>
                <w:sz w:val="20"/>
                <w:szCs w:val="20"/>
              </w:rPr>
              <w:t>die_diameter</w:t>
            </w:r>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r w:rsidRPr="00F54804">
              <w:rPr>
                <w:sz w:val="20"/>
                <w:szCs w:val="20"/>
              </w:rPr>
              <w:t>die_depth</w:t>
            </w:r>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lastRenderedPageBreak/>
        <w:t xml:space="preserve">Attribute </w:t>
      </w:r>
      <w:r w:rsidRPr="00EA04BD">
        <w:rPr>
          <w:rStyle w:val="CodeCharacter"/>
        </w:rPr>
        <w:t>die_label</w:t>
      </w:r>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r w:rsidRPr="00EA04BD">
        <w:rPr>
          <w:rStyle w:val="CodeCharacter"/>
        </w:rPr>
        <w:t>die_diameter</w:t>
      </w:r>
      <w:r w:rsidRPr="00F54804">
        <w:rPr>
          <w:rFonts w:cs="Calibri"/>
          <w:lang w:eastAsia="en-GB"/>
        </w:rPr>
        <w:t xml:space="preserve"> and </w:t>
      </w:r>
      <w:r w:rsidRPr="00EA04BD">
        <w:rPr>
          <w:rStyle w:val="CodeCharacter"/>
        </w:rPr>
        <w:t xml:space="preserve">die_depth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7BDB4CE"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via </w:t>
      </w:r>
      <w:r w:rsidR="009A3313">
        <w:rPr>
          <w:rFonts w:cs="Calibri"/>
          <w:lang w:eastAsia="en-GB"/>
        </w:rPr>
        <w:t xml:space="preserve">an </w:t>
      </w:r>
      <w:r w:rsidRPr="00F54804">
        <w:rPr>
          <w:rFonts w:cs="Calibri"/>
          <w:lang w:eastAsia="en-GB"/>
        </w:rPr>
        <w:t xml:space="preserve">attribute to an item that is </w:t>
      </w:r>
      <w:r w:rsidR="00F926B9">
        <w:rPr>
          <w:rFonts w:cs="Calibri"/>
          <w:lang w:eastAsia="en-GB"/>
        </w:rPr>
        <w:t>found</w:t>
      </w:r>
      <w:r w:rsidRPr="00F54804">
        <w:rPr>
          <w:rFonts w:cs="Calibri"/>
          <w:lang w:eastAsia="en-GB"/>
        </w:rPr>
        <w:t xml:space="preserve"> in </w:t>
      </w:r>
      <w:r w:rsidR="009A3313">
        <w:rPr>
          <w:rFonts w:cs="Calibri"/>
          <w:lang w:eastAsia="en-GB"/>
        </w:rPr>
        <w:t xml:space="preserve">an </w:t>
      </w:r>
      <w:r w:rsidRPr="00F54804">
        <w:rPr>
          <w:rFonts w:cs="Calibri"/>
          <w:lang w:eastAsia="en-GB"/>
        </w:rPr>
        <w:t xml:space="preserve">OEM Specific PDM system. In this case, subtype definition is used from </w:t>
      </w:r>
      <w:r w:rsidR="00A95D5E" w:rsidRPr="00F54804">
        <w:rPr>
          <w:rFonts w:cs="Calibri"/>
          <w:lang w:eastAsia="en-GB"/>
        </w:rPr>
        <w:t>catalogue</w:t>
      </w:r>
      <w:r w:rsidRPr="00F54804">
        <w:rPr>
          <w:rFonts w:cs="Calibri"/>
          <w:lang w:eastAsia="en-GB"/>
        </w:rPr>
        <w:t>, too, if present. T</w:t>
      </w:r>
      <w:r w:rsidR="003B765A">
        <w:rPr>
          <w:rFonts w:cs="Calibri"/>
          <w:lang w:eastAsia="en-GB"/>
        </w:rPr>
        <w:t>o maintain consistency</w:t>
      </w:r>
      <w:r w:rsidR="004906E8">
        <w:rPr>
          <w:rFonts w:cs="Calibri"/>
          <w:lang w:eastAsia="en-GB"/>
        </w:rPr>
        <w:t xml:space="preserve"> in such cases</w:t>
      </w:r>
      <w:r w:rsidR="003B765A">
        <w:rPr>
          <w:rFonts w:cs="Calibri"/>
          <w:lang w:eastAsia="en-GB"/>
        </w:rPr>
        <w:t>, t</w:t>
      </w:r>
      <w:r w:rsidRPr="00F54804">
        <w:rPr>
          <w:rFonts w:cs="Calibri"/>
          <w:lang w:eastAsia="en-GB"/>
        </w:rPr>
        <w:t xml:space="preserve">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D0681A">
        <w:rPr>
          <w:rFonts w:ascii="Calibri,Italic" w:hAnsi="Calibri,Italic" w:cs="Calibri,Italic"/>
          <w:iCs/>
          <w:lang w:eastAsia="en-GB"/>
        </w:rPr>
        <w:t xml:space="preserve"> </w:t>
      </w:r>
      <w:r w:rsidRPr="00D0681A">
        <w:rPr>
          <w:rFonts w:ascii="Calibri,Italic" w:hAnsi="Calibri,Italic" w:cs="Calibri,Italic"/>
          <w:iCs/>
          <w:lang w:eastAsia="en-GB"/>
        </w:rPr>
        <w:t>not</w:t>
      </w:r>
      <w:r w:rsidR="003359B7" w:rsidRPr="00D0681A">
        <w:rPr>
          <w:rFonts w:ascii="Calibri,Italic" w:hAnsi="Calibri,Italic" w:cs="Calibri,Italic"/>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r w:rsidR="00DD494D">
        <w:rPr>
          <w:rFonts w:cs="Calibri"/>
          <w:lang w:eastAsia="en-GB"/>
        </w:rPr>
        <w:t xml:space="preserve">. </w:t>
      </w:r>
    </w:p>
    <w:p w14:paraId="6D2688D1" w14:textId="4D772F2A" w:rsidR="00FC68DB" w:rsidRPr="00F54804" w:rsidRDefault="00FC68DB" w:rsidP="008C0262">
      <w:pPr>
        <w:autoSpaceDE w:val="0"/>
        <w:autoSpaceDN w:val="0"/>
        <w:adjustRightInd w:val="0"/>
      </w:pPr>
      <w:r w:rsidRPr="00F54804">
        <w:t>General defaults for attributes are: 0 for numeric values,</w:t>
      </w:r>
      <w:r w:rsidR="00F3142F">
        <w:t xml:space="preserve"> </w:t>
      </w:r>
      <w:r w:rsidR="00AF69E3" w:rsidRPr="00F54804">
        <w:t>"</w:t>
      </w:r>
      <w:r w:rsidRPr="00F54804">
        <w:t xml:space="preserve">" for strings. However, these defaults are not always useful for CAE. </w:t>
      </w:r>
    </w:p>
    <w:p w14:paraId="7A5BB375" w14:textId="0122D747" w:rsidR="00FC68DB" w:rsidRPr="0078119D" w:rsidRDefault="00771813" w:rsidP="00A76BFE">
      <w:pPr>
        <w:pStyle w:val="Example"/>
      </w:pPr>
      <w:r>
        <w:t>Example</w:t>
      </w: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&lt;rivet shaft_diameter="3.35" head_diameter="5.5" length="4" hardness="410"&gt;</w:t>
      </w:r>
    </w:p>
    <w:p w14:paraId="00AEB519" w14:textId="77777777" w:rsidR="00FC68DB" w:rsidRPr="002F1E02" w:rsidRDefault="00FC68DB" w:rsidP="00DD494D">
      <w:pPr>
        <w:pStyle w:val="XMLCode"/>
        <w:keepNext/>
        <w:rPr>
          <w:b/>
        </w:rPr>
      </w:pPr>
      <w:r w:rsidRPr="0078119D">
        <w:rPr>
          <w:b/>
          <w:lang w:val="en-GB"/>
        </w:rPr>
        <w:tab/>
      </w:r>
      <w:r w:rsidRPr="0078119D">
        <w:rPr>
          <w:b/>
          <w:lang w:val="en-GB"/>
        </w:rPr>
        <w:tab/>
      </w:r>
      <w:r w:rsidRPr="002F1E02">
        <w:rPr>
          <w:b/>
        </w:rPr>
        <w:t>&lt;normal_direction x="0" y="0" z="3"/&gt;</w:t>
      </w:r>
    </w:p>
    <w:p w14:paraId="49663DD3" w14:textId="77777777" w:rsidR="00FC68DB" w:rsidRPr="0078119D" w:rsidRDefault="00FC68DB" w:rsidP="00DD494D">
      <w:pPr>
        <w:pStyle w:val="XMLCode"/>
        <w:keepNext/>
        <w:rPr>
          <w:b/>
          <w:lang w:val="en-GB"/>
        </w:rPr>
      </w:pPr>
      <w:r w:rsidRPr="002F1E02">
        <w:rPr>
          <w:b/>
        </w:rPr>
        <w:tab/>
      </w:r>
      <w:r w:rsidRPr="002F1E02">
        <w:rPr>
          <w:b/>
        </w:rPr>
        <w:tab/>
      </w:r>
      <w:r w:rsidRPr="0078119D">
        <w:rPr>
          <w:b/>
          <w:lang w:val="en-GB"/>
        </w:rPr>
        <w:t xml:space="preserve">&lt;self_piercing head_label="N000000002651" shaft_label="C" </w:t>
      </w:r>
    </w:p>
    <w:p w14:paraId="725E94E7" w14:textId="77777777" w:rsidR="00FC68DB" w:rsidRPr="001529B9" w:rsidRDefault="00FC68DB" w:rsidP="00DD494D">
      <w:pPr>
        <w:pStyle w:val="XMLCode"/>
        <w:keepNext/>
        <w:rPr>
          <w:b/>
          <w:lang w:val="de-DE"/>
        </w:rPr>
      </w:pPr>
      <w:r w:rsidRPr="0078119D">
        <w:rPr>
          <w:b/>
          <w:lang w:val="en-GB"/>
        </w:rPr>
        <w:tab/>
      </w:r>
      <w:r w:rsidRPr="0078119D">
        <w:rPr>
          <w:b/>
          <w:lang w:val="en-GB"/>
        </w:rPr>
        <w:tab/>
      </w:r>
      <w:r w:rsidRPr="001529B9">
        <w:rPr>
          <w:b/>
          <w:lang w:val="de-DE"/>
        </w:rPr>
        <w:t>die_depth="2.5" die_label="DZ11x2,5-0,50" die_diameter="11" /&gt;</w:t>
      </w:r>
    </w:p>
    <w:p w14:paraId="318351A3" w14:textId="77777777" w:rsidR="00FC68DB" w:rsidRPr="002F1E02" w:rsidRDefault="00FC68DB" w:rsidP="00B202D2">
      <w:pPr>
        <w:pStyle w:val="XMLCode"/>
        <w:rPr>
          <w:lang w:val="it-IT"/>
        </w:rPr>
      </w:pPr>
      <w:r w:rsidRPr="001529B9">
        <w:rPr>
          <w:b/>
          <w:lang w:val="de-DE"/>
        </w:rPr>
        <w:tab/>
      </w:r>
      <w:r w:rsidRPr="002F1E02">
        <w:rPr>
          <w:b/>
          <w:lang w:val="it-IT"/>
        </w:rPr>
        <w:t>&lt;/rivet&gt;</w:t>
      </w:r>
    </w:p>
    <w:p w14:paraId="15DFAD77" w14:textId="77777777" w:rsidR="00FC68DB" w:rsidRPr="002F1E02" w:rsidRDefault="00FC68DB" w:rsidP="00B202D2">
      <w:pPr>
        <w:pStyle w:val="XMLCode"/>
        <w:rPr>
          <w:lang w:val="it-IT"/>
        </w:rPr>
      </w:pPr>
      <w:r w:rsidRPr="002F1E02">
        <w:rPr>
          <w:lang w:val="it-IT"/>
        </w:rPr>
        <w:tab/>
        <w:t>&lt;loc&gt; 1645.83 821.145 616.585 &lt;/loc&gt;</w:t>
      </w:r>
    </w:p>
    <w:p w14:paraId="410E5A24" w14:textId="77777777" w:rsidR="00FC68DB" w:rsidRPr="002F1E02" w:rsidRDefault="00FC68DB" w:rsidP="00DD494D">
      <w:pPr>
        <w:pStyle w:val="XMLCode"/>
        <w:keepNext/>
        <w:rPr>
          <w:lang w:val="it-IT"/>
        </w:rPr>
      </w:pPr>
      <w:r w:rsidRPr="002F1E02">
        <w:rPr>
          <w:lang w:val="it-IT"/>
        </w:rPr>
        <w:tab/>
        <w:t>&lt;appdata&gt;</w:t>
      </w:r>
    </w:p>
    <w:p w14:paraId="5EA4DB7C" w14:textId="77777777" w:rsidR="00FC68DB" w:rsidRPr="002F1E02" w:rsidRDefault="00FC68DB" w:rsidP="00DD494D">
      <w:pPr>
        <w:pStyle w:val="XMLCode"/>
        <w:keepNext/>
        <w:rPr>
          <w:lang w:val="it-IT"/>
        </w:rPr>
      </w:pPr>
      <w:r w:rsidRPr="002F1E02">
        <w:rPr>
          <w:lang w:val="it-IT"/>
        </w:rPr>
        <w:tab/>
      </w:r>
      <w:r w:rsidRPr="002F1E02">
        <w:rPr>
          <w:lang w:val="it-IT"/>
        </w:rPr>
        <w:tab/>
        <w:t>...</w:t>
      </w:r>
    </w:p>
    <w:p w14:paraId="75851E07" w14:textId="77777777" w:rsidR="00FC68DB" w:rsidRPr="002F1E02" w:rsidRDefault="00FC68DB" w:rsidP="00B202D2">
      <w:pPr>
        <w:pStyle w:val="XMLCode"/>
        <w:rPr>
          <w:lang w:val="it-IT"/>
        </w:rPr>
      </w:pPr>
      <w:r w:rsidRPr="002F1E02">
        <w:rPr>
          <w:lang w:val="it-IT"/>
        </w:rPr>
        <w:tab/>
        <w:t>&lt;/appdata&gt;</w:t>
      </w:r>
    </w:p>
    <w:p w14:paraId="720CEE45" w14:textId="5D2EE193" w:rsidR="00FC68DB" w:rsidRPr="0078119D" w:rsidRDefault="00FC68DB" w:rsidP="00B202D2">
      <w:pPr>
        <w:pStyle w:val="XMLCode"/>
        <w:rPr>
          <w:lang w:val="en-GB"/>
        </w:rPr>
      </w:pPr>
      <w:r w:rsidRPr="0078119D">
        <w:rPr>
          <w:lang w:val="en-GB"/>
        </w:rPr>
        <w:t>&lt;/connection_0d&gt;</w:t>
      </w:r>
      <w:r w:rsidR="00DD494D">
        <w:rPr>
          <w:lang w:val="en-GB"/>
        </w:rPr>
        <w:t xml:space="preserve"> </w:t>
      </w:r>
    </w:p>
    <w:p w14:paraId="751DCFE3" w14:textId="77777777" w:rsidR="00FC68DB" w:rsidRPr="005C2D94" w:rsidRDefault="00FC68DB" w:rsidP="00B202D2">
      <w:pPr>
        <w:pStyle w:val="berschrift3"/>
      </w:pPr>
      <w:bookmarkStart w:id="657" w:name="_Toc428456108"/>
      <w:bookmarkStart w:id="658" w:name="_Toc428537071"/>
      <w:bookmarkStart w:id="659" w:name="_Toc428969390"/>
      <w:bookmarkStart w:id="660" w:name="_Toc429052781"/>
      <w:bookmarkStart w:id="661" w:name="_Toc428279372"/>
      <w:bookmarkStart w:id="662" w:name="_Toc428456109"/>
      <w:bookmarkStart w:id="663" w:name="_Toc428537072"/>
      <w:bookmarkStart w:id="664" w:name="_Toc428969391"/>
      <w:bookmarkStart w:id="665" w:name="_Toc429052782"/>
      <w:bookmarkStart w:id="666" w:name="_Toc428279374"/>
      <w:bookmarkStart w:id="667" w:name="_Toc428456111"/>
      <w:bookmarkStart w:id="668" w:name="_Toc428537074"/>
      <w:bookmarkStart w:id="669" w:name="_Toc428969393"/>
      <w:bookmarkStart w:id="670" w:name="_Toc429052784"/>
      <w:bookmarkStart w:id="671" w:name="_Toc428279378"/>
      <w:bookmarkStart w:id="672" w:name="_Toc428456115"/>
      <w:bookmarkStart w:id="673" w:name="_Toc428537078"/>
      <w:bookmarkStart w:id="674" w:name="_Toc428969397"/>
      <w:bookmarkStart w:id="675" w:name="_Toc429052788"/>
      <w:bookmarkStart w:id="676" w:name="_Toc428279380"/>
      <w:bookmarkStart w:id="677" w:name="_Toc428456117"/>
      <w:bookmarkStart w:id="678" w:name="_Toc428537080"/>
      <w:bookmarkStart w:id="679" w:name="_Toc428969399"/>
      <w:bookmarkStart w:id="680" w:name="_Toc429052790"/>
      <w:bookmarkStart w:id="681" w:name="_Toc428279387"/>
      <w:bookmarkStart w:id="682" w:name="_Toc428456124"/>
      <w:bookmarkStart w:id="683" w:name="_Toc428537087"/>
      <w:bookmarkStart w:id="684" w:name="_Toc428969406"/>
      <w:bookmarkStart w:id="685" w:name="_Toc429052797"/>
      <w:bookmarkStart w:id="686" w:name="_Toc428279388"/>
      <w:bookmarkStart w:id="687" w:name="_Toc428456125"/>
      <w:bookmarkStart w:id="688" w:name="_Toc428537088"/>
      <w:bookmarkStart w:id="689" w:name="_Toc428969407"/>
      <w:bookmarkStart w:id="690" w:name="_Toc429052798"/>
      <w:bookmarkStart w:id="691" w:name="_Toc428279389"/>
      <w:bookmarkStart w:id="692" w:name="_Toc428456126"/>
      <w:bookmarkStart w:id="693" w:name="_Toc428537089"/>
      <w:bookmarkStart w:id="694" w:name="_Toc428969408"/>
      <w:bookmarkStart w:id="695" w:name="_Toc429052799"/>
      <w:bookmarkStart w:id="696" w:name="_Toc413359588"/>
      <w:bookmarkStart w:id="697" w:name="_Toc3556980"/>
      <w:bookmarkStart w:id="698" w:name="_Toc34747230"/>
      <w:bookmarkStart w:id="699" w:name="_Toc77102045"/>
      <w:bookmarkStart w:id="700" w:name="_Toc15961877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F54804">
        <w:t>Solid</w:t>
      </w:r>
      <w:r w:rsidRPr="005C2D94">
        <w:t xml:space="preserve"> Rivets</w:t>
      </w:r>
      <w:bookmarkEnd w:id="696"/>
      <w:bookmarkEnd w:id="697"/>
      <w:bookmarkEnd w:id="698"/>
      <w:bookmarkEnd w:id="699"/>
      <w:bookmarkEnd w:id="700"/>
    </w:p>
    <w:p w14:paraId="7EB72E14" w14:textId="77777777" w:rsidR="00524B0E" w:rsidRDefault="00FC68DB" w:rsidP="00765570">
      <w:pPr>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w:t>
      </w:r>
    </w:p>
    <w:p w14:paraId="712D364E" w14:textId="06323FEF" w:rsidR="004A1189" w:rsidRDefault="00900301" w:rsidP="00765570">
      <w:pPr>
        <w:autoSpaceDE w:val="0"/>
        <w:autoSpaceDN w:val="0"/>
        <w:adjustRightInd w:val="0"/>
        <w:spacing w:after="0"/>
        <w:rPr>
          <w:rFonts w:cs="Calibri"/>
          <w:lang w:eastAsia="en-GB"/>
        </w:rPr>
      </w:pPr>
      <w:r w:rsidRPr="001E4607">
        <w:rPr>
          <w:rFonts w:cs="Calibri"/>
          <w:lang w:eastAsia="en-GB"/>
        </w:rPr>
        <w:t>S</w:t>
      </w:r>
      <w:r w:rsidR="00FC68DB" w:rsidRPr="00BD52D7">
        <w:rPr>
          <w:rFonts w:cs="Calibri"/>
          <w:lang w:eastAsia="en-GB"/>
        </w:rPr>
        <w:t xml:space="preserve">hafts of solid rivets are typically solid, but </w:t>
      </w:r>
      <w:r w:rsidR="00765570" w:rsidRPr="00765570">
        <w:rPr>
          <w:rFonts w:cs="Calibri"/>
          <w:lang w:eastAsia="en-GB"/>
        </w:rPr>
        <w:t>can be designed differently in detail</w:t>
      </w:r>
      <w:r w:rsidR="00765570">
        <w:rPr>
          <w:rFonts w:cs="Calibri"/>
          <w:lang w:eastAsia="en-GB"/>
        </w:rPr>
        <w:t xml:space="preserve">, as shown in </w:t>
      </w:r>
      <w:r w:rsidR="00765570">
        <w:rPr>
          <w:rFonts w:cs="Calibri"/>
          <w:lang w:eastAsia="en-GB"/>
        </w:rPr>
        <w:fldChar w:fldCharType="begin"/>
      </w:r>
      <w:r w:rsidR="00765570">
        <w:rPr>
          <w:rFonts w:cs="Calibri"/>
          <w:lang w:eastAsia="en-GB"/>
        </w:rPr>
        <w:instrText xml:space="preserve"> REF _Ref157108334 \h </w:instrText>
      </w:r>
      <w:r w:rsidR="00765570">
        <w:rPr>
          <w:rFonts w:cs="Calibri"/>
          <w:lang w:eastAsia="en-GB"/>
        </w:rPr>
      </w:r>
      <w:r w:rsidR="00765570">
        <w:rPr>
          <w:rFonts w:cs="Calibri"/>
          <w:lang w:eastAsia="en-GB"/>
        </w:rPr>
        <w:fldChar w:fldCharType="separate"/>
      </w:r>
      <w:r w:rsidR="0012574E" w:rsidRPr="005C2D94">
        <w:t xml:space="preserve">Figure </w:t>
      </w:r>
      <w:r w:rsidR="0012574E">
        <w:rPr>
          <w:noProof/>
        </w:rPr>
        <w:t>13</w:t>
      </w:r>
      <w:r w:rsidR="00765570">
        <w:rPr>
          <w:rFonts w:cs="Calibri"/>
          <w:lang w:eastAsia="en-GB"/>
        </w:rPr>
        <w:fldChar w:fldCharType="end"/>
      </w:r>
      <w:r w:rsidR="00FC68DB" w:rsidRPr="00BD52D7">
        <w:rPr>
          <w:rFonts w:cs="Calibri"/>
          <w:lang w:eastAsia="en-GB"/>
        </w:rPr>
        <w:t>:</w:t>
      </w:r>
      <w:r w:rsidR="00765570">
        <w:rPr>
          <w:rFonts w:cs="Calibri"/>
          <w:lang w:eastAsia="en-GB"/>
        </w:rPr>
        <w:t xml:space="preserve"> </w:t>
      </w:r>
    </w:p>
    <w:p w14:paraId="1E7E552B" w14:textId="035ACBBB" w:rsidR="00852558" w:rsidRPr="00F54804" w:rsidRDefault="004A1189" w:rsidP="004A1189">
      <w:pPr>
        <w:keepNext/>
        <w:autoSpaceDE w:val="0"/>
        <w:autoSpaceDN w:val="0"/>
        <w:adjustRightInd w:val="0"/>
        <w:spacing w:after="0"/>
        <w:jc w:val="center"/>
      </w:pPr>
      <w:r>
        <w:rPr>
          <w:noProof/>
        </w:rPr>
        <mc:AlternateContent>
          <mc:Choice Requires="wpg">
            <w:drawing>
              <wp:inline distT="0" distB="0" distL="0" distR="0" wp14:anchorId="747B79EA" wp14:editId="40010CF4">
                <wp:extent cx="6029325" cy="3200400"/>
                <wp:effectExtent l="0" t="0" r="9525" b="0"/>
                <wp:docPr id="2376" name="Gruppieren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3200400"/>
                          <a:chOff x="0" y="-665"/>
                          <a:chExt cx="60293" cy="32010"/>
                        </a:xfrm>
                      </wpg:grpSpPr>
                      <pic:pic xmlns:pic="http://schemas.openxmlformats.org/drawingml/2006/picture">
                        <pic:nvPicPr>
                          <pic:cNvPr id="2377" name="Grafik 3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0198" t="36941" r="21216" b="41712"/>
                          <a:stretch/>
                        </pic:blipFill>
                        <pic:spPr bwMode="auto">
                          <a:xfrm>
                            <a:off x="0" y="16705"/>
                            <a:ext cx="60293" cy="146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8" name="Grafik 3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376" y="2462"/>
                            <a:ext cx="9936" cy="15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 name="Grafik 3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5869" y="4258"/>
                            <a:ext cx="9921" cy="13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Grafik 3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0229" y="4309"/>
                            <a:ext cx="9936" cy="13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1" name="Grafik 3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5316" y="4258"/>
                            <a:ext cx="9921" cy="15698"/>
                          </a:xfrm>
                          <a:prstGeom prst="rect">
                            <a:avLst/>
                          </a:prstGeom>
                          <a:noFill/>
                          <a:extLst>
                            <a:ext uri="{909E8E84-426E-40DD-AFC4-6F175D3DCCD1}">
                              <a14:hiddenFill xmlns:a14="http://schemas.microsoft.com/office/drawing/2010/main">
                                <a:solidFill>
                                  <a:srgbClr val="FFFFFF"/>
                                </a:solidFill>
                              </a14:hiddenFill>
                            </a:ext>
                          </a:extLst>
                        </pic:spPr>
                      </pic:pic>
                      <wps:wsp>
                        <wps:cNvPr id="2382" name="Textfeld 15"/>
                        <wps:cNvSpPr txBox="1">
                          <a:spLocks noChangeArrowheads="1"/>
                        </wps:cNvSpPr>
                        <wps:spPr bwMode="auto">
                          <a:xfrm>
                            <a:off x="2376" y="-665"/>
                            <a:ext cx="9938"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3" name="Textfeld 16"/>
                        <wps:cNvSpPr txBox="1">
                          <a:spLocks noChangeArrowheads="1"/>
                        </wps:cNvSpPr>
                        <wps:spPr bwMode="auto">
                          <a:xfrm>
                            <a:off x="14405" y="-665"/>
                            <a:ext cx="12827"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4" name="Textfeld 17"/>
                        <wps:cNvSpPr txBox="1">
                          <a:spLocks noChangeArrowheads="1"/>
                        </wps:cNvSpPr>
                        <wps:spPr bwMode="auto">
                          <a:xfrm>
                            <a:off x="29153" y="-665"/>
                            <a:ext cx="12090"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wps:txbx>
                        <wps:bodyPr rot="0" vert="horz" wrap="square" lIns="91440" tIns="45720" rIns="91440" bIns="45720" anchor="t" anchorCtr="0" upright="1">
                          <a:spAutoFit/>
                        </wps:bodyPr>
                      </wps:wsp>
                      <wps:wsp>
                        <wps:cNvPr id="2385" name="Textfeld 18"/>
                        <wps:cNvSpPr txBox="1">
                          <a:spLocks noChangeArrowheads="1"/>
                        </wps:cNvSpPr>
                        <wps:spPr bwMode="auto">
                          <a:xfrm>
                            <a:off x="44233" y="-665"/>
                            <a:ext cx="12084" cy="4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wps:txbx>
                        <wps:bodyPr rot="0" vert="horz" wrap="square" lIns="91440" tIns="45720" rIns="91440" bIns="45720" anchor="t" anchorCtr="0" upright="1">
                          <a:spAutoFit/>
                        </wps:bodyPr>
                      </wps:wsp>
                    </wpg:wgp>
                  </a:graphicData>
                </a:graphic>
              </wp:inline>
            </w:drawing>
          </mc:Choice>
          <mc:Fallback>
            <w:pict>
              <v:group w14:anchorId="747B79EA" id="Gruppieren 19" o:spid="_x0000_s1135" style="width:474.75pt;height:252pt;mso-position-horizontal-relative:char;mso-position-vertical-relative:line" coordorigin=",-665" coordsize="60293,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">
                <v:shape id="Grafik 312" o:spid="_x0000_s1136" type="#_x0000_t75" style="position:absolute;top:16705;width:60293;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">
                  <v:imagedata r:id="rId65" o:title="" croptop="24210f" cropbottom="27336f" cropleft="13237f" cropright="13904f"/>
                </v:shape>
                <v:shape id="Grafik 313" o:spid="_x0000_s1137" type="#_x0000_t75" style="position:absolute;left:2376;top:2462;width:9936;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">
                  <v:imagedata r:id="rId66" o:title=""/>
                </v:shape>
                <v:shape id="Grafik 314" o:spid="_x0000_s1138" type="#_x0000_t75" style="position:absolute;left:15869;top:4258;width:9921;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">
                  <v:imagedata r:id="rId67" o:title=""/>
                </v:shape>
                <v:shape id="Grafik 315" o:spid="_x0000_s1139" type="#_x0000_t75" style="position:absolute;left:30229;top:4309;width:9936;height: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">
                  <v:imagedata r:id="rId68" o:title=""/>
                </v:shape>
                <v:shape id="Grafik 316" o:spid="_x0000_s1140" type="#_x0000_t75" style="position:absolute;left:45316;top:4258;width:9921;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">
                  <v:imagedata r:id="rId69" o:title=""/>
                </v:shape>
                <v:shape id="Textfeld 15" o:spid="_x0000_s1141" type="#_x0000_t202" style="position:absolute;left:2376;top:-665;width:993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" filled="f" stroked="f">
                  <v:textbox style="mso-fit-shape-to-text:t">
                    <w:txbxContent>
                      <w:p w14:paraId="1E3110D0" w14:textId="77777777" w:rsidR="004A1189" w:rsidRDefault="004A1189" w:rsidP="004A1189">
                        <w:pPr>
                          <w:jc w:val="center"/>
                          <w:rPr>
                            <w:rFonts w:asciiTheme="minorHAnsi" w:hAnsi="Calibri" w:cstheme="minorBidi"/>
                            <w:color w:val="000000" w:themeColor="text1"/>
                            <w:kern w:val="24"/>
                            <w:sz w:val="20"/>
                            <w:szCs w:val="20"/>
                          </w:rPr>
                        </w:pPr>
                        <w:r w:rsidRPr="00B62EE5">
                          <w:rPr>
                            <w:b/>
                          </w:rPr>
                          <w:t>a) Solid</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6" o:spid="_x0000_s1142" type="#_x0000_t202" style="position:absolute;left:14405;top:-665;width:1282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" filled="f" stroked="f">
                  <v:textbox style="mso-fit-shape-to-text:t">
                    <w:txbxContent>
                      <w:p w14:paraId="5B5EC42B" w14:textId="77777777" w:rsidR="004A1189" w:rsidRDefault="004A1189" w:rsidP="004A1189">
                        <w:pPr>
                          <w:jc w:val="center"/>
                          <w:rPr>
                            <w:rFonts w:asciiTheme="minorHAnsi" w:hAnsi="Calibri" w:cstheme="minorBidi"/>
                            <w:color w:val="000000" w:themeColor="text1"/>
                            <w:kern w:val="24"/>
                            <w:sz w:val="20"/>
                            <w:szCs w:val="20"/>
                          </w:rPr>
                        </w:pPr>
                        <w:r w:rsidRPr="00B62EE5">
                          <w:rPr>
                            <w:b/>
                          </w:rPr>
                          <w:t>b) Semi-tubular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7" o:spid="_x0000_s1143" type="#_x0000_t202" style="position:absolute;left:29153;top:-665;width:120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" filled="f" stroked="f">
                  <v:textbox style="mso-fit-shape-to-text:t">
                    <w:txbxContent>
                      <w:p w14:paraId="5D987FD5" w14:textId="77777777" w:rsidR="004A1189" w:rsidRDefault="004A1189" w:rsidP="004A1189">
                        <w:pPr>
                          <w:jc w:val="center"/>
                          <w:rPr>
                            <w:rFonts w:asciiTheme="minorHAnsi" w:hAnsi="Calibri" w:cstheme="minorBidi"/>
                            <w:color w:val="000000" w:themeColor="text1"/>
                            <w:kern w:val="24"/>
                            <w:sz w:val="20"/>
                            <w:szCs w:val="20"/>
                          </w:rPr>
                        </w:pPr>
                        <w:r w:rsidRPr="00B62EE5">
                          <w:rPr>
                            <w:b/>
                          </w:rPr>
                          <w:t>c) Shoulder</w:t>
                        </w:r>
                        <w:r w:rsidRPr="00B62EE5">
                          <w:rPr>
                            <w:b/>
                          </w:rPr>
                          <w:br/>
                          <w:t>rivet</w:t>
                        </w:r>
                        <w:r>
                          <w:rPr>
                            <w:rFonts w:asciiTheme="minorHAnsi" w:hAnsi="Calibri" w:cstheme="minorBidi"/>
                            <w:color w:val="000000" w:themeColor="text1"/>
                            <w:kern w:val="24"/>
                            <w:sz w:val="20"/>
                            <w:szCs w:val="20"/>
                          </w:rPr>
                          <w:t xml:space="preserve"> </w:t>
                        </w:r>
                      </w:p>
                    </w:txbxContent>
                  </v:textbox>
                </v:shape>
                <v:shape id="Textfeld 18" o:spid="_x0000_s1144" type="#_x0000_t202" style="position:absolute;left:44233;top:-665;width:12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" filled="f" stroked="f">
                  <v:textbox style="mso-fit-shape-to-text:t">
                    <w:txbxContent>
                      <w:p w14:paraId="3E6D02E5" w14:textId="77777777" w:rsidR="004A1189" w:rsidRDefault="004A1189" w:rsidP="004A1189">
                        <w:pPr>
                          <w:jc w:val="center"/>
                          <w:rPr>
                            <w:rFonts w:asciiTheme="minorHAnsi" w:hAnsi="Calibri" w:cstheme="minorBidi"/>
                            <w:color w:val="000000" w:themeColor="text1"/>
                            <w:kern w:val="24"/>
                            <w:sz w:val="20"/>
                            <w:szCs w:val="20"/>
                          </w:rPr>
                        </w:pPr>
                        <w:r w:rsidRPr="00B62EE5">
                          <w:rPr>
                            <w:b/>
                          </w:rPr>
                          <w:t>d) Split</w:t>
                        </w:r>
                        <w:r w:rsidRPr="00B62EE5">
                          <w:rPr>
                            <w:b/>
                          </w:rPr>
                          <w:br/>
                          <w:t>rivet</w:t>
                        </w:r>
                        <w:r>
                          <w:rPr>
                            <w:b/>
                          </w:rPr>
                          <w:t xml:space="preserve"> </w:t>
                        </w:r>
                      </w:p>
                    </w:txbxContent>
                  </v:textbox>
                </v:shape>
                <w10:anchorlock/>
              </v:group>
            </w:pict>
          </mc:Fallback>
        </mc:AlternateContent>
      </w:r>
    </w:p>
    <w:p w14:paraId="5FD66A97" w14:textId="76FCF034" w:rsidR="00402A20" w:rsidRDefault="00402A20" w:rsidP="00BD52D7">
      <w:pPr>
        <w:pStyle w:val="Beschriftung"/>
      </w:pPr>
      <w:bookmarkStart w:id="701" w:name="_Ref157108334"/>
      <w:bookmarkStart w:id="702" w:name="_Toc101428219"/>
      <w:bookmarkStart w:id="703" w:name="_Toc159618856"/>
      <w:r w:rsidRPr="005C2D94">
        <w:t xml:space="preserve">Figure </w:t>
      </w:r>
      <w:r w:rsidRPr="005C2D94">
        <w:fldChar w:fldCharType="begin"/>
      </w:r>
      <w:r w:rsidRPr="00F54804">
        <w:instrText xml:space="preserve"> SEQ Figure \* ARABIC </w:instrText>
      </w:r>
      <w:r w:rsidRPr="005C2D94">
        <w:fldChar w:fldCharType="separate"/>
      </w:r>
      <w:r w:rsidR="0012574E">
        <w:rPr>
          <w:noProof/>
        </w:rPr>
        <w:t>13</w:t>
      </w:r>
      <w:r w:rsidRPr="005C2D94">
        <w:fldChar w:fldCharType="end"/>
      </w:r>
      <w:bookmarkEnd w:id="701"/>
      <w:r w:rsidR="0019077F">
        <w:t xml:space="preserve"> —</w:t>
      </w:r>
      <w:r w:rsidRPr="00F54804">
        <w:t xml:space="preserve"> Pictures of characteristic rivet types before and after </w:t>
      </w:r>
      <w:bookmarkEnd w:id="702"/>
      <w:r w:rsidR="00C744D4" w:rsidRPr="00F54804">
        <w:t>mounting</w:t>
      </w:r>
      <w:bookmarkEnd w:id="703"/>
      <w:r w:rsidR="00C744D4">
        <w:t xml:space="preserve"> </w:t>
      </w:r>
    </w:p>
    <w:p w14:paraId="4CFE624D" w14:textId="79EE29FE" w:rsidR="00272FFC" w:rsidRPr="00272FFC" w:rsidRDefault="00272FFC" w:rsidP="00C53FCE">
      <w:pPr>
        <w:keepNext/>
        <w:autoSpaceDE w:val="0"/>
        <w:autoSpaceDN w:val="0"/>
        <w:adjustRightInd w:val="0"/>
        <w:spacing w:after="0"/>
      </w:pPr>
      <w:r w:rsidRPr="005C2D94">
        <w:rPr>
          <w:rFonts w:cs="Calibri"/>
          <w:lang w:eastAsia="en-GB"/>
        </w:rPr>
        <w:lastRenderedPageBreak/>
        <w:t>Key dimensions of all these rivets generalize into the diagram</w:t>
      </w:r>
      <w:r>
        <w:rPr>
          <w:rFonts w:cs="Calibri"/>
          <w:lang w:eastAsia="en-GB"/>
        </w:rPr>
        <w:t xml:space="preserve"> shown in </w:t>
      </w: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sidRPr="005C2D94">
        <w:rPr>
          <w:rFonts w:cs="Calibri"/>
          <w:lang w:eastAsia="en-GB"/>
        </w:rPr>
        <w:t>:</w:t>
      </w:r>
      <w:r>
        <w:rPr>
          <w:rFonts w:cs="Calibri"/>
          <w:lang w:eastAsia="en-GB"/>
        </w:rPr>
        <w:t xml:space="preserve"> </w:t>
      </w:r>
    </w:p>
    <w:p w14:paraId="3BAA1D71" w14:textId="54A307E9" w:rsidR="00FF3DA9" w:rsidRDefault="00272FFC" w:rsidP="00C53FCE">
      <w:pPr>
        <w:keepNext/>
        <w:autoSpaceDE w:val="0"/>
        <w:autoSpaceDN w:val="0"/>
        <w:adjustRightInd w:val="0"/>
        <w:spacing w:before="120" w:after="0"/>
        <w:jc w:val="center"/>
        <w:rPr>
          <w:rFonts w:cs="Calibri"/>
          <w:lang w:eastAsia="en-GB"/>
        </w:rPr>
      </w:pPr>
      <w:r>
        <w:rPr>
          <w:noProof/>
        </w:rPr>
        <mc:AlternateContent>
          <mc:Choice Requires="wps">
            <w:drawing>
              <wp:anchor distT="0" distB="0" distL="114300" distR="114300" simplePos="0" relativeHeight="251827712" behindDoc="0" locked="0" layoutInCell="1" allowOverlap="1" wp14:anchorId="37674929" wp14:editId="6233E196">
                <wp:simplePos x="0" y="0"/>
                <wp:positionH relativeFrom="column">
                  <wp:posOffset>3505835</wp:posOffset>
                </wp:positionH>
                <wp:positionV relativeFrom="paragraph">
                  <wp:posOffset>526097</wp:posOffset>
                </wp:positionV>
                <wp:extent cx="0" cy="179705"/>
                <wp:effectExtent l="76200" t="38100" r="57150" b="48895"/>
                <wp:wrapNone/>
                <wp:docPr id="209701653" name="Gerader Verbinde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0" cy="17970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69985C" id="Gerader Verbinder 1168" o:spid="_x0000_s1026" style="position:absolute;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41.4pt" to="276.0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" strokecolor="black [3213]" strokeweight=".5pt">
                <v:stroke startarrow="block" endarrow="block" joinstyle="miter"/>
                <o:lock v:ext="edit" shapetype="f"/>
              </v:line>
            </w:pict>
          </mc:Fallback>
        </mc:AlternateContent>
      </w:r>
      <w:r>
        <w:rPr>
          <w:noProof/>
        </w:rPr>
        <mc:AlternateContent>
          <mc:Choice Requires="wpg">
            <w:drawing>
              <wp:inline distT="0" distB="0" distL="0" distR="0" wp14:anchorId="4DA91F1E" wp14:editId="0D73576E">
                <wp:extent cx="4122420" cy="2540000"/>
                <wp:effectExtent l="0" t="0" r="0" b="0"/>
                <wp:docPr id="800938282" name="Gruppieren 1"/>
                <wp:cNvGraphicFramePr/>
                <a:graphic xmlns:a="http://schemas.openxmlformats.org/drawingml/2006/main">
                  <a:graphicData uri="http://schemas.microsoft.com/office/word/2010/wordprocessingGroup">
                    <wpg:wgp>
                      <wpg:cNvGrpSpPr/>
                      <wpg:grpSpPr>
                        <a:xfrm>
                          <a:off x="0" y="0"/>
                          <a:ext cx="4122420" cy="2540000"/>
                          <a:chOff x="0" y="0"/>
                          <a:chExt cx="4122420" cy="2540000"/>
                        </a:xfrm>
                      </wpg:grpSpPr>
                      <wpg:grpSp>
                        <wpg:cNvPr id="2346" name="Group 703"/>
                        <wpg:cNvGrpSpPr>
                          <a:grpSpLocks/>
                        </wpg:cNvGrpSpPr>
                        <wpg:grpSpPr bwMode="auto">
                          <a:xfrm>
                            <a:off x="0" y="0"/>
                            <a:ext cx="4122420" cy="2540000"/>
                            <a:chOff x="-2305" y="0"/>
                            <a:chExt cx="43041" cy="26523"/>
                          </a:xfrm>
                        </wpg:grpSpPr>
                        <pic:pic xmlns:pic="http://schemas.openxmlformats.org/drawingml/2006/picture">
                          <pic:nvPicPr>
                            <pic:cNvPr id="2347" name="Grafik 1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496" y="3811"/>
                              <a:ext cx="31936" cy="16694"/>
                            </a:xfrm>
                            <a:prstGeom prst="rect">
                              <a:avLst/>
                            </a:prstGeom>
                            <a:noFill/>
                            <a:extLst>
                              <a:ext uri="{909E8E84-426E-40DD-AFC4-6F175D3DCCD1}">
                                <a14:hiddenFill xmlns:a14="http://schemas.microsoft.com/office/drawing/2010/main">
                                  <a:solidFill>
                                    <a:srgbClr val="FFFFFF"/>
                                  </a:solidFill>
                                </a14:hiddenFill>
                              </a:ext>
                            </a:extLst>
                          </pic:spPr>
                        </pic:pic>
                        <wps:wsp>
                          <wps:cNvPr id="2348" name="Textfeld 31"/>
                          <wps:cNvSpPr txBox="1">
                            <a:spLocks noChangeArrowheads="1"/>
                          </wps:cNvSpPr>
                          <wps:spPr bwMode="auto">
                            <a:xfrm rot="16200000">
                              <a:off x="18670" y="6526"/>
                              <a:ext cx="3777" cy="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0" tIns="0" rIns="0" bIns="0" anchor="t" anchorCtr="0" upright="1">
                            <a:noAutofit/>
                          </wps:bodyPr>
                        </wps:wsp>
                        <wps:wsp>
                          <wps:cNvPr id="2349" name="Textfeld 8"/>
                          <wps:cNvSpPr txBox="1">
                            <a:spLocks noChangeArrowheads="1"/>
                          </wps:cNvSpPr>
                          <wps:spPr bwMode="auto">
                            <a:xfrm>
                              <a:off x="4496" y="0"/>
                              <a:ext cx="12078"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wps:txbx>
                          <wps:bodyPr rot="0" vert="horz" wrap="square" lIns="91440" tIns="45720" rIns="91440" bIns="45720" anchor="t" anchorCtr="0" upright="1">
                            <a:noAutofit/>
                          </wps:bodyPr>
                        </wps:wsp>
                        <wps:wsp>
                          <wps:cNvPr id="2350" name="Gerader Verbinder 1157"/>
                          <wps:cNvCnPr>
                            <a:cxnSpLocks/>
                          </wps:cNvCnPr>
                          <wps:spPr bwMode="auto">
                            <a:xfrm>
                              <a:off x="16611"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1" name="Gerader Verbinder 1158"/>
                          <wps:cNvCnPr>
                            <a:cxnSpLocks/>
                          </wps:cNvCnPr>
                          <wps:spPr bwMode="auto">
                            <a:xfrm>
                              <a:off x="4496" y="2218"/>
                              <a:ext cx="1211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2" name="Gerader Verbinder 1159"/>
                          <wps:cNvCnPr>
                            <a:cxnSpLocks/>
                          </wps:cNvCnPr>
                          <wps:spPr bwMode="auto">
                            <a:xfrm>
                              <a:off x="4496" y="1231"/>
                              <a:ext cx="0" cy="512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3" name="Gerader Verbinder 1160"/>
                          <wps:cNvCnPr>
                            <a:cxnSpLocks/>
                          </wps:cNvCnPr>
                          <wps:spPr bwMode="auto">
                            <a:xfrm>
                              <a:off x="1231"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4" name="Gerader Verbinder 1161"/>
                          <wps:cNvCnPr>
                            <a:cxnSpLocks/>
                          </wps:cNvCnPr>
                          <wps:spPr bwMode="auto">
                            <a:xfrm>
                              <a:off x="1231" y="6495"/>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55" name="Gerader Verbinder 1162"/>
                          <wps:cNvCnPr>
                            <a:cxnSpLocks/>
                          </wps:cNvCnPr>
                          <wps:spPr bwMode="auto">
                            <a:xfrm flipV="1">
                              <a:off x="2022" y="6495"/>
                              <a:ext cx="0" cy="13074"/>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6" name="Textfeld 18"/>
                          <wps:cNvSpPr txBox="1">
                            <a:spLocks noChangeArrowheads="1"/>
                          </wps:cNvSpPr>
                          <wps:spPr bwMode="auto">
                            <a:xfrm rot="16200000">
                              <a:off x="-1684" y="9509"/>
                              <a:ext cx="3904"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57" name="Textfeld 21"/>
                          <wps:cNvSpPr txBox="1">
                            <a:spLocks noChangeArrowheads="1"/>
                          </wps:cNvSpPr>
                          <wps:spPr bwMode="auto">
                            <a:xfrm>
                              <a:off x="26823" y="7920"/>
                              <a:ext cx="7138" cy="43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s:wsp>
                          <wps:cNvPr id="2358" name="Gerader Verbinder 1165"/>
                          <wps:cNvCnPr>
                            <a:cxnSpLocks/>
                          </wps:cNvCnPr>
                          <wps:spPr bwMode="auto">
                            <a:xfrm>
                              <a:off x="26277" y="9989"/>
                              <a:ext cx="8074"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59" name="Gerader Verbinder 1166"/>
                          <wps:cNvCnPr>
                            <a:cxnSpLocks/>
                          </wps:cNvCnPr>
                          <wps:spPr bwMode="auto">
                            <a:xfrm>
                              <a:off x="22276" y="6490"/>
                              <a:ext cx="4001"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0" name="Gerader Verbinder 1167"/>
                          <wps:cNvCnPr>
                            <a:cxnSpLocks/>
                          </wps:cNvCnPr>
                          <wps:spPr bwMode="auto">
                            <a:xfrm>
                              <a:off x="22503" y="13082"/>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1" name="Gerader Verbinder 1168"/>
                          <wps:cNvCnPr>
                            <a:cxnSpLocks/>
                          </wps:cNvCnPr>
                          <wps:spPr bwMode="auto">
                            <a:xfrm flipV="1">
                              <a:off x="23444" y="6495"/>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2" name="Gerader Verbinder 1169"/>
                          <wps:cNvCnPr>
                            <a:cxnSpLocks/>
                          </wps:cNvCnPr>
                          <wps:spPr bwMode="auto">
                            <a:xfrm flipV="1">
                              <a:off x="15504" y="15817"/>
                              <a:ext cx="0" cy="375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3" name="Gerader Verbinder 1170"/>
                          <wps:cNvCnPr>
                            <a:cxnSpLocks/>
                          </wps:cNvCnPr>
                          <wps:spPr bwMode="auto">
                            <a:xfrm>
                              <a:off x="11664" y="15817"/>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4" name="Gerader Verbinder 1171"/>
                          <wps:cNvCnPr>
                            <a:cxnSpLocks/>
                          </wps:cNvCnPr>
                          <wps:spPr bwMode="auto">
                            <a:xfrm>
                              <a:off x="11664" y="19569"/>
                              <a:ext cx="436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5" name="Textfeld 37"/>
                          <wps:cNvSpPr txBox="1">
                            <a:spLocks noChangeArrowheads="1"/>
                          </wps:cNvSpPr>
                          <wps:spPr bwMode="auto">
                            <a:xfrm>
                              <a:off x="14269" y="15567"/>
                              <a:ext cx="7137"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wps:txbx>
                          <wps:bodyPr rot="0" vert="horz" wrap="square" lIns="91440" tIns="45720" rIns="91440" bIns="45720" anchor="t" anchorCtr="0" upright="1">
                            <a:noAutofit/>
                          </wps:bodyPr>
                        </wps:wsp>
                        <wps:wsp>
                          <wps:cNvPr id="2366" name="Gerader Verbinder 1173"/>
                          <wps:cNvCnPr>
                            <a:cxnSpLocks/>
                          </wps:cNvCnPr>
                          <wps:spPr bwMode="auto">
                            <a:xfrm>
                              <a:off x="12664"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7" name="Gerader Verbinder 1174"/>
                          <wps:cNvCnPr>
                            <a:cxnSpLocks/>
                          </wps:cNvCnPr>
                          <wps:spPr bwMode="auto">
                            <a:xfrm>
                              <a:off x="8483" y="18462"/>
                              <a:ext cx="0" cy="403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68" name="Gerader Verbinder 1175"/>
                          <wps:cNvCnPr>
                            <a:cxnSpLocks/>
                          </wps:cNvCnPr>
                          <wps:spPr bwMode="auto">
                            <a:xfrm>
                              <a:off x="8529" y="21952"/>
                              <a:ext cx="4135"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69" name="Textfeld 43"/>
                          <wps:cNvSpPr txBox="1">
                            <a:spLocks noChangeArrowheads="1"/>
                          </wps:cNvSpPr>
                          <wps:spPr bwMode="auto">
                            <a:xfrm>
                              <a:off x="7093" y="21748"/>
                              <a:ext cx="7131" cy="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wps:txbx>
                          <wps:bodyPr rot="0" vert="horz" wrap="square" lIns="91440" tIns="45720" rIns="91440" bIns="45720" anchor="t" anchorCtr="0" upright="1">
                            <a:noAutofit/>
                          </wps:bodyPr>
                        </wps:wsp>
                        <wps:wsp>
                          <wps:cNvPr id="2370" name="Gerader Verbinder 1177"/>
                          <wps:cNvCnPr>
                            <a:cxnSpLocks/>
                          </wps:cNvCnPr>
                          <wps:spPr bwMode="auto">
                            <a:xfrm>
                              <a:off x="22503" y="19569"/>
                              <a:ext cx="620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1" name="Textfeld 46"/>
                          <wps:cNvSpPr txBox="1">
                            <a:spLocks noChangeArrowheads="1"/>
                          </wps:cNvSpPr>
                          <wps:spPr bwMode="auto">
                            <a:xfrm rot="16200000">
                              <a:off x="18453" y="12412"/>
                              <a:ext cx="5806"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wps:txbx>
                          <wps:bodyPr rot="0" vert="horz" wrap="square" lIns="91440" tIns="45720" rIns="91440" bIns="45720" anchor="t" anchorCtr="0" upright="1">
                            <a:noAutofit/>
                          </wps:bodyPr>
                        </wps:wsp>
                        <wps:wsp>
                          <wps:cNvPr id="2372" name="Gerader Verbinder 1179"/>
                          <wps:cNvCnPr>
                            <a:cxnSpLocks/>
                          </wps:cNvCnPr>
                          <wps:spPr bwMode="auto">
                            <a:xfrm flipV="1">
                              <a:off x="23444" y="12982"/>
                              <a:ext cx="0" cy="658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3" name="Gerader Verbinder 1180"/>
                          <wps:cNvCnPr>
                            <a:cxnSpLocks/>
                          </wps:cNvCnPr>
                          <wps:spPr bwMode="auto">
                            <a:xfrm>
                              <a:off x="27435" y="14990"/>
                              <a:ext cx="5861"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74" name="Gerader Verbinder 1181"/>
                          <wps:cNvCnPr>
                            <a:cxnSpLocks/>
                          </wps:cNvCnPr>
                          <wps:spPr bwMode="auto">
                            <a:xfrm>
                              <a:off x="33296" y="14990"/>
                              <a:ext cx="620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75" name="Textfeld 53"/>
                          <wps:cNvSpPr txBox="1">
                            <a:spLocks noChangeArrowheads="1"/>
                          </wps:cNvSpPr>
                          <wps:spPr bwMode="auto">
                            <a:xfrm>
                              <a:off x="33609" y="12712"/>
                              <a:ext cx="7127" cy="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wps:txbx>
                          <wps:bodyPr rot="0" vert="horz" wrap="square" lIns="91440" tIns="45720" rIns="91440" bIns="45720" anchor="t" anchorCtr="0" upright="1">
                            <a:noAutofit/>
                          </wps:bodyPr>
                        </wps:wsp>
                      </wpg:grpSp>
                      <wps:wsp>
                        <wps:cNvPr id="1450829259" name="Gerader Verbinder 1166"/>
                        <wps:cNvCnPr>
                          <a:cxnSpLocks/>
                        </wps:cNvCnPr>
                        <wps:spPr bwMode="auto">
                          <a:xfrm>
                            <a:off x="2381459" y="447152"/>
                            <a:ext cx="7480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23184511" name="Textfeld 31"/>
                        <wps:cNvSpPr txBox="1">
                          <a:spLocks noChangeArrowheads="1"/>
                        </wps:cNvSpPr>
                        <wps:spPr bwMode="auto">
                          <a:xfrm rot="16200000">
                            <a:off x="2004646" y="200968"/>
                            <a:ext cx="361708" cy="62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wps:txbx>
                        <wps:bodyPr rot="0" vert="horz" wrap="square" lIns="0" tIns="0" rIns="0" bIns="0" anchor="t" anchorCtr="0" upright="1">
                          <a:noAutofit/>
                        </wps:bodyPr>
                      </wps:wsp>
                    </wpg:wgp>
                  </a:graphicData>
                </a:graphic>
              </wp:inline>
            </w:drawing>
          </mc:Choice>
          <mc:Fallback>
            <w:pict>
              <v:group w14:anchorId="4DA91F1E" id="Gruppieren 1" o:spid="_x0000_s1145" style="width:324.6pt;height:200pt;mso-position-horizontal-relative:char;mso-position-vertical-relative:line" coordsize="4122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">
                <v:group id="Group 703" o:spid="_x0000_s1146" style="position:absolute;width:41224;height:25400" coordorigin="-2305" coordsize="43041,2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E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T+H5JjwBuXgAAAD//wMAUEsBAi0AFAAGAAgAAAAhANvh9svuAAAAhQEAABMAAAAAAAAA&#10;AAAAAAAAAAAAAFtDb250ZW50X1R5cGVzXS54bWxQSwECLQAUAAYACAAAACEAWvQsW78AAAAVAQAA&#10;CwAAAAAAAAAAAAAAAAAfAQAAX3JlbHMvLnJlbHNQSwECLQAUAAYACAAAACEAuxrxIcYAAADdAAAA&#10;DwAAAAAAAAAAAAAAAAAHAgAAZHJzL2Rvd25yZXYueG1sUEsFBgAAAAADAAMAtwAAAPoCAAAAAA==&#10;">
                  <v:shape id="Grafik 1154" o:spid="_x0000_s1147" type="#_x0000_t75" style="position:absolute;left:4496;top:3811;width:31936;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">
                    <v:imagedata r:id="rId71" o:title=""/>
                  </v:shape>
                  <v:shape id="Textfeld 31" o:spid="_x0000_s1148" type="#_x0000_t202" style="position:absolute;left:18670;top:6526;width:3777;height:6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" filled="f" stroked="f">
                    <v:textbox inset="0,0,0,0">
                      <w:txbxContent>
                        <w:p w14:paraId="5CAEFB00" w14:textId="08A9824E" w:rsidR="005D0AFA" w:rsidRPr="0068368C" w:rsidRDefault="00D1224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00272FFC" w:rsidRPr="0068368C">
                            <w:rPr>
                              <w:rFonts w:cstheme="minorBidi"/>
                              <w:color w:val="000000" w:themeColor="text1"/>
                              <w:kern w:val="24"/>
                              <w:sz w:val="20"/>
                              <w:szCs w:val="20"/>
                            </w:rPr>
                            <w:t xml:space="preserve"> </w:t>
                          </w:r>
                          <w:r w:rsidR="00765570"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shape id="Textfeld 8" o:spid="_x0000_s1149" type="#_x0000_t202" style="position:absolute;left:4496;width:1207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" filled="f" stroked="f">
                    <v:textbox>
                      <w:txbxContent>
                        <w:p w14:paraId="1329F5FA"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head diameter</w:t>
                          </w:r>
                        </w:p>
                      </w:txbxContent>
                    </v:textbox>
                  </v:shape>
                  <v:line id="Gerader Verbinder 1157" o:spid="_x0000_s1150" style="position:absolute;visibility:visible;mso-wrap-style:square" from="16611,1231" to="16611,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" strokecolor="black [3213]" strokeweight=".5pt">
                    <v:stroke joinstyle="miter"/>
                    <o:lock v:ext="edit" shapetype="f"/>
                  </v:line>
                  <v:line id="Gerader Verbinder 1158" o:spid="_x0000_s1151" style="position:absolute;visibility:visible;mso-wrap-style:square" from="4496,2218" to="16611,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" strokecolor="black [3213]" strokeweight=".5pt">
                    <v:stroke startarrow="block" endarrow="block" joinstyle="miter"/>
                    <o:lock v:ext="edit" shapetype="f"/>
                  </v:line>
                  <v:line id="Gerader Verbinder 1159" o:spid="_x0000_s1152" style="position:absolute;visibility:visible;mso-wrap-style:square" from="4496,1231" to="449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" strokecolor="black [3213]" strokeweight=".5pt">
                    <v:stroke joinstyle="miter"/>
                    <o:lock v:ext="edit" shapetype="f"/>
                  </v:line>
                  <v:line id="Gerader Verbinder 1160" o:spid="_x0000_s1153" style="position:absolute;visibility:visible;mso-wrap-style:square" from="1231,19569" to="7438,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" strokecolor="black [3213]" strokeweight=".5pt">
                    <v:stroke joinstyle="miter"/>
                    <o:lock v:ext="edit" shapetype="f"/>
                  </v:line>
                  <v:line id="Gerader Verbinder 1161" o:spid="_x0000_s1154" style="position:absolute;visibility:visible;mso-wrap-style:square" from="1231,6495" to="7438,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" strokecolor="black [3213]" strokeweight=".5pt">
                    <v:stroke joinstyle="miter"/>
                    <o:lock v:ext="edit" shapetype="f"/>
                  </v:line>
                  <v:line id="Gerader Verbinder 1162" o:spid="_x0000_s1155" style="position:absolute;flip:y;visibility:visible;mso-wrap-style:square" from="2022,6495" to="2022,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" strokecolor="black [3213]" strokeweight=".5pt">
                    <v:stroke startarrow="block" endarrow="block" joinstyle="miter"/>
                    <o:lock v:ext="edit" shapetype="f"/>
                  </v:line>
                  <v:shape id="Textfeld 18" o:spid="_x0000_s1156" type="#_x0000_t202" style="position:absolute;left:-1684;top:9509;width:3904;height:51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" filled="f" stroked="f">
                    <v:textbox>
                      <w:txbxContent>
                        <w:p w14:paraId="3EC1BB65"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length</w:t>
                          </w:r>
                        </w:p>
                      </w:txbxContent>
                    </v:textbox>
                  </v:shape>
                  <v:shape id="Textfeld 21" o:spid="_x0000_s1157" type="#_x0000_t202" style="position:absolute;left:26823;top:7920;width:7138;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" fillcolor="white [3212]" stroked="f">
                    <v:textbox>
                      <w:txbxContent>
                        <w:p w14:paraId="3A02F673" w14:textId="18084F2A"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s</w:t>
                          </w:r>
                          <w:r w:rsidR="005D0AFA" w:rsidRPr="0068368C">
                            <w:rPr>
                              <w:rFonts w:cstheme="minorBidi"/>
                              <w:color w:val="000000" w:themeColor="text1"/>
                              <w:kern w:val="24"/>
                              <w:sz w:val="20"/>
                              <w:szCs w:val="20"/>
                            </w:rPr>
                            <w:t>houlder</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line id="Gerader Verbinder 1165" o:spid="_x0000_s1158" style="position:absolute;visibility:visible;mso-wrap-style:square" from="26277,9989" to="343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" strokecolor="black [3213]" strokeweight=".5pt">
                    <v:stroke startarrow="block" endarrow="block" joinstyle="miter"/>
                    <o:lock v:ext="edit" shapetype="f"/>
                  </v:line>
                  <v:line id="Gerader Verbinder 1166" o:spid="_x0000_s1159" style="position:absolute;visibility:visible;mso-wrap-style:square" from="22276,6490" to="26277,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" strokecolor="black [3213]" strokeweight=".5pt">
                    <v:stroke joinstyle="miter"/>
                    <o:lock v:ext="edit" shapetype="f"/>
                  </v:line>
                  <v:line id="Gerader Verbinder 1167" o:spid="_x0000_s1160" style="position:absolute;visibility:visible;mso-wrap-style:square" from="22503,13082" to="2871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" strokecolor="black [3213]" strokeweight=".5pt">
                    <v:stroke joinstyle="miter"/>
                    <o:lock v:ext="edit" shapetype="f"/>
                  </v:line>
                  <v:line id="Gerader Verbinder 1168" o:spid="_x0000_s1161" style="position:absolute;flip:y;visibility:visible;mso-wrap-style:square" from="23444,6495" to="23444,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" strokecolor="black [3213]" strokeweight=".5pt">
                    <v:stroke startarrow="block" endarrow="block" joinstyle="miter"/>
                    <o:lock v:ext="edit" shapetype="f"/>
                  </v:line>
                  <v:line id="Gerader Verbinder 1169" o:spid="_x0000_s1162" style="position:absolute;flip:y;visibility:visible;mso-wrap-style:square" from="15504,15817" to="1550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" strokecolor="black [3213]" strokeweight=".5pt">
                    <v:stroke startarrow="block" endarrow="block" joinstyle="miter"/>
                    <o:lock v:ext="edit" shapetype="f"/>
                  </v:line>
                  <v:line id="Gerader Verbinder 1170" o:spid="_x0000_s1163" style="position:absolute;visibility:visible;mso-wrap-style:square" from="11664,15817" to="16024,15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uw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TeH2Jj0BufoDAAD//wMAUEsBAi0AFAAGAAgAAAAhANvh9svuAAAAhQEAABMAAAAAAAAA&#10;AAAAAAAAAAAAAFtDb250ZW50X1R5cGVzXS54bWxQSwECLQAUAAYACAAAACEAWvQsW78AAAAVAQAA&#10;CwAAAAAAAAAAAAAAAAAfAQAAX3JlbHMvLnJlbHNQSwECLQAUAAYACAAAACEASUnLsMYAAADdAAAA&#10;DwAAAAAAAAAAAAAAAAAHAgAAZHJzL2Rvd25yZXYueG1sUEsFBgAAAAADAAMAtwAAAPoCAAAAAA==&#10;" strokecolor="black [3213]" strokeweight=".5pt">
                    <v:stroke joinstyle="miter"/>
                    <o:lock v:ext="edit" shapetype="f"/>
                  </v:line>
                  <v:line id="Gerader Verbinder 1171" o:spid="_x0000_s1164" style="position:absolute;visibility:visible;mso-wrap-style:square" from="11664,19569" to="1602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" strokecolor="black [3213]" strokeweight=".5pt">
                    <v:stroke joinstyle="miter"/>
                    <o:lock v:ext="edit" shapetype="f"/>
                  </v:line>
                  <v:shape id="Textfeld 37" o:spid="_x0000_s1165" type="#_x0000_t202" style="position:absolute;left:14269;top:15567;width:713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" filled="f" stroked="f">
                    <v:textbox>
                      <w:txbxContent>
                        <w:p w14:paraId="3329BA2C"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depth</w:t>
                          </w:r>
                        </w:p>
                      </w:txbxContent>
                    </v:textbox>
                  </v:shape>
                  <v:line id="Gerader Verbinder 1173" o:spid="_x0000_s1166" style="position:absolute;visibility:visible;mso-wrap-style:square" from="12664,18462" to="12664,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" strokecolor="black [3213]" strokeweight=".5pt">
                    <v:stroke joinstyle="miter"/>
                    <o:lock v:ext="edit" shapetype="f"/>
                  </v:line>
                  <v:line id="Gerader Verbinder 1174" o:spid="_x0000_s1167" style="position:absolute;visibility:visible;mso-wrap-style:square" from="8483,18462" to="8483,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" strokecolor="black [3213]" strokeweight=".5pt">
                    <v:stroke joinstyle="miter"/>
                    <o:lock v:ext="edit" shapetype="f"/>
                  </v:line>
                  <v:line id="Gerader Verbinder 1175" o:spid="_x0000_s1168" style="position:absolute;visibility:visible;mso-wrap-style:square" from="8529,21952" to="12664,2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" strokecolor="black [3213]" strokeweight=".5pt">
                    <v:stroke startarrow="block" endarrow="block" joinstyle="miter"/>
                    <o:lock v:ext="edit" shapetype="f"/>
                  </v:line>
                  <v:shape id="Textfeld 43" o:spid="_x0000_s1169" type="#_x0000_t202" style="position:absolute;left:7093;top:21748;width:71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" filled="f" stroked="f">
                    <v:textbox>
                      <w:txbxContent>
                        <w:p w14:paraId="14B2C058" w14:textId="77777777" w:rsidR="005D0AFA" w:rsidRPr="0068368C" w:rsidRDefault="005D0AFA" w:rsidP="005D0AFA">
                          <w:pPr>
                            <w:jc w:val="center"/>
                            <w:rPr>
                              <w:rFonts w:cstheme="minorBidi"/>
                              <w:color w:val="000000" w:themeColor="text1"/>
                              <w:kern w:val="24"/>
                              <w:sz w:val="20"/>
                              <w:szCs w:val="20"/>
                            </w:rPr>
                          </w:pPr>
                          <w:r w:rsidRPr="0068368C">
                            <w:rPr>
                              <w:rFonts w:cstheme="minorBidi"/>
                              <w:color w:val="000000" w:themeColor="text1"/>
                              <w:kern w:val="24"/>
                              <w:sz w:val="20"/>
                              <w:szCs w:val="20"/>
                            </w:rPr>
                            <w:t>hole diameter</w:t>
                          </w:r>
                        </w:p>
                      </w:txbxContent>
                    </v:textbox>
                  </v:shape>
                  <v:line id="Gerader Verbinder 1177" o:spid="_x0000_s1170" style="position:absolute;visibility:visible;mso-wrap-style:square" from="22503,19569" to="28710,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" strokecolor="black [3213]" strokeweight=".5pt">
                    <v:stroke joinstyle="miter"/>
                    <o:lock v:ext="edit" shapetype="f"/>
                  </v:line>
                  <v:shape id="Textfeld 46" o:spid="_x0000_s1171" type="#_x0000_t202" style="position:absolute;left:18453;top:12412;width:5806;height:55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" filled="f" stroked="f">
                    <v:textbox>
                      <w:txbxContent>
                        <w:p w14:paraId="4E06C0E3" w14:textId="7F7D2DB9"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length</w:t>
                          </w:r>
                        </w:p>
                      </w:txbxContent>
                    </v:textbox>
                  </v:shape>
                  <v:line id="Gerader Verbinder 1179" o:spid="_x0000_s1172" style="position:absolute;flip:y;visibility:visible;mso-wrap-style:square" from="23444,12982" to="23444,1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" strokecolor="black [3213]" strokeweight=".5pt">
                    <v:stroke startarrow="block" endarrow="block" joinstyle="miter"/>
                    <o:lock v:ext="edit" shapetype="f"/>
                  </v:line>
                  <v:line id="Gerader Verbinder 1180" o:spid="_x0000_s1173" style="position:absolute;visibility:visible;mso-wrap-style:square" from="27435,14990" to="33296,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" strokecolor="black [3213]" strokeweight=".5pt">
                    <v:stroke startarrow="block" endarrow="block" joinstyle="miter"/>
                    <o:lock v:ext="edit" shapetype="f"/>
                  </v:line>
                  <v:line id="Gerader Verbinder 1181" o:spid="_x0000_s1174" style="position:absolute;visibility:visible;mso-wrap-style:square" from="33296,14990" to="39504,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" strokecolor="black [3213]" strokeweight=".5pt">
                    <v:stroke joinstyle="miter"/>
                    <o:lock v:ext="edit" shapetype="f"/>
                  </v:line>
                  <v:shape id="Textfeld 53" o:spid="_x0000_s1175" type="#_x0000_t202" style="position:absolute;left:33609;top:12712;width:7127;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" filled="f" stroked="f">
                    <v:textbox>
                      <w:txbxContent>
                        <w:p w14:paraId="28A514A4" w14:textId="00500680" w:rsidR="005D0AFA" w:rsidRPr="0068368C" w:rsidRDefault="00765570" w:rsidP="005D0AFA">
                          <w:pPr>
                            <w:jc w:val="center"/>
                            <w:rPr>
                              <w:rFonts w:cstheme="minorBidi"/>
                              <w:color w:val="000000" w:themeColor="text1"/>
                              <w:kern w:val="24"/>
                              <w:sz w:val="20"/>
                              <w:szCs w:val="20"/>
                            </w:rPr>
                          </w:pPr>
                          <w:r w:rsidRPr="0068368C">
                            <w:rPr>
                              <w:rFonts w:cstheme="minorBidi"/>
                              <w:color w:val="000000" w:themeColor="text1"/>
                              <w:kern w:val="24"/>
                              <w:sz w:val="20"/>
                              <w:szCs w:val="20"/>
                            </w:rPr>
                            <w:t>t</w:t>
                          </w:r>
                          <w:r w:rsidR="005D0AFA" w:rsidRPr="0068368C">
                            <w:rPr>
                              <w:rFonts w:cstheme="minorBidi"/>
                              <w:color w:val="000000" w:themeColor="text1"/>
                              <w:kern w:val="24"/>
                              <w:sz w:val="20"/>
                              <w:szCs w:val="20"/>
                            </w:rPr>
                            <w:t>enon</w:t>
                          </w:r>
                          <w:r w:rsidRPr="0068368C">
                            <w:rPr>
                              <w:rFonts w:cstheme="minorBidi"/>
                              <w:color w:val="000000" w:themeColor="text1"/>
                              <w:kern w:val="24"/>
                              <w:sz w:val="20"/>
                              <w:szCs w:val="20"/>
                            </w:rPr>
                            <w:t xml:space="preserve"> </w:t>
                          </w:r>
                          <w:r w:rsidRPr="0068368C">
                            <w:rPr>
                              <w:rFonts w:cstheme="minorBidi"/>
                              <w:color w:val="000000" w:themeColor="text1"/>
                              <w:kern w:val="24"/>
                              <w:sz w:val="20"/>
                              <w:szCs w:val="20"/>
                            </w:rPr>
                            <w:br/>
                          </w:r>
                          <w:r w:rsidR="005D0AFA" w:rsidRPr="0068368C">
                            <w:rPr>
                              <w:rFonts w:cstheme="minorBidi"/>
                              <w:color w:val="000000" w:themeColor="text1"/>
                              <w:kern w:val="24"/>
                              <w:sz w:val="20"/>
                              <w:szCs w:val="20"/>
                            </w:rPr>
                            <w:t>diameter</w:t>
                          </w:r>
                        </w:p>
                      </w:txbxContent>
                    </v:textbox>
                  </v:shape>
                </v:group>
                <v:line id="Gerader Verbinder 1166" o:spid="_x0000_s1176" style="position:absolute;visibility:visible;mso-wrap-style:square" from="23814,4471" to="31294,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" strokecolor="black [3213]" strokeweight=".5pt">
                  <v:stroke joinstyle="miter"/>
                  <o:lock v:ext="edit" shapetype="f"/>
                </v:line>
                <v:shape id="Textfeld 31" o:spid="_x0000_s1177" type="#_x0000_t202" style="position:absolute;left:20046;top:2009;width:3617;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" filled="f" stroked="f">
                  <v:textbox inset="0,0,0,0">
                    <w:txbxContent>
                      <w:p w14:paraId="4AA951D4" w14:textId="24687B0C" w:rsidR="00272FFC" w:rsidRPr="0068368C" w:rsidRDefault="00272FFC" w:rsidP="00272FFC">
                        <w:pPr>
                          <w:jc w:val="center"/>
                          <w:rPr>
                            <w:rFonts w:cstheme="minorBidi"/>
                            <w:color w:val="000000" w:themeColor="text1"/>
                            <w:kern w:val="24"/>
                            <w:sz w:val="20"/>
                            <w:szCs w:val="20"/>
                          </w:rPr>
                        </w:pPr>
                        <w:r w:rsidRPr="0068368C">
                          <w:rPr>
                            <w:rFonts w:cstheme="minorBidi"/>
                            <w:color w:val="000000" w:themeColor="text1"/>
                            <w:kern w:val="24"/>
                            <w:sz w:val="20"/>
                            <w:szCs w:val="20"/>
                          </w:rPr>
                          <w:t xml:space="preserve">head </w:t>
                        </w:r>
                        <w:r w:rsidRPr="0068368C">
                          <w:rPr>
                            <w:rFonts w:cstheme="minorBidi"/>
                            <w:color w:val="000000" w:themeColor="text1"/>
                            <w:kern w:val="24"/>
                            <w:sz w:val="20"/>
                            <w:szCs w:val="20"/>
                          </w:rPr>
                          <w:br/>
                          <w:t>height</w:t>
                        </w:r>
                      </w:p>
                    </w:txbxContent>
                  </v:textbox>
                </v:shape>
                <w10:anchorlock/>
              </v:group>
            </w:pict>
          </mc:Fallback>
        </mc:AlternateContent>
      </w:r>
    </w:p>
    <w:p w14:paraId="361AACDE" w14:textId="2CB896AC" w:rsidR="00C53FCE" w:rsidRPr="0068368C" w:rsidRDefault="00C53FCE"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t xml:space="preserve">head diameter </w:t>
      </w:r>
      <w:r w:rsidRPr="00870F4B">
        <w:rPr>
          <w:sz w:val="18"/>
          <w:szCs w:val="18"/>
        </w:rPr>
        <w:br/>
      </w:r>
      <w:r>
        <w:rPr>
          <w:sz w:val="18"/>
          <w:szCs w:val="18"/>
        </w:rPr>
        <w:t>2</w:t>
      </w:r>
      <w:r w:rsidRPr="00870F4B">
        <w:rPr>
          <w:sz w:val="18"/>
          <w:szCs w:val="18"/>
        </w:rPr>
        <w:tab/>
      </w:r>
      <w:r w:rsidRPr="00C53FCE">
        <w:rPr>
          <w:sz w:val="18"/>
          <w:szCs w:val="18"/>
        </w:rPr>
        <w:t>length</w:t>
      </w:r>
      <w:r w:rsidRPr="00870F4B">
        <w:rPr>
          <w:sz w:val="18"/>
          <w:szCs w:val="18"/>
        </w:rPr>
        <w:t xml:space="preserve"> </w:t>
      </w:r>
      <w:r w:rsidRPr="00870F4B">
        <w:rPr>
          <w:sz w:val="18"/>
          <w:szCs w:val="18"/>
        </w:rPr>
        <w:br/>
      </w:r>
      <w:r>
        <w:rPr>
          <w:sz w:val="18"/>
          <w:szCs w:val="18"/>
        </w:rPr>
        <w:t>3</w:t>
      </w:r>
      <w:r w:rsidRPr="00870F4B">
        <w:rPr>
          <w:sz w:val="18"/>
          <w:szCs w:val="18"/>
        </w:rPr>
        <w:tab/>
      </w:r>
      <w:r w:rsidRPr="00C53FCE">
        <w:rPr>
          <w:sz w:val="18"/>
          <w:szCs w:val="18"/>
        </w:rPr>
        <w:t>hole diameter</w:t>
      </w:r>
      <w:r w:rsidRPr="00870F4B">
        <w:rPr>
          <w:sz w:val="18"/>
          <w:szCs w:val="18"/>
        </w:rPr>
        <w:t xml:space="preserve"> </w:t>
      </w:r>
      <w:r w:rsidRPr="00870F4B">
        <w:rPr>
          <w:sz w:val="18"/>
          <w:szCs w:val="18"/>
        </w:rPr>
        <w:br/>
      </w:r>
      <w:r>
        <w:rPr>
          <w:sz w:val="18"/>
          <w:szCs w:val="18"/>
        </w:rPr>
        <w:t>4</w:t>
      </w:r>
      <w:r w:rsidRPr="00870F4B">
        <w:rPr>
          <w:sz w:val="18"/>
          <w:szCs w:val="18"/>
        </w:rPr>
        <w:tab/>
      </w:r>
      <w:r w:rsidRPr="00C53FCE">
        <w:rPr>
          <w:sz w:val="18"/>
          <w:szCs w:val="18"/>
        </w:rPr>
        <w:t>hole dept</w:t>
      </w:r>
      <w:r>
        <w:rPr>
          <w:sz w:val="18"/>
          <w:szCs w:val="18"/>
        </w:rPr>
        <w:t>h</w:t>
      </w:r>
      <w:r w:rsidRPr="00870F4B">
        <w:rPr>
          <w:sz w:val="18"/>
          <w:szCs w:val="18"/>
        </w:rPr>
        <w:t xml:space="preserve"> </w:t>
      </w:r>
      <w:r w:rsidRPr="00870F4B">
        <w:rPr>
          <w:sz w:val="18"/>
          <w:szCs w:val="18"/>
        </w:rPr>
        <w:br/>
      </w:r>
      <w:r>
        <w:rPr>
          <w:sz w:val="18"/>
          <w:szCs w:val="18"/>
        </w:rPr>
        <w:t>5</w:t>
      </w:r>
      <w:r w:rsidRPr="00870F4B">
        <w:rPr>
          <w:sz w:val="18"/>
          <w:szCs w:val="18"/>
        </w:rPr>
        <w:tab/>
      </w:r>
      <w:r w:rsidRPr="00C53FCE">
        <w:rPr>
          <w:sz w:val="18"/>
          <w:szCs w:val="18"/>
        </w:rPr>
        <w:t xml:space="preserve">shoulder </w:t>
      </w:r>
      <w:r w:rsidRPr="0068368C">
        <w:rPr>
          <w:sz w:val="18"/>
          <w:szCs w:val="18"/>
        </w:rPr>
        <w:t xml:space="preserve">length </w:t>
      </w:r>
      <w:r w:rsidRPr="0068368C">
        <w:rPr>
          <w:sz w:val="18"/>
          <w:szCs w:val="18"/>
        </w:rPr>
        <w:br/>
        <w:t>6</w:t>
      </w:r>
      <w:r w:rsidRPr="0068368C">
        <w:rPr>
          <w:sz w:val="18"/>
          <w:szCs w:val="18"/>
        </w:rPr>
        <w:tab/>
      </w:r>
      <w:r w:rsidR="0068368C" w:rsidRPr="0068368C">
        <w:rPr>
          <w:sz w:val="18"/>
          <w:szCs w:val="18"/>
        </w:rPr>
        <w:t>tenon</w:t>
      </w:r>
      <w:r w:rsidRPr="0068368C">
        <w:rPr>
          <w:sz w:val="18"/>
          <w:szCs w:val="18"/>
        </w:rPr>
        <w:t xml:space="preserve"> length </w:t>
      </w:r>
      <w:r w:rsidRPr="0068368C">
        <w:rPr>
          <w:sz w:val="18"/>
          <w:szCs w:val="18"/>
        </w:rPr>
        <w:br/>
        <w:t>7</w:t>
      </w:r>
      <w:r w:rsidRPr="0068368C">
        <w:rPr>
          <w:sz w:val="18"/>
          <w:szCs w:val="18"/>
        </w:rPr>
        <w:tab/>
        <w:t xml:space="preserve">shoulder diameter </w:t>
      </w:r>
      <w:r w:rsidR="002A33B8" w:rsidRPr="0068368C">
        <w:rPr>
          <w:sz w:val="18"/>
          <w:szCs w:val="18"/>
        </w:rPr>
        <w:br/>
        <w:t>8</w:t>
      </w:r>
      <w:r w:rsidR="002A33B8" w:rsidRPr="0068368C">
        <w:rPr>
          <w:sz w:val="18"/>
          <w:szCs w:val="18"/>
        </w:rPr>
        <w:tab/>
      </w:r>
      <w:r w:rsidR="0068368C" w:rsidRPr="0068368C">
        <w:rPr>
          <w:sz w:val="18"/>
          <w:szCs w:val="18"/>
        </w:rPr>
        <w:t>tenon</w:t>
      </w:r>
      <w:r w:rsidR="002A33B8" w:rsidRPr="0068368C">
        <w:rPr>
          <w:sz w:val="18"/>
          <w:szCs w:val="18"/>
        </w:rPr>
        <w:t xml:space="preserve"> diameter </w:t>
      </w:r>
    </w:p>
    <w:p w14:paraId="39CE7CF9" w14:textId="609B3A86" w:rsidR="00FC68DB" w:rsidRPr="00BD52D7" w:rsidRDefault="00FC68DB" w:rsidP="00BD52D7">
      <w:pPr>
        <w:pStyle w:val="Beschriftung"/>
        <w:rPr>
          <w:rFonts w:cs="Calibri"/>
          <w:lang w:eastAsia="en-GB"/>
        </w:rPr>
      </w:pPr>
      <w:bookmarkStart w:id="704" w:name="_Ref3565285"/>
      <w:bookmarkStart w:id="705" w:name="_Toc3557094"/>
      <w:bookmarkStart w:id="706" w:name="_Toc34747345"/>
      <w:bookmarkStart w:id="707" w:name="_Toc76030536"/>
      <w:bookmarkStart w:id="708" w:name="_Toc94530822"/>
      <w:bookmarkStart w:id="709" w:name="_Toc101428220"/>
      <w:bookmarkStart w:id="710" w:name="_Toc159618857"/>
      <w:r w:rsidRPr="005C2D94">
        <w:t xml:space="preserve">Figure </w:t>
      </w:r>
      <w:r w:rsidRPr="005C2D94">
        <w:fldChar w:fldCharType="begin"/>
      </w:r>
      <w:r w:rsidRPr="00F54804">
        <w:instrText xml:space="preserve"> SEQ Figure \* ARABIC </w:instrText>
      </w:r>
      <w:r w:rsidRPr="005C2D94">
        <w:fldChar w:fldCharType="separate"/>
      </w:r>
      <w:r w:rsidR="0012574E">
        <w:rPr>
          <w:noProof/>
        </w:rPr>
        <w:t>14</w:t>
      </w:r>
      <w:r w:rsidRPr="005C2D94">
        <w:fldChar w:fldCharType="end"/>
      </w:r>
      <w:bookmarkEnd w:id="704"/>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705"/>
      <w:bookmarkEnd w:id="706"/>
      <w:bookmarkEnd w:id="707"/>
      <w:bookmarkEnd w:id="708"/>
      <w:bookmarkEnd w:id="709"/>
      <w:bookmarkEnd w:id="710"/>
      <w:r w:rsidR="00BA5649">
        <w:t xml:space="preserve"> </w:t>
      </w:r>
    </w:p>
    <w:p w14:paraId="419D2643" w14:textId="612F8064"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r w:rsidR="00AE3F08">
        <w:rPr>
          <w:rFonts w:cs="Calibri"/>
          <w:lang w:eastAsia="en-GB"/>
        </w:rPr>
        <w:t xml:space="preserve"> </w:t>
      </w:r>
    </w:p>
    <w:p w14:paraId="44D1AEF5" w14:textId="574F0191" w:rsidR="00FC68DB" w:rsidRDefault="00825756" w:rsidP="00B202D2">
      <w:pPr>
        <w:keepNext/>
        <w:keepLines/>
        <w:autoSpaceDE w:val="0"/>
        <w:autoSpaceDN w:val="0"/>
        <w:adjustRightInd w:val="0"/>
        <w:spacing w:before="120"/>
        <w:rPr>
          <w:rFonts w:cs="Calibri"/>
          <w:lang w:eastAsia="en-GB"/>
        </w:rPr>
      </w:pPr>
      <w:r>
        <w:rPr>
          <w:rFonts w:cs="Calibri"/>
          <w:lang w:eastAsia="en-GB"/>
        </w:rPr>
        <w:t xml:space="preserve">The </w:t>
      </w:r>
      <w:r w:rsidR="00FC68DB" w:rsidRPr="00F54804">
        <w:rPr>
          <w:rFonts w:cs="Calibri"/>
          <w:lang w:eastAsia="en-GB"/>
        </w:rPr>
        <w:t>XML specification of</w:t>
      </w:r>
      <w:r>
        <w:rPr>
          <w:rFonts w:cs="Calibri"/>
          <w:lang w:eastAsia="en-GB"/>
        </w:rPr>
        <w:t xml:space="preserve"> the</w:t>
      </w:r>
      <w:r w:rsidR="00FC68DB" w:rsidRPr="00F54804">
        <w:rPr>
          <w:rFonts w:cs="Calibri"/>
          <w:lang w:eastAsia="en-GB"/>
        </w:rPr>
        <w:t xml:space="preserve"> </w:t>
      </w:r>
      <w:r w:rsidR="00FC68DB" w:rsidRPr="00EA04BD">
        <w:rPr>
          <w:rStyle w:val="CodeCharacter"/>
        </w:rPr>
        <w:t>&lt;solid/&gt;</w:t>
      </w:r>
      <w:r w:rsidR="00FC68DB" w:rsidRPr="00D0681A">
        <w:rPr>
          <w:rFonts w:ascii="Courier" w:hAnsi="Courier" w:cs="Courier"/>
          <w:bCs/>
          <w:iCs/>
          <w:sz w:val="18"/>
          <w:szCs w:val="18"/>
          <w:lang w:eastAsia="en-GB"/>
        </w:rPr>
        <w:t xml:space="preserve"> </w:t>
      </w:r>
      <w:r>
        <w:t>is shown</w:t>
      </w:r>
      <w:r w:rsidRPr="00F73574">
        <w:t xml:space="preserve"> in</w:t>
      </w:r>
      <w:r w:rsidR="005016E9">
        <w:rPr>
          <w:rFonts w:cs="Calibri"/>
          <w:lang w:eastAsia="en-GB"/>
        </w:rPr>
        <w:t xml:space="preserve"> </w:t>
      </w:r>
      <w:r w:rsidR="005016E9">
        <w:rPr>
          <w:rFonts w:cs="Calibri"/>
          <w:lang w:eastAsia="en-GB"/>
        </w:rPr>
        <w:fldChar w:fldCharType="begin"/>
      </w:r>
      <w:r w:rsidR="005016E9">
        <w:rPr>
          <w:rFonts w:cs="Calibri"/>
          <w:lang w:eastAsia="en-GB"/>
        </w:rPr>
        <w:instrText xml:space="preserve"> REF _Ref156248161 \h </w:instrText>
      </w:r>
      <w:r w:rsidR="005016E9">
        <w:rPr>
          <w:rFonts w:cs="Calibri"/>
          <w:lang w:eastAsia="en-GB"/>
        </w:rPr>
      </w:r>
      <w:r w:rsidR="005016E9">
        <w:rPr>
          <w:rFonts w:cs="Calibri"/>
          <w:lang w:eastAsia="en-GB"/>
        </w:rPr>
        <w:fldChar w:fldCharType="separate"/>
      </w:r>
      <w:r w:rsidR="0012574E" w:rsidRPr="005C2D94">
        <w:t xml:space="preserve">Table </w:t>
      </w:r>
      <w:r w:rsidR="0012574E">
        <w:rPr>
          <w:noProof/>
        </w:rPr>
        <w:t>47</w:t>
      </w:r>
      <w:r w:rsidR="005016E9">
        <w:rPr>
          <w:rFonts w:cs="Calibri"/>
          <w:lang w:eastAsia="en-GB"/>
        </w:rPr>
        <w:fldChar w:fldCharType="end"/>
      </w:r>
      <w:r w:rsidR="00FC68DB" w:rsidRPr="00F54804">
        <w:rPr>
          <w:rFonts w:cs="Calibri"/>
          <w:lang w:eastAsia="en-GB"/>
        </w:rPr>
        <w:t>:</w:t>
      </w:r>
    </w:p>
    <w:p w14:paraId="2CE81350" w14:textId="2F53544E" w:rsidR="00055698" w:rsidRPr="00F54804" w:rsidRDefault="00055698" w:rsidP="001640C5">
      <w:pPr>
        <w:pStyle w:val="Beschriftung"/>
        <w:keepNext/>
        <w:keepLines/>
        <w:rPr>
          <w:rFonts w:cs="Calibri"/>
          <w:lang w:eastAsia="en-GB"/>
        </w:rPr>
      </w:pPr>
      <w:bookmarkStart w:id="711" w:name="_Ref156248161"/>
      <w:bookmarkStart w:id="712" w:name="_Toc159618979"/>
      <w:r w:rsidRPr="005C2D94">
        <w:t xml:space="preserve">Table </w:t>
      </w:r>
      <w:r w:rsidRPr="005C2D94">
        <w:fldChar w:fldCharType="begin"/>
      </w:r>
      <w:r w:rsidRPr="00F54804">
        <w:instrText xml:space="preserve"> SEQ Table \* ARABIC </w:instrText>
      </w:r>
      <w:r w:rsidRPr="005C2D94">
        <w:fldChar w:fldCharType="separate"/>
      </w:r>
      <w:r w:rsidR="0012574E">
        <w:rPr>
          <w:noProof/>
        </w:rPr>
        <w:t>47</w:t>
      </w:r>
      <w:r w:rsidRPr="005C2D94">
        <w:fldChar w:fldCharType="end"/>
      </w:r>
      <w:bookmarkEnd w:id="711"/>
      <w:r>
        <w:t xml:space="preserve"> —</w:t>
      </w:r>
      <w:r w:rsidRPr="00F54804">
        <w:t xml:space="preserve"> Attributes of element </w:t>
      </w:r>
      <w:r w:rsidRPr="005C2D94">
        <w:rPr>
          <w:rFonts w:ascii="Courier New" w:hAnsi="Courier New" w:cs="Courier New"/>
        </w:rPr>
        <w:t>&lt;solid/&gt;</w:t>
      </w:r>
      <w:bookmarkEnd w:id="712"/>
      <w:r w:rsidR="005016E9">
        <w:rPr>
          <w:rFonts w:ascii="Courier New" w:hAnsi="Courier New" w:cs="Courier New"/>
        </w:rPr>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r w:rsidRPr="00F54804">
              <w:rPr>
                <w:sz w:val="20"/>
              </w:rPr>
              <w:t>min_grip</w:t>
            </w:r>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r w:rsidRPr="00F54804">
              <w:rPr>
                <w:sz w:val="20"/>
              </w:rPr>
              <w:t>max_grip</w:t>
            </w:r>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r w:rsidRPr="00F54804">
              <w:rPr>
                <w:sz w:val="20"/>
                <w:szCs w:val="20"/>
              </w:rPr>
              <w:t xml:space="preserve">max_grip </w:t>
            </w:r>
            <w:r w:rsidRPr="00F54804">
              <w:rPr>
                <w:rFonts w:cs="Calibri"/>
                <w:sz w:val="20"/>
                <w:szCs w:val="20"/>
              </w:rPr>
              <w:t>≥</w:t>
            </w:r>
            <w:r w:rsidRPr="00F54804">
              <w:rPr>
                <w:sz w:val="20"/>
                <w:szCs w:val="20"/>
              </w:rPr>
              <w:t xml:space="preserve"> min_grip</w:t>
            </w:r>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r w:rsidRPr="00F54804">
              <w:rPr>
                <w:sz w:val="20"/>
              </w:rPr>
              <w:t>hole_diameter</w:t>
            </w:r>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r w:rsidRPr="00F54804">
              <w:rPr>
                <w:sz w:val="20"/>
              </w:rPr>
              <w:t>hole_depth</w:t>
            </w:r>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r w:rsidRPr="00F54804">
              <w:rPr>
                <w:sz w:val="20"/>
              </w:rPr>
              <w:t>shoulder_diameter</w:t>
            </w:r>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r w:rsidRPr="00F54804">
              <w:rPr>
                <w:sz w:val="20"/>
              </w:rPr>
              <w:t>shoulder_length</w:t>
            </w:r>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r w:rsidRPr="00F54804">
              <w:rPr>
                <w:sz w:val="20"/>
              </w:rPr>
              <w:t>tennon_diameter</w:t>
            </w:r>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r w:rsidRPr="00F54804">
              <w:rPr>
                <w:sz w:val="20"/>
              </w:rPr>
              <w:t>tennon_length</w:t>
            </w:r>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78B5A88B" w14:textId="223A50CF" w:rsidR="00FC68DB" w:rsidRPr="001A254C" w:rsidRDefault="00CE4F8E" w:rsidP="00CE4F8E">
      <w:pPr>
        <w:autoSpaceDE w:val="0"/>
        <w:autoSpaceDN w:val="0"/>
        <w:adjustRightInd w:val="0"/>
        <w:spacing w:before="120" w:after="0"/>
        <w:rPr>
          <w:rFonts w:cs="Calibri"/>
          <w:lang w:eastAsia="en-GB"/>
        </w:rPr>
      </w:pPr>
      <w:r>
        <w:rPr>
          <w:rFonts w:cs="Calibri"/>
          <w:lang w:eastAsia="en-GB"/>
        </w:rPr>
        <w:t>The following r</w:t>
      </w:r>
      <w:r w:rsidR="00FC68DB" w:rsidRPr="001A254C">
        <w:rPr>
          <w:rFonts w:cs="Calibri"/>
          <w:lang w:eastAsia="en-GB"/>
        </w:rPr>
        <w:t>ecommendations</w:t>
      </w:r>
      <w:r>
        <w:rPr>
          <w:rFonts w:cs="Calibri"/>
          <w:lang w:eastAsia="en-GB"/>
        </w:rPr>
        <w:t xml:space="preserve"> apply</w:t>
      </w:r>
      <w:r w:rsidR="00FC68DB" w:rsidRPr="001A254C">
        <w:rPr>
          <w:rFonts w:cs="Calibri"/>
          <w:lang w:eastAsia="en-GB"/>
        </w:rPr>
        <w:t>:</w:t>
      </w:r>
      <w:r>
        <w:rPr>
          <w:rFonts w:cs="Calibri"/>
          <w:lang w:eastAsia="en-GB"/>
        </w:rPr>
        <w:t xml:space="preserve"> </w:t>
      </w:r>
    </w:p>
    <w:p w14:paraId="6C0FDD72" w14:textId="7D786D37"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hole_diameter</w:t>
      </w:r>
      <w:r w:rsidRPr="00CE4F8E">
        <w:rPr>
          <w:rFonts w:cs="Calibri"/>
          <w:lang w:eastAsia="en-GB"/>
        </w:rPr>
        <w:t xml:space="preserve"> is defined</w:t>
      </w:r>
      <w:r w:rsidR="00CE4F8E" w:rsidRPr="00CE4F8E">
        <w:rPr>
          <w:rFonts w:cs="Calibri"/>
          <w:lang w:eastAsia="en-GB"/>
        </w:rPr>
        <w:t xml:space="preserve"> together</w:t>
      </w:r>
      <w:r w:rsidRPr="00CE4F8E">
        <w:rPr>
          <w:rFonts w:cs="Calibri"/>
          <w:lang w:eastAsia="en-GB"/>
        </w:rPr>
        <w:t xml:space="preserve"> with </w:t>
      </w:r>
      <w:r w:rsidRPr="00EA04BD">
        <w:rPr>
          <w:rStyle w:val="CodeCharacter"/>
        </w:rPr>
        <w:t xml:space="preserve">hole_depth </w:t>
      </w:r>
      <w:r w:rsidRPr="00CE4F8E">
        <w:rPr>
          <w:rFonts w:cs="Calibri"/>
          <w:lang w:eastAsia="en-GB"/>
        </w:rPr>
        <w:t>and vice versa</w:t>
      </w:r>
      <w:r w:rsidR="00CE4F8E">
        <w:rPr>
          <w:rFonts w:cs="Calibri"/>
          <w:lang w:eastAsia="en-GB"/>
        </w:rPr>
        <w:t xml:space="preserve">. </w:t>
      </w:r>
    </w:p>
    <w:p w14:paraId="37AF4F7B" w14:textId="1002DEAE" w:rsidR="00FC68DB" w:rsidRPr="00CE4F8E" w:rsidRDefault="00FC68DB" w:rsidP="00CE4F8E">
      <w:pPr>
        <w:pStyle w:val="Listenabsatz"/>
        <w:numPr>
          <w:ilvl w:val="0"/>
          <w:numId w:val="67"/>
        </w:numPr>
        <w:tabs>
          <w:tab w:val="clear" w:pos="403"/>
        </w:tabs>
        <w:autoSpaceDE w:val="0"/>
        <w:autoSpaceDN w:val="0"/>
        <w:adjustRightInd w:val="0"/>
        <w:spacing w:before="120" w:after="0" w:line="240" w:lineRule="auto"/>
        <w:ind w:left="714" w:hanging="357"/>
        <w:contextualSpacing w:val="0"/>
        <w:rPr>
          <w:rFonts w:cs="Calibri"/>
          <w:lang w:eastAsia="en-GB"/>
        </w:rPr>
      </w:pPr>
      <w:r w:rsidRPr="00EA04BD">
        <w:rPr>
          <w:rStyle w:val="CodeCharacter"/>
        </w:rPr>
        <w:t>tennon_diameter</w:t>
      </w:r>
      <w:r w:rsidRPr="00CE4F8E">
        <w:rPr>
          <w:rFonts w:cs="Calibri"/>
          <w:lang w:eastAsia="en-GB"/>
        </w:rPr>
        <w:t xml:space="preserve"> exist only if </w:t>
      </w:r>
      <w:r w:rsidRPr="00EA04BD">
        <w:rPr>
          <w:rStyle w:val="CodeCharacter"/>
        </w:rPr>
        <w:t>shoulder_diameter</w:t>
      </w:r>
      <w:r w:rsidRPr="00CE4F8E">
        <w:rPr>
          <w:rFonts w:cs="Calibri"/>
          <w:lang w:eastAsia="en-GB"/>
        </w:rPr>
        <w:t xml:space="preserve"> is defined and vice versa.</w:t>
      </w:r>
      <w:r w:rsidR="00CE4F8E">
        <w:rPr>
          <w:rFonts w:cs="Calibri"/>
          <w:lang w:eastAsia="en-GB"/>
        </w:rPr>
        <w:t xml:space="preserve"> </w:t>
      </w:r>
    </w:p>
    <w:p w14:paraId="0786A18D" w14:textId="1A3F44CA" w:rsidR="00FC68DB" w:rsidRDefault="00AE3F08" w:rsidP="00BA5649">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A314598" wp14:editId="3262B341">
                <wp:extent cx="4254500" cy="1505585"/>
                <wp:effectExtent l="95250" t="0" r="0" b="0"/>
                <wp:docPr id="2318"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1505585"/>
                          <a:chOff x="-2227" y="0"/>
                          <a:chExt cx="42282" cy="15260"/>
                        </a:xfrm>
                      </wpg:grpSpPr>
                      <pic:pic xmlns:pic="http://schemas.openxmlformats.org/drawingml/2006/picture">
                        <pic:nvPicPr>
                          <pic:cNvPr id="2319" name="Grafik 118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242"/>
                          <a:stretch/>
                        </pic:blipFill>
                        <pic:spPr bwMode="auto">
                          <a:xfrm>
                            <a:off x="3346" y="2016"/>
                            <a:ext cx="34138" cy="11227"/>
                          </a:xfrm>
                          <a:prstGeom prst="rect">
                            <a:avLst/>
                          </a:prstGeom>
                          <a:noFill/>
                          <a:extLst>
                            <a:ext uri="{909E8E84-426E-40DD-AFC4-6F175D3DCCD1}">
                              <a14:hiddenFill xmlns:a14="http://schemas.microsoft.com/office/drawing/2010/main">
                                <a:solidFill>
                                  <a:srgbClr val="FFFFFF"/>
                                </a:solidFill>
                              </a14:hiddenFill>
                            </a:ext>
                          </a:extLst>
                        </pic:spPr>
                      </pic:pic>
                      <wps:wsp>
                        <wps:cNvPr id="2320" name="Rechteck 1185"/>
                        <wps:cNvSpPr>
                          <a:spLocks noChangeArrowheads="1"/>
                        </wps:cNvSpPr>
                        <wps:spPr bwMode="auto">
                          <a:xfrm>
                            <a:off x="16050" y="5194"/>
                            <a:ext cx="8583"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1" name="Rechteck 1186"/>
                        <wps:cNvSpPr>
                          <a:spLocks noChangeArrowheads="1"/>
                        </wps:cNvSpPr>
                        <wps:spPr bwMode="auto">
                          <a:xfrm>
                            <a:off x="16171" y="7801"/>
                            <a:ext cx="8582" cy="1604"/>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2" name="Rechteck 1187"/>
                        <wps:cNvSpPr>
                          <a:spLocks noChangeArrowheads="1"/>
                        </wps:cNvSpPr>
                        <wps:spPr bwMode="auto">
                          <a:xfrm>
                            <a:off x="12168" y="0"/>
                            <a:ext cx="5551"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3" name="Rechteck 1188"/>
                        <wps:cNvSpPr>
                          <a:spLocks noChangeArrowheads="1"/>
                        </wps:cNvSpPr>
                        <wps:spPr bwMode="auto">
                          <a:xfrm>
                            <a:off x="15237" y="1431"/>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4" name="Rechteck 1189"/>
                        <wps:cNvSpPr>
                          <a:spLocks noChangeArrowheads="1"/>
                        </wps:cNvSpPr>
                        <wps:spPr bwMode="auto">
                          <a:xfrm>
                            <a:off x="14783" y="958"/>
                            <a:ext cx="2776" cy="3037"/>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5" name="Rechteck 1190"/>
                        <wps:cNvSpPr>
                          <a:spLocks noChangeArrowheads="1"/>
                        </wps:cNvSpPr>
                        <wps:spPr bwMode="auto">
                          <a:xfrm>
                            <a:off x="5894" y="261"/>
                            <a:ext cx="5551"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6" name="Rechteck 1191"/>
                        <wps:cNvSpPr>
                          <a:spLocks noChangeArrowheads="1"/>
                        </wps:cNvSpPr>
                        <wps:spPr bwMode="auto">
                          <a:xfrm>
                            <a:off x="6812" y="1486"/>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7" name="Rechteck 1192"/>
                        <wps:cNvSpPr>
                          <a:spLocks noChangeArrowheads="1"/>
                        </wps:cNvSpPr>
                        <wps:spPr bwMode="auto">
                          <a:xfrm>
                            <a:off x="6262" y="2243"/>
                            <a:ext cx="1099" cy="2226"/>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28" name="Rechteck 1193"/>
                        <wps:cNvSpPr>
                          <a:spLocks noChangeArrowheads="1"/>
                        </wps:cNvSpPr>
                        <wps:spPr bwMode="auto">
                          <a:xfrm>
                            <a:off x="14783" y="4718"/>
                            <a:ext cx="3230" cy="2430"/>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29" name="Rechteck 1194"/>
                        <wps:cNvSpPr>
                          <a:spLocks noChangeArrowheads="1"/>
                        </wps:cNvSpPr>
                        <wps:spPr bwMode="auto">
                          <a:xfrm>
                            <a:off x="13236" y="7392"/>
                            <a:ext cx="4355" cy="2429"/>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0" name="Rechteck 1195"/>
                        <wps:cNvSpPr>
                          <a:spLocks noChangeArrowheads="1"/>
                        </wps:cNvSpPr>
                        <wps:spPr bwMode="auto">
                          <a:xfrm>
                            <a:off x="5144" y="7441"/>
                            <a:ext cx="4217" cy="2112"/>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31" name="Rechteck 1196"/>
                        <wps:cNvSpPr>
                          <a:spLocks noChangeArrowheads="1"/>
                        </wps:cNvSpPr>
                        <wps:spPr bwMode="auto">
                          <a:xfrm>
                            <a:off x="5021" y="4719"/>
                            <a:ext cx="4355" cy="2453"/>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2" name="Rechteck 1197"/>
                        <wps:cNvSpPr>
                          <a:spLocks noChangeArrowheads="1"/>
                        </wps:cNvSpPr>
                        <wps:spPr bwMode="auto">
                          <a:xfrm>
                            <a:off x="9632" y="7488"/>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3" name="Rechteck 1198"/>
                        <wps:cNvSpPr>
                          <a:spLocks noChangeArrowheads="1"/>
                        </wps:cNvSpPr>
                        <wps:spPr bwMode="auto">
                          <a:xfrm>
                            <a:off x="9752" y="7415"/>
                            <a:ext cx="1400" cy="1990"/>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4" name="Rechteck 1199"/>
                        <wps:cNvSpPr>
                          <a:spLocks noChangeArrowheads="1"/>
                        </wps:cNvSpPr>
                        <wps:spPr bwMode="auto">
                          <a:xfrm>
                            <a:off x="11498" y="7452"/>
                            <a:ext cx="1400"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5" name="Rechteck 1200"/>
                        <wps:cNvSpPr>
                          <a:spLocks noChangeArrowheads="1"/>
                        </wps:cNvSpPr>
                        <wps:spPr bwMode="auto">
                          <a:xfrm>
                            <a:off x="11652" y="7452"/>
                            <a:ext cx="1399" cy="2112"/>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91440" tIns="45720" rIns="91440" bIns="45720" anchor="ctr" anchorCtr="0" upright="1">
                          <a:noAutofit/>
                        </wps:bodyPr>
                      </wps:wsp>
                      <wps:wsp>
                        <wps:cNvPr id="2336" name="Gerader Verbinder 1201"/>
                        <wps:cNvCnPr>
                          <a:cxnSpLocks/>
                        </wps:cNvCnPr>
                        <wps:spPr bwMode="auto">
                          <a:xfrm>
                            <a:off x="37487" y="9988"/>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7" name="Gerader Verbinder 1202"/>
                        <wps:cNvCnPr>
                          <a:cxnSpLocks/>
                        </wps:cNvCnPr>
                        <wps:spPr bwMode="auto">
                          <a:xfrm>
                            <a:off x="37487" y="4613"/>
                            <a:ext cx="256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 name="Gerader Verbinder 1203"/>
                        <wps:cNvCnPr>
                          <a:cxnSpLocks/>
                        </wps:cNvCnPr>
                        <wps:spPr bwMode="auto">
                          <a:xfrm flipV="1">
                            <a:off x="31779" y="4594"/>
                            <a:ext cx="0" cy="5311"/>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39" name="Gerader Verbinder 1204"/>
                        <wps:cNvCnPr>
                          <a:cxnSpLocks/>
                        </wps:cNvCnPr>
                        <wps:spPr bwMode="auto">
                          <a:xfrm flipV="1">
                            <a:off x="1602" y="12689"/>
                            <a:ext cx="793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0" name="Gerader Verbinder 1205"/>
                        <wps:cNvCnPr>
                          <a:cxnSpLocks/>
                        </wps:cNvCnPr>
                        <wps:spPr bwMode="auto">
                          <a:xfrm flipV="1">
                            <a:off x="2213" y="4677"/>
                            <a:ext cx="0" cy="801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341" name="Gerader Verbinder 1206"/>
                        <wps:cNvCnPr>
                          <a:cxnSpLocks/>
                        </wps:cNvCnPr>
                        <wps:spPr bwMode="auto">
                          <a:xfrm>
                            <a:off x="1602" y="4635"/>
                            <a:ext cx="848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2" name="Textfeld 27"/>
                        <wps:cNvSpPr txBox="1">
                          <a:spLocks noChangeArrowheads="1"/>
                        </wps:cNvSpPr>
                        <wps:spPr bwMode="auto">
                          <a:xfrm rot="16200000">
                            <a:off x="-4124" y="6260"/>
                            <a:ext cx="8911" cy="5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wps:txbx>
                        <wps:bodyPr rot="0" vert="horz" wrap="square" lIns="91440" tIns="45720" rIns="91440" bIns="45720" anchor="t" anchorCtr="0" upright="1">
                          <a:noAutofit/>
                        </wps:bodyPr>
                      </wps:wsp>
                      <wps:wsp>
                        <wps:cNvPr id="2343" name="Textfeld 28"/>
                        <wps:cNvSpPr txBox="1">
                          <a:spLocks noChangeArrowheads="1"/>
                        </wps:cNvSpPr>
                        <wps:spPr bwMode="auto">
                          <a:xfrm>
                            <a:off x="33114" y="9815"/>
                            <a:ext cx="4204"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wps:txbx>
                        <wps:bodyPr rot="0" vert="horz" wrap="square" lIns="91440" tIns="45720" rIns="91440" bIns="45720" anchor="t" anchorCtr="0" upright="1">
                          <a:spAutoFit/>
                        </wps:bodyPr>
                      </wps:wsp>
                      <wps:wsp>
                        <wps:cNvPr id="2344" name="Gerader Verbinder 1209"/>
                        <wps:cNvCnPr>
                          <a:cxnSpLocks noChangeShapeType="1"/>
                        </wps:cNvCnPr>
                        <wps:spPr bwMode="auto">
                          <a:xfrm>
                            <a:off x="31779" y="8158"/>
                            <a:ext cx="2450" cy="249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45" name="Textfeld 30"/>
                        <wps:cNvSpPr txBox="1">
                          <a:spLocks noChangeArrowheads="1"/>
                        </wps:cNvSpPr>
                        <wps:spPr bwMode="auto">
                          <a:xfrm>
                            <a:off x="13981" y="11991"/>
                            <a:ext cx="2023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wps:txbx>
                        <wps:bodyPr rot="0" vert="horz" wrap="square" lIns="91440" tIns="45720" rIns="91440" bIns="45720" anchor="t" anchorCtr="0" upright="1">
                          <a:spAutoFit/>
                        </wps:bodyPr>
                      </wps:wsp>
                    </wpg:wgp>
                  </a:graphicData>
                </a:graphic>
              </wp:inline>
            </w:drawing>
          </mc:Choice>
          <mc:Fallback>
            <w:pict>
              <v:group w14:anchorId="5A314598" id="Group 675" o:spid="_x0000_s1178" style="width:335pt;height:118.55pt;mso-position-horizontal-relative:char;mso-position-vertical-relative:line" coordorigin="-2227" coordsize="42282,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">
                <v:shape id="Grafik 1184" o:spid="_x0000_s1179" type="#_x0000_t75" style="position:absolute;left:3346;top:2016;width:34138;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">
                  <v:imagedata r:id="rId73" o:title="" croptop="7368f"/>
                </v:shape>
                <v:rect id="Rechteck 1185" o:spid="_x0000_s1180" style="position:absolute;left:16050;top:5194;width:8583;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" fillcolor="white [3212]" strokecolor="white [3212]" strokeweight="1pt"/>
                <v:rect id="Rechteck 1186" o:spid="_x0000_s1181" style="position:absolute;left:16171;top:7801;width:8582;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" fillcolor="white [3212]" strokecolor="white [3212]" strokeweight="1pt"/>
                <v:rect id="Rechteck 1187" o:spid="_x0000_s1182" style="position:absolute;left:12168;width:5551;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" fillcolor="white [3212]" strokecolor="white [3212]" strokeweight="1pt"/>
                <v:rect id="Rechteck 1188" o:spid="_x0000_s1183" style="position:absolute;left:15237;top:1431;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" fillcolor="white [3212]" strokecolor="white [3212]" strokeweight="1pt"/>
                <v:rect id="Rechteck 1189" o:spid="_x0000_s1184" style="position:absolute;left:14783;top:958;width:2776;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VixwAAAN0AAAAPAAAAZHJzL2Rvd25yZXYueG1sRI/NasMw&#10;EITvhb6D2EJuiVy3NI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KZ81WLHAAAA3QAA&#10;AA8AAAAAAAAAAAAAAAAABwIAAGRycy9kb3ducmV2LnhtbFBLBQYAAAAAAwADALcAAAD7AgAAAAA=&#10;" fillcolor="white [3212]" strokecolor="white [3212]" strokeweight="1pt"/>
                <v:rect id="Rechteck 1190" o:spid="_x0000_s1185" style="position:absolute;left:5894;top:261;width:5551;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" fillcolor="white [3212]" strokecolor="white [3212]" strokeweight="1pt"/>
                <v:rect id="Rechteck 1191" o:spid="_x0000_s1186" style="position:absolute;left:6812;top:1486;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" fillcolor="white [3212]" strokecolor="white [3212]" strokeweight="1pt"/>
                <v:rect id="Rechteck 1192" o:spid="_x0000_s1187" style="position:absolute;left:6262;top:2243;width:1099;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" fillcolor="white [3212]" strokecolor="white [3212]" strokeweight="1pt"/>
                <v:rect id="Rechteck 1193" o:spid="_x0000_s1188" style="position:absolute;left:14783;top:4718;width:3230;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" fillcolor="white [3212]" stroked="f" strokeweight="1pt"/>
                <v:rect id="Rechteck 1194" o:spid="_x0000_s1189" style="position:absolute;left:13236;top:7392;width:4355;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" fillcolor="white [3212]" stroked="f" strokeweight="1pt"/>
                <v:rect id="Rechteck 1195" o:spid="_x0000_s1190" style="position:absolute;left:5144;top:7441;width:421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" fillcolor="white [3212]" stroked="f" strokeweight="1pt"/>
                <v:rect id="Rechteck 1196" o:spid="_x0000_s1191" style="position:absolute;left:5021;top:4719;width:4355;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" fillcolor="white [3212]" strokecolor="white [3212]" strokeweight="1pt"/>
                <v:rect id="Rechteck 1197" o:spid="_x0000_s1192" style="position:absolute;left:9632;top:7488;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" fillcolor="white [3212]" strokecolor="white [3212]" strokeweight="1pt"/>
                <v:rect id="Rechteck 1198" o:spid="_x0000_s1193" style="position:absolute;left:9752;top:7415;width:1400;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" fillcolor="white [3212]" strokecolor="white [3212]" strokeweight="1pt"/>
                <v:rect id="Rechteck 1199" o:spid="_x0000_s1194" style="position:absolute;left:11498;top:7452;width:1400;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O/xwAAAN0AAAAPAAAAZHJzL2Rvd25yZXYueG1sRI9Ba8JA&#10;FITvhf6H5RV6001j0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COlQ7/HAAAA3QAA&#10;AA8AAAAAAAAAAAAAAAAABwIAAGRycy9kb3ducmV2LnhtbFBLBQYAAAAAAwADALcAAAD7AgAAAAA=&#10;" fillcolor="white [3212]" strokecolor="white [3212]" strokeweight="1pt"/>
                <v:rect id="Rechteck 1200" o:spid="_x0000_s1195" style="position:absolute;left:11652;top:7452;width:139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" fillcolor="white [3212]" strokecolor="white [3212]" strokeweight="1pt"/>
                <v:line id="Gerader Verbinder 1201" o:spid="_x0000_s1196" style="position:absolute;visibility:visible;mso-wrap-style:square" from="37487,9988" to="40055,9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" strokecolor="black [3213]" strokeweight=".5pt">
                  <v:stroke joinstyle="miter"/>
                  <o:lock v:ext="edit" shapetype="f"/>
                </v:line>
                <v:line id="Gerader Verbinder 1202" o:spid="_x0000_s1197" style="position:absolute;visibility:visible;mso-wrap-style:square" from="37487,4613" to="40055,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" strokecolor="black [3213]" strokeweight=".5pt">
                  <v:stroke joinstyle="miter"/>
                  <o:lock v:ext="edit" shapetype="f"/>
                </v:line>
                <v:line id="Gerader Verbinder 1203" o:spid="_x0000_s1198" style="position:absolute;flip:y;visibility:visible;mso-wrap-style:square" from="31779,4594" to="31779,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" strokecolor="black [3213]" strokeweight=".5pt">
                  <v:stroke startarrow="block" endarrow="block" joinstyle="miter"/>
                  <o:lock v:ext="edit" shapetype="f"/>
                </v:line>
                <v:line id="Gerader Verbinder 1204" o:spid="_x0000_s1199" style="position:absolute;flip:y;visibility:visible;mso-wrap-style:square" from="1602,12689" to="9532,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" strokecolor="black [3213]" strokeweight=".5pt">
                  <v:stroke joinstyle="miter"/>
                  <o:lock v:ext="edit" shapetype="f"/>
                </v:line>
                <v:line id="Gerader Verbinder 1205" o:spid="_x0000_s1200" style="position:absolute;flip:y;visibility:visible;mso-wrap-style:square" from="2213,4677" to="2213,1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" strokecolor="black [3213]" strokeweight=".5pt">
                  <v:stroke startarrow="block" endarrow="block" joinstyle="miter"/>
                  <o:lock v:ext="edit" shapetype="f"/>
                </v:line>
                <v:line id="Gerader Verbinder 1206" o:spid="_x0000_s1201" style="position:absolute;visibility:visible;mso-wrap-style:square" from="1602,4635" to="10082,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" strokecolor="black [3213]" strokeweight=".5pt">
                  <v:stroke joinstyle="miter"/>
                  <o:lock v:ext="edit" shapetype="f"/>
                </v:line>
                <v:shape id="Textfeld 27" o:spid="_x0000_s1202" type="#_x0000_t202" style="position:absolute;left:-4124;top:6260;width:8911;height:5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" filled="f" stroked="f">
                  <v:textbox>
                    <w:txbxContent>
                      <w:p w14:paraId="451848CD"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rivet length</w:t>
                        </w:r>
                      </w:p>
                    </w:txbxContent>
                  </v:textbox>
                </v:shape>
                <v:shape id="Textfeld 28" o:spid="_x0000_s1203" type="#_x0000_t202" style="position:absolute;left:33114;top:9815;width:42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" filled="f" stroked="f">
                  <v:textbox style="mso-fit-shape-to-text:t">
                    <w:txbxContent>
                      <w:p w14:paraId="59218618" w14:textId="77777777" w:rsidR="00AB7EF5" w:rsidRPr="00BA5649" w:rsidRDefault="00AB7EF5" w:rsidP="00AB7EF5">
                        <w:pPr>
                          <w:jc w:val="center"/>
                          <w:rPr>
                            <w:rFonts w:cstheme="minorBidi"/>
                            <w:color w:val="000000" w:themeColor="text1"/>
                            <w:kern w:val="24"/>
                            <w:sz w:val="20"/>
                            <w:szCs w:val="20"/>
                          </w:rPr>
                        </w:pPr>
                        <w:r w:rsidRPr="00BA5649">
                          <w:rPr>
                            <w:rFonts w:cstheme="minorBidi"/>
                            <w:color w:val="000000" w:themeColor="text1"/>
                            <w:kern w:val="24"/>
                            <w:sz w:val="20"/>
                            <w:szCs w:val="20"/>
                          </w:rPr>
                          <w:t>grip</w:t>
                        </w:r>
                      </w:p>
                    </w:txbxContent>
                  </v:textbox>
                </v:shape>
                <v:line id="Gerader Verbinder 1209" o:spid="_x0000_s1204" style="position:absolute;visibility:visible;mso-wrap-style:square" from="31779,8158" to="34229,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" strokecolor="black [3200]" strokeweight=".5pt">
                  <v:stroke joinstyle="miter"/>
                </v:line>
                <v:shape id="Textfeld 30" o:spid="_x0000_s1205" type="#_x0000_t202" style="position:absolute;left:13981;top:11991;width:2023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" filled="f" stroked="f">
                  <v:textbox style="mso-fit-shape-to-text:t">
                    <w:txbxContent>
                      <w:p w14:paraId="1578E8EF" w14:textId="106F6B47" w:rsidR="00AB7EF5" w:rsidRPr="00BA5649" w:rsidRDefault="00AB7EF5" w:rsidP="00AB7EF5">
                        <w:pPr>
                          <w:jc w:val="center"/>
                          <w:rPr>
                            <w:rFonts w:cstheme="minorBidi"/>
                            <w:color w:val="000000" w:themeColor="text1"/>
                            <w:kern w:val="24"/>
                            <w:sz w:val="20"/>
                            <w:szCs w:val="20"/>
                            <w:lang w:val="de-DE"/>
                          </w:rPr>
                        </w:pPr>
                        <w:r w:rsidRPr="00BA5649">
                          <w:rPr>
                            <w:rFonts w:cstheme="minorBidi"/>
                            <w:color w:val="000000" w:themeColor="text1"/>
                            <w:kern w:val="24"/>
                            <w:sz w:val="20"/>
                            <w:szCs w:val="20"/>
                            <w:lang w:val="de-DE"/>
                          </w:rPr>
                          <w:t>min_grip &lt; T1+T2 &lt; max_grip</w:t>
                        </w:r>
                      </w:p>
                    </w:txbxContent>
                  </v:textbox>
                </v:shape>
                <w10:anchorlock/>
              </v:group>
            </w:pict>
          </mc:Fallback>
        </mc:AlternateContent>
      </w:r>
    </w:p>
    <w:p w14:paraId="79BB7885" w14:textId="4D063592" w:rsidR="00BA5649" w:rsidRPr="0068368C" w:rsidRDefault="00BA5649"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BA5649">
        <w:rPr>
          <w:sz w:val="18"/>
          <w:szCs w:val="18"/>
        </w:rPr>
        <w:t>rivet length</w:t>
      </w:r>
      <w:r w:rsidRPr="00870F4B">
        <w:rPr>
          <w:sz w:val="18"/>
          <w:szCs w:val="18"/>
        </w:rPr>
        <w:t xml:space="preserve"> </w:t>
      </w:r>
      <w:r w:rsidRPr="00870F4B">
        <w:rPr>
          <w:sz w:val="18"/>
          <w:szCs w:val="18"/>
        </w:rPr>
        <w:br/>
      </w:r>
      <w:r>
        <w:rPr>
          <w:sz w:val="18"/>
          <w:szCs w:val="18"/>
        </w:rPr>
        <w:t>2</w:t>
      </w:r>
      <w:r w:rsidRPr="00870F4B">
        <w:rPr>
          <w:sz w:val="18"/>
          <w:szCs w:val="18"/>
        </w:rPr>
        <w:tab/>
      </w:r>
      <w:r>
        <w:rPr>
          <w:sz w:val="18"/>
          <w:szCs w:val="18"/>
        </w:rPr>
        <w:t>grip</w:t>
      </w:r>
      <w:r w:rsidRPr="00870F4B">
        <w:rPr>
          <w:sz w:val="18"/>
          <w:szCs w:val="18"/>
        </w:rPr>
        <w:t xml:space="preserve"> </w:t>
      </w:r>
    </w:p>
    <w:p w14:paraId="52F04961" w14:textId="6097FFA9" w:rsidR="00FC68DB" w:rsidRPr="005C2D94" w:rsidRDefault="00FC68DB" w:rsidP="00BD52D7">
      <w:pPr>
        <w:pStyle w:val="Beschriftung"/>
        <w:rPr>
          <w:rFonts w:cs="Calibri"/>
          <w:lang w:eastAsia="en-GB"/>
        </w:rPr>
      </w:pPr>
      <w:bookmarkStart w:id="713" w:name="_Ref157109323"/>
      <w:bookmarkStart w:id="714" w:name="_Toc3557095"/>
      <w:bookmarkStart w:id="715" w:name="_Toc34747346"/>
      <w:bookmarkStart w:id="716" w:name="_Toc76030537"/>
      <w:bookmarkStart w:id="717" w:name="_Toc94530823"/>
      <w:bookmarkStart w:id="718" w:name="_Toc101428221"/>
      <w:bookmarkStart w:id="719" w:name="_Toc159618858"/>
      <w:r w:rsidRPr="00F54804">
        <w:t xml:space="preserve">Figure </w:t>
      </w:r>
      <w:r w:rsidRPr="005C2D94">
        <w:fldChar w:fldCharType="begin"/>
      </w:r>
      <w:r w:rsidRPr="00F54804">
        <w:instrText xml:space="preserve"> SEQ Figure \* ARABIC </w:instrText>
      </w:r>
      <w:r w:rsidRPr="005C2D94">
        <w:fldChar w:fldCharType="separate"/>
      </w:r>
      <w:r w:rsidR="0012574E">
        <w:rPr>
          <w:noProof/>
        </w:rPr>
        <w:t>15</w:t>
      </w:r>
      <w:r w:rsidRPr="005C2D94">
        <w:fldChar w:fldCharType="end"/>
      </w:r>
      <w:bookmarkEnd w:id="713"/>
      <w:r w:rsidR="0019077F">
        <w:t xml:space="preserve"> —</w:t>
      </w:r>
      <w:r w:rsidRPr="00F54804">
        <w:t xml:space="preserve"> </w:t>
      </w:r>
      <w:bookmarkEnd w:id="714"/>
      <w:bookmarkEnd w:id="715"/>
      <w:bookmarkEnd w:id="716"/>
      <w:bookmarkEnd w:id="717"/>
      <w:r w:rsidR="00A2134E" w:rsidRPr="005C2D94">
        <w:t>Relation of working thickness (T1+T2) to max and min values of grip</w:t>
      </w:r>
      <w:bookmarkEnd w:id="718"/>
      <w:bookmarkEnd w:id="719"/>
      <w:r w:rsidR="000A440A">
        <w:t xml:space="preserve"> </w:t>
      </w:r>
    </w:p>
    <w:p w14:paraId="338314FF" w14:textId="3AC55D91" w:rsidR="0052012B" w:rsidRPr="005C2D94" w:rsidRDefault="0052012B" w:rsidP="0052012B">
      <w:pPr>
        <w:autoSpaceDE w:val="0"/>
        <w:autoSpaceDN w:val="0"/>
        <w:adjustRightInd w:val="0"/>
        <w:spacing w:before="120" w:after="0"/>
        <w:rPr>
          <w:rFonts w:cs="Calibri"/>
          <w:lang w:eastAsia="en-GB"/>
        </w:rPr>
      </w:pPr>
      <w:r>
        <w:rPr>
          <w:rFonts w:cs="Calibri"/>
          <w:lang w:eastAsia="en-GB"/>
        </w:rPr>
        <w:fldChar w:fldCharType="begin"/>
      </w:r>
      <w:r>
        <w:rPr>
          <w:rFonts w:cs="Calibri"/>
          <w:lang w:eastAsia="en-GB"/>
        </w:rPr>
        <w:instrText xml:space="preserve"> REF _Ref3565285 \h </w:instrText>
      </w:r>
      <w:r>
        <w:rPr>
          <w:rFonts w:cs="Calibri"/>
          <w:lang w:eastAsia="en-GB"/>
        </w:rPr>
      </w:r>
      <w:r>
        <w:rPr>
          <w:rFonts w:cs="Calibri"/>
          <w:lang w:eastAsia="en-GB"/>
        </w:rPr>
        <w:fldChar w:fldCharType="separate"/>
      </w:r>
      <w:r w:rsidR="0012574E" w:rsidRPr="005C2D94">
        <w:t xml:space="preserve">Figure </w:t>
      </w:r>
      <w:r w:rsidR="0012574E">
        <w:rPr>
          <w:noProof/>
        </w:rPr>
        <w:t>14</w:t>
      </w:r>
      <w:r>
        <w:rPr>
          <w:rFonts w:cs="Calibri"/>
          <w:lang w:eastAsia="en-GB"/>
        </w:rPr>
        <w:fldChar w:fldCharType="end"/>
      </w:r>
      <w:r>
        <w:rPr>
          <w:rFonts w:cs="Calibri"/>
          <w:lang w:eastAsia="en-GB"/>
        </w:rPr>
        <w:t xml:space="preserve"> and </w:t>
      </w:r>
      <w:r>
        <w:rPr>
          <w:rFonts w:cs="Calibri"/>
          <w:lang w:eastAsia="en-GB"/>
        </w:rPr>
        <w:fldChar w:fldCharType="begin"/>
      </w:r>
      <w:r>
        <w:rPr>
          <w:rFonts w:cs="Calibri"/>
          <w:lang w:eastAsia="en-GB"/>
        </w:rPr>
        <w:instrText xml:space="preserve"> REF _Ref157109323 \h </w:instrText>
      </w:r>
      <w:r>
        <w:rPr>
          <w:rFonts w:cs="Calibri"/>
          <w:lang w:eastAsia="en-GB"/>
        </w:rPr>
      </w:r>
      <w:r>
        <w:rPr>
          <w:rFonts w:cs="Calibri"/>
          <w:lang w:eastAsia="en-GB"/>
        </w:rPr>
        <w:fldChar w:fldCharType="separate"/>
      </w:r>
      <w:r w:rsidR="0012574E" w:rsidRPr="00F54804">
        <w:t xml:space="preserve">Figure </w:t>
      </w:r>
      <w:r w:rsidR="0012574E">
        <w:rPr>
          <w:noProof/>
        </w:rPr>
        <w:t>15</w:t>
      </w:r>
      <w:r>
        <w:rPr>
          <w:rFonts w:cs="Calibri"/>
          <w:lang w:eastAsia="en-GB"/>
        </w:rPr>
        <w:fldChar w:fldCharType="end"/>
      </w:r>
      <w:r>
        <w:rPr>
          <w:rFonts w:cs="Calibri"/>
          <w:lang w:eastAsia="en-GB"/>
        </w:rPr>
        <w:t xml:space="preserve"> </w:t>
      </w:r>
      <w:r w:rsidRPr="00F54804">
        <w:rPr>
          <w:rFonts w:cs="Calibri"/>
          <w:lang w:eastAsia="en-GB"/>
        </w:rPr>
        <w:t xml:space="preserve">describe what the attributes of </w:t>
      </w:r>
      <w:r w:rsidRPr="00EA04BD">
        <w:rPr>
          <w:rStyle w:val="CodeCharacter"/>
        </w:rPr>
        <w:t>&lt;rivet/&gt;</w:t>
      </w:r>
      <w:r w:rsidRPr="005C2D94">
        <w:rPr>
          <w:rFonts w:cs="Calibri"/>
          <w:lang w:eastAsia="en-GB"/>
        </w:rPr>
        <w:t xml:space="preserve"> and </w:t>
      </w:r>
      <w:r w:rsidRPr="00EA04BD">
        <w:rPr>
          <w:rStyle w:val="CodeCharacter"/>
        </w:rPr>
        <w:t>&lt;solid/&gt;</w:t>
      </w:r>
      <w:r w:rsidRPr="005C2D94">
        <w:rPr>
          <w:rFonts w:cs="Calibri"/>
          <w:lang w:eastAsia="en-GB"/>
        </w:rPr>
        <w:t xml:space="preserve"> correspond to:</w:t>
      </w:r>
      <w:r>
        <w:rPr>
          <w:rFonts w:cs="Calibri"/>
          <w:lang w:eastAsia="en-GB"/>
        </w:rPr>
        <w:t xml:space="preserve"> </w:t>
      </w:r>
    </w:p>
    <w:p w14:paraId="46C951EE" w14:textId="77777777"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min_grip</w:t>
      </w:r>
      <w:r w:rsidRPr="0013175B">
        <w:rPr>
          <w:rFonts w:ascii="Courier" w:hAnsi="Courier" w:cs="Courier"/>
          <w:sz w:val="18"/>
          <w:szCs w:val="18"/>
          <w:lang w:eastAsia="en-GB"/>
        </w:rPr>
        <w:t xml:space="preserve">, </w:t>
      </w:r>
      <w:r w:rsidRPr="00EA04BD">
        <w:rPr>
          <w:rStyle w:val="CodeCharacter"/>
        </w:rPr>
        <w:t>max_grip</w:t>
      </w:r>
      <w:r w:rsidRPr="0013175B">
        <w:rPr>
          <w:rFonts w:cs="Calibri"/>
          <w:lang w:eastAsia="en-GB"/>
        </w:rPr>
        <w:t xml:space="preserve">: </w:t>
      </w:r>
      <w:r>
        <w:rPr>
          <w:rFonts w:cs="Calibri"/>
          <w:lang w:eastAsia="en-GB"/>
        </w:rPr>
        <w:t>T</w:t>
      </w:r>
      <w:r w:rsidRPr="0013175B">
        <w:rPr>
          <w:rFonts w:cs="Calibri"/>
          <w:lang w:eastAsia="en-GB"/>
        </w:rPr>
        <w:t>hese two attributes collectively describe the effective grip range</w:t>
      </w:r>
      <w:r>
        <w:rPr>
          <w:rFonts w:cs="Calibri"/>
          <w:lang w:eastAsia="en-GB"/>
        </w:rPr>
        <w:t xml:space="preserve">. </w:t>
      </w:r>
    </w:p>
    <w:p w14:paraId="3458E264" w14:textId="77777777"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hole_diameter</w:t>
      </w:r>
      <w:r w:rsidRPr="0013175B">
        <w:rPr>
          <w:rFonts w:cs="Calibri"/>
          <w:lang w:eastAsia="en-GB"/>
        </w:rPr>
        <w:t xml:space="preserve">: </w:t>
      </w:r>
      <w:r>
        <w:rPr>
          <w:rFonts w:cs="Calibri"/>
          <w:lang w:eastAsia="en-GB"/>
        </w:rPr>
        <w:t>T</w:t>
      </w:r>
      <w:r w:rsidRPr="0013175B">
        <w:rPr>
          <w:rFonts w:cs="Calibri"/>
          <w:lang w:eastAsia="en-GB"/>
        </w:rPr>
        <w:t>his is the diameter of the hole of the tube. This value is provided in a supplier standard normally</w:t>
      </w:r>
      <w:r>
        <w:rPr>
          <w:rFonts w:cs="Calibri"/>
          <w:lang w:eastAsia="en-GB"/>
        </w:rPr>
        <w:t xml:space="preserve">. </w:t>
      </w:r>
    </w:p>
    <w:p w14:paraId="50F1E261" w14:textId="3EE3C901" w:rsidR="0052012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hole_depth</w:t>
      </w:r>
      <w:r w:rsidRPr="0013175B">
        <w:rPr>
          <w:rFonts w:cs="Calibri"/>
          <w:lang w:eastAsia="en-GB"/>
        </w:rPr>
        <w:t xml:space="preserve">: </w:t>
      </w:r>
      <w:r>
        <w:rPr>
          <w:rFonts w:cs="Calibri"/>
          <w:lang w:eastAsia="en-GB"/>
        </w:rPr>
        <w:t>T</w:t>
      </w:r>
      <w:r w:rsidRPr="0013175B">
        <w:rPr>
          <w:rFonts w:cs="Calibri"/>
          <w:lang w:eastAsia="en-GB"/>
        </w:rPr>
        <w:t xml:space="preserve">his is a measure of the hole of the tube. There is no exact relation between </w:t>
      </w:r>
      <w:r w:rsidRPr="00EA04BD">
        <w:rPr>
          <w:rStyle w:val="CodeCharacter"/>
        </w:rPr>
        <w:t>hole_depth</w:t>
      </w:r>
      <w:r w:rsidRPr="0013175B">
        <w:rPr>
          <w:rFonts w:cs="Calibri"/>
          <w:lang w:eastAsia="en-GB"/>
        </w:rPr>
        <w:t xml:space="preserve"> and grip range. </w:t>
      </w:r>
      <w:r>
        <w:rPr>
          <w:rFonts w:cs="Calibri"/>
          <w:lang w:eastAsia="en-GB"/>
        </w:rPr>
        <w:t>Dependent</w:t>
      </w:r>
      <w:r w:rsidRPr="0013175B">
        <w:rPr>
          <w:rFonts w:cs="Calibri"/>
          <w:lang w:eastAsia="en-GB"/>
        </w:rPr>
        <w:t xml:space="preserve"> o</w:t>
      </w:r>
      <w:r>
        <w:rPr>
          <w:rFonts w:cs="Calibri"/>
          <w:lang w:eastAsia="en-GB"/>
        </w:rPr>
        <w:t>f</w:t>
      </w:r>
      <w:r w:rsidRPr="0013175B">
        <w:rPr>
          <w:rFonts w:cs="Calibri"/>
          <w:lang w:eastAsia="en-GB"/>
        </w:rPr>
        <w:t xml:space="preserve"> the supplier</w:t>
      </w:r>
      <w:r>
        <w:rPr>
          <w:rFonts w:cs="Calibri"/>
          <w:lang w:eastAsia="en-GB"/>
        </w:rPr>
        <w:t>,</w:t>
      </w:r>
      <w:r w:rsidRPr="0013175B">
        <w:rPr>
          <w:rFonts w:cs="Calibri"/>
          <w:lang w:eastAsia="en-GB"/>
        </w:rPr>
        <w:t xml:space="preserve"> it might be a length calculation that could be result in an advised clinch allowance based on the work thickness calculated by the sum of the thicknesses of connected parts</w:t>
      </w:r>
      <w:r>
        <w:rPr>
          <w:rFonts w:cs="Calibri"/>
          <w:lang w:eastAsia="en-GB"/>
        </w:rPr>
        <w:t xml:space="preserve">. </w:t>
      </w:r>
    </w:p>
    <w:p w14:paraId="6A868B16" w14:textId="2B686E6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shoulder_diameter</w:t>
      </w:r>
      <w:r w:rsidRPr="0013175B">
        <w:rPr>
          <w:rFonts w:ascii="Courier" w:hAnsi="Courier" w:cs="Courier"/>
          <w:sz w:val="18"/>
          <w:szCs w:val="18"/>
          <w:lang w:eastAsia="en-GB"/>
        </w:rPr>
        <w:t xml:space="preserve">, </w:t>
      </w:r>
      <w:r w:rsidRPr="00EA04BD">
        <w:rPr>
          <w:rStyle w:val="CodeCharacter"/>
        </w:rPr>
        <w:t>shoulder_length</w:t>
      </w:r>
      <w:r w:rsidRPr="0013175B">
        <w:rPr>
          <w:rFonts w:cs="Calibri"/>
          <w:lang w:eastAsia="en-GB"/>
        </w:rPr>
        <w:t xml:space="preserve">: </w:t>
      </w:r>
      <w:r>
        <w:rPr>
          <w:rFonts w:cs="Calibri"/>
          <w:lang w:eastAsia="en-GB"/>
        </w:rPr>
        <w:t>T</w:t>
      </w:r>
      <w:r w:rsidRPr="0013175B">
        <w:rPr>
          <w:rFonts w:cs="Calibri"/>
          <w:lang w:eastAsia="en-GB"/>
        </w:rPr>
        <w:t>he rivet's shoulder sizes. Note that shoulder length is typically measured next under the head</w:t>
      </w:r>
      <w:r>
        <w:rPr>
          <w:rFonts w:cs="Calibri"/>
          <w:lang w:eastAsia="en-GB"/>
        </w:rPr>
        <w:t xml:space="preserve">. </w:t>
      </w:r>
    </w:p>
    <w:p w14:paraId="4692C1C1" w14:textId="0312981F" w:rsidR="0052012B" w:rsidRPr="0013175B" w:rsidRDefault="0052012B" w:rsidP="0052012B">
      <w:pPr>
        <w:pStyle w:val="Listenabsatz"/>
        <w:numPr>
          <w:ilvl w:val="0"/>
          <w:numId w:val="51"/>
        </w:numPr>
        <w:tabs>
          <w:tab w:val="clear" w:pos="403"/>
        </w:tabs>
        <w:autoSpaceDE w:val="0"/>
        <w:autoSpaceDN w:val="0"/>
        <w:adjustRightInd w:val="0"/>
        <w:spacing w:before="120" w:after="0" w:line="240" w:lineRule="auto"/>
        <w:ind w:left="357" w:hanging="357"/>
        <w:contextualSpacing w:val="0"/>
        <w:rPr>
          <w:rFonts w:cs="Calibri"/>
          <w:lang w:eastAsia="en-GB"/>
        </w:rPr>
      </w:pPr>
      <w:r w:rsidRPr="00EA04BD">
        <w:rPr>
          <w:rStyle w:val="CodeCharacter"/>
        </w:rPr>
        <w:t>tennon_diameter</w:t>
      </w:r>
      <w:r w:rsidRPr="0013175B">
        <w:rPr>
          <w:rFonts w:ascii="Courier" w:hAnsi="Courier" w:cs="Courier"/>
          <w:sz w:val="18"/>
          <w:szCs w:val="18"/>
          <w:lang w:eastAsia="en-GB"/>
        </w:rPr>
        <w:t xml:space="preserve">, </w:t>
      </w:r>
      <w:r w:rsidRPr="00EA04BD">
        <w:rPr>
          <w:rStyle w:val="CodeCharacter"/>
        </w:rPr>
        <w:t>tennon_length</w:t>
      </w:r>
      <w:r w:rsidRPr="0013175B">
        <w:rPr>
          <w:rFonts w:cs="Calibri"/>
          <w:lang w:eastAsia="en-GB"/>
        </w:rPr>
        <w:t xml:space="preserve">: </w:t>
      </w:r>
      <w:r>
        <w:rPr>
          <w:rFonts w:cs="Calibri"/>
          <w:lang w:eastAsia="en-GB"/>
        </w:rPr>
        <w:t>T</w:t>
      </w:r>
      <w:r w:rsidRPr="0013175B">
        <w:rPr>
          <w:rFonts w:cs="Calibri"/>
          <w:lang w:eastAsia="en-GB"/>
        </w:rPr>
        <w:t xml:space="preserve">hese attributes describe the secondary smaller shoulder sizes. A </w:t>
      </w:r>
      <w:r w:rsidRPr="00EA04BD">
        <w:rPr>
          <w:rStyle w:val="CodeCharacter"/>
        </w:rPr>
        <w:t>tennon_diameter</w:t>
      </w:r>
      <w:r w:rsidRPr="0013175B">
        <w:rPr>
          <w:rFonts w:cs="Calibri"/>
          <w:lang w:eastAsia="en-GB"/>
        </w:rPr>
        <w:t xml:space="preserve"> should not exist without a primary </w:t>
      </w:r>
      <w:r w:rsidRPr="00EA04BD">
        <w:rPr>
          <w:rStyle w:val="CodeCharacter"/>
        </w:rPr>
        <w:t>shoulder_diameter</w:t>
      </w:r>
      <w:r>
        <w:rPr>
          <w:rFonts w:cs="Calibri"/>
          <w:lang w:eastAsia="en-GB"/>
        </w:rPr>
        <w:t xml:space="preserve">. </w:t>
      </w:r>
    </w:p>
    <w:p w14:paraId="16A0BCDC" w14:textId="683FCFC0"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r w:rsidRPr="00EA04BD">
        <w:rPr>
          <w:rStyle w:val="CodeCharacter"/>
        </w:rPr>
        <w:t>head_height</w:t>
      </w:r>
      <w:r w:rsidRPr="005C2D94">
        <w:rPr>
          <w:rFonts w:cs="Calibri"/>
          <w:lang w:eastAsia="en-GB"/>
        </w:rPr>
        <w:t xml:space="preserve"> exists, </w:t>
      </w:r>
      <w:r w:rsidRPr="00EA04BD">
        <w:rPr>
          <w:rStyle w:val="CodeCharacter"/>
        </w:rPr>
        <w:t>sink_size</w:t>
      </w:r>
      <w:r w:rsidRPr="005C2D94">
        <w:rPr>
          <w:rFonts w:cs="Calibri"/>
          <w:lang w:eastAsia="en-GB"/>
        </w:rPr>
        <w:t xml:space="preserve"> will be 0, and vice versa</w:t>
      </w:r>
      <w:r w:rsidR="003D258E">
        <w:rPr>
          <w:rFonts w:cs="Calibri"/>
          <w:lang w:eastAsia="en-GB"/>
        </w:rPr>
        <w:t xml:space="preserve"> (cf. explanation after </w:t>
      </w:r>
      <w:r w:rsidR="003D258E">
        <w:rPr>
          <w:rFonts w:cs="Calibri"/>
          <w:lang w:eastAsia="en-GB"/>
        </w:rPr>
        <w:fldChar w:fldCharType="begin"/>
      </w:r>
      <w:r w:rsidR="003D258E">
        <w:rPr>
          <w:rFonts w:cs="Calibri"/>
          <w:lang w:eastAsia="en-GB"/>
        </w:rPr>
        <w:instrText xml:space="preserve"> REF _Ref157111838 \h </w:instrText>
      </w:r>
      <w:r w:rsidR="003D258E">
        <w:rPr>
          <w:rFonts w:cs="Calibri"/>
          <w:lang w:eastAsia="en-GB"/>
        </w:rPr>
      </w:r>
      <w:r w:rsidR="003D258E">
        <w:rPr>
          <w:rFonts w:cs="Calibri"/>
          <w:lang w:eastAsia="en-GB"/>
        </w:rPr>
        <w:fldChar w:fldCharType="separate"/>
      </w:r>
      <w:r w:rsidR="0012574E" w:rsidRPr="00F54804">
        <w:t xml:space="preserve">Figure </w:t>
      </w:r>
      <w:r w:rsidR="0012574E">
        <w:rPr>
          <w:noProof/>
        </w:rPr>
        <w:t>9</w:t>
      </w:r>
      <w:r w:rsidR="003D258E">
        <w:rPr>
          <w:rFonts w:cs="Calibri"/>
          <w:lang w:eastAsia="en-GB"/>
        </w:rPr>
        <w:fldChar w:fldCharType="end"/>
      </w:r>
      <w:r w:rsidR="003D258E">
        <w:rPr>
          <w:rFonts w:cs="Calibri"/>
          <w:lang w:eastAsia="en-GB"/>
        </w:rPr>
        <w:t>)</w:t>
      </w:r>
      <w:r w:rsidRPr="005C2D94">
        <w:rPr>
          <w:rFonts w:cs="Calibri"/>
          <w:lang w:eastAsia="en-GB"/>
        </w:rPr>
        <w:t>. But there is no</w:t>
      </w:r>
      <w:r w:rsidR="0052012B">
        <w:rPr>
          <w:rFonts w:cs="Calibri"/>
          <w:lang w:eastAsia="en-GB"/>
        </w:rPr>
        <w:t xml:space="preserve"> </w:t>
      </w:r>
      <w:r w:rsidR="003D258E">
        <w:rPr>
          <w:rFonts w:cs="Calibri"/>
          <w:lang w:eastAsia="en-GB"/>
        </w:rPr>
        <w:t>formal</w:t>
      </w:r>
      <w:r w:rsidRPr="005C2D94">
        <w:rPr>
          <w:rFonts w:cs="Calibri"/>
          <w:lang w:eastAsia="en-GB"/>
        </w:rPr>
        <w:t xml:space="preserve"> constraint in χMCF.</w:t>
      </w:r>
    </w:p>
    <w:p w14:paraId="7F88A4DF" w14:textId="12EEE9A8" w:rsidR="00FC68DB" w:rsidRPr="0052012B" w:rsidRDefault="00771813" w:rsidP="0078119D">
      <w:pPr>
        <w:pStyle w:val="Example"/>
        <w:keepNext/>
        <w:rPr>
          <w:sz w:val="22"/>
          <w:szCs w:val="22"/>
        </w:rPr>
      </w:pPr>
      <w:r w:rsidRPr="0052012B">
        <w:rPr>
          <w:sz w:val="22"/>
          <w:szCs w:val="22"/>
        </w:rPr>
        <w:t>Example</w:t>
      </w:r>
    </w:p>
    <w:p w14:paraId="3FAC2D32" w14:textId="77777777" w:rsidR="00FC68DB" w:rsidRPr="0078119D" w:rsidRDefault="00FC68DB" w:rsidP="00771813">
      <w:pPr>
        <w:pStyle w:val="XMLCode"/>
        <w:keepNext/>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tab/>
        <w:t>&lt;rivet shaft_diameter="3.35" head_diameter="5.5" head_height="0.4"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&lt;solid min_grip="3" max_grip="3.2" hole_depth="0.8"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shoulder_diameter="3.8" shoulder_length="1.2"/&gt;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&lt;normal_direction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22D21690" w14:textId="7633C69A" w:rsidR="00FC68DB" w:rsidRPr="0013175B" w:rsidRDefault="00FC68DB" w:rsidP="00B202D2">
      <w:pPr>
        <w:pStyle w:val="XMLCode"/>
        <w:rPr>
          <w:lang w:val="en-GB"/>
        </w:rPr>
      </w:pPr>
      <w:r w:rsidRPr="0013175B">
        <w:rPr>
          <w:lang w:val="en-GB"/>
        </w:rPr>
        <w:t>&lt;/connection_0d&gt;</w:t>
      </w:r>
      <w:r w:rsidR="00771813">
        <w:rPr>
          <w:lang w:val="en-GB"/>
        </w:rPr>
        <w:t xml:space="preserve"> </w:t>
      </w:r>
    </w:p>
    <w:p w14:paraId="70B85DEA" w14:textId="267D949B" w:rsidR="00FC68DB" w:rsidRPr="00F54804" w:rsidRDefault="00FC68DB" w:rsidP="004D106E">
      <w:pPr>
        <w:pStyle w:val="berschrift3"/>
      </w:pPr>
      <w:bookmarkStart w:id="720" w:name="_Toc428279391"/>
      <w:bookmarkStart w:id="721" w:name="_Toc428456128"/>
      <w:bookmarkStart w:id="722" w:name="_Toc428537091"/>
      <w:bookmarkStart w:id="723" w:name="_Toc428969410"/>
      <w:bookmarkStart w:id="724" w:name="_Toc429052801"/>
      <w:bookmarkStart w:id="725" w:name="_Toc413359589"/>
      <w:bookmarkStart w:id="726" w:name="_Toc3556981"/>
      <w:bookmarkStart w:id="727" w:name="_Toc34747231"/>
      <w:bookmarkStart w:id="728" w:name="_Toc77102046"/>
      <w:bookmarkStart w:id="729" w:name="_Toc159618777"/>
      <w:bookmarkEnd w:id="720"/>
      <w:bookmarkEnd w:id="721"/>
      <w:bookmarkEnd w:id="722"/>
      <w:bookmarkEnd w:id="723"/>
      <w:bookmarkEnd w:id="724"/>
      <w:r w:rsidRPr="00F54804">
        <w:t>Swop Rivets</w:t>
      </w:r>
      <w:bookmarkEnd w:id="725"/>
      <w:bookmarkEnd w:id="726"/>
      <w:bookmarkEnd w:id="727"/>
      <w:bookmarkEnd w:id="728"/>
      <w:bookmarkEnd w:id="729"/>
      <w:r w:rsidR="004A6C4F">
        <w:t xml:space="preserve"> </w:t>
      </w:r>
    </w:p>
    <w:p w14:paraId="6467BFF5" w14:textId="427667E5" w:rsidR="00710638" w:rsidRDefault="00357A72" w:rsidP="008B27A8">
      <w:pPr>
        <w:rPr>
          <w:lang w:eastAsia="x-none"/>
        </w:rPr>
      </w:pPr>
      <w:r w:rsidRPr="00F0292D">
        <w:rPr>
          <w:szCs w:val="24"/>
        </w:rPr>
        <w:t>The Sheet Weld Opposed Plug (SWOP</w:t>
      </w:r>
      <w:r>
        <w:rPr>
          <w:szCs w:val="24"/>
        </w:rPr>
        <w:t>)</w:t>
      </w:r>
      <w:r w:rsidRPr="00E956F7">
        <w:rPr>
          <w:szCs w:val="24"/>
        </w:rPr>
        <w:t xml:space="preserve"> method is used to connect parts </w:t>
      </w:r>
      <w:r w:rsidR="00FC68DB" w:rsidRPr="00BD52D7">
        <w:rPr>
          <w:lang w:eastAsia="x-none"/>
        </w:rPr>
        <w:t>with spot welds in cases where one component material is not suitable to create any alloy with the other part’s mater</w:t>
      </w:r>
      <w:r w:rsidR="00FC68DB" w:rsidRPr="000A1B7B">
        <w:rPr>
          <w:lang w:eastAsia="x-none"/>
        </w:rPr>
        <w:t>ial.</w:t>
      </w:r>
      <w:r>
        <w:rPr>
          <w:lang w:eastAsia="x-none"/>
        </w:rPr>
        <w:t xml:space="preserve"> T</w:t>
      </w:r>
      <w:r w:rsidR="001133CB">
        <w:rPr>
          <w:lang w:eastAsia="x-none"/>
        </w:rPr>
        <w:t xml:space="preserve">his </w:t>
      </w:r>
      <w:r w:rsidRPr="00E956F7">
        <w:rPr>
          <w:szCs w:val="24"/>
        </w:rPr>
        <w:t xml:space="preserve">is the case </w:t>
      </w:r>
      <w:r w:rsidR="00FC68DB" w:rsidRPr="000A1B7B">
        <w:rPr>
          <w:lang w:eastAsia="x-none"/>
        </w:rPr>
        <w:t xml:space="preserve">when </w:t>
      </w:r>
      <w:r>
        <w:rPr>
          <w:lang w:eastAsia="x-none"/>
        </w:rPr>
        <w:t xml:space="preserve">e.g. </w:t>
      </w:r>
      <w:r w:rsidR="00A95D5E" w:rsidRPr="000A1B7B">
        <w:rPr>
          <w:lang w:eastAsia="x-none"/>
        </w:rPr>
        <w:t>aluminium</w:t>
      </w:r>
      <w:r w:rsidR="00FC68DB" w:rsidRPr="000A1B7B">
        <w:rPr>
          <w:lang w:eastAsia="x-none"/>
        </w:rPr>
        <w:t xml:space="preserve"> and steel parts </w:t>
      </w:r>
      <w:r>
        <w:rPr>
          <w:lang w:eastAsia="x-none"/>
        </w:rPr>
        <w:t>are</w:t>
      </w:r>
      <w:r w:rsidR="00FC68DB" w:rsidRPr="000A1B7B">
        <w:rPr>
          <w:lang w:eastAsia="x-none"/>
        </w:rPr>
        <w:t xml:space="preserve"> to be connected.</w:t>
      </w:r>
      <w:bookmarkStart w:id="730" w:name="_Toc3557096"/>
      <w:bookmarkStart w:id="731" w:name="_Toc34747347"/>
      <w:bookmarkStart w:id="732" w:name="_Toc76030538"/>
      <w:bookmarkStart w:id="733" w:name="_Toc94530824"/>
      <w:r w:rsidR="00710638">
        <w:rPr>
          <w:lang w:eastAsia="x-none"/>
        </w:rPr>
        <w:t xml:space="preserve"> </w:t>
      </w:r>
      <w:r w:rsidR="00077836" w:rsidRPr="00077836">
        <w:rPr>
          <w:lang w:eastAsia="x-none"/>
        </w:rPr>
        <w:t xml:space="preserve">An example of such a </w:t>
      </w:r>
      <w:r w:rsidR="00077836">
        <w:rPr>
          <w:lang w:eastAsia="x-none"/>
        </w:rPr>
        <w:t xml:space="preserve">method </w:t>
      </w:r>
      <w:r w:rsidR="00077836" w:rsidRPr="00077836">
        <w:rPr>
          <w:lang w:eastAsia="x-none"/>
        </w:rPr>
        <w:t xml:space="preserve">is given, for example, in the European patent </w:t>
      </w:r>
      <w:r w:rsidR="00710638" w:rsidRPr="00710638">
        <w:t xml:space="preserve">EP 0967044 A2 </w:t>
      </w:r>
      <w:sdt>
        <w:sdtPr>
          <w:id w:val="-1893180474"/>
          <w:citation/>
        </w:sdtPr>
        <w:sdtContent>
          <w:r w:rsidR="00710638" w:rsidRPr="00710638">
            <w:fldChar w:fldCharType="begin"/>
          </w:r>
          <w:r w:rsidR="00710638" w:rsidRPr="00710638">
            <w:instrText xml:space="preserve">CITATION Gar99 \l 1031 </w:instrText>
          </w:r>
          <w:r w:rsidR="00710638" w:rsidRPr="00710638">
            <w:fldChar w:fldCharType="separate"/>
          </w:r>
          <w:r w:rsidR="005E3DB0" w:rsidRPr="005E3DB0">
            <w:rPr>
              <w:noProof/>
            </w:rPr>
            <w:t>[11]</w:t>
          </w:r>
          <w:r w:rsidR="00710638" w:rsidRPr="00710638">
            <w:fldChar w:fldCharType="end"/>
          </w:r>
        </w:sdtContent>
      </w:sdt>
      <w:r w:rsidR="00710638">
        <w:rPr>
          <w:lang w:eastAsia="x-none"/>
        </w:rPr>
        <w:t xml:space="preserve">. </w:t>
      </w:r>
    </w:p>
    <w:p w14:paraId="53DAC9CB" w14:textId="3DA41311" w:rsidR="008B27A8" w:rsidRDefault="00357A72" w:rsidP="008B27A8">
      <w:pPr>
        <w:rPr>
          <w:lang w:eastAsia="x-none"/>
        </w:rPr>
      </w:pPr>
      <w:r>
        <w:rPr>
          <w:lang w:eastAsia="x-none"/>
        </w:rPr>
        <w:fldChar w:fldCharType="begin"/>
      </w:r>
      <w:r>
        <w:rPr>
          <w:lang w:eastAsia="x-none"/>
        </w:rPr>
        <w:instrText xml:space="preserve"> REF _Ref157195089 \h </w:instrText>
      </w:r>
      <w:r>
        <w:rPr>
          <w:lang w:eastAsia="x-none"/>
        </w:rPr>
      </w:r>
      <w:r>
        <w:rPr>
          <w:lang w:eastAsia="x-none"/>
        </w:rPr>
        <w:fldChar w:fldCharType="separate"/>
      </w:r>
      <w:r w:rsidR="0012574E" w:rsidRPr="00F54804">
        <w:t xml:space="preserve">Figure </w:t>
      </w:r>
      <w:r w:rsidR="0012574E">
        <w:rPr>
          <w:noProof/>
        </w:rPr>
        <w:t>16</w:t>
      </w:r>
      <w:r>
        <w:rPr>
          <w:lang w:eastAsia="x-none"/>
        </w:rPr>
        <w:fldChar w:fldCharType="end"/>
      </w:r>
      <w:r>
        <w:rPr>
          <w:lang w:eastAsia="x-none"/>
        </w:rPr>
        <w:t xml:space="preserve"> shows a cross section of a SWOP: </w:t>
      </w:r>
    </w:p>
    <w:p w14:paraId="6E366161" w14:textId="3485B88F" w:rsidR="00710638" w:rsidRDefault="00170DA9" w:rsidP="00710638">
      <w:pPr>
        <w:keepNext/>
        <w:jc w:val="center"/>
        <w:rPr>
          <w:lang w:eastAsia="x-none"/>
        </w:rPr>
      </w:pPr>
      <w:r w:rsidRPr="00170DA9">
        <w:rPr>
          <w:noProof/>
          <w:lang w:eastAsia="x-none"/>
        </w:rPr>
        <w:lastRenderedPageBreak/>
        <mc:AlternateContent>
          <mc:Choice Requires="wpg">
            <w:drawing>
              <wp:inline distT="0" distB="0" distL="0" distR="0" wp14:anchorId="79468078" wp14:editId="3F42710D">
                <wp:extent cx="3505200" cy="1360193"/>
                <wp:effectExtent l="0" t="0" r="19050" b="0"/>
                <wp:docPr id="880161048" name="Gruppieren 38"/>
                <wp:cNvGraphicFramePr/>
                <a:graphic xmlns:a="http://schemas.openxmlformats.org/drawingml/2006/main">
                  <a:graphicData uri="http://schemas.microsoft.com/office/word/2010/wordprocessingGroup">
                    <wpg:wgp>
                      <wpg:cNvGrpSpPr/>
                      <wpg:grpSpPr>
                        <a:xfrm>
                          <a:off x="0" y="0"/>
                          <a:ext cx="3505200" cy="1360193"/>
                          <a:chOff x="0" y="0"/>
                          <a:chExt cx="3505200" cy="1360193"/>
                        </a:xfrm>
                      </wpg:grpSpPr>
                      <wps:wsp>
                        <wps:cNvPr id="1222630715" name="Rechteck 1222630715"/>
                        <wps:cNvSpPr/>
                        <wps:spPr>
                          <a:xfrm>
                            <a:off x="0" y="863040"/>
                            <a:ext cx="3505200" cy="213360"/>
                          </a:xfrm>
                          <a:prstGeom prst="rect">
                            <a:avLst/>
                          </a:prstGeom>
                          <a:pattFill prst="wdDn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8649960" name="Rechteck 928649960"/>
                        <wps:cNvSpPr/>
                        <wps:spPr>
                          <a:xfrm>
                            <a:off x="0" y="618089"/>
                            <a:ext cx="3505200" cy="213360"/>
                          </a:xfrm>
                          <a:prstGeom prst="rect">
                            <a:avLst/>
                          </a:prstGeom>
                          <a:pattFill prst="wdUpDiag">
                            <a:fgClr>
                              <a:schemeClr val="tx1"/>
                            </a:fgClr>
                            <a:bgClr>
                              <a:schemeClr val="bg1"/>
                            </a:bgClr>
                          </a:patt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539520534" name="Gruppieren 1539520534"/>
                        <wpg:cNvGrpSpPr/>
                        <wpg:grpSpPr>
                          <a:xfrm>
                            <a:off x="871538" y="383782"/>
                            <a:ext cx="1762125" cy="462907"/>
                            <a:chOff x="871538" y="383782"/>
                            <a:chExt cx="1762125" cy="462907"/>
                          </a:xfrm>
                        </wpg:grpSpPr>
                        <wps:wsp>
                          <wps:cNvPr id="78481385" name="Rechteck 78481385"/>
                          <wps:cNvSpPr/>
                          <wps:spPr>
                            <a:xfrm>
                              <a:off x="871538" y="383782"/>
                              <a:ext cx="1762125" cy="213360"/>
                            </a:xfrm>
                            <a:prstGeom prst="rect">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65644" name="Rechteck: obere Ecken abgeschnitten 20065644"/>
                          <wps:cNvSpPr/>
                          <wps:spPr>
                            <a:xfrm flipV="1">
                              <a:off x="1203960" y="442829"/>
                              <a:ext cx="1097280" cy="403860"/>
                            </a:xfrm>
                            <a:prstGeom prst="snip2SameRect">
                              <a:avLst>
                                <a:gd name="adj1" fmla="val 0"/>
                                <a:gd name="adj2" fmla="val 0"/>
                              </a:avLst>
                            </a:prstGeom>
                            <a:solidFill>
                              <a:schemeClr val="bg2"/>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4327229" name="Rechteck 244327229"/>
                          <wps:cNvSpPr/>
                          <wps:spPr>
                            <a:xfrm>
                              <a:off x="1007269" y="412825"/>
                              <a:ext cx="1490662" cy="174080"/>
                            </a:xfrm>
                            <a:prstGeom prst="rect">
                              <a:avLst/>
                            </a:prstGeom>
                            <a:solidFill>
                              <a:schemeClr val="bg2"/>
                            </a:solidFill>
                            <a:ln w="2222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37847308" name="Ellipse 1837847308"/>
                        <wps:cNvSpPr/>
                        <wps:spPr>
                          <a:xfrm>
                            <a:off x="1361598" y="740009"/>
                            <a:ext cx="782003" cy="213360"/>
                          </a:xfrm>
                          <a:prstGeom prst="ellipse">
                            <a:avLst/>
                          </a:prstGeom>
                          <a:solidFill>
                            <a:schemeClr val="tx1">
                              <a:lumMod val="50000"/>
                              <a:lumOff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8895958" name="Textfeld 43"/>
                        <wps:cNvSpPr txBox="1"/>
                        <wps:spPr>
                          <a:xfrm>
                            <a:off x="2623431" y="0"/>
                            <a:ext cx="75370" cy="240030"/>
                          </a:xfrm>
                          <a:prstGeom prst="rect">
                            <a:avLst/>
                          </a:prstGeom>
                          <a:noFill/>
                        </wps:spPr>
                        <wps:txbx>
                          <w:txbxContent>
                            <w:p w14:paraId="1EEF3E27" w14:textId="4747EDC4"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i</w:t>
                              </w:r>
                            </w:p>
                          </w:txbxContent>
                        </wps:txbx>
                        <wps:bodyPr wrap="none" lIns="36000" tIns="0" rIns="0" bIns="0" rtlCol="0">
                          <a:spAutoFit/>
                        </wps:bodyPr>
                      </wps:wsp>
                      <wps:wsp>
                        <wps:cNvPr id="450586701" name="Textfeld 44"/>
                        <wps:cNvSpPr txBox="1"/>
                        <wps:spPr>
                          <a:xfrm>
                            <a:off x="2081589" y="1120163"/>
                            <a:ext cx="96325" cy="240030"/>
                          </a:xfrm>
                          <a:prstGeom prst="rect">
                            <a:avLst/>
                          </a:prstGeom>
                          <a:noFill/>
                        </wps:spPr>
                        <wps:txbx>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wps:txbx>
                        <wps:bodyPr wrap="none" lIns="36000" tIns="0" rIns="0" bIns="0" rtlCol="0">
                          <a:spAutoFit/>
                        </wps:bodyPr>
                      </wps:wsp>
                      <wps:wsp>
                        <wps:cNvPr id="1817140248" name="Gerader Verbinder 1817140248"/>
                        <wps:cNvCnPr>
                          <a:cxnSpLocks/>
                        </wps:cNvCnPr>
                        <wps:spPr>
                          <a:xfrm flipH="1" flipV="1">
                            <a:off x="1752600" y="863040"/>
                            <a:ext cx="328989" cy="349628"/>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s:wsp>
                        <wps:cNvPr id="2060116668" name="Gerader Verbinder 2060116668"/>
                        <wps:cNvCnPr>
                          <a:cxnSpLocks/>
                        </wps:cNvCnPr>
                        <wps:spPr>
                          <a:xfrm flipH="1">
                            <a:off x="2081589" y="92333"/>
                            <a:ext cx="541842" cy="392994"/>
                          </a:xfrm>
                          <a:prstGeom prst="line">
                            <a:avLst/>
                          </a:prstGeom>
                          <a:ln>
                            <a:solidFill>
                              <a:schemeClr val="tx1"/>
                            </a:solidFill>
                            <a:headEnd type="none" w="med" len="med"/>
                            <a:tailEnd type="oval" w="med" len="med"/>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468078" id="Gruppieren 38" o:spid="_x0000_s1206" style="width:276pt;height:107.1pt;mso-position-horizontal-relative:char;mso-position-vertical-relative:line" coordsize="35052,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">
                <v:rect id="Rechteck 1222630715" o:spid="_x0000_s1207" style="position:absolute;top:863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" fillcolor="black [3213]" strokecolor="black [3213]" strokeweight="1.75pt">
                  <v:fill r:id="rId74" o:title="" color2="white [3212]" type="pattern"/>
                </v:rect>
                <v:rect id="Rechteck 928649960" o:spid="_x0000_s1208" style="position:absolute;top:6180;width:3505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" fillcolor="black [3213]" strokecolor="black [3213]" strokeweight="1.75pt">
                  <v:fill r:id="rId75" o:title="" color2="white [3212]" type="pattern"/>
                </v:rect>
                <v:group id="Gruppieren 1539520534" o:spid="_x0000_s1209" style="position:absolute;left:8715;top:3837;width:17621;height:4629" coordorigin="8715,3837" coordsize="176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">
                  <v:rect id="Rechteck 78481385" o:spid="_x0000_s1210" style="position:absolute;left:8715;top:3837;width:1762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" fillcolor="#e7e6e6 [3214]" strokecolor="black [3213]" strokeweight="1.75pt"/>
                  <v:shape id="Rechteck: obere Ecken abgeschnitten 20065644" o:spid="_x0000_s1211" style="position:absolute;left:12039;top:4428;width:10973;height:4038;flip:y;visibility:visible;mso-wrap-style:square;v-text-anchor:middle" coordsize="10972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" path="m,l1097280,r,l1097280,403860r,l,403860r,l,xe" fillcolor="#e7e6e6 [3214]" strokecolor="black [3213]" strokeweight="1.75pt">
                    <v:stroke joinstyle="miter"/>
                    <v:path arrowok="t" o:connecttype="custom" o:connectlocs="0,0;1097280,0;1097280,0;1097280,403860;1097280,403860;0,403860;0,403860;0,0" o:connectangles="0,0,0,0,0,0,0,0"/>
                  </v:shape>
                  <v:rect id="Rechteck 244327229" o:spid="_x0000_s1212" style="position:absolute;left:10072;top:4128;width:14907;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" fillcolor="#e7e6e6 [3214]" stroked="f" strokeweight="1.75pt"/>
                </v:group>
                <v:oval id="Ellipse 1837847308" o:spid="_x0000_s1213" style="position:absolute;left:13615;top:7400;width:7821;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" fillcolor="gray [1629]" strokecolor="black [3213]" strokeweight="1pt">
                  <v:stroke joinstyle="miter"/>
                </v:oval>
                <v:shape id="Textfeld 43" o:spid="_x0000_s1214" type="#_x0000_t202" style="position:absolute;left:26234;width: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" filled="f" stroked="f">
                  <v:textbox style="mso-fit-shape-to-text:t" inset="1mm,0,0,0">
                    <w:txbxContent>
                      <w:p w14:paraId="1EEF3E27" w14:textId="4747EDC4" w:rsidR="00170DA9" w:rsidRDefault="00170DA9" w:rsidP="00170DA9">
                        <w:pPr>
                          <w:rPr>
                            <w:rFonts w:eastAsia="Cambria" w:cstheme="minorBidi"/>
                            <w:color w:val="000000" w:themeColor="text1"/>
                            <w:kern w:val="24"/>
                            <w:sz w:val="24"/>
                            <w:szCs w:val="24"/>
                          </w:rPr>
                        </w:pPr>
                        <w:proofErr w:type="spellStart"/>
                        <w:r>
                          <w:rPr>
                            <w:rFonts w:eastAsia="Cambria" w:cstheme="minorBidi"/>
                            <w:color w:val="000000" w:themeColor="text1"/>
                            <w:kern w:val="24"/>
                          </w:rPr>
                          <w:t>i</w:t>
                        </w:r>
                        <w:proofErr w:type="spellEnd"/>
                      </w:p>
                    </w:txbxContent>
                  </v:textbox>
                </v:shape>
                <v:shape id="Textfeld 44" o:spid="_x0000_s1215" type="#_x0000_t202" style="position:absolute;left:20815;top:11201;width:96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" filled="f" stroked="f">
                  <v:textbox style="mso-fit-shape-to-text:t" inset="1mm,0,0,0">
                    <w:txbxContent>
                      <w:p w14:paraId="5B302FC3" w14:textId="5D7D2C28" w:rsidR="00170DA9" w:rsidRDefault="00170DA9" w:rsidP="00170DA9">
                        <w:pPr>
                          <w:rPr>
                            <w:rFonts w:eastAsia="Cambria" w:cstheme="minorBidi"/>
                            <w:color w:val="000000" w:themeColor="text1"/>
                            <w:kern w:val="24"/>
                            <w:sz w:val="24"/>
                            <w:szCs w:val="24"/>
                          </w:rPr>
                        </w:pPr>
                        <w:r>
                          <w:rPr>
                            <w:rFonts w:eastAsia="Cambria" w:cstheme="minorBidi"/>
                            <w:color w:val="000000" w:themeColor="text1"/>
                            <w:kern w:val="24"/>
                          </w:rPr>
                          <w:t>s</w:t>
                        </w:r>
                      </w:p>
                    </w:txbxContent>
                  </v:textbox>
                </v:shape>
                <v:line id="Gerader Verbinder 1817140248" o:spid="_x0000_s1216" style="position:absolute;flip:x y;visibility:visible;mso-wrap-style:square" from="17526,8630" to="20815,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" strokecolor="black [3213]" strokeweight="1pt">
                  <v:stroke endarrow="oval" joinstyle="miter"/>
                  <o:lock v:ext="edit" shapetype="f"/>
                </v:line>
                <v:line id="Gerader Verbinder 2060116668" o:spid="_x0000_s1217" style="position:absolute;flip:x;visibility:visible;mso-wrap-style:square" from="20815,923" to="26234,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" strokecolor="black [3213]" strokeweight="1pt">
                  <v:stroke endarrow="oval" joinstyle="miter"/>
                  <o:lock v:ext="edit" shapetype="f"/>
                </v:line>
                <w10:anchorlock/>
              </v:group>
            </w:pict>
          </mc:Fallback>
        </mc:AlternateContent>
      </w:r>
      <w:r>
        <w:rPr>
          <w:lang w:eastAsia="x-none"/>
        </w:rPr>
        <w:t xml:space="preserve"> </w:t>
      </w:r>
    </w:p>
    <w:p w14:paraId="6F4A9886" w14:textId="055405B2" w:rsidR="00FA4304" w:rsidRPr="0068368C" w:rsidRDefault="00FA4304"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Pr>
          <w:sz w:val="18"/>
          <w:szCs w:val="18"/>
        </w:rPr>
        <w:t>i</w:t>
      </w:r>
      <w:r w:rsidRPr="00870F4B">
        <w:rPr>
          <w:sz w:val="18"/>
          <w:szCs w:val="18"/>
        </w:rPr>
        <w:tab/>
      </w:r>
      <w:r w:rsidRPr="00FA4304">
        <w:rPr>
          <w:sz w:val="18"/>
          <w:szCs w:val="18"/>
        </w:rPr>
        <w:t>insert</w:t>
      </w:r>
      <w:r w:rsidRPr="00870F4B">
        <w:rPr>
          <w:sz w:val="18"/>
          <w:szCs w:val="18"/>
        </w:rPr>
        <w:t xml:space="preserve"> </w:t>
      </w:r>
      <w:r w:rsidRPr="00870F4B">
        <w:rPr>
          <w:sz w:val="18"/>
          <w:szCs w:val="18"/>
        </w:rPr>
        <w:br/>
      </w:r>
      <w:r>
        <w:rPr>
          <w:sz w:val="18"/>
          <w:szCs w:val="18"/>
        </w:rPr>
        <w:t>s</w:t>
      </w:r>
      <w:r w:rsidRPr="00870F4B">
        <w:rPr>
          <w:sz w:val="18"/>
          <w:szCs w:val="18"/>
        </w:rPr>
        <w:tab/>
      </w:r>
      <w:r w:rsidRPr="00FA4304">
        <w:rPr>
          <w:sz w:val="18"/>
          <w:szCs w:val="18"/>
        </w:rPr>
        <w:t>spotweld</w:t>
      </w:r>
      <w:r w:rsidRPr="00870F4B">
        <w:rPr>
          <w:sz w:val="18"/>
          <w:szCs w:val="18"/>
        </w:rPr>
        <w:t xml:space="preserve"> </w:t>
      </w:r>
    </w:p>
    <w:p w14:paraId="187B90D6" w14:textId="485ADC47" w:rsidR="00FC68DB" w:rsidRPr="00F54804" w:rsidRDefault="00FC68DB" w:rsidP="00BD52D7">
      <w:pPr>
        <w:pStyle w:val="Beschriftung"/>
      </w:pPr>
      <w:bookmarkStart w:id="734" w:name="_Ref157195089"/>
      <w:bookmarkStart w:id="735" w:name="_Toc101428222"/>
      <w:bookmarkStart w:id="736" w:name="_Toc159618859"/>
      <w:r w:rsidRPr="00F54804">
        <w:t xml:space="preserve">Figure </w:t>
      </w:r>
      <w:r w:rsidRPr="00F54804">
        <w:fldChar w:fldCharType="begin"/>
      </w:r>
      <w:r w:rsidRPr="00F54804">
        <w:instrText xml:space="preserve"> SEQ Figure \* ARABIC </w:instrText>
      </w:r>
      <w:r w:rsidRPr="00F54804">
        <w:fldChar w:fldCharType="separate"/>
      </w:r>
      <w:r w:rsidR="0012574E">
        <w:rPr>
          <w:noProof/>
        </w:rPr>
        <w:t>16</w:t>
      </w:r>
      <w:r w:rsidRPr="00F54804">
        <w:fldChar w:fldCharType="end"/>
      </w:r>
      <w:bookmarkEnd w:id="734"/>
      <w:r w:rsidR="0019077F">
        <w:t xml:space="preserve"> —</w:t>
      </w:r>
      <w:r w:rsidRPr="00F54804">
        <w:t xml:space="preserve"> Cross section of a SWOP </w:t>
      </w:r>
      <w:r w:rsidR="005619B5">
        <w:t>r</w:t>
      </w:r>
      <w:r w:rsidRPr="00F54804">
        <w:t>ivet</w:t>
      </w:r>
      <w:bookmarkEnd w:id="730"/>
      <w:bookmarkEnd w:id="731"/>
      <w:bookmarkEnd w:id="732"/>
      <w:bookmarkEnd w:id="733"/>
      <w:bookmarkEnd w:id="735"/>
      <w:bookmarkEnd w:id="736"/>
    </w:p>
    <w:p w14:paraId="323FCA3F" w14:textId="2F68344F" w:rsidR="009B14FB" w:rsidRPr="00170DA9" w:rsidRDefault="009B14FB" w:rsidP="009B14FB">
      <w:bookmarkStart w:id="737" w:name="_Hlk159525998"/>
      <w:r w:rsidRPr="00170DA9">
        <w:t xml:space="preserve">The common technological challenge addressed by SWOP methods is to join a shell component made of a material that cannot be electrically welded (attached part) to a weldable shell component (base part). </w:t>
      </w:r>
    </w:p>
    <w:p w14:paraId="6CD8F226" w14:textId="12BD39AB" w:rsidR="009B14FB" w:rsidRDefault="009B14FB" w:rsidP="009B14FB">
      <w:r w:rsidRPr="00170DA9">
        <w:t>For this purpose, a hole in the attached part is filled with a button-shaped insert made of weldable material. This insert is welded to the base part and then ensures the connection due to its geometric button shape.</w:t>
      </w:r>
      <w:bookmarkEnd w:id="737"/>
      <w:r>
        <w:t xml:space="preserve"> </w:t>
      </w:r>
    </w:p>
    <w:p w14:paraId="1AFE688B" w14:textId="6E4721C9" w:rsidR="00FC68DB" w:rsidRPr="00F54804" w:rsidRDefault="00CC5771" w:rsidP="006A7907">
      <w:r w:rsidRPr="00CC5771">
        <w:t>Based on the description above a wide range of insert shapes can be imagined.</w:t>
      </w:r>
      <w:r w:rsidR="00FC68DB" w:rsidRPr="00F54804">
        <w:t xml:space="preserve"> </w:t>
      </w:r>
      <w:r w:rsidR="00E13FF4">
        <w:t>Therefore,</w:t>
      </w:r>
      <w:r w:rsidR="00FC68DB" w:rsidRPr="00F54804">
        <w:t xml:space="preserve"> </w:t>
      </w:r>
      <w:r>
        <w:t xml:space="preserve">the details of </w:t>
      </w:r>
      <w:r w:rsidR="00FC68DB" w:rsidRPr="00F54804">
        <w:t>the</w:t>
      </w:r>
      <w:r>
        <w:t>se shapes</w:t>
      </w:r>
      <w:r w:rsidR="00FC68DB" w:rsidRPr="00F54804">
        <w:t xml:space="preserve"> cannot be part of</w:t>
      </w:r>
      <w:r>
        <w:t xml:space="preserve"> the</w:t>
      </w:r>
      <w:r w:rsidR="00FC68DB" w:rsidRPr="00F54804">
        <w:t xml:space="preserve"> </w:t>
      </w:r>
      <w:r w:rsidR="00FC68DB" w:rsidRPr="00F54804">
        <w:rPr>
          <w:rFonts w:cs="Calibri"/>
        </w:rPr>
        <w:t>χ</w:t>
      </w:r>
      <w:r w:rsidR="00FC68DB" w:rsidRPr="00F54804">
        <w:t xml:space="preserve">MCF </w:t>
      </w:r>
      <w:r>
        <w:t>specificat</w:t>
      </w:r>
      <w:r w:rsidR="00FC68DB" w:rsidRPr="00F54804">
        <w:t xml:space="preserve">ion. </w:t>
      </w:r>
      <w:r>
        <w:t>A</w:t>
      </w:r>
      <w:r w:rsidR="00FC68DB" w:rsidRPr="00F54804">
        <w:t xml:space="preserve"> shape is referred by a string attribute </w:t>
      </w:r>
      <w:r w:rsidR="00FC68DB" w:rsidRPr="00EA04BD">
        <w:rPr>
          <w:rStyle w:val="CodeCharacter"/>
        </w:rPr>
        <w:t>insert_shape</w:t>
      </w:r>
      <w:r w:rsidR="00FC68DB" w:rsidRPr="00F54804">
        <w:t xml:space="preserve">. The possible values of this attribute are </w:t>
      </w:r>
      <w:r w:rsidR="00FC68DB" w:rsidRPr="00D0681A">
        <w:t>not</w:t>
      </w:r>
      <w:r w:rsidR="00FC68DB" w:rsidRPr="00F54804">
        <w:t xml:space="preserve"> subject of th</w:t>
      </w:r>
      <w:r>
        <w:t xml:space="preserve">is </w:t>
      </w:r>
      <w:r>
        <w:rPr>
          <w:szCs w:val="24"/>
        </w:rPr>
        <w:t>document. I</w:t>
      </w:r>
      <w:r w:rsidR="00FC68DB" w:rsidRPr="00F54804">
        <w:t>n general, th</w:t>
      </w:r>
      <w:r>
        <w:t>ey are</w:t>
      </w:r>
      <w:r w:rsidR="00FC68DB" w:rsidRPr="00F54804">
        <w:t xml:space="preserve"> very OEM specific. However, to provide a minimum amount of information</w:t>
      </w:r>
      <w:r>
        <w:t>,</w:t>
      </w:r>
      <w:r w:rsidR="00FC68DB" w:rsidRPr="00F54804">
        <w:t xml:space="preserve"> some general geometric data are given by the attributes introduced below.</w:t>
      </w:r>
    </w:p>
    <w:p w14:paraId="2CFD5C09" w14:textId="773156A7" w:rsidR="00FC68DB" w:rsidRPr="00F54804" w:rsidRDefault="00FC68DB" w:rsidP="006A7907">
      <w:r w:rsidRPr="00F54804">
        <w:t xml:space="preserve">A </w:t>
      </w:r>
      <w:r w:rsidR="00F0292D">
        <w:t>SWOP</w:t>
      </w:r>
      <w:r w:rsidRPr="00F54804">
        <w:t xml:space="preserve">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w:t>
      </w:r>
      <w:r w:rsidR="00F0292D">
        <w:rPr>
          <w:szCs w:val="24"/>
        </w:rPr>
        <w:t>In particular,</w:t>
      </w:r>
      <w:r w:rsidR="00F0292D" w:rsidRPr="00E956F7">
        <w:rPr>
          <w:szCs w:val="24"/>
        </w:rPr>
        <w:t xml:space="preserve"> </w:t>
      </w:r>
      <w:r w:rsidRPr="00F54804">
        <w:t xml:space="preserve">the attributes </w:t>
      </w:r>
      <w:r w:rsidRPr="00EA04BD">
        <w:rPr>
          <w:rStyle w:val="CodeCharacter"/>
        </w:rPr>
        <w:t>shaft_diameter</w:t>
      </w:r>
      <w:r w:rsidRPr="00F54804">
        <w:t xml:space="preserve">, </w:t>
      </w:r>
      <w:r w:rsidRPr="00EA04BD">
        <w:rPr>
          <w:rStyle w:val="CodeCharacter"/>
        </w:rPr>
        <w:t>sink_size</w:t>
      </w:r>
      <w:r w:rsidRPr="00F54804">
        <w:t xml:space="preserve">, </w:t>
      </w:r>
      <w:r w:rsidRPr="00EA04BD">
        <w:rPr>
          <w:rStyle w:val="CodeCharacter"/>
        </w:rPr>
        <w:t>length</w:t>
      </w:r>
      <w:r w:rsidRPr="00F54804">
        <w:t xml:space="preserve">, </w:t>
      </w:r>
      <w:r w:rsidRPr="00EA04BD">
        <w:rPr>
          <w:rStyle w:val="CodeCharacter"/>
        </w:rPr>
        <w:t>head_diameter</w:t>
      </w:r>
      <w:r w:rsidRPr="00F54804">
        <w:t xml:space="preserve"> and </w:t>
      </w:r>
      <w:r w:rsidRPr="00EA04BD">
        <w:rPr>
          <w:rStyle w:val="CodeCharacter"/>
        </w:rPr>
        <w:t>head_height</w:t>
      </w:r>
      <w:r w:rsidRPr="00F54804">
        <w:t xml:space="preserve"> are inherited from</w:t>
      </w:r>
      <w:r w:rsidR="00F0292D">
        <w:t xml:space="preserve"> the</w:t>
      </w:r>
      <w:r w:rsidRPr="00F54804">
        <w:t xml:space="preserve">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r w:rsidRPr="00EA04BD">
        <w:rPr>
          <w:rStyle w:val="CodeCharacter"/>
        </w:rPr>
        <w:t>shaft_diameter</w:t>
      </w:r>
      <w:r w:rsidRPr="00F54804">
        <w:t xml:space="preserve">) may be treated </w:t>
      </w:r>
      <w:r w:rsidR="00F0292D">
        <w:t xml:space="preserve">as </w:t>
      </w:r>
      <w:r w:rsidRPr="00F54804">
        <w:t>meaningless.</w:t>
      </w:r>
      <w:r w:rsidR="00F0292D">
        <w:t xml:space="preserve"> </w:t>
      </w:r>
    </w:p>
    <w:p w14:paraId="0EC0A050" w14:textId="4E6DAF62" w:rsidR="00FC68DB" w:rsidRDefault="00825756" w:rsidP="006A7907">
      <w:pPr>
        <w:keepNext/>
      </w:pPr>
      <w:r>
        <w:t xml:space="preserve">The </w:t>
      </w:r>
      <w:r w:rsidR="00FC68DB" w:rsidRPr="00F54804">
        <w:t>XML specification of</w:t>
      </w:r>
      <w:r>
        <w:t xml:space="preserve"> the</w:t>
      </w:r>
      <w:r w:rsidR="00FC68DB" w:rsidRPr="00F54804">
        <w:t xml:space="preserve"> </w:t>
      </w:r>
      <w:r w:rsidR="00FC68DB" w:rsidRPr="00EA04BD">
        <w:rPr>
          <w:rStyle w:val="CodeCharacter"/>
        </w:rPr>
        <w:t>&lt;swop/&gt;</w:t>
      </w:r>
      <w:r w:rsidR="00FC68DB" w:rsidRPr="00F54804">
        <w:t xml:space="preserve"> element</w:t>
      </w:r>
      <w:r w:rsidRPr="00825756">
        <w:t xml:space="preserve"> </w:t>
      </w:r>
      <w:r>
        <w:t>is shown</w:t>
      </w:r>
      <w:r w:rsidRPr="00F73574">
        <w:t xml:space="preserve"> in</w:t>
      </w:r>
      <w:r>
        <w:t xml:space="preserve"> </w:t>
      </w:r>
      <w:r w:rsidR="005016E9">
        <w:fldChar w:fldCharType="begin"/>
      </w:r>
      <w:r w:rsidR="005016E9">
        <w:instrText xml:space="preserve"> REF _Ref156248183 \h </w:instrText>
      </w:r>
      <w:r w:rsidR="005016E9">
        <w:fldChar w:fldCharType="separate"/>
      </w:r>
      <w:r w:rsidR="0012574E" w:rsidRPr="00F54804">
        <w:t xml:space="preserve">Table </w:t>
      </w:r>
      <w:r w:rsidR="0012574E">
        <w:rPr>
          <w:noProof/>
        </w:rPr>
        <w:t>48</w:t>
      </w:r>
      <w:r w:rsidR="005016E9">
        <w:fldChar w:fldCharType="end"/>
      </w:r>
      <w:r w:rsidR="00FC68DB" w:rsidRPr="00F54804">
        <w:t>:</w:t>
      </w:r>
      <w:r w:rsidR="005016E9">
        <w:t xml:space="preserve"> </w:t>
      </w:r>
    </w:p>
    <w:p w14:paraId="2A4E3509" w14:textId="142170DD" w:rsidR="00055698" w:rsidRPr="00F54804" w:rsidRDefault="00055698" w:rsidP="001640C5">
      <w:pPr>
        <w:pStyle w:val="Beschriftung"/>
        <w:keepNext/>
        <w:keepLines/>
      </w:pPr>
      <w:bookmarkStart w:id="738" w:name="_Ref156248183"/>
      <w:bookmarkStart w:id="739" w:name="_Toc159618980"/>
      <w:r w:rsidRPr="00F54804">
        <w:t xml:space="preserve">Table </w:t>
      </w:r>
      <w:r w:rsidRPr="00F54804">
        <w:fldChar w:fldCharType="begin"/>
      </w:r>
      <w:r w:rsidRPr="00F54804">
        <w:instrText xml:space="preserve"> SEQ Table \* ARABIC </w:instrText>
      </w:r>
      <w:r w:rsidRPr="00F54804">
        <w:fldChar w:fldCharType="separate"/>
      </w:r>
      <w:r w:rsidR="0012574E">
        <w:rPr>
          <w:noProof/>
        </w:rPr>
        <w:t>48</w:t>
      </w:r>
      <w:r w:rsidRPr="00F54804">
        <w:fldChar w:fldCharType="end"/>
      </w:r>
      <w:bookmarkEnd w:id="738"/>
      <w:r>
        <w:t xml:space="preserve"> —</w:t>
      </w:r>
      <w:r w:rsidRPr="00F54804">
        <w:t xml:space="preserve"> Attributes of element </w:t>
      </w:r>
      <w:r w:rsidRPr="00204153">
        <w:rPr>
          <w:rStyle w:val="CodeCharacter"/>
        </w:rPr>
        <w:t>&lt;swop/&gt;</w:t>
      </w:r>
      <w:bookmarkEnd w:id="739"/>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r w:rsidRPr="00F54804">
              <w:rPr>
                <w:sz w:val="20"/>
                <w:szCs w:val="20"/>
              </w:rPr>
              <w:t>insert_shape</w:t>
            </w:r>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r w:rsidRPr="00F54804">
              <w:rPr>
                <w:sz w:val="20"/>
                <w:szCs w:val="20"/>
              </w:rPr>
              <w:t>insert_height</w:t>
            </w:r>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r w:rsidRPr="00F54804">
              <w:rPr>
                <w:sz w:val="20"/>
                <w:szCs w:val="20"/>
              </w:rPr>
              <w:t>spotweld_diameter</w:t>
            </w:r>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r w:rsidRPr="00F54804">
              <w:rPr>
                <w:sz w:val="20"/>
              </w:rPr>
              <w:t>spotweld_technology</w:t>
            </w:r>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4964EF45" w:rsidR="00FC68DB" w:rsidRPr="00BD52D7" w:rsidRDefault="00FC68DB" w:rsidP="00BD4E82">
      <w:pPr>
        <w:spacing w:before="120"/>
      </w:pPr>
      <w:r w:rsidRPr="005C2D94">
        <w:t xml:space="preserve">All attributes of this connection type are optional for </w:t>
      </w:r>
      <w:r w:rsidRPr="001E4607">
        <w:t xml:space="preserve">importing it into CAD or CAE application. </w:t>
      </w:r>
      <w:r w:rsidR="00F0292D">
        <w:t xml:space="preserve">However, </w:t>
      </w:r>
      <w:r w:rsidR="00F0292D" w:rsidRPr="00E956F7">
        <w:rPr>
          <w:szCs w:val="24"/>
        </w:rPr>
        <w:t>some FE pre-processor</w:t>
      </w:r>
      <w:r w:rsidR="00F0292D">
        <w:rPr>
          <w:szCs w:val="24"/>
        </w:rPr>
        <w:t>s</w:t>
      </w:r>
      <w:r w:rsidR="00F0292D" w:rsidRPr="00E956F7">
        <w:rPr>
          <w:szCs w:val="24"/>
        </w:rPr>
        <w:t xml:space="preserve"> </w:t>
      </w:r>
      <w:r w:rsidR="00DA2284">
        <w:rPr>
          <w:szCs w:val="24"/>
        </w:rPr>
        <w:t>may</w:t>
      </w:r>
      <w:r w:rsidR="00F0292D" w:rsidRPr="00E956F7">
        <w:rPr>
          <w:szCs w:val="24"/>
        </w:rPr>
        <w:t xml:space="preserve"> declare some of them to be mandatory</w:t>
      </w:r>
      <w:r w:rsidRPr="001E4607">
        <w:t>.</w:t>
      </w:r>
      <w:r w:rsidR="00F0292D">
        <w:t xml:space="preserve"> </w:t>
      </w:r>
    </w:p>
    <w:p w14:paraId="0E11C5E5" w14:textId="77777777" w:rsidR="00FC68DB" w:rsidRPr="000A1B7B" w:rsidRDefault="00FC68DB" w:rsidP="00EA338B">
      <w:pPr>
        <w:keepNext/>
      </w:pPr>
      <w:r w:rsidRPr="000A1B7B">
        <w:t>These attributes have the following semantics:</w:t>
      </w:r>
    </w:p>
    <w:p w14:paraId="5AE1AB9F" w14:textId="6D6A03DB"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insert_shape</w:t>
      </w:r>
      <w:r w:rsidRPr="0013175B">
        <w:t xml:space="preserve">: Identification of the applied insert shape. In the illustrated example, the hole </w:t>
      </w:r>
      <w:r w:rsidR="00DA2284">
        <w:t>appears</w:t>
      </w:r>
      <w:r w:rsidRPr="0013175B">
        <w:t xml:space="preserve"> circular, but it may have a polygonal shape in order to prevent relative rotation of the two sheets in case they were connected by a single framing spot</w:t>
      </w:r>
      <w:r w:rsidR="00DA2284">
        <w:t>, only</w:t>
      </w:r>
      <w:r w:rsidRPr="0013175B">
        <w:t>.</w:t>
      </w:r>
      <w:r w:rsidR="00DA2284">
        <w:t xml:space="preserve"> </w:t>
      </w:r>
    </w:p>
    <w:p w14:paraId="1E81CCE7" w14:textId="6A2055C0"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insert_height</w:t>
      </w:r>
      <w:r w:rsidRPr="0013175B">
        <w:t>: Height of the (unmounted) insert</w:t>
      </w:r>
      <w:r w:rsidR="00DA2284">
        <w:t xml:space="preserve">. </w:t>
      </w:r>
    </w:p>
    <w:p w14:paraId="749E8119" w14:textId="55B2EE35" w:rsidR="00FC68DB" w:rsidRPr="0013175B" w:rsidRDefault="00FC68DB">
      <w:pPr>
        <w:pStyle w:val="Listenabsatz"/>
        <w:numPr>
          <w:ilvl w:val="0"/>
          <w:numId w:val="53"/>
        </w:numPr>
        <w:tabs>
          <w:tab w:val="clear" w:pos="403"/>
        </w:tabs>
        <w:spacing w:line="240" w:lineRule="auto"/>
        <w:contextualSpacing w:val="0"/>
      </w:pPr>
      <w:r w:rsidRPr="00EA04BD">
        <w:rPr>
          <w:rStyle w:val="CodeCharacter"/>
        </w:rPr>
        <w:t>spotweld_diameter</w:t>
      </w:r>
      <w:r w:rsidRPr="0013175B">
        <w:t xml:space="preserve">: Diameter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00DA2284">
        <w:t xml:space="preserve">. </w:t>
      </w:r>
    </w:p>
    <w:p w14:paraId="7FCB8B59" w14:textId="49E3BD9F" w:rsidR="00FC68DB" w:rsidRPr="0013175B" w:rsidRDefault="00FC68DB">
      <w:pPr>
        <w:pStyle w:val="Listenabsatz"/>
        <w:numPr>
          <w:ilvl w:val="0"/>
          <w:numId w:val="53"/>
        </w:numPr>
        <w:tabs>
          <w:tab w:val="clear" w:pos="403"/>
        </w:tabs>
        <w:spacing w:line="240" w:lineRule="auto"/>
        <w:contextualSpacing w:val="0"/>
      </w:pPr>
      <w:r w:rsidRPr="00EA04BD">
        <w:rPr>
          <w:rStyle w:val="CodeCharacter"/>
        </w:rPr>
        <w:lastRenderedPageBreak/>
        <w:t>spotweld_technology</w:t>
      </w:r>
      <w:r w:rsidRPr="0013175B">
        <w:t xml:space="preserve">: Technology of the spot weld, see </w:t>
      </w:r>
      <w:r w:rsidR="005020EF">
        <w:t>clause </w:t>
      </w:r>
      <w:r w:rsidRPr="0013175B">
        <w:fldChar w:fldCharType="begin"/>
      </w:r>
      <w:r w:rsidRPr="0013175B">
        <w:instrText xml:space="preserve"> REF _Ref428355238 \r \h </w:instrText>
      </w:r>
      <w:r w:rsidRPr="0013175B">
        <w:fldChar w:fldCharType="separate"/>
      </w:r>
      <w:r w:rsidR="0012574E">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12574E" w:rsidRPr="00F54804">
        <w:t>Spot Welds</w:t>
      </w:r>
      <w:r w:rsidRPr="0013175B">
        <w:fldChar w:fldCharType="end"/>
      </w:r>
      <w:r w:rsidRPr="0013175B">
        <w:t>.</w:t>
      </w:r>
      <w:r w:rsidR="00DA2284">
        <w:t xml:space="preserve"> </w:t>
      </w:r>
    </w:p>
    <w:p w14:paraId="3EADCB7F" w14:textId="38AB2762" w:rsidR="00FC68DB" w:rsidRPr="005C2D94" w:rsidRDefault="00FC68DB" w:rsidP="006A7907">
      <w:r w:rsidRPr="00F54804">
        <w:t xml:space="preserve">The element </w:t>
      </w:r>
      <w:r w:rsidRPr="00D30D32">
        <w:rPr>
          <w:rStyle w:val="CodeCharacter"/>
        </w:rPr>
        <w:t>&lt;swop/&gt;</w:t>
      </w:r>
      <w:r w:rsidRPr="005C2D94">
        <w:t xml:space="preserve"> does not allow any nested elements</w:t>
      </w:r>
      <w:r w:rsidR="00DA2284">
        <w:t xml:space="preserve">. </w:t>
      </w:r>
    </w:p>
    <w:p w14:paraId="2C648BD9" w14:textId="2FB3A745" w:rsidR="00FC68DB" w:rsidRPr="0013175B" w:rsidRDefault="00771813" w:rsidP="00DA2284">
      <w:pPr>
        <w:pStyle w:val="Example"/>
        <w:keepNext/>
        <w:keepLines/>
      </w:pPr>
      <w:r>
        <w:t>Example</w:t>
      </w:r>
    </w:p>
    <w:p w14:paraId="7EA4DDFE" w14:textId="77777777" w:rsidR="00FC68DB" w:rsidRPr="0078119D" w:rsidRDefault="00FC68DB" w:rsidP="00DA2284">
      <w:pPr>
        <w:pStyle w:val="XMLCode"/>
        <w:keepNext/>
        <w:keepLines/>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head_diameter="8.5" head_height="0.9" hardness="410" </w:t>
      </w:r>
      <w:r w:rsidRPr="0078119D">
        <w:rPr>
          <w:b/>
          <w:lang w:val="en-GB"/>
        </w:rPr>
        <w:t>shaft_diameter="5.4"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t>sink_size="0.3"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&lt;normal_direction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&lt;swop insert_shape="cone_23" insert_height="1.8"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t>spotweld_diameter="4.5" spotweld_technology="resistance"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2932F1">
      <w:pPr>
        <w:pStyle w:val="XMLCode"/>
        <w:keepNext/>
        <w:rPr>
          <w:lang w:val="en-GB"/>
        </w:rPr>
      </w:pPr>
      <w:r w:rsidRPr="0078119D">
        <w:rPr>
          <w:lang w:val="en-GB"/>
        </w:rPr>
        <w:tab/>
        <w:t>&lt;appdata&gt;</w:t>
      </w:r>
    </w:p>
    <w:p w14:paraId="440B50D7" w14:textId="77777777" w:rsidR="00FC68DB" w:rsidRPr="0078119D" w:rsidRDefault="00FC68DB" w:rsidP="002932F1">
      <w:pPr>
        <w:pStyle w:val="XMLCode"/>
        <w:keepNext/>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79DB581B" w14:textId="43484546" w:rsidR="00FC68DB" w:rsidRPr="0078119D" w:rsidRDefault="00FC68DB" w:rsidP="00B202D2">
      <w:pPr>
        <w:pStyle w:val="XMLCode"/>
        <w:rPr>
          <w:lang w:val="en-GB"/>
        </w:rPr>
      </w:pPr>
      <w:r w:rsidRPr="0078119D">
        <w:rPr>
          <w:lang w:val="en-GB"/>
        </w:rPr>
        <w:t>&lt;/connection_0d&gt;</w:t>
      </w:r>
      <w:r w:rsidR="002932F1">
        <w:rPr>
          <w:lang w:val="en-GB"/>
        </w:rPr>
        <w:t xml:space="preserve"> </w:t>
      </w:r>
    </w:p>
    <w:p w14:paraId="3E4EFC44" w14:textId="77777777" w:rsidR="00FC68DB" w:rsidRPr="005C2D94" w:rsidRDefault="00FC68DB" w:rsidP="00B202D2">
      <w:pPr>
        <w:pStyle w:val="berschrift3"/>
      </w:pPr>
      <w:bookmarkStart w:id="740" w:name="_Toc77102047"/>
      <w:bookmarkStart w:id="741" w:name="_Toc159618778"/>
      <w:r w:rsidRPr="005C2D94">
        <w:t>Clinch Rivet Studs</w:t>
      </w:r>
      <w:bookmarkEnd w:id="740"/>
      <w:bookmarkEnd w:id="741"/>
    </w:p>
    <w:p w14:paraId="77308E72" w14:textId="0C3D0C20" w:rsidR="00FC68DB" w:rsidRPr="000A1B7B" w:rsidRDefault="00FC68DB" w:rsidP="00C31587">
      <w:pPr>
        <w:autoSpaceDE w:val="0"/>
        <w:autoSpaceDN w:val="0"/>
        <w:adjustRightInd w:val="0"/>
        <w:jc w:val="left"/>
      </w:pPr>
      <w:r w:rsidRPr="005C2D94">
        <w:rPr>
          <w:rFonts w:cs="Calibri"/>
          <w:lang w:eastAsia="en-GB"/>
        </w:rPr>
        <w:t>A Clinch Rivet Stud</w:t>
      </w:r>
      <w:r w:rsidR="003F2D76">
        <w:rPr>
          <w:rFonts w:cs="Calibri"/>
          <w:lang w:eastAsia="en-GB"/>
        </w:rPr>
        <w:t xml:space="preserve"> (CNB from German word</w:t>
      </w:r>
      <w:r w:rsidRPr="005C2D94">
        <w:rPr>
          <w:rFonts w:cs="Calibri"/>
          <w:lang w:eastAsia="en-GB"/>
        </w:rPr>
        <w:t xml:space="preserve"> </w:t>
      </w:r>
      <w:r w:rsidRPr="003F2D76">
        <w:rPr>
          <w:rFonts w:cs="Calibri"/>
          <w:b/>
          <w:bCs/>
          <w:lang w:val="en-US" w:eastAsia="en-GB"/>
        </w:rPr>
        <w:t>C</w:t>
      </w:r>
      <w:r w:rsidRPr="003F2D76">
        <w:rPr>
          <w:rFonts w:cs="Calibri"/>
          <w:lang w:val="en-US" w:eastAsia="en-GB"/>
        </w:rPr>
        <w:t>linch</w:t>
      </w:r>
      <w:r w:rsidR="00C31587" w:rsidRPr="003F2D76">
        <w:rPr>
          <w:rFonts w:cs="Calibri"/>
          <w:b/>
          <w:bCs/>
          <w:lang w:val="en-US" w:eastAsia="en-GB"/>
        </w:rPr>
        <w:t>n</w:t>
      </w:r>
      <w:r w:rsidRPr="003F2D76">
        <w:rPr>
          <w:rFonts w:cs="Calibri"/>
          <w:lang w:val="en-US" w:eastAsia="en-GB"/>
        </w:rPr>
        <w:t>iet</w:t>
      </w:r>
      <w:r w:rsidR="00C31587" w:rsidRPr="003F2D76">
        <w:rPr>
          <w:rFonts w:cs="Calibri"/>
          <w:b/>
          <w:bCs/>
          <w:lang w:val="en-US" w:eastAsia="en-GB"/>
        </w:rPr>
        <w:t>b</w:t>
      </w:r>
      <w:r w:rsidRPr="003F2D76">
        <w:rPr>
          <w:rFonts w:cs="Calibri"/>
          <w:lang w:val="en-US" w:eastAsia="en-GB"/>
        </w:rPr>
        <w:t>olzen</w:t>
      </w:r>
      <w:r w:rsidRPr="005C2D94">
        <w:rPr>
          <w:rFonts w:cs="Calibri"/>
          <w:lang w:eastAsia="en-GB"/>
        </w:rPr>
        <w:t xml:space="preserve">) is fixed to the base metal sheet, typically by </w:t>
      </w:r>
      <w:r w:rsidRPr="001E4607">
        <w:t>cold forming</w:t>
      </w:r>
      <w:r w:rsidR="003F2D76">
        <w:t xml:space="preserve">, cf. </w:t>
      </w:r>
      <w:r w:rsidR="003F2D76">
        <w:fldChar w:fldCharType="begin"/>
      </w:r>
      <w:r w:rsidR="003F2D76">
        <w:instrText xml:space="preserve"> REF _Ref157196087 \h </w:instrText>
      </w:r>
      <w:r w:rsidR="003F2D76">
        <w:fldChar w:fldCharType="separate"/>
      </w:r>
      <w:r w:rsidR="0012574E" w:rsidRPr="00F54804">
        <w:t xml:space="preserve">Figure </w:t>
      </w:r>
      <w:r w:rsidR="0012574E">
        <w:rPr>
          <w:noProof/>
        </w:rPr>
        <w:t>17</w:t>
      </w:r>
      <w:r w:rsidR="003F2D76">
        <w:fldChar w:fldCharType="end"/>
      </w:r>
      <w:r w:rsidRPr="001E4607">
        <w:t>. Th</w:t>
      </w:r>
      <w:r w:rsidR="003F2D76">
        <w:t>is</w:t>
      </w:r>
      <w:r w:rsidRPr="001E4607">
        <w:t xml:space="preserve"> </w:t>
      </w:r>
      <w:r w:rsidR="003F2D76">
        <w:t>connection</w:t>
      </w:r>
      <w:r w:rsidRPr="001E4607">
        <w:t xml:space="preserve"> method does not need </w:t>
      </w:r>
      <w:r w:rsidRPr="00BD52D7">
        <w:t xml:space="preserve">additional components. Special tools are used to plastically form a mechanical interlock between the pin and the </w:t>
      </w:r>
      <w:r w:rsidRPr="000A1B7B">
        <w:t>sheet.</w:t>
      </w:r>
    </w:p>
    <w:p w14:paraId="5F4FB50B" w14:textId="77777777" w:rsidR="00EB7772" w:rsidRDefault="00FC68DB" w:rsidP="00EB7772">
      <w:pPr>
        <w:autoSpaceDE w:val="0"/>
        <w:autoSpaceDN w:val="0"/>
        <w:adjustRightInd w:val="0"/>
      </w:pPr>
      <w:r w:rsidRPr="00726144">
        <w:t>One or more panels, typically of different material, are attached to the stud and fastened using a counterpart (a coarse nut, or a Tucker plastic nut).</w:t>
      </w:r>
    </w:p>
    <w:p w14:paraId="52F752D9" w14:textId="7612B535" w:rsidR="00EB7772" w:rsidRPr="00EB7772" w:rsidRDefault="00D860C8" w:rsidP="00D45B79">
      <w:pPr>
        <w:keepNext/>
        <w:autoSpaceDE w:val="0"/>
        <w:autoSpaceDN w:val="0"/>
        <w:adjustRightInd w:val="0"/>
        <w:jc w:val="center"/>
        <w:rPr>
          <w:rFonts w:cs="Calibri"/>
          <w:lang w:eastAsia="en-GB"/>
        </w:rPr>
      </w:pPr>
      <w:r>
        <w:rPr>
          <w:noProof/>
        </w:rPr>
        <mc:AlternateContent>
          <mc:Choice Requires="wpg">
            <w:drawing>
              <wp:inline distT="0" distB="0" distL="0" distR="0" wp14:anchorId="0A264161" wp14:editId="7D20CDFB">
                <wp:extent cx="3742937" cy="1610995"/>
                <wp:effectExtent l="0" t="0" r="10160" b="8255"/>
                <wp:docPr id="228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2937" cy="1610995"/>
                          <a:chOff x="-1710" y="0"/>
                          <a:chExt cx="37430" cy="16116"/>
                        </a:xfrm>
                      </wpg:grpSpPr>
                      <pic:pic xmlns:pic="http://schemas.openxmlformats.org/drawingml/2006/picture">
                        <pic:nvPicPr>
                          <pic:cNvPr id="2281" name="Grafik 12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69" y="457"/>
                            <a:ext cx="14859" cy="102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Grafik 127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7" b="7387"/>
                          <a:stretch/>
                        </pic:blipFill>
                        <pic:spPr bwMode="auto">
                          <a:xfrm>
                            <a:off x="-126" y="0"/>
                            <a:ext cx="14858" cy="10870"/>
                          </a:xfrm>
                          <a:prstGeom prst="rect">
                            <a:avLst/>
                          </a:prstGeom>
                          <a:noFill/>
                          <a:extLst>
                            <a:ext uri="{909E8E84-426E-40DD-AFC4-6F175D3DCCD1}">
                              <a14:hiddenFill xmlns:a14="http://schemas.microsoft.com/office/drawing/2010/main">
                                <a:solidFill>
                                  <a:srgbClr val="FFFFFF"/>
                                </a:solidFill>
                              </a14:hiddenFill>
                            </a:ext>
                          </a:extLst>
                        </pic:spPr>
                      </pic:pic>
                      <wps:wsp>
                        <wps:cNvPr id="2283" name="Gerader Verbinder 1274"/>
                        <wps:cNvCnPr>
                          <a:cxnSpLocks noChangeShapeType="1"/>
                        </wps:cNvCnPr>
                        <wps:spPr bwMode="auto">
                          <a:xfrm flipV="1">
                            <a:off x="6293"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4" name="Gerader Verbinder 1275"/>
                        <wps:cNvCnPr>
                          <a:cxnSpLocks noChangeShapeType="1"/>
                        </wps:cNvCnPr>
                        <wps:spPr bwMode="auto">
                          <a:xfrm flipV="1">
                            <a:off x="8246" y="1607"/>
                            <a:ext cx="0" cy="56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5" name="Gerader Verbinder 1276"/>
                        <wps:cNvCnPr>
                          <a:cxnSpLocks/>
                        </wps:cNvCnPr>
                        <wps:spPr bwMode="auto">
                          <a:xfrm>
                            <a:off x="5365" y="7275"/>
                            <a:ext cx="361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86" name="Textfeld 12"/>
                        <wps:cNvSpPr txBox="1">
                          <a:spLocks noChangeArrowheads="1"/>
                        </wps:cNvSpPr>
                        <wps:spPr bwMode="auto">
                          <a:xfrm>
                            <a:off x="-1710" y="12077"/>
                            <a:ext cx="18028"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s:wsp>
                        <wps:cNvPr id="2287" name="Textfeld 13"/>
                        <wps:cNvSpPr txBox="1">
                          <a:spLocks noChangeArrowheads="1"/>
                        </wps:cNvSpPr>
                        <wps:spPr bwMode="auto">
                          <a:xfrm>
                            <a:off x="19476" y="12074"/>
                            <a:ext cx="16244"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wps:txbx>
                        <wps:bodyPr rot="0" vert="horz" wrap="square" lIns="0" tIns="0" rIns="0" bIns="0" anchor="t" anchorCtr="0" upright="1">
                          <a:noAutofit/>
                        </wps:bodyPr>
                      </wps:wsp>
                    </wpg:wgp>
                  </a:graphicData>
                </a:graphic>
              </wp:inline>
            </w:drawing>
          </mc:Choice>
          <mc:Fallback>
            <w:pict>
              <v:group w14:anchorId="0A264161" id="Group 637" o:spid="_x0000_s1218" style="width:294.7pt;height:126.85pt;mso-position-horizontal-relative:char;mso-position-vertical-relative:line" coordorigin="-1710" coordsize="37430,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">
                <v:shape id="Grafik 1272" o:spid="_x0000_s1219" type="#_x0000_t75" style="position:absolute;left:20169;top:457;width:14859;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">
                  <v:imagedata r:id="rId78" o:title=""/>
                </v:shape>
                <v:shape id="Grafik 1273" o:spid="_x0000_s1220" type="#_x0000_t75" style="position:absolute;left:-126;width:14858;height:1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">
                  <v:imagedata r:id="rId79" o:title="" cropbottom="4841f" cropright="5f"/>
                </v:shape>
                <v:line id="Gerader Verbinder 1274" o:spid="_x0000_s1221" style="position:absolute;flip:y;visibility:visible;mso-wrap-style:square" from="6293,1607" to="629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ZxQAAAN0AAAAPAAAAZHJzL2Rvd25yZXYueG1sRI9BawIx&#10;FITvgv8hPMGbZl1B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BgDd3ZxQAAAN0AAAAP&#10;AAAAAAAAAAAAAAAAAAcCAABkcnMvZG93bnJldi54bWxQSwUGAAAAAAMAAwC3AAAA+QIAAAAA&#10;" strokecolor="black [3213]" strokeweight=".5pt">
                  <v:stroke joinstyle="miter"/>
                </v:line>
                <v:line id="Gerader Verbinder 1275" o:spid="_x0000_s1222" style="position:absolute;flip:y;visibility:visible;mso-wrap-style:square" from="8246,1607" to="8246,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" strokecolor="black [3213]" strokeweight=".5pt">
                  <v:stroke joinstyle="miter"/>
                </v:line>
                <v:line id="Gerader Verbinder 1276" o:spid="_x0000_s1223" style="position:absolute;visibility:visible;mso-wrap-style:square" from="5365,7275" to="8984,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" strokecolor="black [3213]" strokeweight=".5pt">
                  <v:stroke joinstyle="miter"/>
                  <o:lock v:ext="edit" shapetype="f"/>
                </v:line>
                <v:shape id="Textfeld 12" o:spid="_x0000_s1224" type="#_x0000_t202" style="position:absolute;left:-1710;top:12077;width:1802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4CC0D19B" w14:textId="497553BB" w:rsidR="00EB7772" w:rsidRDefault="00897416" w:rsidP="00EB7772">
                        <w:pPr>
                          <w:jc w:val="center"/>
                          <w:rPr>
                            <w:rFonts w:asciiTheme="minorHAnsi" w:hAnsi="Calibri" w:cstheme="minorBidi"/>
                            <w:color w:val="000000" w:themeColor="text1"/>
                            <w:kern w:val="24"/>
                            <w:sz w:val="20"/>
                            <w:szCs w:val="20"/>
                          </w:rPr>
                        </w:pPr>
                        <w:r>
                          <w:rPr>
                            <w:b/>
                          </w:rPr>
                          <w:t xml:space="preserve">a) </w:t>
                        </w:r>
                        <w:r w:rsidRPr="00B373D0">
                          <w:rPr>
                            <w:b/>
                          </w:rPr>
                          <w:t>Clinched rivet stud (threaded)</w:t>
                        </w:r>
                        <w:r>
                          <w:rPr>
                            <w:rFonts w:asciiTheme="minorHAnsi" w:hAnsi="Calibri" w:cstheme="minorBidi"/>
                            <w:color w:val="000000" w:themeColor="text1"/>
                            <w:kern w:val="24"/>
                            <w:sz w:val="20"/>
                            <w:szCs w:val="20"/>
                          </w:rPr>
                          <w:t xml:space="preserve"> </w:t>
                        </w:r>
                      </w:p>
                    </w:txbxContent>
                  </v:textbox>
                </v:shape>
                <v:shape id="Textfeld 13" o:spid="_x0000_s1225" type="#_x0000_t202" style="position:absolute;left:19476;top:12074;width:1624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" filled="f" stroked="f">
                  <v:textbox inset="0,0,0,0">
                    <w:txbxContent>
                      <w:p w14:paraId="1C3615D5" w14:textId="67E56113" w:rsidR="00EB7772" w:rsidRDefault="00897416" w:rsidP="00EB7772">
                        <w:pPr>
                          <w:jc w:val="center"/>
                          <w:rPr>
                            <w:rFonts w:asciiTheme="minorHAnsi" w:hAnsi="Calibri" w:cstheme="minorBidi"/>
                            <w:color w:val="000000" w:themeColor="text1"/>
                            <w:kern w:val="24"/>
                            <w:sz w:val="20"/>
                            <w:szCs w:val="20"/>
                          </w:rPr>
                        </w:pPr>
                        <w:r>
                          <w:rPr>
                            <w:b/>
                          </w:rPr>
                          <w:t xml:space="preserve">b) </w:t>
                        </w:r>
                        <w:r w:rsidRPr="00B373D0">
                          <w:rPr>
                            <w:b/>
                          </w:rPr>
                          <w:t>Clinched ball stud</w:t>
                        </w:r>
                        <w:r>
                          <w:rPr>
                            <w:rFonts w:asciiTheme="minorHAnsi" w:hAnsi="Calibri" w:cstheme="minorBidi"/>
                            <w:color w:val="000000" w:themeColor="text1"/>
                            <w:kern w:val="24"/>
                            <w:sz w:val="20"/>
                            <w:szCs w:val="20"/>
                          </w:rPr>
                          <w:t xml:space="preserve"> </w:t>
                        </w:r>
                      </w:p>
                    </w:txbxContent>
                  </v:textbox>
                </v:shape>
                <w10:anchorlock/>
              </v:group>
            </w:pict>
          </mc:Fallback>
        </mc:AlternateContent>
      </w:r>
    </w:p>
    <w:p w14:paraId="0E10FE01" w14:textId="2B166FD3" w:rsidR="00FC68DB" w:rsidRPr="00BD52D7" w:rsidRDefault="00FC68DB" w:rsidP="00BD52D7">
      <w:pPr>
        <w:pStyle w:val="Beschriftung"/>
      </w:pPr>
      <w:bookmarkStart w:id="742" w:name="_Ref157196087"/>
      <w:bookmarkStart w:id="743" w:name="_Toc76030540"/>
      <w:bookmarkStart w:id="744" w:name="_Toc94530826"/>
      <w:bookmarkStart w:id="745" w:name="_Toc101428223"/>
      <w:bookmarkStart w:id="746" w:name="_Toc159618860"/>
      <w:r w:rsidRPr="00F54804">
        <w:t xml:space="preserve">Figure </w:t>
      </w:r>
      <w:r w:rsidRPr="00F54804">
        <w:fldChar w:fldCharType="begin"/>
      </w:r>
      <w:r w:rsidRPr="00F54804">
        <w:instrText xml:space="preserve"> SEQ Figure \* ARABIC </w:instrText>
      </w:r>
      <w:r w:rsidRPr="00F54804">
        <w:fldChar w:fldCharType="separate"/>
      </w:r>
      <w:r w:rsidR="0012574E">
        <w:rPr>
          <w:noProof/>
        </w:rPr>
        <w:t>17</w:t>
      </w:r>
      <w:r w:rsidRPr="00F54804">
        <w:fldChar w:fldCharType="end"/>
      </w:r>
      <w:bookmarkEnd w:id="742"/>
      <w:r w:rsidRPr="00F54804">
        <w:t xml:space="preserve"> </w:t>
      </w:r>
      <w:r w:rsidR="0019077F">
        <w:t xml:space="preserve">— </w:t>
      </w:r>
      <w:r w:rsidRPr="00F54804">
        <w:t xml:space="preserve">Clinch </w:t>
      </w:r>
      <w:r w:rsidR="00204EBF">
        <w:t>r</w:t>
      </w:r>
      <w:r w:rsidRPr="00F54804">
        <w:t xml:space="preserve">ivet </w:t>
      </w:r>
      <w:r w:rsidR="00204EBF">
        <w:t>s</w:t>
      </w:r>
      <w:r w:rsidRPr="00F54804">
        <w:t>tud</w:t>
      </w:r>
      <w:r w:rsidR="004D106E" w:rsidRPr="00F54804">
        <w:t>s</w:t>
      </w:r>
      <w:r w:rsidR="00204EBF">
        <w:t xml:space="preserve"> </w:t>
      </w:r>
      <w:r w:rsidR="00204EBF">
        <w:rPr>
          <w:szCs w:val="24"/>
        </w:rPr>
        <w:t>—</w:t>
      </w:r>
      <w:r w:rsidRPr="005C2D94">
        <w:t xml:space="preserve"> </w:t>
      </w:r>
      <w:r w:rsidR="004D106E" w:rsidRPr="005C2D94">
        <w:t xml:space="preserve">Threaded variant and </w:t>
      </w:r>
      <w:r w:rsidR="00204EBF">
        <w:t>b</w:t>
      </w:r>
      <w:r w:rsidRPr="00BD52D7">
        <w:t>all stud</w:t>
      </w:r>
      <w:bookmarkEnd w:id="743"/>
      <w:bookmarkEnd w:id="744"/>
      <w:bookmarkEnd w:id="745"/>
      <w:bookmarkEnd w:id="746"/>
      <w:r w:rsidR="000A440A">
        <w:t xml:space="preserve"> </w:t>
      </w:r>
    </w:p>
    <w:p w14:paraId="3CED27DB" w14:textId="76AA3509" w:rsidR="00FC68DB" w:rsidRPr="00F54804" w:rsidRDefault="00FC68DB" w:rsidP="006A7907">
      <w:r w:rsidRPr="005C2D94">
        <w:t xml:space="preserve">A </w:t>
      </w:r>
      <w:r w:rsidR="003F2D76">
        <w:t>CNB</w:t>
      </w:r>
      <w:r w:rsidR="00C31587">
        <w:t xml:space="preserve"> </w:t>
      </w:r>
      <w:r w:rsidRPr="001E4607">
        <w:t xml:space="preserve">is denoted by a nested element </w:t>
      </w:r>
      <w:r w:rsidRPr="00EA04BD">
        <w:rPr>
          <w:rStyle w:val="CodeCharacter"/>
        </w:rPr>
        <w:t>&lt;clinch_rivet_stud/&gt;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r w:rsidRPr="00EA04BD">
        <w:rPr>
          <w:rStyle w:val="CodeCharacter"/>
        </w:rPr>
        <w:t>shaft_diameter</w:t>
      </w:r>
      <w:r w:rsidRPr="00726144">
        <w:t xml:space="preserve">, </w:t>
      </w:r>
      <w:r w:rsidRPr="00EA04BD">
        <w:rPr>
          <w:rStyle w:val="CodeCharacter"/>
        </w:rPr>
        <w:t>length</w:t>
      </w:r>
      <w:r w:rsidRPr="00F54804">
        <w:t xml:space="preserve">, and </w:t>
      </w:r>
      <w:r w:rsidRPr="00EA04BD">
        <w:rPr>
          <w:rStyle w:val="CodeCharacter"/>
        </w:rPr>
        <w:t>part_code</w:t>
      </w:r>
      <w:r w:rsidRPr="00F54804">
        <w:t xml:space="preserve"> are inherited from</w:t>
      </w:r>
      <w:r w:rsidR="003F2D76">
        <w:t xml:space="preserve"> the</w:t>
      </w:r>
      <w:r w:rsidRPr="00F54804">
        <w:t xml:space="preserve"> </w:t>
      </w:r>
      <w:r w:rsidRPr="00EA04BD">
        <w:rPr>
          <w:rStyle w:val="CodeCharacter"/>
        </w:rPr>
        <w:t>&lt;rivet/&gt;</w:t>
      </w:r>
      <w:r w:rsidRPr="00F54804">
        <w:t xml:space="preserve"> element. </w:t>
      </w:r>
    </w:p>
    <w:p w14:paraId="711EDEF0" w14:textId="4722A8A8" w:rsidR="00FC68DB" w:rsidRDefault="003F2D76" w:rsidP="006A7907">
      <w:pPr>
        <w:keepNext/>
      </w:pPr>
      <w:r>
        <w:t xml:space="preserve">For the </w:t>
      </w:r>
      <w:r w:rsidR="00FC68DB" w:rsidRPr="00F54804">
        <w:t xml:space="preserve">XML specification of </w:t>
      </w:r>
      <w:r w:rsidR="00FC68DB" w:rsidRPr="00EA04BD">
        <w:rPr>
          <w:rStyle w:val="CodeCharacter"/>
        </w:rPr>
        <w:t>&lt;clinch_rivet_stud/&gt;</w:t>
      </w:r>
      <w:r w:rsidR="00FC68DB" w:rsidRPr="00F54804">
        <w:t xml:space="preserve"> element</w:t>
      </w:r>
      <w:r>
        <w:t>, see</w:t>
      </w:r>
      <w:r w:rsidR="005016E9">
        <w:t xml:space="preserve"> </w:t>
      </w:r>
      <w:r w:rsidR="005016E9">
        <w:fldChar w:fldCharType="begin"/>
      </w:r>
      <w:r w:rsidR="005016E9">
        <w:instrText xml:space="preserve"> REF _Ref156248224 \h </w:instrText>
      </w:r>
      <w:r w:rsidR="005016E9">
        <w:fldChar w:fldCharType="separate"/>
      </w:r>
      <w:r w:rsidR="0012574E" w:rsidRPr="00F54804">
        <w:t xml:space="preserve">Table </w:t>
      </w:r>
      <w:r w:rsidR="0012574E">
        <w:rPr>
          <w:noProof/>
        </w:rPr>
        <w:t>49</w:t>
      </w:r>
      <w:r w:rsidR="005016E9">
        <w:fldChar w:fldCharType="end"/>
      </w:r>
      <w:r w:rsidR="00FC68DB" w:rsidRPr="00F54804">
        <w:t>:</w:t>
      </w:r>
    </w:p>
    <w:p w14:paraId="72B0403F" w14:textId="5008C634" w:rsidR="00055698" w:rsidRPr="00F54804" w:rsidRDefault="00055698" w:rsidP="001640C5">
      <w:pPr>
        <w:pStyle w:val="Beschriftung"/>
        <w:keepNext/>
        <w:keepLines/>
      </w:pPr>
      <w:bookmarkStart w:id="747" w:name="_Ref156248224"/>
      <w:bookmarkStart w:id="748" w:name="_Toc159618981"/>
      <w:r w:rsidRPr="00F54804">
        <w:t xml:space="preserve">Table </w:t>
      </w:r>
      <w:r w:rsidRPr="00F54804">
        <w:fldChar w:fldCharType="begin"/>
      </w:r>
      <w:r w:rsidRPr="00F54804">
        <w:instrText xml:space="preserve"> SEQ Table \* ARABIC </w:instrText>
      </w:r>
      <w:r w:rsidRPr="00F54804">
        <w:fldChar w:fldCharType="separate"/>
      </w:r>
      <w:r w:rsidR="0012574E">
        <w:rPr>
          <w:noProof/>
        </w:rPr>
        <w:t>49</w:t>
      </w:r>
      <w:r w:rsidRPr="00F54804">
        <w:fldChar w:fldCharType="end"/>
      </w:r>
      <w:bookmarkEnd w:id="747"/>
      <w:r>
        <w:t xml:space="preserve"> —</w:t>
      </w:r>
      <w:r w:rsidRPr="00F54804">
        <w:t xml:space="preserve"> Attributes of element </w:t>
      </w:r>
      <w:r w:rsidRPr="00204153">
        <w:rPr>
          <w:rStyle w:val="CodeCharacter"/>
        </w:rPr>
        <w:t>&lt;clinch_rivet_stud/&gt;</w:t>
      </w:r>
      <w:bookmarkEnd w:id="748"/>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r w:rsidRPr="00F54804">
              <w:rPr>
                <w:sz w:val="20"/>
                <w:szCs w:val="20"/>
              </w:rPr>
              <w:t>press_in_force</w:t>
            </w:r>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0F6C394" w:rsidR="00FC68DB" w:rsidRPr="0013175B" w:rsidRDefault="00FC68DB">
      <w:pPr>
        <w:pStyle w:val="Listenabsatz"/>
        <w:numPr>
          <w:ilvl w:val="0"/>
          <w:numId w:val="18"/>
        </w:numPr>
        <w:tabs>
          <w:tab w:val="clear" w:pos="403"/>
        </w:tabs>
        <w:spacing w:line="240" w:lineRule="auto"/>
        <w:contextualSpacing w:val="0"/>
        <w:jc w:val="left"/>
      </w:pPr>
      <w:r w:rsidRPr="00EA04BD">
        <w:rPr>
          <w:rStyle w:val="CodeCharacter"/>
        </w:rPr>
        <w:t>press_in_force</w:t>
      </w:r>
      <w:r w:rsidRPr="0013175B">
        <w:t xml:space="preserve">: The force used to clinch the stud into the base sheet. For </w:t>
      </w:r>
      <w:r w:rsidR="003F2D76">
        <w:t>its</w:t>
      </w:r>
      <w:r w:rsidRPr="0013175B">
        <w:t xml:space="preserve"> unit, see</w:t>
      </w:r>
      <w:r w:rsidR="003F2D76">
        <w:t xml:space="preserve"> </w:t>
      </w:r>
      <w:r w:rsidR="005020EF">
        <w:t>clause </w:t>
      </w:r>
      <w:r w:rsidRPr="0013175B">
        <w:fldChar w:fldCharType="begin"/>
      </w:r>
      <w:r w:rsidRPr="0013175B">
        <w:instrText xml:space="preserve"> REF _Ref34739722 \r \h </w:instrText>
      </w:r>
      <w:r w:rsidRPr="0013175B">
        <w:fldChar w:fldCharType="separate"/>
      </w:r>
      <w:r w:rsidR="0012574E">
        <w:t>7.2.5</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12574E" w:rsidRPr="0007518D">
        <w:t>Unit System</w:t>
      </w:r>
      <w:r w:rsidRPr="0013175B">
        <w:fldChar w:fldCharType="end"/>
      </w:r>
      <w:r w:rsidR="003F2D76">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&lt;clinch_rivet_stud/&gt;</w:t>
      </w:r>
      <w:r w:rsidRPr="0013175B">
        <w:t xml:space="preserve"> does not allow any nested elements.</w:t>
      </w:r>
    </w:p>
    <w:p w14:paraId="23E912C2" w14:textId="331C276C" w:rsidR="00FC68DB" w:rsidRPr="002932F1" w:rsidRDefault="006E5043" w:rsidP="00F70BCD">
      <w:pPr>
        <w:pStyle w:val="Listenabsatz"/>
        <w:ind w:left="0"/>
        <w:rPr>
          <w:sz w:val="24"/>
        </w:rPr>
      </w:pPr>
      <w:r>
        <w:lastRenderedPageBreak/>
        <w:t>The d</w:t>
      </w:r>
      <w:r w:rsidR="00FC68DB" w:rsidRPr="0013175B">
        <w:t xml:space="preserve">irection sense of </w:t>
      </w:r>
      <w:r w:rsidR="00FC68DB" w:rsidRPr="00EA04BD">
        <w:rPr>
          <w:rStyle w:val="CodeCharacter"/>
        </w:rPr>
        <w:t>&lt;normal_direction/&gt;</w:t>
      </w:r>
      <w:r w:rsidR="00FC68DB" w:rsidRPr="0013175B">
        <w:t xml:space="preserve"> is towards the base sheet, where the rivet penetrates the metal.</w:t>
      </w:r>
    </w:p>
    <w:p w14:paraId="3F814FE1" w14:textId="0E6F1A7F" w:rsidR="00FC68DB" w:rsidRPr="0013175B" w:rsidRDefault="00771813" w:rsidP="00204153">
      <w:pPr>
        <w:pStyle w:val="Example"/>
        <w:keepNext/>
      </w:pPr>
      <w:r>
        <w:t>Example</w:t>
      </w: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3F2D76">
      <w:pPr>
        <w:pStyle w:val="XMLCode"/>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r w:rsidRPr="0078119D">
        <w:rPr>
          <w:b/>
          <w:lang w:val="en-GB"/>
        </w:rPr>
        <w:t>shaft_diameter="4.0" length="6.0"</w:t>
      </w:r>
      <w:r w:rsidRPr="0078119D">
        <w:rPr>
          <w:lang w:val="en-GB"/>
        </w:rPr>
        <w:t xml:space="preserve"> &gt;</w:t>
      </w:r>
    </w:p>
    <w:p w14:paraId="223BE724" w14:textId="77777777" w:rsidR="00FC68DB" w:rsidRPr="002F1E02" w:rsidRDefault="00FC68DB" w:rsidP="00B202D2">
      <w:pPr>
        <w:pStyle w:val="XMLCode"/>
        <w:keepNext/>
        <w:keepLines/>
      </w:pPr>
      <w:r w:rsidRPr="0078119D">
        <w:rPr>
          <w:lang w:val="en-GB"/>
        </w:rPr>
        <w:tab/>
      </w:r>
      <w:r w:rsidRPr="0078119D">
        <w:rPr>
          <w:lang w:val="en-GB"/>
        </w:rPr>
        <w:tab/>
      </w:r>
      <w:r w:rsidRPr="002F1E02">
        <w:t>&lt;normal_direction x="0" y="0" z="3" /&gt;</w:t>
      </w:r>
    </w:p>
    <w:p w14:paraId="6F1F16A8" w14:textId="77777777" w:rsidR="00FC68DB" w:rsidRPr="0078119D" w:rsidRDefault="00FC68DB" w:rsidP="00B202D2">
      <w:pPr>
        <w:pStyle w:val="XMLCode"/>
        <w:keepNext/>
        <w:keepLines/>
        <w:rPr>
          <w:b/>
          <w:lang w:val="en-GB"/>
        </w:rPr>
      </w:pPr>
      <w:r w:rsidRPr="002F1E02">
        <w:tab/>
      </w:r>
      <w:r w:rsidRPr="002F1E02">
        <w:tab/>
      </w:r>
      <w:r w:rsidRPr="0078119D">
        <w:rPr>
          <w:b/>
          <w:lang w:val="en-GB"/>
        </w:rPr>
        <w:t>&lt;clinch_rivet_stud press_in_force="2000"/&gt;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59CFFFDE" w14:textId="13551DCD" w:rsidR="00FC68DB" w:rsidRPr="0013175B" w:rsidRDefault="00FC68DB" w:rsidP="0078119D">
      <w:pPr>
        <w:pStyle w:val="XMLCode"/>
        <w:rPr>
          <w:lang w:val="en-GB"/>
        </w:rPr>
      </w:pPr>
      <w:r w:rsidRPr="0078119D">
        <w:rPr>
          <w:lang w:val="en-GB"/>
        </w:rPr>
        <w:t>&lt;/connection_0d&gt;</w:t>
      </w:r>
      <w:r w:rsidR="002932F1">
        <w:rPr>
          <w:lang w:val="en-GB"/>
        </w:rPr>
        <w:t xml:space="preserve"> </w:t>
      </w:r>
    </w:p>
    <w:p w14:paraId="29877755" w14:textId="69894339" w:rsidR="00FC68DB" w:rsidRPr="005C2D94" w:rsidRDefault="00FC68DB" w:rsidP="00B202D2">
      <w:pPr>
        <w:pStyle w:val="berschrift2"/>
      </w:pPr>
      <w:bookmarkStart w:id="749" w:name="_Toc428456130"/>
      <w:bookmarkStart w:id="750" w:name="_Toc428537093"/>
      <w:bookmarkStart w:id="751" w:name="_Toc428969412"/>
      <w:bookmarkStart w:id="752" w:name="_Toc429052803"/>
      <w:bookmarkStart w:id="753" w:name="_Toc413359590"/>
      <w:bookmarkStart w:id="754" w:name="_Toc3556982"/>
      <w:bookmarkStart w:id="755" w:name="_Toc34747232"/>
      <w:bookmarkStart w:id="756" w:name="_Toc77102048"/>
      <w:bookmarkStart w:id="757" w:name="_Toc159618779"/>
      <w:bookmarkEnd w:id="749"/>
      <w:bookmarkEnd w:id="750"/>
      <w:bookmarkEnd w:id="751"/>
      <w:bookmarkEnd w:id="752"/>
      <w:r w:rsidRPr="00F54804">
        <w:t>Threaded Connections: Bolts and</w:t>
      </w:r>
      <w:r w:rsidRPr="005C2D94">
        <w:t xml:space="preserve"> Screws</w:t>
      </w:r>
      <w:bookmarkEnd w:id="753"/>
      <w:bookmarkEnd w:id="754"/>
      <w:bookmarkEnd w:id="755"/>
      <w:bookmarkEnd w:id="756"/>
      <w:bookmarkEnd w:id="757"/>
    </w:p>
    <w:p w14:paraId="4CF9BB2A" w14:textId="77777777" w:rsidR="00FC68DB" w:rsidRPr="005C2D94" w:rsidRDefault="00FC68DB" w:rsidP="00B202D2">
      <w:pPr>
        <w:pStyle w:val="berschrift3"/>
      </w:pPr>
      <w:bookmarkStart w:id="758" w:name="_Toc413359591"/>
      <w:bookmarkStart w:id="759" w:name="_Toc3556983"/>
      <w:bookmarkStart w:id="760" w:name="_Toc34747233"/>
      <w:bookmarkStart w:id="761" w:name="_Toc77102049"/>
      <w:bookmarkStart w:id="762" w:name="_Toc159618780"/>
      <w:r w:rsidRPr="005C2D94">
        <w:t>Introduction</w:t>
      </w:r>
      <w:bookmarkEnd w:id="758"/>
      <w:bookmarkEnd w:id="759"/>
      <w:bookmarkEnd w:id="760"/>
      <w:bookmarkEnd w:id="761"/>
      <w:bookmarkEnd w:id="762"/>
      <w:r w:rsidRPr="005C2D94">
        <w:t xml:space="preserve"> </w:t>
      </w:r>
    </w:p>
    <w:p w14:paraId="238E1872" w14:textId="2316A2DB" w:rsidR="00FC68DB" w:rsidRPr="00F54804" w:rsidRDefault="00FC68DB" w:rsidP="006A7907">
      <w:r w:rsidRPr="00BD52D7">
        <w:t xml:space="preserve">Bolts and screws are probably the most well-known connection techniques. However, </w:t>
      </w:r>
      <w:r w:rsidR="00C125C6">
        <w:rPr>
          <w:szCs w:val="24"/>
        </w:rPr>
        <w:t>a closer look</w:t>
      </w:r>
      <w:r w:rsidR="00C125C6">
        <w:t xml:space="preserve"> </w:t>
      </w:r>
      <w:r w:rsidRPr="00BD52D7">
        <w:t>at their details</w:t>
      </w:r>
      <w:r w:rsidR="00C125C6">
        <w:rPr>
          <w:szCs w:val="24"/>
        </w:rPr>
        <w:t xml:space="preserve"> is necessary</w:t>
      </w:r>
      <w:r w:rsidRPr="00BD52D7">
        <w:t xml:space="preserve">. </w:t>
      </w:r>
      <w:r w:rsidR="00C125C6">
        <w:t>S</w:t>
      </w:r>
      <w:r w:rsidRPr="00BD52D7">
        <w:t>crews and bolt</w:t>
      </w:r>
      <w:r w:rsidRPr="000A1B7B">
        <w:t>s</w:t>
      </w:r>
      <w:r w:rsidR="00C125C6">
        <w:t xml:space="preserve"> are</w:t>
      </w:r>
      <w:r w:rsidR="00C125C6" w:rsidRPr="00C125C6">
        <w:t xml:space="preserve"> </w:t>
      </w:r>
      <w:r w:rsidR="00C125C6" w:rsidRPr="00BD52D7">
        <w:t>differentiat</w:t>
      </w:r>
      <w:r w:rsidR="00C125C6">
        <w:t xml:space="preserve">ed as follows (see also </w:t>
      </w:r>
      <w:r w:rsidR="00C125C6">
        <w:fldChar w:fldCharType="begin"/>
      </w:r>
      <w:r w:rsidR="00C125C6">
        <w:instrText xml:space="preserve"> REF _Ref157196538 \h </w:instrText>
      </w:r>
      <w:r w:rsidR="00C125C6">
        <w:fldChar w:fldCharType="separate"/>
      </w:r>
      <w:r w:rsidR="0012574E" w:rsidRPr="00B76259">
        <w:t xml:space="preserve">Figure </w:t>
      </w:r>
      <w:r w:rsidR="0012574E">
        <w:rPr>
          <w:noProof/>
        </w:rPr>
        <w:t>18</w:t>
      </w:r>
      <w:r w:rsidR="00C125C6">
        <w:fldChar w:fldCharType="end"/>
      </w:r>
      <w:r w:rsidR="00C125C6">
        <w:t>)</w:t>
      </w:r>
      <w:r w:rsidRPr="00F54804">
        <w:t>:</w:t>
      </w:r>
      <w:r w:rsidR="004216C5">
        <w:t xml:space="preserve"> </w:t>
      </w:r>
    </w:p>
    <w:p w14:paraId="1D4C8D41" w14:textId="4AE4A42D"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Bolts are </w:t>
      </w:r>
      <w:r w:rsidR="00C125C6">
        <w:rPr>
          <w:rFonts w:ascii="Cambria" w:hAnsi="Cambria"/>
          <w:lang w:val="en-GB"/>
        </w:rPr>
        <w:t xml:space="preserve">used </w:t>
      </w:r>
      <w:r w:rsidRPr="0013175B">
        <w:rPr>
          <w:rFonts w:ascii="Cambria" w:hAnsi="Cambria"/>
          <w:lang w:val="en-GB"/>
        </w:rPr>
        <w:t>for assembl</w:t>
      </w:r>
      <w:r w:rsidR="00C125C6">
        <w:rPr>
          <w:rFonts w:ascii="Cambria" w:hAnsi="Cambria"/>
          <w:lang w:val="en-GB"/>
        </w:rPr>
        <w:t>ing</w:t>
      </w:r>
      <w:r w:rsidRPr="0013175B">
        <w:rPr>
          <w:rFonts w:ascii="Cambria" w:hAnsi="Cambria"/>
          <w:lang w:val="en-GB"/>
        </w:rPr>
        <w:t xml:space="preserve"> unthreaded components, with the aid of a</w:t>
      </w:r>
      <w:r w:rsidR="00A05445" w:rsidRPr="0013175B">
        <w:rPr>
          <w:rFonts w:ascii="Cambria" w:hAnsi="Cambria"/>
          <w:lang w:val="en-GB"/>
        </w:rPr>
        <w:t xml:space="preserve"> </w:t>
      </w:r>
      <w:hyperlink r:id="rId80" w:tooltip="Nut (hardware)" w:history="1">
        <w:r w:rsidRPr="0013175B">
          <w:rPr>
            <w:rFonts w:ascii="Cambria" w:hAnsi="Cambria"/>
            <w:lang w:val="en-GB"/>
          </w:rPr>
          <w:t>nut</w:t>
        </w:r>
      </w:hyperlink>
      <w:r w:rsidR="002C2A54">
        <w:rPr>
          <w:rFonts w:ascii="Cambria" w:hAnsi="Cambria"/>
          <w:lang w:val="en-GB"/>
        </w:rPr>
        <w:t>;</w:t>
      </w:r>
    </w:p>
    <w:p w14:paraId="1CD3C72A" w14:textId="61DE3832"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Screws are used in components which contain their own thread</w:t>
      </w:r>
      <w:r w:rsidR="00C125C6">
        <w:rPr>
          <w:rFonts w:ascii="Cambria" w:hAnsi="Cambria"/>
          <w:lang w:val="en-GB"/>
        </w:rPr>
        <w:t>.</w:t>
      </w:r>
      <w:r w:rsidRPr="0013175B">
        <w:rPr>
          <w:rFonts w:ascii="Cambria" w:hAnsi="Cambria"/>
          <w:lang w:val="en-GB"/>
        </w:rPr>
        <w:t xml:space="preserve"> </w:t>
      </w:r>
      <w:r w:rsidR="00C125C6">
        <w:rPr>
          <w:rFonts w:ascii="Cambria" w:hAnsi="Cambria"/>
          <w:lang w:val="en-GB"/>
        </w:rPr>
        <w:t>T</w:t>
      </w:r>
      <w:r w:rsidRPr="0013175B">
        <w:rPr>
          <w:rFonts w:ascii="Cambria" w:hAnsi="Cambria"/>
          <w:lang w:val="en-GB"/>
        </w:rPr>
        <w:t xml:space="preserve">he screw may even cut its own internal thread into them.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026"/>
      </w:tblGrid>
      <w:tr w:rsidR="00BA76CC" w:rsidRPr="00F54804" w14:paraId="1E6D9AED" w14:textId="77777777" w:rsidTr="00C80DA6">
        <w:trPr>
          <w:jc w:val="center"/>
        </w:trPr>
        <w:tc>
          <w:tcPr>
            <w:tcW w:w="4342" w:type="dxa"/>
          </w:tcPr>
          <w:p w14:paraId="43D25FA9" w14:textId="2C2EAA3D" w:rsidR="00BA76CC" w:rsidRPr="00F54804" w:rsidRDefault="00D860C8" w:rsidP="00C80DA6">
            <w:r>
              <w:rPr>
                <w:noProof/>
              </w:rPr>
              <mc:AlternateContent>
                <mc:Choice Requires="wpg">
                  <w:drawing>
                    <wp:inline distT="0" distB="0" distL="0" distR="0" wp14:anchorId="3F4C44AC" wp14:editId="055547FD">
                      <wp:extent cx="2366645" cy="3413125"/>
                      <wp:effectExtent l="0" t="0" r="33655" b="34925"/>
                      <wp:docPr id="1488" name="Gruppieren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6645" cy="3413125"/>
                                <a:chOff x="0" y="0"/>
                                <a:chExt cx="45772" cy="66010"/>
                              </a:xfrm>
                            </wpg:grpSpPr>
                            <wps:wsp>
                              <wps:cNvPr id="1489" name="TextBox 101"/>
                              <wps:cNvSpPr txBox="1">
                                <a:spLocks noChangeArrowheads="1"/>
                              </wps:cNvSpPr>
                              <wps:spPr bwMode="auto">
                                <a:xfrm>
                                  <a:off x="12630" y="4116"/>
                                  <a:ext cx="193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490" name="Freeform: Shape 24"/>
                              <wps:cNvSpPr>
                                <a:spLocks/>
                              </wps:cNvSpPr>
                              <wps:spPr bwMode="auto">
                                <a:xfrm>
                                  <a:off x="12020" y="11733"/>
                                  <a:ext cx="16233" cy="35548"/>
                                </a:xfrm>
                                <a:custGeom>
                                  <a:avLst/>
                                  <a:gdLst>
                                    <a:gd name="T0" fmla="*/ 0 w 1623317"/>
                                    <a:gd name="T1" fmla="*/ 0 h 3554858"/>
                                    <a:gd name="T2" fmla="*/ 1623317 w 1623317"/>
                                    <a:gd name="T3" fmla="*/ 0 h 3554858"/>
                                    <a:gd name="T4" fmla="*/ 1623317 w 1623317"/>
                                    <a:gd name="T5" fmla="*/ 652409 h 3554858"/>
                                    <a:gd name="T6" fmla="*/ 1130158 w 1623317"/>
                                    <a:gd name="T7" fmla="*/ 652409 h 3554858"/>
                                    <a:gd name="T8" fmla="*/ 1130158 w 1623317"/>
                                    <a:gd name="T9" fmla="*/ 3554858 h 3554858"/>
                                    <a:gd name="T10" fmla="*/ 565079 w 1623317"/>
                                    <a:gd name="T11" fmla="*/ 3554858 h 3554858"/>
                                    <a:gd name="T12" fmla="*/ 565079 w 1623317"/>
                                    <a:gd name="T13" fmla="*/ 652409 h 3554858"/>
                                    <a:gd name="T14" fmla="*/ 0 w 1623317"/>
                                    <a:gd name="T15" fmla="*/ 652409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1491" name="Group 96"/>
                              <wpg:cNvGrpSpPr>
                                <a:grpSpLocks/>
                              </wpg:cNvGrpSpPr>
                              <wpg:grpSpPr bwMode="auto">
                                <a:xfrm>
                                  <a:off x="7551" y="19182"/>
                                  <a:ext cx="26019" cy="1113"/>
                                  <a:chOff x="7551" y="19182"/>
                                  <a:chExt cx="26019" cy="1113"/>
                                </a:xfrm>
                              </wpg:grpSpPr>
                              <wps:wsp>
                                <wps:cNvPr id="1492" name="Rectangle 8"/>
                                <wps:cNvSpPr>
                                  <a:spLocks noChangeArrowheads="1"/>
                                </wps:cNvSpPr>
                                <wps:spPr bwMode="auto">
                                  <a:xfrm>
                                    <a:off x="7551" y="19182"/>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93" name="Rectangle 9"/>
                                <wps:cNvSpPr>
                                  <a:spLocks noChangeArrowheads="1"/>
                                </wps:cNvSpPr>
                                <wps:spPr bwMode="auto">
                                  <a:xfrm>
                                    <a:off x="24375" y="1931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1501" name="Group 128"/>
                              <wpg:cNvGrpSpPr>
                                <a:grpSpLocks/>
                              </wpg:cNvGrpSpPr>
                              <wpg:grpSpPr bwMode="auto">
                                <a:xfrm>
                                  <a:off x="7551" y="39011"/>
                                  <a:ext cx="26019" cy="1113"/>
                                  <a:chOff x="7551" y="39011"/>
                                  <a:chExt cx="26019" cy="1113"/>
                                </a:xfrm>
                              </wpg:grpSpPr>
                              <wps:wsp>
                                <wps:cNvPr id="1502" name="Rectangle 10"/>
                                <wps:cNvSpPr>
                                  <a:spLocks noChangeArrowheads="1"/>
                                </wps:cNvSpPr>
                                <wps:spPr bwMode="auto">
                                  <a:xfrm>
                                    <a:off x="7551" y="39011"/>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03" name="Rectangle 11"/>
                                <wps:cNvSpPr>
                                  <a:spLocks noChangeArrowheads="1"/>
                                </wps:cNvSpPr>
                                <wps:spPr bwMode="auto">
                                  <a:xfrm>
                                    <a:off x="24375" y="39148"/>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0" name="Group 132"/>
                              <wpg:cNvGrpSpPr>
                                <a:grpSpLocks/>
                              </wpg:cNvGrpSpPr>
                              <wpg:grpSpPr bwMode="auto">
                                <a:xfrm>
                                  <a:off x="11609" y="40757"/>
                                  <a:ext cx="17903" cy="4110"/>
                                  <a:chOff x="11609" y="40757"/>
                                  <a:chExt cx="17902" cy="4109"/>
                                </a:xfrm>
                              </wpg:grpSpPr>
                              <wps:wsp>
                                <wps:cNvPr id="2241" name="Rectangle 12"/>
                                <wps:cNvSpPr>
                                  <a:spLocks noChangeArrowheads="1"/>
                                </wps:cNvSpPr>
                                <wps:spPr bwMode="auto">
                                  <a:xfrm>
                                    <a:off x="11609"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2" name="Rectangle 13"/>
                                <wps:cNvSpPr>
                                  <a:spLocks noChangeArrowheads="1"/>
                                </wps:cNvSpPr>
                                <wps:spPr bwMode="auto">
                                  <a:xfrm>
                                    <a:off x="24375" y="40757"/>
                                    <a:ext cx="5137" cy="4110"/>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3" name="Group 129"/>
                              <wpg:cNvGrpSpPr>
                                <a:grpSpLocks/>
                              </wpg:cNvGrpSpPr>
                              <wpg:grpSpPr bwMode="auto">
                                <a:xfrm>
                                  <a:off x="0" y="21485"/>
                                  <a:ext cx="40993" cy="5060"/>
                                  <a:chOff x="0" y="21485"/>
                                  <a:chExt cx="40993" cy="5059"/>
                                </a:xfrm>
                              </wpg:grpSpPr>
                              <wps:wsp>
                                <wps:cNvPr id="2244" name="Rectangle 14"/>
                                <wps:cNvSpPr>
                                  <a:spLocks noChangeArrowheads="1"/>
                                </wps:cNvSpPr>
                                <wps:spPr bwMode="auto">
                                  <a:xfrm>
                                    <a:off x="0" y="21485"/>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5" name="Rectangle 17"/>
                                <wps:cNvSpPr>
                                  <a:spLocks noChangeArrowheads="1"/>
                                </wps:cNvSpPr>
                                <wps:spPr bwMode="auto">
                                  <a:xfrm>
                                    <a:off x="24375" y="21733"/>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6" name="Group 130"/>
                              <wpg:cNvGrpSpPr>
                                <a:grpSpLocks/>
                              </wpg:cNvGrpSpPr>
                              <wpg:grpSpPr bwMode="auto">
                                <a:xfrm>
                                  <a:off x="0" y="27067"/>
                                  <a:ext cx="40993" cy="5060"/>
                                  <a:chOff x="0" y="27067"/>
                                  <a:chExt cx="40993" cy="5059"/>
                                </a:xfrm>
                              </wpg:grpSpPr>
                              <wps:wsp>
                                <wps:cNvPr id="2247" name="Rectangle 15"/>
                                <wps:cNvSpPr>
                                  <a:spLocks noChangeArrowheads="1"/>
                                </wps:cNvSpPr>
                                <wps:spPr bwMode="auto">
                                  <a:xfrm>
                                    <a:off x="0" y="2706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48" name="Rectangle 18"/>
                                <wps:cNvSpPr>
                                  <a:spLocks noChangeArrowheads="1"/>
                                </wps:cNvSpPr>
                                <wps:spPr bwMode="auto">
                                  <a:xfrm>
                                    <a:off x="24375" y="2731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49" name="Group 131"/>
                              <wpg:cNvGrpSpPr>
                                <a:grpSpLocks/>
                              </wpg:cNvGrpSpPr>
                              <wpg:grpSpPr bwMode="auto">
                                <a:xfrm>
                                  <a:off x="0" y="32649"/>
                                  <a:ext cx="40993" cy="5060"/>
                                  <a:chOff x="0" y="32649"/>
                                  <a:chExt cx="40993" cy="5059"/>
                                </a:xfrm>
                              </wpg:grpSpPr>
                              <wps:wsp>
                                <wps:cNvPr id="2250" name="Rectangle 16"/>
                                <wps:cNvSpPr>
                                  <a:spLocks noChangeArrowheads="1"/>
                                </wps:cNvSpPr>
                                <wps:spPr bwMode="auto">
                                  <a:xfrm>
                                    <a:off x="0" y="3264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51" name="Rectangle 19"/>
                                <wps:cNvSpPr>
                                  <a:spLocks noChangeArrowheads="1"/>
                                </wps:cNvSpPr>
                                <wps:spPr bwMode="auto">
                                  <a:xfrm>
                                    <a:off x="24375" y="3289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52" name="Group 62"/>
                              <wpg:cNvGrpSpPr>
                                <a:grpSpLocks/>
                              </wpg:cNvGrpSpPr>
                              <wpg:grpSpPr bwMode="auto">
                                <a:xfrm>
                                  <a:off x="7551" y="2966"/>
                                  <a:ext cx="26019" cy="14880"/>
                                  <a:chOff x="7551" y="2966"/>
                                  <a:chExt cx="26019" cy="14880"/>
                                </a:xfrm>
                              </wpg:grpSpPr>
                              <wps:wsp>
                                <wps:cNvPr id="2253" name="Straight Connector 45"/>
                                <wps:cNvCnPr>
                                  <a:cxnSpLocks/>
                                </wps:cNvCnPr>
                                <wps:spPr bwMode="auto">
                                  <a:xfrm>
                                    <a:off x="7551"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4" name="Straight Connector 47"/>
                                <wps:cNvCnPr>
                                  <a:cxnSpLocks/>
                                </wps:cNvCnPr>
                                <wps:spPr bwMode="auto">
                                  <a:xfrm>
                                    <a:off x="33570" y="2966"/>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5" name="Group 73"/>
                              <wpg:cNvGrpSpPr>
                                <a:grpSpLocks/>
                              </wpg:cNvGrpSpPr>
                              <wpg:grpSpPr bwMode="auto">
                                <a:xfrm>
                                  <a:off x="7519" y="41697"/>
                                  <a:ext cx="26020" cy="23182"/>
                                  <a:chOff x="7519" y="41697"/>
                                  <a:chExt cx="26019" cy="23181"/>
                                </a:xfrm>
                              </wpg:grpSpPr>
                              <wps:wsp>
                                <wps:cNvPr id="2256" name="Straight Connector 48"/>
                                <wps:cNvCnPr>
                                  <a:cxnSpLocks/>
                                </wps:cNvCnPr>
                                <wps:spPr bwMode="auto">
                                  <a:xfrm>
                                    <a:off x="751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57" name="Straight Connector 49"/>
                                <wps:cNvCnPr>
                                  <a:cxnSpLocks/>
                                </wps:cNvCnPr>
                                <wps:spPr bwMode="auto">
                                  <a:xfrm>
                                    <a:off x="33539" y="41697"/>
                                    <a:ext cx="0" cy="23182"/>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8" name="Group 72"/>
                              <wpg:cNvGrpSpPr>
                                <a:grpSpLocks/>
                              </wpg:cNvGrpSpPr>
                              <wpg:grpSpPr bwMode="auto">
                                <a:xfrm>
                                  <a:off x="24766" y="18300"/>
                                  <a:ext cx="20746" cy="29101"/>
                                  <a:chOff x="24766" y="18300"/>
                                  <a:chExt cx="20746" cy="29100"/>
                                </a:xfrm>
                              </wpg:grpSpPr>
                              <wps:wsp>
                                <wps:cNvPr id="2259" name="Straight Connector 54"/>
                                <wps:cNvCnPr>
                                  <a:cxnSpLocks/>
                                </wps:cNvCnPr>
                                <wps:spPr bwMode="auto">
                                  <a:xfrm flipH="1">
                                    <a:off x="24766" y="47281"/>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0" name="Straight Connector 55"/>
                                <wps:cNvCnPr>
                                  <a:cxnSpLocks/>
                                </wps:cNvCnPr>
                                <wps:spPr bwMode="auto">
                                  <a:xfrm>
                                    <a:off x="28253" y="18300"/>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1" name="Group 63"/>
                              <wpg:cNvGrpSpPr>
                                <a:grpSpLocks/>
                              </wpg:cNvGrpSpPr>
                              <wpg:grpSpPr bwMode="auto">
                                <a:xfrm>
                                  <a:off x="12090" y="8300"/>
                                  <a:ext cx="16165" cy="3433"/>
                                  <a:chOff x="7569" y="12036"/>
                                  <a:chExt cx="16165" cy="16577"/>
                                </a:xfrm>
                              </wpg:grpSpPr>
                              <wps:wsp>
                                <wps:cNvPr id="2262" name="Straight Connector 64"/>
                                <wps:cNvCnPr>
                                  <a:cxnSpLocks/>
                                </wps:cNvCnPr>
                                <wps:spPr bwMode="auto">
                                  <a:xfrm>
                                    <a:off x="7569" y="13733"/>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3" name="Straight Connector 65"/>
                                <wps:cNvCnPr>
                                  <a:cxnSpLocks/>
                                </wps:cNvCnPr>
                                <wps:spPr bwMode="auto">
                                  <a:xfrm>
                                    <a:off x="23734" y="12036"/>
                                    <a:ext cx="0" cy="1488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64" name="Group 66"/>
                              <wpg:cNvGrpSpPr>
                                <a:grpSpLocks/>
                              </wpg:cNvGrpSpPr>
                              <wpg:grpSpPr bwMode="auto">
                                <a:xfrm>
                                  <a:off x="11609" y="46185"/>
                                  <a:ext cx="17903" cy="13567"/>
                                  <a:chOff x="8036" y="46138"/>
                                  <a:chExt cx="17902" cy="15083"/>
                                </a:xfrm>
                              </wpg:grpSpPr>
                              <wps:wsp>
                                <wps:cNvPr id="2265" name="Straight Connector 67"/>
                                <wps:cNvCnPr>
                                  <a:cxnSpLocks/>
                                </wps:cNvCnPr>
                                <wps:spPr bwMode="auto">
                                  <a:xfrm>
                                    <a:off x="8036" y="4634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66" name="Straight Connector 68"/>
                                <wps:cNvCnPr>
                                  <a:cxnSpLocks/>
                                </wps:cNvCnPr>
                                <wps:spPr bwMode="auto">
                                  <a:xfrm>
                                    <a:off x="25938" y="46138"/>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67" name="Straight Arrow Connector 75"/>
                              <wps:cNvCnPr>
                                <a:cxnSpLocks/>
                              </wps:cNvCnPr>
                              <wps:spPr bwMode="auto">
                                <a:xfrm>
                                  <a:off x="7519" y="3874"/>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8" name="Straight Arrow Connector 77"/>
                              <wps:cNvCnPr>
                                <a:cxnSpLocks/>
                              </wps:cNvCnPr>
                              <wps:spPr bwMode="auto">
                                <a:xfrm flipV="1">
                                  <a:off x="12020" y="8134"/>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69" name="Straight Arrow Connector 81"/>
                              <wps:cNvCnPr>
                                <a:cxnSpLocks/>
                              </wps:cNvCnPr>
                              <wps:spPr bwMode="auto">
                                <a:xfrm>
                                  <a:off x="7519" y="64313"/>
                                  <a:ext cx="26020"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0" name="Straight Arrow Connector 82"/>
                              <wps:cNvCnPr>
                                <a:cxnSpLocks/>
                              </wps:cNvCnPr>
                              <wps:spPr bwMode="auto">
                                <a:xfrm>
                                  <a:off x="11609" y="59645"/>
                                  <a:ext cx="17903"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1" name="Straight Connector 70"/>
                              <wps:cNvCnPr>
                                <a:cxnSpLocks/>
                              </wps:cNvCnPr>
                              <wps:spPr bwMode="auto">
                                <a:xfrm>
                                  <a:off x="17607" y="46795"/>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2" name="Straight Connector 71"/>
                              <wps:cNvCnPr>
                                <a:cxnSpLocks/>
                              </wps:cNvCnPr>
                              <wps:spPr bwMode="auto">
                                <a:xfrm>
                                  <a:off x="23384" y="47039"/>
                                  <a:ext cx="0" cy="6901"/>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273" name="Straight Arrow Connector 84"/>
                              <wps:cNvCnPr>
                                <a:cxnSpLocks/>
                              </wps:cNvCnPr>
                              <wps:spPr bwMode="auto">
                                <a:xfrm>
                                  <a:off x="17604" y="52261"/>
                                  <a:ext cx="5958"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2274" name="TextBox 100"/>
                              <wps:cNvSpPr txBox="1">
                                <a:spLocks noChangeArrowheads="1"/>
                              </wps:cNvSpPr>
                              <wps:spPr bwMode="auto">
                                <a:xfrm>
                                  <a:off x="9458" y="0"/>
                                  <a:ext cx="22324"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wps:txbx>
                              <wps:bodyPr rot="0" vert="horz" wrap="square" lIns="91440" tIns="45720" rIns="91440" bIns="45720" anchor="t" anchorCtr="0" upright="1">
                                <a:noAutofit/>
                              </wps:bodyPr>
                            </wps:wsp>
                            <wps:wsp>
                              <wps:cNvPr id="2275" name="TextBox 102"/>
                              <wps:cNvSpPr txBox="1">
                                <a:spLocks noChangeArrowheads="1"/>
                              </wps:cNvSpPr>
                              <wps:spPr bwMode="auto">
                                <a:xfrm>
                                  <a:off x="15015" y="52261"/>
                                  <a:ext cx="11939"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6" name="TextBox 103"/>
                              <wps:cNvSpPr txBox="1">
                                <a:spLocks noChangeArrowheads="1"/>
                              </wps:cNvSpPr>
                              <wps:spPr bwMode="auto">
                                <a:xfrm>
                                  <a:off x="9579" y="60734"/>
                                  <a:ext cx="22390"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2277" name="TextBox 104"/>
                              <wps:cNvSpPr txBox="1">
                                <a:spLocks noChangeArrowheads="1"/>
                              </wps:cNvSpPr>
                              <wps:spPr bwMode="auto">
                                <a:xfrm>
                                  <a:off x="13937" y="55867"/>
                                  <a:ext cx="1471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wps:txbx>
                              <wps:bodyPr rot="0" vert="horz" wrap="square" lIns="91440" tIns="45720" rIns="91440" bIns="45720" anchor="t" anchorCtr="0" upright="1">
                                <a:noAutofit/>
                              </wps:bodyPr>
                            </wps:wsp>
                            <wps:wsp>
                              <wps:cNvPr id="2278" name="TextBox 106"/>
                              <wps:cNvSpPr txBox="1">
                                <a:spLocks noChangeArrowheads="1"/>
                              </wps:cNvSpPr>
                              <wps:spPr bwMode="auto">
                                <a:xfrm rot="-5400000">
                                  <a:off x="38236" y="30188"/>
                                  <a:ext cx="9795"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2279" name="Straight Arrow Connector 107"/>
                              <wps:cNvCnPr>
                                <a:cxnSpLocks/>
                              </wps:cNvCnPr>
                              <wps:spPr bwMode="auto">
                                <a:xfrm flipH="1" flipV="1">
                                  <a:off x="44237" y="18286"/>
                                  <a:ext cx="250" cy="29251"/>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F4C44AC" id="Gruppieren 6" o:spid="_x0000_s1226" style="width:186.35pt;height:268.75pt;mso-position-horizontal-relative:char;mso-position-vertical-relative:line" coordsize="45772,6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">
                      <v:shape id="TextBox 101" o:spid="_x0000_s1227" type="#_x0000_t202" style="position:absolute;left:12630;top:4116;width:193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" filled="f" stroked="f">
                        <v:textbox>
                          <w:txbxContent>
                            <w:p w14:paraId="45AFD3E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shape id="Freeform: Shape 24" o:spid="_x0000_s1228" style="position:absolute;left:12020;top:11733;width:16233;height:35548;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" path="m,l1623317,r,652409l1130158,652409r,2902449l565079,3554858r,-2902449l,652409,,xe" fillcolor="#729fcf" strokecolor="#1f4d78 [1604]" strokeweight="1pt">
                        <v:stroke joinstyle="miter"/>
                        <v:path arrowok="t" o:connecttype="custom" o:connectlocs="0,0;16233,0;16233,6524;11301,6524;11301,35548;5651,35548;5651,6524;0,6524" o:connectangles="0,0,0,0,0,0,0,0"/>
                      </v:shape>
                      <v:group id="Group 96" o:spid="_x0000_s1229" style="position:absolute;left:7551;top:19182;width:26019;height:1113" coordorigin="7551,19182"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">
                        <v:rect id="Rectangle 8" o:spid="_x0000_s1230" style="position:absolute;left:7551;top:19182;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" fillcolor="#729fcf" strokecolor="#1f4d78 [1604]" strokeweight="1pt"/>
                        <v:rect id="Rectangle 9" o:spid="_x0000_s1231" style="position:absolute;left:24375;top:1931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" fillcolor="#729fcf" strokecolor="#1f4d78 [1604]" strokeweight="1pt"/>
                      </v:group>
                      <v:group id="Group 128" o:spid="_x0000_s1232" style="position:absolute;left:7551;top:39011;width:26019;height:1113" coordorigin="7551,39011"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rect id="Rectangle 10" o:spid="_x0000_s1233" style="position:absolute;left:7551;top:39011;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" fillcolor="#729fcf" strokecolor="#1f4d78 [1604]" strokeweight="1pt"/>
                        <v:rect id="Rectangle 11" o:spid="_x0000_s1234" style="position:absolute;left:24375;top:39148;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" fillcolor="#729fcf" strokecolor="#1f4d78 [1604]" strokeweight="1pt"/>
                      </v:group>
                      <v:group id="Group 132" o:spid="_x0000_s1235" style="position:absolute;left:11609;top:40757;width:17903;height:4110" coordorigin="11609,40757" coordsize="1790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12" o:spid="_x0000_s1236" style="position:absolute;left:11609;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" fillcolor="#729fcf" strokecolor="#1f4d78 [1604]" strokeweight="1pt"/>
                        <v:rect id="Rectangle 13" o:spid="_x0000_s1237" style="position:absolute;left:24375;top:40757;width:513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" fillcolor="#729fcf" strokecolor="#1f4d78 [1604]" strokeweight="1pt"/>
                      </v:group>
                      <v:group id="Group 129" o:spid="_x0000_s1238" style="position:absolute;top:21485;width:40993;height:5060" coordorigin=",21485"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rect id="Rectangle 14" o:spid="_x0000_s1239" style="position:absolute;top:21485;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" fillcolor="#272727 [2749]" strokecolor="#1f4d78 [1604]" strokeweight="1pt">
                          <v:fill r:id="rId75" o:title="" color2="white [3212]" type="pattern"/>
                        </v:rect>
                        <v:rect id="Rectangle 17" o:spid="_x0000_s1240" style="position:absolute;left:24375;top:21733;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" fillcolor="#272727 [2749]" strokecolor="#1f4d78 [1604]" strokeweight="1pt">
                          <v:fill r:id="rId75" o:title="" color2="white [3212]" type="pattern"/>
                        </v:rect>
                      </v:group>
                      <v:group id="Group 130" o:spid="_x0000_s1241" style="position:absolute;top:27067;width:40993;height:5060" coordorigin=",2706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5" o:spid="_x0000_s1242" style="position:absolute;top:2706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" fillcolor="#272727 [2749]" strokecolor="#1f4d78 [1604]" strokeweight="1pt">
                          <v:fill r:id="rId74" o:title="" color2="white [3212]" type="pattern"/>
                        </v:rect>
                        <v:rect id="Rectangle 18" o:spid="_x0000_s1243" style="position:absolute;left:24375;top:2731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" fillcolor="#272727 [2749]" strokecolor="#1f4d78 [1604]" strokeweight="1pt">
                          <v:fill r:id="rId74" o:title="" color2="white [3212]" type="pattern"/>
                        </v:rect>
                      </v:group>
                      <v:group id="Group 131" o:spid="_x0000_s1244" style="position:absolute;top:32649;width:40993;height:5060" coordorigin=",3264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rect id="Rectangle 16" o:spid="_x0000_s1245" style="position:absolute;top:3264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" fillcolor="#272727 [2749]" strokecolor="#1f4d78 [1604]" strokeweight="1pt">
                          <v:fill r:id="rId75" o:title="" color2="white [3212]" type="pattern"/>
                        </v:rect>
                        <v:rect id="Rectangle 19" o:spid="_x0000_s1246" style="position:absolute;left:24375;top:3289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" fillcolor="#272727 [2749]" strokecolor="#1f4d78 [1604]" strokeweight="1pt">
                          <v:fill r:id="rId75" o:title="" color2="white [3212]" type="pattern"/>
                        </v:rect>
                      </v:group>
                      <v:group id="Group 62" o:spid="_x0000_s1247" style="position:absolute;left:7551;top:2966;width:26019;height:14880" coordorigin="7551,2966"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line id="Straight Connector 45" o:spid="_x0000_s1248" style="position:absolute;visibility:visible;mso-wrap-style:square" from="7551,2966" to="7551,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">
                          <v:stroke joinstyle="miter"/>
                          <o:lock v:ext="edit" shapetype="f"/>
                        </v:line>
                        <v:line id="Straight Connector 47" o:spid="_x0000_s1249" style="position:absolute;visibility:visible;mso-wrap-style:square" from="33570,2966" to="33570,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">
                          <v:stroke joinstyle="miter"/>
                          <o:lock v:ext="edit" shapetype="f"/>
                        </v:line>
                      </v:group>
                      <v:group id="Group 73" o:spid="_x0000_s1250" style="position:absolute;left:7519;top:41697;width:26020;height:23182" coordorigin="7519,41697" coordsize="26019,2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Y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SNIXfN+EJyPwHAAD//wMAUEsBAi0AFAAGAAgAAAAhANvh9svuAAAAhQEAABMAAAAAAAAA&#10;AAAAAAAAAAAAAFtDb250ZW50X1R5cGVzXS54bWxQSwECLQAUAAYACAAAACEAWvQsW78AAAAVAQAA&#10;CwAAAAAAAAAAAAAAAAAfAQAAX3JlbHMvLnJlbHNQSwECLQAUAAYACAAAACEAuPD2FsYAAADdAAAA&#10;DwAAAAAAAAAAAAAAAAAHAgAAZHJzL2Rvd25yZXYueG1sUEsFBgAAAAADAAMAtwAAAPoCAAAAAA==&#10;">
                        <v:line id="Straight Connector 48" o:spid="_x0000_s1251" style="position:absolute;visibility:visible;mso-wrap-style:square" from="7519,41697" to="751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vo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">
                          <v:stroke joinstyle="miter"/>
                          <o:lock v:ext="edit" shapetype="f"/>
                        </v:line>
                        <v:line id="Straight Connector 49" o:spid="_x0000_s1252" style="position:absolute;visibility:visible;mso-wrap-style:square" from="33539,41697" to="33539,6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">
                          <v:stroke joinstyle="miter"/>
                          <o:lock v:ext="edit" shapetype="f"/>
                        </v:line>
                      </v:group>
                      <v:group id="Group 72" o:spid="_x0000_s1253" style="position:absolute;left:24766;top:18300;width:20746;height:29101" coordorigin="24766,18300"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line id="Straight Connector 54" o:spid="_x0000_s1254" style="position:absolute;flip:x;visibility:visible;mso-wrap-style:square" from="24766,47281" to="44831,4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">
                          <v:stroke joinstyle="miter"/>
                          <o:lock v:ext="edit" shapetype="f"/>
                        </v:line>
                        <v:line id="Straight Connector 55" o:spid="_x0000_s1255" style="position:absolute;visibility:visible;mso-wrap-style:square" from="28253,18300" to="45512,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">
                          <v:stroke joinstyle="miter"/>
                          <o:lock v:ext="edit" shapetype="f"/>
                        </v:line>
                      </v:group>
                      <v:group id="_x0000_s1256" style="position:absolute;left:12090;top:8300;width:16165;height:3433" coordorigin="7569,12036" coordsize="16165,1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line id="Straight Connector 64" o:spid="_x0000_s1257" style="position:absolute;visibility:visible;mso-wrap-style:square" from="7569,13733" to="7569,2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dW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">
                          <v:stroke joinstyle="miter"/>
                          <o:lock v:ext="edit" shapetype="f"/>
                        </v:line>
                        <v:line id="Straight Connector 65" o:spid="_x0000_s1258" style="position:absolute;visibility:visible;mso-wrap-style:square" from="23734,12036" to="23734,2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">
                          <v:stroke joinstyle="miter"/>
                          <o:lock v:ext="edit" shapetype="f"/>
                        </v:line>
                      </v:group>
                      <v:group id="Group 66" o:spid="_x0000_s1259" style="position:absolute;left:11609;top:46185;width:17903;height:13567" coordorigin="8036,46138" coordsize="17902,1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line id="Straight Connector 67" o:spid="_x0000_s1260" style="position:absolute;visibility:visible;mso-wrap-style:square" from="8036,46341" to="8036,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">
                          <v:stroke joinstyle="miter"/>
                          <o:lock v:ext="edit" shapetype="f"/>
                        </v:line>
                        <v:line id="Straight Connector 68" o:spid="_x0000_s1261" style="position:absolute;visibility:visible;mso-wrap-style:square" from="25938,46138" to="25938,6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">
                          <v:stroke joinstyle="miter"/>
                          <o:lock v:ext="edit" shapetype="f"/>
                        </v:line>
                      </v:group>
                      <v:shape id="Straight Arrow Connector 75" o:spid="_x0000_s1262" type="#_x0000_t32" style="position:absolute;left:7519;top:3874;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">
                        <v:stroke startarrow="block" startarrowwidth="wide" endarrow="block" endarrowwidth="wide" joinstyle="miter"/>
                        <o:lock v:ext="edit" shapetype="f"/>
                      </v:shape>
                      <v:shape id="Straight Arrow Connector 77" o:spid="_x0000_s1263" type="#_x0000_t32" style="position:absolute;left:12020;top:8134;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">
                        <v:stroke startarrow="block" startarrowwidth="wide" endarrow="block" endarrowwidth="wide" joinstyle="miter"/>
                        <o:lock v:ext="edit" shapetype="f"/>
                      </v:shape>
                      <v:shape id="Straight Arrow Connector 81" o:spid="_x0000_s1264" type="#_x0000_t32" style="position:absolute;left:7519;top:64313;width:2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">
                        <v:stroke startarrow="block" startarrowwidth="wide" endarrow="block" endarrowwidth="wide" joinstyle="miter"/>
                        <o:lock v:ext="edit" shapetype="f"/>
                      </v:shape>
                      <v:shape id="Straight Arrow Connector 82" o:spid="_x0000_s1265" type="#_x0000_t32" style="position:absolute;left:11609;top:59645;width:17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">
                        <v:stroke startarrow="block" startarrowwidth="wide" endarrow="block" endarrowwidth="wide" joinstyle="miter"/>
                        <o:lock v:ext="edit" shapetype="f"/>
                      </v:shape>
                      <v:line id="Straight Connector 70" o:spid="_x0000_s1266" style="position:absolute;visibility:visible;mso-wrap-style:square" from="17607,46795" to="17607,53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">
                        <v:stroke joinstyle="miter"/>
                        <o:lock v:ext="edit" shapetype="f"/>
                      </v:line>
                      <v:line id="Straight Connector 71" o:spid="_x0000_s1267" style="position:absolute;visibility:visible;mso-wrap-style:square" from="23384,47039" to="23384,5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">
                        <v:stroke joinstyle="miter"/>
                        <o:lock v:ext="edit" shapetype="f"/>
                      </v:line>
                      <v:shape id="Straight Arrow Connector 84" o:spid="_x0000_s1268" type="#_x0000_t32" style="position:absolute;left:17604;top:52261;width:5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">
                        <v:stroke startarrow="block" startarrowwidth="wide" endarrow="block" endarrowwidth="wide" joinstyle="miter"/>
                        <o:lock v:ext="edit" shapetype="f"/>
                      </v:shape>
                      <v:shape id="TextBox 100" o:spid="_x0000_s1269" type="#_x0000_t202" style="position:absolute;left:9458;width:22324;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" filled="f" stroked="f">
                        <v:textbox>
                          <w:txbxContent>
                            <w:p w14:paraId="0560D781" w14:textId="441801D4"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Pr>
                                  <w:rFonts w:asciiTheme="minorHAnsi" w:hAnsi="Calibri" w:cstheme="minorBidi"/>
                                  <w:color w:val="000000" w:themeColor="text1"/>
                                  <w:kern w:val="24"/>
                                  <w:sz w:val="16"/>
                                  <w:szCs w:val="16"/>
                                  <w:lang w:val="en-US"/>
                                </w:rPr>
                                <w:t xml:space="preserve"> Diameter</w:t>
                              </w:r>
                            </w:p>
                          </w:txbxContent>
                        </v:textbox>
                      </v:shape>
                      <v:shape id="TextBox 102" o:spid="_x0000_s1270" type="#_x0000_t202" style="position:absolute;left:15015;top:52261;width:11939;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" filled="f" stroked="f">
                        <v:textbox>
                          <w:txbxContent>
                            <w:p w14:paraId="6F382522"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03" o:spid="_x0000_s1271" type="#_x0000_t202" style="position:absolute;left:9579;top:60734;width:2239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" filled="f" stroked="f">
                        <v:textbox>
                          <w:txbxContent>
                            <w:p w14:paraId="57F58F2C" w14:textId="2E0DD629"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v:shape id="TextBox 104" o:spid="_x0000_s1272" type="#_x0000_t202" style="position:absolute;left:13937;top:55867;width:14715;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" filled="f" stroked="f">
                        <v:textbox>
                          <w:txbxContent>
                            <w:p w14:paraId="028274B6"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Nut Diameter</w:t>
                              </w:r>
                            </w:p>
                          </w:txbxContent>
                        </v:textbox>
                      </v:shape>
                      <v:shape id="TextBox 106" o:spid="_x0000_s1273" type="#_x0000_t202" style="position:absolute;left:38236;top:30188;width:9795;height:52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" filled="f" stroked="f">
                        <v:textbox>
                          <w:txbxContent>
                            <w:p w14:paraId="61C428E8"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07" o:spid="_x0000_s1274" type="#_x0000_t32" style="position:absolute;left:44237;top:18286;width:250;height:29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">
                        <v:stroke startarrow="block" startarrowwidth="wide" endarrow="block" endarrowwidth="wide" joinstyle="miter"/>
                        <o:lock v:ext="edit" shapetype="f"/>
                      </v:shape>
                      <w10:anchorlock/>
                    </v:group>
                  </w:pict>
                </mc:Fallback>
              </mc:AlternateContent>
            </w:r>
          </w:p>
        </w:tc>
        <w:tc>
          <w:tcPr>
            <w:tcW w:w="4026" w:type="dxa"/>
          </w:tcPr>
          <w:p w14:paraId="78ACBD58" w14:textId="2842B1F8" w:rsidR="00BA76CC" w:rsidRPr="00D0681A" w:rsidRDefault="00D860C8" w:rsidP="00C80DA6">
            <w:pPr>
              <w:rPr>
                <w:sz w:val="12"/>
                <w:szCs w:val="12"/>
              </w:rPr>
            </w:pPr>
            <w:r>
              <w:rPr>
                <w:noProof/>
              </w:rPr>
              <mc:AlternateContent>
                <mc:Choice Requires="wpg">
                  <w:drawing>
                    <wp:inline distT="0" distB="0" distL="0" distR="0" wp14:anchorId="72E6147D" wp14:editId="6D6EFCDD">
                      <wp:extent cx="2382520" cy="2447290"/>
                      <wp:effectExtent l="0" t="0" r="36830" b="0"/>
                      <wp:docPr id="1516" name="Gruppieren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2447290"/>
                                <a:chOff x="0" y="0"/>
                                <a:chExt cx="46877" cy="48140"/>
                              </a:xfrm>
                            </wpg:grpSpPr>
                            <wps:wsp>
                              <wps:cNvPr id="1517" name="TextBox 126"/>
                              <wps:cNvSpPr txBox="1">
                                <a:spLocks noChangeArrowheads="1"/>
                              </wps:cNvSpPr>
                              <wps:spPr bwMode="auto">
                                <a:xfrm>
                                  <a:off x="12403" y="4367"/>
                                  <a:ext cx="18368"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wps:txbx>
                              <wps:bodyPr rot="0" vert="horz" wrap="square" lIns="91440" tIns="45720" rIns="91440" bIns="45720" anchor="t" anchorCtr="0" upright="1">
                                <a:noAutofit/>
                              </wps:bodyPr>
                            </wps:wsp>
                            <wps:wsp>
                              <wps:cNvPr id="1518" name="Rectangle 20"/>
                              <wps:cNvSpPr>
                                <a:spLocks noChangeArrowheads="1"/>
                              </wps:cNvSpPr>
                              <wps:spPr bwMode="auto">
                                <a:xfrm>
                                  <a:off x="0" y="21554"/>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19" name="Rectangle 21"/>
                              <wps:cNvSpPr>
                                <a:spLocks noChangeArrowheads="1"/>
                              </wps:cNvSpPr>
                              <wps:spPr bwMode="auto">
                                <a:xfrm>
                                  <a:off x="0" y="271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0" name="Rectangle 22"/>
                              <wps:cNvSpPr>
                                <a:spLocks noChangeArrowheads="1"/>
                              </wps:cNvSpPr>
                              <wps:spPr bwMode="auto">
                                <a:xfrm>
                                  <a:off x="24375" y="21802"/>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1" name="Rectangle 23"/>
                              <wps:cNvSpPr>
                                <a:spLocks noChangeArrowheads="1"/>
                              </wps:cNvSpPr>
                              <wps:spPr bwMode="auto">
                                <a:xfrm>
                                  <a:off x="24375" y="27384"/>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22" name="Freeform: Shape 37"/>
                              <wps:cNvSpPr>
                                <a:spLocks/>
                              </wps:cNvSpPr>
                              <wps:spPr bwMode="auto">
                                <a:xfrm>
                                  <a:off x="12153" y="11917"/>
                                  <a:ext cx="16233" cy="25109"/>
                                </a:xfrm>
                                <a:custGeom>
                                  <a:avLst/>
                                  <a:gdLst>
                                    <a:gd name="T0" fmla="*/ 0 w 1623317"/>
                                    <a:gd name="T1" fmla="*/ 0 h 2510957"/>
                                    <a:gd name="T2" fmla="*/ 1623317 w 1623317"/>
                                    <a:gd name="T3" fmla="*/ 0 h 2510957"/>
                                    <a:gd name="T4" fmla="*/ 1623317 w 1623317"/>
                                    <a:gd name="T5" fmla="*/ 652409 h 2510957"/>
                                    <a:gd name="T6" fmla="*/ 1130158 w 1623317"/>
                                    <a:gd name="T7" fmla="*/ 652409 h 2510957"/>
                                    <a:gd name="T8" fmla="*/ 1130158 w 1623317"/>
                                    <a:gd name="T9" fmla="*/ 2325842 h 2510957"/>
                                    <a:gd name="T10" fmla="*/ 842104 w 1623317"/>
                                    <a:gd name="T11" fmla="*/ 2510957 h 2510957"/>
                                    <a:gd name="T12" fmla="*/ 565079 w 1623317"/>
                                    <a:gd name="T13" fmla="*/ 2332930 h 2510957"/>
                                    <a:gd name="T14" fmla="*/ 565079 w 1623317"/>
                                    <a:gd name="T15" fmla="*/ 652409 h 2510957"/>
                                    <a:gd name="T16" fmla="*/ 0 w 1623317"/>
                                    <a:gd name="T17" fmla="*/ 652409 h 25109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623317" h="2510957">
                                      <a:moveTo>
                                        <a:pt x="0" y="0"/>
                                      </a:moveTo>
                                      <a:lnTo>
                                        <a:pt x="1623317" y="0"/>
                                      </a:lnTo>
                                      <a:lnTo>
                                        <a:pt x="1623317" y="652409"/>
                                      </a:lnTo>
                                      <a:lnTo>
                                        <a:pt x="1130158" y="652409"/>
                                      </a:lnTo>
                                      <a:lnTo>
                                        <a:pt x="1130158" y="2325842"/>
                                      </a:lnTo>
                                      <a:lnTo>
                                        <a:pt x="842104" y="2510957"/>
                                      </a:lnTo>
                                      <a:lnTo>
                                        <a:pt x="565079" y="2332930"/>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0" name="Freeform: Shape 43"/>
                              <wps:cNvSpPr>
                                <a:spLocks/>
                              </wps:cNvSpPr>
                              <wps:spPr bwMode="auto">
                                <a:xfrm>
                                  <a:off x="0" y="32718"/>
                                  <a:ext cx="40993" cy="8254"/>
                                </a:xfrm>
                                <a:custGeom>
                                  <a:avLst/>
                                  <a:gdLst>
                                    <a:gd name="T0" fmla="*/ 0 w 4099388"/>
                                    <a:gd name="T1" fmla="*/ 0 h 825352"/>
                                    <a:gd name="T2" fmla="*/ 1661845 w 4099388"/>
                                    <a:gd name="T3" fmla="*/ 0 h 825352"/>
                                    <a:gd name="T4" fmla="*/ 1661845 w 4099388"/>
                                    <a:gd name="T5" fmla="*/ 303364 h 825352"/>
                                    <a:gd name="T6" fmla="*/ 1847910 w 4099388"/>
                                    <a:gd name="T7" fmla="*/ 481167 h 825352"/>
                                    <a:gd name="T8" fmla="*/ 2276910 w 4099388"/>
                                    <a:gd name="T9" fmla="*/ 481167 h 825352"/>
                                    <a:gd name="T10" fmla="*/ 2437543 w 4099388"/>
                                    <a:gd name="T11" fmla="*/ 327666 h 825352"/>
                                    <a:gd name="T12" fmla="*/ 2437543 w 4099388"/>
                                    <a:gd name="T13" fmla="*/ 0 h 825352"/>
                                    <a:gd name="T14" fmla="*/ 4099388 w 4099388"/>
                                    <a:gd name="T15" fmla="*/ 0 h 825352"/>
                                    <a:gd name="T16" fmla="*/ 4099388 w 4099388"/>
                                    <a:gd name="T17" fmla="*/ 825352 h 825352"/>
                                    <a:gd name="T18" fmla="*/ 0 w 4099388"/>
                                    <a:gd name="T19" fmla="*/ 825352 h 82535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99388" h="825352">
                                      <a:moveTo>
                                        <a:pt x="0" y="0"/>
                                      </a:moveTo>
                                      <a:lnTo>
                                        <a:pt x="1661845" y="0"/>
                                      </a:lnTo>
                                      <a:lnTo>
                                        <a:pt x="1661845" y="303364"/>
                                      </a:lnTo>
                                      <a:lnTo>
                                        <a:pt x="1847910" y="481167"/>
                                      </a:lnTo>
                                      <a:lnTo>
                                        <a:pt x="2276910" y="481167"/>
                                      </a:lnTo>
                                      <a:lnTo>
                                        <a:pt x="2437543" y="327666"/>
                                      </a:lnTo>
                                      <a:lnTo>
                                        <a:pt x="2437543" y="0"/>
                                      </a:lnTo>
                                      <a:lnTo>
                                        <a:pt x="4099388" y="0"/>
                                      </a:lnTo>
                                      <a:lnTo>
                                        <a:pt x="4099388" y="825352"/>
                                      </a:lnTo>
                                      <a:lnTo>
                                        <a:pt x="0" y="825352"/>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531" name="Straight Connector 93"/>
                              <wps:cNvCnPr>
                                <a:cxnSpLocks/>
                              </wps:cNvCnPr>
                              <wps:spPr bwMode="auto">
                                <a:xfrm>
                                  <a:off x="17503"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2" name="Straight Connector 94"/>
                              <wps:cNvCnPr>
                                <a:cxnSpLocks/>
                              </wps:cNvCnPr>
                              <wps:spPr bwMode="auto">
                                <a:xfrm>
                                  <a:off x="23590" y="35418"/>
                                  <a:ext cx="0" cy="8253"/>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533" name="Straight Arrow Connector 95"/>
                              <wps:cNvCnPr>
                                <a:cxnSpLocks/>
                              </wps:cNvCnPr>
                              <wps:spPr bwMode="auto">
                                <a:xfrm>
                                  <a:off x="17503" y="42081"/>
                                  <a:ext cx="6087"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534" name="Group 97"/>
                              <wpg:cNvGrpSpPr>
                                <a:grpSpLocks/>
                              </wpg:cNvGrpSpPr>
                              <wpg:grpSpPr bwMode="auto">
                                <a:xfrm>
                                  <a:off x="7713" y="19339"/>
                                  <a:ext cx="26019" cy="1113"/>
                                  <a:chOff x="7713" y="19339"/>
                                  <a:chExt cx="26019" cy="1113"/>
                                </a:xfrm>
                              </wpg:grpSpPr>
                              <wps:wsp>
                                <wps:cNvPr id="1535" name="Rectangle 98"/>
                                <wps:cNvSpPr>
                                  <a:spLocks noChangeArrowheads="1"/>
                                </wps:cNvSpPr>
                                <wps:spPr bwMode="auto">
                                  <a:xfrm>
                                    <a:off x="7713" y="19339"/>
                                    <a:ext cx="9195"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72" name="Rectangle 99"/>
                                <wps:cNvSpPr>
                                  <a:spLocks noChangeArrowheads="1"/>
                                </wps:cNvSpPr>
                                <wps:spPr bwMode="auto">
                                  <a:xfrm>
                                    <a:off x="24536" y="19476"/>
                                    <a:ext cx="9196" cy="976"/>
                                  </a:xfrm>
                                  <a:prstGeom prst="rect">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1473" name="TextBox 105"/>
                              <wps:cNvSpPr txBox="1">
                                <a:spLocks noChangeArrowheads="1"/>
                              </wps:cNvSpPr>
                              <wps:spPr bwMode="auto">
                                <a:xfrm>
                                  <a:off x="15235" y="42863"/>
                                  <a:ext cx="13151" cy="5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s:wsp>
                              <wps:cNvPr id="1474" name="TextBox 110"/>
                              <wps:cNvSpPr txBox="1">
                                <a:spLocks noChangeArrowheads="1"/>
                              </wps:cNvSpPr>
                              <wps:spPr bwMode="auto">
                                <a:xfrm rot="-5400000">
                                  <a:off x="37902" y="24835"/>
                                  <a:ext cx="9903"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wps:txbx>
                              <wps:bodyPr rot="0" vert="horz" wrap="square" lIns="91440" tIns="45720" rIns="91440" bIns="45720" anchor="t" anchorCtr="0" upright="1">
                                <a:noAutofit/>
                              </wps:bodyPr>
                            </wps:wsp>
                            <wps:wsp>
                              <wps:cNvPr id="1475" name="Straight Arrow Connector 111"/>
                              <wps:cNvCnPr>
                                <a:cxnSpLocks/>
                              </wps:cNvCnPr>
                              <wps:spPr bwMode="auto">
                                <a:xfrm flipH="1" flipV="1">
                                  <a:off x="44469" y="18497"/>
                                  <a:ext cx="250" cy="18263"/>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g:grpSp>
                              <wpg:cNvPr id="1476" name="Group 112"/>
                              <wpg:cNvGrpSpPr>
                                <a:grpSpLocks/>
                              </wpg:cNvGrpSpPr>
                              <wpg:grpSpPr bwMode="auto">
                                <a:xfrm>
                                  <a:off x="21058" y="18498"/>
                                  <a:ext cx="25819" cy="18339"/>
                                  <a:chOff x="21058" y="18497"/>
                                  <a:chExt cx="20746" cy="29100"/>
                                </a:xfrm>
                              </wpg:grpSpPr>
                              <wps:wsp>
                                <wps:cNvPr id="1477" name="Straight Connector 113"/>
                                <wps:cNvCnPr>
                                  <a:cxnSpLocks/>
                                </wps:cNvCnPr>
                                <wps:spPr bwMode="auto">
                                  <a:xfrm flipH="1">
                                    <a:off x="21058" y="47478"/>
                                    <a:ext cx="20065" cy="12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78" name="Straight Connector 114"/>
                                <wps:cNvCnPr>
                                  <a:cxnSpLocks/>
                                </wps:cNvCnPr>
                                <wps:spPr bwMode="auto">
                                  <a:xfrm>
                                    <a:off x="24546" y="18497"/>
                                    <a:ext cx="17259" cy="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79" name="Group 117"/>
                              <wpg:cNvGrpSpPr>
                                <a:grpSpLocks/>
                              </wpg:cNvGrpSpPr>
                              <wpg:grpSpPr bwMode="auto">
                                <a:xfrm>
                                  <a:off x="7713" y="2829"/>
                                  <a:ext cx="26019" cy="14880"/>
                                  <a:chOff x="7713" y="2829"/>
                                  <a:chExt cx="26019" cy="14880"/>
                                </a:xfrm>
                              </wpg:grpSpPr>
                              <wps:wsp>
                                <wps:cNvPr id="1480" name="Straight Connector 118"/>
                                <wps:cNvCnPr>
                                  <a:cxnSpLocks/>
                                </wps:cNvCnPr>
                                <wps:spPr bwMode="auto">
                                  <a:xfrm>
                                    <a:off x="7713"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1" name="Straight Connector 119"/>
                                <wps:cNvCnPr>
                                  <a:cxnSpLocks/>
                                </wps:cNvCnPr>
                                <wps:spPr bwMode="auto">
                                  <a:xfrm>
                                    <a:off x="33732" y="2829"/>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482" name="Group 120"/>
                              <wpg:cNvGrpSpPr>
                                <a:grpSpLocks/>
                              </wpg:cNvGrpSpPr>
                              <wpg:grpSpPr bwMode="auto">
                                <a:xfrm>
                                  <a:off x="12182" y="8495"/>
                                  <a:ext cx="16180" cy="3081"/>
                                  <a:chOff x="7600" y="13501"/>
                                  <a:chExt cx="16180" cy="14880"/>
                                </a:xfrm>
                              </wpg:grpSpPr>
                              <wps:wsp>
                                <wps:cNvPr id="1483" name="Straight Connector 121"/>
                                <wps:cNvCnPr>
                                  <a:cxnSpLocks/>
                                </wps:cNvCnPr>
                                <wps:spPr bwMode="auto">
                                  <a:xfrm>
                                    <a:off x="760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84" name="Straight Connector 122"/>
                                <wps:cNvCnPr>
                                  <a:cxnSpLocks/>
                                </wps:cNvCnPr>
                                <wps:spPr bwMode="auto">
                                  <a:xfrm>
                                    <a:off x="23780" y="13501"/>
                                    <a:ext cx="0" cy="14880"/>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485" name="Straight Arrow Connector 123"/>
                              <wps:cNvCnPr>
                                <a:cxnSpLocks/>
                              </wps:cNvCnPr>
                              <wps:spPr bwMode="auto">
                                <a:xfrm>
                                  <a:off x="7681" y="3737"/>
                                  <a:ext cx="26019" cy="0"/>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6" name="Straight Arrow Connector 124"/>
                              <wps:cNvCnPr>
                                <a:cxnSpLocks/>
                              </wps:cNvCnPr>
                              <wps:spPr bwMode="auto">
                                <a:xfrm flipV="1">
                                  <a:off x="12129" y="8353"/>
                                  <a:ext cx="16233" cy="166"/>
                                </a:xfrm>
                                <a:prstGeom prst="straightConnector1">
                                  <a:avLst/>
                                </a:prstGeom>
                                <a:noFill/>
                                <a:ln w="9525">
                                  <a:solidFill>
                                    <a:srgbClr val="000000"/>
                                  </a:solidFill>
                                  <a:miter lim="800000"/>
                                  <a:headEnd type="triangle" w="lg" len="med"/>
                                  <a:tailEnd type="triangle" w="lg" len="med"/>
                                </a:ln>
                                <a:extLst>
                                  <a:ext uri="{909E8E84-426E-40DD-AFC4-6F175D3DCCD1}">
                                    <a14:hiddenFill xmlns:a14="http://schemas.microsoft.com/office/drawing/2010/main">
                                      <a:noFill/>
                                    </a14:hiddenFill>
                                  </a:ext>
                                </a:extLst>
                              </wps:spPr>
                              <wps:bodyPr/>
                            </wps:wsp>
                            <wps:wsp>
                              <wps:cNvPr id="1487" name="TextBox 125"/>
                              <wps:cNvSpPr txBox="1">
                                <a:spLocks noChangeArrowheads="1"/>
                              </wps:cNvSpPr>
                              <wps:spPr bwMode="auto">
                                <a:xfrm>
                                  <a:off x="8741" y="0"/>
                                  <a:ext cx="24187"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wps:txbx>
                              <wps:bodyPr rot="0" vert="horz" wrap="square" lIns="91440" tIns="45720" rIns="91440" bIns="45720" anchor="t" anchorCtr="0" upright="1">
                                <a:noAutofit/>
                              </wps:bodyPr>
                            </wps:wsp>
                          </wpg:wgp>
                        </a:graphicData>
                      </a:graphic>
                    </wp:inline>
                  </w:drawing>
                </mc:Choice>
                <mc:Fallback>
                  <w:pict>
                    <v:group w14:anchorId="72E6147D" id="Gruppieren 57" o:spid="_x0000_s1275" style="width:187.6pt;height:192.7pt;mso-position-horizontal-relative:char;mso-position-vertical-relative:line" coordsize="46877,4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">
                      <v:shape id="TextBox 126" o:spid="_x0000_s1276" type="#_x0000_t202" style="position:absolute;left:12403;top:4367;width:18368;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" filled="f" stroked="f">
                        <v:textbox>
                          <w:txbxContent>
                            <w:p w14:paraId="3D622E5D"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Diameter</w:t>
                              </w:r>
                            </w:p>
                          </w:txbxContent>
                        </v:textbox>
                      </v:shape>
                      <v:rect id="Rectangle 20" o:spid="_x0000_s1277" style="position:absolute;top:21554;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" fillcolor="#272727 [2749]" strokecolor="#1f4d78 [1604]" strokeweight="1pt">
                        <v:fill r:id="rId75" o:title="" color2="white [3212]" type="pattern"/>
                      </v:rect>
                      <v:rect id="Rectangle 21" o:spid="_x0000_s1278" style="position:absolute;top:271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" fillcolor="#272727 [2749]" strokecolor="#1f4d78 [1604]" strokeweight="1pt">
                        <v:fill r:id="rId74" o:title="" color2="white [3212]" type="pattern"/>
                      </v:rect>
                      <v:rect id="Rectangle 22" o:spid="_x0000_s1279" style="position:absolute;left:24375;top:21802;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" fillcolor="#272727 [2749]" strokecolor="#1f4d78 [1604]" strokeweight="1pt">
                        <v:fill r:id="rId75" o:title="" color2="white [3212]" type="pattern"/>
                      </v:rect>
                      <v:rect id="Rectangle 23" o:spid="_x0000_s1280" style="position:absolute;left:24375;top:2738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" fillcolor="#272727 [2749]" strokecolor="#1f4d78 [1604]" strokeweight="1pt">
                        <v:fill r:id="rId74" o:title="" color2="white [3212]" type="pattern"/>
                      </v:rect>
                      <v:shape id="Freeform: Shape 37" o:spid="_x0000_s1281" style="position:absolute;left:12153;top:11917;width:16233;height:25109;visibility:visible;mso-wrap-style:square;v-text-anchor:middle" coordsize="1623317,25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" path="m,l1623317,r,652409l1130158,652409r,1673433l842104,2510957,565079,2332930r,-1680521l,652409,,xe" fillcolor="#729fcf" strokecolor="#1f4d78 [1604]" strokeweight="1pt">
                        <v:stroke joinstyle="miter"/>
                        <v:path arrowok="t" o:connecttype="custom" o:connectlocs="0,0;16233,0;16233,6524;11301,6524;11301,23258;8421,25109;5651,23329;5651,6524;0,6524" o:connectangles="0,0,0,0,0,0,0,0,0"/>
                      </v:shape>
                      <v:shape id="Freeform: Shape 43" o:spid="_x0000_s1282" style="position:absolute;top:32718;width:40993;height:8254;visibility:visible;mso-wrap-style:square;v-text-anchor:middle" coordsize="4099388,82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" path="m,l1661845,r,303364l1847910,481167r429000,l2437543,327666,2437543,,4099388,r,825352l,825352,,xe" fillcolor="#272727 [2749]" strokecolor="#1f4d78 [1604]" strokeweight="1pt">
                        <v:fill r:id="rId75" o:title="" color2="white [3212]" type="pattern"/>
                        <v:stroke joinstyle="miter"/>
                        <v:path arrowok="t" o:connecttype="custom" o:connectlocs="0,0;16618,0;16618,3034;18479,4812;22769,4812;24375,3277;24375,0;40993,0;40993,8254;0,8254" o:connectangles="0,0,0,0,0,0,0,0,0,0"/>
                      </v:shape>
                      <v:line id="Straight Connector 93" o:spid="_x0000_s1283" style="position:absolute;visibility:visible;mso-wrap-style:square" from="17503,35418" to="17503,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">
                        <v:stroke joinstyle="miter"/>
                        <o:lock v:ext="edit" shapetype="f"/>
                      </v:line>
                      <v:line id="Straight Connector 94" o:spid="_x0000_s1284" style="position:absolute;visibility:visible;mso-wrap-style:square" from="23590,35418" to="23590,4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">
                        <v:stroke joinstyle="miter"/>
                        <o:lock v:ext="edit" shapetype="f"/>
                      </v:line>
                      <v:shape id="Straight Arrow Connector 95" o:spid="_x0000_s1285" type="#_x0000_t32" style="position:absolute;left:17503;top:42081;width:6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">
                        <v:stroke startarrow="block" startarrowwidth="wide" endarrow="block" endarrowwidth="wide" joinstyle="miter"/>
                        <o:lock v:ext="edit" shapetype="f"/>
                      </v:shape>
                      <v:group id="Group 97" o:spid="_x0000_s1286" style="position:absolute;left:7713;top:19339;width:26019;height:1113" coordorigin="7713,19339" coordsize="2601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rect id="Rectangle 98" o:spid="_x0000_s1287" style="position:absolute;left:7713;top:19339;width:9195;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" fillcolor="#729fcf" strokecolor="#1f4d78 [1604]" strokeweight="1pt"/>
                        <v:rect id="Rectangle 99" o:spid="_x0000_s1288" style="position:absolute;left:24536;top:19476;width:9196;height: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" fillcolor="#729fcf" strokecolor="#1f4d78 [1604]" strokeweight="1pt"/>
                      </v:group>
                      <v:shape id="TextBox 105" o:spid="_x0000_s1289" type="#_x0000_t202" style="position:absolute;left:15235;top:42863;width:13151;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14:paraId="7A998DB5"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Diameter</w:t>
                              </w:r>
                            </w:p>
                          </w:txbxContent>
                        </v:textbox>
                      </v:shape>
                      <v:shape id="TextBox 110" o:spid="_x0000_s1290" type="#_x0000_t202" style="position:absolute;left:37902;top:24835;width:9903;height:52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" filled="f" stroked="f">
                        <v:textbox>
                          <w:txbxContent>
                            <w:p w14:paraId="6FDE567B" w14:textId="77777777" w:rsidR="00BA76CC" w:rsidRPr="00226E86" w:rsidRDefault="00BA76CC" w:rsidP="00BA76CC">
                              <w:pP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Length</w:t>
                              </w:r>
                            </w:p>
                          </w:txbxContent>
                        </v:textbox>
                      </v:shape>
                      <v:shape id="Straight Arrow Connector 111" o:spid="_x0000_s1291" type="#_x0000_t32" style="position:absolute;left:44469;top:18497;width:250;height:182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">
                        <v:stroke startarrow="block" startarrowwidth="wide" endarrow="block" endarrowwidth="wide" joinstyle="miter"/>
                        <o:lock v:ext="edit" shapetype="f"/>
                      </v:shape>
                      <v:group id="Group 112" o:spid="_x0000_s1292" style="position:absolute;left:21058;top:18498;width:25819;height:18339" coordorigin="21058,18497" coordsize="20746,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line id="Straight Connector 113" o:spid="_x0000_s1293" style="position:absolute;flip:x;visibility:visible;mso-wrap-style:square" from="21058,47478" to="41123,47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">
                          <v:stroke joinstyle="miter"/>
                          <o:lock v:ext="edit" shapetype="f"/>
                        </v:line>
                        <v:line id="Straight Connector 114" o:spid="_x0000_s1294" style="position:absolute;visibility:visible;mso-wrap-style:square" from="24546,18497" to="41805,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">
                          <v:stroke joinstyle="miter"/>
                          <o:lock v:ext="edit" shapetype="f"/>
                        </v:line>
                      </v:group>
                      <v:group id="Group 117" o:spid="_x0000_s1295" style="position:absolute;left:7713;top:2829;width:26019;height:14880" coordorigin="7713,2829" coordsize="2601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line id="Straight Connector 118" o:spid="_x0000_s1296" style="position:absolute;visibility:visible;mso-wrap-style:square" from="7713,2829" to="7713,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">
                          <v:stroke joinstyle="miter"/>
                          <o:lock v:ext="edit" shapetype="f"/>
                        </v:line>
                        <v:line id="Straight Connector 119" o:spid="_x0000_s1297" style="position:absolute;visibility:visible;mso-wrap-style:square" from="33732,2829" to="33732,1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">
                          <v:stroke joinstyle="miter"/>
                          <o:lock v:ext="edit" shapetype="f"/>
                        </v:line>
                      </v:group>
                      <v:group id="Group 120" o:spid="_x0000_s1298" style="position:absolute;left:12182;top:8495;width:16180;height:3081" coordorigin="7600,13501" coordsize="1618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line id="Straight Connector 121" o:spid="_x0000_s1299" style="position:absolute;visibility:visible;mso-wrap-style:square" from="7600,13501" to="760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">
                          <v:stroke joinstyle="miter"/>
                          <o:lock v:ext="edit" shapetype="f"/>
                        </v:line>
                        <v:line id="Straight Connector 122" o:spid="_x0000_s1300" style="position:absolute;visibility:visible;mso-wrap-style:square" from="23780,13501" to="23780,2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">
                          <v:stroke joinstyle="miter"/>
                          <o:lock v:ext="edit" shapetype="f"/>
                        </v:line>
                      </v:group>
                      <v:shape id="Straight Arrow Connector 123" o:spid="_x0000_s1301" type="#_x0000_t32" style="position:absolute;left:7681;top:3737;width:26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">
                        <v:stroke startarrow="block" startarrowwidth="wide" endarrow="block" endarrowwidth="wide" joinstyle="miter"/>
                        <o:lock v:ext="edit" shapetype="f"/>
                      </v:shape>
                      <v:shape id="Straight Arrow Connector 124" o:spid="_x0000_s1302" type="#_x0000_t32" style="position:absolute;left:12129;top:8353;width:16233;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">
                        <v:stroke startarrow="block" startarrowwidth="wide" endarrow="block" endarrowwidth="wide" joinstyle="miter"/>
                        <o:lock v:ext="edit" shapetype="f"/>
                      </v:shape>
                      <v:shape id="TextBox 125" o:spid="_x0000_s1303" type="#_x0000_t202" style="position:absolute;left:8741;width:24187;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" filled="f" stroked="f">
                        <v:textbox>
                          <w:txbxContent>
                            <w:p w14:paraId="3FA8A518" w14:textId="0F91E912" w:rsidR="00BA76CC" w:rsidRPr="00226E86" w:rsidRDefault="00BA76CC" w:rsidP="00C125C6">
                              <w:pPr>
                                <w:jc w:val="center"/>
                                <w:rPr>
                                  <w:rFonts w:asciiTheme="minorHAnsi" w:hAnsi="Calibri" w:cstheme="minorBidi"/>
                                  <w:color w:val="000000" w:themeColor="text1"/>
                                  <w:kern w:val="24"/>
                                  <w:sz w:val="16"/>
                                  <w:szCs w:val="16"/>
                                  <w:lang w:val="en-US"/>
                                </w:rPr>
                              </w:pPr>
                              <w:r w:rsidRPr="00226E86">
                                <w:rPr>
                                  <w:rFonts w:asciiTheme="minorHAnsi" w:hAnsi="Calibri" w:cstheme="minorBidi"/>
                                  <w:color w:val="000000" w:themeColor="text1"/>
                                  <w:kern w:val="24"/>
                                  <w:sz w:val="16"/>
                                  <w:szCs w:val="16"/>
                                  <w:lang w:val="en-US"/>
                                </w:rPr>
                                <w:t>Head Washer</w:t>
                              </w:r>
                              <w:r w:rsidR="00C125C6" w:rsidRPr="00C125C6">
                                <w:rPr>
                                  <w:rFonts w:asciiTheme="minorHAnsi" w:hAnsi="Calibri" w:cstheme="minorBidi"/>
                                  <w:color w:val="000000" w:themeColor="text1"/>
                                  <w:kern w:val="24"/>
                                  <w:sz w:val="16"/>
                                  <w:szCs w:val="16"/>
                                  <w:lang w:val="en-US"/>
                                </w:rPr>
                                <w:t xml:space="preserve"> </w:t>
                              </w:r>
                              <w:r w:rsidR="00C125C6">
                                <w:rPr>
                                  <w:rFonts w:asciiTheme="minorHAnsi" w:hAnsi="Calibri" w:cstheme="minorBidi"/>
                                  <w:color w:val="000000" w:themeColor="text1"/>
                                  <w:kern w:val="24"/>
                                  <w:sz w:val="16"/>
                                  <w:szCs w:val="16"/>
                                  <w:lang w:val="en-US"/>
                                </w:rPr>
                                <w:t>Diameter</w:t>
                              </w:r>
                            </w:p>
                          </w:txbxContent>
                        </v:textbox>
                      </v:shape>
                      <w10:anchorlock/>
                    </v:group>
                  </w:pict>
                </mc:Fallback>
              </mc:AlternateContent>
            </w:r>
          </w:p>
          <w:p w14:paraId="15E8C8D7" w14:textId="77777777" w:rsidR="00BA76CC" w:rsidRPr="00F54804" w:rsidRDefault="00BA76CC" w:rsidP="00C80DA6"/>
        </w:tc>
      </w:tr>
      <w:tr w:rsidR="00BA76CC" w:rsidRPr="00F54804" w14:paraId="6CA33974" w14:textId="77777777" w:rsidTr="00C80DA6">
        <w:trPr>
          <w:jc w:val="center"/>
        </w:trPr>
        <w:tc>
          <w:tcPr>
            <w:tcW w:w="4342" w:type="dxa"/>
          </w:tcPr>
          <w:p w14:paraId="6DDD4020" w14:textId="5A012A3F" w:rsidR="00BA76CC" w:rsidRPr="00226E86" w:rsidRDefault="00C125C6" w:rsidP="00C80DA6">
            <w:pPr>
              <w:jc w:val="center"/>
            </w:pPr>
            <w:r>
              <w:rPr>
                <w:lang w:eastAsia="en-GB"/>
              </w:rPr>
              <w:t xml:space="preserve">a) </w:t>
            </w:r>
            <w:r w:rsidR="00BA76CC" w:rsidRPr="0013175B">
              <w:rPr>
                <w:lang w:eastAsia="en-GB"/>
              </w:rPr>
              <w:t>Bolt Representation</w:t>
            </w:r>
          </w:p>
        </w:tc>
        <w:tc>
          <w:tcPr>
            <w:tcW w:w="4026" w:type="dxa"/>
          </w:tcPr>
          <w:p w14:paraId="5BF1F725" w14:textId="113B8887" w:rsidR="00BA76CC" w:rsidRDefault="00C125C6" w:rsidP="00C80DA6">
            <w:pPr>
              <w:jc w:val="center"/>
              <w:rPr>
                <w:b/>
                <w:i/>
              </w:rPr>
            </w:pPr>
            <w:r>
              <w:rPr>
                <w:lang w:eastAsia="en-GB"/>
              </w:rPr>
              <w:t xml:space="preserve">b) </w:t>
            </w:r>
            <w:r w:rsidR="00BA76CC" w:rsidRPr="0013175B">
              <w:rPr>
                <w:lang w:eastAsia="en-GB"/>
              </w:rPr>
              <w:t>Screw Representation</w:t>
            </w:r>
          </w:p>
        </w:tc>
      </w:tr>
    </w:tbl>
    <w:p w14:paraId="7EEC7F64" w14:textId="5A946E63" w:rsidR="00C80DA6" w:rsidRPr="0068368C" w:rsidRDefault="00C80DA6" w:rsidP="00C80DA6">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041220" w:rsidRPr="00041220">
        <w:rPr>
          <w:sz w:val="18"/>
          <w:szCs w:val="18"/>
        </w:rPr>
        <w:t>head washer</w:t>
      </w:r>
      <w:r w:rsidR="00CB47D1">
        <w:rPr>
          <w:sz w:val="18"/>
          <w:szCs w:val="18"/>
        </w:rPr>
        <w:t xml:space="preserve">  </w:t>
      </w:r>
      <w:r w:rsidRPr="00870F4B">
        <w:rPr>
          <w:sz w:val="18"/>
          <w:szCs w:val="18"/>
        </w:rPr>
        <w:br/>
      </w:r>
      <w:r>
        <w:rPr>
          <w:sz w:val="18"/>
          <w:szCs w:val="18"/>
        </w:rPr>
        <w:t>2</w:t>
      </w:r>
      <w:r w:rsidRPr="00870F4B">
        <w:rPr>
          <w:sz w:val="18"/>
          <w:szCs w:val="18"/>
        </w:rPr>
        <w:tab/>
      </w:r>
      <w:r w:rsidR="00041220" w:rsidRPr="00041220">
        <w:rPr>
          <w:sz w:val="18"/>
          <w:szCs w:val="18"/>
        </w:rPr>
        <w:t>head diameter</w:t>
      </w:r>
      <w:r w:rsidR="00CB47D1">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041220" w:rsidRPr="00041220">
        <w:rPr>
          <w:sz w:val="18"/>
          <w:szCs w:val="18"/>
        </w:rPr>
        <w:t>diameter</w:t>
      </w:r>
      <w:r w:rsidR="00CB47D1">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041220" w:rsidRPr="00041220">
        <w:rPr>
          <w:sz w:val="18"/>
          <w:szCs w:val="18"/>
        </w:rPr>
        <w:t>nut diameter</w:t>
      </w:r>
      <w:r w:rsidR="00CB47D1">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041220" w:rsidRPr="00041220">
        <w:rPr>
          <w:sz w:val="18"/>
          <w:szCs w:val="18"/>
        </w:rPr>
        <w:t>nut washer</w:t>
      </w:r>
      <w:r w:rsidR="00CB47D1">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sidR="00CB47D1">
        <w:rPr>
          <w:sz w:val="18"/>
          <w:szCs w:val="18"/>
        </w:rPr>
        <w:t xml:space="preserve"> </w:t>
      </w:r>
    </w:p>
    <w:p w14:paraId="7E776E71" w14:textId="2688E891" w:rsidR="00FC68DB" w:rsidRPr="00B76259" w:rsidRDefault="00FC68DB" w:rsidP="00BD52D7">
      <w:pPr>
        <w:pStyle w:val="Beschriftung"/>
      </w:pPr>
      <w:bookmarkStart w:id="763" w:name="_Ref157196538"/>
      <w:bookmarkStart w:id="764" w:name="_Toc413359630"/>
      <w:bookmarkStart w:id="765" w:name="_Toc3557097"/>
      <w:bookmarkStart w:id="766" w:name="_Toc34747348"/>
      <w:bookmarkStart w:id="767" w:name="_Toc76030541"/>
      <w:bookmarkStart w:id="768" w:name="_Toc94530827"/>
      <w:bookmarkStart w:id="769" w:name="_Toc101428224"/>
      <w:bookmarkStart w:id="770" w:name="_Toc159618861"/>
      <w:r w:rsidRPr="00B76259">
        <w:t xml:space="preserve">Figure </w:t>
      </w:r>
      <w:r w:rsidRPr="00B76259">
        <w:fldChar w:fldCharType="begin"/>
      </w:r>
      <w:r w:rsidRPr="00B76259">
        <w:instrText xml:space="preserve"> SEQ Figure \* ARABIC </w:instrText>
      </w:r>
      <w:r w:rsidRPr="00B76259">
        <w:fldChar w:fldCharType="separate"/>
      </w:r>
      <w:r w:rsidR="0012574E">
        <w:rPr>
          <w:noProof/>
        </w:rPr>
        <w:t>18</w:t>
      </w:r>
      <w:r w:rsidRPr="00B76259">
        <w:fldChar w:fldCharType="end"/>
      </w:r>
      <w:bookmarkEnd w:id="763"/>
      <w:r w:rsidR="0019077F" w:rsidRPr="00B76259">
        <w:t xml:space="preserve"> —</w:t>
      </w:r>
      <w:r w:rsidRPr="00B76259">
        <w:t xml:space="preserve"> Bolts and </w:t>
      </w:r>
      <w:r w:rsidR="005619B5">
        <w:t>s</w:t>
      </w:r>
      <w:r w:rsidRPr="00B76259">
        <w:t>crews</w:t>
      </w:r>
      <w:bookmarkEnd w:id="764"/>
      <w:bookmarkEnd w:id="765"/>
      <w:bookmarkEnd w:id="766"/>
      <w:bookmarkEnd w:id="767"/>
      <w:bookmarkEnd w:id="768"/>
      <w:bookmarkEnd w:id="769"/>
      <w:bookmarkEnd w:id="770"/>
      <w:r w:rsidR="005619B5">
        <w:t xml:space="preserve"> </w:t>
      </w:r>
    </w:p>
    <w:p w14:paraId="46D4F25E" w14:textId="17C846C8" w:rsidR="00FC68DB" w:rsidRPr="00B76259" w:rsidRDefault="00B76259" w:rsidP="00B76259">
      <w:pPr>
        <w:keepNext/>
        <w:keepLines/>
      </w:pPr>
      <w:r w:rsidRPr="00B76259">
        <w:lastRenderedPageBreak/>
        <w:fldChar w:fldCharType="begin"/>
      </w:r>
      <w:r w:rsidRPr="00B76259">
        <w:instrText xml:space="preserve"> REF _Ref401160020 \h </w:instrText>
      </w:r>
      <w:r>
        <w:instrText xml:space="preserve"> \* MERGEFORMAT </w:instrText>
      </w:r>
      <w:r w:rsidRPr="00B76259">
        <w:fldChar w:fldCharType="separate"/>
      </w:r>
      <w:r w:rsidR="0012574E" w:rsidRPr="00B76259">
        <w:t xml:space="preserve">Figure </w:t>
      </w:r>
      <w:r w:rsidR="0012574E">
        <w:rPr>
          <w:noProof/>
        </w:rPr>
        <w:t>19</w:t>
      </w:r>
      <w:r w:rsidRPr="00B76259">
        <w:fldChar w:fldCharType="end"/>
      </w:r>
      <w:r w:rsidRPr="00B76259">
        <w:t xml:space="preserve"> depicts Different Screw Forms: </w:t>
      </w:r>
    </w:p>
    <w:p w14:paraId="41040705" w14:textId="65C80487" w:rsidR="0035194C" w:rsidRPr="00B76259" w:rsidRDefault="00D860C8" w:rsidP="00B202D2">
      <w:pPr>
        <w:keepNext/>
        <w:jc w:val="center"/>
        <w:rPr>
          <w:sz w:val="18"/>
        </w:rPr>
      </w:pPr>
      <w:r w:rsidRPr="00B76259">
        <w:rPr>
          <w:noProof/>
        </w:rPr>
        <mc:AlternateContent>
          <mc:Choice Requires="wpg">
            <w:drawing>
              <wp:anchor distT="0" distB="0" distL="114300" distR="114300" simplePos="0" relativeHeight="251751936" behindDoc="0" locked="0" layoutInCell="1" allowOverlap="1" wp14:anchorId="17002789" wp14:editId="4043A89E">
                <wp:simplePos x="0" y="0"/>
                <wp:positionH relativeFrom="column">
                  <wp:posOffset>1174750</wp:posOffset>
                </wp:positionH>
                <wp:positionV relativeFrom="paragraph">
                  <wp:posOffset>156845</wp:posOffset>
                </wp:positionV>
                <wp:extent cx="3802380" cy="946150"/>
                <wp:effectExtent l="0" t="0" r="0" b="6350"/>
                <wp:wrapSquare wrapText="bothSides"/>
                <wp:docPr id="1515" name="Gruppieren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380" cy="946150"/>
                          <a:chOff x="15083" y="12117"/>
                          <a:chExt cx="6210000" cy="1533315"/>
                        </a:xfrm>
                      </wpg:grpSpPr>
                      <pic:pic xmlns:pic="http://schemas.openxmlformats.org/drawingml/2006/picture">
                        <pic:nvPicPr>
                          <pic:cNvPr id="1494" name="Grafik 1494"/>
                          <pic:cNvPicPr>
                            <a:picLocks noChangeAspect="1"/>
                          </pic:cNvPicPr>
                        </pic:nvPicPr>
                        <pic:blipFill>
                          <a:blip r:embed="rId81"/>
                          <a:stretch>
                            <a:fillRect/>
                          </a:stretch>
                        </pic:blipFill>
                        <pic:spPr>
                          <a:xfrm>
                            <a:off x="15083" y="39508"/>
                            <a:ext cx="6210000" cy="1505924"/>
                          </a:xfrm>
                          <a:prstGeom prst="rect">
                            <a:avLst/>
                          </a:prstGeom>
                        </pic:spPr>
                      </pic:pic>
                      <wps:wsp>
                        <wps:cNvPr id="1495" name="Rectangle 11"/>
                        <wps:cNvSpPr/>
                        <wps:spPr>
                          <a:xfrm>
                            <a:off x="367407" y="12117"/>
                            <a:ext cx="431423" cy="4414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wps:txbx>
                        <wps:bodyPr wrap="none" bIns="0" rtlCol="0" anchor="ctr"/>
                      </wps:wsp>
                      <wps:wsp>
                        <wps:cNvPr id="1496" name="Rectangle 12"/>
                        <wps:cNvSpPr/>
                        <wps:spPr>
                          <a:xfrm>
                            <a:off x="1402335" y="14221"/>
                            <a:ext cx="444905"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wps:txbx>
                        <wps:bodyPr wrap="none" bIns="0" rtlCol="0" anchor="ctr"/>
                      </wps:wsp>
                      <wps:wsp>
                        <wps:cNvPr id="1497" name="Rectangle 13"/>
                        <wps:cNvSpPr/>
                        <wps:spPr>
                          <a:xfrm>
                            <a:off x="2437349" y="14221"/>
                            <a:ext cx="421052"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wps:txbx>
                        <wps:bodyPr wrap="none" bIns="0" rtlCol="0" anchor="ctr"/>
                      </wps:wsp>
                      <wps:wsp>
                        <wps:cNvPr id="1498" name="Rectangle 14"/>
                        <wps:cNvSpPr/>
                        <wps:spPr>
                          <a:xfrm>
                            <a:off x="3482430" y="14221"/>
                            <a:ext cx="446979"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wps:txbx>
                        <wps:bodyPr wrap="none" bIns="0" rtlCol="0" anchor="ctr"/>
                      </wps:wsp>
                      <wps:wsp>
                        <wps:cNvPr id="1499" name="Rectangle 15"/>
                        <wps:cNvSpPr/>
                        <wps:spPr>
                          <a:xfrm>
                            <a:off x="4499023" y="14221"/>
                            <a:ext cx="431423" cy="440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wps:txbx>
                        <wps:bodyPr wrap="none" bIns="0" rtlCol="0" anchor="ctr"/>
                      </wps:wsp>
                      <wps:wsp>
                        <wps:cNvPr id="1500" name="Rectangle 16"/>
                        <wps:cNvSpPr/>
                        <wps:spPr>
                          <a:xfrm>
                            <a:off x="5561450" y="15475"/>
                            <a:ext cx="388903" cy="437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wps:txbx>
                        <wps:bodyPr wrap="none" bIns="0" rtlCol="0" anchor="ctr"/>
                      </wps:wsp>
                    </wpg:wgp>
                  </a:graphicData>
                </a:graphic>
                <wp14:sizeRelH relativeFrom="margin">
                  <wp14:pctWidth>0</wp14:pctWidth>
                </wp14:sizeRelH>
                <wp14:sizeRelV relativeFrom="margin">
                  <wp14:pctHeight>0</wp14:pctHeight>
                </wp14:sizeRelV>
              </wp:anchor>
            </w:drawing>
          </mc:Choice>
          <mc:Fallback>
            <w:pict>
              <v:group w14:anchorId="17002789" id="Gruppieren 1515" o:spid="_x0000_s1304" style="position:absolute;left:0;text-align:left;margin-left:92.5pt;margin-top:12.35pt;width:299.4pt;height:74.5pt;z-index:251751936;mso-position-horizontal-relative:text;mso-position-vertical-relative:text;mso-width-relative:margin;mso-height-relative:margin" coordorigin="150,121" coordsize="62100,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">
                <v:shape id="Grafik 1494" o:spid="_x0000_s1305" type="#_x0000_t75" style="position:absolute;left:150;top:395;width:62100;height:1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">
                  <v:imagedata r:id="rId82" o:title=""/>
                </v:shape>
                <v:rect id="Rectangle 11" o:spid="_x0000_s1306" style="position:absolute;left:3674;top:121;width:4314;height:44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" fillcolor="white [3212]" stroked="f" strokeweight="1pt">
                  <v:textbox inset=",,,0">
                    <w:txbxContent>
                      <w:p w14:paraId="1E9C9E7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a</w:t>
                        </w:r>
                      </w:p>
                    </w:txbxContent>
                  </v:textbox>
                </v:rect>
                <v:rect id="Rectangle 12" o:spid="_x0000_s1307" style="position:absolute;left:14023;top:142;width:4449;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" fillcolor="white [3212]" stroked="f" strokeweight="1pt">
                  <v:textbox inset=",,,0">
                    <w:txbxContent>
                      <w:p w14:paraId="79787892"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b</w:t>
                        </w:r>
                      </w:p>
                    </w:txbxContent>
                  </v:textbox>
                </v:rect>
                <v:rect id="Rectangle 13" o:spid="_x0000_s1308" style="position:absolute;left:24373;top:142;width:4211;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" fillcolor="white [3212]" stroked="f" strokeweight="1pt">
                  <v:textbox inset=",,,0">
                    <w:txbxContent>
                      <w:p w14:paraId="1DB67978"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c</w:t>
                        </w:r>
                      </w:p>
                    </w:txbxContent>
                  </v:textbox>
                </v:rect>
                <v:rect id="Rectangle 14" o:spid="_x0000_s1309" style="position:absolute;left:34824;top:142;width:4470;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" fillcolor="white [3212]" stroked="f" strokeweight="1pt">
                  <v:textbox inset=",,,0">
                    <w:txbxContent>
                      <w:p w14:paraId="7C5EB0F4"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d</w:t>
                        </w:r>
                      </w:p>
                    </w:txbxContent>
                  </v:textbox>
                </v:rect>
                <v:rect id="Rectangle 15" o:spid="_x0000_s1310" style="position:absolute;left:44990;top:142;width:4314;height:440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" fillcolor="white [3212]" stroked="f" strokeweight="1pt">
                  <v:textbox inset=",,,0">
                    <w:txbxContent>
                      <w:p w14:paraId="57B781F7"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e</w:t>
                        </w:r>
                      </w:p>
                    </w:txbxContent>
                  </v:textbox>
                </v:rect>
                <v:rect id="Rectangle 16" o:spid="_x0000_s1311" style="position:absolute;left:55614;top:154;width:3889;height:43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" fillcolor="white [3212]" stroked="f" strokeweight="1pt">
                  <v:textbox inset=",,,0">
                    <w:txbxContent>
                      <w:p w14:paraId="3601CE5A" w14:textId="77777777" w:rsidR="0035194C" w:rsidRPr="000F6CE2" w:rsidRDefault="0035194C" w:rsidP="0035194C">
                        <w:pPr>
                          <w:jc w:val="center"/>
                          <w:rPr>
                            <w:rFonts w:cstheme="minorBidi"/>
                            <w:color w:val="000000" w:themeColor="text1"/>
                            <w:kern w:val="24"/>
                          </w:rPr>
                        </w:pPr>
                        <w:r w:rsidRPr="000F6CE2">
                          <w:rPr>
                            <w:rFonts w:cstheme="minorBidi"/>
                            <w:color w:val="000000" w:themeColor="text1"/>
                            <w:kern w:val="24"/>
                          </w:rPr>
                          <w:t>f</w:t>
                        </w:r>
                      </w:p>
                    </w:txbxContent>
                  </v:textbox>
                </v:rect>
                <w10:wrap type="square"/>
              </v:group>
            </w:pict>
          </mc:Fallback>
        </mc:AlternateContent>
      </w:r>
    </w:p>
    <w:tbl>
      <w:tblPr>
        <w:tblW w:w="0" w:type="auto"/>
        <w:jc w:val="center"/>
        <w:tblLook w:val="04A0" w:firstRow="1" w:lastRow="0" w:firstColumn="1" w:lastColumn="0" w:noHBand="0" w:noVBand="1"/>
      </w:tblPr>
      <w:tblGrid>
        <w:gridCol w:w="1015"/>
        <w:gridCol w:w="1016"/>
        <w:gridCol w:w="1016"/>
        <w:gridCol w:w="1016"/>
        <w:gridCol w:w="1050"/>
        <w:gridCol w:w="1077"/>
      </w:tblGrid>
      <w:tr w:rsidR="002D3037" w:rsidRPr="00C07870" w14:paraId="7C63C094" w14:textId="77777777" w:rsidTr="00C07870">
        <w:trPr>
          <w:jc w:val="center"/>
        </w:trPr>
        <w:tc>
          <w:tcPr>
            <w:tcW w:w="1015" w:type="dxa"/>
          </w:tcPr>
          <w:p w14:paraId="52E4AC84" w14:textId="77777777" w:rsidR="00FC68DB" w:rsidRPr="00C07870" w:rsidRDefault="00FC68DB" w:rsidP="00B202D2">
            <w:pPr>
              <w:keepNext/>
              <w:jc w:val="center"/>
              <w:rPr>
                <w:b/>
                <w:bCs/>
                <w:sz w:val="14"/>
                <w:szCs w:val="16"/>
              </w:rPr>
            </w:pPr>
            <w:r w:rsidRPr="00C07870">
              <w:rPr>
                <w:b/>
                <w:bCs/>
                <w:sz w:val="14"/>
                <w:szCs w:val="16"/>
              </w:rPr>
              <w:t>Button head</w:t>
            </w:r>
          </w:p>
        </w:tc>
        <w:tc>
          <w:tcPr>
            <w:tcW w:w="1016" w:type="dxa"/>
          </w:tcPr>
          <w:p w14:paraId="29BB2549" w14:textId="77777777" w:rsidR="00FC68DB" w:rsidRPr="00C07870" w:rsidRDefault="00FC68DB" w:rsidP="00B202D2">
            <w:pPr>
              <w:keepNext/>
              <w:jc w:val="center"/>
              <w:rPr>
                <w:b/>
                <w:bCs/>
                <w:sz w:val="14"/>
                <w:szCs w:val="16"/>
              </w:rPr>
            </w:pPr>
            <w:r w:rsidRPr="00C07870">
              <w:rPr>
                <w:b/>
                <w:bCs/>
                <w:sz w:val="14"/>
                <w:szCs w:val="16"/>
              </w:rPr>
              <w:t>Pan head</w:t>
            </w:r>
          </w:p>
        </w:tc>
        <w:tc>
          <w:tcPr>
            <w:tcW w:w="1016" w:type="dxa"/>
          </w:tcPr>
          <w:p w14:paraId="0B92397D" w14:textId="77777777" w:rsidR="00FC68DB" w:rsidRPr="00C07870" w:rsidRDefault="00FC68DB" w:rsidP="00B202D2">
            <w:pPr>
              <w:keepNext/>
              <w:jc w:val="center"/>
              <w:rPr>
                <w:b/>
                <w:bCs/>
                <w:sz w:val="14"/>
                <w:szCs w:val="16"/>
              </w:rPr>
            </w:pPr>
            <w:r w:rsidRPr="00C07870">
              <w:rPr>
                <w:b/>
                <w:bCs/>
                <w:sz w:val="14"/>
                <w:szCs w:val="16"/>
              </w:rPr>
              <w:t>Round head</w:t>
            </w:r>
          </w:p>
        </w:tc>
        <w:tc>
          <w:tcPr>
            <w:tcW w:w="1016" w:type="dxa"/>
          </w:tcPr>
          <w:p w14:paraId="03B42D55" w14:textId="67D52CE3" w:rsidR="00FC68DB" w:rsidRPr="00C07870" w:rsidRDefault="00FC68DB" w:rsidP="00B202D2">
            <w:pPr>
              <w:keepNext/>
              <w:jc w:val="center"/>
              <w:rPr>
                <w:b/>
                <w:bCs/>
                <w:sz w:val="14"/>
                <w:szCs w:val="16"/>
              </w:rPr>
            </w:pPr>
            <w:r w:rsidRPr="00C07870">
              <w:rPr>
                <w:b/>
                <w:bCs/>
                <w:sz w:val="14"/>
                <w:szCs w:val="16"/>
              </w:rPr>
              <w:t>Truss head</w:t>
            </w:r>
          </w:p>
        </w:tc>
        <w:tc>
          <w:tcPr>
            <w:tcW w:w="1050" w:type="dxa"/>
          </w:tcPr>
          <w:p w14:paraId="323BBCD8" w14:textId="77777777" w:rsidR="00FC68DB" w:rsidRPr="00C07870" w:rsidRDefault="00FC68DB" w:rsidP="00B202D2">
            <w:pPr>
              <w:keepNext/>
              <w:jc w:val="center"/>
              <w:rPr>
                <w:b/>
                <w:bCs/>
                <w:sz w:val="14"/>
                <w:szCs w:val="16"/>
              </w:rPr>
            </w:pPr>
            <w:r w:rsidRPr="00C07870">
              <w:rPr>
                <w:b/>
                <w:bCs/>
                <w:sz w:val="14"/>
                <w:szCs w:val="16"/>
              </w:rPr>
              <w:t>Countersunk</w:t>
            </w:r>
          </w:p>
        </w:tc>
        <w:tc>
          <w:tcPr>
            <w:tcW w:w="1077" w:type="dxa"/>
          </w:tcPr>
          <w:p w14:paraId="38C86F54" w14:textId="77777777" w:rsidR="00FC68DB" w:rsidRPr="00C07870" w:rsidRDefault="00FC68DB" w:rsidP="00B202D2">
            <w:pPr>
              <w:keepNext/>
              <w:jc w:val="center"/>
              <w:rPr>
                <w:b/>
                <w:bCs/>
                <w:sz w:val="14"/>
                <w:szCs w:val="16"/>
              </w:rPr>
            </w:pPr>
            <w:r w:rsidRPr="00C07870">
              <w:rPr>
                <w:b/>
                <w:bCs/>
                <w:sz w:val="14"/>
                <w:szCs w:val="16"/>
              </w:rPr>
              <w:t>Countersunk (oval) Raised</w:t>
            </w:r>
          </w:p>
        </w:tc>
      </w:tr>
    </w:tbl>
    <w:p w14:paraId="19DFF085" w14:textId="172E6C19" w:rsidR="00FC68DB" w:rsidRDefault="00FC68DB" w:rsidP="0035194C">
      <w:pPr>
        <w:keepNext/>
        <w:jc w:val="center"/>
        <w:rPr>
          <w:sz w:val="18"/>
        </w:rPr>
      </w:pPr>
      <w:r w:rsidRPr="00B76259">
        <w:rPr>
          <w:sz w:val="18"/>
        </w:rPr>
        <w:t>Source of image</w:t>
      </w:r>
      <w:r w:rsidR="00233B6C" w:rsidRPr="00B76259">
        <w:rPr>
          <w:sz w:val="18"/>
        </w:rPr>
        <w:t>: Wikimedia Commons</w:t>
      </w:r>
      <w:r w:rsidR="00CE73EE" w:rsidRPr="00B76259">
        <w:rPr>
          <w:sz w:val="18"/>
        </w:rPr>
        <w:t>, 2007-07-24</w:t>
      </w:r>
      <w:r w:rsidR="00233B6C" w:rsidRPr="00B76259">
        <w:rPr>
          <w:sz w:val="18"/>
        </w:rPr>
        <w:t>.</w:t>
      </w:r>
      <w:r w:rsidR="00CE73EE" w:rsidRPr="00B76259">
        <w:rPr>
          <w:sz w:val="18"/>
        </w:rPr>
        <w:t xml:space="preserve"> </w:t>
      </w:r>
      <w:r w:rsidR="00CE73EE" w:rsidRPr="00B76259">
        <w:rPr>
          <w:sz w:val="18"/>
        </w:rPr>
        <w:br/>
        <w:t xml:space="preserve">Vectorized version by Sakurambo, CC BY-SA 3.0, </w:t>
      </w:r>
      <w:hyperlink r:id="rId83" w:history="1">
        <w:r w:rsidR="00CE73EE" w:rsidRPr="00B76259">
          <w:rPr>
            <w:rStyle w:val="Hyperlink"/>
            <w:sz w:val="18"/>
          </w:rPr>
          <w:t>http://creativecommons.org/licenses/by-sa/3.0/</w:t>
        </w:r>
      </w:hyperlink>
      <w:r w:rsidRPr="00B76259">
        <w:rPr>
          <w:sz w:val="18"/>
        </w:rPr>
        <w:t>.</w:t>
      </w:r>
      <w:r w:rsidR="00CE73EE" w:rsidRPr="00B76259">
        <w:rPr>
          <w:sz w:val="18"/>
        </w:rPr>
        <w:t xml:space="preserve"> </w:t>
      </w:r>
    </w:p>
    <w:p w14:paraId="3F1AD072" w14:textId="5408308E" w:rsidR="00FC68DB" w:rsidRPr="00B76259" w:rsidRDefault="00FC68DB" w:rsidP="00BD52D7">
      <w:pPr>
        <w:pStyle w:val="Beschriftung"/>
      </w:pPr>
      <w:bookmarkStart w:id="771" w:name="_Ref401160020"/>
      <w:bookmarkStart w:id="772" w:name="_Toc413359631"/>
      <w:bookmarkStart w:id="773" w:name="_Toc3557098"/>
      <w:bookmarkStart w:id="774" w:name="_Toc34747349"/>
      <w:bookmarkStart w:id="775" w:name="_Toc76030542"/>
      <w:bookmarkStart w:id="776" w:name="_Toc94530828"/>
      <w:bookmarkStart w:id="777" w:name="_Toc101428225"/>
      <w:bookmarkStart w:id="778" w:name="_Toc159618862"/>
      <w:r w:rsidRPr="00B76259">
        <w:t xml:space="preserve">Figure </w:t>
      </w:r>
      <w:r w:rsidRPr="00B76259">
        <w:fldChar w:fldCharType="begin"/>
      </w:r>
      <w:r w:rsidRPr="00B76259">
        <w:instrText xml:space="preserve"> SEQ Figure \* ARABIC </w:instrText>
      </w:r>
      <w:r w:rsidRPr="00B76259">
        <w:fldChar w:fldCharType="separate"/>
      </w:r>
      <w:r w:rsidR="0012574E">
        <w:rPr>
          <w:noProof/>
        </w:rPr>
        <w:t>19</w:t>
      </w:r>
      <w:r w:rsidRPr="00B76259">
        <w:fldChar w:fldCharType="end"/>
      </w:r>
      <w:bookmarkEnd w:id="771"/>
      <w:r w:rsidR="0019077F" w:rsidRPr="00B76259">
        <w:t xml:space="preserve"> —</w:t>
      </w:r>
      <w:r w:rsidRPr="00B76259">
        <w:t xml:space="preserve"> Different </w:t>
      </w:r>
      <w:r w:rsidR="005619B5">
        <w:t>s</w:t>
      </w:r>
      <w:r w:rsidRPr="00B76259">
        <w:t xml:space="preserve">crew </w:t>
      </w:r>
      <w:r w:rsidR="005619B5">
        <w:t>f</w:t>
      </w:r>
      <w:r w:rsidRPr="00B76259">
        <w:t>orms</w:t>
      </w:r>
      <w:bookmarkEnd w:id="772"/>
      <w:bookmarkEnd w:id="773"/>
      <w:bookmarkEnd w:id="774"/>
      <w:bookmarkEnd w:id="775"/>
      <w:bookmarkEnd w:id="776"/>
      <w:bookmarkEnd w:id="777"/>
      <w:bookmarkEnd w:id="778"/>
      <w:r w:rsidR="00B76259" w:rsidRPr="00B76259">
        <w:t xml:space="preserve"> </w:t>
      </w:r>
    </w:p>
    <w:p w14:paraId="33F22C19" w14:textId="5E55D55D" w:rsidR="00B76259" w:rsidRPr="00B76259" w:rsidRDefault="00B76259" w:rsidP="00B76259">
      <w:pPr>
        <w:keepNext/>
        <w:keepLines/>
      </w:pPr>
      <w:r>
        <w:fldChar w:fldCharType="begin"/>
      </w:r>
      <w:r>
        <w:instrText xml:space="preserve"> REF _Ref156932811 \h </w:instrText>
      </w:r>
      <w:r>
        <w:fldChar w:fldCharType="separate"/>
      </w:r>
      <w:r w:rsidR="0012574E" w:rsidRPr="00F54804">
        <w:t xml:space="preserve">Figure </w:t>
      </w:r>
      <w:r w:rsidR="0012574E">
        <w:rPr>
          <w:noProof/>
        </w:rPr>
        <w:t>20</w:t>
      </w:r>
      <w:r>
        <w:fldChar w:fldCharType="end"/>
      </w:r>
      <w:r>
        <w:t xml:space="preserve"> explains the d</w:t>
      </w:r>
      <w:r w:rsidRPr="00B76259">
        <w:t xml:space="preserve">efinition of </w:t>
      </w:r>
      <w:r>
        <w:t>l</w:t>
      </w:r>
      <w:r w:rsidRPr="00B76259">
        <w:t xml:space="preserve">ength and </w:t>
      </w:r>
      <w:r>
        <w:t>h</w:t>
      </w:r>
      <w:r w:rsidRPr="00B76259">
        <w:t xml:space="preserve">ead </w:t>
      </w:r>
      <w:r>
        <w:t>s</w:t>
      </w:r>
      <w:r w:rsidRPr="00B76259">
        <w:t>izes</w:t>
      </w:r>
      <w:r>
        <w:t xml:space="preserve">: </w:t>
      </w:r>
    </w:p>
    <w:p w14:paraId="32A1F714" w14:textId="77777777" w:rsidR="007F6AE6" w:rsidRDefault="00D860C8" w:rsidP="007F6AE6">
      <w:pPr>
        <w:keepNext/>
        <w:autoSpaceDE w:val="0"/>
        <w:autoSpaceDN w:val="0"/>
        <w:adjustRightInd w:val="0"/>
        <w:jc w:val="center"/>
        <w:rPr>
          <w:rFonts w:cs="Calibri"/>
          <w:lang w:eastAsia="en-GB"/>
        </w:rPr>
      </w:pPr>
      <w:r>
        <w:rPr>
          <w:noProof/>
        </w:rPr>
        <mc:AlternateContent>
          <mc:Choice Requires="wpg">
            <w:drawing>
              <wp:inline distT="0" distB="0" distL="0" distR="0" wp14:anchorId="62F6794C" wp14:editId="387C23CB">
                <wp:extent cx="4243030" cy="2790145"/>
                <wp:effectExtent l="0" t="0" r="5715" b="0"/>
                <wp:docPr id="2230" name="Gruppieren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030" cy="2790145"/>
                          <a:chOff x="-3232" y="-7680"/>
                          <a:chExt cx="93464" cy="61482"/>
                        </a:xfrm>
                      </wpg:grpSpPr>
                      <wps:wsp>
                        <wps:cNvPr id="2231" name="Straight Connector 22"/>
                        <wps:cNvCnPr>
                          <a:cxnSpLocks/>
                        </wps:cNvCnPr>
                        <wps:spPr bwMode="auto">
                          <a:xfrm>
                            <a:off x="2450" y="15236"/>
                            <a:ext cx="8595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2" name="Straight Connector 28"/>
                        <wps:cNvCnPr>
                          <a:cxnSpLocks/>
                        </wps:cNvCnPr>
                        <wps:spPr bwMode="auto">
                          <a:xfrm flipH="1">
                            <a:off x="2450" y="18412"/>
                            <a:ext cx="43436" cy="75"/>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3" name="Freeform: Shape 17"/>
                        <wps:cNvSpPr>
                          <a:spLocks/>
                        </wps:cNvSpPr>
                        <wps:spPr bwMode="auto">
                          <a:xfrm flipV="1">
                            <a:off x="6964" y="15280"/>
                            <a:ext cx="18863" cy="24774"/>
                          </a:xfrm>
                          <a:custGeom>
                            <a:avLst/>
                            <a:gdLst>
                              <a:gd name="T0" fmla="*/ 0 w 1886310"/>
                              <a:gd name="T1" fmla="*/ 2477430 h 2477430"/>
                              <a:gd name="T2" fmla="*/ 530736 w 1886310"/>
                              <a:gd name="T3" fmla="*/ 2477430 h 2477430"/>
                              <a:gd name="T4" fmla="*/ 1299530 w 1886310"/>
                              <a:gd name="T5" fmla="*/ 2477430 h 2477430"/>
                              <a:gd name="T6" fmla="*/ 1886310 w 1886310"/>
                              <a:gd name="T7" fmla="*/ 2477430 h 2477430"/>
                              <a:gd name="T8" fmla="*/ 1299530 w 1886310"/>
                              <a:gd name="T9" fmla="*/ 2159770 h 2477430"/>
                              <a:gd name="T10" fmla="*/ 1299530 w 1886310"/>
                              <a:gd name="T11" fmla="*/ 258408 h 2477430"/>
                              <a:gd name="T12" fmla="*/ 910443 w 1886310"/>
                              <a:gd name="T13" fmla="*/ 0 h 2477430"/>
                              <a:gd name="T14" fmla="*/ 530736 w 1886310"/>
                              <a:gd name="T15" fmla="*/ 258408 h 2477430"/>
                              <a:gd name="T16" fmla="*/ 530736 w 1886310"/>
                              <a:gd name="T17" fmla="*/ 2183014 h 247743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886310" h="2477430">
                                <a:moveTo>
                                  <a:pt x="0" y="2477430"/>
                                </a:moveTo>
                                <a:lnTo>
                                  <a:pt x="530736" y="2477430"/>
                                </a:lnTo>
                                <a:lnTo>
                                  <a:pt x="1299530" y="2477430"/>
                                </a:lnTo>
                                <a:lnTo>
                                  <a:pt x="1886310" y="2477430"/>
                                </a:lnTo>
                                <a:lnTo>
                                  <a:pt x="1299530" y="2159770"/>
                                </a:lnTo>
                                <a:lnTo>
                                  <a:pt x="1299530" y="258408"/>
                                </a:lnTo>
                                <a:lnTo>
                                  <a:pt x="910443" y="0"/>
                                </a:lnTo>
                                <a:lnTo>
                                  <a:pt x="530736" y="258408"/>
                                </a:lnTo>
                                <a:lnTo>
                                  <a:pt x="530736" y="2183014"/>
                                </a:lnTo>
                                <a:lnTo>
                                  <a:pt x="0" y="247743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4" name="Freeform: Shape 19"/>
                        <wps:cNvSpPr>
                          <a:spLocks/>
                        </wps:cNvSpPr>
                        <wps:spPr bwMode="auto">
                          <a:xfrm rot="10800000">
                            <a:off x="60162" y="10155"/>
                            <a:ext cx="17221" cy="29855"/>
                          </a:xfrm>
                          <a:custGeom>
                            <a:avLst/>
                            <a:gdLst>
                              <a:gd name="T0" fmla="*/ 860062 w 1722085"/>
                              <a:gd name="T1" fmla="*/ 2985466 h 2985466"/>
                              <a:gd name="T2" fmla="*/ 580301 w 1722085"/>
                              <a:gd name="T3" fmla="*/ 2957496 h 2985466"/>
                              <a:gd name="T4" fmla="*/ 12 w 1722085"/>
                              <a:gd name="T5" fmla="*/ 2470868 h 2985466"/>
                              <a:gd name="T6" fmla="*/ 451312 w 1722085"/>
                              <a:gd name="T7" fmla="*/ 2472317 h 2985466"/>
                              <a:gd name="T8" fmla="*/ 451312 w 1722085"/>
                              <a:gd name="T9" fmla="*/ 258408 h 2985466"/>
                              <a:gd name="T10" fmla="*/ 840399 w 1722085"/>
                              <a:gd name="T11" fmla="*/ 0 h 2985466"/>
                              <a:gd name="T12" fmla="*/ 1220106 w 1722085"/>
                              <a:gd name="T13" fmla="*/ 258408 h 2985466"/>
                              <a:gd name="T14" fmla="*/ 1220106 w 1722085"/>
                              <a:gd name="T15" fmla="*/ 2473632 h 2985466"/>
                              <a:gd name="T16" fmla="*/ 1722085 w 1722085"/>
                              <a:gd name="T17" fmla="*/ 2473632 h 2985466"/>
                              <a:gd name="T18" fmla="*/ 1139929 w 1722085"/>
                              <a:gd name="T19" fmla="*/ 2957875 h 2985466"/>
                              <a:gd name="T20" fmla="*/ 860062 w 1722085"/>
                              <a:gd name="T21" fmla="*/ 2985466 h 298546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22085" h="2985466">
                                <a:moveTo>
                                  <a:pt x="860062" y="2985466"/>
                                </a:moveTo>
                                <a:cubicBezTo>
                                  <a:pt x="765489" y="2985402"/>
                                  <a:pt x="670935" y="2976078"/>
                                  <a:pt x="580301" y="2957496"/>
                                </a:cubicBezTo>
                                <a:cubicBezTo>
                                  <a:pt x="231423" y="2885970"/>
                                  <a:pt x="-1981" y="2690238"/>
                                  <a:pt x="12" y="2470868"/>
                                </a:cubicBezTo>
                                <a:lnTo>
                                  <a:pt x="451312" y="2472317"/>
                                </a:lnTo>
                                <a:lnTo>
                                  <a:pt x="451312" y="258408"/>
                                </a:lnTo>
                                <a:lnTo>
                                  <a:pt x="840399" y="0"/>
                                </a:lnTo>
                                <a:lnTo>
                                  <a:pt x="1220106" y="258408"/>
                                </a:lnTo>
                                <a:lnTo>
                                  <a:pt x="1220106" y="2473632"/>
                                </a:lnTo>
                                <a:lnTo>
                                  <a:pt x="1722085" y="2473632"/>
                                </a:lnTo>
                                <a:cubicBezTo>
                                  <a:pt x="1722085" y="2692417"/>
                                  <a:pt x="1488145" y="2887011"/>
                                  <a:pt x="1139929" y="2957875"/>
                                </a:cubicBezTo>
                                <a:cubicBezTo>
                                  <a:pt x="1049224" y="2976334"/>
                                  <a:pt x="954634" y="2985530"/>
                                  <a:pt x="860062"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5" name="Freeform: Shape 18"/>
                        <wps:cNvSpPr>
                          <a:spLocks/>
                        </wps:cNvSpPr>
                        <wps:spPr bwMode="auto">
                          <a:xfrm rot="10800000">
                            <a:off x="32890" y="10155"/>
                            <a:ext cx="18863" cy="29855"/>
                          </a:xfrm>
                          <a:custGeom>
                            <a:avLst/>
                            <a:gdLst>
                              <a:gd name="T0" fmla="*/ 934056 w 1886310"/>
                              <a:gd name="T1" fmla="*/ 2985466 h 2985466"/>
                              <a:gd name="T2" fmla="*/ 651718 w 1886310"/>
                              <a:gd name="T3" fmla="*/ 2961375 h 2985466"/>
                              <a:gd name="T4" fmla="*/ 11333 w 1886310"/>
                              <a:gd name="T5" fmla="*/ 2552760 h 2985466"/>
                              <a:gd name="T6" fmla="*/ 1027 w 1886310"/>
                              <a:gd name="T7" fmla="*/ 2477430 h 2985466"/>
                              <a:gd name="T8" fmla="*/ 0 w 1886310"/>
                              <a:gd name="T9" fmla="*/ 2477430 h 2985466"/>
                              <a:gd name="T10" fmla="*/ 957 w 1886310"/>
                              <a:gd name="T11" fmla="*/ 2476912 h 2985466"/>
                              <a:gd name="T12" fmla="*/ 16 w 1886310"/>
                              <a:gd name="T13" fmla="*/ 2470039 h 2985466"/>
                              <a:gd name="T14" fmla="*/ 13572 w 1886310"/>
                              <a:gd name="T15" fmla="*/ 2470083 h 2985466"/>
                              <a:gd name="T16" fmla="*/ 586780 w 1886310"/>
                              <a:gd name="T17" fmla="*/ 2159770 h 2985466"/>
                              <a:gd name="T18" fmla="*/ 586780 w 1886310"/>
                              <a:gd name="T19" fmla="*/ 258408 h 2985466"/>
                              <a:gd name="T20" fmla="*/ 975867 w 1886310"/>
                              <a:gd name="T21" fmla="*/ 0 h 2985466"/>
                              <a:gd name="T22" fmla="*/ 1355574 w 1886310"/>
                              <a:gd name="T23" fmla="*/ 258408 h 2985466"/>
                              <a:gd name="T24" fmla="*/ 1355574 w 1886310"/>
                              <a:gd name="T25" fmla="*/ 2183014 h 2985466"/>
                              <a:gd name="T26" fmla="*/ 1886310 w 1886310"/>
                              <a:gd name="T27" fmla="*/ 2477430 h 2985466"/>
                              <a:gd name="T28" fmla="*/ 1869460 w 1886310"/>
                              <a:gd name="T29" fmla="*/ 2477430 h 2985466"/>
                              <a:gd name="T30" fmla="*/ 1857979 w 1886310"/>
                              <a:gd name="T31" fmla="*/ 2555472 h 2985466"/>
                              <a:gd name="T32" fmla="*/ 1216487 w 1886310"/>
                              <a:gd name="T33" fmla="*/ 2961705 h 2985466"/>
                              <a:gd name="T34" fmla="*/ 934056 w 1886310"/>
                              <a:gd name="T35" fmla="*/ 2985466 h 298546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886310" h="2985466">
                                <a:moveTo>
                                  <a:pt x="934056" y="2985466"/>
                                </a:moveTo>
                                <a:cubicBezTo>
                                  <a:pt x="838803" y="2985411"/>
                                  <a:pt x="743565" y="2977380"/>
                                  <a:pt x="651718" y="2961375"/>
                                </a:cubicBezTo>
                                <a:cubicBezTo>
                                  <a:pt x="310432" y="2901906"/>
                                  <a:pt x="65602" y="2742051"/>
                                  <a:pt x="11333" y="2552760"/>
                                </a:cubicBezTo>
                                <a:lnTo>
                                  <a:pt x="1027" y="2477430"/>
                                </a:lnTo>
                                <a:lnTo>
                                  <a:pt x="0" y="2477430"/>
                                </a:lnTo>
                                <a:lnTo>
                                  <a:pt x="957" y="2476912"/>
                                </a:lnTo>
                                <a:lnTo>
                                  <a:pt x="16" y="2470039"/>
                                </a:lnTo>
                                <a:lnTo>
                                  <a:pt x="13572" y="2470083"/>
                                </a:lnTo>
                                <a:lnTo>
                                  <a:pt x="586780" y="2159770"/>
                                </a:lnTo>
                                <a:lnTo>
                                  <a:pt x="586780" y="258408"/>
                                </a:lnTo>
                                <a:lnTo>
                                  <a:pt x="975867" y="0"/>
                                </a:lnTo>
                                <a:lnTo>
                                  <a:pt x="1355574" y="258408"/>
                                </a:lnTo>
                                <a:lnTo>
                                  <a:pt x="1355574" y="2183014"/>
                                </a:lnTo>
                                <a:lnTo>
                                  <a:pt x="1886310" y="2477430"/>
                                </a:lnTo>
                                <a:lnTo>
                                  <a:pt x="1869460" y="2477430"/>
                                </a:lnTo>
                                <a:lnTo>
                                  <a:pt x="1857979" y="2555472"/>
                                </a:lnTo>
                                <a:cubicBezTo>
                                  <a:pt x="1802026" y="2744037"/>
                                  <a:pt x="1556932" y="2902820"/>
                                  <a:pt x="1216487" y="2961705"/>
                                </a:cubicBezTo>
                                <a:cubicBezTo>
                                  <a:pt x="1124578" y="2977602"/>
                                  <a:pt x="1029309" y="2985522"/>
                                  <a:pt x="934056" y="2985466"/>
                                </a:cubicBez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36" name="Straight Connector 21"/>
                        <wps:cNvCnPr>
                          <a:cxnSpLocks/>
                        </wps:cNvCnPr>
                        <wps:spPr bwMode="auto">
                          <a:xfrm flipH="1">
                            <a:off x="16510" y="40112"/>
                            <a:ext cx="71897"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37" name="TextBox 23"/>
                        <wps:cNvSpPr txBox="1">
                          <a:spLocks noChangeArrowheads="1"/>
                        </wps:cNvSpPr>
                        <wps:spPr bwMode="auto">
                          <a:xfrm rot="16200000">
                            <a:off x="74668" y="23952"/>
                            <a:ext cx="14804" cy="10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wps:txbx>
                        <wps:bodyPr rot="0" vert="horz" wrap="none" lIns="0" tIns="45720" rIns="0" bIns="45720" anchor="t" anchorCtr="0" upright="1">
                          <a:noAutofit/>
                        </wps:bodyPr>
                      </wps:wsp>
                      <wps:wsp>
                        <wps:cNvPr id="2238" name="Straight Arrow Connector 24"/>
                        <wps:cNvCnPr>
                          <a:cxnSpLocks/>
                        </wps:cNvCnPr>
                        <wps:spPr bwMode="auto">
                          <a:xfrm flipV="1">
                            <a:off x="87132" y="15163"/>
                            <a:ext cx="0" cy="24775"/>
                          </a:xfrm>
                          <a:prstGeom prst="straightConnector1">
                            <a:avLst/>
                          </a:prstGeom>
                          <a:noFill/>
                          <a:ln w="1270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39" name="Straight Connector 29"/>
                        <wps:cNvCnPr>
                          <a:cxnSpLocks/>
                        </wps:cNvCnPr>
                        <wps:spPr bwMode="auto">
                          <a:xfrm flipH="1">
                            <a:off x="34281" y="10010"/>
                            <a:ext cx="48114" cy="87"/>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4" name="Straight Arrow Connector 33"/>
                        <wps:cNvCnPr>
                          <a:cxnSpLocks/>
                        </wps:cNvCnPr>
                        <wps:spPr bwMode="auto">
                          <a:xfrm flipV="1">
                            <a:off x="3168" y="1847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5" name="Straight Arrow Connector 35"/>
                        <wps:cNvCnPr>
                          <a:cxnSpLocks/>
                        </wps:cNvCnPr>
                        <wps:spPr bwMode="auto">
                          <a:xfrm>
                            <a:off x="3168" y="6072"/>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6" name="TextBox 38"/>
                        <wps:cNvSpPr txBox="1">
                          <a:spLocks noChangeArrowheads="1"/>
                        </wps:cNvSpPr>
                        <wps:spPr bwMode="auto">
                          <a:xfrm rot="16200000">
                            <a:off x="-4708" y="4290"/>
                            <a:ext cx="11343" cy="8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wps:txbx>
                        <wps:bodyPr rot="0" vert="horz" wrap="square" lIns="91440" tIns="45720" rIns="91440" bIns="45720" anchor="t" anchorCtr="0" upright="1">
                          <a:noAutofit/>
                        </wps:bodyPr>
                      </wps:wsp>
                      <wps:wsp>
                        <wps:cNvPr id="1507" name="Straight Connector 40"/>
                        <wps:cNvCnPr>
                          <a:cxnSpLocks noChangeShapeType="1"/>
                        </wps:cNvCnPr>
                        <wps:spPr bwMode="auto">
                          <a:xfrm flipV="1">
                            <a:off x="3168" y="607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08" name="Straight Arrow Connector 41"/>
                        <wps:cNvCnPr>
                          <a:cxnSpLocks/>
                        </wps:cNvCnPr>
                        <wps:spPr bwMode="auto">
                          <a:xfrm flipV="1">
                            <a:off x="82157" y="15222"/>
                            <a:ext cx="0" cy="3142"/>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42"/>
                        <wps:cNvCnPr>
                          <a:cxnSpLocks/>
                        </wps:cNvCnPr>
                        <wps:spPr bwMode="auto">
                          <a:xfrm>
                            <a:off x="82157" y="1337"/>
                            <a:ext cx="0" cy="8626"/>
                          </a:xfrm>
                          <a:prstGeom prst="straightConnector1">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TextBox 43"/>
                        <wps:cNvSpPr txBox="1">
                          <a:spLocks noChangeArrowheads="1"/>
                        </wps:cNvSpPr>
                        <wps:spPr bwMode="auto">
                          <a:xfrm rot="-5400000">
                            <a:off x="75175" y="-5825"/>
                            <a:ext cx="16912"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wps:txbx>
                        <wps:bodyPr rot="0" vert="horz" wrap="square" lIns="91440" tIns="45720" rIns="91440" bIns="45720" anchor="t" anchorCtr="0" upright="1">
                          <a:noAutofit/>
                        </wps:bodyPr>
                      </wps:wsp>
                      <wps:wsp>
                        <wps:cNvPr id="1511" name="Straight Connector 44"/>
                        <wps:cNvCnPr>
                          <a:cxnSpLocks noChangeShapeType="1"/>
                        </wps:cNvCnPr>
                        <wps:spPr bwMode="auto">
                          <a:xfrm flipV="1">
                            <a:off x="82157" y="2822"/>
                            <a:ext cx="0" cy="1501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2" name="TextBox 45"/>
                        <wps:cNvSpPr txBox="1">
                          <a:spLocks noChangeArrowheads="1"/>
                        </wps:cNvSpPr>
                        <wps:spPr bwMode="auto">
                          <a:xfrm>
                            <a:off x="5790" y="43474"/>
                            <a:ext cx="20391"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91440" tIns="45720" rIns="91440" bIns="45720" anchor="t" anchorCtr="0" upright="1">
                          <a:noAutofit/>
                        </wps:bodyPr>
                      </wps:wsp>
                      <wps:wsp>
                        <wps:cNvPr id="1513" name="TextBox 46"/>
                        <wps:cNvSpPr txBox="1">
                          <a:spLocks noChangeArrowheads="1"/>
                        </wps:cNvSpPr>
                        <wps:spPr bwMode="auto">
                          <a:xfrm>
                            <a:off x="32890" y="43502"/>
                            <a:ext cx="19224" cy="1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wps:txbx>
                        <wps:bodyPr rot="0" vert="horz" wrap="square" lIns="36000" tIns="45720" rIns="0" bIns="45720" anchor="t" anchorCtr="0" upright="1">
                          <a:noAutofit/>
                        </wps:bodyPr>
                      </wps:wsp>
                      <wps:wsp>
                        <wps:cNvPr id="1514" name="TextBox 47"/>
                        <wps:cNvSpPr txBox="1">
                          <a:spLocks noChangeArrowheads="1"/>
                        </wps:cNvSpPr>
                        <wps:spPr bwMode="auto">
                          <a:xfrm>
                            <a:off x="60161" y="45099"/>
                            <a:ext cx="21942" cy="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wps:txbx>
                        <wps:bodyPr rot="0" vert="horz" wrap="square" lIns="91440" tIns="45720" rIns="91440" bIns="45720" anchor="t" anchorCtr="0" upright="1">
                          <a:noAutofit/>
                        </wps:bodyPr>
                      </wps:wsp>
                    </wpg:wgp>
                  </a:graphicData>
                </a:graphic>
              </wp:inline>
            </w:drawing>
          </mc:Choice>
          <mc:Fallback>
            <w:pict>
              <v:group w14:anchorId="62F6794C" id="Gruppieren 5" o:spid="_x0000_s1312" style="width:334.1pt;height:219.7pt;mso-position-horizontal-relative:char;mso-position-vertical-relative:line" coordorigin="-3232,-7680" coordsize="93464,6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">
                <v:line id="Straight Connector 22" o:spid="_x0000_s1313" style="position:absolute;visibility:visible;mso-wrap-style:square" from="2450,15236" to="88407,1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" strokecolor="black [3213]" strokeweight="1pt">
                  <v:stroke joinstyle="miter"/>
                  <o:lock v:ext="edit" shapetype="f"/>
                </v:line>
                <v:line id="Straight Connector 28" o:spid="_x0000_s1314" style="position:absolute;flip:x;visibility:visible;mso-wrap-style:square" from="2450,18412" to="45886,1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" strokecolor="black [3213]" strokeweight="1pt">
                  <v:stroke joinstyle="miter"/>
                  <o:lock v:ext="edit" shapetype="f"/>
                </v:line>
                <v:shape id="Freeform: Shape 17" o:spid="_x0000_s1315" style="position:absolute;left:6964;top:15280;width:18863;height:24774;flip:y;visibility:visible;mso-wrap-style:square;v-text-anchor:middle" coordsize="1886310,247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" path="m,2477430r530736,l1299530,2477430r586780,l1299530,2159770r,-1901362l910443,,530736,258408r,1924606l,2477430xe" fillcolor="#729fcf" strokecolor="#1f4d78 [1604]" strokeweight="1pt">
                  <v:stroke joinstyle="miter"/>
                  <v:path arrowok="t" o:connecttype="custom" o:connectlocs="0,24774;5307,24774;12995,24774;18863,24774;12995,21597;12995,2584;9104,0;5307,2584;5307,21830" o:connectangles="0,0,0,0,0,0,0,0,0"/>
                </v:shape>
                <v:shape id="Freeform: Shape 19" o:spid="_x0000_s1316" style="position:absolute;left:60162;top:10155;width:17221;height:29855;rotation:180;visibility:visible;mso-wrap-style:square;v-text-anchor:middle" coordsize="1722085,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" path="m860062,2985466v-94573,-64,-189127,-9388,-279761,-27970c231423,2885970,-1981,2690238,12,2470868r451300,1449l451312,258408,840399,r379707,258408l1220106,2473632r501979,c1722085,2692417,1488145,2887011,1139929,2957875v-90705,18459,-185295,27655,-279867,27591xe" fillcolor="#729fcf" strokecolor="#1f4d78 [1604]" strokeweight="1pt">
                  <v:stroke joinstyle="miter"/>
                  <v:path arrowok="t" o:connecttype="custom" o:connectlocs="8601,29855;5803,29575;0,24709;4513,24723;4513,2584;8404,0;12201,2584;12201,24737;17221,24737;11399,29579;8601,29855" o:connectangles="0,0,0,0,0,0,0,0,0,0,0"/>
                </v:shape>
                <v:shape id="Freeform: Shape 18" o:spid="_x0000_s1317" style="position:absolute;left:32890;top:10155;width:18863;height:29855;rotation:180;visibility:visible;mso-wrap-style:square;v-text-anchor:middle" coordsize="1886310,298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" path="m934056,2985466v-95253,-55,-190491,-8086,-282338,-24091c310432,2901906,65602,2742051,11333,2552760l1027,2477430r-1027,l957,2476912,16,2470039r13556,44l586780,2159770r,-1901362l975867,r379707,258408l1355574,2183014r530736,294416l1869460,2477430r-11481,78042c1802026,2744037,1556932,2902820,1216487,2961705v-91909,15897,-187178,23817,-282431,23761xe" fillcolor="#729fcf" strokecolor="#1f4d78 [1604]" strokeweight="1pt">
                  <v:stroke joinstyle="miter"/>
                  <v:path arrowok="t" o:connecttype="custom" o:connectlocs="9341,29855;6517,29614;113,25528;10,24775;0,24775;10,24769;0,24701;136,24701;5868,21598;5868,2584;9759,0;13556,2584;13556,21830;18863,24775;18695,24775;18580,25555;12165,29617;9341,29855" o:connectangles="0,0,0,0,0,0,0,0,0,0,0,0,0,0,0,0,0,0"/>
                </v:shape>
                <v:line id="Straight Connector 21" o:spid="_x0000_s1318" style="position:absolute;flip:x;visibility:visible;mso-wrap-style:square" from="16510,40112" to="88407,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" strokecolor="black [3213]" strokeweight="1pt">
                  <v:stroke joinstyle="miter"/>
                  <o:lock v:ext="edit" shapetype="f"/>
                </v:line>
                <v:shape id="TextBox 23" o:spid="_x0000_s1319" type="#_x0000_t202" style="position:absolute;left:74668;top:23952;width:14804;height:10323;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" filled="f" stroked="f">
                  <v:textbox inset="0,,0">
                    <w:txbxContent>
                      <w:p w14:paraId="04B3E28C"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Length</w:t>
                        </w:r>
                      </w:p>
                    </w:txbxContent>
                  </v:textbox>
                </v:shape>
                <v:shape id="Straight Arrow Connector 24" o:spid="_x0000_s1320" type="#_x0000_t32" style="position:absolute;left:87132;top:15163;width:0;height:24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" strokecolor="black [3213]" strokeweight="1pt">
                  <v:stroke startarrow="block" endarrow="block" joinstyle="miter"/>
                  <o:lock v:ext="edit" shapetype="f"/>
                </v:shape>
                <v:line id="Straight Connector 29" o:spid="_x0000_s1321" style="position:absolute;flip:x;visibility:visible;mso-wrap-style:square" from="34281,10010" to="82395,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" strokecolor="black [3213]" strokeweight="1pt">
                  <v:stroke joinstyle="miter"/>
                  <o:lock v:ext="edit" shapetype="f"/>
                </v:line>
                <v:shape id="Straight Arrow Connector 33" o:spid="_x0000_s1322" type="#_x0000_t32" style="position:absolute;left:3168;top:1847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" strokecolor="black [3213]" strokeweight="1pt">
                  <v:stroke endarrow="block" joinstyle="miter"/>
                  <o:lock v:ext="edit" shapetype="f"/>
                </v:shape>
                <v:shape id="Straight Arrow Connector 35" o:spid="_x0000_s1323" type="#_x0000_t32" style="position:absolute;left:3168;top:6072;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" strokecolor="black [3213]" strokeweight="1pt">
                  <v:stroke endarrow="block" joinstyle="miter"/>
                  <o:lock v:ext="edit" shapetype="f"/>
                </v:shape>
                <v:shape id="TextBox 38" o:spid="_x0000_s1324" type="#_x0000_t202" style="position:absolute;left:-4708;top:4290;width:11343;height:83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" filled="f" stroked="f">
                  <v:textbox>
                    <w:txbxContent>
                      <w:p w14:paraId="0406CAF6"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sink size</w:t>
                        </w:r>
                      </w:p>
                    </w:txbxContent>
                  </v:textbox>
                </v:shape>
                <v:line id="Straight Connector 40" o:spid="_x0000_s1325" style="position:absolute;flip:y;visibility:visible;mso-wrap-style:square" from="3168,6072" to="3168,2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" strokecolor="black [3213]" strokeweight="1pt">
                  <v:stroke joinstyle="miter"/>
                </v:line>
                <v:shape id="Straight Arrow Connector 41" o:spid="_x0000_s1326" type="#_x0000_t32" style="position:absolute;left:82157;top:15222;width:0;height:3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" strokecolor="black [3213]" strokeweight="1pt">
                  <v:stroke endarrow="block" joinstyle="miter"/>
                  <o:lock v:ext="edit" shapetype="f"/>
                </v:shape>
                <v:shape id="Straight Arrow Connector 42" o:spid="_x0000_s1327" type="#_x0000_t32" style="position:absolute;left:82157;top:1337;width:0;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" strokecolor="black [3213]" strokeweight="1pt">
                  <v:stroke endarrow="block" joinstyle="miter"/>
                  <o:lock v:ext="edit" shapetype="f"/>
                </v:shape>
                <v:shape id="TextBox 43" o:spid="_x0000_s1328" type="#_x0000_t202" style="position:absolute;left:75175;top:-5825;width:16912;height:132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" filled="f" stroked="f">
                  <v:textbox>
                    <w:txbxContent>
                      <w:p w14:paraId="13A4F864" w14:textId="77777777"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head height</w:t>
                        </w:r>
                      </w:p>
                    </w:txbxContent>
                  </v:textbox>
                </v:shape>
                <v:line id="Straight Connector 44" o:spid="_x0000_s1329" style="position:absolute;flip:y;visibility:visible;mso-wrap-style:square" from="82157,2822" to="82157,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" strokecolor="black [3213]" strokeweight="1pt">
                  <v:stroke joinstyle="miter"/>
                </v:line>
                <v:shape id="TextBox 45" o:spid="_x0000_s1330" type="#_x0000_t202" style="position:absolute;left:5790;top:43474;width:20391;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" filled="f" stroked="f">
                  <v:textbox>
                    <w:txbxContent>
                      <w:p w14:paraId="51234C60" w14:textId="569298F3"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Flat-head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6" o:spid="_x0000_s1331" type="#_x0000_t202" style="position:absolute;left:32890;top:43502;width:19224;height:1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" filled="f" stroked="f">
                  <v:textbox inset="1mm,,0">
                    <w:txbxContent>
                      <w:p w14:paraId="7931BA58" w14:textId="48F7CA72" w:rsidR="00B4541F" w:rsidRPr="00C5159D" w:rsidRDefault="00B4541F" w:rsidP="00A97FC3">
                        <w:pPr>
                          <w:spacing w:after="0"/>
                          <w:rPr>
                            <w:rFonts w:cstheme="minorBidi"/>
                            <w:color w:val="000000" w:themeColor="text1"/>
                            <w:kern w:val="24"/>
                            <w:sz w:val="20"/>
                            <w:szCs w:val="20"/>
                            <w:lang w:val="en-US"/>
                          </w:rPr>
                        </w:pPr>
                        <w:r w:rsidRPr="00C5159D">
                          <w:rPr>
                            <w:rFonts w:cstheme="minorBidi"/>
                            <w:color w:val="000000" w:themeColor="text1"/>
                            <w:kern w:val="24"/>
                            <w:sz w:val="20"/>
                            <w:szCs w:val="20"/>
                            <w:lang w:val="en-US"/>
                          </w:rPr>
                          <w:t>Oval-head</w:t>
                        </w:r>
                        <w:r w:rsidR="00A97FC3" w:rsidRPr="00C5159D">
                          <w:rPr>
                            <w:rFonts w:cstheme="minorBidi"/>
                            <w:color w:val="000000" w:themeColor="text1"/>
                            <w:kern w:val="24"/>
                            <w:sz w:val="20"/>
                            <w:szCs w:val="20"/>
                            <w:lang w:val="en-US"/>
                          </w:rPr>
                          <w:br/>
                        </w:r>
                        <w:r w:rsidRPr="00C5159D">
                          <w:rPr>
                            <w:rFonts w:cstheme="minorBidi"/>
                            <w:color w:val="000000" w:themeColor="text1"/>
                            <w:kern w:val="24"/>
                            <w:sz w:val="20"/>
                            <w:szCs w:val="20"/>
                            <w:lang w:val="en-US"/>
                          </w:rPr>
                          <w:t>Countersunk</w:t>
                        </w:r>
                      </w:p>
                    </w:txbxContent>
                  </v:textbox>
                </v:shape>
                <v:shape id="TextBox 47" o:spid="_x0000_s1332" type="#_x0000_t202" style="position:absolute;left:60161;top:45099;width:21942;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" filled="f" stroked="f">
                  <v:textbox>
                    <w:txbxContent>
                      <w:p w14:paraId="03C6BE0E" w14:textId="74AF0C21" w:rsidR="00B4541F" w:rsidRPr="00C5159D" w:rsidRDefault="00B4541F" w:rsidP="00B4541F">
                        <w:pPr>
                          <w:rPr>
                            <w:rFonts w:cstheme="minorBidi"/>
                            <w:color w:val="000000" w:themeColor="text1"/>
                            <w:kern w:val="24"/>
                            <w:sz w:val="20"/>
                            <w:szCs w:val="20"/>
                            <w:lang w:val="en-US"/>
                          </w:rPr>
                        </w:pPr>
                        <w:r w:rsidRPr="00C5159D">
                          <w:rPr>
                            <w:rFonts w:cstheme="minorBidi"/>
                            <w:color w:val="000000" w:themeColor="text1"/>
                            <w:kern w:val="24"/>
                            <w:sz w:val="20"/>
                            <w:szCs w:val="20"/>
                            <w:lang w:val="en-US"/>
                          </w:rPr>
                          <w:t>Round-head</w:t>
                        </w:r>
                      </w:p>
                    </w:txbxContent>
                  </v:textbox>
                </v:shape>
                <w10:anchorlock/>
              </v:group>
            </w:pict>
          </mc:Fallback>
        </mc:AlternateContent>
      </w:r>
      <w:bookmarkStart w:id="779" w:name="_Ref401160136"/>
      <w:bookmarkStart w:id="780" w:name="_Toc413359632"/>
      <w:bookmarkStart w:id="781" w:name="_Ref428364733"/>
      <w:bookmarkStart w:id="782" w:name="_Ref428531136"/>
      <w:bookmarkStart w:id="783" w:name="_Toc3557099"/>
      <w:bookmarkStart w:id="784" w:name="_Toc34747350"/>
      <w:bookmarkStart w:id="785" w:name="_Toc76030543"/>
      <w:bookmarkStart w:id="786" w:name="_Toc94530829"/>
      <w:bookmarkStart w:id="787" w:name="_Toc101428226"/>
    </w:p>
    <w:p w14:paraId="690188DA" w14:textId="3BCABDA9" w:rsidR="00CB47D1" w:rsidRPr="0068368C" w:rsidRDefault="00CB47D1" w:rsidP="00CB47D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C26236" w:rsidRPr="00C26236">
        <w:rPr>
          <w:sz w:val="18"/>
          <w:szCs w:val="18"/>
        </w:rPr>
        <w:t>flat-head</w:t>
      </w:r>
      <w:r>
        <w:rPr>
          <w:sz w:val="18"/>
          <w:szCs w:val="18"/>
        </w:rPr>
        <w:t xml:space="preserve">  </w:t>
      </w:r>
      <w:r w:rsidRPr="00870F4B">
        <w:rPr>
          <w:sz w:val="18"/>
          <w:szCs w:val="18"/>
        </w:rPr>
        <w:br/>
      </w:r>
      <w:r>
        <w:rPr>
          <w:sz w:val="18"/>
          <w:szCs w:val="18"/>
        </w:rPr>
        <w:t>2</w:t>
      </w:r>
      <w:r w:rsidRPr="00870F4B">
        <w:rPr>
          <w:sz w:val="18"/>
          <w:szCs w:val="18"/>
        </w:rPr>
        <w:tab/>
      </w:r>
      <w:r w:rsidR="00C26236" w:rsidRPr="00C26236">
        <w:rPr>
          <w:sz w:val="18"/>
          <w:szCs w:val="18"/>
        </w:rPr>
        <w:t>oval-head</w:t>
      </w:r>
      <w:r>
        <w:rPr>
          <w:sz w:val="18"/>
          <w:szCs w:val="18"/>
        </w:rPr>
        <w:t xml:space="preserve"> </w:t>
      </w:r>
      <w:r w:rsidRPr="00870F4B">
        <w:rPr>
          <w:sz w:val="18"/>
          <w:szCs w:val="18"/>
        </w:rPr>
        <w:t xml:space="preserve"> </w:t>
      </w:r>
      <w:r w:rsidRPr="00870F4B">
        <w:rPr>
          <w:sz w:val="18"/>
          <w:szCs w:val="18"/>
        </w:rPr>
        <w:br/>
      </w:r>
      <w:r>
        <w:rPr>
          <w:sz w:val="18"/>
          <w:szCs w:val="18"/>
        </w:rPr>
        <w:t>3</w:t>
      </w:r>
      <w:r w:rsidRPr="00870F4B">
        <w:rPr>
          <w:sz w:val="18"/>
          <w:szCs w:val="18"/>
        </w:rPr>
        <w:tab/>
      </w:r>
      <w:r w:rsidR="00C26236" w:rsidRPr="00C26236">
        <w:rPr>
          <w:sz w:val="18"/>
          <w:szCs w:val="18"/>
        </w:rPr>
        <w:t>round-head</w:t>
      </w:r>
      <w:r>
        <w:rPr>
          <w:sz w:val="18"/>
          <w:szCs w:val="18"/>
        </w:rPr>
        <w:t xml:space="preserve"> </w:t>
      </w:r>
      <w:r w:rsidRPr="00870F4B">
        <w:rPr>
          <w:sz w:val="18"/>
          <w:szCs w:val="18"/>
        </w:rPr>
        <w:t xml:space="preserve"> </w:t>
      </w:r>
      <w:r w:rsidRPr="00870F4B">
        <w:rPr>
          <w:sz w:val="18"/>
          <w:szCs w:val="18"/>
        </w:rPr>
        <w:br/>
      </w:r>
      <w:r>
        <w:rPr>
          <w:sz w:val="18"/>
          <w:szCs w:val="18"/>
        </w:rPr>
        <w:t>4</w:t>
      </w:r>
      <w:r w:rsidRPr="00870F4B">
        <w:rPr>
          <w:sz w:val="18"/>
          <w:szCs w:val="18"/>
        </w:rPr>
        <w:tab/>
      </w:r>
      <w:r w:rsidR="00C26236" w:rsidRPr="00C26236">
        <w:rPr>
          <w:sz w:val="18"/>
          <w:szCs w:val="18"/>
        </w:rPr>
        <w:t>sink size</w:t>
      </w:r>
      <w:r>
        <w:rPr>
          <w:sz w:val="18"/>
          <w:szCs w:val="18"/>
        </w:rPr>
        <w:t xml:space="preserve"> </w:t>
      </w:r>
      <w:r w:rsidRPr="00870F4B">
        <w:rPr>
          <w:sz w:val="18"/>
          <w:szCs w:val="18"/>
        </w:rPr>
        <w:t xml:space="preserve"> </w:t>
      </w:r>
      <w:r w:rsidRPr="00870F4B">
        <w:rPr>
          <w:sz w:val="18"/>
          <w:szCs w:val="18"/>
        </w:rPr>
        <w:br/>
      </w:r>
      <w:r>
        <w:rPr>
          <w:sz w:val="18"/>
          <w:szCs w:val="18"/>
        </w:rPr>
        <w:t>5</w:t>
      </w:r>
      <w:r w:rsidRPr="00870F4B">
        <w:rPr>
          <w:sz w:val="18"/>
          <w:szCs w:val="18"/>
        </w:rPr>
        <w:tab/>
      </w:r>
      <w:r w:rsidR="00C26236" w:rsidRPr="00C26236">
        <w:rPr>
          <w:sz w:val="18"/>
          <w:szCs w:val="18"/>
        </w:rPr>
        <w:t>head height</w:t>
      </w:r>
      <w:r>
        <w:rPr>
          <w:sz w:val="18"/>
          <w:szCs w:val="18"/>
        </w:rPr>
        <w:t xml:space="preserve"> </w:t>
      </w:r>
      <w:r w:rsidRPr="0068368C">
        <w:rPr>
          <w:sz w:val="18"/>
          <w:szCs w:val="18"/>
        </w:rPr>
        <w:t xml:space="preserve"> </w:t>
      </w:r>
      <w:r w:rsidRPr="0068368C">
        <w:rPr>
          <w:sz w:val="18"/>
          <w:szCs w:val="18"/>
        </w:rPr>
        <w:br/>
        <w:t>6</w:t>
      </w:r>
      <w:r w:rsidRPr="0068368C">
        <w:rPr>
          <w:sz w:val="18"/>
          <w:szCs w:val="18"/>
        </w:rPr>
        <w:tab/>
      </w:r>
      <w:r w:rsidR="00041220" w:rsidRPr="00041220">
        <w:rPr>
          <w:sz w:val="18"/>
          <w:szCs w:val="18"/>
        </w:rPr>
        <w:t>length</w:t>
      </w:r>
      <w:r>
        <w:rPr>
          <w:sz w:val="18"/>
          <w:szCs w:val="18"/>
        </w:rPr>
        <w:t xml:space="preserve"> </w:t>
      </w:r>
    </w:p>
    <w:p w14:paraId="4E762D4E" w14:textId="2482F166" w:rsidR="000D0168" w:rsidRDefault="00FC68DB" w:rsidP="000D0168">
      <w:pPr>
        <w:pStyle w:val="Beschriftung"/>
      </w:pPr>
      <w:bookmarkStart w:id="788" w:name="_Ref156932811"/>
      <w:bookmarkStart w:id="789" w:name="_Toc159618863"/>
      <w:r w:rsidRPr="00F54804">
        <w:t xml:space="preserve">Figure </w:t>
      </w:r>
      <w:r w:rsidRPr="00F54804">
        <w:fldChar w:fldCharType="begin"/>
      </w:r>
      <w:r w:rsidRPr="00F54804">
        <w:instrText xml:space="preserve"> SEQ Figure \* ARABIC </w:instrText>
      </w:r>
      <w:r w:rsidRPr="00F54804">
        <w:fldChar w:fldCharType="separate"/>
      </w:r>
      <w:r w:rsidR="0012574E">
        <w:rPr>
          <w:noProof/>
        </w:rPr>
        <w:t>20</w:t>
      </w:r>
      <w:r w:rsidRPr="00F54804">
        <w:fldChar w:fldCharType="end"/>
      </w:r>
      <w:bookmarkEnd w:id="779"/>
      <w:bookmarkEnd w:id="788"/>
      <w:r w:rsidR="0019077F">
        <w:t xml:space="preserve"> —</w:t>
      </w:r>
      <w:r w:rsidRPr="00F54804">
        <w:t xml:space="preserve"> Definition of </w:t>
      </w:r>
      <w:r w:rsidRPr="005C2D94">
        <w:t xml:space="preserve">Length and Head </w:t>
      </w:r>
      <w:r w:rsidRPr="001E4607">
        <w:t>S</w:t>
      </w:r>
      <w:r w:rsidRPr="00BD52D7">
        <w:t>izes</w:t>
      </w:r>
      <w:bookmarkEnd w:id="780"/>
      <w:bookmarkEnd w:id="781"/>
      <w:bookmarkEnd w:id="782"/>
      <w:bookmarkEnd w:id="783"/>
      <w:bookmarkEnd w:id="784"/>
      <w:bookmarkEnd w:id="785"/>
      <w:bookmarkEnd w:id="786"/>
      <w:bookmarkEnd w:id="787"/>
      <w:bookmarkEnd w:id="789"/>
      <w:r w:rsidR="007F6AE6">
        <w:t xml:space="preserve"> </w:t>
      </w:r>
    </w:p>
    <w:p w14:paraId="3C7F875C" w14:textId="76AC8FE7" w:rsidR="000D0168" w:rsidRPr="000D0168" w:rsidRDefault="00B76259" w:rsidP="00B76259">
      <w:pPr>
        <w:keepNext/>
        <w:keepLines/>
      </w:pPr>
      <w:r>
        <w:lastRenderedPageBreak/>
        <w:fldChar w:fldCharType="begin"/>
      </w:r>
      <w:r>
        <w:instrText xml:space="preserve"> REF _Ref413315993 \h </w:instrText>
      </w:r>
      <w:r>
        <w:fldChar w:fldCharType="separate"/>
      </w:r>
      <w:r w:rsidR="0012574E" w:rsidRPr="005C2D94">
        <w:t xml:space="preserve">Figure </w:t>
      </w:r>
      <w:r w:rsidR="0012574E">
        <w:rPr>
          <w:noProof/>
        </w:rPr>
        <w:t>21</w:t>
      </w:r>
      <w:r>
        <w:fldChar w:fldCharType="end"/>
      </w:r>
      <w:r>
        <w:rPr>
          <w:noProof/>
        </w:rPr>
        <mc:AlternateContent>
          <mc:Choice Requires="wpg">
            <w:drawing>
              <wp:anchor distT="0" distB="0" distL="114300" distR="114300" simplePos="0" relativeHeight="251753984" behindDoc="0" locked="0" layoutInCell="1" allowOverlap="1" wp14:anchorId="7ACA02AA" wp14:editId="7EA87DDA">
                <wp:simplePos x="0" y="0"/>
                <wp:positionH relativeFrom="column">
                  <wp:posOffset>1845945</wp:posOffset>
                </wp:positionH>
                <wp:positionV relativeFrom="paragraph">
                  <wp:posOffset>217805</wp:posOffset>
                </wp:positionV>
                <wp:extent cx="2734310" cy="1421765"/>
                <wp:effectExtent l="0" t="0" r="8890" b="6985"/>
                <wp:wrapTopAndBottom/>
                <wp:docPr id="2229" name="Gruppieren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1421765"/>
                          <a:chOff x="0" y="0"/>
                          <a:chExt cx="2734310" cy="1422049"/>
                        </a:xfrm>
                      </wpg:grpSpPr>
                      <pic:pic xmlns:pic="http://schemas.openxmlformats.org/drawingml/2006/picture">
                        <pic:nvPicPr>
                          <pic:cNvPr id="1523" name="Bild 13" descr="Lead_and_pitch"/>
                          <pic:cNvPicPr/>
                        </pic:nvPicPr>
                        <pic:blipFill>
                          <a:blip r:embed="rId31"/>
                          <a:srcRect/>
                          <a:stretch>
                            <a:fillRect/>
                          </a:stretch>
                        </pic:blipFill>
                        <pic:spPr bwMode="auto">
                          <a:xfrm>
                            <a:off x="0" y="0"/>
                            <a:ext cx="2734310" cy="1367155"/>
                          </a:xfrm>
                          <a:prstGeom prst="rect">
                            <a:avLst/>
                          </a:prstGeom>
                          <a:noFill/>
                          <a:ln>
                            <a:noFill/>
                          </a:ln>
                        </pic:spPr>
                      </pic:pic>
                      <wps:wsp>
                        <wps:cNvPr id="1524" name="Rectangle 5"/>
                        <wps:cNvSpPr/>
                        <wps:spPr>
                          <a:xfrm>
                            <a:off x="2312036" y="38418"/>
                            <a:ext cx="330200" cy="2674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5" name="Rectangle 6"/>
                        <wps:cNvSpPr/>
                        <wps:spPr>
                          <a:xfrm>
                            <a:off x="1202055" y="68898"/>
                            <a:ext cx="330200" cy="2906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wps:txbx>
                        <wps:bodyPr lIns="0" rIns="0" rtlCol="0" anchor="ctr"/>
                      </wps:wsp>
                      <wps:wsp>
                        <wps:cNvPr id="1526" name="Rectangle 7"/>
                        <wps:cNvSpPr/>
                        <wps:spPr>
                          <a:xfrm>
                            <a:off x="86995" y="886777"/>
                            <a:ext cx="334381" cy="3601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7" name="Rectangle 8"/>
                        <wps:cNvSpPr/>
                        <wps:spPr>
                          <a:xfrm>
                            <a:off x="1204913" y="861378"/>
                            <a:ext cx="330200" cy="258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wps:txbx>
                        <wps:bodyPr lIns="0" rIns="0" rtlCol="0" anchor="ctr"/>
                      </wps:wsp>
                      <wps:wsp>
                        <wps:cNvPr id="1528" name="Rectangle 9"/>
                        <wps:cNvSpPr/>
                        <wps:spPr>
                          <a:xfrm>
                            <a:off x="417196" y="1153795"/>
                            <a:ext cx="746759" cy="2682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wps:txbx>
                        <wps:bodyPr lIns="0" rIns="0" rtlCol="0" anchor="ctr"/>
                      </wps:wsp>
                      <wps:wsp>
                        <wps:cNvPr id="1529" name="Rectangle 10"/>
                        <wps:cNvSpPr/>
                        <wps:spPr>
                          <a:xfrm>
                            <a:off x="1581151" y="1153795"/>
                            <a:ext cx="746759" cy="227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wps:txbx>
                        <wps:bodyPr lIns="0" rIns="0" rtlCol="0" anchor="ctr"/>
                      </wps:wsp>
                    </wpg:wgp>
                  </a:graphicData>
                </a:graphic>
                <wp14:sizeRelH relativeFrom="page">
                  <wp14:pctWidth>0</wp14:pctWidth>
                </wp14:sizeRelH>
                <wp14:sizeRelV relativeFrom="margin">
                  <wp14:pctHeight>0</wp14:pctHeight>
                </wp14:sizeRelV>
              </wp:anchor>
            </w:drawing>
          </mc:Choice>
          <mc:Fallback>
            <w:pict>
              <v:group w14:anchorId="7ACA02AA" id="Gruppieren 2229" o:spid="_x0000_s1333" style="position:absolute;left:0;text-align:left;margin-left:145.35pt;margin-top:17.15pt;width:215.3pt;height:111.95pt;z-index:251753984;mso-position-horizontal-relative:text;mso-position-vertical-relative:text;mso-height-relative:margin" coordsize="27343,1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">
                <v:shape id="Bild 13" o:spid="_x0000_s1334" type="#_x0000_t75" alt="Lead_and_pitch" style="position:absolute;width:2734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">
                  <v:imagedata r:id="rId84" o:title="Lead_and_pitch"/>
                </v:shape>
                <v:rect id="Rectangle 5" o:spid="_x0000_s1335" style="position:absolute;left:23120;top:384;width:3302;height:2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" fillcolor="white [3212]" stroked="f" strokeweight="1pt">
                  <v:textbox inset="0,,0">
                    <w:txbxContent>
                      <w:p w14:paraId="78BAA6A4"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6" o:spid="_x0000_s1336" style="position:absolute;left:12020;top:688;width:330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" fillcolor="white [3212]" stroked="f" strokeweight="1pt">
                  <v:textbox inset="0,,0">
                    <w:txbxContent>
                      <w:p w14:paraId="7D5300AD"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pitch</w:t>
                        </w:r>
                      </w:p>
                    </w:txbxContent>
                  </v:textbox>
                </v:rect>
                <v:rect id="Rectangle 7" o:spid="_x0000_s1337" style="position:absolute;left:869;top:8867;width:3344;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" fillcolor="white [3212]" stroked="f" strokeweight="1pt">
                  <v:textbox inset="0,,0">
                    <w:txbxContent>
                      <w:p w14:paraId="6A279917"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8" o:spid="_x0000_s1338" style="position:absolute;left:12049;top:8613;width:3302;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" fillcolor="white [3212]" stroked="f" strokeweight="1pt">
                  <v:textbox inset="0,,0">
                    <w:txbxContent>
                      <w:p w14:paraId="18ACFD52"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lead</w:t>
                        </w:r>
                      </w:p>
                    </w:txbxContent>
                  </v:textbox>
                </v:rect>
                <v:rect id="Rectangle 9" o:spid="_x0000_s1339" style="position:absolute;left:4171;top:11537;width:746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" fillcolor="white [3212]" stroked="f" strokeweight="1pt">
                  <v:textbox inset="0,,0">
                    <w:txbxContent>
                      <w:p w14:paraId="02E449EA"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one start</w:t>
                        </w:r>
                      </w:p>
                    </w:txbxContent>
                  </v:textbox>
                </v:rect>
                <v:rect id="Rectangle 10" o:spid="_x0000_s1340" style="position:absolute;left:15811;top:11537;width:7468;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" fillcolor="white [3212]" stroked="f" strokeweight="1pt">
                  <v:textbox inset="0,,0">
                    <w:txbxContent>
                      <w:p w14:paraId="56808511" w14:textId="77777777" w:rsidR="000D0168" w:rsidRPr="002C5EBE" w:rsidRDefault="000D0168" w:rsidP="000D0168">
                        <w:pPr>
                          <w:jc w:val="center"/>
                          <w:rPr>
                            <w:rFonts w:cs="Arial"/>
                            <w:color w:val="000000" w:themeColor="text1"/>
                            <w:kern w:val="24"/>
                            <w:sz w:val="21"/>
                            <w:szCs w:val="21"/>
                          </w:rPr>
                        </w:pPr>
                        <w:r w:rsidRPr="002C5EBE">
                          <w:rPr>
                            <w:rFonts w:cs="Arial"/>
                            <w:color w:val="000000" w:themeColor="text1"/>
                            <w:kern w:val="24"/>
                            <w:sz w:val="21"/>
                            <w:szCs w:val="21"/>
                          </w:rPr>
                          <w:t>two starts</w:t>
                        </w:r>
                      </w:p>
                    </w:txbxContent>
                  </v:textbox>
                </v:rect>
                <w10:wrap type="topAndBottom"/>
              </v:group>
            </w:pict>
          </mc:Fallback>
        </mc:AlternateContent>
      </w:r>
      <w:r>
        <w:t xml:space="preserve"> visualizes the d</w:t>
      </w:r>
      <w:r w:rsidRPr="00B76259">
        <w:t>efinition of lead, pitch and starts of a thread</w:t>
      </w:r>
      <w:r>
        <w:t xml:space="preserve">: </w:t>
      </w:r>
    </w:p>
    <w:p w14:paraId="0A7FE5CB" w14:textId="4F42617A" w:rsidR="00FC68DB"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r w:rsidR="00304641" w:rsidRPr="00B76259">
        <w:rPr>
          <w:sz w:val="18"/>
        </w:rPr>
        <w:t xml:space="preserve"> Commons,</w:t>
      </w:r>
      <w:r w:rsidR="00304641">
        <w:rPr>
          <w:sz w:val="18"/>
        </w:rPr>
        <w:t xml:space="preserve"> </w:t>
      </w:r>
      <w:r w:rsidR="0066363F">
        <w:rPr>
          <w:sz w:val="18"/>
        </w:rPr>
        <w:t xml:space="preserve">2011-01-12 </w:t>
      </w:r>
      <w:r w:rsidR="0066363F">
        <w:rPr>
          <w:sz w:val="18"/>
        </w:rPr>
        <w:br/>
      </w:r>
      <w:r w:rsidR="0066363F">
        <w:rPr>
          <w:sz w:val="18"/>
          <w:szCs w:val="18"/>
        </w:rPr>
        <w:t xml:space="preserve">By </w:t>
      </w:r>
      <w:r w:rsidR="0066363F" w:rsidRPr="0066363F">
        <w:rPr>
          <w:sz w:val="18"/>
          <w:szCs w:val="18"/>
        </w:rPr>
        <w:t>Lambiam, CC BY-SA 3.0</w:t>
      </w:r>
      <w:r w:rsidR="0066363F">
        <w:rPr>
          <w:sz w:val="18"/>
          <w:szCs w:val="18"/>
        </w:rPr>
        <w:t>,</w:t>
      </w:r>
      <w:r w:rsidR="0066363F" w:rsidRPr="0066363F">
        <w:rPr>
          <w:sz w:val="18"/>
          <w:szCs w:val="18"/>
        </w:rPr>
        <w:t xml:space="preserve"> </w:t>
      </w:r>
      <w:hyperlink r:id="rId85" w:history="1">
        <w:r w:rsidR="0066363F" w:rsidRPr="001122EE">
          <w:rPr>
            <w:rStyle w:val="Hyperlink"/>
            <w:sz w:val="18"/>
            <w:szCs w:val="18"/>
          </w:rPr>
          <w:t>https://creativecommons.org/licenses/by-sa/3.0</w:t>
        </w:r>
      </w:hyperlink>
      <w:r w:rsidR="0066363F">
        <w:rPr>
          <w:sz w:val="18"/>
          <w:szCs w:val="18"/>
        </w:rPr>
        <w:t xml:space="preserve">. </w:t>
      </w:r>
    </w:p>
    <w:p w14:paraId="5EE9698E" w14:textId="6A4DCB8D" w:rsidR="00590A2D" w:rsidRPr="0068368C" w:rsidRDefault="00590A2D" w:rsidP="00590A2D">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590A2D">
        <w:rPr>
          <w:sz w:val="18"/>
          <w:szCs w:val="18"/>
        </w:rPr>
        <w:t>lead</w:t>
      </w:r>
      <w:r>
        <w:rPr>
          <w:sz w:val="18"/>
          <w:szCs w:val="18"/>
        </w:rPr>
        <w:t xml:space="preserve"> </w:t>
      </w:r>
      <w:r w:rsidRPr="00870F4B">
        <w:rPr>
          <w:sz w:val="18"/>
          <w:szCs w:val="18"/>
        </w:rPr>
        <w:br/>
      </w:r>
      <w:r>
        <w:rPr>
          <w:sz w:val="18"/>
          <w:szCs w:val="18"/>
        </w:rPr>
        <w:t>2</w:t>
      </w:r>
      <w:r w:rsidRPr="00870F4B">
        <w:rPr>
          <w:sz w:val="18"/>
          <w:szCs w:val="18"/>
        </w:rPr>
        <w:tab/>
      </w:r>
      <w:r w:rsidRPr="00590A2D">
        <w:rPr>
          <w:sz w:val="18"/>
          <w:szCs w:val="18"/>
        </w:rPr>
        <w:t>pitch</w:t>
      </w:r>
      <w:r>
        <w:rPr>
          <w:sz w:val="18"/>
          <w:szCs w:val="18"/>
        </w:rPr>
        <w:t xml:space="preserve"> </w:t>
      </w:r>
    </w:p>
    <w:p w14:paraId="3DDF0C91" w14:textId="22C64FF4" w:rsidR="00D92A60" w:rsidRDefault="00FC68DB" w:rsidP="00D92A60">
      <w:pPr>
        <w:pStyle w:val="Beschriftung"/>
      </w:pPr>
      <w:bookmarkStart w:id="790" w:name="_Ref413315993"/>
      <w:bookmarkStart w:id="791" w:name="_Toc413359633"/>
      <w:bookmarkStart w:id="792" w:name="_Toc3557100"/>
      <w:bookmarkStart w:id="793" w:name="_Toc34747351"/>
      <w:bookmarkStart w:id="794" w:name="_Toc76030544"/>
      <w:bookmarkStart w:id="795" w:name="_Toc94530830"/>
      <w:bookmarkStart w:id="796" w:name="_Toc101428227"/>
      <w:bookmarkStart w:id="797" w:name="_Toc159618864"/>
      <w:r w:rsidRPr="005C2D94">
        <w:t xml:space="preserve">Figure </w:t>
      </w:r>
      <w:r w:rsidRPr="00F54804">
        <w:fldChar w:fldCharType="begin"/>
      </w:r>
      <w:r w:rsidRPr="00F54804">
        <w:instrText xml:space="preserve"> SEQ Figure \* ARABIC </w:instrText>
      </w:r>
      <w:r w:rsidRPr="00F54804">
        <w:fldChar w:fldCharType="separate"/>
      </w:r>
      <w:r w:rsidR="0012574E">
        <w:rPr>
          <w:noProof/>
        </w:rPr>
        <w:t>21</w:t>
      </w:r>
      <w:r w:rsidRPr="00F54804">
        <w:fldChar w:fldCharType="end"/>
      </w:r>
      <w:bookmarkEnd w:id="790"/>
      <w:r w:rsidR="0019077F">
        <w:t xml:space="preserve"> —</w:t>
      </w:r>
      <w:r w:rsidRPr="00F54804">
        <w:t xml:space="preserve"> Definition of lead,</w:t>
      </w:r>
      <w:r w:rsidRPr="005C2D94">
        <w:t xml:space="preserve"> pitch and starts of a thread</w:t>
      </w:r>
      <w:bookmarkEnd w:id="791"/>
      <w:bookmarkEnd w:id="792"/>
      <w:bookmarkEnd w:id="793"/>
      <w:bookmarkEnd w:id="794"/>
      <w:bookmarkEnd w:id="795"/>
      <w:bookmarkEnd w:id="796"/>
      <w:bookmarkEnd w:id="797"/>
      <w:r w:rsidRPr="005C2D94">
        <w:t xml:space="preserve"> </w:t>
      </w:r>
    </w:p>
    <w:p w14:paraId="67175DE4" w14:textId="6E8276B7" w:rsidR="00FC68DB" w:rsidRPr="00BD52D7" w:rsidRDefault="00FC68DB" w:rsidP="00B202D2">
      <w:pPr>
        <w:pStyle w:val="berschrift3"/>
      </w:pPr>
      <w:bookmarkStart w:id="798" w:name="_Toc428279395"/>
      <w:bookmarkStart w:id="799" w:name="_Toc428456133"/>
      <w:bookmarkStart w:id="800" w:name="_Toc428537096"/>
      <w:bookmarkStart w:id="801" w:name="_Toc428969415"/>
      <w:bookmarkStart w:id="802" w:name="_Toc429052806"/>
      <w:bookmarkStart w:id="803" w:name="_Toc3556984"/>
      <w:bookmarkStart w:id="804" w:name="_Ref3566661"/>
      <w:bookmarkStart w:id="805" w:name="_Ref4272362"/>
      <w:bookmarkStart w:id="806" w:name="_Toc34747234"/>
      <w:bookmarkStart w:id="807" w:name="_Toc77102050"/>
      <w:bookmarkStart w:id="808" w:name="_Toc159618781"/>
      <w:bookmarkEnd w:id="798"/>
      <w:bookmarkEnd w:id="799"/>
      <w:bookmarkEnd w:id="800"/>
      <w:bookmarkEnd w:id="801"/>
      <w:bookmarkEnd w:id="802"/>
      <w:r w:rsidRPr="005C2D94">
        <w:t>Contacts and F</w:t>
      </w:r>
      <w:r w:rsidRPr="001E4607">
        <w:t>riction</w:t>
      </w:r>
      <w:bookmarkEnd w:id="803"/>
      <w:bookmarkEnd w:id="804"/>
      <w:bookmarkEnd w:id="805"/>
      <w:bookmarkEnd w:id="806"/>
      <w:bookmarkEnd w:id="807"/>
      <w:bookmarkEnd w:id="808"/>
      <w:r w:rsidR="00BC73DE">
        <w:t xml:space="preserve"> </w:t>
      </w:r>
    </w:p>
    <w:p w14:paraId="6914D581" w14:textId="77777777" w:rsidR="00FE01AC"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r w:rsidR="00FE01AC">
        <w:rPr>
          <w:rFonts w:cs="Calibri"/>
          <w:lang w:eastAsia="en-GB"/>
        </w:rPr>
        <w:t>must</w:t>
      </w:r>
      <w:r w:rsidRPr="000A1B7B">
        <w:rPr>
          <w:rFonts w:cs="Calibri"/>
          <w:lang w:eastAsia="en-GB"/>
        </w:rPr>
        <w:t xml:space="preserve"> be prevented. Static friction, together with pretension, is a major means against </w:t>
      </w:r>
      <w:r w:rsidR="00FE01AC">
        <w:rPr>
          <w:rFonts w:cs="Calibri"/>
          <w:lang w:eastAsia="en-GB"/>
        </w:rPr>
        <w:t>it</w:t>
      </w:r>
      <w:r w:rsidRPr="000A1B7B">
        <w:rPr>
          <w:rFonts w:cs="Calibri"/>
          <w:lang w:eastAsia="en-GB"/>
        </w:rPr>
        <w:t xml:space="preserve">. However, kinetic (or dynamic) friction also has some </w:t>
      </w:r>
      <w:r w:rsidR="006E5043">
        <w:rPr>
          <w:rFonts w:cs="Calibri"/>
          <w:lang w:eastAsia="en-GB"/>
        </w:rPr>
        <w:t>relevance</w:t>
      </w:r>
      <w:r w:rsidRPr="000A1B7B">
        <w:rPr>
          <w:rFonts w:cs="Calibri"/>
          <w:lang w:eastAsia="en-GB"/>
        </w:rPr>
        <w:t xml:space="preserve"> in CAE processes. </w:t>
      </w:r>
      <w:r w:rsidR="00E13FF4">
        <w:rPr>
          <w:rFonts w:cs="Calibri"/>
          <w:lang w:eastAsia="en-GB"/>
        </w:rPr>
        <w:t>Therefore,</w:t>
      </w:r>
      <w:r w:rsidRPr="000A1B7B">
        <w:rPr>
          <w:rFonts w:cs="Calibri"/>
          <w:lang w:eastAsia="en-GB"/>
        </w:rPr>
        <w:t xml:space="preserve"> both friction types need to be supported by χMCF.</w:t>
      </w:r>
      <w:r w:rsidR="007F6AE6">
        <w:rPr>
          <w:rFonts w:cs="Calibri"/>
          <w:lang w:eastAsia="en-GB"/>
        </w:rPr>
        <w:t xml:space="preserve"> </w:t>
      </w:r>
    </w:p>
    <w:p w14:paraId="0679F263" w14:textId="4E8E1EB4" w:rsidR="00FC68DB" w:rsidRPr="00726144" w:rsidRDefault="00531717" w:rsidP="00100517">
      <w:pPr>
        <w:autoSpaceDE w:val="0"/>
        <w:autoSpaceDN w:val="0"/>
        <w:adjustRightInd w:val="0"/>
        <w:rPr>
          <w:rFonts w:cs="Calibri"/>
          <w:lang w:eastAsia="en-GB"/>
        </w:rPr>
      </w:pPr>
      <w:r>
        <w:rPr>
          <w:rFonts w:cs="Calibri"/>
          <w:lang w:eastAsia="en-GB"/>
        </w:rPr>
        <w:t>The syntax for this has already been addressed in clause </w:t>
      </w:r>
      <w:r>
        <w:rPr>
          <w:rFonts w:cs="Calibri"/>
          <w:lang w:eastAsia="en-GB"/>
        </w:rPr>
        <w:fldChar w:fldCharType="begin"/>
      </w:r>
      <w:r>
        <w:rPr>
          <w:rFonts w:cs="Calibri"/>
          <w:lang w:eastAsia="en-GB"/>
        </w:rPr>
        <w:instrText xml:space="preserve"> REF _Ref414608310 \r \h </w:instrText>
      </w:r>
      <w:r>
        <w:rPr>
          <w:rFonts w:cs="Calibri"/>
          <w:lang w:eastAsia="en-GB"/>
        </w:rPr>
      </w:r>
      <w:r>
        <w:rPr>
          <w:rFonts w:cs="Calibri"/>
          <w:lang w:eastAsia="en-GB"/>
        </w:rPr>
        <w:fldChar w:fldCharType="separate"/>
      </w:r>
      <w:r w:rsidR="0012574E">
        <w:rPr>
          <w:rFonts w:cs="Calibri"/>
          <w:lang w:eastAsia="en-GB"/>
        </w:rPr>
        <w:t>7.4.3</w:t>
      </w:r>
      <w:r>
        <w:rPr>
          <w:rFonts w:cs="Calibri"/>
          <w:lang w:eastAsia="en-GB"/>
        </w:rPr>
        <w:fldChar w:fldCharType="end"/>
      </w:r>
      <w:r>
        <w:rPr>
          <w:rFonts w:cs="Calibri"/>
          <w:lang w:eastAsia="en-GB"/>
        </w:rPr>
        <w:t xml:space="preserve">. </w:t>
      </w:r>
      <w:r w:rsidR="00FE01AC">
        <w:rPr>
          <w:rFonts w:cs="Calibri"/>
          <w:lang w:eastAsia="en-GB"/>
        </w:rPr>
        <w:t>So</w:t>
      </w:r>
      <w:r>
        <w:rPr>
          <w:rFonts w:cs="Calibri"/>
          <w:lang w:eastAsia="en-GB"/>
        </w:rPr>
        <w:t xml:space="preserve">, </w:t>
      </w:r>
      <w:r w:rsidR="00BE0282">
        <w:rPr>
          <w:rFonts w:cs="Calibri"/>
          <w:lang w:eastAsia="en-GB"/>
        </w:rPr>
        <w:t>the</w:t>
      </w:r>
      <w:r>
        <w:rPr>
          <w:rFonts w:cs="Calibri"/>
          <w:lang w:eastAsia="en-GB"/>
        </w:rPr>
        <w:t xml:space="preserve"> focus </w:t>
      </w:r>
      <w:r w:rsidR="00BE0282">
        <w:rPr>
          <w:rFonts w:cs="Calibri"/>
          <w:lang w:eastAsia="en-GB"/>
        </w:rPr>
        <w:t xml:space="preserve">is </w:t>
      </w:r>
      <w:r>
        <w:rPr>
          <w:rFonts w:cs="Calibri"/>
          <w:lang w:eastAsia="en-GB"/>
        </w:rPr>
        <w:t xml:space="preserve">on application details, now. </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493A1D4C" w:rsidR="00FC68DB" w:rsidRPr="00FE01AC" w:rsidRDefault="00FC68DB" w:rsidP="00FE01AC">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washer (</w:t>
      </w:r>
      <w:r w:rsidR="00954EFB" w:rsidRPr="00FE01AC">
        <w:rPr>
          <w:rFonts w:cs="Calibri"/>
          <w:lang w:eastAsia="en-GB"/>
        </w:rPr>
        <w:t xml:space="preserve">a </w:t>
      </w:r>
      <w:r w:rsidRPr="00FE01AC">
        <w:rPr>
          <w:rFonts w:cs="Calibri"/>
          <w:lang w:eastAsia="en-GB"/>
        </w:rPr>
        <w:t>washer</w:t>
      </w:r>
      <w:r w:rsidR="00954EFB" w:rsidRPr="00FE01AC">
        <w:rPr>
          <w:rFonts w:cs="Calibri"/>
          <w:lang w:eastAsia="en-GB"/>
        </w:rPr>
        <w:t xml:space="preserve"> is loose</w:t>
      </w:r>
      <w:r w:rsidR="00C5437F" w:rsidRPr="00FE01AC">
        <w:rPr>
          <w:rFonts w:cs="Calibri"/>
          <w:lang w:eastAsia="en-GB"/>
        </w:rPr>
        <w:t xml:space="preserve">, </w:t>
      </w:r>
      <w:r w:rsidR="00FE01AC">
        <w:rPr>
          <w:rFonts w:cs="Calibri"/>
          <w:lang w:eastAsia="en-GB"/>
        </w:rPr>
        <w:t xml:space="preserve">if it is </w:t>
      </w:r>
      <w:r w:rsidRPr="00FE01AC">
        <w:rPr>
          <w:rFonts w:cs="Calibri"/>
          <w:lang w:eastAsia="en-GB"/>
        </w:rPr>
        <w:t>not fixed to the head or shaft)</w:t>
      </w:r>
      <w:r w:rsidR="00FE01AC">
        <w:rPr>
          <w:rFonts w:cs="Calibri"/>
          <w:lang w:eastAsia="en-GB"/>
        </w:rPr>
        <w:t xml:space="preserve">, </w:t>
      </w:r>
    </w:p>
    <w:p w14:paraId="773E5B4B" w14:textId="08373F8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09" w:name="_Ref157610135"/>
      <w:r w:rsidRPr="00FE01AC">
        <w:rPr>
          <w:rFonts w:cs="Calibri"/>
          <w:lang w:eastAsia="en-GB"/>
        </w:rPr>
        <w:t>washer (if there is one) and first connected part, or else</w:t>
      </w:r>
      <w:r w:rsidR="00FE01AC">
        <w:rPr>
          <w:rFonts w:cs="Calibri"/>
          <w:lang w:eastAsia="en-GB"/>
        </w:rPr>
        <w:t>,</w:t>
      </w:r>
      <w:bookmarkEnd w:id="809"/>
      <w:r w:rsidR="00FE01AC">
        <w:rPr>
          <w:rFonts w:cs="Calibri"/>
          <w:lang w:eastAsia="en-GB"/>
        </w:rPr>
        <w:t xml:space="preserve"> </w:t>
      </w:r>
    </w:p>
    <w:p w14:paraId="2E413F1D" w14:textId="5EE56F3B"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head and first connected part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_Ref157610135 \r \h </w:instrText>
      </w:r>
      <w:r w:rsidR="00E71BF8">
        <w:rPr>
          <w:rFonts w:cs="Calibri"/>
          <w:lang w:eastAsia="en-GB"/>
        </w:rPr>
      </w:r>
      <w:r w:rsidR="00E71BF8">
        <w:rPr>
          <w:rFonts w:cs="Calibri"/>
          <w:lang w:eastAsia="en-GB"/>
        </w:rPr>
        <w:fldChar w:fldCharType="separate"/>
      </w:r>
      <w:r w:rsidR="0012574E">
        <w:rPr>
          <w:rFonts w:cs="Calibri"/>
          <w:lang w:eastAsia="en-GB"/>
        </w:rPr>
        <w:t>b)</w:t>
      </w:r>
      <w:r w:rsidR="00E71BF8">
        <w:rPr>
          <w:rFonts w:cs="Calibri"/>
          <w:lang w:eastAsia="en-GB"/>
        </w:rPr>
        <w:fldChar w:fldCharType="end"/>
      </w:r>
      <w:r w:rsidR="00FE01AC">
        <w:rPr>
          <w:rFonts w:cs="Calibri"/>
          <w:lang w:eastAsia="en-GB"/>
        </w:rPr>
        <w:t xml:space="preserve">, </w:t>
      </w:r>
    </w:p>
    <w:p w14:paraId="181F008C" w14:textId="7BB37162"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the connected sheets</w:t>
      </w:r>
      <w:r w:rsidR="00FE01AC">
        <w:rPr>
          <w:rFonts w:cs="Calibri"/>
          <w:lang w:eastAsia="en-GB"/>
        </w:rPr>
        <w:t xml:space="preserve">, </w:t>
      </w:r>
    </w:p>
    <w:p w14:paraId="7864B97F" w14:textId="6786FDE6"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 and loose washer (if there is one)</w:t>
      </w:r>
      <w:r w:rsidR="00FE01AC">
        <w:rPr>
          <w:rFonts w:cs="Calibri"/>
          <w:lang w:eastAsia="en-GB"/>
        </w:rPr>
        <w:t xml:space="preserve">, </w:t>
      </w:r>
    </w:p>
    <w:p w14:paraId="4B2D37A5" w14:textId="5055A5BC"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bookmarkStart w:id="810" w:name="_Ref157610182"/>
      <w:r w:rsidRPr="00FE01AC">
        <w:rPr>
          <w:rFonts w:cs="Calibri"/>
          <w:lang w:eastAsia="en-GB"/>
        </w:rPr>
        <w:t xml:space="preserve">washer (if there is one) and nut, </w:t>
      </w:r>
      <w:bookmarkEnd w:id="810"/>
    </w:p>
    <w:p w14:paraId="20BC8E2F" w14:textId="63FBF912" w:rsidR="00FC68DB" w:rsidRPr="00FE01AC" w:rsidRDefault="00FC68DB" w:rsidP="00594759">
      <w:pPr>
        <w:pStyle w:val="Listenabsatz"/>
        <w:keepNext/>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last connected part</w:t>
      </w:r>
      <w:r w:rsidRPr="00FE01AC">
        <w:rPr>
          <w:rFonts w:ascii="Calibri,Italic" w:hAnsi="Calibri,Italic" w:cs="Calibri,Italic"/>
          <w:lang w:eastAsia="en-GB"/>
        </w:rPr>
        <w:t xml:space="preserve"> </w:t>
      </w:r>
      <w:r w:rsidRPr="00FE01AC">
        <w:rPr>
          <w:rFonts w:cs="Calibri"/>
          <w:lang w:eastAsia="en-GB"/>
        </w:rPr>
        <w:t>and nut</w:t>
      </w:r>
      <w:r w:rsidR="00E71BF8">
        <w:rPr>
          <w:rFonts w:cs="Calibri"/>
          <w:lang w:eastAsia="en-GB"/>
        </w:rPr>
        <w:t xml:space="preserve"> – applicable only if not case </w:t>
      </w:r>
      <w:r w:rsidR="00E71BF8">
        <w:rPr>
          <w:rFonts w:cs="Calibri"/>
          <w:lang w:eastAsia="en-GB"/>
        </w:rPr>
        <w:fldChar w:fldCharType="begin"/>
      </w:r>
      <w:r w:rsidR="00E71BF8">
        <w:rPr>
          <w:rFonts w:cs="Calibri"/>
          <w:lang w:eastAsia="en-GB"/>
        </w:rPr>
        <w:instrText xml:space="preserve"> REF _Ref157610182 \r \h </w:instrText>
      </w:r>
      <w:r w:rsidR="00E71BF8">
        <w:rPr>
          <w:rFonts w:cs="Calibri"/>
          <w:lang w:eastAsia="en-GB"/>
        </w:rPr>
      </w:r>
      <w:r w:rsidR="00E71BF8">
        <w:rPr>
          <w:rFonts w:cs="Calibri"/>
          <w:lang w:eastAsia="en-GB"/>
        </w:rPr>
        <w:fldChar w:fldCharType="separate"/>
      </w:r>
      <w:r w:rsidR="0012574E">
        <w:rPr>
          <w:rFonts w:cs="Calibri"/>
          <w:lang w:eastAsia="en-GB"/>
        </w:rPr>
        <w:t>f)</w:t>
      </w:r>
      <w:r w:rsidR="00E71BF8">
        <w:rPr>
          <w:rFonts w:cs="Calibri"/>
          <w:lang w:eastAsia="en-GB"/>
        </w:rPr>
        <w:fldChar w:fldCharType="end"/>
      </w:r>
      <w:r w:rsidR="00FE01AC">
        <w:rPr>
          <w:rFonts w:cs="Calibri"/>
          <w:lang w:eastAsia="en-GB"/>
        </w:rPr>
        <w:t xml:space="preserve">, </w:t>
      </w:r>
    </w:p>
    <w:p w14:paraId="7CA7615C" w14:textId="731A1220" w:rsidR="00FC68DB" w:rsidRPr="00FE01AC" w:rsidRDefault="00FC68DB" w:rsidP="00FE01AC">
      <w:pPr>
        <w:pStyle w:val="Listenabsatz"/>
        <w:numPr>
          <w:ilvl w:val="0"/>
          <w:numId w:val="70"/>
        </w:numPr>
        <w:tabs>
          <w:tab w:val="clear" w:pos="403"/>
        </w:tabs>
        <w:autoSpaceDE w:val="0"/>
        <w:autoSpaceDN w:val="0"/>
        <w:adjustRightInd w:val="0"/>
        <w:spacing w:line="240" w:lineRule="auto"/>
        <w:ind w:left="357" w:hanging="357"/>
        <w:contextualSpacing w:val="0"/>
        <w:rPr>
          <w:rFonts w:cs="Calibri"/>
          <w:lang w:eastAsia="en-GB"/>
        </w:rPr>
      </w:pPr>
      <w:r w:rsidRPr="00FE01AC">
        <w:rPr>
          <w:rFonts w:cs="Calibri"/>
          <w:lang w:eastAsia="en-GB"/>
        </w:rPr>
        <w:t>screw and cut thread, or bolt thread and nut thread</w:t>
      </w:r>
      <w:r w:rsidR="00976065" w:rsidRPr="00FE01AC">
        <w:rPr>
          <w:rFonts w:cs="Calibri"/>
          <w:lang w:eastAsia="en-GB"/>
        </w:rPr>
        <w:t>.</w:t>
      </w:r>
      <w:r w:rsidR="00FE01AC">
        <w:rPr>
          <w:rFonts w:cs="Calibri"/>
          <w:lang w:eastAsia="en-GB"/>
        </w:rPr>
        <w:t xml:space="preserve"> </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t>Consequently, χMCF assigns friction attributes to</w:t>
      </w:r>
      <w:r w:rsidR="00976065">
        <w:rPr>
          <w:rFonts w:cs="Calibri"/>
          <w:lang w:eastAsia="en-GB"/>
        </w:rPr>
        <w:t>:</w:t>
      </w:r>
    </w:p>
    <w:p w14:paraId="3DDDC3F6" w14:textId="2E15CAEA" w:rsidR="00FC68DB" w:rsidRPr="0013175B" w:rsidRDefault="00FC68DB" w:rsidP="00FE01AC">
      <w:pPr>
        <w:pStyle w:val="Listenabsatz"/>
        <w:keepNext/>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heads and nuts, applying to their contacts to either washers or adjacent parts</w:t>
      </w:r>
      <w:r w:rsidR="00FE01AC">
        <w:rPr>
          <w:rFonts w:cs="Calibri"/>
          <w:lang w:eastAsia="en-GB"/>
        </w:rPr>
        <w:t xml:space="preserve">, </w:t>
      </w:r>
    </w:p>
    <w:p w14:paraId="7FB37CE5" w14:textId="07669971"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D0681A">
        <w:rPr>
          <w:rFonts w:ascii="Calibri,Italic" w:hAnsi="Calibri,Italic" w:cs="Calibri,Italic"/>
          <w:iCs/>
          <w:lang w:eastAsia="en-GB"/>
        </w:rPr>
        <w:t xml:space="preserve">not </w:t>
      </w:r>
      <w:r w:rsidR="00FE01AC">
        <w:rPr>
          <w:rFonts w:cs="Calibri"/>
          <w:lang w:eastAsia="en-GB"/>
        </w:rPr>
        <w:t>counting</w:t>
      </w:r>
      <w:r w:rsidRPr="0013175B">
        <w:rPr>
          <w:rFonts w:cs="Calibri"/>
          <w:lang w:eastAsia="en-GB"/>
        </w:rPr>
        <w:t xml:space="preserve"> head or nut)</w:t>
      </w:r>
      <w:r w:rsidR="00FE01AC">
        <w:rPr>
          <w:rFonts w:cs="Calibri"/>
          <w:lang w:eastAsia="en-GB"/>
        </w:rPr>
        <w:t xml:space="preserve">, </w:t>
      </w:r>
    </w:p>
    <w:p w14:paraId="23CB56CD" w14:textId="0DA4D2DF" w:rsidR="00FC68DB" w:rsidRPr="0013175B" w:rsidRDefault="00FC68DB" w:rsidP="00965BC8">
      <w:pPr>
        <w:pStyle w:val="Listenabsatz"/>
        <w:keepNext/>
        <w:numPr>
          <w:ilvl w:val="0"/>
          <w:numId w:val="69"/>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any contact between each two adjacent parts</w:t>
      </w:r>
      <w:r w:rsidR="00965BC8">
        <w:rPr>
          <w:rFonts w:cs="Calibri"/>
          <w:lang w:eastAsia="en-GB"/>
        </w:rPr>
        <w:t xml:space="preserve"> (addressed by clause </w:t>
      </w:r>
      <w:r w:rsidR="00965BC8">
        <w:rPr>
          <w:rFonts w:cs="Calibri"/>
          <w:lang w:eastAsia="en-GB"/>
        </w:rPr>
        <w:fldChar w:fldCharType="begin"/>
      </w:r>
      <w:r w:rsidR="00965BC8">
        <w:rPr>
          <w:rFonts w:cs="Calibri"/>
          <w:lang w:eastAsia="en-GB"/>
        </w:rPr>
        <w:instrText xml:space="preserve"> REF _Ref414837767 \r \h </w:instrText>
      </w:r>
      <w:r w:rsidR="00965BC8">
        <w:rPr>
          <w:rFonts w:cs="Calibri"/>
          <w:lang w:eastAsia="en-GB"/>
        </w:rPr>
      </w:r>
      <w:r w:rsidR="00965BC8">
        <w:rPr>
          <w:rFonts w:cs="Calibri"/>
          <w:lang w:eastAsia="en-GB"/>
        </w:rPr>
        <w:fldChar w:fldCharType="separate"/>
      </w:r>
      <w:r w:rsidR="0012574E">
        <w:rPr>
          <w:rFonts w:cs="Calibri"/>
          <w:lang w:eastAsia="en-GB"/>
        </w:rPr>
        <w:t>7.4.3.6</w:t>
      </w:r>
      <w:r w:rsidR="00965BC8">
        <w:rPr>
          <w:rFonts w:cs="Calibri"/>
          <w:lang w:eastAsia="en-GB"/>
        </w:rPr>
        <w:fldChar w:fldCharType="end"/>
      </w:r>
      <w:r w:rsidR="00965BC8">
        <w:rPr>
          <w:rFonts w:cs="Calibri"/>
          <w:lang w:eastAsia="en-GB"/>
        </w:rPr>
        <w:t>)</w:t>
      </w:r>
      <w:r w:rsidR="00FE01AC">
        <w:rPr>
          <w:rFonts w:cs="Calibri"/>
          <w:lang w:eastAsia="en-GB"/>
        </w:rPr>
        <w:t xml:space="preserve">, </w:t>
      </w:r>
    </w:p>
    <w:p w14:paraId="4ACDC8D2" w14:textId="659F4267" w:rsidR="00FC68DB" w:rsidRPr="0013175B" w:rsidRDefault="00FC68DB" w:rsidP="00FE01AC">
      <w:pPr>
        <w:pStyle w:val="Listenabsatz"/>
        <w:numPr>
          <w:ilvl w:val="0"/>
          <w:numId w:val="69"/>
        </w:numPr>
        <w:tabs>
          <w:tab w:val="clear" w:pos="403"/>
        </w:tabs>
        <w:autoSpaceDE w:val="0"/>
        <w:autoSpaceDN w:val="0"/>
        <w:adjustRightInd w:val="0"/>
        <w:spacing w:line="240" w:lineRule="auto"/>
        <w:contextualSpacing w:val="0"/>
        <w:rPr>
          <w:rFonts w:cs="Calibri"/>
          <w:lang w:eastAsia="en-GB"/>
        </w:rPr>
      </w:pPr>
      <w:bookmarkStart w:id="811" w:name="_Ref3566632"/>
      <w:r w:rsidRPr="0013175B">
        <w:rPr>
          <w:rFonts w:cs="Calibri"/>
          <w:lang w:eastAsia="en-GB"/>
        </w:rPr>
        <w:t>the thread</w:t>
      </w:r>
      <w:r w:rsidR="00976849">
        <w:rPr>
          <w:rFonts w:cs="Calibri"/>
          <w:lang w:eastAsia="en-GB"/>
        </w:rPr>
        <w:t xml:space="preserve"> (addressed by clause </w:t>
      </w:r>
      <w:r w:rsidR="00976849">
        <w:rPr>
          <w:rFonts w:cs="Calibri"/>
          <w:lang w:eastAsia="en-GB"/>
        </w:rPr>
        <w:fldChar w:fldCharType="begin"/>
      </w:r>
      <w:r w:rsidR="00976849">
        <w:rPr>
          <w:rFonts w:cs="Calibri"/>
          <w:lang w:eastAsia="en-GB"/>
        </w:rPr>
        <w:instrText xml:space="preserve"> REF _Ref157440012 \r \h </w:instrText>
      </w:r>
      <w:r w:rsidR="00976849">
        <w:rPr>
          <w:rFonts w:cs="Calibri"/>
          <w:lang w:eastAsia="en-GB"/>
        </w:rPr>
      </w:r>
      <w:r w:rsidR="00976849">
        <w:rPr>
          <w:rFonts w:cs="Calibri"/>
          <w:lang w:eastAsia="en-GB"/>
        </w:rPr>
        <w:fldChar w:fldCharType="separate"/>
      </w:r>
      <w:r w:rsidR="0012574E">
        <w:rPr>
          <w:rFonts w:cs="Calibri"/>
          <w:lang w:eastAsia="en-GB"/>
        </w:rPr>
        <w:t>9.5.3</w:t>
      </w:r>
      <w:r w:rsidR="00976849">
        <w:rPr>
          <w:rFonts w:cs="Calibri"/>
          <w:lang w:eastAsia="en-GB"/>
        </w:rPr>
        <w:fldChar w:fldCharType="end"/>
      </w:r>
      <w:r w:rsidR="00976849">
        <w:rPr>
          <w:rFonts w:cs="Calibri"/>
          <w:lang w:eastAsia="en-GB"/>
        </w:rPr>
        <w:t xml:space="preserve"> below)</w:t>
      </w:r>
      <w:r w:rsidRPr="0013175B">
        <w:rPr>
          <w:rFonts w:cs="Calibri"/>
          <w:lang w:eastAsia="en-GB"/>
        </w:rPr>
        <w:t>.</w:t>
      </w:r>
      <w:bookmarkEnd w:id="811"/>
    </w:p>
    <w:p w14:paraId="3F1178E3" w14:textId="7176CD3F" w:rsidR="00FC68DB" w:rsidRPr="00F5480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r w:rsidR="00965BC8">
        <w:rPr>
          <w:rFonts w:cs="Calibri"/>
          <w:lang w:eastAsia="en-GB"/>
        </w:rPr>
        <w:t xml:space="preserve"> </w:t>
      </w:r>
    </w:p>
    <w:p w14:paraId="1C576F1D" w14:textId="3033E4A0" w:rsidR="00FC68DB" w:rsidRPr="001E4607" w:rsidRDefault="00771813" w:rsidP="00A76BFE">
      <w:pPr>
        <w:pStyle w:val="Example"/>
        <w:rPr>
          <w:lang w:eastAsia="en-GB"/>
        </w:rPr>
      </w:pPr>
      <w:r>
        <w:t>Example</w:t>
      </w:r>
      <w:r w:rsidR="00212B55" w:rsidRPr="005C2D94" w:rsidDel="00212B55">
        <w:rPr>
          <w:lang w:eastAsia="en-GB"/>
        </w:rPr>
        <w:t xml:space="preserve"> </w:t>
      </w:r>
      <w:r w:rsidR="00FE5F2D">
        <w:rPr>
          <w:lang w:eastAsia="en-GB"/>
        </w:rPr>
        <w:t>1</w:t>
      </w:r>
      <w:r w:rsidR="00316FAA">
        <w:rPr>
          <w:lang w:eastAsia="en-GB"/>
        </w:rPr>
        <w:t xml:space="preserve">    Bolted Joint with washer definition</w:t>
      </w:r>
    </w:p>
    <w:p w14:paraId="18A2509D" w14:textId="77777777" w:rsidR="00FC68DB" w:rsidRPr="00BC73DE" w:rsidRDefault="00FC68DB" w:rsidP="00B202D2">
      <w:pPr>
        <w:pStyle w:val="XMLCode"/>
        <w:keepNext/>
        <w:keepLines/>
        <w:rPr>
          <w:lang w:val="en-GB"/>
        </w:rPr>
      </w:pPr>
      <w:r w:rsidRPr="0013175B">
        <w:rPr>
          <w:lang w:val="en-GB"/>
        </w:rPr>
        <w:lastRenderedPageBreak/>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&lt;connection_list&gt;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&lt;!--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&lt;!--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&lt;threaded_connection length="50" </w:t>
      </w:r>
    </w:p>
    <w:p w14:paraId="19B1A071" w14:textId="77777777" w:rsidR="00FC68DB" w:rsidRPr="00BC73DE" w:rsidRDefault="00FC68DB" w:rsidP="00B202D2">
      <w:pPr>
        <w:pStyle w:val="XMLCode"/>
        <w:keepNext/>
        <w:keepLines/>
        <w:rPr>
          <w:lang w:val="en-GB"/>
        </w:rPr>
      </w:pPr>
      <w:r w:rsidRPr="00BC73DE">
        <w:rPr>
          <w:lang w:val="en-GB"/>
        </w:rPr>
        <w:t xml:space="preserve">                            static_friction="0.8" </w:t>
      </w:r>
    </w:p>
    <w:p w14:paraId="4E64D7CE" w14:textId="77777777" w:rsidR="00FC68DB" w:rsidRPr="00BC73DE" w:rsidRDefault="00FC68DB" w:rsidP="00B202D2">
      <w:pPr>
        <w:pStyle w:val="XMLCode"/>
        <w:keepNext/>
        <w:keepLines/>
        <w:rPr>
          <w:lang w:val="en-GB"/>
        </w:rPr>
      </w:pPr>
      <w:r w:rsidRPr="00BC73DE">
        <w:rPr>
          <w:lang w:val="en-GB"/>
        </w:rPr>
        <w:t xml:space="preserve">                            thread_static_friction="0.8"&gt;</w:t>
      </w:r>
    </w:p>
    <w:p w14:paraId="0DB7E1FD" w14:textId="77777777" w:rsidR="00FC68DB" w:rsidRPr="00BC73DE" w:rsidRDefault="00FC68DB" w:rsidP="00B202D2">
      <w:pPr>
        <w:pStyle w:val="XMLCode"/>
        <w:keepNext/>
        <w:keepLines/>
        <w:rPr>
          <w:lang w:val="en-GB"/>
        </w:rPr>
      </w:pPr>
      <w:r w:rsidRPr="00BC73DE">
        <w:rPr>
          <w:lang w:val="en-GB"/>
        </w:rPr>
        <w:t xml:space="preserve">          &lt;normal_direction x="0" y="0" z="-10"/&gt;</w:t>
      </w:r>
    </w:p>
    <w:p w14:paraId="62656CD1" w14:textId="77777777" w:rsidR="00FC68DB" w:rsidRPr="00BC73DE" w:rsidRDefault="00FC68DB" w:rsidP="00B202D2">
      <w:pPr>
        <w:pStyle w:val="XMLCode"/>
        <w:keepNext/>
        <w:keepLines/>
        <w:rPr>
          <w:lang w:val="en-GB"/>
        </w:rPr>
      </w:pPr>
      <w:r w:rsidRPr="00BC73DE">
        <w:rPr>
          <w:lang w:val="en-GB"/>
        </w:rPr>
        <w:t xml:space="preserve">          &lt;!--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outer_diameter="20" attached="false" static_friction="0.8"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&lt;!--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static_friction="0.8"&gt;</w:t>
      </w:r>
    </w:p>
    <w:p w14:paraId="081FA1A5" w14:textId="77777777" w:rsidR="00FC68DB" w:rsidRPr="00BC73DE" w:rsidRDefault="00FC68DB" w:rsidP="00B202D2">
      <w:pPr>
        <w:pStyle w:val="XMLCode"/>
        <w:keepNext/>
        <w:keepLines/>
        <w:rPr>
          <w:lang w:val="en-GB"/>
        </w:rPr>
      </w:pPr>
      <w:r w:rsidRPr="00BC73DE">
        <w:rPr>
          <w:lang w:val="en-GB"/>
        </w:rPr>
        <w:t xml:space="preserve">               &lt;!--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&lt;washer outer_diameter="25" attached="false" static_friction="0.8"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2BB5072D" w:rsidR="00FC68DB" w:rsidRPr="00BC73DE" w:rsidRDefault="00FE5F2D" w:rsidP="00B202D2">
      <w:pPr>
        <w:pStyle w:val="XMLCode"/>
        <w:keepNext/>
        <w:keepLines/>
        <w:rPr>
          <w:lang w:val="en-GB"/>
        </w:rPr>
      </w:pPr>
      <w:r w:rsidRPr="00BC73DE">
        <w:rPr>
          <w:lang w:val="en-GB"/>
        </w:rPr>
        <w:t xml:space="preserve">          </w:t>
      </w:r>
      <w:r w:rsidR="00FC68DB" w:rsidRPr="00BC73DE">
        <w:rPr>
          <w:lang w:val="en-GB"/>
        </w:rPr>
        <w:t>&lt;/bolt&gt;</w:t>
      </w:r>
    </w:p>
    <w:p w14:paraId="13FDBBF8" w14:textId="77777777" w:rsidR="00FC68DB" w:rsidRPr="00BC73DE" w:rsidRDefault="00FC68DB" w:rsidP="00B202D2">
      <w:pPr>
        <w:pStyle w:val="XMLCode"/>
        <w:keepNext/>
        <w:keepLines/>
        <w:rPr>
          <w:lang w:val="en-GB"/>
        </w:rPr>
      </w:pPr>
      <w:r w:rsidRPr="00BC73DE">
        <w:rPr>
          <w:lang w:val="en-GB"/>
        </w:rPr>
        <w:t xml:space="preserve">       &lt;/threaded_connection&gt;</w:t>
      </w:r>
    </w:p>
    <w:p w14:paraId="0820DDF5" w14:textId="77777777" w:rsidR="00FC68DB" w:rsidRPr="00BC73DE" w:rsidRDefault="00FC68DB" w:rsidP="005E1116">
      <w:pPr>
        <w:pStyle w:val="XMLCode"/>
        <w:rPr>
          <w:lang w:val="en-GB"/>
        </w:rPr>
      </w:pPr>
    </w:p>
    <w:p w14:paraId="6FEFB0B4" w14:textId="4345A928" w:rsidR="00FC68DB" w:rsidRPr="00BC73DE" w:rsidRDefault="00FC68DB" w:rsidP="00B202D2">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 </w:t>
      </w:r>
      <w:r w:rsidR="00BE4E0E">
        <w:rPr>
          <w:lang w:val="en-GB"/>
        </w:rPr>
        <w:t xml:space="preserve">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part_index="1"/&gt;</w:t>
      </w:r>
    </w:p>
    <w:p w14:paraId="02701D60" w14:textId="77777777" w:rsidR="00FC68DB" w:rsidRPr="00BC73DE" w:rsidRDefault="00FC68DB" w:rsidP="00B202D2">
      <w:pPr>
        <w:pStyle w:val="XMLCode"/>
        <w:keepNext/>
        <w:keepLines/>
        <w:rPr>
          <w:lang w:val="en-GB"/>
        </w:rPr>
      </w:pPr>
      <w:r w:rsidRPr="00BC73DE">
        <w:rPr>
          <w:lang w:val="en-GB"/>
        </w:rPr>
        <w:t xml:space="preserve">               &lt;partner part_index="2"/&gt;</w:t>
      </w:r>
    </w:p>
    <w:p w14:paraId="22239C5B"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part_index="2"/&gt;</w:t>
      </w:r>
    </w:p>
    <w:p w14:paraId="1215F2DA" w14:textId="77777777" w:rsidR="00FC68DB" w:rsidRPr="00BC73DE" w:rsidRDefault="00FC68DB" w:rsidP="00B202D2">
      <w:pPr>
        <w:pStyle w:val="XMLCode"/>
        <w:keepNext/>
        <w:keepLines/>
        <w:rPr>
          <w:lang w:val="en-GB"/>
        </w:rPr>
      </w:pPr>
      <w:r w:rsidRPr="00BC73DE">
        <w:rPr>
          <w:lang w:val="en-GB"/>
        </w:rPr>
        <w:t xml:space="preserve">               &lt;partner part_index="5"/&gt;</w:t>
      </w:r>
    </w:p>
    <w:p w14:paraId="6F124D5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part_index="5"/&gt;</w:t>
      </w:r>
    </w:p>
    <w:p w14:paraId="4FF2FFFF" w14:textId="77777777" w:rsidR="00FC68DB" w:rsidRPr="00BC73DE" w:rsidRDefault="00FC68DB" w:rsidP="00B202D2">
      <w:pPr>
        <w:pStyle w:val="XMLCode"/>
        <w:keepNext/>
        <w:keepLines/>
        <w:rPr>
          <w:lang w:val="en-GB"/>
        </w:rPr>
      </w:pPr>
      <w:r w:rsidRPr="00BC73DE">
        <w:rPr>
          <w:lang w:val="en-GB"/>
        </w:rPr>
        <w:t xml:space="preserve">               &lt;partner part_index="6"/&gt;</w:t>
      </w:r>
    </w:p>
    <w:p w14:paraId="3853C070" w14:textId="77777777" w:rsidR="00FC68DB" w:rsidRPr="00BC73DE" w:rsidRDefault="00FC68DB" w:rsidP="00B202D2">
      <w:pPr>
        <w:pStyle w:val="XMLCode"/>
        <w:keepNext/>
        <w:keepLines/>
        <w:rPr>
          <w:lang w:val="en-GB"/>
        </w:rPr>
      </w:pPr>
      <w:r w:rsidRPr="00BC73DE">
        <w:rPr>
          <w:lang w:val="en-GB"/>
        </w:rPr>
        <w:t xml:space="preserve">               &lt;coefficients static_friction="0.8"/&gt;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&lt;/contact_list&gt;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&lt;/connection_list&gt;</w:t>
      </w:r>
    </w:p>
    <w:p w14:paraId="26096D04" w14:textId="617CFCFE" w:rsidR="00FC68DB" w:rsidRPr="00BC73DE" w:rsidRDefault="00FC68DB" w:rsidP="00A122BE">
      <w:pPr>
        <w:pStyle w:val="XMLCode"/>
        <w:rPr>
          <w:lang w:val="en-GB"/>
        </w:rPr>
      </w:pPr>
      <w:r w:rsidRPr="00BC73DE">
        <w:rPr>
          <w:lang w:val="en-GB"/>
        </w:rPr>
        <w:t>&lt;/connection_group&gt;</w:t>
      </w:r>
      <w:r w:rsidR="00FB62F8">
        <w:rPr>
          <w:lang w:val="en-GB"/>
        </w:rPr>
        <w:t xml:space="preserve"> </w:t>
      </w:r>
    </w:p>
    <w:p w14:paraId="0E4ECE77" w14:textId="77777777" w:rsidR="00212B55" w:rsidRPr="00BC73DE" w:rsidRDefault="00212B55" w:rsidP="00A76BFE">
      <w:pPr>
        <w:pStyle w:val="Example"/>
      </w:pPr>
    </w:p>
    <w:p w14:paraId="52A7FC55" w14:textId="5D7905AF" w:rsidR="00FC68DB" w:rsidRPr="00BC73DE" w:rsidRDefault="00771813" w:rsidP="00BD4E82">
      <w:pPr>
        <w:pStyle w:val="Example"/>
        <w:keepNext/>
        <w:spacing w:line="240" w:lineRule="auto"/>
        <w:rPr>
          <w:lang w:eastAsia="en-GB"/>
        </w:rPr>
      </w:pPr>
      <w:r>
        <w:t>Example</w:t>
      </w:r>
      <w:r w:rsidR="00212B55" w:rsidRPr="00556857" w:rsidDel="00212B55">
        <w:rPr>
          <w:lang w:eastAsia="en-GB"/>
        </w:rPr>
        <w:t xml:space="preserve"> </w:t>
      </w:r>
      <w:r w:rsidR="00FE5F2D">
        <w:t>2</w:t>
      </w:r>
      <w:r w:rsidR="00316FAA" w:rsidRPr="00556857">
        <w:rPr>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556857">
        <w:rPr>
          <w:lang w:eastAsia="en-GB"/>
        </w:rPr>
        <w:t xml:space="preserve"> </w:t>
      </w:r>
      <w:r w:rsidR="00FC68DB" w:rsidRPr="00BC73DE">
        <w:rPr>
          <w:lang w:eastAsia="en-GB"/>
        </w:rPr>
        <w:t xml:space="preserve">with global </w:t>
      </w:r>
      <w:r w:rsidR="003C4722">
        <w:rPr>
          <w:lang w:eastAsia="en-GB"/>
        </w:rPr>
        <w:t>and</w:t>
      </w:r>
      <w:r w:rsidR="00FC68DB" w:rsidRPr="00BC73DE">
        <w:rPr>
          <w:lang w:eastAsia="en-GB"/>
        </w:rPr>
        <w:t xml:space="preserve"> local contact definition, </w:t>
      </w:r>
      <w:r w:rsidR="003C4722">
        <w:rPr>
          <w:lang w:eastAsia="en-GB"/>
        </w:rPr>
        <w:t>plus</w:t>
      </w:r>
      <w:r w:rsidR="00FC68DB" w:rsidRPr="00BC73DE">
        <w:rPr>
          <w:lang w:eastAsia="en-GB"/>
        </w:rPr>
        <w:t xml:space="preserve"> thread contact. Local contacts override global contacts.</w:t>
      </w: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556857" w:rsidRDefault="00FC68DB" w:rsidP="00257BC9">
      <w:pPr>
        <w:pStyle w:val="XMLCode"/>
        <w:widowControl w:val="0"/>
        <w:rPr>
          <w:lang w:val="en-GB"/>
        </w:rPr>
      </w:pPr>
    </w:p>
    <w:p w14:paraId="62BCACE3" w14:textId="77777777" w:rsidR="00FC68DB" w:rsidRPr="00BC73DE" w:rsidRDefault="00FC68DB">
      <w:pPr>
        <w:pStyle w:val="XMLCode"/>
        <w:keepNext/>
        <w:keepLines/>
        <w:rPr>
          <w:lang w:val="en-GB"/>
        </w:rPr>
      </w:pPr>
      <w:r w:rsidRPr="00BC73DE">
        <w:rPr>
          <w:lang w:val="en-GB"/>
        </w:rPr>
        <w:lastRenderedPageBreak/>
        <w:t xml:space="preserve">   </w:t>
      </w:r>
      <w:r w:rsidRPr="00BC73DE">
        <w:rPr>
          <w:b/>
          <w:lang w:val="en-GB"/>
        </w:rPr>
        <w:t>&lt;contact_list&gt;</w:t>
      </w:r>
      <w:r w:rsidRPr="00BC73DE">
        <w:rPr>
          <w:lang w:val="en-GB"/>
        </w:rPr>
        <w:t xml:space="preserve">   &lt;!--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part_index="1"/&gt;</w:t>
      </w:r>
    </w:p>
    <w:p w14:paraId="7ECA5CC5" w14:textId="77777777" w:rsidR="00FC68DB" w:rsidRPr="00BC73DE" w:rsidRDefault="00FC68DB">
      <w:pPr>
        <w:pStyle w:val="XMLCode"/>
        <w:keepNext/>
        <w:keepLines/>
        <w:rPr>
          <w:lang w:val="en-GB"/>
        </w:rPr>
      </w:pPr>
      <w:r w:rsidRPr="00BC73DE">
        <w:rPr>
          <w:lang w:val="en-GB"/>
        </w:rPr>
        <w:t xml:space="preserve">           &lt;partner part_index="2"/&gt;</w:t>
      </w:r>
    </w:p>
    <w:p w14:paraId="3455FB96" w14:textId="77777777" w:rsidR="00FC68DB" w:rsidRPr="00BC73DE" w:rsidRDefault="00FC68DB">
      <w:pPr>
        <w:pStyle w:val="XMLCode"/>
        <w:keepNext/>
        <w:keepLines/>
        <w:rPr>
          <w:lang w:val="en-GB"/>
        </w:rPr>
      </w:pPr>
      <w:r w:rsidRPr="00BC73DE">
        <w:rPr>
          <w:lang w:val="en-GB"/>
        </w:rPr>
        <w:t xml:space="preserve">           &lt;coefficients static_friction="0.8"/&gt;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part_index="2"/&gt;</w:t>
      </w:r>
    </w:p>
    <w:p w14:paraId="6CCBC945" w14:textId="77777777" w:rsidR="00FC68DB" w:rsidRPr="00BC73DE" w:rsidRDefault="00FC68DB">
      <w:pPr>
        <w:pStyle w:val="XMLCode"/>
        <w:keepNext/>
        <w:keepLines/>
        <w:rPr>
          <w:lang w:val="en-GB"/>
        </w:rPr>
      </w:pPr>
      <w:r w:rsidRPr="00BC73DE">
        <w:rPr>
          <w:lang w:val="en-GB"/>
        </w:rPr>
        <w:t xml:space="preserve">           &lt;partner part_index="5"/&gt;</w:t>
      </w:r>
    </w:p>
    <w:p w14:paraId="60F55FDD" w14:textId="77777777" w:rsidR="00FC68DB" w:rsidRPr="00BC73DE" w:rsidRDefault="00FC68DB">
      <w:pPr>
        <w:pStyle w:val="XMLCode"/>
        <w:keepNext/>
        <w:keepLines/>
        <w:rPr>
          <w:lang w:val="en-GB"/>
        </w:rPr>
      </w:pPr>
      <w:r w:rsidRPr="00BC73DE">
        <w:rPr>
          <w:lang w:val="en-GB"/>
        </w:rPr>
        <w:t xml:space="preserve">           &lt;coefficients static_friction="0.8"/&gt;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part_index="5"/&gt;</w:t>
      </w:r>
    </w:p>
    <w:p w14:paraId="65591804" w14:textId="77777777" w:rsidR="00FC68DB" w:rsidRPr="00BC73DE" w:rsidRDefault="00FC68DB">
      <w:pPr>
        <w:pStyle w:val="XMLCode"/>
        <w:keepNext/>
        <w:keepLines/>
        <w:rPr>
          <w:lang w:val="en-GB"/>
        </w:rPr>
      </w:pPr>
      <w:r w:rsidRPr="00BC73DE">
        <w:rPr>
          <w:lang w:val="en-GB"/>
        </w:rPr>
        <w:t xml:space="preserve">           &lt;partner part_index="6"/&gt;</w:t>
      </w:r>
    </w:p>
    <w:p w14:paraId="25FB4FA2" w14:textId="77777777" w:rsidR="00FC68DB" w:rsidRPr="00BC73DE" w:rsidRDefault="00FC68DB">
      <w:pPr>
        <w:pStyle w:val="XMLCode"/>
        <w:keepNext/>
        <w:keepLines/>
        <w:rPr>
          <w:lang w:val="en-GB"/>
        </w:rPr>
      </w:pPr>
      <w:r w:rsidRPr="00BC73DE">
        <w:rPr>
          <w:lang w:val="en-GB"/>
        </w:rPr>
        <w:t xml:space="preserve">           &lt;coefficients static_friction="0.8"/&gt;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&lt;/contact_list&gt;</w:t>
      </w:r>
    </w:p>
    <w:p w14:paraId="404C9E68" w14:textId="77777777" w:rsidR="00FC68DB" w:rsidRPr="00BC73DE" w:rsidRDefault="00FC68DB" w:rsidP="00257BC9">
      <w:pPr>
        <w:pStyle w:val="XMLCode"/>
        <w:widowControl w:val="0"/>
        <w:rPr>
          <w:lang w:val="en-GB"/>
        </w:rPr>
      </w:pPr>
    </w:p>
    <w:p w14:paraId="5665D9E4" w14:textId="77777777" w:rsidR="00FC68DB" w:rsidRPr="00BC73DE" w:rsidRDefault="00FC68DB">
      <w:pPr>
        <w:pStyle w:val="XMLCode"/>
        <w:keepNext/>
        <w:rPr>
          <w:lang w:val="en-GB"/>
        </w:rPr>
      </w:pPr>
      <w:r w:rsidRPr="00BC73DE">
        <w:rPr>
          <w:lang w:val="en-GB"/>
        </w:rPr>
        <w:t xml:space="preserve">   &lt;connection_list&gt;</w:t>
      </w:r>
    </w:p>
    <w:p w14:paraId="1C64DF11" w14:textId="77777777" w:rsidR="00FC68DB" w:rsidRPr="00BC73DE" w:rsidRDefault="00FC68DB">
      <w:pPr>
        <w:pStyle w:val="XMLCode"/>
        <w:keepNext/>
        <w:rPr>
          <w:lang w:val="en-GB"/>
        </w:rPr>
      </w:pPr>
      <w:r w:rsidRPr="00BC73DE">
        <w:rPr>
          <w:lang w:val="en-GB"/>
        </w:rPr>
        <w:t xml:space="preserve">     &lt;connection_0d label="BOLT_135"&gt; &lt;!--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&lt;!--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&lt;threaded_connection length="50" </w:t>
      </w:r>
    </w:p>
    <w:p w14:paraId="525A62DF" w14:textId="77777777" w:rsidR="00FC68DB" w:rsidRPr="00BC73DE" w:rsidRDefault="00FC68DB">
      <w:pPr>
        <w:pStyle w:val="XMLCode"/>
        <w:keepNext/>
        <w:rPr>
          <w:lang w:val="en-GB"/>
        </w:rPr>
      </w:pPr>
      <w:r w:rsidRPr="00BC73DE">
        <w:rPr>
          <w:lang w:val="en-GB"/>
        </w:rPr>
        <w:t xml:space="preserve">                            static_friction="0.8" </w:t>
      </w:r>
    </w:p>
    <w:p w14:paraId="708FDD93" w14:textId="77777777" w:rsidR="00FC68DB" w:rsidRPr="00BC73DE" w:rsidRDefault="00FC68DB">
      <w:pPr>
        <w:pStyle w:val="XMLCode"/>
        <w:keepNext/>
        <w:rPr>
          <w:lang w:val="en-GB"/>
        </w:rPr>
      </w:pPr>
      <w:r w:rsidRPr="00BC73DE">
        <w:rPr>
          <w:lang w:val="en-GB"/>
        </w:rPr>
        <w:t xml:space="preserve">                            thread_static_friction="0.8"&gt;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&lt;!--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static_friction="0.8"/&gt;</w:t>
      </w:r>
    </w:p>
    <w:p w14:paraId="1E4B114B" w14:textId="67879819" w:rsidR="00FC68DB" w:rsidRPr="00BC73DE" w:rsidRDefault="0075606C">
      <w:pPr>
        <w:pStyle w:val="XMLCode"/>
        <w:keepNext/>
        <w:rPr>
          <w:lang w:val="en-GB"/>
        </w:rPr>
      </w:pPr>
      <w:r w:rsidRPr="00BC73DE">
        <w:rPr>
          <w:lang w:val="en-GB"/>
        </w:rPr>
        <w:t xml:space="preserve">          </w:t>
      </w:r>
      <w:r w:rsidR="00FC68DB" w:rsidRPr="00BC73DE">
        <w:rPr>
          <w:lang w:val="en-GB"/>
        </w:rPr>
        <w:t>&lt;/bolt&gt;</w:t>
      </w:r>
    </w:p>
    <w:p w14:paraId="40E33B9E" w14:textId="77777777" w:rsidR="00FC68DB" w:rsidRPr="00BC73DE" w:rsidRDefault="00FC68DB">
      <w:pPr>
        <w:pStyle w:val="XMLCode"/>
        <w:keepNext/>
        <w:rPr>
          <w:lang w:val="en-GB"/>
        </w:rPr>
      </w:pPr>
      <w:r w:rsidRPr="00BC73DE">
        <w:rPr>
          <w:lang w:val="en-GB"/>
        </w:rPr>
        <w:t xml:space="preserve">       &lt;/threaded_connection&gt;</w:t>
      </w:r>
    </w:p>
    <w:p w14:paraId="68730047" w14:textId="77777777" w:rsidR="00FC68DB" w:rsidRPr="00556857" w:rsidRDefault="00FC68DB" w:rsidP="00257BC9">
      <w:pPr>
        <w:pStyle w:val="XMLCode"/>
        <w:widowControl w:val="0"/>
        <w:rPr>
          <w:lang w:val="en-GB"/>
        </w:rPr>
      </w:pPr>
    </w:p>
    <w:p w14:paraId="1EDE8281" w14:textId="13FB915E" w:rsidR="00FC68DB" w:rsidRPr="00BC73DE" w:rsidRDefault="00FC68DB">
      <w:pPr>
        <w:pStyle w:val="XMLCode"/>
        <w:keepNext/>
        <w:keepLines/>
        <w:rPr>
          <w:lang w:val="en-GB"/>
        </w:rPr>
      </w:pPr>
      <w:r w:rsidRPr="00BC73DE">
        <w:rPr>
          <w:lang w:val="en-GB"/>
        </w:rPr>
        <w:t xml:space="preserve">       </w:t>
      </w:r>
      <w:r w:rsidRPr="00BC73DE">
        <w:rPr>
          <w:b/>
          <w:lang w:val="en-GB"/>
        </w:rPr>
        <w:t>&lt;contact_list&gt;</w:t>
      </w:r>
      <w:r w:rsidRPr="00BC73DE">
        <w:rPr>
          <w:lang w:val="en-GB"/>
        </w:rPr>
        <w:t xml:space="preserve">        &lt;!-- Local Contact definition, according to</w:t>
      </w:r>
      <w:r w:rsidR="00BE4E0E">
        <w:rPr>
          <w:lang w:val="en-GB"/>
        </w:rPr>
        <w:t xml:space="preserve"> clause </w:t>
      </w:r>
      <w:r w:rsidR="00BE4E0E">
        <w:rPr>
          <w:lang w:val="en-GB"/>
        </w:rPr>
        <w:fldChar w:fldCharType="begin"/>
      </w:r>
      <w:r w:rsidR="00BE4E0E">
        <w:rPr>
          <w:lang w:val="en-GB"/>
        </w:rPr>
        <w:instrText xml:space="preserve"> REF _Ref414841585 \r \h </w:instrText>
      </w:r>
      <w:r w:rsidR="00BE4E0E">
        <w:rPr>
          <w:lang w:val="en-GB"/>
        </w:rPr>
      </w:r>
      <w:r w:rsidR="00BE4E0E">
        <w:rPr>
          <w:lang w:val="en-GB"/>
        </w:rPr>
        <w:fldChar w:fldCharType="separate"/>
      </w:r>
      <w:r w:rsidR="0012574E">
        <w:rPr>
          <w:lang w:val="en-GB"/>
        </w:rPr>
        <w:t>7.4.3.2</w:t>
      </w:r>
      <w:r w:rsidR="00BE4E0E">
        <w:rPr>
          <w:lang w:val="en-GB"/>
        </w:rPr>
        <w:fldChar w:fldCharType="end"/>
      </w:r>
      <w:r w:rsidR="00BE4E0E" w:rsidRPr="00BC73DE">
        <w:rPr>
          <w:lang w:val="en-GB"/>
        </w:rPr>
        <w:t xml:space="preserve"> </w:t>
      </w:r>
      <w:r w:rsidRPr="00BC73DE">
        <w:rPr>
          <w:lang w:val="en-GB"/>
        </w:rPr>
        <w:t>--&gt;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part_index="1"/&gt;</w:t>
      </w:r>
    </w:p>
    <w:p w14:paraId="3D929CF2" w14:textId="77777777" w:rsidR="00FC68DB" w:rsidRPr="00BC73DE" w:rsidRDefault="00FC68DB">
      <w:pPr>
        <w:pStyle w:val="XMLCode"/>
        <w:keepNext/>
        <w:keepLines/>
        <w:rPr>
          <w:lang w:val="en-GB"/>
        </w:rPr>
      </w:pPr>
      <w:r w:rsidRPr="00BC73DE">
        <w:rPr>
          <w:lang w:val="en-GB"/>
        </w:rPr>
        <w:t xml:space="preserve">               &lt;partner part_index="2"/&gt;</w:t>
      </w:r>
    </w:p>
    <w:p w14:paraId="3C9BBCF1" w14:textId="77777777" w:rsidR="00FC68DB" w:rsidRPr="00BC73DE" w:rsidRDefault="00FC68DB">
      <w:pPr>
        <w:pStyle w:val="XMLCode"/>
        <w:keepNext/>
        <w:keepLines/>
        <w:rPr>
          <w:lang w:val="en-GB"/>
        </w:rPr>
      </w:pPr>
      <w:r w:rsidRPr="00BC73DE">
        <w:rPr>
          <w:lang w:val="en-GB"/>
        </w:rPr>
        <w:t xml:space="preserve">               &lt;coefficients static_friction="</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&lt;/contact_list&gt;</w:t>
      </w:r>
    </w:p>
    <w:p w14:paraId="5CF061B2" w14:textId="77777777" w:rsidR="00FC68DB" w:rsidRPr="00556857" w:rsidRDefault="00FC68DB" w:rsidP="0013175B">
      <w:pPr>
        <w:pStyle w:val="XMLCode"/>
        <w:keepNext/>
        <w:rPr>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&lt;/connection_list&gt;</w:t>
      </w:r>
    </w:p>
    <w:p w14:paraId="115F31AF" w14:textId="77777777" w:rsidR="00FC68DB" w:rsidRPr="00BC73DE" w:rsidRDefault="00FC68DB">
      <w:pPr>
        <w:pStyle w:val="XMLCode"/>
        <w:keepNext/>
        <w:rPr>
          <w:lang w:val="en-GB"/>
        </w:rPr>
      </w:pPr>
    </w:p>
    <w:p w14:paraId="3B4AFF60" w14:textId="50611BFD" w:rsidR="00FC68DB" w:rsidRPr="0013175B" w:rsidRDefault="00FC68DB" w:rsidP="00B202D2">
      <w:pPr>
        <w:pStyle w:val="XMLCode"/>
        <w:rPr>
          <w:lang w:val="en-GB"/>
        </w:rPr>
      </w:pPr>
      <w:r w:rsidRPr="00BC73DE">
        <w:rPr>
          <w:lang w:val="en-GB"/>
        </w:rPr>
        <w:t>&lt;/connection_group&gt;</w:t>
      </w:r>
      <w:r w:rsidR="00FB62F8">
        <w:rPr>
          <w:lang w:val="en-GB"/>
        </w:rPr>
        <w:t xml:space="preserve"> </w:t>
      </w:r>
    </w:p>
    <w:p w14:paraId="4733DA9E" w14:textId="0AFDA458" w:rsidR="00FC68DB" w:rsidRDefault="00FC68DB" w:rsidP="00B202D2">
      <w:pPr>
        <w:pStyle w:val="berschrift3"/>
        <w:rPr>
          <w:szCs w:val="30"/>
        </w:rPr>
      </w:pPr>
      <w:bookmarkStart w:id="812" w:name="_Toc428279398"/>
      <w:bookmarkStart w:id="813" w:name="_Toc428456136"/>
      <w:bookmarkStart w:id="814" w:name="_Toc428537099"/>
      <w:bookmarkStart w:id="815" w:name="_Toc428969418"/>
      <w:bookmarkStart w:id="816" w:name="_Toc429052809"/>
      <w:bookmarkStart w:id="817" w:name="_Toc428279400"/>
      <w:bookmarkStart w:id="818" w:name="_Toc428456138"/>
      <w:bookmarkStart w:id="819" w:name="_Toc428537101"/>
      <w:bookmarkStart w:id="820" w:name="_Toc428969420"/>
      <w:bookmarkStart w:id="821" w:name="_Toc429052811"/>
      <w:bookmarkStart w:id="822" w:name="_Toc428279401"/>
      <w:bookmarkStart w:id="823" w:name="_Toc428456139"/>
      <w:bookmarkStart w:id="824" w:name="_Toc428537102"/>
      <w:bookmarkStart w:id="825" w:name="_Toc428969421"/>
      <w:bookmarkStart w:id="826" w:name="_Toc429052812"/>
      <w:bookmarkStart w:id="827" w:name="_Toc428279402"/>
      <w:bookmarkStart w:id="828" w:name="_Toc428456140"/>
      <w:bookmarkStart w:id="829" w:name="_Toc428537103"/>
      <w:bookmarkStart w:id="830" w:name="_Toc428969422"/>
      <w:bookmarkStart w:id="831" w:name="_Toc429052813"/>
      <w:bookmarkStart w:id="832" w:name="_Toc428279403"/>
      <w:bookmarkStart w:id="833" w:name="_Toc428456141"/>
      <w:bookmarkStart w:id="834" w:name="_Toc428537104"/>
      <w:bookmarkStart w:id="835" w:name="_Toc428969423"/>
      <w:bookmarkStart w:id="836" w:name="_Toc429052814"/>
      <w:bookmarkStart w:id="837" w:name="_Toc428279404"/>
      <w:bookmarkStart w:id="838" w:name="_Toc428456142"/>
      <w:bookmarkStart w:id="839" w:name="_Toc428537105"/>
      <w:bookmarkStart w:id="840" w:name="_Toc428969424"/>
      <w:bookmarkStart w:id="841" w:name="_Toc429052815"/>
      <w:bookmarkStart w:id="842" w:name="_Toc428279405"/>
      <w:bookmarkStart w:id="843" w:name="_Toc428456143"/>
      <w:bookmarkStart w:id="844" w:name="_Toc428537106"/>
      <w:bookmarkStart w:id="845" w:name="_Toc428969425"/>
      <w:bookmarkStart w:id="846" w:name="_Toc429052816"/>
      <w:bookmarkStart w:id="847" w:name="_Toc428279406"/>
      <w:bookmarkStart w:id="848" w:name="_Toc428456144"/>
      <w:bookmarkStart w:id="849" w:name="_Toc428537107"/>
      <w:bookmarkStart w:id="850" w:name="_Toc428969426"/>
      <w:bookmarkStart w:id="851" w:name="_Toc429052817"/>
      <w:bookmarkStart w:id="852" w:name="_Toc428279408"/>
      <w:bookmarkStart w:id="853" w:name="_Toc428456146"/>
      <w:bookmarkStart w:id="854" w:name="_Toc428537109"/>
      <w:bookmarkStart w:id="855" w:name="_Toc428969428"/>
      <w:bookmarkStart w:id="856" w:name="_Toc429052819"/>
      <w:bookmarkStart w:id="857" w:name="_Toc428279409"/>
      <w:bookmarkStart w:id="858" w:name="_Toc428456147"/>
      <w:bookmarkStart w:id="859" w:name="_Toc428537110"/>
      <w:bookmarkStart w:id="860" w:name="_Toc428969429"/>
      <w:bookmarkStart w:id="861" w:name="_Toc429052820"/>
      <w:bookmarkStart w:id="862" w:name="_Toc428279410"/>
      <w:bookmarkStart w:id="863" w:name="_Toc428456148"/>
      <w:bookmarkStart w:id="864" w:name="_Toc428537111"/>
      <w:bookmarkStart w:id="865" w:name="_Toc428969430"/>
      <w:bookmarkStart w:id="866" w:name="_Toc429052821"/>
      <w:bookmarkStart w:id="867" w:name="_Toc428279411"/>
      <w:bookmarkStart w:id="868" w:name="_Toc428456149"/>
      <w:bookmarkStart w:id="869" w:name="_Toc428537112"/>
      <w:bookmarkStart w:id="870" w:name="_Toc428969431"/>
      <w:bookmarkStart w:id="871" w:name="_Toc429052822"/>
      <w:bookmarkStart w:id="872" w:name="_Toc428279413"/>
      <w:bookmarkStart w:id="873" w:name="_Toc428456151"/>
      <w:bookmarkStart w:id="874" w:name="_Toc428537114"/>
      <w:bookmarkStart w:id="875" w:name="_Toc428969433"/>
      <w:bookmarkStart w:id="876" w:name="_Toc429052824"/>
      <w:bookmarkStart w:id="877" w:name="_Toc428279414"/>
      <w:bookmarkStart w:id="878" w:name="_Toc428456152"/>
      <w:bookmarkStart w:id="879" w:name="_Toc428537115"/>
      <w:bookmarkStart w:id="880" w:name="_Toc428969434"/>
      <w:bookmarkStart w:id="881" w:name="_Toc429052825"/>
      <w:bookmarkStart w:id="882" w:name="_Toc428279416"/>
      <w:bookmarkStart w:id="883" w:name="_Toc428456154"/>
      <w:bookmarkStart w:id="884" w:name="_Toc428537117"/>
      <w:bookmarkStart w:id="885" w:name="_Toc428969436"/>
      <w:bookmarkStart w:id="886" w:name="_Toc429052827"/>
      <w:bookmarkStart w:id="887" w:name="_Toc428279417"/>
      <w:bookmarkStart w:id="888" w:name="_Toc428456155"/>
      <w:bookmarkStart w:id="889" w:name="_Toc428537118"/>
      <w:bookmarkStart w:id="890" w:name="_Toc428969437"/>
      <w:bookmarkStart w:id="891" w:name="_Toc429052828"/>
      <w:bookmarkStart w:id="892" w:name="_Toc428279419"/>
      <w:bookmarkStart w:id="893" w:name="_Toc428456157"/>
      <w:bookmarkStart w:id="894" w:name="_Toc428537120"/>
      <w:bookmarkStart w:id="895" w:name="_Toc428969439"/>
      <w:bookmarkStart w:id="896" w:name="_Toc429052830"/>
      <w:bookmarkStart w:id="897" w:name="_Toc428279421"/>
      <w:bookmarkStart w:id="898" w:name="_Toc428456159"/>
      <w:bookmarkStart w:id="899" w:name="_Toc428537122"/>
      <w:bookmarkStart w:id="900" w:name="_Toc428969441"/>
      <w:bookmarkStart w:id="901" w:name="_Toc429052832"/>
      <w:bookmarkStart w:id="902" w:name="_Toc428279422"/>
      <w:bookmarkStart w:id="903" w:name="_Toc428456160"/>
      <w:bookmarkStart w:id="904" w:name="_Toc428537123"/>
      <w:bookmarkStart w:id="905" w:name="_Toc428969442"/>
      <w:bookmarkStart w:id="906" w:name="_Toc429052833"/>
      <w:bookmarkStart w:id="907" w:name="_Toc428279423"/>
      <w:bookmarkStart w:id="908" w:name="_Toc428456161"/>
      <w:bookmarkStart w:id="909" w:name="_Toc428537124"/>
      <w:bookmarkStart w:id="910" w:name="_Toc428969443"/>
      <w:bookmarkStart w:id="911" w:name="_Toc429052834"/>
      <w:bookmarkStart w:id="912" w:name="_Toc428279424"/>
      <w:bookmarkStart w:id="913" w:name="_Toc428456162"/>
      <w:bookmarkStart w:id="914" w:name="_Toc428537125"/>
      <w:bookmarkStart w:id="915" w:name="_Toc428969444"/>
      <w:bookmarkStart w:id="916" w:name="_Toc429052835"/>
      <w:bookmarkStart w:id="917" w:name="_Toc428279426"/>
      <w:bookmarkStart w:id="918" w:name="_Toc428456164"/>
      <w:bookmarkStart w:id="919" w:name="_Toc428537127"/>
      <w:bookmarkStart w:id="920" w:name="_Toc428969446"/>
      <w:bookmarkStart w:id="921" w:name="_Toc429052837"/>
      <w:bookmarkStart w:id="922" w:name="_Toc428279427"/>
      <w:bookmarkStart w:id="923" w:name="_Toc428456165"/>
      <w:bookmarkStart w:id="924" w:name="_Toc428537128"/>
      <w:bookmarkStart w:id="925" w:name="_Toc428969447"/>
      <w:bookmarkStart w:id="926" w:name="_Toc429052838"/>
      <w:bookmarkStart w:id="927" w:name="_Toc428279431"/>
      <w:bookmarkStart w:id="928" w:name="_Toc428456169"/>
      <w:bookmarkStart w:id="929" w:name="_Toc428537132"/>
      <w:bookmarkStart w:id="930" w:name="_Toc428969451"/>
      <w:bookmarkStart w:id="931" w:name="_Toc429052842"/>
      <w:bookmarkStart w:id="932" w:name="_Toc428279432"/>
      <w:bookmarkStart w:id="933" w:name="_Toc428456170"/>
      <w:bookmarkStart w:id="934" w:name="_Toc428537133"/>
      <w:bookmarkStart w:id="935" w:name="_Toc428969452"/>
      <w:bookmarkStart w:id="936" w:name="_Toc429052843"/>
      <w:bookmarkStart w:id="937" w:name="_Toc428279434"/>
      <w:bookmarkStart w:id="938" w:name="_Toc428456172"/>
      <w:bookmarkStart w:id="939" w:name="_Toc428537135"/>
      <w:bookmarkStart w:id="940" w:name="_Toc428969454"/>
      <w:bookmarkStart w:id="941" w:name="_Toc429052845"/>
      <w:bookmarkStart w:id="942" w:name="_Toc428279435"/>
      <w:bookmarkStart w:id="943" w:name="_Toc428456173"/>
      <w:bookmarkStart w:id="944" w:name="_Toc428537136"/>
      <w:bookmarkStart w:id="945" w:name="_Toc428969455"/>
      <w:bookmarkStart w:id="946" w:name="_Toc429052846"/>
      <w:bookmarkStart w:id="947" w:name="_Toc428279439"/>
      <w:bookmarkStart w:id="948" w:name="_Toc428456177"/>
      <w:bookmarkStart w:id="949" w:name="_Toc428537140"/>
      <w:bookmarkStart w:id="950" w:name="_Toc428969459"/>
      <w:bookmarkStart w:id="951" w:name="_Toc429052850"/>
      <w:bookmarkStart w:id="952" w:name="_Toc428279440"/>
      <w:bookmarkStart w:id="953" w:name="_Toc428456178"/>
      <w:bookmarkStart w:id="954" w:name="_Toc428537141"/>
      <w:bookmarkStart w:id="955" w:name="_Toc428969460"/>
      <w:bookmarkStart w:id="956" w:name="_Toc429052851"/>
      <w:bookmarkStart w:id="957" w:name="_Toc428279441"/>
      <w:bookmarkStart w:id="958" w:name="_Toc428456179"/>
      <w:bookmarkStart w:id="959" w:name="_Toc428537142"/>
      <w:bookmarkStart w:id="960" w:name="_Toc428969461"/>
      <w:bookmarkStart w:id="961" w:name="_Toc429052852"/>
      <w:bookmarkStart w:id="962" w:name="_Toc428279442"/>
      <w:bookmarkStart w:id="963" w:name="_Toc428456180"/>
      <w:bookmarkStart w:id="964" w:name="_Toc428537143"/>
      <w:bookmarkStart w:id="965" w:name="_Toc428969462"/>
      <w:bookmarkStart w:id="966" w:name="_Toc429052853"/>
      <w:bookmarkStart w:id="967" w:name="_Toc428279444"/>
      <w:bookmarkStart w:id="968" w:name="_Toc428456182"/>
      <w:bookmarkStart w:id="969" w:name="_Toc428537145"/>
      <w:bookmarkStart w:id="970" w:name="_Toc428969464"/>
      <w:bookmarkStart w:id="971" w:name="_Toc429052855"/>
      <w:bookmarkStart w:id="972" w:name="_Toc428279445"/>
      <w:bookmarkStart w:id="973" w:name="_Toc428456183"/>
      <w:bookmarkStart w:id="974" w:name="_Toc428537146"/>
      <w:bookmarkStart w:id="975" w:name="_Toc428969465"/>
      <w:bookmarkStart w:id="976" w:name="_Toc429052856"/>
      <w:bookmarkStart w:id="977" w:name="_Toc428279449"/>
      <w:bookmarkStart w:id="978" w:name="_Toc428456187"/>
      <w:bookmarkStart w:id="979" w:name="_Toc428537150"/>
      <w:bookmarkStart w:id="980" w:name="_Toc428969469"/>
      <w:bookmarkStart w:id="981" w:name="_Toc429052860"/>
      <w:bookmarkStart w:id="982" w:name="_Toc428279450"/>
      <w:bookmarkStart w:id="983" w:name="_Toc428456188"/>
      <w:bookmarkStart w:id="984" w:name="_Toc428537151"/>
      <w:bookmarkStart w:id="985" w:name="_Toc428969470"/>
      <w:bookmarkStart w:id="986" w:name="_Toc429052861"/>
      <w:bookmarkStart w:id="987" w:name="_Toc428279452"/>
      <w:bookmarkStart w:id="988" w:name="_Toc428456190"/>
      <w:bookmarkStart w:id="989" w:name="_Toc428537153"/>
      <w:bookmarkStart w:id="990" w:name="_Toc428969472"/>
      <w:bookmarkStart w:id="991" w:name="_Toc429052863"/>
      <w:bookmarkStart w:id="992" w:name="_Toc428279453"/>
      <w:bookmarkStart w:id="993" w:name="_Toc428456191"/>
      <w:bookmarkStart w:id="994" w:name="_Toc428537154"/>
      <w:bookmarkStart w:id="995" w:name="_Toc428969473"/>
      <w:bookmarkStart w:id="996" w:name="_Toc429052864"/>
      <w:bookmarkStart w:id="997" w:name="_Toc428279457"/>
      <w:bookmarkStart w:id="998" w:name="_Toc428456195"/>
      <w:bookmarkStart w:id="999" w:name="_Toc428537158"/>
      <w:bookmarkStart w:id="1000" w:name="_Toc428969477"/>
      <w:bookmarkStart w:id="1001" w:name="_Toc429052868"/>
      <w:bookmarkStart w:id="1002" w:name="_Toc428279458"/>
      <w:bookmarkStart w:id="1003" w:name="_Toc428456196"/>
      <w:bookmarkStart w:id="1004" w:name="_Toc428537159"/>
      <w:bookmarkStart w:id="1005" w:name="_Toc428969478"/>
      <w:bookmarkStart w:id="1006" w:name="_Toc429052869"/>
      <w:bookmarkStart w:id="1007" w:name="_Toc428279459"/>
      <w:bookmarkStart w:id="1008" w:name="_Toc428456197"/>
      <w:bookmarkStart w:id="1009" w:name="_Toc428537160"/>
      <w:bookmarkStart w:id="1010" w:name="_Toc428969479"/>
      <w:bookmarkStart w:id="1011" w:name="_Toc429052870"/>
      <w:bookmarkStart w:id="1012" w:name="_Toc428279461"/>
      <w:bookmarkStart w:id="1013" w:name="_Toc428456199"/>
      <w:bookmarkStart w:id="1014" w:name="_Toc428537162"/>
      <w:bookmarkStart w:id="1015" w:name="_Toc428969481"/>
      <w:bookmarkStart w:id="1016" w:name="_Toc429052872"/>
      <w:bookmarkStart w:id="1017" w:name="_Toc428279462"/>
      <w:bookmarkStart w:id="1018" w:name="_Toc428456200"/>
      <w:bookmarkStart w:id="1019" w:name="_Toc428537163"/>
      <w:bookmarkStart w:id="1020" w:name="_Toc428969482"/>
      <w:bookmarkStart w:id="1021" w:name="_Toc429052873"/>
      <w:bookmarkStart w:id="1022" w:name="_Toc428279463"/>
      <w:bookmarkStart w:id="1023" w:name="_Toc428456201"/>
      <w:bookmarkStart w:id="1024" w:name="_Toc428537164"/>
      <w:bookmarkStart w:id="1025" w:name="_Toc428969483"/>
      <w:bookmarkStart w:id="1026" w:name="_Toc429052874"/>
      <w:bookmarkStart w:id="1027" w:name="_Toc428279464"/>
      <w:bookmarkStart w:id="1028" w:name="_Toc428456202"/>
      <w:bookmarkStart w:id="1029" w:name="_Toc428537165"/>
      <w:bookmarkStart w:id="1030" w:name="_Toc428969484"/>
      <w:bookmarkStart w:id="1031" w:name="_Toc429052875"/>
      <w:bookmarkStart w:id="1032" w:name="_Toc428279465"/>
      <w:bookmarkStart w:id="1033" w:name="_Toc428456203"/>
      <w:bookmarkStart w:id="1034" w:name="_Toc428537166"/>
      <w:bookmarkStart w:id="1035" w:name="_Toc428969485"/>
      <w:bookmarkStart w:id="1036" w:name="_Toc429052876"/>
      <w:bookmarkStart w:id="1037" w:name="_Toc428279467"/>
      <w:bookmarkStart w:id="1038" w:name="_Toc428456205"/>
      <w:bookmarkStart w:id="1039" w:name="_Toc428537168"/>
      <w:bookmarkStart w:id="1040" w:name="_Toc428969487"/>
      <w:bookmarkStart w:id="1041" w:name="_Toc429052878"/>
      <w:bookmarkStart w:id="1042" w:name="_Toc428279470"/>
      <w:bookmarkStart w:id="1043" w:name="_Toc428456208"/>
      <w:bookmarkStart w:id="1044" w:name="_Toc428537171"/>
      <w:bookmarkStart w:id="1045" w:name="_Toc428969490"/>
      <w:bookmarkStart w:id="1046" w:name="_Toc429052881"/>
      <w:bookmarkStart w:id="1047" w:name="_Toc428279471"/>
      <w:bookmarkStart w:id="1048" w:name="_Toc428456209"/>
      <w:bookmarkStart w:id="1049" w:name="_Toc428537172"/>
      <w:bookmarkStart w:id="1050" w:name="_Toc428969491"/>
      <w:bookmarkStart w:id="1051" w:name="_Toc429052882"/>
      <w:bookmarkStart w:id="1052" w:name="_Toc428279472"/>
      <w:bookmarkStart w:id="1053" w:name="_Toc428456210"/>
      <w:bookmarkStart w:id="1054" w:name="_Toc428537173"/>
      <w:bookmarkStart w:id="1055" w:name="_Toc428969492"/>
      <w:bookmarkStart w:id="1056" w:name="_Toc429052883"/>
      <w:bookmarkStart w:id="1057" w:name="_Toc428279473"/>
      <w:bookmarkStart w:id="1058" w:name="_Toc428456211"/>
      <w:bookmarkStart w:id="1059" w:name="_Toc428537174"/>
      <w:bookmarkStart w:id="1060" w:name="_Toc428969493"/>
      <w:bookmarkStart w:id="1061" w:name="_Toc429052884"/>
      <w:bookmarkStart w:id="1062" w:name="_Toc428279474"/>
      <w:bookmarkStart w:id="1063" w:name="_Toc428456212"/>
      <w:bookmarkStart w:id="1064" w:name="_Toc428537175"/>
      <w:bookmarkStart w:id="1065" w:name="_Toc428969494"/>
      <w:bookmarkStart w:id="1066" w:name="_Toc429052885"/>
      <w:bookmarkStart w:id="1067" w:name="_Toc428279475"/>
      <w:bookmarkStart w:id="1068" w:name="_Toc428456213"/>
      <w:bookmarkStart w:id="1069" w:name="_Toc428537176"/>
      <w:bookmarkStart w:id="1070" w:name="_Toc428969495"/>
      <w:bookmarkStart w:id="1071" w:name="_Toc429052886"/>
      <w:bookmarkStart w:id="1072" w:name="_Toc428279476"/>
      <w:bookmarkStart w:id="1073" w:name="_Toc428456214"/>
      <w:bookmarkStart w:id="1074" w:name="_Toc428537177"/>
      <w:bookmarkStart w:id="1075" w:name="_Toc428969496"/>
      <w:bookmarkStart w:id="1076" w:name="_Toc429052887"/>
      <w:bookmarkStart w:id="1077" w:name="_Toc428279481"/>
      <w:bookmarkStart w:id="1078" w:name="_Toc428456219"/>
      <w:bookmarkStart w:id="1079" w:name="_Toc428537182"/>
      <w:bookmarkStart w:id="1080" w:name="_Toc428969501"/>
      <w:bookmarkStart w:id="1081" w:name="_Toc429052892"/>
      <w:bookmarkStart w:id="1082" w:name="_Toc428279482"/>
      <w:bookmarkStart w:id="1083" w:name="_Toc428456220"/>
      <w:bookmarkStart w:id="1084" w:name="_Toc428537183"/>
      <w:bookmarkStart w:id="1085" w:name="_Toc428969502"/>
      <w:bookmarkStart w:id="1086" w:name="_Toc429052893"/>
      <w:bookmarkStart w:id="1087" w:name="_Toc428279490"/>
      <w:bookmarkStart w:id="1088" w:name="_Toc428456228"/>
      <w:bookmarkStart w:id="1089" w:name="_Toc428537191"/>
      <w:bookmarkStart w:id="1090" w:name="_Toc428969510"/>
      <w:bookmarkStart w:id="1091" w:name="_Toc429052901"/>
      <w:bookmarkStart w:id="1092" w:name="_Toc428279504"/>
      <w:bookmarkStart w:id="1093" w:name="_Toc428456242"/>
      <w:bookmarkStart w:id="1094" w:name="_Toc428537205"/>
      <w:bookmarkStart w:id="1095" w:name="_Toc428969524"/>
      <w:bookmarkStart w:id="1096" w:name="_Toc429052915"/>
      <w:bookmarkStart w:id="1097" w:name="_Toc428279508"/>
      <w:bookmarkStart w:id="1098" w:name="_Toc428456246"/>
      <w:bookmarkStart w:id="1099" w:name="_Toc428537209"/>
      <w:bookmarkStart w:id="1100" w:name="_Toc428969528"/>
      <w:bookmarkStart w:id="1101" w:name="_Toc429052919"/>
      <w:bookmarkStart w:id="1102" w:name="_Toc428279509"/>
      <w:bookmarkStart w:id="1103" w:name="_Toc428456247"/>
      <w:bookmarkStart w:id="1104" w:name="_Toc428537210"/>
      <w:bookmarkStart w:id="1105" w:name="_Toc428969529"/>
      <w:bookmarkStart w:id="1106" w:name="_Toc429052920"/>
      <w:bookmarkStart w:id="1107" w:name="_Toc428279510"/>
      <w:bookmarkStart w:id="1108" w:name="_Toc428456248"/>
      <w:bookmarkStart w:id="1109" w:name="_Toc428537211"/>
      <w:bookmarkStart w:id="1110" w:name="_Toc428969530"/>
      <w:bookmarkStart w:id="1111" w:name="_Toc429052921"/>
      <w:bookmarkStart w:id="1112" w:name="_Toc428279512"/>
      <w:bookmarkStart w:id="1113" w:name="_Toc428456250"/>
      <w:bookmarkStart w:id="1114" w:name="_Toc428537213"/>
      <w:bookmarkStart w:id="1115" w:name="_Toc428969532"/>
      <w:bookmarkStart w:id="1116" w:name="_Toc429052923"/>
      <w:bookmarkStart w:id="1117" w:name="_Toc428279516"/>
      <w:bookmarkStart w:id="1118" w:name="_Toc428456254"/>
      <w:bookmarkStart w:id="1119" w:name="_Toc428537217"/>
      <w:bookmarkStart w:id="1120" w:name="_Toc428969536"/>
      <w:bookmarkStart w:id="1121" w:name="_Toc429052927"/>
      <w:bookmarkStart w:id="1122" w:name="_Toc428279517"/>
      <w:bookmarkStart w:id="1123" w:name="_Toc428456255"/>
      <w:bookmarkStart w:id="1124" w:name="_Toc428537218"/>
      <w:bookmarkStart w:id="1125" w:name="_Toc428969537"/>
      <w:bookmarkStart w:id="1126" w:name="_Toc429052928"/>
      <w:bookmarkStart w:id="1127" w:name="_Toc428279521"/>
      <w:bookmarkStart w:id="1128" w:name="_Toc428456259"/>
      <w:bookmarkStart w:id="1129" w:name="_Toc428537222"/>
      <w:bookmarkStart w:id="1130" w:name="_Toc428969541"/>
      <w:bookmarkStart w:id="1131" w:name="_Toc429052932"/>
      <w:bookmarkStart w:id="1132" w:name="_Toc428279522"/>
      <w:bookmarkStart w:id="1133" w:name="_Toc428456260"/>
      <w:bookmarkStart w:id="1134" w:name="_Toc428537223"/>
      <w:bookmarkStart w:id="1135" w:name="_Toc428969542"/>
      <w:bookmarkStart w:id="1136" w:name="_Toc429052933"/>
      <w:bookmarkStart w:id="1137" w:name="_Toc428279523"/>
      <w:bookmarkStart w:id="1138" w:name="_Toc428456261"/>
      <w:bookmarkStart w:id="1139" w:name="_Toc428537224"/>
      <w:bookmarkStart w:id="1140" w:name="_Toc428969543"/>
      <w:bookmarkStart w:id="1141" w:name="_Toc429052934"/>
      <w:bookmarkStart w:id="1142" w:name="_Toc428279524"/>
      <w:bookmarkStart w:id="1143" w:name="_Toc428456262"/>
      <w:bookmarkStart w:id="1144" w:name="_Toc428537225"/>
      <w:bookmarkStart w:id="1145" w:name="_Toc428969544"/>
      <w:bookmarkStart w:id="1146" w:name="_Toc429052935"/>
      <w:bookmarkStart w:id="1147" w:name="_Toc428279525"/>
      <w:bookmarkStart w:id="1148" w:name="_Toc428456263"/>
      <w:bookmarkStart w:id="1149" w:name="_Toc428537226"/>
      <w:bookmarkStart w:id="1150" w:name="_Toc428969545"/>
      <w:bookmarkStart w:id="1151" w:name="_Toc429052936"/>
      <w:bookmarkStart w:id="1152" w:name="_Toc428279526"/>
      <w:bookmarkStart w:id="1153" w:name="_Toc428456264"/>
      <w:bookmarkStart w:id="1154" w:name="_Toc428537227"/>
      <w:bookmarkStart w:id="1155" w:name="_Toc428969546"/>
      <w:bookmarkStart w:id="1156" w:name="_Toc429052937"/>
      <w:bookmarkStart w:id="1157" w:name="_Toc413359593"/>
      <w:bookmarkStart w:id="1158" w:name="_Toc3556985"/>
      <w:bookmarkStart w:id="1159" w:name="_Ref27683404"/>
      <w:bookmarkStart w:id="1160" w:name="_Ref34740002"/>
      <w:bookmarkStart w:id="1161" w:name="_Ref34740021"/>
      <w:bookmarkStart w:id="1162" w:name="_Ref34652201"/>
      <w:bookmarkStart w:id="1163" w:name="_Ref34652251"/>
      <w:bookmarkStart w:id="1164" w:name="_Toc34747235"/>
      <w:bookmarkStart w:id="1165" w:name="_Toc77102051"/>
      <w:bookmarkStart w:id="1166" w:name="_Ref157440012"/>
      <w:bookmarkStart w:id="1167" w:name="_Toc159618782"/>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&lt;threaded_connection/&gt;</w:t>
      </w:r>
      <w:bookmarkEnd w:id="1157"/>
      <w:bookmarkEnd w:id="1158"/>
      <w:bookmarkEnd w:id="1159"/>
      <w:bookmarkEnd w:id="1160"/>
      <w:bookmarkEnd w:id="1161"/>
      <w:bookmarkEnd w:id="1162"/>
      <w:bookmarkEnd w:id="1163"/>
      <w:bookmarkEnd w:id="1164"/>
      <w:bookmarkEnd w:id="1165"/>
      <w:bookmarkEnd w:id="1166"/>
      <w:bookmarkEnd w:id="1167"/>
      <w:r w:rsidRPr="00BD52D7">
        <w:rPr>
          <w:szCs w:val="30"/>
        </w:rPr>
        <w:t xml:space="preserve"> </w:t>
      </w:r>
    </w:p>
    <w:p w14:paraId="3F966C0E" w14:textId="6A59D663" w:rsidR="00BF5C18" w:rsidRPr="00D32CB9" w:rsidRDefault="00BF5C18" w:rsidP="0013175B">
      <w:pPr>
        <w:pStyle w:val="berschrift4"/>
      </w:pPr>
      <w:r>
        <w:t>General</w:t>
      </w:r>
    </w:p>
    <w:p w14:paraId="2B56C9F3" w14:textId="41D59D44" w:rsidR="00FC68DB" w:rsidRPr="00EA04BD" w:rsidRDefault="00FC68DB" w:rsidP="00B202D2">
      <w:r w:rsidRPr="000A1B7B">
        <w:t xml:space="preserve">Due to </w:t>
      </w:r>
      <w:r w:rsidR="00E52426">
        <w:t>their</w:t>
      </w:r>
      <w:r w:rsidRPr="000A1B7B">
        <w:t xml:space="preserve"> similar characters, bolts and screws share a couple of common attributes.</w:t>
      </w:r>
      <w:r w:rsidRPr="00726144">
        <w:t xml:space="preserve"> </w:t>
      </w:r>
      <w:r w:rsidR="006E5043" w:rsidRPr="006E5043">
        <w:t xml:space="preserve">To avoid redundancy, they are </w:t>
      </w:r>
      <w:r w:rsidR="00E52426" w:rsidRPr="00E956F7">
        <w:rPr>
          <w:szCs w:val="24"/>
        </w:rPr>
        <w:t>subsumed beneath</w:t>
      </w:r>
      <w:r w:rsidR="006E5043" w:rsidRPr="006E5043">
        <w:t xml:space="preserve"> a common, more abstract XML element</w:t>
      </w:r>
      <w:r w:rsidRPr="00726144">
        <w:t xml:space="preserve"> </w:t>
      </w:r>
      <w:r w:rsidRPr="00EA04BD">
        <w:rPr>
          <w:rStyle w:val="CodeCharacter"/>
        </w:rPr>
        <w:t>&lt;threaded_connection</w:t>
      </w:r>
      <w:r w:rsidRPr="005016E9">
        <w:rPr>
          <w:rStyle w:val="CodeCharacter"/>
        </w:rPr>
        <w:t>/&gt;</w:t>
      </w:r>
      <w:r w:rsidRPr="005016E9">
        <w:t>.</w:t>
      </w:r>
      <w:r w:rsidR="005016E9" w:rsidRPr="005016E9">
        <w:t xml:space="preserve"> Its </w:t>
      </w:r>
      <w:r w:rsidR="005016E9">
        <w:t xml:space="preserve">nested elements are listed in </w:t>
      </w:r>
      <w:r w:rsidR="005016E9">
        <w:fldChar w:fldCharType="begin"/>
      </w:r>
      <w:r w:rsidR="005016E9">
        <w:instrText xml:space="preserve"> REF _Ref156248315 \h </w:instrText>
      </w:r>
      <w:r w:rsidR="005016E9">
        <w:fldChar w:fldCharType="separate"/>
      </w:r>
      <w:r w:rsidR="0012574E" w:rsidRPr="00F54804">
        <w:t xml:space="preserve">Table </w:t>
      </w:r>
      <w:r w:rsidR="0012574E">
        <w:rPr>
          <w:noProof/>
        </w:rPr>
        <w:t>50</w:t>
      </w:r>
      <w:r w:rsidR="005016E9">
        <w:fldChar w:fldCharType="end"/>
      </w:r>
      <w:r w:rsidR="005016E9">
        <w:t xml:space="preserve">: </w:t>
      </w:r>
    </w:p>
    <w:p w14:paraId="3824E03B" w14:textId="265D4CBF" w:rsidR="00055698" w:rsidRPr="002941B8" w:rsidRDefault="00055698" w:rsidP="001640C5">
      <w:pPr>
        <w:pStyle w:val="Beschriftung"/>
        <w:keepNext/>
        <w:keepLines/>
        <w:rPr>
          <w:b w:val="0"/>
          <w:kern w:val="22"/>
        </w:rPr>
      </w:pPr>
      <w:bookmarkStart w:id="1168" w:name="_Ref156248315"/>
      <w:bookmarkStart w:id="1169" w:name="_Toc159618982"/>
      <w:r w:rsidRPr="00F54804">
        <w:t xml:space="preserve">Table </w:t>
      </w:r>
      <w:r w:rsidRPr="00F54804">
        <w:fldChar w:fldCharType="begin"/>
      </w:r>
      <w:r w:rsidRPr="00F54804">
        <w:instrText xml:space="preserve"> SEQ Table \* ARABIC </w:instrText>
      </w:r>
      <w:r w:rsidRPr="00F54804">
        <w:fldChar w:fldCharType="separate"/>
      </w:r>
      <w:r w:rsidR="0012574E">
        <w:rPr>
          <w:noProof/>
        </w:rPr>
        <w:t>50</w:t>
      </w:r>
      <w:r w:rsidRPr="00F54804">
        <w:fldChar w:fldCharType="end"/>
      </w:r>
      <w:bookmarkEnd w:id="1168"/>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&lt;threaded_connection/&gt;</w:t>
      </w:r>
      <w:bookmarkEnd w:id="11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34AD8019" w:rsidR="00FC68DB" w:rsidRPr="00C15623" w:rsidRDefault="00FC68DB" w:rsidP="00951A4A">
            <w:pPr>
              <w:keepNext/>
              <w:rPr>
                <w:b/>
              </w:rPr>
            </w:pPr>
            <w:r w:rsidRPr="00C15623">
              <w:rPr>
                <w:b/>
              </w:rPr>
              <w:t>Constraint</w:t>
            </w:r>
            <w:r w:rsidR="00581071">
              <w:rPr>
                <w:b/>
              </w:rPr>
              <w:t>s</w:t>
            </w:r>
            <w:r w:rsidRPr="00C15623">
              <w:rPr>
                <w:b/>
              </w:rPr>
              <w:t xml:space="preserve"> / Remarks</w:t>
            </w:r>
            <w:r w:rsidR="00581071">
              <w:rPr>
                <w:b/>
              </w:rPr>
              <w:t xml:space="preserve"> </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r w:rsidRPr="00F54804">
              <w:rPr>
                <w:sz w:val="20"/>
                <w:szCs w:val="20"/>
              </w:rPr>
              <w:t>threaded_connection</w:t>
            </w:r>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FA5995">
            <w:pPr>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FA5995">
            <w:pPr>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FA5995">
            <w:pPr>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FA5995">
            <w:pPr>
              <w:rPr>
                <w:sz w:val="20"/>
                <w:szCs w:val="20"/>
              </w:rPr>
            </w:pPr>
            <w:r w:rsidRPr="00F54804">
              <w:rPr>
                <w:sz w:val="20"/>
                <w:szCs w:val="20"/>
              </w:rPr>
              <w:t>-</w:t>
            </w:r>
          </w:p>
        </w:tc>
      </w:tr>
      <w:tr w:rsidR="00B125C6" w:rsidRPr="00F54804" w14:paraId="28FFB1D2" w14:textId="77777777" w:rsidTr="00FC68DB">
        <w:trPr>
          <w:jc w:val="center"/>
        </w:trPr>
        <w:tc>
          <w:tcPr>
            <w:tcW w:w="2111" w:type="dxa"/>
            <w:shd w:val="clear" w:color="auto" w:fill="auto"/>
            <w:vAlign w:val="bottom"/>
          </w:tcPr>
          <w:p w14:paraId="011974AA" w14:textId="77777777" w:rsidR="00B125C6" w:rsidRPr="00F54804" w:rsidRDefault="00B125C6" w:rsidP="00FA5995">
            <w:pPr>
              <w:rPr>
                <w:sz w:val="20"/>
                <w:szCs w:val="20"/>
              </w:rPr>
            </w:pPr>
            <w:r w:rsidRPr="00F54804">
              <w:rPr>
                <w:sz w:val="20"/>
                <w:szCs w:val="20"/>
              </w:rPr>
              <w:t>appdata</w:t>
            </w:r>
          </w:p>
        </w:tc>
        <w:tc>
          <w:tcPr>
            <w:tcW w:w="1701" w:type="dxa"/>
            <w:shd w:val="clear" w:color="auto" w:fill="auto"/>
            <w:vAlign w:val="bottom"/>
          </w:tcPr>
          <w:p w14:paraId="489D4CBD" w14:textId="77777777" w:rsidR="00B125C6" w:rsidRPr="00F54804" w:rsidRDefault="00B125C6" w:rsidP="00FA5995">
            <w:pPr>
              <w:rPr>
                <w:sz w:val="20"/>
                <w:szCs w:val="20"/>
              </w:rPr>
            </w:pPr>
            <w:r w:rsidRPr="00F54804">
              <w:rPr>
                <w:sz w:val="20"/>
                <w:szCs w:val="20"/>
              </w:rPr>
              <w:t>1</w:t>
            </w:r>
          </w:p>
        </w:tc>
        <w:tc>
          <w:tcPr>
            <w:tcW w:w="1276" w:type="dxa"/>
            <w:shd w:val="clear" w:color="auto" w:fill="auto"/>
            <w:vAlign w:val="bottom"/>
          </w:tcPr>
          <w:p w14:paraId="5595C43A" w14:textId="77777777" w:rsidR="00B125C6" w:rsidRPr="00F54804" w:rsidRDefault="00B125C6" w:rsidP="00FA5995">
            <w:pPr>
              <w:rPr>
                <w:sz w:val="20"/>
                <w:szCs w:val="20"/>
              </w:rPr>
            </w:pPr>
            <w:r w:rsidRPr="00F54804">
              <w:rPr>
                <w:sz w:val="20"/>
                <w:szCs w:val="20"/>
              </w:rPr>
              <w:t>Optional</w:t>
            </w:r>
          </w:p>
        </w:tc>
        <w:tc>
          <w:tcPr>
            <w:tcW w:w="3384" w:type="dxa"/>
            <w:shd w:val="clear" w:color="auto" w:fill="auto"/>
            <w:vAlign w:val="bottom"/>
          </w:tcPr>
          <w:p w14:paraId="6D95DB01" w14:textId="65335D76" w:rsidR="00B125C6" w:rsidRPr="00F54804" w:rsidRDefault="00B125C6" w:rsidP="00FA5995">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7A34E4A" w14:textId="77777777" w:rsidTr="00FC68DB">
        <w:trPr>
          <w:jc w:val="center"/>
        </w:trPr>
        <w:tc>
          <w:tcPr>
            <w:tcW w:w="2111" w:type="dxa"/>
            <w:shd w:val="clear" w:color="auto" w:fill="auto"/>
            <w:vAlign w:val="bottom"/>
          </w:tcPr>
          <w:p w14:paraId="745593E3" w14:textId="77777777" w:rsidR="00B125C6" w:rsidRPr="00F54804" w:rsidRDefault="00B125C6" w:rsidP="00B125C6">
            <w:pPr>
              <w:keepNext/>
              <w:rPr>
                <w:sz w:val="20"/>
                <w:szCs w:val="20"/>
              </w:rPr>
            </w:pPr>
            <w:r w:rsidRPr="00F54804">
              <w:rPr>
                <w:sz w:val="20"/>
                <w:szCs w:val="20"/>
              </w:rPr>
              <w:t>femdata</w:t>
            </w:r>
          </w:p>
        </w:tc>
        <w:tc>
          <w:tcPr>
            <w:tcW w:w="1701" w:type="dxa"/>
            <w:shd w:val="clear" w:color="auto" w:fill="auto"/>
            <w:vAlign w:val="bottom"/>
          </w:tcPr>
          <w:p w14:paraId="12175A10" w14:textId="77777777" w:rsidR="00B125C6" w:rsidRPr="00F54804" w:rsidDel="009050D3" w:rsidRDefault="00B125C6" w:rsidP="00B125C6">
            <w:pPr>
              <w:keepNext/>
              <w:rPr>
                <w:sz w:val="20"/>
                <w:szCs w:val="20"/>
              </w:rPr>
            </w:pPr>
            <w:r w:rsidRPr="00F54804">
              <w:rPr>
                <w:sz w:val="20"/>
                <w:szCs w:val="20"/>
              </w:rPr>
              <w:t>1</w:t>
            </w:r>
          </w:p>
        </w:tc>
        <w:tc>
          <w:tcPr>
            <w:tcW w:w="1276" w:type="dxa"/>
            <w:shd w:val="clear" w:color="auto" w:fill="auto"/>
            <w:vAlign w:val="bottom"/>
          </w:tcPr>
          <w:p w14:paraId="24E6CF30" w14:textId="77777777" w:rsidR="00B125C6" w:rsidRPr="00F54804" w:rsidRDefault="00B125C6" w:rsidP="00B125C6">
            <w:pPr>
              <w:keepNext/>
              <w:rPr>
                <w:sz w:val="20"/>
                <w:szCs w:val="20"/>
              </w:rPr>
            </w:pPr>
            <w:r w:rsidRPr="00F54804">
              <w:rPr>
                <w:sz w:val="20"/>
                <w:szCs w:val="20"/>
              </w:rPr>
              <w:t>Optional</w:t>
            </w:r>
          </w:p>
        </w:tc>
        <w:tc>
          <w:tcPr>
            <w:tcW w:w="3384" w:type="dxa"/>
            <w:shd w:val="clear" w:color="auto" w:fill="auto"/>
            <w:vAlign w:val="bottom"/>
          </w:tcPr>
          <w:p w14:paraId="45A720D4" w14:textId="446EBBC4"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7CF9038" w14:textId="77777777" w:rsidTr="00FC68DB">
        <w:trPr>
          <w:jc w:val="center"/>
        </w:trPr>
        <w:tc>
          <w:tcPr>
            <w:tcW w:w="2111" w:type="dxa"/>
            <w:shd w:val="clear" w:color="auto" w:fill="auto"/>
          </w:tcPr>
          <w:p w14:paraId="0EFF4E98"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701" w:type="dxa"/>
            <w:shd w:val="clear" w:color="auto" w:fill="auto"/>
          </w:tcPr>
          <w:p w14:paraId="7376CB4C" w14:textId="77777777" w:rsidR="00B125C6" w:rsidRPr="00F54804" w:rsidRDefault="00B125C6" w:rsidP="00B125C6">
            <w:pPr>
              <w:keepNext/>
              <w:rPr>
                <w:sz w:val="20"/>
                <w:szCs w:val="20"/>
              </w:rPr>
            </w:pPr>
            <w:r w:rsidRPr="00F54804">
              <w:rPr>
                <w:sz w:val="20"/>
                <w:szCs w:val="20"/>
              </w:rPr>
              <w:t>1</w:t>
            </w:r>
          </w:p>
        </w:tc>
        <w:tc>
          <w:tcPr>
            <w:tcW w:w="1276" w:type="dxa"/>
            <w:shd w:val="clear" w:color="auto" w:fill="auto"/>
          </w:tcPr>
          <w:p w14:paraId="2F6217A6" w14:textId="77777777" w:rsidR="00B125C6" w:rsidRPr="00F54804" w:rsidRDefault="00B125C6" w:rsidP="00B125C6">
            <w:pPr>
              <w:keepNext/>
              <w:rPr>
                <w:sz w:val="20"/>
                <w:szCs w:val="20"/>
              </w:rPr>
            </w:pPr>
            <w:r w:rsidRPr="00F54804">
              <w:rPr>
                <w:rFonts w:cs="Calibri"/>
                <w:sz w:val="20"/>
                <w:szCs w:val="20"/>
                <w:lang w:eastAsia="en-GB"/>
              </w:rPr>
              <w:t>Optional</w:t>
            </w:r>
          </w:p>
        </w:tc>
        <w:tc>
          <w:tcPr>
            <w:tcW w:w="3384" w:type="dxa"/>
            <w:shd w:val="clear" w:color="auto" w:fill="auto"/>
          </w:tcPr>
          <w:p w14:paraId="61320AA7" w14:textId="3F05F238"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386FB0F0" w14:textId="3AFD1CBD" w:rsidR="00FC68DB" w:rsidRPr="00BD3FB0" w:rsidRDefault="00FC68DB" w:rsidP="0013175B">
      <w:pPr>
        <w:pStyle w:val="berschrift4"/>
      </w:pPr>
      <w:r w:rsidRPr="00BD3FB0">
        <w:t xml:space="preserve">Element </w:t>
      </w:r>
      <w:r w:rsidR="00556857" w:rsidRPr="00556857">
        <w:rPr>
          <w:rFonts w:ascii="Courier New" w:hAnsi="Courier New" w:cs="Courier New"/>
        </w:rPr>
        <w:t>&lt;</w:t>
      </w:r>
      <w:r w:rsidRPr="00556857">
        <w:rPr>
          <w:rFonts w:ascii="Courier New" w:hAnsi="Courier New" w:cs="Courier New"/>
        </w:rPr>
        <w:t>loc</w:t>
      </w:r>
      <w:r w:rsidR="00556857" w:rsidRPr="00556857">
        <w:rPr>
          <w:rFonts w:ascii="Courier New" w:hAnsi="Courier New" w:cs="Courier New"/>
        </w:rPr>
        <w:t>/&gt;</w:t>
      </w:r>
      <w:r w:rsidR="00556857">
        <w:t xml:space="preserve"> </w:t>
      </w:r>
    </w:p>
    <w:p w14:paraId="2FE3AD3F" w14:textId="5D50DB0D" w:rsidR="00FC68DB" w:rsidRPr="00F54804" w:rsidRDefault="00FC68DB" w:rsidP="00B202D2">
      <w:pPr>
        <w:spacing w:before="120"/>
      </w:pPr>
      <w:r w:rsidRPr="00BD52D7">
        <w:t>The syntax of this</w:t>
      </w:r>
      <w:r w:rsidRPr="001668D7">
        <w:t xml:space="preserve"> element is described in </w:t>
      </w:r>
      <w:r w:rsidRPr="00D7391D">
        <w:t xml:space="preserve">the corresponding </w:t>
      </w:r>
      <w:r w:rsidR="005020EF">
        <w:t>clause </w:t>
      </w:r>
      <w:r w:rsidRPr="00F54804">
        <w:fldChar w:fldCharType="begin"/>
      </w:r>
      <w:r w:rsidRPr="00F54804">
        <w:instrText xml:space="preserve"> REF _Ref414563154 \r \h </w:instrText>
      </w:r>
      <w:r w:rsidRPr="00F54804">
        <w:fldChar w:fldCharType="separate"/>
      </w:r>
      <w:r w:rsidR="0012574E">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12574E" w:rsidRPr="00CC3DCA">
        <w:t>Location</w:t>
      </w:r>
      <w:r w:rsidRPr="00F54804">
        <w:fldChar w:fldCharType="end"/>
      </w:r>
      <w:r w:rsidRPr="00F54804">
        <w:t>.</w:t>
      </w:r>
    </w:p>
    <w:p w14:paraId="4C7A1D5B" w14:textId="7C49D4EF" w:rsidR="00FC68DB" w:rsidRPr="00D30D32" w:rsidRDefault="00FC68DB" w:rsidP="0013175B">
      <w:pPr>
        <w:pStyle w:val="berschrift4"/>
        <w:rPr>
          <w:rFonts w:cs="Calibri"/>
          <w:bCs/>
          <w:lang w:eastAsia="zh-CN"/>
        </w:rPr>
      </w:pPr>
      <w:r w:rsidRPr="0013175B">
        <w:lastRenderedPageBreak/>
        <w:t xml:space="preserve">Element </w:t>
      </w:r>
      <w:r w:rsidR="00556857" w:rsidRPr="00556857">
        <w:rPr>
          <w:rFonts w:ascii="Courier New" w:hAnsi="Courier New" w:cs="Courier New"/>
        </w:rPr>
        <w:t>&lt;</w:t>
      </w:r>
      <w:r w:rsidRPr="00556857">
        <w:rPr>
          <w:rFonts w:ascii="Courier New" w:hAnsi="Courier New" w:cs="Courier New"/>
        </w:rPr>
        <w:t>appdata</w:t>
      </w:r>
      <w:r w:rsidR="00556857" w:rsidRPr="00556857">
        <w:rPr>
          <w:rFonts w:ascii="Courier New" w:hAnsi="Courier New" w:cs="Courier New"/>
        </w:rPr>
        <w:t>/&gt;</w:t>
      </w:r>
      <w:r w:rsidR="00556857">
        <w:t xml:space="preserve"> </w:t>
      </w:r>
    </w:p>
    <w:p w14:paraId="03C5133D" w14:textId="13EE3511" w:rsidR="00FC68DB" w:rsidRPr="00F54804" w:rsidRDefault="00FC68DB" w:rsidP="00B202D2">
      <w:pPr>
        <w:spacing w:before="120"/>
      </w:pPr>
      <w:r w:rsidRPr="00F54804">
        <w:t xml:space="preserve">This follows the syntax as defined in </w:t>
      </w:r>
      <w:r w:rsidR="005020EF">
        <w:t>clause </w:t>
      </w:r>
      <w:r w:rsidRPr="00F54804">
        <w:fldChar w:fldCharType="begin"/>
      </w:r>
      <w:r w:rsidRPr="00F54804">
        <w:instrText xml:space="preserve"> REF _Ref414563183 \r \h </w:instrText>
      </w:r>
      <w:r w:rsidRPr="00F54804">
        <w:fldChar w:fldCharType="separate"/>
      </w:r>
      <w:r w:rsidR="0012574E">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12574E" w:rsidRPr="00F54804">
        <w:t xml:space="preserve">User Specific </w:t>
      </w:r>
      <w:r w:rsidR="0012574E" w:rsidRPr="00143D47">
        <w:t xml:space="preserve">Data </w:t>
      </w:r>
      <w:r w:rsidR="0012574E" w:rsidRPr="00F72CB9">
        <w:rPr>
          <w:rStyle w:val="CodeCharacter"/>
        </w:rPr>
        <w:t>&lt;appdata/&gt;</w:t>
      </w:r>
      <w:r w:rsidRPr="00F54804">
        <w:fldChar w:fldCharType="end"/>
      </w:r>
      <w:r w:rsidRPr="00F54804">
        <w:t>.</w:t>
      </w:r>
    </w:p>
    <w:p w14:paraId="3A7FC335" w14:textId="1A8DEC82" w:rsidR="00FC68DB" w:rsidRDefault="00FC68DB" w:rsidP="00BF5C18">
      <w:pPr>
        <w:pStyle w:val="berschrift4"/>
      </w:pPr>
      <w:r w:rsidRPr="0013175B">
        <w:t xml:space="preserve">Element </w:t>
      </w:r>
      <w:r w:rsidR="00556857" w:rsidRPr="00556857">
        <w:rPr>
          <w:rFonts w:ascii="Courier New" w:hAnsi="Courier New" w:cs="Courier New"/>
        </w:rPr>
        <w:t>&lt;</w:t>
      </w:r>
      <w:r w:rsidRPr="00556857">
        <w:rPr>
          <w:rFonts w:ascii="Courier New" w:hAnsi="Courier New" w:cs="Courier New"/>
        </w:rPr>
        <w:t>femdata</w:t>
      </w:r>
      <w:r w:rsidR="00556857" w:rsidRPr="00556857">
        <w:rPr>
          <w:rFonts w:ascii="Courier New" w:hAnsi="Courier New" w:cs="Courier New"/>
        </w:rPr>
        <w:t>/&gt;</w:t>
      </w:r>
      <w:r w:rsidR="00556857">
        <w:t xml:space="preserve"> </w:t>
      </w:r>
    </w:p>
    <w:p w14:paraId="798BF5CF" w14:textId="49214A47" w:rsidR="00BF5C18" w:rsidRPr="00D32CB9" w:rsidRDefault="00BF5C18" w:rsidP="0013175B">
      <w:pPr>
        <w:spacing w:before="120"/>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p>
    <w:p w14:paraId="1F8E624A" w14:textId="6037507C" w:rsidR="00BF5C18" w:rsidRPr="0013175B" w:rsidRDefault="00BF5C18" w:rsidP="0013175B">
      <w:pPr>
        <w:pStyle w:val="berschrift4"/>
      </w:pPr>
      <w:r>
        <w:t xml:space="preserve">Element </w:t>
      </w:r>
      <w:r w:rsidR="00556857" w:rsidRPr="00556857">
        <w:rPr>
          <w:rFonts w:ascii="Courier New" w:hAnsi="Courier New" w:cs="Courier New"/>
        </w:rPr>
        <w:t>&lt;</w:t>
      </w:r>
      <w:r w:rsidRPr="00556857">
        <w:rPr>
          <w:rFonts w:ascii="Courier New" w:eastAsia="Calibri" w:hAnsi="Courier New" w:cs="Courier New"/>
          <w:bCs/>
          <w:lang w:eastAsia="en-US"/>
        </w:rPr>
        <w:t>threaded connection</w:t>
      </w:r>
      <w:r w:rsidR="00556857" w:rsidRPr="00556857">
        <w:rPr>
          <w:rFonts w:ascii="Courier New" w:hAnsi="Courier New" w:cs="Courier New"/>
        </w:rPr>
        <w:t>/&gt;</w:t>
      </w:r>
      <w:r w:rsidR="00556857">
        <w:t xml:space="preserve"> </w:t>
      </w:r>
    </w:p>
    <w:p w14:paraId="6BF8C54C" w14:textId="45A75B89" w:rsidR="00BF5C18" w:rsidRPr="00286F85" w:rsidRDefault="00CD1936" w:rsidP="0013175B">
      <w:pPr>
        <w:spacing w:before="120"/>
        <w:rPr>
          <w:rFonts w:cs="Courier New"/>
        </w:rPr>
      </w:pPr>
      <w:r>
        <w:t xml:space="preserve">The </w:t>
      </w:r>
      <w:r w:rsidR="00BF5C18">
        <w:t xml:space="preserve">XML </w:t>
      </w:r>
      <w:r w:rsidR="00FC68DB" w:rsidRPr="005C2D94">
        <w:t>specification of</w:t>
      </w:r>
      <w:r w:rsidR="00ED27D4">
        <w:t xml:space="preserve"> the</w:t>
      </w:r>
      <w:r w:rsidR="00FC68DB" w:rsidRPr="005C2D94">
        <w:t xml:space="preserve"> </w:t>
      </w:r>
      <w:r w:rsidR="00FC68DB" w:rsidRPr="00286F85">
        <w:rPr>
          <w:rStyle w:val="CodeCharacter"/>
        </w:rPr>
        <w:t>&lt;threaded_connection/&gt;</w:t>
      </w:r>
      <w:r w:rsidR="00FC68DB" w:rsidRPr="00BD52D7">
        <w:t xml:space="preserve"> </w:t>
      </w:r>
      <w:r w:rsidR="00FC68DB" w:rsidRPr="00BD52D7">
        <w:rPr>
          <w:rFonts w:cs="Courier New"/>
        </w:rPr>
        <w:t xml:space="preserve">element </w:t>
      </w:r>
      <w:r>
        <w:t>is shown</w:t>
      </w:r>
      <w:r w:rsidRPr="00F73574">
        <w:t xml:space="preserve"> in</w:t>
      </w:r>
      <w:r>
        <w:t xml:space="preserve"> </w:t>
      </w:r>
      <w:r w:rsidR="005016E9">
        <w:rPr>
          <w:rFonts w:cs="Courier New"/>
        </w:rPr>
        <w:fldChar w:fldCharType="begin"/>
      </w:r>
      <w:r w:rsidR="005016E9">
        <w:rPr>
          <w:rFonts w:cs="Courier New"/>
        </w:rPr>
        <w:instrText xml:space="preserve"> REF _Ref156248334 \h </w:instrText>
      </w:r>
      <w:r w:rsidR="005016E9">
        <w:rPr>
          <w:rFonts w:cs="Courier New"/>
        </w:rPr>
      </w:r>
      <w:r w:rsidR="005016E9">
        <w:rPr>
          <w:rFonts w:cs="Courier New"/>
        </w:rPr>
        <w:fldChar w:fldCharType="separate"/>
      </w:r>
      <w:r w:rsidR="0012574E" w:rsidRPr="00F54804">
        <w:t xml:space="preserve">Table </w:t>
      </w:r>
      <w:r w:rsidR="0012574E">
        <w:rPr>
          <w:noProof/>
        </w:rPr>
        <w:t>51</w:t>
      </w:r>
      <w:r w:rsidR="005016E9">
        <w:rPr>
          <w:rFonts w:cs="Courier New"/>
        </w:rPr>
        <w:fldChar w:fldCharType="end"/>
      </w:r>
      <w:r w:rsidR="00FC68DB" w:rsidRPr="00286F85">
        <w:rPr>
          <w:rFonts w:cs="Courier New"/>
        </w:rPr>
        <w:t xml:space="preserve">: </w:t>
      </w:r>
    </w:p>
    <w:p w14:paraId="6E844497" w14:textId="4B8D6A9D" w:rsidR="00055698" w:rsidRPr="00D7391D" w:rsidRDefault="00055698" w:rsidP="001640C5">
      <w:pPr>
        <w:pStyle w:val="Beschriftung"/>
        <w:keepNext/>
        <w:keepLines/>
      </w:pPr>
      <w:bookmarkStart w:id="1170" w:name="_Ref156248334"/>
      <w:bookmarkStart w:id="1171" w:name="_Toc159618983"/>
      <w:r w:rsidRPr="00F54804">
        <w:t xml:space="preserve">Table </w:t>
      </w:r>
      <w:r w:rsidRPr="00F54804">
        <w:fldChar w:fldCharType="begin"/>
      </w:r>
      <w:r w:rsidRPr="00F54804">
        <w:instrText xml:space="preserve"> SEQ Table \* ARABIC </w:instrText>
      </w:r>
      <w:r w:rsidRPr="00F54804">
        <w:fldChar w:fldCharType="separate"/>
      </w:r>
      <w:r w:rsidR="0012574E">
        <w:rPr>
          <w:noProof/>
        </w:rPr>
        <w:t>51</w:t>
      </w:r>
      <w:r w:rsidRPr="00F54804">
        <w:fldChar w:fldCharType="end"/>
      </w:r>
      <w:bookmarkEnd w:id="1170"/>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threaded_connection/&gt;</w:t>
      </w:r>
      <w:bookmarkEnd w:id="1171"/>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581071"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581071" w:rsidRDefault="00FC68DB" w:rsidP="0013175B">
            <w:pPr>
              <w:rPr>
                <w:rFonts w:cs="Calibri"/>
                <w:b/>
                <w:lang w:eastAsia="zh-CN"/>
              </w:rPr>
            </w:pPr>
            <w:r w:rsidRPr="00581071">
              <w:rPr>
                <w:b/>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581071" w:rsidRDefault="00FC68DB" w:rsidP="0013175B">
            <w:pPr>
              <w:rPr>
                <w:rFonts w:cs="Calibri"/>
                <w:b/>
                <w:lang w:eastAsia="zh-CN"/>
              </w:rPr>
            </w:pPr>
            <w:r w:rsidRPr="00581071">
              <w:rPr>
                <w:b/>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581071" w:rsidRDefault="00FC68DB" w:rsidP="0013175B">
            <w:pPr>
              <w:rPr>
                <w:rFonts w:cs="Calibri"/>
                <w:b/>
                <w:lang w:eastAsia="zh-CN"/>
              </w:rPr>
            </w:pPr>
            <w:r w:rsidRPr="00581071">
              <w:rPr>
                <w:b/>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581071" w:rsidRDefault="00FC68DB" w:rsidP="0013175B">
            <w:pPr>
              <w:rPr>
                <w:rFonts w:cs="Calibri"/>
                <w:b/>
                <w:lang w:eastAsia="zh-CN"/>
              </w:rPr>
            </w:pPr>
            <w:r w:rsidRPr="00581071">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581071" w:rsidRDefault="00FC68DB" w:rsidP="0013175B">
            <w:pPr>
              <w:rPr>
                <w:rFonts w:cs="Calibri"/>
                <w:lang w:eastAsia="zh-CN"/>
              </w:rPr>
            </w:pPr>
            <w:r w:rsidRPr="00581071">
              <w:rPr>
                <w:b/>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r w:rsidRPr="00F54804">
              <w:rPr>
                <w:sz w:val="18"/>
                <w:szCs w:val="18"/>
              </w:rPr>
              <w:t>thread_length</w:t>
            </w:r>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length ≥ thread_length</w:t>
            </w:r>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r w:rsidRPr="00F54804">
              <w:rPr>
                <w:sz w:val="18"/>
                <w:szCs w:val="18"/>
              </w:rPr>
              <w:t>head_diameter</w:t>
            </w:r>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r w:rsidRPr="00F54804">
              <w:rPr>
                <w:sz w:val="18"/>
                <w:szCs w:val="18"/>
              </w:rPr>
              <w:t>head_height</w:t>
            </w:r>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r w:rsidRPr="00F54804">
              <w:rPr>
                <w:i/>
                <w:sz w:val="18"/>
                <w:szCs w:val="18"/>
              </w:rPr>
              <w:t>head_height + sink_size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r w:rsidRPr="00F54804">
              <w:rPr>
                <w:sz w:val="18"/>
                <w:szCs w:val="18"/>
              </w:rPr>
              <w:t>H</w:t>
            </w:r>
            <w:r w:rsidR="00FC68DB" w:rsidRPr="00F54804">
              <w:rPr>
                <w:sz w:val="18"/>
                <w:szCs w:val="18"/>
              </w:rPr>
              <w:t>ead_type</w:t>
            </w:r>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r w:rsidRPr="00F54804">
              <w:rPr>
                <w:rFonts w:cs="Calibri"/>
                <w:sz w:val="18"/>
                <w:szCs w:val="18"/>
                <w:lang w:eastAsia="zh-CN"/>
              </w:rPr>
              <w:t>sink_size</w:t>
            </w:r>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sink_size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0160A8BF" w:rsidR="00FC68DB" w:rsidRPr="00F54804" w:rsidRDefault="00FC68DB" w:rsidP="0013175B">
            <w:pPr>
              <w:rPr>
                <w:sz w:val="18"/>
                <w:szCs w:val="18"/>
              </w:rPr>
            </w:pPr>
            <w:r w:rsidRPr="00F54804">
              <w:rPr>
                <w:sz w:val="18"/>
                <w:szCs w:val="18"/>
              </w:rPr>
              <w:t>Not to be confused with</w:t>
            </w:r>
            <w:r w:rsidR="00F3142F">
              <w:rPr>
                <w:sz w:val="18"/>
                <w:szCs w:val="18"/>
              </w:rPr>
              <w:t xml:space="preserve"> “</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4A480F87"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w:t>
            </w:r>
            <w:r w:rsidR="00295F7D">
              <w:rPr>
                <w:sz w:val="18"/>
                <w:szCs w:val="18"/>
              </w:rPr>
              <w:t>. The default value</w:t>
            </w:r>
            <w:r w:rsidRPr="00F54804">
              <w:rPr>
                <w:sz w:val="18"/>
                <w:szCs w:val="18"/>
              </w:rPr>
              <w:t xml:space="preserve"> is equal to pitch attribute</w:t>
            </w:r>
            <w:r w:rsidR="008D7DE6">
              <w:rPr>
                <w:sz w:val="18"/>
                <w:szCs w:val="18"/>
              </w:rPr>
              <w:t xml:space="preserve">. </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r w:rsidRPr="00F54804">
              <w:rPr>
                <w:rFonts w:cs="Calibri"/>
                <w:sz w:val="18"/>
                <w:szCs w:val="18"/>
                <w:lang w:eastAsia="zh-CN"/>
              </w:rPr>
              <w:t>static_friction</w:t>
            </w:r>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r w:rsidRPr="00F54804">
              <w:rPr>
                <w:rFonts w:cs="Calibri"/>
                <w:sz w:val="18"/>
                <w:szCs w:val="18"/>
                <w:lang w:eastAsia="zh-CN"/>
              </w:rPr>
              <w:t>kinetic_friction</w:t>
            </w:r>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r w:rsidRPr="00F54804">
              <w:rPr>
                <w:rFonts w:cs="Calibri"/>
                <w:sz w:val="18"/>
                <w:szCs w:val="18"/>
                <w:lang w:eastAsia="zh-CN"/>
              </w:rPr>
              <w:t>thread_static_friction</w:t>
            </w:r>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r w:rsidRPr="00F54804">
              <w:rPr>
                <w:rFonts w:cs="Calibri"/>
                <w:sz w:val="18"/>
                <w:szCs w:val="18"/>
                <w:lang w:eastAsia="zh-CN"/>
              </w:rPr>
              <w:t>thread_kinetic_friction</w:t>
            </w:r>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r w:rsidRPr="00F54804">
              <w:rPr>
                <w:rFonts w:cs="Calibri"/>
                <w:sz w:val="18"/>
                <w:szCs w:val="18"/>
                <w:lang w:eastAsia="zh-CN"/>
              </w:rPr>
              <w:t>strength_property_class</w:t>
            </w:r>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r w:rsidRPr="00F54804">
              <w:rPr>
                <w:sz w:val="18"/>
                <w:szCs w:val="18"/>
              </w:rPr>
              <w:t>part_code</w:t>
            </w:r>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78F7CFB0" w:rsidR="00FC68DB" w:rsidRPr="00BD52D7" w:rsidRDefault="00FC68DB" w:rsidP="00F27553">
      <w:pPr>
        <w:keepNext/>
      </w:pPr>
      <w:r w:rsidRPr="005C2D94">
        <w:lastRenderedPageBreak/>
        <w:t>T</w:t>
      </w:r>
      <w:r w:rsidRPr="001E4607">
        <w:t xml:space="preserve">hese attributes have </w:t>
      </w:r>
      <w:r w:rsidR="003D7F8A">
        <w:t xml:space="preserve">the </w:t>
      </w:r>
      <w:r w:rsidRPr="001E4607">
        <w:t xml:space="preserve">following semantics: </w:t>
      </w:r>
    </w:p>
    <w:p w14:paraId="129B2431" w14:textId="06FC6633" w:rsidR="00FC68DB" w:rsidRPr="00F54804" w:rsidRDefault="00FC68DB" w:rsidP="00821278">
      <w:pPr>
        <w:numPr>
          <w:ilvl w:val="0"/>
          <w:numId w:val="14"/>
        </w:numPr>
        <w:tabs>
          <w:tab w:val="clear" w:pos="403"/>
        </w:tabs>
        <w:spacing w:line="240" w:lineRule="auto"/>
      </w:pPr>
      <w:r w:rsidRPr="00286F85">
        <w:rPr>
          <w:rStyle w:val="CodeCharacter"/>
        </w:rPr>
        <w:t>diameter</w:t>
      </w:r>
      <w:r w:rsidRPr="000A1B7B">
        <w:t>: the diameter of the bolt or screw</w:t>
      </w:r>
      <w:r w:rsidRPr="00726144">
        <w:t>. It should</w:t>
      </w:r>
      <w:r w:rsidRPr="00F54804">
        <w:t xml:space="preserve"> be provided, since </w:t>
      </w:r>
      <w:r w:rsidR="008C4F0E">
        <w:t>e.g.</w:t>
      </w:r>
      <w:r w:rsidRPr="00F54804">
        <w:t xml:space="preserve"> only few CAE simulation types can live without it</w:t>
      </w:r>
      <w:r w:rsidR="00E76B84">
        <w:t>.</w:t>
      </w:r>
      <w:r w:rsidRPr="00F54804">
        <w:t xml:space="preserve"> </w:t>
      </w:r>
    </w:p>
    <w:p w14:paraId="64C816CF" w14:textId="33A756DE" w:rsidR="00FC68DB" w:rsidRPr="00F54804" w:rsidRDefault="00FC68DB" w:rsidP="007F6AE6">
      <w:pPr>
        <w:numPr>
          <w:ilvl w:val="0"/>
          <w:numId w:val="14"/>
        </w:numPr>
        <w:tabs>
          <w:tab w:val="clear" w:pos="403"/>
        </w:tabs>
        <w:spacing w:line="240" w:lineRule="auto"/>
      </w:pPr>
      <w:r w:rsidRPr="00286F85">
        <w:rPr>
          <w:rStyle w:val="CodeCharacter"/>
        </w:rPr>
        <w:t>length</w:t>
      </w:r>
      <w:r w:rsidRPr="00F54804">
        <w:t>: the length of the bolt or screw. Refer to</w:t>
      </w:r>
      <w:r w:rsidR="007F6AE6">
        <w:t xml:space="preserve"> </w:t>
      </w:r>
      <w:r w:rsidR="007F6AE6">
        <w:fldChar w:fldCharType="begin"/>
      </w:r>
      <w:r w:rsidR="007F6AE6">
        <w:instrText xml:space="preserve"> REF _Ref156932811 \h </w:instrText>
      </w:r>
      <w:r w:rsidR="007F6AE6">
        <w:fldChar w:fldCharType="separate"/>
      </w:r>
      <w:r w:rsidR="0012574E" w:rsidRPr="00F54804">
        <w:t xml:space="preserve">Figure </w:t>
      </w:r>
      <w:r w:rsidR="0012574E">
        <w:rPr>
          <w:noProof/>
        </w:rPr>
        <w:t>20</w:t>
      </w:r>
      <w:r w:rsidR="007F6AE6">
        <w:fldChar w:fldCharType="end"/>
      </w:r>
      <w:r w:rsidR="007F6AE6">
        <w:t xml:space="preserve">. </w:t>
      </w:r>
    </w:p>
    <w:p w14:paraId="6B1FE714" w14:textId="6525F895" w:rsidR="00FC68DB" w:rsidRPr="00F54804" w:rsidRDefault="00FC68DB" w:rsidP="00821278">
      <w:pPr>
        <w:numPr>
          <w:ilvl w:val="0"/>
          <w:numId w:val="14"/>
        </w:numPr>
        <w:tabs>
          <w:tab w:val="clear" w:pos="403"/>
        </w:tabs>
        <w:spacing w:line="240" w:lineRule="auto"/>
      </w:pPr>
      <w:r w:rsidRPr="00286F85">
        <w:rPr>
          <w:rStyle w:val="CodeCharacter"/>
        </w:rPr>
        <w:t>thread_length</w:t>
      </w:r>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r w:rsidRPr="00286F85">
        <w:rPr>
          <w:rStyle w:val="CodeCharacter"/>
        </w:rPr>
        <w:t>thread_length</w:t>
      </w:r>
      <w:r w:rsidRPr="00286F85">
        <w:t xml:space="preserve"> = </w:t>
      </w:r>
      <w:r w:rsidRPr="00286F85">
        <w:rPr>
          <w:rStyle w:val="CodeCharacter"/>
        </w:rPr>
        <w:t>length</w:t>
      </w:r>
      <w:r w:rsidRPr="00286F85">
        <w:t xml:space="preserve"> – </w:t>
      </w:r>
      <w:r w:rsidRPr="00286F85">
        <w:rPr>
          <w:rStyle w:val="CodeCharacter"/>
        </w:rPr>
        <w:t>sink_size</w:t>
      </w:r>
      <w:r w:rsidR="00E76B84">
        <w:t>.</w:t>
      </w:r>
      <w:r w:rsidR="00286F85">
        <w:t xml:space="preserve"> </w:t>
      </w:r>
    </w:p>
    <w:p w14:paraId="41F0C8FA" w14:textId="5BE27AE3" w:rsidR="00FC68DB" w:rsidRPr="00F54804" w:rsidRDefault="00FC68DB" w:rsidP="00821278">
      <w:pPr>
        <w:numPr>
          <w:ilvl w:val="0"/>
          <w:numId w:val="14"/>
        </w:numPr>
        <w:tabs>
          <w:tab w:val="clear" w:pos="403"/>
        </w:tabs>
        <w:spacing w:line="240" w:lineRule="auto"/>
      </w:pPr>
      <w:r w:rsidRPr="00286F85">
        <w:rPr>
          <w:rStyle w:val="CodeCharacter"/>
        </w:rPr>
        <w:t>head_diameter</w:t>
      </w:r>
      <w:r w:rsidRPr="00F54804">
        <w:t>: the diameter of the head of the bolt or screw</w:t>
      </w:r>
      <w:r w:rsidR="00E76B84">
        <w:t xml:space="preserve">. </w:t>
      </w:r>
    </w:p>
    <w:p w14:paraId="4D5AE913" w14:textId="526E1A7D" w:rsidR="00FC68DB" w:rsidRPr="00F54804" w:rsidRDefault="00FC68DB" w:rsidP="00821278">
      <w:pPr>
        <w:numPr>
          <w:ilvl w:val="0"/>
          <w:numId w:val="14"/>
        </w:numPr>
        <w:tabs>
          <w:tab w:val="clear" w:pos="403"/>
        </w:tabs>
        <w:spacing w:line="240" w:lineRule="auto"/>
      </w:pPr>
      <w:r w:rsidRPr="00286F85">
        <w:rPr>
          <w:rStyle w:val="CodeCharacter"/>
        </w:rPr>
        <w:t>head_height</w:t>
      </w:r>
      <w:r w:rsidRPr="00F54804">
        <w:t>: the height of the head</w:t>
      </w:r>
      <w:r w:rsidR="00E76B84">
        <w:t xml:space="preserve">. </w:t>
      </w:r>
    </w:p>
    <w:p w14:paraId="33AC57F8" w14:textId="4126E6D3" w:rsidR="00FC68DB" w:rsidRPr="00F54804" w:rsidRDefault="00FC68DB" w:rsidP="00821278">
      <w:pPr>
        <w:numPr>
          <w:ilvl w:val="0"/>
          <w:numId w:val="14"/>
        </w:numPr>
        <w:tabs>
          <w:tab w:val="clear" w:pos="403"/>
        </w:tabs>
        <w:spacing w:line="240" w:lineRule="auto"/>
      </w:pPr>
      <w:r w:rsidRPr="00286F85">
        <w:rPr>
          <w:rStyle w:val="CodeCharacter"/>
        </w:rPr>
        <w:t>head_type</w:t>
      </w:r>
      <w:r w:rsidRPr="00F54804">
        <w:t xml:space="preserve">: Type of screw head, </w:t>
      </w:r>
      <w:r w:rsidR="008C4F0E">
        <w:t>e.g.</w:t>
      </w:r>
      <w:r w:rsidR="00F3142F">
        <w:t xml:space="preserve"> “</w:t>
      </w:r>
      <w:r w:rsidRPr="00F54804">
        <w:t>outer hexagonal</w:t>
      </w:r>
      <w:r w:rsidR="00B87A73">
        <w:t>”,</w:t>
      </w:r>
      <w:r w:rsidR="00F3142F">
        <w:t xml:space="preserve"> “</w:t>
      </w:r>
      <w:r w:rsidRPr="00F54804">
        <w:t>flanged-hex/Phillips-head combi</w:t>
      </w:r>
      <w:r w:rsidR="00B87A73">
        <w:t>”,</w:t>
      </w:r>
      <w:r w:rsidR="00F3142F">
        <w:t xml:space="preserve"> “</w:t>
      </w:r>
      <w:r w:rsidRPr="00F54804">
        <w:t>external torx plus</w:t>
      </w:r>
      <w:r w:rsidR="00F3142F">
        <w:t>”</w:t>
      </w:r>
      <w:r w:rsidRPr="00F54804">
        <w:t xml:space="preserve">. Since there is a wide </w:t>
      </w:r>
      <w:r w:rsidR="00E76B84" w:rsidRPr="00F54804">
        <w:t>and ever</w:t>
      </w:r>
      <w:r w:rsidR="00E76B84">
        <w:t>-</w:t>
      </w:r>
      <w:r w:rsidR="00E76B84" w:rsidRPr="00F54804">
        <w:t xml:space="preserve">increasing </w:t>
      </w:r>
      <w:r w:rsidRPr="00F54804">
        <w:t xml:space="preserve">variety of screw head types, </w:t>
      </w:r>
      <w:r w:rsidR="00E76B84">
        <w:t xml:space="preserve">an </w:t>
      </w:r>
      <w:r w:rsidRPr="00F54804">
        <w:t>alphanumeric type is appropriate for this attribute</w:t>
      </w:r>
      <w:r w:rsidR="00E76B84">
        <w:t>.</w:t>
      </w:r>
      <w:r w:rsidRPr="0013175B">
        <w:rPr>
          <w:rStyle w:val="hps"/>
        </w:rPr>
        <w:t xml:space="preserve"> </w:t>
      </w:r>
    </w:p>
    <w:p w14:paraId="75B7854E" w14:textId="602C6683" w:rsidR="00FC68DB" w:rsidRPr="005C2D94" w:rsidRDefault="00FC68DB" w:rsidP="00821278">
      <w:pPr>
        <w:numPr>
          <w:ilvl w:val="0"/>
          <w:numId w:val="14"/>
        </w:numPr>
        <w:tabs>
          <w:tab w:val="clear" w:pos="403"/>
        </w:tabs>
        <w:spacing w:line="240" w:lineRule="auto"/>
      </w:pPr>
      <w:r w:rsidRPr="00286F85">
        <w:rPr>
          <w:rStyle w:val="CodeCharacter"/>
        </w:rPr>
        <w:t>sink_size</w:t>
      </w:r>
      <w:r w:rsidRPr="005C2D94">
        <w:t>: the size of the head that is sunk (for countersunk screws)</w:t>
      </w:r>
      <w:r w:rsidR="00E76B84">
        <w:t>.</w:t>
      </w:r>
      <w:r w:rsidRPr="005C2D94">
        <w:t xml:space="preserve"> </w:t>
      </w:r>
    </w:p>
    <w:p w14:paraId="1C81F4BA" w14:textId="3F9155CD" w:rsidR="00FC68DB" w:rsidRPr="00F54804" w:rsidRDefault="00FC68DB" w:rsidP="00821278">
      <w:pPr>
        <w:numPr>
          <w:ilvl w:val="0"/>
          <w:numId w:val="14"/>
        </w:numPr>
        <w:tabs>
          <w:tab w:val="clear" w:pos="403"/>
        </w:tabs>
        <w:spacing w:line="240" w:lineRule="auto"/>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w:t>
      </w:r>
      <w:r w:rsidR="00E76B84">
        <w:t xml:space="preserve">cf. </w:t>
      </w:r>
      <w:r w:rsidR="00E76B84">
        <w:fldChar w:fldCharType="begin"/>
      </w:r>
      <w:r w:rsidR="00E76B84">
        <w:instrText xml:space="preserve"> REF _Ref413315993 \h </w:instrText>
      </w:r>
      <w:r w:rsidR="00E76B84">
        <w:fldChar w:fldCharType="separate"/>
      </w:r>
      <w:r w:rsidR="0012574E" w:rsidRPr="005C2D94">
        <w:t xml:space="preserve">Figure </w:t>
      </w:r>
      <w:r w:rsidR="0012574E">
        <w:rPr>
          <w:noProof/>
        </w:rPr>
        <w:t>21</w:t>
      </w:r>
      <w:r w:rsidR="00E76B84">
        <w:fldChar w:fldCharType="end"/>
      </w:r>
      <w:r w:rsidR="00E76B84">
        <w:t>.</w:t>
      </w:r>
      <w:r w:rsidRPr="00F54804">
        <w:t xml:space="preserve"> </w:t>
      </w:r>
    </w:p>
    <w:p w14:paraId="409652EB" w14:textId="2646C219" w:rsidR="00FC68DB" w:rsidRPr="0013175B" w:rsidRDefault="00FC68DB" w:rsidP="00821278">
      <w:pPr>
        <w:numPr>
          <w:ilvl w:val="0"/>
          <w:numId w:val="14"/>
        </w:numPr>
        <w:tabs>
          <w:tab w:val="clear" w:pos="403"/>
        </w:tabs>
        <w:spacing w:line="240" w:lineRule="auto"/>
      </w:pPr>
      <w:r w:rsidRPr="00286F85">
        <w:rPr>
          <w:rStyle w:val="CodeCharacter"/>
        </w:rPr>
        <w:t>lead:</w:t>
      </w:r>
      <w:r w:rsidRPr="0013175B">
        <w:t xml:space="preserve"> is the distance along the screw's axis that is covered by one complete rotation of the screw (360°). Lead and pitch are parametrically related</w:t>
      </w:r>
      <w:r w:rsidR="0044567E">
        <w:t xml:space="preserve"> by </w:t>
      </w:r>
      <w:r w:rsidRPr="0013175B">
        <w:t>the number of starts (number of single thread)</w:t>
      </w:r>
      <w:r w:rsidR="0044567E">
        <w:t>.</w:t>
      </w:r>
      <w:r w:rsidRPr="0013175B">
        <w:t xml:space="preserve"> </w:t>
      </w:r>
      <w:r w:rsidR="0044567E">
        <w:t xml:space="preserve">It </w:t>
      </w:r>
      <w:r w:rsidRPr="0013175B">
        <w:t xml:space="preserve">very often </w:t>
      </w:r>
      <w:r w:rsidR="0044567E">
        <w:t>is</w:t>
      </w:r>
      <w:r w:rsidRPr="0013175B">
        <w:t xml:space="preserve"> 1, in which case their relationship becomes equality. In general, lead is equal to S times pitch, </w:t>
      </w:r>
      <w:r w:rsidR="0044567E">
        <w:t>where</w:t>
      </w:r>
      <w:r w:rsidRPr="0013175B">
        <w:t> S is the number of starts</w:t>
      </w:r>
      <w:r w:rsidR="0044567E">
        <w:t xml:space="preserve">. </w:t>
      </w:r>
    </w:p>
    <w:p w14:paraId="61F7E8EC" w14:textId="6B094D86" w:rsidR="00FC68DB" w:rsidRPr="005C2D94" w:rsidRDefault="00FC68DB" w:rsidP="00821278">
      <w:pPr>
        <w:numPr>
          <w:ilvl w:val="0"/>
          <w:numId w:val="14"/>
        </w:numPr>
        <w:tabs>
          <w:tab w:val="clear" w:pos="403"/>
        </w:tabs>
        <w:spacing w:line="240" w:lineRule="auto"/>
      </w:pPr>
      <w:r w:rsidRPr="00286F85">
        <w:rPr>
          <w:rStyle w:val="CodeCharacter"/>
        </w:rPr>
        <w:t>torque</w:t>
      </w:r>
      <w:r w:rsidRPr="00F54804">
        <w:t>: The torque which should be applied when fastening the bolt or screw</w:t>
      </w:r>
      <w:r w:rsidR="0044567E">
        <w:t>.</w:t>
      </w:r>
      <w:r w:rsidRPr="00F54804">
        <w:t xml:space="preserve"> </w:t>
      </w:r>
    </w:p>
    <w:p w14:paraId="7EAF809E" w14:textId="362CB8A5" w:rsidR="00FC68DB" w:rsidRPr="00BD52D7" w:rsidRDefault="00FC68DB" w:rsidP="00821278">
      <w:pPr>
        <w:numPr>
          <w:ilvl w:val="0"/>
          <w:numId w:val="14"/>
        </w:numPr>
        <w:tabs>
          <w:tab w:val="clear" w:pos="403"/>
        </w:tabs>
        <w:spacing w:line="240" w:lineRule="auto"/>
      </w:pPr>
      <w:r w:rsidRPr="00286F85">
        <w:rPr>
          <w:rStyle w:val="CodeCharacter"/>
        </w:rPr>
        <w:t>angle</w:t>
      </w:r>
      <w:r w:rsidRPr="005C2D94">
        <w:t>: The turning angle</w:t>
      </w:r>
      <w:r w:rsidRPr="001E4607">
        <w:t xml:space="preserve"> which should be applied when fastening the bolt or screw</w:t>
      </w:r>
      <w:r w:rsidR="0044567E">
        <w:t>.</w:t>
      </w:r>
      <w:r w:rsidRPr="001E4607">
        <w:t xml:space="preserve"> </w:t>
      </w:r>
    </w:p>
    <w:p w14:paraId="2DE63A44" w14:textId="608949F9" w:rsidR="00FC68DB" w:rsidRPr="00F54804" w:rsidRDefault="00FC68DB" w:rsidP="00821278">
      <w:pPr>
        <w:numPr>
          <w:ilvl w:val="0"/>
          <w:numId w:val="14"/>
        </w:numPr>
        <w:tabs>
          <w:tab w:val="clear" w:pos="403"/>
        </w:tabs>
        <w:spacing w:line="240" w:lineRule="auto"/>
      </w:pPr>
      <w:r w:rsidRPr="00286F85">
        <w:rPr>
          <w:rStyle w:val="CodeCharacter"/>
        </w:rPr>
        <w:t>pretension</w:t>
      </w:r>
      <w:r w:rsidRPr="00726144">
        <w:t xml:space="preserve">: The </w:t>
      </w:r>
      <w:r w:rsidRPr="00F54804">
        <w:t>pretension which is generated within the bolt or screw when fastening</w:t>
      </w:r>
      <w:r w:rsidR="0044567E">
        <w:t>.</w:t>
      </w:r>
      <w:r w:rsidRPr="00F54804">
        <w:t xml:space="preserve"> </w:t>
      </w:r>
    </w:p>
    <w:p w14:paraId="745608C2" w14:textId="0F44E55E" w:rsidR="00FC68DB" w:rsidRPr="00F54804" w:rsidRDefault="00FC68DB" w:rsidP="00821278">
      <w:pPr>
        <w:numPr>
          <w:ilvl w:val="0"/>
          <w:numId w:val="14"/>
        </w:numPr>
        <w:tabs>
          <w:tab w:val="clear" w:pos="403"/>
        </w:tabs>
        <w:spacing w:line="240" w:lineRule="auto"/>
      </w:pPr>
      <w:r w:rsidRPr="00286F85">
        <w:rPr>
          <w:rStyle w:val="CodeCharacter"/>
        </w:rPr>
        <w:t>static_friction</w:t>
      </w:r>
      <w:r w:rsidRPr="00F54804">
        <w:t>: The static friction between head and adjacent washer or part</w:t>
      </w:r>
      <w:r w:rsidR="0044567E">
        <w:t>.</w:t>
      </w:r>
      <w:r w:rsidRPr="00F54804">
        <w:t xml:space="preserve"> </w:t>
      </w:r>
    </w:p>
    <w:p w14:paraId="239AF450" w14:textId="22C79ED5" w:rsidR="00FC68DB" w:rsidRPr="00F54804" w:rsidRDefault="00FC68DB" w:rsidP="00821278">
      <w:pPr>
        <w:numPr>
          <w:ilvl w:val="0"/>
          <w:numId w:val="14"/>
        </w:numPr>
        <w:tabs>
          <w:tab w:val="clear" w:pos="403"/>
        </w:tabs>
        <w:spacing w:line="240" w:lineRule="auto"/>
      </w:pPr>
      <w:r w:rsidRPr="00286F85">
        <w:rPr>
          <w:rStyle w:val="CodeCharacter"/>
        </w:rPr>
        <w:t>kinetic_friction</w:t>
      </w:r>
      <w:r w:rsidRPr="00F54804">
        <w:t>: The kinetic friction between head and adjacent washer or part</w:t>
      </w:r>
      <w:r w:rsidR="0044567E">
        <w:t>.</w:t>
      </w:r>
      <w:r w:rsidRPr="00F54804">
        <w:t xml:space="preserve"> </w:t>
      </w:r>
    </w:p>
    <w:p w14:paraId="0A9B6207" w14:textId="2F179F1B" w:rsidR="00FC68DB" w:rsidRPr="00F54804" w:rsidRDefault="00FC68DB" w:rsidP="00821278">
      <w:pPr>
        <w:numPr>
          <w:ilvl w:val="0"/>
          <w:numId w:val="14"/>
        </w:numPr>
        <w:tabs>
          <w:tab w:val="clear" w:pos="403"/>
        </w:tabs>
        <w:spacing w:line="240" w:lineRule="auto"/>
      </w:pPr>
      <w:r w:rsidRPr="00286F85">
        <w:rPr>
          <w:rStyle w:val="CodeCharacter"/>
        </w:rPr>
        <w:t>thread_static_friction</w:t>
      </w:r>
      <w:r w:rsidRPr="00F54804">
        <w:t xml:space="preserve">: The static friction between </w:t>
      </w:r>
      <w:r w:rsidRPr="00F54804">
        <w:rPr>
          <w:rFonts w:cs="Calibri"/>
          <w:lang w:eastAsia="en-GB"/>
        </w:rPr>
        <w:t>screw and cut thread, or bolt thread and nut thread</w:t>
      </w:r>
      <w:r w:rsidR="0044567E">
        <w:t>.</w:t>
      </w:r>
      <w:r w:rsidRPr="00F54804">
        <w:t xml:space="preserve"> </w:t>
      </w:r>
    </w:p>
    <w:p w14:paraId="060C6C88" w14:textId="799263E0" w:rsidR="00FC68DB" w:rsidRPr="00F54804" w:rsidRDefault="00FC68DB" w:rsidP="00821278">
      <w:pPr>
        <w:numPr>
          <w:ilvl w:val="0"/>
          <w:numId w:val="14"/>
        </w:numPr>
        <w:tabs>
          <w:tab w:val="clear" w:pos="403"/>
        </w:tabs>
        <w:spacing w:line="240" w:lineRule="auto"/>
      </w:pPr>
      <w:r w:rsidRPr="00286F85">
        <w:rPr>
          <w:rStyle w:val="CodeCharacter"/>
        </w:rPr>
        <w:t>thread_kinetic_friction</w:t>
      </w:r>
      <w:r w:rsidRPr="00F54804">
        <w:t xml:space="preserve">: The kinetic friction between </w:t>
      </w:r>
      <w:r w:rsidRPr="00F54804">
        <w:rPr>
          <w:rFonts w:cs="Calibri"/>
          <w:lang w:eastAsia="en-GB"/>
        </w:rPr>
        <w:t>screw and cut thread, or bolt thread and nut thread</w:t>
      </w:r>
      <w:r w:rsidR="0044567E">
        <w:rPr>
          <w:rFonts w:cs="Calibri"/>
          <w:lang w:eastAsia="en-GB"/>
        </w:rPr>
        <w:t>.</w:t>
      </w:r>
      <w:r w:rsidRPr="00F54804">
        <w:t xml:space="preserve"> </w:t>
      </w:r>
    </w:p>
    <w:p w14:paraId="25AC438C" w14:textId="4769B539" w:rsidR="00FC68DB" w:rsidRPr="00F54804" w:rsidRDefault="00FC68DB" w:rsidP="00821278">
      <w:pPr>
        <w:numPr>
          <w:ilvl w:val="0"/>
          <w:numId w:val="14"/>
        </w:numPr>
        <w:tabs>
          <w:tab w:val="clear" w:pos="403"/>
        </w:tabs>
        <w:spacing w:line="240" w:lineRule="auto"/>
      </w:pPr>
      <w:r w:rsidRPr="00286F85">
        <w:rPr>
          <w:rStyle w:val="CodeCharacter"/>
        </w:rPr>
        <w:t>strength_property_class</w:t>
      </w:r>
      <w:r w:rsidRPr="00F54804">
        <w:t>: Strength according to applied standard within a unique part supplier or OEM</w:t>
      </w:r>
      <w:r w:rsidR="0044567E">
        <w:t>.</w:t>
      </w:r>
      <w:r w:rsidRPr="00F54804">
        <w:t xml:space="preserve"> </w:t>
      </w:r>
    </w:p>
    <w:p w14:paraId="5CA816CB" w14:textId="2A29DC8A" w:rsidR="00FC68DB" w:rsidRPr="00F54804" w:rsidRDefault="00FC68DB" w:rsidP="00821278">
      <w:pPr>
        <w:numPr>
          <w:ilvl w:val="0"/>
          <w:numId w:val="14"/>
        </w:numPr>
        <w:tabs>
          <w:tab w:val="clear" w:pos="403"/>
        </w:tabs>
        <w:spacing w:line="240" w:lineRule="auto"/>
      </w:pPr>
      <w:r w:rsidRPr="00286F85">
        <w:rPr>
          <w:rStyle w:val="CodeCharacter"/>
        </w:rPr>
        <w:t>part_code</w:t>
      </w:r>
      <w:r w:rsidRPr="00F54804">
        <w:t xml:space="preserve">: the part code of the bolt or screw, as used </w:t>
      </w:r>
      <w:r w:rsidR="008C4F0E">
        <w:t>e.g.</w:t>
      </w:r>
      <w:r w:rsidRPr="00F54804">
        <w:t xml:space="preserve"> in a PDM system. </w:t>
      </w:r>
      <w:r w:rsidR="00422696">
        <w:t>I</w:t>
      </w:r>
      <w:r w:rsidRPr="00F54804">
        <w:t>t</w:t>
      </w:r>
      <w:r w:rsidR="00422696">
        <w:t xml:space="preserve"> can </w:t>
      </w:r>
      <w:r w:rsidRPr="00F54804">
        <w:t xml:space="preserve">be convenient to use the screw norm (according to </w:t>
      </w:r>
      <w:r w:rsidR="00422696">
        <w:t xml:space="preserve">e.g. </w:t>
      </w:r>
      <w:r w:rsidRPr="00F54804">
        <w:t xml:space="preserve">ISO, EN, BSW, DIN) as part code. </w:t>
      </w:r>
    </w:p>
    <w:p w14:paraId="377F47C8" w14:textId="77777777" w:rsidR="00FC68DB" w:rsidRPr="00F54804" w:rsidRDefault="00FC68DB" w:rsidP="00F27553">
      <w:pPr>
        <w:keepNext/>
      </w:pPr>
      <w:r w:rsidRPr="00F54804">
        <w:t xml:space="preserve">Torque, pretension, and angle interact as follows: </w:t>
      </w:r>
    </w:p>
    <w:p w14:paraId="28F19BEC" w14:textId="362F0130" w:rsidR="00FC68DB" w:rsidRPr="00F54804" w:rsidRDefault="00422696">
      <w:pPr>
        <w:numPr>
          <w:ilvl w:val="0"/>
          <w:numId w:val="14"/>
        </w:numPr>
        <w:tabs>
          <w:tab w:val="clear" w:pos="403"/>
        </w:tabs>
        <w:spacing w:line="240" w:lineRule="auto"/>
        <w:rPr>
          <w:rFonts w:cs="Courier New"/>
        </w:rPr>
      </w:pPr>
      <w:r w:rsidRPr="00422696">
        <w:rPr>
          <w:rStyle w:val="CodeCharacter"/>
        </w:rPr>
        <w:t>t</w:t>
      </w:r>
      <w:r w:rsidR="00FC68DB" w:rsidRPr="00422696">
        <w:rPr>
          <w:rStyle w:val="CodeCharacter"/>
        </w:rPr>
        <w:t>orque</w:t>
      </w:r>
      <w:r w:rsidR="00FC68DB" w:rsidRPr="00F54804">
        <w:rPr>
          <w:rFonts w:cs="Courier New"/>
        </w:rPr>
        <w:t xml:space="preserve"> is only applied if no pretension is given</w:t>
      </w:r>
      <w:r>
        <w:rPr>
          <w:rFonts w:cs="Courier New"/>
        </w:rPr>
        <w:t>.</w:t>
      </w:r>
      <w:r w:rsidR="00FC68DB" w:rsidRPr="00F54804">
        <w:rPr>
          <w:rFonts w:cs="Courier New"/>
        </w:rPr>
        <w:t xml:space="preserve"> </w:t>
      </w:r>
    </w:p>
    <w:p w14:paraId="57F78586" w14:textId="682D82E5" w:rsidR="00FC68DB" w:rsidRPr="00F54804" w:rsidRDefault="00422696">
      <w:pPr>
        <w:numPr>
          <w:ilvl w:val="0"/>
          <w:numId w:val="14"/>
        </w:numPr>
        <w:tabs>
          <w:tab w:val="clear" w:pos="403"/>
        </w:tabs>
        <w:spacing w:line="240" w:lineRule="auto"/>
        <w:rPr>
          <w:rFonts w:cs="Courier New"/>
        </w:rPr>
      </w:pPr>
      <w:r w:rsidRPr="00422696">
        <w:rPr>
          <w:rStyle w:val="CodeCharacter"/>
        </w:rPr>
        <w:t>a</w:t>
      </w:r>
      <w:r w:rsidR="00FC68DB" w:rsidRPr="00422696">
        <w:rPr>
          <w:rStyle w:val="CodeCharacter"/>
        </w:rPr>
        <w:t>ngle</w:t>
      </w:r>
      <w:r w:rsidR="00FC68DB" w:rsidRPr="00F54804">
        <w:rPr>
          <w:rFonts w:cs="Courier New"/>
        </w:rPr>
        <w:t xml:space="preserve"> is only applied if torque is given</w:t>
      </w:r>
      <w:r w:rsidR="00954EFB">
        <w:rPr>
          <w:rFonts w:cs="Courier New"/>
        </w:rPr>
        <w:t>,</w:t>
      </w:r>
      <w:r w:rsidR="00FC68DB" w:rsidRPr="00F54804">
        <w:rPr>
          <w:rFonts w:cs="Courier New"/>
        </w:rPr>
        <w:t xml:space="preserve"> and no pretension is present</w:t>
      </w:r>
      <w:r>
        <w:rPr>
          <w:rFonts w:cs="Courier New"/>
        </w:rPr>
        <w:t>.</w:t>
      </w:r>
      <w:r w:rsidR="00FC68DB" w:rsidRPr="00F54804">
        <w:rPr>
          <w:rFonts w:cs="Courier New"/>
        </w:rPr>
        <w:t xml:space="preserve"> </w:t>
      </w:r>
    </w:p>
    <w:p w14:paraId="4DCA48E2" w14:textId="3D57F878" w:rsidR="00FC68DB" w:rsidRDefault="00FC68DB" w:rsidP="005016E9">
      <w:pPr>
        <w:keepNext/>
        <w:keepLines/>
      </w:pPr>
      <w:r w:rsidRPr="00F54804">
        <w:t xml:space="preserve">For bolts as well as screws, it is recommended to provide the direction of fixation. </w:t>
      </w:r>
      <w:r w:rsidR="003F3DEF">
        <w:t xml:space="preserve">Therefore, </w:t>
      </w:r>
      <w:r w:rsidRPr="00286F85">
        <w:rPr>
          <w:rStyle w:val="CodeCharacter"/>
        </w:rPr>
        <w:t>&lt;threaded_connection/&gt;</w:t>
      </w:r>
      <w:r w:rsidRPr="00F54804">
        <w:t xml:space="preserve"> offers following nested elements</w:t>
      </w:r>
      <w:r w:rsidR="005016E9">
        <w:t xml:space="preserve"> (</w:t>
      </w:r>
      <w:r w:rsidR="005016E9">
        <w:fldChar w:fldCharType="begin"/>
      </w:r>
      <w:r w:rsidR="005016E9">
        <w:instrText xml:space="preserve"> REF _Ref156248352 \h </w:instrText>
      </w:r>
      <w:r w:rsidR="005016E9">
        <w:fldChar w:fldCharType="separate"/>
      </w:r>
      <w:r w:rsidR="0012574E" w:rsidRPr="00F54804">
        <w:t xml:space="preserve">Table </w:t>
      </w:r>
      <w:r w:rsidR="0012574E">
        <w:rPr>
          <w:noProof/>
        </w:rPr>
        <w:t>52</w:t>
      </w:r>
      <w:r w:rsidR="005016E9">
        <w:fldChar w:fldCharType="end"/>
      </w:r>
      <w:r w:rsidR="005016E9">
        <w:t>)</w:t>
      </w:r>
      <w:r w:rsidRPr="00F54804">
        <w:t xml:space="preserve">: </w:t>
      </w:r>
    </w:p>
    <w:p w14:paraId="08E05727" w14:textId="6406A64D" w:rsidR="00055698" w:rsidRPr="00F54804" w:rsidRDefault="00055698" w:rsidP="001640C5">
      <w:pPr>
        <w:pStyle w:val="Beschriftung"/>
        <w:keepNext/>
        <w:keepLines/>
      </w:pPr>
      <w:bookmarkStart w:id="1172" w:name="_Ref156248352"/>
      <w:bookmarkStart w:id="1173" w:name="_Toc159618984"/>
      <w:r w:rsidRPr="00F54804">
        <w:t xml:space="preserve">Table </w:t>
      </w:r>
      <w:r w:rsidRPr="00F54804">
        <w:fldChar w:fldCharType="begin"/>
      </w:r>
      <w:r w:rsidRPr="00F54804">
        <w:instrText xml:space="preserve"> SEQ Table \* ARABIC </w:instrText>
      </w:r>
      <w:r w:rsidRPr="00F54804">
        <w:fldChar w:fldCharType="separate"/>
      </w:r>
      <w:r w:rsidR="0012574E">
        <w:rPr>
          <w:noProof/>
        </w:rPr>
        <w:t>52</w:t>
      </w:r>
      <w:r w:rsidRPr="00F54804">
        <w:fldChar w:fldCharType="end"/>
      </w:r>
      <w:bookmarkEnd w:id="1172"/>
      <w:r>
        <w:t xml:space="preserve"> —</w:t>
      </w:r>
      <w:r w:rsidRPr="00F54804">
        <w:t xml:space="preserve"> Nested elements of </w:t>
      </w:r>
      <w:r w:rsidRPr="005C2D94">
        <w:t xml:space="preserve">element </w:t>
      </w:r>
      <w:r w:rsidRPr="005C2D94">
        <w:rPr>
          <w:rFonts w:ascii="Courier New" w:hAnsi="Courier New" w:cs="Courier New"/>
        </w:rPr>
        <w:t>&lt;threaded_connection/</w:t>
      </w:r>
      <w:r w:rsidRPr="001E4607">
        <w:rPr>
          <w:rFonts w:ascii="Courier New" w:hAnsi="Courier New" w:cs="Courier New"/>
        </w:rPr>
        <w:t>&gt;</w:t>
      </w:r>
      <w:bookmarkEnd w:id="1173"/>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201881">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201881">
        <w:trPr>
          <w:cantSplit/>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r w:rsidRPr="00F54804">
              <w:rPr>
                <w:sz w:val="20"/>
                <w:szCs w:val="20"/>
              </w:rPr>
              <w:t>normal_direction</w:t>
            </w:r>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201881">
        <w:trPr>
          <w:cantSplit/>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r w:rsidRPr="00F54804">
              <w:rPr>
                <w:sz w:val="20"/>
                <w:szCs w:val="20"/>
              </w:rPr>
              <w:t>tangential_direction</w:t>
            </w:r>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201881">
        <w:trPr>
          <w:cantSplit/>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lastRenderedPageBreak/>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201881">
        <w:trPr>
          <w:cantSplit/>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5FDC592F" w:rsidR="00FC68DB" w:rsidRPr="00BD52D7" w:rsidRDefault="00FC68DB" w:rsidP="0013175B">
      <w:pPr>
        <w:pStyle w:val="berschrift4"/>
      </w:pPr>
      <w:r w:rsidRPr="005C2D94">
        <w:t xml:space="preserve">Element </w:t>
      </w:r>
      <w:r w:rsidR="00556B45" w:rsidRPr="00556B45">
        <w:rPr>
          <w:rFonts w:ascii="Courier New" w:hAnsi="Courier New" w:cs="Courier New"/>
        </w:rPr>
        <w:t>&lt;</w:t>
      </w:r>
      <w:r w:rsidRPr="00556B45">
        <w:rPr>
          <w:rFonts w:ascii="Courier New" w:hAnsi="Courier New" w:cs="Courier New"/>
        </w:rPr>
        <w:t>normal_direction</w:t>
      </w:r>
      <w:r w:rsidR="00556B45" w:rsidRPr="00556B45">
        <w:rPr>
          <w:rFonts w:ascii="Courier New" w:hAnsi="Courier New" w:cs="Courier New"/>
        </w:rPr>
        <w:t>/&gt;</w:t>
      </w:r>
      <w:r w:rsidR="00556B45">
        <w:t xml:space="preserve"> </w:t>
      </w:r>
    </w:p>
    <w:p w14:paraId="0AF88075" w14:textId="2E02623D"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&lt;normal_direction/&gt;</w:t>
      </w:r>
      <w:r w:rsidRPr="00F54804">
        <w:t xml:space="preserve"> in </w:t>
      </w:r>
      <w:r w:rsidR="00F36311">
        <w:t xml:space="preserve">the </w:t>
      </w:r>
      <w:r w:rsidRPr="00F54804">
        <w:t xml:space="preserve">form of an orientation vector. This is necessary to define the orientation of the bolt or screw and </w:t>
      </w:r>
      <w:r w:rsidR="003F3DEF">
        <w:t xml:space="preserve">therefore, </w:t>
      </w:r>
      <w:r w:rsidRPr="00F54804">
        <w:t>which end is considered to be the connection’s head-side. The orientation sense of the bolt is</w:t>
      </w:r>
      <w:r w:rsidR="00F3142F">
        <w:t xml:space="preserve"> “</w:t>
      </w:r>
      <w:r w:rsidRPr="00D0681A">
        <w:t>from head to nut</w:t>
      </w:r>
      <w:r w:rsidR="00F36311">
        <w:t>”</w:t>
      </w:r>
      <w:r w:rsidRPr="00F54804">
        <w:t xml:space="preserve"> and of the screw is</w:t>
      </w:r>
      <w:r w:rsidR="00F3142F">
        <w:t xml:space="preserve"> “</w:t>
      </w:r>
      <w:r w:rsidRPr="00D0681A">
        <w:t>from head to point</w:t>
      </w:r>
      <w:r w:rsidR="00D0681A" w:rsidRPr="00D0681A">
        <w:t>”</w:t>
      </w:r>
      <w:r w:rsidRPr="00F54804">
        <w:t xml:space="preserve">. </w:t>
      </w:r>
    </w:p>
    <w:p w14:paraId="7A64CE69" w14:textId="2CD94FD8" w:rsidR="00FC68DB" w:rsidRPr="001E4607" w:rsidRDefault="00FC68DB" w:rsidP="00B202D2">
      <w:r w:rsidRPr="00F54804">
        <w:t xml:space="preserve">Refer to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 xml:space="preserve"> for syntax of element </w:t>
      </w:r>
      <w:r w:rsidRPr="00286F85">
        <w:rPr>
          <w:rStyle w:val="CodeCharacter"/>
        </w:rPr>
        <w:t>&lt;normal_direction/&gt;</w:t>
      </w:r>
      <w:r w:rsidRPr="005C2D94">
        <w:t xml:space="preserve">. </w:t>
      </w:r>
    </w:p>
    <w:p w14:paraId="084F7E0C" w14:textId="7AB5B06C"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w:t>
      </w:r>
      <w:r w:rsidR="00E21B4A">
        <w:t>subclauses</w:t>
      </w:r>
      <w:r w:rsidRPr="00D7391D">
        <w:t xml:space="preserve">.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0675112A" w:rsidR="00FC68DB" w:rsidRPr="00F54804" w:rsidRDefault="00FC68DB" w:rsidP="00B202D2">
      <w:r w:rsidRPr="00F54804">
        <w:t>General defaults are: 0 for numeric values, "" for strings. However, these defaults are not always useful for CAE.</w:t>
      </w:r>
      <w:r w:rsidR="00F36311">
        <w:t xml:space="preserve"> </w:t>
      </w:r>
    </w:p>
    <w:p w14:paraId="388E5B1A" w14:textId="77777777" w:rsidR="00FC68DB" w:rsidRPr="00F54804" w:rsidRDefault="00FC68DB" w:rsidP="00B202D2">
      <w:pPr>
        <w:pStyle w:val="berschrift3"/>
      </w:pPr>
      <w:bookmarkStart w:id="1174" w:name="_Toc428279528"/>
      <w:bookmarkStart w:id="1175" w:name="_Toc428456266"/>
      <w:bookmarkStart w:id="1176" w:name="_Toc428537229"/>
      <w:bookmarkStart w:id="1177" w:name="_Toc428969548"/>
      <w:bookmarkStart w:id="1178" w:name="_Toc429052939"/>
      <w:bookmarkStart w:id="1179" w:name="_Toc413359594"/>
      <w:bookmarkStart w:id="1180" w:name="_Toc3556986"/>
      <w:bookmarkStart w:id="1181" w:name="_Toc34747236"/>
      <w:bookmarkStart w:id="1182" w:name="_Toc77102052"/>
      <w:bookmarkStart w:id="1183" w:name="_Toc159618783"/>
      <w:bookmarkEnd w:id="1174"/>
      <w:bookmarkEnd w:id="1175"/>
      <w:bookmarkEnd w:id="1176"/>
      <w:bookmarkEnd w:id="1177"/>
      <w:bookmarkEnd w:id="1178"/>
      <w:r w:rsidRPr="00F54804">
        <w:t>Washer</w:t>
      </w:r>
      <w:bookmarkEnd w:id="1179"/>
      <w:bookmarkEnd w:id="1180"/>
      <w:bookmarkEnd w:id="1181"/>
      <w:bookmarkEnd w:id="1182"/>
      <w:bookmarkEnd w:id="1183"/>
      <w:r w:rsidRPr="00F54804">
        <w:t xml:space="preserve"> </w:t>
      </w:r>
    </w:p>
    <w:p w14:paraId="4849CDAF" w14:textId="22F8CBC9" w:rsidR="00FC68DB" w:rsidRDefault="00FC68DB" w:rsidP="00E0742D">
      <w:pPr>
        <w:keepNext/>
        <w:keepLines/>
      </w:pPr>
      <w:r w:rsidRPr="00F54804">
        <w:t xml:space="preserve">Bolts and screws are frequently combined with washers. </w:t>
      </w:r>
      <w:r w:rsidR="00E13FF4">
        <w:t>Therefore,</w:t>
      </w:r>
      <w:r w:rsidRPr="00F54804">
        <w:t xml:space="preserve"> we define the XML element </w:t>
      </w:r>
      <w:r w:rsidRPr="00286F85">
        <w:rPr>
          <w:rStyle w:val="CodeCharacter"/>
        </w:rPr>
        <w:t>&lt;washer/&gt;</w:t>
      </w:r>
      <w:r w:rsidR="005722CB">
        <w:t xml:space="preserve">, cf. </w:t>
      </w:r>
      <w:r w:rsidR="00E0742D">
        <w:fldChar w:fldCharType="begin"/>
      </w:r>
      <w:r w:rsidR="00E0742D">
        <w:instrText xml:space="preserve"> REF _Ref156248408 \h </w:instrText>
      </w:r>
      <w:r w:rsidR="00E0742D">
        <w:fldChar w:fldCharType="separate"/>
      </w:r>
      <w:r w:rsidR="0012574E" w:rsidRPr="00F54804">
        <w:t xml:space="preserve">Table </w:t>
      </w:r>
      <w:r w:rsidR="0012574E">
        <w:rPr>
          <w:noProof/>
        </w:rPr>
        <w:t>53</w:t>
      </w:r>
      <w:r w:rsidR="00E0742D">
        <w:fldChar w:fldCharType="end"/>
      </w:r>
      <w:r w:rsidR="005722CB">
        <w:t>:</w:t>
      </w:r>
      <w:r w:rsidR="00E0742D">
        <w:t xml:space="preserve"> </w:t>
      </w:r>
    </w:p>
    <w:p w14:paraId="3F0EE21A" w14:textId="746488D2" w:rsidR="00055698" w:rsidRPr="00F54804" w:rsidRDefault="00055698" w:rsidP="001640C5">
      <w:pPr>
        <w:pStyle w:val="Beschriftung"/>
        <w:keepNext/>
        <w:keepLines/>
      </w:pPr>
      <w:bookmarkStart w:id="1184" w:name="_Ref156248408"/>
      <w:bookmarkStart w:id="1185" w:name="_Toc159618985"/>
      <w:r w:rsidRPr="00F54804">
        <w:t xml:space="preserve">Table </w:t>
      </w:r>
      <w:r w:rsidRPr="00F54804">
        <w:fldChar w:fldCharType="begin"/>
      </w:r>
      <w:r w:rsidRPr="00F54804">
        <w:instrText xml:space="preserve"> SEQ Table \* ARABIC </w:instrText>
      </w:r>
      <w:r w:rsidRPr="00F54804">
        <w:fldChar w:fldCharType="separate"/>
      </w:r>
      <w:r w:rsidR="0012574E">
        <w:rPr>
          <w:noProof/>
        </w:rPr>
        <w:t>53</w:t>
      </w:r>
      <w:r w:rsidRPr="00F54804">
        <w:fldChar w:fldCharType="end"/>
      </w:r>
      <w:bookmarkEnd w:id="1184"/>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85"/>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r w:rsidRPr="00F54804">
              <w:rPr>
                <w:sz w:val="20"/>
                <w:szCs w:val="20"/>
              </w:rPr>
              <w:t>outer_diameter</w:t>
            </w:r>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4FB9E23A" w:rsidR="00FC68DB" w:rsidRPr="00F54804" w:rsidRDefault="005722CB" w:rsidP="00B202D2">
            <w:pPr>
              <w:suppressAutoHyphens/>
              <w:rPr>
                <w:rFonts w:cs="Calibri"/>
                <w:sz w:val="20"/>
                <w:szCs w:val="20"/>
                <w:lang w:eastAsia="zh-CN"/>
              </w:rPr>
            </w:pPr>
            <w:r w:rsidRPr="00F54804">
              <w:rPr>
                <w:sz w:val="20"/>
                <w:szCs w:val="20"/>
              </w:rPr>
              <w:t>Required</w:t>
            </w:r>
            <w:r>
              <w:rPr>
                <w:sz w:val="20"/>
                <w:szCs w:val="20"/>
              </w:rPr>
              <w:t xml:space="preserve"> </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r w:rsidRPr="00F54804">
              <w:rPr>
                <w:sz w:val="20"/>
                <w:szCs w:val="20"/>
              </w:rPr>
              <w:t>inner_diameter</w:t>
            </w:r>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299BEAD3" w:rsidR="00FC68DB" w:rsidRPr="00F54804" w:rsidRDefault="00FC68DB" w:rsidP="00B202D2">
            <w:pPr>
              <w:suppressAutoHyphens/>
              <w:rPr>
                <w:sz w:val="20"/>
                <w:szCs w:val="20"/>
              </w:rPr>
            </w:pPr>
            <w:r w:rsidRPr="00F54804">
              <w:rPr>
                <w:sz w:val="20"/>
                <w:szCs w:val="20"/>
              </w:rPr>
              <w:t>"false</w:t>
            </w:r>
            <w:r w:rsidR="00AF69E3">
              <w:rPr>
                <w:sz w:val="20"/>
                <w:szCs w:val="20"/>
              </w:rPr>
              <w:t xml:space="preserve">” </w:t>
            </w:r>
            <w:r w:rsidRPr="00F54804">
              <w:rPr>
                <w:sz w:val="20"/>
                <w:szCs w:val="20"/>
              </w:rPr>
              <w:t>(default),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static_friction</w:t>
            </w:r>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r w:rsidRPr="00F54804">
              <w:rPr>
                <w:sz w:val="20"/>
                <w:szCs w:val="20"/>
              </w:rPr>
              <w:t>part_code</w:t>
            </w:r>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E689F94" w:rsidR="00FC68DB" w:rsidRPr="001E4607" w:rsidRDefault="00FC68DB" w:rsidP="00B202D2">
      <w:pPr>
        <w:keepNext/>
      </w:pPr>
      <w:r w:rsidRPr="005C2D94">
        <w:t>These attributes have</w:t>
      </w:r>
      <w:r w:rsidR="005722CB">
        <w:t xml:space="preserve"> the</w:t>
      </w:r>
      <w:r w:rsidRPr="005C2D94">
        <w:t xml:space="preserve"> following semantics: </w:t>
      </w:r>
    </w:p>
    <w:p w14:paraId="213420C3" w14:textId="78E8052E" w:rsidR="00FC68DB" w:rsidRPr="000A1B7B" w:rsidRDefault="00FC68DB">
      <w:pPr>
        <w:numPr>
          <w:ilvl w:val="0"/>
          <w:numId w:val="14"/>
        </w:numPr>
        <w:tabs>
          <w:tab w:val="clear" w:pos="403"/>
        </w:tabs>
        <w:spacing w:before="60" w:after="60" w:line="240" w:lineRule="auto"/>
        <w:ind w:left="714" w:hanging="357"/>
      </w:pPr>
      <w:r w:rsidRPr="00286F85">
        <w:rPr>
          <w:rStyle w:val="CodeCharacter"/>
        </w:rPr>
        <w:t>outer_diameter</w:t>
      </w:r>
      <w:r w:rsidRPr="00BD52D7">
        <w:t xml:space="preserve">: the outer diameter of the washer. </w:t>
      </w:r>
      <w:r w:rsidR="005722CB">
        <w:t xml:space="preserve">This value is mandatory. </w:t>
      </w:r>
    </w:p>
    <w:p w14:paraId="67D997A1" w14:textId="5BB9B156" w:rsidR="00FC68DB" w:rsidRPr="00F54804" w:rsidRDefault="00FC68DB">
      <w:pPr>
        <w:numPr>
          <w:ilvl w:val="0"/>
          <w:numId w:val="14"/>
        </w:numPr>
        <w:tabs>
          <w:tab w:val="clear" w:pos="403"/>
        </w:tabs>
        <w:spacing w:before="60" w:after="60" w:line="240" w:lineRule="auto"/>
        <w:ind w:left="714" w:hanging="357"/>
      </w:pPr>
      <w:r w:rsidRPr="00286F85">
        <w:rPr>
          <w:rStyle w:val="CodeCharacter"/>
        </w:rPr>
        <w:t>inner_diameter</w:t>
      </w:r>
      <w:r w:rsidRPr="00726144">
        <w:t xml:space="preserve">: the </w:t>
      </w:r>
      <w:r w:rsidRPr="00F54804">
        <w:t>inner or hole diameter of the washer</w:t>
      </w:r>
      <w:r w:rsidR="005722CB">
        <w:t>.</w:t>
      </w:r>
      <w:r w:rsidRPr="00F54804">
        <w:t xml:space="preserve"> </w:t>
      </w:r>
    </w:p>
    <w:p w14:paraId="219ADD92" w14:textId="201C50F4"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the thickness of the washer</w:t>
      </w:r>
      <w:r w:rsidR="005722CB">
        <w:t xml:space="preserve">. </w:t>
      </w:r>
    </w:p>
    <w:p w14:paraId="4D32FAF6" w14:textId="197C530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true, if and only if the washer is firmly attached to the screw head or nut</w:t>
      </w:r>
      <w:r w:rsidR="005722CB">
        <w:t>.</w:t>
      </w:r>
      <w:r w:rsidRPr="00F54804">
        <w:t xml:space="preserve"> </w:t>
      </w:r>
    </w:p>
    <w:p w14:paraId="37D28FCD" w14:textId="2AFBD25D" w:rsidR="00FC68DB" w:rsidRPr="00F54804" w:rsidRDefault="00FC68DB">
      <w:pPr>
        <w:numPr>
          <w:ilvl w:val="0"/>
          <w:numId w:val="14"/>
        </w:numPr>
        <w:tabs>
          <w:tab w:val="clear" w:pos="403"/>
        </w:tabs>
        <w:spacing w:before="60" w:after="60" w:line="240" w:lineRule="auto"/>
        <w:ind w:left="714" w:hanging="357"/>
      </w:pPr>
      <w:r w:rsidRPr="00286F85">
        <w:rPr>
          <w:rStyle w:val="CodeCharacter"/>
        </w:rPr>
        <w:lastRenderedPageBreak/>
        <w:t>static_friction</w:t>
      </w:r>
      <w:r w:rsidRPr="00F54804">
        <w:t>: the static friction between this washer and its adjacent part (not head or nut)</w:t>
      </w:r>
      <w:r w:rsidR="005722CB">
        <w:t>.</w:t>
      </w:r>
      <w:r w:rsidRPr="00F54804">
        <w:t xml:space="preserve"> </w:t>
      </w:r>
    </w:p>
    <w:p w14:paraId="23E37C8C" w14:textId="4189A010" w:rsidR="00FC68DB" w:rsidRPr="00F54804" w:rsidRDefault="00FC68DB">
      <w:pPr>
        <w:numPr>
          <w:ilvl w:val="0"/>
          <w:numId w:val="14"/>
        </w:numPr>
        <w:tabs>
          <w:tab w:val="clear" w:pos="403"/>
        </w:tabs>
        <w:spacing w:before="60" w:after="60" w:line="240" w:lineRule="auto"/>
        <w:ind w:left="714" w:hanging="357"/>
      </w:pPr>
      <w:r w:rsidRPr="00286F85">
        <w:rPr>
          <w:rStyle w:val="CodeCharacter"/>
        </w:rPr>
        <w:t>kinetic_friction</w:t>
      </w:r>
      <w:r w:rsidRPr="00F54804">
        <w:t>: the kinetic friction between this washer and its adjacent part (not head or nut)</w:t>
      </w:r>
      <w:r w:rsidR="005722CB">
        <w:t>.</w:t>
      </w:r>
      <w:r w:rsidRPr="00F54804">
        <w:t xml:space="preserve"> </w:t>
      </w:r>
    </w:p>
    <w:p w14:paraId="692DCEDD" w14:textId="71C5412C" w:rsidR="00FC68DB" w:rsidRPr="00F54804" w:rsidRDefault="00FC68DB">
      <w:pPr>
        <w:numPr>
          <w:ilvl w:val="0"/>
          <w:numId w:val="14"/>
        </w:numPr>
        <w:tabs>
          <w:tab w:val="clear" w:pos="403"/>
        </w:tabs>
        <w:spacing w:before="60" w:after="60" w:line="240" w:lineRule="auto"/>
        <w:ind w:left="714" w:hanging="357"/>
      </w:pPr>
      <w:r w:rsidRPr="00286F85">
        <w:rPr>
          <w:rStyle w:val="CodeCharacter"/>
        </w:rPr>
        <w:t>strength_property_class</w:t>
      </w:r>
      <w:r w:rsidRPr="00F54804">
        <w:t>: Strength according to applied standard within a unique part supplier or OEM</w:t>
      </w:r>
      <w:r w:rsidR="005722CB">
        <w:t xml:space="preserve">. </w:t>
      </w:r>
    </w:p>
    <w:p w14:paraId="1D65E37B" w14:textId="7B606817" w:rsidR="00FC68DB" w:rsidRPr="00F54804" w:rsidRDefault="00FC68DB">
      <w:pPr>
        <w:numPr>
          <w:ilvl w:val="0"/>
          <w:numId w:val="14"/>
        </w:numPr>
        <w:tabs>
          <w:tab w:val="clear" w:pos="403"/>
        </w:tabs>
        <w:spacing w:before="60" w:after="60" w:line="240" w:lineRule="auto"/>
        <w:ind w:left="714" w:hanging="357"/>
      </w:pPr>
      <w:r w:rsidRPr="00286F85">
        <w:rPr>
          <w:rStyle w:val="CodeCharacter"/>
        </w:rPr>
        <w:t>part_code</w:t>
      </w:r>
      <w:r w:rsidRPr="00F54804">
        <w:t xml:space="preserve">: the part code of the washer, as used </w:t>
      </w:r>
      <w:r w:rsidR="008C4F0E">
        <w:t>e.g.</w:t>
      </w:r>
      <w:r w:rsidRPr="00F54804">
        <w:t xml:space="preserve"> in a PDM system. </w:t>
      </w:r>
      <w:r w:rsidR="00FC02E9">
        <w:t>I</w:t>
      </w:r>
      <w:r w:rsidR="00FC02E9" w:rsidRPr="00F54804">
        <w:t>t</w:t>
      </w:r>
      <w:r w:rsidR="00FC02E9">
        <w:t xml:space="preserve"> can </w:t>
      </w:r>
      <w:r w:rsidR="00FC02E9" w:rsidRPr="00F54804">
        <w:t xml:space="preserve">be convenient to use the </w:t>
      </w:r>
      <w:r w:rsidRPr="00F54804">
        <w:t xml:space="preserve">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86" w:name="_Toc428456268"/>
      <w:bookmarkStart w:id="1187" w:name="_Toc428537231"/>
      <w:bookmarkStart w:id="1188" w:name="_Toc428969550"/>
      <w:bookmarkStart w:id="1189" w:name="_Toc429052941"/>
      <w:bookmarkStart w:id="1190" w:name="_Toc413359595"/>
      <w:bookmarkStart w:id="1191" w:name="_Toc3556987"/>
      <w:bookmarkStart w:id="1192" w:name="_Toc34747237"/>
      <w:bookmarkStart w:id="1193" w:name="_Toc77102053"/>
      <w:bookmarkStart w:id="1194" w:name="_Toc159618784"/>
      <w:bookmarkEnd w:id="1186"/>
      <w:bookmarkEnd w:id="1187"/>
      <w:bookmarkEnd w:id="1188"/>
      <w:bookmarkEnd w:id="1189"/>
      <w:r w:rsidRPr="00F54804">
        <w:t>Nut</w:t>
      </w:r>
      <w:bookmarkEnd w:id="1190"/>
      <w:bookmarkEnd w:id="1191"/>
      <w:bookmarkEnd w:id="1192"/>
      <w:bookmarkEnd w:id="1193"/>
      <w:bookmarkEnd w:id="1194"/>
      <w:r w:rsidRPr="00F54804">
        <w:t xml:space="preserve"> </w:t>
      </w:r>
    </w:p>
    <w:p w14:paraId="02888C05" w14:textId="69E08864" w:rsidR="00FC68DB" w:rsidRDefault="00D0663B" w:rsidP="00B202D2">
      <w:pPr>
        <w:keepNext/>
      </w:pPr>
      <w:r>
        <w:t>Any</w:t>
      </w:r>
      <w:r w:rsidR="00FC68DB" w:rsidRPr="00F54804">
        <w:t xml:space="preserve"> bolt requires a nut. But since nuts may have </w:t>
      </w:r>
      <w:r w:rsidR="002941B8" w:rsidRPr="00F54804">
        <w:t>several</w:t>
      </w:r>
      <w:r w:rsidR="00FC68DB" w:rsidRPr="00F54804">
        <w:t xml:space="preserve"> own attributes, </w:t>
      </w:r>
      <w:r>
        <w:t xml:space="preserve">χMCF </w:t>
      </w:r>
      <w:r w:rsidR="00FC68DB" w:rsidRPr="00F54804">
        <w:t>define</w:t>
      </w:r>
      <w:r>
        <w:t>s</w:t>
      </w:r>
      <w:r w:rsidR="00FC68DB" w:rsidRPr="00F54804">
        <w:t xml:space="preserve"> a separate XML element for them.</w:t>
      </w:r>
      <w:r w:rsidR="00E0742D">
        <w:t xml:space="preserve"> (</w:t>
      </w:r>
      <w:r w:rsidR="00E0742D">
        <w:fldChar w:fldCharType="begin"/>
      </w:r>
      <w:r w:rsidR="00E0742D">
        <w:instrText xml:space="preserve"> REF _Ref156248434 \h </w:instrText>
      </w:r>
      <w:r w:rsidR="00E0742D">
        <w:fldChar w:fldCharType="separate"/>
      </w:r>
      <w:r w:rsidR="0012574E" w:rsidRPr="00F54804">
        <w:t xml:space="preserve">Table </w:t>
      </w:r>
      <w:r w:rsidR="0012574E">
        <w:rPr>
          <w:noProof/>
        </w:rPr>
        <w:t>54</w:t>
      </w:r>
      <w:r w:rsidR="00E0742D">
        <w:fldChar w:fldCharType="end"/>
      </w:r>
      <w:r w:rsidR="00E0742D">
        <w:t>)</w:t>
      </w:r>
      <w:r w:rsidR="00FC68DB" w:rsidRPr="00F54804">
        <w:t xml:space="preserve"> </w:t>
      </w:r>
    </w:p>
    <w:p w14:paraId="58E84EAF" w14:textId="4F0F629F" w:rsidR="00055698" w:rsidRPr="00286F85" w:rsidRDefault="00055698" w:rsidP="001640C5">
      <w:pPr>
        <w:pStyle w:val="Beschriftung"/>
        <w:keepNext/>
        <w:keepLines/>
      </w:pPr>
      <w:bookmarkStart w:id="1195" w:name="_Ref156248434"/>
      <w:bookmarkStart w:id="1196" w:name="_Toc159618986"/>
      <w:r w:rsidRPr="00F54804">
        <w:t xml:space="preserve">Table </w:t>
      </w:r>
      <w:r w:rsidRPr="00F54804">
        <w:fldChar w:fldCharType="begin"/>
      </w:r>
      <w:r w:rsidRPr="00F54804">
        <w:instrText xml:space="preserve"> SEQ Table \* ARABIC </w:instrText>
      </w:r>
      <w:r w:rsidRPr="00F54804">
        <w:fldChar w:fldCharType="separate"/>
      </w:r>
      <w:r w:rsidR="0012574E">
        <w:rPr>
          <w:noProof/>
        </w:rPr>
        <w:t>54</w:t>
      </w:r>
      <w:r w:rsidRPr="00F54804">
        <w:fldChar w:fldCharType="end"/>
      </w:r>
      <w:bookmarkEnd w:id="1195"/>
      <w:r w:rsidR="00BF29DE">
        <w:t xml:space="preserve"> —</w:t>
      </w:r>
      <w:r w:rsidR="00BF29DE" w:rsidRPr="00F54804">
        <w:t xml:space="preserve"> </w:t>
      </w:r>
      <w:r w:rsidRPr="00F54804">
        <w:t xml:space="preserve">Attributes of element </w:t>
      </w:r>
      <w:r w:rsidRPr="002941B8">
        <w:rPr>
          <w:rStyle w:val="CodeCharacter"/>
        </w:rPr>
        <w:t>&lt;nut/&gt;</w:t>
      </w:r>
      <w:bookmarkEnd w:id="1196"/>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r w:rsidRPr="00F54804">
              <w:rPr>
                <w:rFonts w:cs="Calibri"/>
                <w:sz w:val="20"/>
                <w:szCs w:val="20"/>
                <w:lang w:eastAsia="zh-CN"/>
              </w:rPr>
              <w:t>static_friction</w:t>
            </w:r>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kinetic_friction</w:t>
            </w:r>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r w:rsidRPr="00F54804">
              <w:rPr>
                <w:rFonts w:cs="Calibri"/>
                <w:sz w:val="20"/>
                <w:szCs w:val="20"/>
                <w:lang w:eastAsia="zh-CN"/>
              </w:rPr>
              <w:t>fixed_to</w:t>
            </w:r>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strength_property_class</w:t>
            </w:r>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r w:rsidRPr="00F54804">
              <w:rPr>
                <w:sz w:val="20"/>
                <w:szCs w:val="20"/>
              </w:rPr>
              <w:t>part_code</w:t>
            </w:r>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0F207E69" w:rsidR="00FC68DB" w:rsidRPr="001E4607" w:rsidRDefault="00FC68DB" w:rsidP="0047432D">
      <w:pPr>
        <w:keepNext/>
        <w:spacing w:before="120"/>
      </w:pPr>
      <w:r w:rsidRPr="005C2D94">
        <w:t>These attributes have</w:t>
      </w:r>
      <w:r w:rsidR="00D0663B">
        <w:t xml:space="preserve"> the</w:t>
      </w:r>
      <w:r w:rsidRPr="005C2D94">
        <w:t xml:space="preserve"> following semantics:</w:t>
      </w:r>
    </w:p>
    <w:p w14:paraId="2DEB674C" w14:textId="6B19AF5B" w:rsidR="00FC68DB" w:rsidRPr="00BD52D7" w:rsidRDefault="00FC68DB" w:rsidP="00594759">
      <w:pPr>
        <w:keepNext/>
        <w:numPr>
          <w:ilvl w:val="0"/>
          <w:numId w:val="15"/>
        </w:numPr>
        <w:tabs>
          <w:tab w:val="clear" w:pos="403"/>
        </w:tabs>
        <w:spacing w:before="60" w:after="60" w:line="240" w:lineRule="auto"/>
        <w:ind w:left="357" w:hanging="357"/>
      </w:pPr>
      <w:r w:rsidRPr="00286F85">
        <w:rPr>
          <w:rStyle w:val="CodeCharacter"/>
        </w:rPr>
        <w:t>diameter</w:t>
      </w:r>
      <w:r w:rsidRPr="00BD52D7">
        <w:t>: the diameter of the nut</w:t>
      </w:r>
      <w:r w:rsidR="0047432D">
        <w:t xml:space="preserve">. </w:t>
      </w:r>
    </w:p>
    <w:p w14:paraId="3AE6A3F4" w14:textId="032EB648" w:rsidR="00FC68DB" w:rsidRPr="00726144" w:rsidRDefault="00FC68DB" w:rsidP="0047432D">
      <w:pPr>
        <w:numPr>
          <w:ilvl w:val="0"/>
          <w:numId w:val="15"/>
        </w:numPr>
        <w:tabs>
          <w:tab w:val="clear" w:pos="403"/>
        </w:tabs>
        <w:spacing w:before="60" w:after="60" w:line="240" w:lineRule="auto"/>
        <w:ind w:left="357" w:hanging="357"/>
      </w:pPr>
      <w:r w:rsidRPr="00286F85">
        <w:rPr>
          <w:rStyle w:val="CodeCharacter"/>
        </w:rPr>
        <w:t>height</w:t>
      </w:r>
      <w:r w:rsidRPr="000A1B7B">
        <w:t>: the height of the nut</w:t>
      </w:r>
      <w:r w:rsidR="0047432D">
        <w:t xml:space="preserve">. </w:t>
      </w:r>
    </w:p>
    <w:p w14:paraId="3D2C9D36" w14:textId="7E45E66E"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torque</w:t>
      </w:r>
      <w:r w:rsidRPr="00F54804">
        <w:t xml:space="preserve">: </w:t>
      </w:r>
      <w:r w:rsidR="0047432D">
        <w:t>t</w:t>
      </w:r>
      <w:r w:rsidRPr="00F54804">
        <w:t>he torque which should be applied when fastening the nut</w:t>
      </w:r>
      <w:r w:rsidR="0047432D">
        <w:t>.</w:t>
      </w:r>
      <w:r w:rsidRPr="00F54804">
        <w:t xml:space="preserve"> </w:t>
      </w:r>
    </w:p>
    <w:p w14:paraId="7397E4B9" w14:textId="4C8936A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angle</w:t>
      </w:r>
      <w:r w:rsidRPr="00F54804">
        <w:t xml:space="preserve">: </w:t>
      </w:r>
      <w:r w:rsidR="0047432D">
        <w:t>t</w:t>
      </w:r>
      <w:r w:rsidRPr="00F54804">
        <w:t>he turning angle which should be applied when fastening the nut</w:t>
      </w:r>
      <w:r w:rsidR="0047432D">
        <w:t>.</w:t>
      </w:r>
      <w:r w:rsidRPr="00F54804">
        <w:t xml:space="preserve"> </w:t>
      </w:r>
    </w:p>
    <w:p w14:paraId="252E91AF" w14:textId="44EDCD59"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static_friction</w:t>
      </w:r>
      <w:r w:rsidRPr="00F54804">
        <w:t xml:space="preserve">: The static friction between </w:t>
      </w:r>
      <w:r w:rsidR="0047432D">
        <w:t xml:space="preserve">the </w:t>
      </w:r>
      <w:r w:rsidRPr="00F54804">
        <w:t xml:space="preserve">nut and </w:t>
      </w:r>
      <w:r w:rsidR="0047432D">
        <w:t xml:space="preserve">the </w:t>
      </w:r>
      <w:r w:rsidRPr="00F54804">
        <w:t>adjacent washer or part</w:t>
      </w:r>
      <w:r w:rsidR="0047432D">
        <w:t>.</w:t>
      </w:r>
      <w:r w:rsidRPr="00F54804">
        <w:t xml:space="preserve"> </w:t>
      </w:r>
    </w:p>
    <w:p w14:paraId="06979F73" w14:textId="38230E15"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kinetic_friction</w:t>
      </w:r>
      <w:r w:rsidRPr="00F54804">
        <w:t xml:space="preserve">: The kinetic friction between </w:t>
      </w:r>
      <w:r w:rsidR="00623CA2">
        <w:t xml:space="preserve">the </w:t>
      </w:r>
      <w:r w:rsidRPr="00F54804">
        <w:t xml:space="preserve">nut and </w:t>
      </w:r>
      <w:r w:rsidR="00623CA2">
        <w:t xml:space="preserve">the </w:t>
      </w:r>
      <w:r w:rsidRPr="00F54804">
        <w:t>adjacent washer or part</w:t>
      </w:r>
      <w:r w:rsidR="00623CA2">
        <w:t>.</w:t>
      </w:r>
      <w:r w:rsidRPr="00F54804">
        <w:t xml:space="preserve"> </w:t>
      </w:r>
    </w:p>
    <w:p w14:paraId="01CCAD16" w14:textId="767E0892" w:rsidR="00FC68DB" w:rsidRPr="005C2D94" w:rsidRDefault="00FC68DB" w:rsidP="0047432D">
      <w:pPr>
        <w:numPr>
          <w:ilvl w:val="0"/>
          <w:numId w:val="14"/>
        </w:numPr>
        <w:tabs>
          <w:tab w:val="clear" w:pos="403"/>
        </w:tabs>
        <w:spacing w:before="60" w:after="60" w:line="240" w:lineRule="auto"/>
        <w:ind w:left="357" w:hanging="357"/>
      </w:pPr>
      <w:r w:rsidRPr="00286F85">
        <w:rPr>
          <w:rStyle w:val="CodeCharacter"/>
        </w:rPr>
        <w:t>clipped_to</w:t>
      </w:r>
      <w:r w:rsidRPr="00F54804">
        <w:t xml:space="preserve">: </w:t>
      </w:r>
      <w:r w:rsidR="00623CA2">
        <w:t>If this attribute is given, t</w:t>
      </w:r>
      <w:r w:rsidRPr="00F54804">
        <w:t>he nut is fixed with a clip</w:t>
      </w:r>
      <w:r w:rsidR="00954EFB">
        <w:t>,</w:t>
      </w:r>
      <w:r w:rsidRPr="00F54804">
        <w:t xml:space="preserve"> or it is clinched</w:t>
      </w:r>
      <w:r w:rsidR="00954EFB">
        <w:t>,</w:t>
      </w:r>
      <w:r w:rsidRPr="00F54804">
        <w:t xml:space="preserve"> or it is a clip itself. It is </w:t>
      </w:r>
      <w:r w:rsidR="00623CA2">
        <w:t xml:space="preserve">then </w:t>
      </w:r>
      <w:r w:rsidRPr="00F54804">
        <w:t>clipped to the flange partner with th</w:t>
      </w:r>
      <w:r w:rsidR="00623CA2">
        <w:t xml:space="preserve">e </w:t>
      </w:r>
      <w:r w:rsidRPr="00F54804">
        <w:t xml:space="preserve">index </w:t>
      </w:r>
      <w:r w:rsidR="00623CA2">
        <w:t>given</w:t>
      </w:r>
      <w:r w:rsidR="00623CA2" w:rsidRPr="00F54804">
        <w:t xml:space="preserve"> </w:t>
      </w:r>
      <w:r w:rsidR="00623CA2">
        <w:t xml:space="preserve">as attribute value </w:t>
      </w:r>
      <w:r w:rsidRPr="00F5480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 xml:space="preserve">nut is not clipped. </w:t>
      </w:r>
      <w:r w:rsidR="00623CA2">
        <w:t>The n</w:t>
      </w:r>
      <w:r w:rsidRPr="00F54804">
        <w:t xml:space="preserve">ut and </w:t>
      </w:r>
      <w:r w:rsidR="00623CA2">
        <w:t xml:space="preserve">the </w:t>
      </w:r>
      <w:r w:rsidRPr="00F54804">
        <w:t>clip share a common part code, i. e. they are regarded to be one single part</w:t>
      </w:r>
      <w:r w:rsidR="002C2A54">
        <w:t>;</w:t>
      </w:r>
      <w:r w:rsidRPr="00F54804">
        <w:t xml:space="preserve"> </w:t>
      </w:r>
    </w:p>
    <w:p w14:paraId="2418E236" w14:textId="2FED4DE4"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fixed_to</w:t>
      </w:r>
      <w:r w:rsidRPr="005C2D94">
        <w:t xml:space="preserve">: </w:t>
      </w:r>
      <w:r w:rsidR="00623CA2">
        <w:t>If this attribute is given, t</w:t>
      </w:r>
      <w:r w:rsidR="00623CA2" w:rsidRPr="00F54804">
        <w:t xml:space="preserve">he </w:t>
      </w:r>
      <w:r w:rsidRPr="005C2D94">
        <w:t xml:space="preserve">nut is firmly fixed </w:t>
      </w:r>
      <w:r w:rsidR="002D061B">
        <w:t>by welding or clinching</w:t>
      </w:r>
      <w:r w:rsidRPr="005C2D94">
        <w:t xml:space="preserve"> to the flange partner with th</w:t>
      </w:r>
      <w:r w:rsidR="00623CA2">
        <w:t>e</w:t>
      </w:r>
      <w:r w:rsidRPr="005C2D94">
        <w:t xml:space="preserve"> index </w:t>
      </w:r>
      <w:r w:rsidR="00623CA2">
        <w:t xml:space="preserve">indicated by the attribute’s value </w:t>
      </w:r>
      <w:r w:rsidRPr="005C2D94">
        <w:t xml:space="preserve">(see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23CA2">
        <w:t xml:space="preserve">this </w:t>
      </w:r>
      <w:r w:rsidRPr="00F54804">
        <w:t xml:space="preserve">attribute is missing, </w:t>
      </w:r>
      <w:r w:rsidR="00623CA2">
        <w:t xml:space="preserve">the </w:t>
      </w:r>
      <w:r w:rsidRPr="00F54804">
        <w:t>nut is not fixed</w:t>
      </w:r>
      <w:r w:rsidR="00623CA2">
        <w:t>.</w:t>
      </w:r>
      <w:r w:rsidRPr="00F54804">
        <w:t xml:space="preserve"> </w:t>
      </w:r>
    </w:p>
    <w:p w14:paraId="69AAF474" w14:textId="15829641" w:rsidR="00FC68DB" w:rsidRPr="00BD52D7" w:rsidRDefault="00FC68DB" w:rsidP="0047432D">
      <w:pPr>
        <w:numPr>
          <w:ilvl w:val="0"/>
          <w:numId w:val="14"/>
        </w:numPr>
        <w:tabs>
          <w:tab w:val="clear" w:pos="403"/>
        </w:tabs>
        <w:spacing w:before="60" w:after="60" w:line="240" w:lineRule="auto"/>
        <w:ind w:left="357" w:hanging="357"/>
      </w:pPr>
      <w:r w:rsidRPr="00286F85">
        <w:rPr>
          <w:rStyle w:val="CodeCharacter"/>
        </w:rPr>
        <w:lastRenderedPageBreak/>
        <w:t>strength_property_class</w:t>
      </w:r>
      <w:r w:rsidRPr="005C2D94">
        <w:t xml:space="preserve">: </w:t>
      </w:r>
      <w:r w:rsidR="00623CA2">
        <w:t>s</w:t>
      </w:r>
      <w:r w:rsidRPr="005C2D94">
        <w:t xml:space="preserve">trength according to </w:t>
      </w:r>
      <w:r w:rsidRPr="001E4607">
        <w:t>applied standard within a unique part supplier or OEM</w:t>
      </w:r>
      <w:r w:rsidR="00623CA2">
        <w:t xml:space="preserve">. </w:t>
      </w:r>
    </w:p>
    <w:p w14:paraId="5E70F7E1" w14:textId="3BEDD4EF" w:rsidR="00FC68DB" w:rsidRPr="00F54804" w:rsidRDefault="00FC68DB" w:rsidP="0047432D">
      <w:pPr>
        <w:numPr>
          <w:ilvl w:val="0"/>
          <w:numId w:val="14"/>
        </w:numPr>
        <w:tabs>
          <w:tab w:val="clear" w:pos="403"/>
        </w:tabs>
        <w:spacing w:before="60" w:after="60" w:line="240" w:lineRule="auto"/>
        <w:ind w:left="357" w:hanging="357"/>
      </w:pPr>
      <w:r w:rsidRPr="00286F85">
        <w:rPr>
          <w:rStyle w:val="CodeCharacter"/>
        </w:rPr>
        <w:t>part_code</w:t>
      </w:r>
      <w:r w:rsidRPr="000A1B7B">
        <w:t xml:space="preserve">: the part code of the </w:t>
      </w:r>
      <w:r w:rsidRPr="00726144">
        <w:t>nut</w:t>
      </w:r>
      <w:r w:rsidRPr="00F54804">
        <w:t xml:space="preserve">, as used </w:t>
      </w:r>
      <w:r w:rsidR="008C4F0E">
        <w:t>e.g.</w:t>
      </w:r>
      <w:r w:rsidRPr="00F54804">
        <w:t xml:space="preserve"> in a PDM system. </w:t>
      </w:r>
      <w:r w:rsidR="00072FBD">
        <w:t>I</w:t>
      </w:r>
      <w:r w:rsidR="00072FBD" w:rsidRPr="00F54804">
        <w:t>t</w:t>
      </w:r>
      <w:r w:rsidR="00072FBD">
        <w:t xml:space="preserve"> can </w:t>
      </w:r>
      <w:r w:rsidR="00072FBD" w:rsidRPr="00F54804">
        <w:t>be convenient</w:t>
      </w:r>
      <w:r w:rsidRPr="00F54804">
        <w:t xml:space="preserve"> to use the nut norm (</w:t>
      </w:r>
      <w:r w:rsidR="00072FBD" w:rsidRPr="00F54804">
        <w:t xml:space="preserve">according to </w:t>
      </w:r>
      <w:r w:rsidR="00072FBD">
        <w:t xml:space="preserve">e.g. </w:t>
      </w:r>
      <w:r w:rsidR="00072FBD" w:rsidRPr="00F54804">
        <w:t>ISO, EN, BSW, DIN</w:t>
      </w:r>
      <w:r w:rsidRPr="00F54804">
        <w:t>) as part code.</w:t>
      </w:r>
    </w:p>
    <w:p w14:paraId="2EE2689A" w14:textId="77777777" w:rsidR="00FC68DB" w:rsidRPr="00F54804" w:rsidRDefault="00FC68DB" w:rsidP="00B202D2">
      <w:r w:rsidRPr="00F54804">
        <w:t xml:space="preserve">Usually nut </w:t>
      </w:r>
      <w:r w:rsidRPr="00286F85">
        <w:rPr>
          <w:rStyle w:val="CodeCharacter"/>
        </w:rPr>
        <w:t>fixed_to</w:t>
      </w:r>
      <w:r w:rsidRPr="00F54804">
        <w:t xml:space="preserve"> prohibits nut </w:t>
      </w:r>
      <w:r w:rsidRPr="00286F85">
        <w:rPr>
          <w:rStyle w:val="CodeCharacter"/>
        </w:rPr>
        <w:t>clipped_to</w:t>
      </w:r>
      <w:r w:rsidRPr="00F54804">
        <w:t xml:space="preserve"> and vice versa. </w:t>
      </w:r>
    </w:p>
    <w:p w14:paraId="3ED3AB12" w14:textId="77777777" w:rsidR="00FC68DB" w:rsidRPr="00F54804" w:rsidRDefault="00FC68DB" w:rsidP="00B202D2">
      <w:r w:rsidRPr="00F54804">
        <w:t xml:space="preserve">Usually nut </w:t>
      </w:r>
      <w:r w:rsidRPr="00286F85">
        <w:rPr>
          <w:rStyle w:val="CodeCharacter"/>
        </w:rPr>
        <w:t>clipped_to</w:t>
      </w:r>
      <w:r w:rsidRPr="00F54804">
        <w:t xml:space="preserve"> or </w:t>
      </w:r>
      <w:r w:rsidRPr="00286F85">
        <w:rPr>
          <w:rStyle w:val="CodeCharacter"/>
        </w:rPr>
        <w:t>fixed_to</w:t>
      </w:r>
      <w:r w:rsidRPr="00F54804">
        <w:t xml:space="preserve"> prohibits bolt </w:t>
      </w:r>
      <w:r w:rsidRPr="00286F85">
        <w:rPr>
          <w:rStyle w:val="CodeCharacter"/>
        </w:rPr>
        <w:t>clipped_to</w:t>
      </w:r>
      <w:r w:rsidRPr="00F54804">
        <w:t xml:space="preserve"> or </w:t>
      </w:r>
      <w:r w:rsidRPr="00286F85">
        <w:rPr>
          <w:rStyle w:val="CodeCharacter"/>
        </w:rPr>
        <w:t>fixed_to</w:t>
      </w:r>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269458C" w:rsidR="00FC68DB" w:rsidRDefault="00FC68DB" w:rsidP="00B202D2">
      <w:pPr>
        <w:keepNext/>
      </w:pPr>
      <w:r w:rsidRPr="00F54804">
        <w:t xml:space="preserve">The element </w:t>
      </w:r>
      <w:r w:rsidRPr="00286F85">
        <w:rPr>
          <w:rStyle w:val="CodeCharacter"/>
        </w:rPr>
        <w:t>&lt;nut/&gt;</w:t>
      </w:r>
      <w:r w:rsidRPr="00F54804">
        <w:t xml:space="preserve"> allows </w:t>
      </w:r>
      <w:r w:rsidR="00A3381E">
        <w:t xml:space="preserve">for the </w:t>
      </w:r>
      <w:r w:rsidRPr="00F54804">
        <w:t>following nested elements</w:t>
      </w:r>
      <w:r w:rsidR="00E0742D">
        <w:t xml:space="preserve"> (</w:t>
      </w:r>
      <w:r w:rsidR="00E0742D">
        <w:fldChar w:fldCharType="begin"/>
      </w:r>
      <w:r w:rsidR="00E0742D">
        <w:instrText xml:space="preserve"> REF _Ref156248448 \h </w:instrText>
      </w:r>
      <w:r w:rsidR="00E0742D">
        <w:fldChar w:fldCharType="separate"/>
      </w:r>
      <w:r w:rsidR="0012574E" w:rsidRPr="00F54804">
        <w:t xml:space="preserve">Table </w:t>
      </w:r>
      <w:r w:rsidR="0012574E">
        <w:rPr>
          <w:noProof/>
        </w:rPr>
        <w:t>55</w:t>
      </w:r>
      <w:r w:rsidR="00E0742D">
        <w:fldChar w:fldCharType="end"/>
      </w:r>
      <w:r w:rsidR="00E0742D">
        <w:t>)</w:t>
      </w:r>
      <w:r w:rsidRPr="00F54804">
        <w:t>:</w:t>
      </w:r>
      <w:r w:rsidR="00E0742D">
        <w:t xml:space="preserve"> </w:t>
      </w:r>
    </w:p>
    <w:p w14:paraId="1A868C0D" w14:textId="2F852038" w:rsidR="00055698" w:rsidRPr="00F54804" w:rsidRDefault="00055698" w:rsidP="001640C5">
      <w:pPr>
        <w:pStyle w:val="Beschriftung"/>
        <w:keepNext/>
        <w:keepLines/>
      </w:pPr>
      <w:bookmarkStart w:id="1197" w:name="_Ref156248448"/>
      <w:bookmarkStart w:id="1198" w:name="_Toc159618987"/>
      <w:r w:rsidRPr="00F54804">
        <w:t xml:space="preserve">Table </w:t>
      </w:r>
      <w:r w:rsidRPr="00F54804">
        <w:fldChar w:fldCharType="begin"/>
      </w:r>
      <w:r w:rsidRPr="00F54804">
        <w:instrText xml:space="preserve"> SEQ Table \* ARABIC </w:instrText>
      </w:r>
      <w:r w:rsidRPr="00F54804">
        <w:fldChar w:fldCharType="separate"/>
      </w:r>
      <w:r w:rsidR="0012574E">
        <w:rPr>
          <w:noProof/>
        </w:rPr>
        <w:t>55</w:t>
      </w:r>
      <w:r w:rsidRPr="00F54804">
        <w:fldChar w:fldCharType="end"/>
      </w:r>
      <w:bookmarkEnd w:id="1197"/>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98"/>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A3381E">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A3381E">
        <w:trPr>
          <w:cantSplit/>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99" w:name="_Toc428456270"/>
      <w:bookmarkStart w:id="1200" w:name="_Toc428537233"/>
      <w:bookmarkStart w:id="1201" w:name="_Toc428969552"/>
      <w:bookmarkStart w:id="1202" w:name="_Toc429052943"/>
      <w:bookmarkStart w:id="1203" w:name="_Toc413359596"/>
      <w:bookmarkStart w:id="1204" w:name="_Toc3556988"/>
      <w:bookmarkStart w:id="1205" w:name="_Toc34747238"/>
      <w:bookmarkStart w:id="1206" w:name="_Toc77102054"/>
      <w:bookmarkStart w:id="1207" w:name="_Toc159618785"/>
      <w:bookmarkStart w:id="1208" w:name="_Ref401160443"/>
      <w:bookmarkStart w:id="1209" w:name="_Ref401160449"/>
      <w:bookmarkStart w:id="1210" w:name="_Ref401160453"/>
      <w:bookmarkEnd w:id="1199"/>
      <w:bookmarkEnd w:id="1200"/>
      <w:bookmarkEnd w:id="1201"/>
      <w:bookmarkEnd w:id="1202"/>
      <w:r w:rsidRPr="000A1B7B">
        <w:t>Bolt</w:t>
      </w:r>
      <w:bookmarkEnd w:id="1203"/>
      <w:bookmarkEnd w:id="1204"/>
      <w:bookmarkEnd w:id="1205"/>
      <w:bookmarkEnd w:id="1206"/>
      <w:bookmarkEnd w:id="1207"/>
      <w:r w:rsidRPr="000A1B7B">
        <w:t xml:space="preserve"> </w:t>
      </w:r>
      <w:bookmarkEnd w:id="1208"/>
      <w:bookmarkEnd w:id="1209"/>
      <w:bookmarkEnd w:id="1210"/>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6F9A9895" w:rsidR="00FC68DB" w:rsidRPr="00BD3FB0" w:rsidRDefault="00FC68DB" w:rsidP="0013175B">
      <w:pPr>
        <w:pStyle w:val="berschrift4"/>
        <w:rPr>
          <w:rFonts w:cs="Calibri"/>
          <w:lang w:eastAsia="zh-CN"/>
        </w:rPr>
      </w:pPr>
      <w:r w:rsidRPr="00BD3FB0">
        <w:t>Element</w:t>
      </w:r>
      <w:r w:rsidR="00F3142F">
        <w:t xml:space="preserve"> “</w:t>
      </w:r>
      <w:r w:rsidRPr="00BD3FB0">
        <w:t>bolt</w:t>
      </w:r>
      <w:r w:rsidR="00AF69E3">
        <w:t xml:space="preserve">” </w:t>
      </w:r>
    </w:p>
    <w:p w14:paraId="465FEF4C" w14:textId="1FC6AA3D"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w:t>
      </w:r>
      <w:r w:rsidR="00343AAF" w:rsidRPr="00BD52D7">
        <w:t>can be specified</w:t>
      </w:r>
      <w:r w:rsidR="00E0742D">
        <w:rPr>
          <w:rFonts w:cs="Courier New"/>
        </w:rPr>
        <w:t xml:space="preserve"> (</w:t>
      </w:r>
      <w:r w:rsidR="00E0742D">
        <w:rPr>
          <w:rFonts w:cs="Courier New"/>
        </w:rPr>
        <w:fldChar w:fldCharType="begin"/>
      </w:r>
      <w:r w:rsidR="00E0742D">
        <w:rPr>
          <w:rFonts w:cs="Courier New"/>
        </w:rPr>
        <w:instrText xml:space="preserve"> REF _Ref156248462 \h </w:instrText>
      </w:r>
      <w:r w:rsidR="00E0742D">
        <w:rPr>
          <w:rFonts w:cs="Courier New"/>
        </w:rPr>
      </w:r>
      <w:r w:rsidR="00E0742D">
        <w:rPr>
          <w:rFonts w:cs="Courier New"/>
        </w:rPr>
        <w:fldChar w:fldCharType="separate"/>
      </w:r>
      <w:r w:rsidR="0012574E" w:rsidRPr="00F54804">
        <w:t xml:space="preserve">Table </w:t>
      </w:r>
      <w:r w:rsidR="0012574E">
        <w:rPr>
          <w:noProof/>
        </w:rPr>
        <w:t>56</w:t>
      </w:r>
      <w:r w:rsidR="00E0742D">
        <w:rPr>
          <w:rFonts w:cs="Courier New"/>
        </w:rPr>
        <w:fldChar w:fldCharType="end"/>
      </w:r>
      <w:r w:rsidR="00E0742D">
        <w:rPr>
          <w:rFonts w:cs="Courier New"/>
        </w:rPr>
        <w:t>)</w:t>
      </w:r>
      <w:r w:rsidRPr="00F54804">
        <w:rPr>
          <w:rFonts w:cs="Courier New"/>
        </w:rPr>
        <w:t xml:space="preserve">: </w:t>
      </w:r>
    </w:p>
    <w:p w14:paraId="76FF82B3" w14:textId="2F1034F7" w:rsidR="00055698" w:rsidRPr="00F54804" w:rsidRDefault="00055698" w:rsidP="001640C5">
      <w:pPr>
        <w:pStyle w:val="Beschriftung"/>
        <w:keepNext/>
        <w:keepLines/>
      </w:pPr>
      <w:bookmarkStart w:id="1211" w:name="_Ref156248462"/>
      <w:bookmarkStart w:id="1212" w:name="_Toc159618988"/>
      <w:r w:rsidRPr="00F54804">
        <w:t xml:space="preserve">Table </w:t>
      </w:r>
      <w:r w:rsidRPr="00F54804">
        <w:fldChar w:fldCharType="begin"/>
      </w:r>
      <w:r w:rsidRPr="00F54804">
        <w:instrText xml:space="preserve"> SEQ Table \* ARABIC </w:instrText>
      </w:r>
      <w:r w:rsidRPr="00F54804">
        <w:fldChar w:fldCharType="separate"/>
      </w:r>
      <w:r w:rsidR="0012574E">
        <w:rPr>
          <w:noProof/>
        </w:rPr>
        <w:t>56</w:t>
      </w:r>
      <w:r w:rsidRPr="00F54804">
        <w:fldChar w:fldCharType="end"/>
      </w:r>
      <w:bookmarkEnd w:id="1211"/>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212"/>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A3381E">
        <w:trPr>
          <w:cantSplit/>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A3381E">
        <w:trPr>
          <w:cantSplit/>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r w:rsidRPr="00F54804">
              <w:rPr>
                <w:rFonts w:cs="Calibri"/>
                <w:sz w:val="20"/>
                <w:szCs w:val="20"/>
                <w:lang w:eastAsia="zh-CN"/>
              </w:rPr>
              <w:t>clipped_to</w:t>
            </w:r>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A3381E">
        <w:trPr>
          <w:cantSplit/>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r w:rsidRPr="00F54804">
              <w:rPr>
                <w:rFonts w:cs="Calibri"/>
                <w:sz w:val="20"/>
                <w:szCs w:val="20"/>
                <w:lang w:eastAsia="zh-CN"/>
              </w:rPr>
              <w:t>fixed_to</w:t>
            </w:r>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32C83BD3" w:rsidR="001A2A7F" w:rsidRPr="001A2A7F" w:rsidRDefault="001A2A7F" w:rsidP="00B01AD0">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w:t>
      </w:r>
      <w:r w:rsidR="00694242">
        <w:rPr>
          <w:rStyle w:val="elementdeftypeChar"/>
          <w:rFonts w:ascii="Cambria" w:eastAsia="Calibri" w:hAnsi="Cambria" w:cs="Times New Roman"/>
          <w:b w:val="0"/>
          <w:bCs w:val="0"/>
          <w:i w:val="0"/>
          <w:sz w:val="22"/>
          <w:szCs w:val="22"/>
          <w:lang w:eastAsia="en-US"/>
        </w:rPr>
        <w:t>se</w:t>
      </w:r>
      <w:r w:rsidRPr="001A2A7F">
        <w:rPr>
          <w:rStyle w:val="elementdeftypeChar"/>
          <w:rFonts w:ascii="Cambria" w:eastAsia="Calibri" w:hAnsi="Cambria" w:cs="Times New Roman"/>
          <w:b w:val="0"/>
          <w:bCs w:val="0"/>
          <w:i w:val="0"/>
          <w:sz w:val="22"/>
          <w:szCs w:val="22"/>
          <w:lang w:eastAsia="en-US"/>
        </w:rPr>
        <w:t xml:space="preserve"> attributes:</w:t>
      </w:r>
      <w:r w:rsidR="00694242">
        <w:rPr>
          <w:rStyle w:val="elementdeftypeChar"/>
          <w:rFonts w:ascii="Cambria" w:eastAsia="Calibri" w:hAnsi="Cambria" w:cs="Times New Roman"/>
          <w:b w:val="0"/>
          <w:bCs w:val="0"/>
          <w:i w:val="0"/>
          <w:sz w:val="22"/>
          <w:szCs w:val="22"/>
          <w:lang w:eastAsia="en-US"/>
        </w:rPr>
        <w:t xml:space="preserve"> </w:t>
      </w:r>
    </w:p>
    <w:p w14:paraId="1B9D78C6" w14:textId="2991F94E" w:rsidR="00FC68DB" w:rsidRPr="00F54804" w:rsidRDefault="00FC68DB">
      <w:pPr>
        <w:numPr>
          <w:ilvl w:val="0"/>
          <w:numId w:val="14"/>
        </w:numPr>
        <w:tabs>
          <w:tab w:val="clear" w:pos="403"/>
        </w:tabs>
        <w:spacing w:before="120" w:line="240" w:lineRule="auto"/>
      </w:pPr>
      <w:r w:rsidRPr="00286F85">
        <w:rPr>
          <w:rStyle w:val="CodeCharacter"/>
        </w:rPr>
        <w:t>clipped_to</w:t>
      </w:r>
      <w:r w:rsidRPr="001E4607">
        <w:t xml:space="preserve">: The head of the bolt is fixed with a clip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If </w:t>
      </w:r>
      <w:r w:rsidR="00694242">
        <w:t xml:space="preserve">the </w:t>
      </w:r>
      <w:r w:rsidRPr="00F54804">
        <w:t xml:space="preserve">attribute is missing, </w:t>
      </w:r>
      <w:r w:rsidR="00694242">
        <w:t xml:space="preserve">the </w:t>
      </w:r>
      <w:r w:rsidRPr="00F54804">
        <w:t xml:space="preserve">bolt is not clipped. </w:t>
      </w:r>
      <w:r w:rsidR="00694242">
        <w:t>Both, b</w:t>
      </w:r>
      <w:r w:rsidRPr="00F54804">
        <w:t>olt and clip</w:t>
      </w:r>
      <w:r w:rsidR="00694242">
        <w:t>,</w:t>
      </w:r>
      <w:r w:rsidRPr="00F54804">
        <w:t xml:space="preserve"> share a common part code, </w:t>
      </w:r>
      <w:r w:rsidR="00C5437F">
        <w:t xml:space="preserve">which means </w:t>
      </w:r>
      <w:r w:rsidRPr="00F54804">
        <w:t xml:space="preserve">they are regarded to be one single part. </w:t>
      </w:r>
    </w:p>
    <w:p w14:paraId="032EF1A4" w14:textId="430B7FA3" w:rsidR="00FC68DB" w:rsidRPr="005C2D94" w:rsidRDefault="00FC68DB">
      <w:pPr>
        <w:numPr>
          <w:ilvl w:val="0"/>
          <w:numId w:val="14"/>
        </w:numPr>
        <w:tabs>
          <w:tab w:val="clear" w:pos="403"/>
        </w:tabs>
        <w:spacing w:before="120" w:line="240" w:lineRule="auto"/>
      </w:pPr>
      <w:r w:rsidRPr="00286F85">
        <w:rPr>
          <w:rStyle w:val="CodeCharacter"/>
        </w:rPr>
        <w:t>fixed_to</w:t>
      </w:r>
      <w:r w:rsidRPr="005C2D94">
        <w:t>: The head of the bolt is fixed (</w:t>
      </w:r>
      <w:r w:rsidR="00694242">
        <w:t>e.g.</w:t>
      </w:r>
      <w:r w:rsidR="00954EFB">
        <w:t xml:space="preserve">, </w:t>
      </w:r>
      <w:r w:rsidRPr="005C2D94">
        <w:t xml:space="preserve">welded) to the flange partner with this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xml:space="preserve">). </w:t>
      </w:r>
      <w:r w:rsidR="00954EFB">
        <w:t>This a</w:t>
      </w:r>
      <w:r w:rsidRPr="00F54804">
        <w:t xml:space="preserve">lso applies if there is no screw head at all, </w:t>
      </w:r>
      <w:r w:rsidR="00694242">
        <w:t>which</w:t>
      </w:r>
      <w:r w:rsidR="002D061B">
        <w:t xml:space="preserve"> means that </w:t>
      </w:r>
      <w:r w:rsidRPr="00F54804">
        <w:t>this bolt actually is</w:t>
      </w:r>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w:t>
      </w:r>
      <w:r w:rsidR="00694242">
        <w:t xml:space="preserve">the </w:t>
      </w:r>
      <w:r w:rsidRPr="00F54804">
        <w:t xml:space="preserve">attribute is missing, </w:t>
      </w:r>
      <w:r w:rsidR="00954EFB">
        <w:t xml:space="preserve">the </w:t>
      </w:r>
      <w:r w:rsidRPr="00F54804">
        <w:t xml:space="preserve">bolt is not fixed. </w:t>
      </w:r>
    </w:p>
    <w:p w14:paraId="3AF8CC69" w14:textId="5F59B220" w:rsidR="00FC68DB" w:rsidRPr="00BD52D7" w:rsidRDefault="00FC68DB" w:rsidP="00B202D2">
      <w:r w:rsidRPr="005C2D94">
        <w:t>There is no</w:t>
      </w:r>
      <w:r w:rsidR="00F3142F">
        <w:t xml:space="preserve"> “</w:t>
      </w:r>
      <w:r w:rsidRPr="001E4607">
        <w:t>base</w:t>
      </w:r>
      <w:r w:rsidR="00AF69E3">
        <w:t xml:space="preserve">” </w:t>
      </w:r>
      <w:r w:rsidRPr="00BD52D7">
        <w:t>attribute for bolts since this information can be derived from connection direction.</w:t>
      </w:r>
    </w:p>
    <w:p w14:paraId="75C6BBF3" w14:textId="77777777" w:rsidR="00FC68DB" w:rsidRPr="00F54804" w:rsidRDefault="00FC68DB" w:rsidP="00B202D2">
      <w:r w:rsidRPr="000A1B7B">
        <w:t xml:space="preserve">Usually bolt </w:t>
      </w:r>
      <w:r w:rsidRPr="00286F85">
        <w:rPr>
          <w:rStyle w:val="CodeCharacter"/>
        </w:rPr>
        <w:t>fixed_to</w:t>
      </w:r>
      <w:r w:rsidRPr="00726144">
        <w:t xml:space="preserve"> prohibits bolt </w:t>
      </w:r>
      <w:r w:rsidRPr="00286F85">
        <w:rPr>
          <w:rStyle w:val="CodeCharacter"/>
        </w:rPr>
        <w:t>clipped_to</w:t>
      </w:r>
      <w:r w:rsidRPr="00F54804">
        <w:t xml:space="preserve"> and vice versa. </w:t>
      </w:r>
    </w:p>
    <w:p w14:paraId="64254805" w14:textId="5CA3B599" w:rsidR="00FC68DB" w:rsidRDefault="00FC68DB" w:rsidP="005D2277">
      <w:pPr>
        <w:keepNext/>
        <w:spacing w:before="120"/>
      </w:pPr>
      <w:r w:rsidRPr="00F54804">
        <w:lastRenderedPageBreak/>
        <w:t xml:space="preserve">The element </w:t>
      </w:r>
      <w:r w:rsidRPr="00286F85">
        <w:rPr>
          <w:rStyle w:val="CodeCharacter"/>
        </w:rPr>
        <w:t>&lt;bolt/&gt;</w:t>
      </w:r>
      <w:r w:rsidRPr="00F54804">
        <w:t xml:space="preserve"> allows following nested elements</w:t>
      </w:r>
      <w:r w:rsidR="00E0742D">
        <w:t xml:space="preserve"> (</w:t>
      </w:r>
      <w:r w:rsidR="00E0742D">
        <w:fldChar w:fldCharType="begin"/>
      </w:r>
      <w:r w:rsidR="00E0742D">
        <w:instrText xml:space="preserve"> REF _Ref156248477 \h </w:instrText>
      </w:r>
      <w:r w:rsidR="00E0742D">
        <w:fldChar w:fldCharType="separate"/>
      </w:r>
      <w:r w:rsidR="0012574E" w:rsidRPr="00F54804">
        <w:t xml:space="preserve">Table </w:t>
      </w:r>
      <w:r w:rsidR="0012574E">
        <w:rPr>
          <w:noProof/>
        </w:rPr>
        <w:t>57</w:t>
      </w:r>
      <w:r w:rsidR="00E0742D">
        <w:fldChar w:fldCharType="end"/>
      </w:r>
      <w:r w:rsidR="00E0742D">
        <w:t>)</w:t>
      </w:r>
      <w:r w:rsidRPr="00F54804">
        <w:t>:</w:t>
      </w:r>
      <w:r w:rsidR="00E0742D">
        <w:t xml:space="preserve"> </w:t>
      </w:r>
    </w:p>
    <w:p w14:paraId="0B120FD3" w14:textId="44E412F1" w:rsidR="00055698" w:rsidRPr="00F54804" w:rsidRDefault="00055698" w:rsidP="001640C5">
      <w:pPr>
        <w:pStyle w:val="Beschriftung"/>
        <w:keepNext/>
        <w:keepLines/>
      </w:pPr>
      <w:bookmarkStart w:id="1213" w:name="_Ref156248477"/>
      <w:bookmarkStart w:id="1214" w:name="_Toc159618989"/>
      <w:r w:rsidRPr="00F54804">
        <w:t xml:space="preserve">Table </w:t>
      </w:r>
      <w:r w:rsidRPr="00F54804">
        <w:fldChar w:fldCharType="begin"/>
      </w:r>
      <w:r w:rsidRPr="00F54804">
        <w:instrText xml:space="preserve"> SEQ Table \* ARABIC </w:instrText>
      </w:r>
      <w:r w:rsidRPr="00F54804">
        <w:fldChar w:fldCharType="separate"/>
      </w:r>
      <w:r w:rsidR="0012574E">
        <w:rPr>
          <w:noProof/>
        </w:rPr>
        <w:t>57</w:t>
      </w:r>
      <w:r w:rsidRPr="00F54804">
        <w:fldChar w:fldCharType="end"/>
      </w:r>
      <w:bookmarkEnd w:id="1213"/>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214"/>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A3381E">
        <w:trPr>
          <w:cantSplit/>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A3381E">
        <w:trPr>
          <w:cantSplit/>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4EAE264F"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r w:rsidRPr="00286F85">
        <w:rPr>
          <w:rStyle w:val="CodeCharacter"/>
        </w:rPr>
        <w:t>part_code</w:t>
      </w:r>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ws keeping other connection types (</w:t>
      </w:r>
      <w:r w:rsidR="009526AD">
        <w:t xml:space="preserve">e.g. </w:t>
      </w:r>
      <w:r w:rsidRPr="003354F7">
        <w:t xml:space="preserve">glue, rivets) in the same </w:t>
      </w:r>
      <w:r w:rsidRPr="003354F7">
        <w:rPr>
          <w:rStyle w:val="CodeCharacter"/>
        </w:rPr>
        <w:t>&lt;connection_group/&gt;</w:t>
      </w:r>
      <w:r w:rsidRPr="003354F7">
        <w:t xml:space="preserve">. </w:t>
      </w:r>
    </w:p>
    <w:p w14:paraId="23C21B19" w14:textId="4F3A0EDB" w:rsidR="00FC68DB" w:rsidRPr="003354F7" w:rsidRDefault="00771813" w:rsidP="002941B8">
      <w:pPr>
        <w:pStyle w:val="Example"/>
        <w:keepNext/>
      </w:pPr>
      <w:r>
        <w:t>Example</w:t>
      </w:r>
      <w:r w:rsidR="00212B55" w:rsidRPr="003354F7">
        <w:t xml:space="preserve"> </w:t>
      </w:r>
      <w:r w:rsidR="009526AD">
        <w:t>1</w:t>
      </w:r>
      <w:r w:rsidR="00FC68DB" w:rsidRPr="003354F7">
        <w:t xml:space="preserve"> </w:t>
      </w:r>
    </w:p>
    <w:p w14:paraId="6855117F" w14:textId="77777777" w:rsidR="00FC68DB" w:rsidRPr="003354F7" w:rsidRDefault="00FC68DB" w:rsidP="009526AD">
      <w:pPr>
        <w:pStyle w:val="XMLCode"/>
        <w:keepNext/>
        <w:ind w:firstLine="0"/>
        <w:rPr>
          <w:lang w:val="en-GB"/>
        </w:rPr>
      </w:pPr>
      <w:r w:rsidRPr="003354F7">
        <w:rPr>
          <w:lang w:val="en-GB"/>
        </w:rPr>
        <w:t>&lt;connection_0d label="BOLT_100532"&gt;</w:t>
      </w:r>
    </w:p>
    <w:p w14:paraId="228D2BC0" w14:textId="209CD72D"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 diameter="10.0" length="50.0"</w:t>
      </w:r>
    </w:p>
    <w:p w14:paraId="1CD42CD5" w14:textId="25D08A9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head_diameter="16.0" head_height="5" sink_size="3"&gt; </w:t>
      </w:r>
    </w:p>
    <w:p w14:paraId="12C8B72E" w14:textId="00C6795E" w:rsidR="00FC68DB" w:rsidRPr="002F1E02" w:rsidRDefault="009526AD" w:rsidP="009526AD">
      <w:pPr>
        <w:pStyle w:val="XMLCode"/>
        <w:keepNext/>
        <w:ind w:firstLine="0"/>
      </w:pPr>
      <w:r w:rsidRPr="003354F7">
        <w:rPr>
          <w:lang w:val="en-GB"/>
        </w:rPr>
        <w:t xml:space="preserve">    </w:t>
      </w:r>
      <w:r w:rsidR="00FC68DB" w:rsidRPr="003354F7">
        <w:rPr>
          <w:lang w:val="en-GB"/>
        </w:rPr>
        <w:t xml:space="preserve">    </w:t>
      </w:r>
      <w:r w:rsidR="00FC68DB" w:rsidRPr="002F1E02">
        <w:t xml:space="preserve">&lt;normal_direction&gt; x="3.0" y="0.0"  z="0.0"/&gt;   </w:t>
      </w:r>
    </w:p>
    <w:p w14:paraId="39282459" w14:textId="58C2E794" w:rsidR="00FC68DB" w:rsidRPr="003354F7" w:rsidRDefault="009526AD" w:rsidP="009526AD">
      <w:pPr>
        <w:pStyle w:val="XMLCode"/>
        <w:keepNext/>
        <w:ind w:firstLine="0"/>
        <w:rPr>
          <w:lang w:val="en-GB"/>
        </w:rPr>
      </w:pPr>
      <w:r w:rsidRPr="003354F7">
        <w:rPr>
          <w:lang w:val="en-GB"/>
        </w:rPr>
        <w:t xml:space="preserve">    </w:t>
      </w:r>
      <w:r w:rsidR="00FC68DB" w:rsidRPr="002F1E02">
        <w:t xml:space="preserve">    </w:t>
      </w:r>
      <w:r w:rsidR="00FC68DB" w:rsidRPr="003354F7">
        <w:rPr>
          <w:lang w:val="en-GB"/>
        </w:rPr>
        <w:t>&lt;!--</w:t>
      </w:r>
      <w:r>
        <w:rPr>
          <w:lang w:val="en-GB"/>
        </w:rPr>
        <w:t xml:space="preserve"> </w:t>
      </w:r>
      <w:r w:rsidR="00FC68DB" w:rsidRPr="003354F7">
        <w:rPr>
          <w:lang w:val="en-GB"/>
        </w:rPr>
        <w:t>magnitude is irrelevant, direction sense is from head to nut</w:t>
      </w:r>
      <w:r>
        <w:rPr>
          <w:lang w:val="en-GB"/>
        </w:rPr>
        <w:t xml:space="preserve"> </w:t>
      </w:r>
      <w:r w:rsidR="00FC68DB" w:rsidRPr="003354F7">
        <w:rPr>
          <w:lang w:val="en-GB"/>
        </w:rPr>
        <w:t>--&gt;</w:t>
      </w:r>
    </w:p>
    <w:p w14:paraId="54072C7E" w14:textId="23DDAA68" w:rsidR="00FC68DB" w:rsidRPr="002F1E02" w:rsidRDefault="009526AD" w:rsidP="009526AD">
      <w:pPr>
        <w:pStyle w:val="XMLCode"/>
        <w:keepNext/>
        <w:ind w:firstLine="0"/>
        <w:rPr>
          <w:lang w:val="de-DE"/>
        </w:rPr>
      </w:pPr>
      <w:r w:rsidRPr="003354F7">
        <w:rPr>
          <w:lang w:val="en-GB"/>
        </w:rPr>
        <w:t xml:space="preserve">    </w:t>
      </w:r>
      <w:r w:rsidR="00FC68DB" w:rsidRPr="003354F7">
        <w:rPr>
          <w:lang w:val="en-GB"/>
        </w:rPr>
        <w:t xml:space="preserve">    </w:t>
      </w:r>
      <w:r w:rsidR="00FC68DB" w:rsidRPr="002F1E02">
        <w:rPr>
          <w:lang w:val="de-DE"/>
        </w:rPr>
        <w:t>&lt;bolt&gt;</w:t>
      </w:r>
    </w:p>
    <w:p w14:paraId="3242C686" w14:textId="6DDA09E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 diameter="16." height="5"&gt;</w:t>
      </w:r>
    </w:p>
    <w:p w14:paraId="46C6D9F9" w14:textId="705F6132"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 xml:space="preserve">    &lt;washer outer_diameter="20"/&gt;</w:t>
      </w:r>
    </w:p>
    <w:p w14:paraId="55A4F062" w14:textId="6B41540E" w:rsidR="00FC68DB" w:rsidRPr="002F1E02" w:rsidRDefault="009526AD" w:rsidP="009526AD">
      <w:pPr>
        <w:pStyle w:val="XMLCode"/>
        <w:keepNext/>
        <w:ind w:firstLine="0"/>
        <w:rPr>
          <w:lang w:val="de-DE"/>
        </w:rPr>
      </w:pPr>
      <w:r w:rsidRPr="003354F7">
        <w:rPr>
          <w:lang w:val="en-GB"/>
        </w:rPr>
        <w:t xml:space="preserve">        </w:t>
      </w:r>
      <w:r w:rsidR="00FC68DB" w:rsidRPr="002F1E02">
        <w:rPr>
          <w:lang w:val="de-DE"/>
        </w:rPr>
        <w:t>&lt;/nut&gt;</w:t>
      </w:r>
    </w:p>
    <w:p w14:paraId="33A6D205" w14:textId="10DBA0C7" w:rsidR="00FC68DB" w:rsidRPr="003354F7" w:rsidRDefault="009526AD" w:rsidP="009526AD">
      <w:pPr>
        <w:pStyle w:val="XMLCode"/>
        <w:keepNext/>
        <w:ind w:firstLine="0"/>
        <w:rPr>
          <w:lang w:val="en-GB"/>
        </w:rPr>
      </w:pPr>
      <w:r w:rsidRPr="003354F7">
        <w:rPr>
          <w:lang w:val="en-GB"/>
        </w:rPr>
        <w:t xml:space="preserve">    </w:t>
      </w:r>
      <w:r w:rsidR="00FC68DB" w:rsidRPr="002F1E02">
        <w:rPr>
          <w:lang w:val="de-DE"/>
        </w:rPr>
        <w:t xml:space="preserve">    </w:t>
      </w:r>
      <w:r w:rsidR="00FC68DB" w:rsidRPr="003354F7">
        <w:rPr>
          <w:lang w:val="en-GB"/>
        </w:rPr>
        <w:t>&lt;/bolt&gt;</w:t>
      </w:r>
    </w:p>
    <w:p w14:paraId="21D3CB4E" w14:textId="3E8B8032"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&lt;washer outer_diameter="20"&gt;</w:t>
      </w:r>
    </w:p>
    <w:p w14:paraId="552B3FBC" w14:textId="1D4674D9"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&lt;/threaded_connection&gt;</w:t>
      </w:r>
    </w:p>
    <w:p w14:paraId="7738E550" w14:textId="3ED01EDB"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5CC21BFB" w14:textId="2706B7A8"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1DB85802" w14:textId="652F24A4"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 xml:space="preserve">    ...</w:t>
      </w:r>
    </w:p>
    <w:p w14:paraId="441506D0" w14:textId="3ABE98A5" w:rsidR="00FC68DB" w:rsidRPr="003354F7" w:rsidRDefault="009526AD" w:rsidP="009526AD">
      <w:pPr>
        <w:pStyle w:val="XMLCode"/>
        <w:keepNext/>
        <w:ind w:firstLine="0"/>
        <w:rPr>
          <w:lang w:val="en-GB"/>
        </w:rPr>
      </w:pPr>
      <w:r w:rsidRPr="003354F7">
        <w:rPr>
          <w:lang w:val="en-GB"/>
        </w:rPr>
        <w:t xml:space="preserve">    </w:t>
      </w:r>
      <w:r w:rsidR="00FC68DB" w:rsidRPr="003354F7">
        <w:rPr>
          <w:lang w:val="en-GB"/>
        </w:rPr>
        <w:t>&lt;/appdata&gt;</w:t>
      </w:r>
    </w:p>
    <w:p w14:paraId="77F87A61" w14:textId="78AE30FA"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127BCC29" w14:textId="6EE24194" w:rsidR="00FC68DB" w:rsidRPr="003354F7" w:rsidRDefault="00771813" w:rsidP="008F4FDE">
      <w:pPr>
        <w:pStyle w:val="Example"/>
        <w:keepNext/>
      </w:pPr>
      <w:r>
        <w:t>Example</w:t>
      </w:r>
      <w:r w:rsidR="00212B55" w:rsidRPr="003354F7" w:rsidDel="00212B55">
        <w:t xml:space="preserve"> </w:t>
      </w:r>
      <w:r w:rsidR="009526AD">
        <w:t xml:space="preserve">2 </w:t>
      </w:r>
    </w:p>
    <w:p w14:paraId="584BC3C5"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6DA24D55" w14:textId="77777777" w:rsidR="00FC68DB" w:rsidRPr="003354F7" w:rsidRDefault="00FC68DB" w:rsidP="009526AD">
      <w:pPr>
        <w:pStyle w:val="XMLCode"/>
        <w:keepNext/>
        <w:ind w:firstLine="0"/>
        <w:rPr>
          <w:lang w:val="en-GB"/>
        </w:rPr>
      </w:pPr>
      <w:r w:rsidRPr="003354F7">
        <w:rPr>
          <w:lang w:val="en-GB"/>
        </w:rPr>
        <w:t xml:space="preserve">    &lt;threaded_connection diameter="10.0" length="50.0" </w:t>
      </w:r>
      <w:r w:rsidRPr="003354F7">
        <w:rPr>
          <w:lang w:val="en-GB"/>
        </w:rPr>
        <w:br/>
        <w:t xml:space="preserve">         head_diameter="16.0" head_height="5" thread_length="35" </w:t>
      </w:r>
      <w:r w:rsidRPr="003354F7">
        <w:rPr>
          <w:lang w:val="en-GB"/>
        </w:rPr>
        <w:br/>
        <w:t xml:space="preserve">         torque="80" angle="30" pretension="1200" part_code="M10x50 12.9" &gt;</w:t>
      </w:r>
    </w:p>
    <w:p w14:paraId="067D9DE2" w14:textId="77777777" w:rsidR="00FC68DB" w:rsidRPr="002F1E02" w:rsidRDefault="00FC68DB" w:rsidP="009526AD">
      <w:pPr>
        <w:pStyle w:val="XMLCode"/>
        <w:ind w:firstLine="0"/>
      </w:pPr>
      <w:r w:rsidRPr="003354F7">
        <w:rPr>
          <w:lang w:val="en-GB"/>
        </w:rPr>
        <w:t xml:space="preserve">        </w:t>
      </w:r>
      <w:r w:rsidRPr="002F1E02">
        <w:t>&lt;normal_direction x="0" y="0" z="-10"/&gt;</w:t>
      </w:r>
    </w:p>
    <w:p w14:paraId="1C1E9F13" w14:textId="77777777" w:rsidR="00FC68DB" w:rsidRPr="003354F7" w:rsidRDefault="00FC68DB" w:rsidP="009526AD">
      <w:pPr>
        <w:pStyle w:val="XMLCode"/>
        <w:keepNext/>
        <w:ind w:firstLine="0"/>
        <w:rPr>
          <w:lang w:val="en-GB"/>
        </w:rPr>
      </w:pPr>
      <w:r w:rsidRPr="002F1E02">
        <w:t xml:space="preserve">        </w:t>
      </w:r>
      <w:r w:rsidRPr="003354F7">
        <w:rPr>
          <w:lang w:val="en-GB"/>
        </w:rPr>
        <w:t>&lt;!-- Washer next to head --&gt;</w:t>
      </w:r>
    </w:p>
    <w:p w14:paraId="5DC969AD" w14:textId="77777777" w:rsidR="00FC68DB" w:rsidRPr="003354F7" w:rsidRDefault="00FC68DB" w:rsidP="009526AD">
      <w:pPr>
        <w:pStyle w:val="XMLCode"/>
        <w:ind w:firstLine="0"/>
        <w:rPr>
          <w:lang w:val="en-GB"/>
        </w:rPr>
      </w:pPr>
      <w:r w:rsidRPr="003354F7">
        <w:rPr>
          <w:lang w:val="en-GB"/>
        </w:rPr>
        <w:t xml:space="preserve">        &lt;washer outer_diameter="20" inner_diameter="10.3" thickness="1.5" </w:t>
      </w:r>
      <w:r w:rsidRPr="003354F7">
        <w:rPr>
          <w:lang w:val="en-GB"/>
        </w:rPr>
        <w:br/>
        <w:t xml:space="preserve">             attached="false" part_code="M10x20x1.5"/&gt;</w:t>
      </w:r>
    </w:p>
    <w:p w14:paraId="12E80085" w14:textId="77777777" w:rsidR="00FC68DB" w:rsidRPr="003354F7" w:rsidRDefault="00FC68DB" w:rsidP="009526AD">
      <w:pPr>
        <w:pStyle w:val="XMLCode"/>
        <w:keepNext/>
        <w:ind w:firstLine="0"/>
        <w:rPr>
          <w:lang w:val="en-GB"/>
        </w:rPr>
      </w:pPr>
      <w:r w:rsidRPr="003354F7">
        <w:rPr>
          <w:lang w:val="en-GB"/>
        </w:rPr>
        <w:t xml:space="preserve">        &lt;bolt fixed_to="1" &gt;</w:t>
      </w:r>
    </w:p>
    <w:p w14:paraId="6968ACA8" w14:textId="77777777" w:rsidR="00FC68DB" w:rsidRPr="003354F7" w:rsidRDefault="00FC68DB" w:rsidP="009526AD">
      <w:pPr>
        <w:pStyle w:val="XMLCode"/>
        <w:keepNext/>
        <w:ind w:firstLine="0"/>
        <w:rPr>
          <w:lang w:val="en-GB"/>
        </w:rPr>
      </w:pPr>
      <w:r w:rsidRPr="003354F7">
        <w:rPr>
          <w:lang w:val="en-GB"/>
        </w:rPr>
        <w:t xml:space="preserve">            &lt;nut diameter="16." height="5" static_friction="0.8"&gt;</w:t>
      </w:r>
    </w:p>
    <w:p w14:paraId="6FB487AA" w14:textId="77777777" w:rsidR="00FC68DB" w:rsidRPr="003354F7" w:rsidRDefault="00FC68DB" w:rsidP="009526AD">
      <w:pPr>
        <w:pStyle w:val="XMLCode"/>
        <w:keepNext/>
        <w:ind w:firstLine="0"/>
        <w:rPr>
          <w:lang w:val="en-GB"/>
        </w:rPr>
      </w:pPr>
      <w:r w:rsidRPr="003354F7">
        <w:rPr>
          <w:lang w:val="en-GB"/>
        </w:rPr>
        <w:t xml:space="preserve">                &lt;!-- Washer firmly attached to nut --&gt;</w:t>
      </w:r>
    </w:p>
    <w:p w14:paraId="7BC56E67" w14:textId="77777777" w:rsidR="00FC68DB" w:rsidRPr="003354F7" w:rsidRDefault="00FC68DB" w:rsidP="009526AD">
      <w:pPr>
        <w:pStyle w:val="XMLCode"/>
        <w:keepNext/>
        <w:ind w:firstLine="0"/>
        <w:rPr>
          <w:lang w:val="en-GB"/>
        </w:rPr>
      </w:pPr>
      <w:r w:rsidRPr="003354F7">
        <w:rPr>
          <w:lang w:val="en-GB"/>
        </w:rPr>
        <w:t xml:space="preserve">                &lt;washer outer_diameter="25" thickness="1.5" attached="true"/&gt;</w:t>
      </w:r>
    </w:p>
    <w:p w14:paraId="60296A1D" w14:textId="77777777" w:rsidR="00FC68DB" w:rsidRPr="003354F7" w:rsidRDefault="00FC68DB" w:rsidP="009526AD">
      <w:pPr>
        <w:pStyle w:val="XMLCode"/>
        <w:keepNext/>
        <w:ind w:firstLine="0"/>
        <w:rPr>
          <w:lang w:val="en-GB"/>
        </w:rPr>
      </w:pPr>
      <w:r w:rsidRPr="003354F7">
        <w:rPr>
          <w:lang w:val="en-GB"/>
        </w:rPr>
        <w:t xml:space="preserve">            &lt;/nut&gt;</w:t>
      </w:r>
    </w:p>
    <w:p w14:paraId="2FD8CEC0" w14:textId="77777777" w:rsidR="00FC68DB" w:rsidRPr="003354F7" w:rsidRDefault="00FC68DB" w:rsidP="009526AD">
      <w:pPr>
        <w:pStyle w:val="XMLCode"/>
        <w:keepNext/>
        <w:ind w:firstLine="0"/>
        <w:rPr>
          <w:lang w:val="en-GB"/>
        </w:rPr>
      </w:pPr>
      <w:r w:rsidRPr="003354F7">
        <w:rPr>
          <w:lang w:val="en-GB"/>
        </w:rPr>
        <w:t xml:space="preserve">        &lt;/bolt&gt;</w:t>
      </w:r>
    </w:p>
    <w:p w14:paraId="2B806B07" w14:textId="77777777" w:rsidR="00FC68DB" w:rsidRPr="003354F7" w:rsidRDefault="00FC68DB" w:rsidP="009526AD">
      <w:pPr>
        <w:pStyle w:val="XMLCode"/>
        <w:ind w:firstLine="0"/>
        <w:rPr>
          <w:lang w:val="en-GB"/>
        </w:rPr>
      </w:pPr>
      <w:r w:rsidRPr="003354F7">
        <w:rPr>
          <w:lang w:val="en-GB"/>
        </w:rPr>
        <w:t xml:space="preserve">    &lt;/threaded_connection&gt;</w:t>
      </w:r>
    </w:p>
    <w:p w14:paraId="7896A5C2" w14:textId="7AF6D014" w:rsidR="00FC68DB" w:rsidRPr="003354F7" w:rsidRDefault="001D6F1C" w:rsidP="009526AD">
      <w:pPr>
        <w:pStyle w:val="XMLCode"/>
        <w:keepNext/>
        <w:ind w:firstLine="0"/>
        <w:rPr>
          <w:lang w:val="en-GB"/>
        </w:rPr>
      </w:pPr>
      <w:r w:rsidRPr="003354F7">
        <w:rPr>
          <w:lang w:val="en-GB"/>
        </w:rPr>
        <w:t xml:space="preserve">        </w:t>
      </w:r>
      <w:r w:rsidR="00FC68DB" w:rsidRPr="003354F7">
        <w:rPr>
          <w:lang w:val="en-GB"/>
        </w:rPr>
        <w:t>&lt;loc&gt; 1500.3 838.7 730.6 &lt;/loc&gt;</w:t>
      </w:r>
    </w:p>
    <w:p w14:paraId="466208D9" w14:textId="77777777" w:rsidR="00FC68DB" w:rsidRPr="003354F7" w:rsidRDefault="00FC68DB" w:rsidP="009526AD">
      <w:pPr>
        <w:pStyle w:val="XMLCode"/>
        <w:keepNext/>
        <w:ind w:firstLine="0"/>
        <w:rPr>
          <w:lang w:val="en-GB"/>
        </w:rPr>
      </w:pPr>
      <w:r w:rsidRPr="003354F7">
        <w:rPr>
          <w:lang w:val="en-GB"/>
        </w:rPr>
        <w:t xml:space="preserve">    &lt;appdata&gt;</w:t>
      </w:r>
    </w:p>
    <w:p w14:paraId="39FA52F6" w14:textId="77777777" w:rsidR="00FC68DB" w:rsidRPr="003354F7" w:rsidRDefault="00FC68DB" w:rsidP="009526AD">
      <w:pPr>
        <w:pStyle w:val="XMLCode"/>
        <w:keepNext/>
        <w:ind w:firstLine="0"/>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9526AD">
      <w:pPr>
        <w:pStyle w:val="XMLCode"/>
        <w:keepNext/>
        <w:ind w:firstLine="0"/>
        <w:rPr>
          <w:lang w:val="en-GB"/>
        </w:rPr>
      </w:pPr>
      <w:r w:rsidRPr="003354F7">
        <w:rPr>
          <w:lang w:val="en-GB"/>
        </w:rPr>
        <w:t xml:space="preserve">    &lt;/appdata&gt;</w:t>
      </w:r>
    </w:p>
    <w:p w14:paraId="6BEE5E36" w14:textId="259F5327"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32A12DA3" w14:textId="7D102181" w:rsidR="00FC68DB" w:rsidRPr="003354F7" w:rsidRDefault="00771813" w:rsidP="00553C72">
      <w:pPr>
        <w:pStyle w:val="Example"/>
        <w:keepNext/>
        <w:spacing w:line="240" w:lineRule="auto"/>
      </w:pPr>
      <w:r>
        <w:t>Example</w:t>
      </w:r>
      <w:r w:rsidR="00212B55" w:rsidRPr="003354F7" w:rsidDel="00212B55">
        <w:t xml:space="preserve"> </w:t>
      </w:r>
      <w:r w:rsidR="009526AD">
        <w:t xml:space="preserve">3 </w:t>
      </w:r>
      <w:r w:rsidR="00556B45">
        <w:t xml:space="preserve"> </w:t>
      </w:r>
    </w:p>
    <w:p w14:paraId="4F59A83E" w14:textId="77777777" w:rsidR="00FC68DB" w:rsidRPr="003354F7" w:rsidRDefault="00FC68DB" w:rsidP="009526AD">
      <w:pPr>
        <w:pStyle w:val="XMLCode"/>
        <w:keepNext/>
        <w:ind w:firstLine="0"/>
        <w:rPr>
          <w:lang w:val="en-GB"/>
        </w:rPr>
      </w:pPr>
      <w:r w:rsidRPr="003354F7">
        <w:rPr>
          <w:lang w:val="en-GB"/>
        </w:rPr>
        <w:t xml:space="preserve">&lt;connection_0d label="BOLT_135"&gt; </w:t>
      </w:r>
    </w:p>
    <w:p w14:paraId="3D983EF2" w14:textId="77777777" w:rsidR="00FC68DB" w:rsidRPr="003354F7" w:rsidRDefault="00FC68DB" w:rsidP="009526AD">
      <w:pPr>
        <w:pStyle w:val="XMLCode"/>
        <w:keepNext/>
        <w:ind w:firstLine="0"/>
        <w:rPr>
          <w:lang w:val="en-GB"/>
        </w:rPr>
      </w:pPr>
      <w:r w:rsidRPr="003354F7">
        <w:rPr>
          <w:lang w:val="en-GB"/>
        </w:rPr>
        <w:t xml:space="preserve">    &lt;threaded_connection length="50" diameter="10" </w:t>
      </w:r>
      <w:r w:rsidRPr="003354F7">
        <w:rPr>
          <w:lang w:val="en-GB"/>
        </w:rPr>
        <w:br/>
        <w:t xml:space="preserve">         head_diameter="16" head_height="5" thread_length="35" </w:t>
      </w:r>
      <w:r w:rsidRPr="003354F7">
        <w:rPr>
          <w:lang w:val="en-GB"/>
        </w:rPr>
        <w:br/>
        <w:t xml:space="preserve">         torque="80" angle="30" pretension="1200" part_code="M10x50 12.9"&gt;</w:t>
      </w:r>
    </w:p>
    <w:p w14:paraId="14B39D63" w14:textId="77777777" w:rsidR="00FC68DB" w:rsidRPr="002F1E02" w:rsidRDefault="00FC68DB" w:rsidP="009526AD">
      <w:pPr>
        <w:pStyle w:val="XMLCode"/>
        <w:keepNext/>
        <w:ind w:firstLine="0"/>
      </w:pPr>
      <w:r w:rsidRPr="003354F7">
        <w:rPr>
          <w:lang w:val="en-GB"/>
        </w:rPr>
        <w:t xml:space="preserve">        </w:t>
      </w:r>
      <w:r w:rsidRPr="002F1E02">
        <w:t>&lt;normal_direction x="0" y="0" z="-10"/&gt;</w:t>
      </w:r>
    </w:p>
    <w:p w14:paraId="49A99FC7" w14:textId="77777777" w:rsidR="00FC68DB" w:rsidRPr="003354F7" w:rsidRDefault="00FC68DB" w:rsidP="009526AD">
      <w:pPr>
        <w:pStyle w:val="XMLCode"/>
        <w:ind w:firstLine="0"/>
        <w:rPr>
          <w:lang w:val="en-GB"/>
        </w:rPr>
      </w:pPr>
      <w:r w:rsidRPr="002F1E02">
        <w:t xml:space="preserve">        </w:t>
      </w:r>
      <w:r w:rsidRPr="003354F7">
        <w:rPr>
          <w:lang w:val="en-GB"/>
        </w:rPr>
        <w:t>&lt;!-- Washer is part of the head, so it cannot have part code --&gt;</w:t>
      </w:r>
    </w:p>
    <w:p w14:paraId="0B6373B5" w14:textId="77777777" w:rsidR="00FC68DB" w:rsidRPr="003354F7" w:rsidRDefault="00FC68DB" w:rsidP="009526AD">
      <w:pPr>
        <w:pStyle w:val="XMLCode"/>
        <w:ind w:firstLine="0"/>
        <w:rPr>
          <w:lang w:val="en-GB"/>
        </w:rPr>
      </w:pPr>
      <w:r w:rsidRPr="003354F7">
        <w:rPr>
          <w:lang w:val="en-GB"/>
        </w:rPr>
        <w:lastRenderedPageBreak/>
        <w:t xml:space="preserve">        &lt;washer outer_diameter="20" inner_diameter="10.3" thickness="1.5" </w:t>
      </w:r>
      <w:r w:rsidRPr="003354F7">
        <w:rPr>
          <w:lang w:val="en-GB"/>
        </w:rPr>
        <w:br/>
        <w:t xml:space="preserve">             attached="true"/&gt;</w:t>
      </w:r>
    </w:p>
    <w:p w14:paraId="015A9524" w14:textId="77777777" w:rsidR="00FC68DB" w:rsidRPr="003354F7" w:rsidRDefault="00FC68DB" w:rsidP="009526AD">
      <w:pPr>
        <w:pStyle w:val="XMLCode"/>
        <w:ind w:firstLine="0"/>
        <w:rPr>
          <w:lang w:val="en-GB"/>
        </w:rPr>
      </w:pPr>
      <w:r w:rsidRPr="003354F7">
        <w:rPr>
          <w:lang w:val="en-GB"/>
        </w:rPr>
        <w:t xml:space="preserve">        &lt;bolt&gt;</w:t>
      </w:r>
    </w:p>
    <w:p w14:paraId="0B1823E7" w14:textId="77777777" w:rsidR="00FC68DB" w:rsidRPr="003354F7" w:rsidRDefault="00FC68DB" w:rsidP="009526AD">
      <w:pPr>
        <w:pStyle w:val="XMLCode"/>
        <w:ind w:firstLine="0"/>
        <w:rPr>
          <w:lang w:val="en-GB"/>
        </w:rPr>
      </w:pPr>
      <w:r w:rsidRPr="003354F7">
        <w:rPr>
          <w:lang w:val="en-GB"/>
        </w:rPr>
        <w:t xml:space="preserve">            &lt;nut diameter="16." height="5" static_friction="0.8" clipped_to="4"/&gt;</w:t>
      </w:r>
    </w:p>
    <w:p w14:paraId="382613A3" w14:textId="77777777" w:rsidR="00FC68DB" w:rsidRPr="003354F7" w:rsidRDefault="00FC68DB" w:rsidP="009526AD">
      <w:pPr>
        <w:pStyle w:val="XMLCode"/>
        <w:ind w:firstLine="0"/>
        <w:rPr>
          <w:lang w:val="en-GB"/>
        </w:rPr>
      </w:pPr>
      <w:r w:rsidRPr="003354F7">
        <w:rPr>
          <w:lang w:val="en-GB"/>
        </w:rPr>
        <w:t xml:space="preserve">        &lt;/bolt&gt;</w:t>
      </w:r>
    </w:p>
    <w:p w14:paraId="27CC1478" w14:textId="77777777" w:rsidR="00FC68DB" w:rsidRPr="003354F7" w:rsidRDefault="00FC68DB" w:rsidP="009526AD">
      <w:pPr>
        <w:pStyle w:val="XMLCode"/>
        <w:ind w:firstLine="0"/>
        <w:rPr>
          <w:lang w:val="en-GB"/>
        </w:rPr>
      </w:pPr>
      <w:r w:rsidRPr="003354F7">
        <w:rPr>
          <w:lang w:val="en-GB"/>
        </w:rPr>
        <w:t xml:space="preserve">    &lt;/threaded_connection&gt;</w:t>
      </w:r>
    </w:p>
    <w:p w14:paraId="5B39FCE2" w14:textId="77777777" w:rsidR="00FC68DB" w:rsidRPr="003354F7" w:rsidRDefault="00FC68DB" w:rsidP="009526AD">
      <w:pPr>
        <w:pStyle w:val="XMLCode"/>
        <w:ind w:firstLine="0"/>
        <w:rPr>
          <w:lang w:val="en-GB"/>
        </w:rPr>
      </w:pPr>
      <w:r w:rsidRPr="003354F7">
        <w:rPr>
          <w:lang w:val="en-GB"/>
        </w:rPr>
        <w:t xml:space="preserve">    &lt;loc&gt; 1500.3 838.7 730.6 &lt;/loc&gt;</w:t>
      </w:r>
    </w:p>
    <w:p w14:paraId="5AA75A45" w14:textId="77777777" w:rsidR="00FC68DB" w:rsidRPr="003354F7" w:rsidRDefault="00FC68DB" w:rsidP="009526AD">
      <w:pPr>
        <w:pStyle w:val="XMLCode"/>
        <w:ind w:firstLine="0"/>
        <w:rPr>
          <w:lang w:val="en-GB"/>
        </w:rPr>
      </w:pPr>
      <w:r w:rsidRPr="003354F7">
        <w:rPr>
          <w:lang w:val="en-GB"/>
        </w:rPr>
        <w:t xml:space="preserve">    &lt;appdata&gt;</w:t>
      </w:r>
    </w:p>
    <w:p w14:paraId="613EDFAF" w14:textId="77777777" w:rsidR="00FC68DB" w:rsidRPr="003354F7" w:rsidRDefault="00FC68DB" w:rsidP="009526AD">
      <w:pPr>
        <w:pStyle w:val="XMLCode"/>
        <w:ind w:firstLine="0"/>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9526AD">
      <w:pPr>
        <w:pStyle w:val="XMLCode"/>
        <w:ind w:firstLine="0"/>
        <w:rPr>
          <w:lang w:val="en-GB"/>
        </w:rPr>
      </w:pPr>
      <w:r w:rsidRPr="003354F7">
        <w:rPr>
          <w:lang w:val="en-GB"/>
        </w:rPr>
        <w:t xml:space="preserve">    &lt;/appdata&gt;</w:t>
      </w:r>
    </w:p>
    <w:p w14:paraId="3513716A" w14:textId="06A047E5" w:rsidR="00FC68DB" w:rsidRPr="003354F7" w:rsidRDefault="00FC68DB" w:rsidP="009526AD">
      <w:pPr>
        <w:pStyle w:val="XMLCode"/>
        <w:ind w:firstLine="0"/>
        <w:rPr>
          <w:lang w:val="en-GB"/>
        </w:rPr>
      </w:pPr>
      <w:r w:rsidRPr="003354F7">
        <w:rPr>
          <w:lang w:val="en-GB"/>
        </w:rPr>
        <w:t>&lt;/connection_0d&gt;</w:t>
      </w:r>
      <w:r w:rsidR="00556B45">
        <w:rPr>
          <w:lang w:val="en-GB"/>
        </w:rPr>
        <w:t xml:space="preserve"> </w:t>
      </w:r>
    </w:p>
    <w:p w14:paraId="45F2B950" w14:textId="421718D7" w:rsidR="00FC68DB" w:rsidRPr="003354F7" w:rsidRDefault="00771813" w:rsidP="002941B8">
      <w:pPr>
        <w:pStyle w:val="Example"/>
        <w:keepNext/>
      </w:pPr>
      <w:r>
        <w:t>Example</w:t>
      </w:r>
      <w:r w:rsidR="00212B55" w:rsidRPr="003354F7" w:rsidDel="00212B55">
        <w:t xml:space="preserve"> </w:t>
      </w:r>
      <w:r w:rsidR="009526AD">
        <w:t>4</w:t>
      </w:r>
      <w:r w:rsidR="004C7CD2" w:rsidRPr="003354F7">
        <w:t xml:space="preserve">    Bolted joint with maximum parameter usage</w:t>
      </w:r>
      <w:r w:rsidR="00FC68DB" w:rsidRPr="003354F7">
        <w:t xml:space="preserve"> </w:t>
      </w:r>
    </w:p>
    <w:p w14:paraId="47A5D427" w14:textId="77777777" w:rsidR="00FC68DB" w:rsidRPr="003354F7" w:rsidRDefault="00FC68DB" w:rsidP="009526AD">
      <w:pPr>
        <w:pStyle w:val="XMLCode"/>
        <w:ind w:firstLine="0"/>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9526AD">
      <w:pPr>
        <w:pStyle w:val="XMLCode"/>
        <w:ind w:firstLine="0"/>
        <w:rPr>
          <w:b/>
          <w:bCs/>
          <w:lang w:val="en-GB"/>
        </w:rPr>
      </w:pPr>
      <w:r w:rsidRPr="003354F7">
        <w:rPr>
          <w:lang w:val="en-GB"/>
        </w:rPr>
        <w:t>&lt;xmcf xmlns:xsi=</w:t>
      </w:r>
      <w:r w:rsidRPr="003354F7">
        <w:rPr>
          <w:b/>
          <w:bCs/>
          <w:lang w:val="en-GB"/>
        </w:rPr>
        <w:t>"http://www.w3.org/2001/XMLSchema-instance"</w:t>
      </w:r>
      <w:r w:rsidRPr="003354F7">
        <w:rPr>
          <w:lang w:val="en-GB"/>
        </w:rPr>
        <w:t xml:space="preserve"> </w:t>
      </w:r>
      <w:r w:rsidRPr="003354F7">
        <w:rPr>
          <w:lang w:val="en-GB"/>
        </w:rPr>
        <w:br/>
      </w:r>
      <w:r w:rsidRPr="00556B45">
        <w:rPr>
          <w:bCs/>
          <w:lang w:val="en-GB"/>
        </w:rPr>
        <w:t xml:space="preserve">   </w:t>
      </w:r>
      <w:r w:rsidRPr="003354F7">
        <w:rPr>
          <w:lang w:val="en-GB"/>
        </w:rPr>
        <w:t>xsi:noNamespaceSchemaLocation=</w:t>
      </w:r>
      <w:r w:rsidR="0082319D" w:rsidRPr="003354F7">
        <w:rPr>
          <w:b/>
          <w:bCs/>
          <w:lang w:val="en-GB"/>
        </w:rPr>
        <w:t>"xmcf_3_1</w:t>
      </w:r>
      <w:r w:rsidRPr="003354F7">
        <w:rPr>
          <w:b/>
          <w:bCs/>
          <w:lang w:val="en-GB"/>
        </w:rPr>
        <w:t>_1.xsd"</w:t>
      </w:r>
      <w:r w:rsidRPr="003354F7">
        <w:rPr>
          <w:lang w:val="en-GB"/>
        </w:rPr>
        <w:t>&gt;</w:t>
      </w:r>
    </w:p>
    <w:p w14:paraId="0FB97665" w14:textId="3E19B5D9" w:rsidR="00FC68DB" w:rsidRPr="00556B45" w:rsidRDefault="00FC68DB" w:rsidP="009526AD">
      <w:pPr>
        <w:pStyle w:val="XMLCode"/>
        <w:ind w:firstLine="0"/>
        <w:rPr>
          <w:bCs/>
          <w:lang w:val="en-GB"/>
        </w:rPr>
      </w:pPr>
      <w:r w:rsidRPr="00556B45">
        <w:rPr>
          <w:bCs/>
          <w:lang w:val="en-GB"/>
        </w:rPr>
        <w:t xml:space="preserve">   </w:t>
      </w:r>
      <w:r w:rsidRPr="003354F7">
        <w:rPr>
          <w:lang w:val="en-GB"/>
        </w:rPr>
        <w:t>&lt;version&gt;</w:t>
      </w:r>
      <w:r w:rsidRPr="00556B45">
        <w:rPr>
          <w:bCs/>
          <w:lang w:val="en-GB"/>
        </w:rPr>
        <w:t xml:space="preserve"> </w:t>
      </w:r>
      <w:r w:rsidRPr="003354F7">
        <w:rPr>
          <w:lang w:val="en-GB"/>
        </w:rPr>
        <w:t>3.1.</w:t>
      </w:r>
      <w:r w:rsidR="0082319D" w:rsidRPr="003354F7">
        <w:rPr>
          <w:lang w:val="en-GB"/>
        </w:rPr>
        <w:t>1</w:t>
      </w:r>
      <w:r w:rsidRPr="00556B45">
        <w:rPr>
          <w:bCs/>
          <w:lang w:val="en-GB"/>
        </w:rPr>
        <w:t xml:space="preserve"> </w:t>
      </w:r>
      <w:r w:rsidRPr="003354F7">
        <w:rPr>
          <w:lang w:val="en-GB"/>
        </w:rPr>
        <w:t>&lt;/version&gt;</w:t>
      </w:r>
    </w:p>
    <w:p w14:paraId="58FFCA6B"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9526AD">
      <w:pPr>
        <w:pStyle w:val="XMLCode"/>
        <w:ind w:firstLine="0"/>
        <w:rPr>
          <w:lang w:val="en-GB"/>
        </w:rPr>
      </w:pPr>
      <w:r w:rsidRPr="003354F7">
        <w:rPr>
          <w:lang w:val="en-GB"/>
        </w:rPr>
        <w:t xml:space="preserve">   &lt;units length="mm" angle="deg" mass="kg" force="N" torque="Nm" time="s"/&gt;</w:t>
      </w:r>
    </w:p>
    <w:p w14:paraId="31629B2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7E0D8F64"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&lt;/connected_to&gt;</w:t>
      </w:r>
    </w:p>
    <w:p w14:paraId="04585F1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&lt;connection_list&gt;</w:t>
      </w:r>
    </w:p>
    <w:p w14:paraId="4D441BAA"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&lt;connection_0d label=</w:t>
      </w:r>
      <w:r w:rsidRPr="003354F7">
        <w:rPr>
          <w:b/>
          <w:bCs/>
          <w:lang w:val="en-GB"/>
        </w:rPr>
        <w:t>"BOLT_135"</w:t>
      </w:r>
      <w:r w:rsidRPr="003354F7">
        <w:rPr>
          <w:lang w:val="en-GB"/>
        </w:rPr>
        <w:t>&gt;</w:t>
      </w:r>
      <w:r w:rsidRPr="00556B45">
        <w:rPr>
          <w:bCs/>
          <w:lang w:val="en-GB"/>
        </w:rPr>
        <w:t xml:space="preserve">   </w:t>
      </w:r>
      <w:r w:rsidRPr="004A6C4F">
        <w:rPr>
          <w:lang w:val="en-GB"/>
        </w:rPr>
        <w:t>&lt;!-- bolt with washers --&gt;</w:t>
      </w:r>
    </w:p>
    <w:p w14:paraId="48E638B3" w14:textId="77777777" w:rsidR="00FC68DB" w:rsidRPr="00556B45" w:rsidRDefault="00FC68DB" w:rsidP="009526AD">
      <w:pPr>
        <w:pStyle w:val="XMLCode"/>
        <w:ind w:firstLine="0"/>
        <w:rPr>
          <w:bCs/>
          <w:lang w:val="en-GB"/>
        </w:rPr>
      </w:pPr>
      <w:r w:rsidRPr="00556B45">
        <w:rPr>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9526AD">
      <w:pPr>
        <w:pStyle w:val="XMLCode"/>
        <w:ind w:firstLine="0"/>
        <w:rPr>
          <w:b/>
          <w:bCs/>
          <w:lang w:val="en-GB"/>
        </w:rPr>
      </w:pPr>
      <w:r w:rsidRPr="00556B45">
        <w:rPr>
          <w:bCs/>
          <w:lang w:val="en-GB"/>
        </w:rPr>
        <w:t xml:space="preserve">            </w:t>
      </w:r>
      <w:r w:rsidRPr="003354F7">
        <w:rPr>
          <w:lang w:val="en-GB"/>
        </w:rPr>
        <w:t>&lt;!-- Friction between "head to washer" and " thread and nut ": --&gt;</w:t>
      </w:r>
      <w:r w:rsidRPr="003354F7">
        <w:rPr>
          <w:lang w:val="en-GB"/>
        </w:rPr>
        <w:br/>
      </w:r>
      <w:r w:rsidRPr="00556B45">
        <w:rPr>
          <w:bCs/>
          <w:lang w:val="en-GB"/>
        </w:rPr>
        <w:t xml:space="preserve">             </w:t>
      </w:r>
      <w:r w:rsidRPr="003354F7">
        <w:rPr>
          <w:lang w:val="en-GB"/>
        </w:rPr>
        <w:t>&lt;threaded_connection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thread_length=</w:t>
      </w:r>
      <w:r w:rsidRPr="003354F7">
        <w:rPr>
          <w:b/>
          <w:bCs/>
          <w:lang w:val="en-GB"/>
        </w:rPr>
        <w:t>"26"</w:t>
      </w:r>
      <w:r w:rsidRPr="003354F7">
        <w:rPr>
          <w:lang w:val="en-GB"/>
        </w:rPr>
        <w:t xml:space="preserve"> </w:t>
      </w:r>
      <w:r w:rsidRPr="003354F7">
        <w:rPr>
          <w:lang w:val="en-GB"/>
        </w:rPr>
        <w:br/>
      </w:r>
      <w:r w:rsidRPr="00556B45">
        <w:rPr>
          <w:bCs/>
          <w:lang w:val="en-GB"/>
        </w:rPr>
        <w:t xml:space="preserve">               </w:t>
      </w:r>
      <w:r w:rsidRPr="003354F7">
        <w:rPr>
          <w:lang w:val="en-GB"/>
        </w:rPr>
        <w:t>head_diameter=</w:t>
      </w:r>
      <w:r w:rsidRPr="003354F7">
        <w:rPr>
          <w:b/>
          <w:bCs/>
          <w:lang w:val="en-GB"/>
        </w:rPr>
        <w:t>"16"</w:t>
      </w:r>
      <w:r w:rsidRPr="003354F7">
        <w:rPr>
          <w:lang w:val="en-GB"/>
        </w:rPr>
        <w:t xml:space="preserve"> head_height=</w:t>
      </w:r>
      <w:r w:rsidRPr="003354F7">
        <w:rPr>
          <w:b/>
          <w:bCs/>
          <w:lang w:val="en-GB"/>
        </w:rPr>
        <w:t>"6.4"</w:t>
      </w:r>
      <w:r w:rsidRPr="003354F7">
        <w:rPr>
          <w:lang w:val="en-GB"/>
        </w:rPr>
        <w:t xml:space="preserve"> head_type=</w:t>
      </w:r>
      <w:r w:rsidRPr="003354F7">
        <w:rPr>
          <w:b/>
          <w:bCs/>
          <w:lang w:val="en-GB"/>
        </w:rPr>
        <w:t>"hexagonal"</w:t>
      </w:r>
      <w:r w:rsidRPr="003354F7">
        <w:rPr>
          <w:lang w:val="en-GB"/>
        </w:rPr>
        <w:t xml:space="preserve"> </w:t>
      </w:r>
      <w:r w:rsidRPr="003354F7">
        <w:rPr>
          <w:lang w:val="en-GB"/>
        </w:rPr>
        <w:br/>
      </w:r>
      <w:r w:rsidRPr="00556B45">
        <w:rPr>
          <w:bCs/>
          <w:lang w:val="en-GB"/>
        </w:rPr>
        <w:t xml:space="preserve">               </w:t>
      </w:r>
      <w:r w:rsidRPr="003354F7">
        <w:rPr>
          <w:lang w:val="en-GB"/>
        </w:rPr>
        <w:t>sink_size=</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p>
    <w:p w14:paraId="5A5BB1BF" w14:textId="77777777" w:rsidR="00FC68DB" w:rsidRPr="003354F7" w:rsidRDefault="00FC68DB" w:rsidP="009526AD">
      <w:pPr>
        <w:pStyle w:val="XMLCode"/>
        <w:ind w:firstLine="0"/>
        <w:rPr>
          <w:b/>
          <w:bCs/>
          <w:lang w:val="en-GB"/>
        </w:rPr>
      </w:pPr>
      <w:r w:rsidRPr="003354F7">
        <w:rPr>
          <w:lang w:val="en-GB"/>
        </w:rPr>
        <w:t xml:space="preserve">              thread_static_friction="0.6"</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"M10x50 8.8"</w:t>
      </w:r>
      <w:r w:rsidRPr="003354F7">
        <w:rPr>
          <w:lang w:val="en-GB"/>
        </w:rPr>
        <w:t>&gt;</w:t>
      </w:r>
    </w:p>
    <w:p w14:paraId="0ABEDC68" w14:textId="77777777" w:rsidR="00FC68DB" w:rsidRPr="002F1E02" w:rsidRDefault="00FC68DB" w:rsidP="009526AD">
      <w:pPr>
        <w:pStyle w:val="XMLCode"/>
        <w:ind w:firstLine="0"/>
        <w:rPr>
          <w:b/>
          <w:bCs/>
        </w:rPr>
      </w:pPr>
      <w:r w:rsidRPr="003354F7">
        <w:rPr>
          <w:b/>
          <w:bCs/>
          <w:lang w:val="en-GB"/>
        </w:rPr>
        <w:t xml:space="preserve">               </w:t>
      </w:r>
      <w:r w:rsidRPr="002F1E02">
        <w:t>&lt;normal_direction x=</w:t>
      </w:r>
      <w:r w:rsidRPr="002F1E02">
        <w:rPr>
          <w:b/>
          <w:bCs/>
        </w:rPr>
        <w:t>"0"</w:t>
      </w:r>
      <w:r w:rsidRPr="002F1E02">
        <w:t xml:space="preserve"> y=</w:t>
      </w:r>
      <w:r w:rsidRPr="002F1E02">
        <w:rPr>
          <w:b/>
          <w:bCs/>
        </w:rPr>
        <w:t>"0"</w:t>
      </w:r>
      <w:r w:rsidRPr="002F1E02">
        <w:t xml:space="preserve"> z=</w:t>
      </w:r>
      <w:r w:rsidRPr="002F1E02">
        <w:rPr>
          <w:b/>
          <w:bCs/>
        </w:rPr>
        <w:t>"-10"/</w:t>
      </w:r>
      <w:r w:rsidRPr="002F1E02">
        <w:t>&gt;</w:t>
      </w:r>
    </w:p>
    <w:p w14:paraId="571A4A76" w14:textId="77777777" w:rsidR="00FC68DB" w:rsidRPr="003354F7" w:rsidRDefault="00FC68DB" w:rsidP="009526AD">
      <w:pPr>
        <w:pStyle w:val="XMLCode"/>
        <w:ind w:firstLine="0"/>
        <w:rPr>
          <w:b/>
          <w:bCs/>
          <w:lang w:val="en-GB"/>
        </w:rPr>
      </w:pPr>
      <w:r w:rsidRPr="002F1E02">
        <w:rPr>
          <w:b/>
          <w:bCs/>
        </w:rPr>
        <w:t xml:space="preserve">               </w:t>
      </w:r>
      <w:r w:rsidRPr="003354F7">
        <w:rPr>
          <w:lang w:val="en-GB"/>
        </w:rPr>
        <w:t>&lt;!-- Washer next to head with its friction to 1st part --&gt;</w:t>
      </w:r>
    </w:p>
    <w:p w14:paraId="26A7720D"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&lt;washer outer_diameter=</w:t>
      </w:r>
      <w:r w:rsidRPr="003354F7">
        <w:rPr>
          <w:b/>
          <w:bCs/>
          <w:lang w:val="en-GB"/>
        </w:rPr>
        <w:t>"20"</w:t>
      </w:r>
      <w:r w:rsidRPr="003354F7">
        <w:rPr>
          <w:lang w:val="en-GB"/>
        </w:rPr>
        <w:t xml:space="preserve"> inner_diameter=</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static_friction=</w:t>
      </w:r>
      <w:r w:rsidRPr="003354F7">
        <w:rPr>
          <w:b/>
          <w:bCs/>
          <w:lang w:val="en-GB"/>
        </w:rPr>
        <w:t>"0.8"</w:t>
      </w:r>
      <w:r w:rsidRPr="003354F7">
        <w:rPr>
          <w:lang w:val="en-GB"/>
        </w:rPr>
        <w:t xml:space="preserve"> kinetic_friction=</w:t>
      </w:r>
      <w:r w:rsidRPr="003354F7">
        <w:rPr>
          <w:b/>
          <w:bCs/>
          <w:lang w:val="en-GB"/>
        </w:rPr>
        <w:t>"0.6"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"W20/10.4x1.25 8.8"/</w:t>
      </w:r>
      <w:r w:rsidRPr="003354F7">
        <w:rPr>
          <w:lang w:val="en-GB"/>
        </w:rPr>
        <w:t>&gt;</w:t>
      </w:r>
    </w:p>
    <w:p w14:paraId="00CF26C2"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&lt;bolt&gt;</w:t>
      </w:r>
    </w:p>
    <w:p w14:paraId="260E7F46" w14:textId="77777777" w:rsidR="00FC68DB" w:rsidRPr="003354F7" w:rsidRDefault="00FC68DB" w:rsidP="009526AD">
      <w:pPr>
        <w:pStyle w:val="XMLCode"/>
        <w:ind w:firstLine="0"/>
        <w:rPr>
          <w:b/>
          <w:bCs/>
          <w:lang w:val="en-GB"/>
        </w:rPr>
      </w:pPr>
      <w:r w:rsidRPr="003354F7">
        <w:rPr>
          <w:b/>
          <w:bCs/>
          <w:lang w:val="en-GB"/>
        </w:rPr>
        <w:t xml:space="preserve">                  </w:t>
      </w:r>
      <w:r w:rsidRPr="003354F7">
        <w:rPr>
          <w:lang w:val="en-GB"/>
        </w:rPr>
        <w:t>&lt;!-- No Friction nut to washer, since washer is attached! --&gt;</w:t>
      </w:r>
    </w:p>
    <w:p w14:paraId="15356D03" w14:textId="77777777" w:rsidR="00FC68DB" w:rsidRPr="003354F7" w:rsidRDefault="00FC68DB" w:rsidP="009526AD">
      <w:pPr>
        <w:pStyle w:val="XMLCode"/>
        <w:keepNext/>
        <w:keepLines/>
        <w:ind w:firstLine="0"/>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A510DD">
        <w:rPr>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clipped_to=</w:t>
      </w:r>
      <w:r w:rsidRPr="003354F7">
        <w:rPr>
          <w:b/>
          <w:bCs/>
          <w:lang w:val="en-GB"/>
        </w:rPr>
        <w:t>"6"</w:t>
      </w:r>
      <w:r w:rsidRPr="003354F7">
        <w:rPr>
          <w:lang w:val="en-GB"/>
        </w:rPr>
        <w:t xml:space="preserve"> </w:t>
      </w:r>
      <w:r w:rsidRPr="003354F7">
        <w:rPr>
          <w:b/>
          <w:bCs/>
          <w:lang w:val="en-GB"/>
        </w:rPr>
        <w:br/>
      </w:r>
      <w:r w:rsidRPr="003354F7">
        <w:rPr>
          <w:lang w:val="en-GB"/>
        </w:rPr>
        <w:t xml:space="preserve">                     strength_property_class=</w:t>
      </w:r>
      <w:r w:rsidRPr="003354F7">
        <w:rPr>
          <w:b/>
          <w:bCs/>
          <w:lang w:val="en-GB"/>
        </w:rPr>
        <w:t>"8.8"</w:t>
      </w:r>
      <w:r w:rsidRPr="003354F7">
        <w:rPr>
          <w:b/>
          <w:bCs/>
          <w:lang w:val="en-GB"/>
        </w:rPr>
        <w:br/>
      </w:r>
      <w:r w:rsidRPr="003354F7">
        <w:rPr>
          <w:lang w:val="en-GB"/>
        </w:rPr>
        <w:t xml:space="preserve">                     part_code=</w:t>
      </w:r>
      <w:r w:rsidRPr="003354F7">
        <w:rPr>
          <w:b/>
          <w:bCs/>
          <w:lang w:val="en-GB"/>
        </w:rPr>
        <w:t>"N10 8.8"</w:t>
      </w:r>
      <w:r w:rsidRPr="003354F7">
        <w:rPr>
          <w:lang w:val="en-GB"/>
        </w:rPr>
        <w:t>&gt;</w:t>
      </w:r>
    </w:p>
    <w:p w14:paraId="3DA3BD22"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 Washer attached to nut with its friction to last part --&gt;</w:t>
      </w:r>
    </w:p>
    <w:p w14:paraId="4D9B838D"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&lt;washer outer_diameter=</w:t>
      </w:r>
      <w:r w:rsidRPr="003354F7">
        <w:rPr>
          <w:b/>
          <w:bCs/>
          <w:lang w:val="en-GB"/>
        </w:rPr>
        <w:t>"25"</w:t>
      </w:r>
      <w:r w:rsidRPr="003354F7">
        <w:rPr>
          <w:lang w:val="en-GB"/>
        </w:rPr>
        <w:t xml:space="preserve"> attached=</w:t>
      </w:r>
      <w:r w:rsidRPr="003354F7">
        <w:rPr>
          <w:b/>
          <w:bCs/>
          <w:lang w:val="en-GB"/>
        </w:rPr>
        <w:t>"true"</w:t>
      </w:r>
      <w:r w:rsidRPr="003354F7">
        <w:rPr>
          <w:lang w:val="en-GB"/>
        </w:rPr>
        <w:t xml:space="preserve"> static_friction=</w:t>
      </w:r>
      <w:r w:rsidRPr="003354F7">
        <w:rPr>
          <w:b/>
          <w:bCs/>
          <w:lang w:val="en-GB"/>
        </w:rPr>
        <w:t>".8"/</w:t>
      </w:r>
      <w:r w:rsidRPr="003354F7">
        <w:rPr>
          <w:lang w:val="en-GB"/>
        </w:rPr>
        <w:t>&gt;</w:t>
      </w:r>
    </w:p>
    <w:p w14:paraId="6212913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&lt;/nut&gt;</w:t>
      </w:r>
    </w:p>
    <w:p w14:paraId="7D5AA2E7"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&lt;/bolt&gt;</w:t>
      </w:r>
    </w:p>
    <w:p w14:paraId="19287EA4" w14:textId="77777777" w:rsidR="00FC68DB" w:rsidRPr="003354F7" w:rsidRDefault="00FC68DB" w:rsidP="009526AD">
      <w:pPr>
        <w:pStyle w:val="XMLCode"/>
        <w:ind w:firstLine="0"/>
        <w:rPr>
          <w:lang w:val="en-GB"/>
        </w:rPr>
      </w:pPr>
      <w:r w:rsidRPr="00A510DD">
        <w:rPr>
          <w:bCs/>
          <w:lang w:val="en-GB"/>
        </w:rPr>
        <w:t xml:space="preserve">            </w:t>
      </w:r>
      <w:r w:rsidRPr="003354F7">
        <w:rPr>
          <w:lang w:val="en-GB"/>
        </w:rPr>
        <w:t>&lt;/threaded_connection&gt;</w:t>
      </w:r>
    </w:p>
    <w:p w14:paraId="418F23D5" w14:textId="77777777" w:rsidR="00FC68DB" w:rsidRPr="003354F7" w:rsidRDefault="00FC68DB" w:rsidP="009526AD">
      <w:pPr>
        <w:pStyle w:val="XMLCode"/>
        <w:ind w:firstLine="0"/>
        <w:rPr>
          <w:lang w:val="en-GB"/>
        </w:rPr>
      </w:pPr>
    </w:p>
    <w:p w14:paraId="2B5E7C72" w14:textId="77777777" w:rsidR="00FC68DB" w:rsidRPr="003354F7" w:rsidRDefault="00FC68DB" w:rsidP="009526AD">
      <w:pPr>
        <w:pStyle w:val="XMLCode"/>
        <w:ind w:firstLine="0"/>
        <w:rPr>
          <w:lang w:val="en-GB"/>
        </w:rPr>
      </w:pPr>
      <w:r w:rsidRPr="003354F7">
        <w:rPr>
          <w:lang w:val="en-GB"/>
        </w:rPr>
        <w:t xml:space="preserve">            &lt;contact_list&gt;      &lt;!-- friction between adjacent flange partners --&gt;</w:t>
      </w:r>
    </w:p>
    <w:p w14:paraId="62D8E1A0" w14:textId="77777777" w:rsidR="00FC68DB" w:rsidRPr="003354F7" w:rsidRDefault="00FC68DB" w:rsidP="009526AD">
      <w:pPr>
        <w:pStyle w:val="XMLCode"/>
        <w:ind w:firstLine="0"/>
        <w:rPr>
          <w:lang w:val="en-GB"/>
        </w:rPr>
      </w:pPr>
      <w:r w:rsidRPr="003354F7">
        <w:rPr>
          <w:lang w:val="en-GB"/>
        </w:rPr>
        <w:t xml:space="preserve">                &lt;contact&gt;</w:t>
      </w:r>
    </w:p>
    <w:p w14:paraId="3554AA84" w14:textId="77777777" w:rsidR="00FC68DB" w:rsidRPr="003354F7" w:rsidRDefault="00FC68DB" w:rsidP="009526AD">
      <w:pPr>
        <w:pStyle w:val="XMLCode"/>
        <w:ind w:firstLine="0"/>
        <w:rPr>
          <w:lang w:val="en-GB"/>
        </w:rPr>
      </w:pPr>
      <w:r w:rsidRPr="003354F7">
        <w:rPr>
          <w:lang w:val="en-GB"/>
        </w:rPr>
        <w:t xml:space="preserve">                    &lt;partner part_index="1"/&gt;</w:t>
      </w:r>
    </w:p>
    <w:p w14:paraId="0C1E594E" w14:textId="77777777" w:rsidR="00FC68DB" w:rsidRPr="003354F7" w:rsidRDefault="00FC68DB" w:rsidP="009526AD">
      <w:pPr>
        <w:pStyle w:val="XMLCode"/>
        <w:ind w:firstLine="0"/>
        <w:rPr>
          <w:lang w:val="en-GB"/>
        </w:rPr>
      </w:pPr>
      <w:r w:rsidRPr="003354F7">
        <w:rPr>
          <w:lang w:val="en-GB"/>
        </w:rPr>
        <w:t xml:space="preserve">                    &lt;partner part_index="2"/&gt;</w:t>
      </w:r>
    </w:p>
    <w:p w14:paraId="0354C687"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6650DD91" w14:textId="77777777" w:rsidR="00FC68DB" w:rsidRPr="003354F7" w:rsidRDefault="00FC68DB" w:rsidP="009526AD">
      <w:pPr>
        <w:pStyle w:val="XMLCode"/>
        <w:ind w:firstLine="0"/>
        <w:rPr>
          <w:lang w:val="en-GB"/>
        </w:rPr>
      </w:pPr>
      <w:r w:rsidRPr="003354F7">
        <w:rPr>
          <w:lang w:val="en-GB"/>
        </w:rPr>
        <w:t xml:space="preserve">                &lt;/contact&gt;</w:t>
      </w:r>
    </w:p>
    <w:p w14:paraId="4750EA2E" w14:textId="77777777" w:rsidR="00FC68DB" w:rsidRPr="003354F7" w:rsidRDefault="00FC68DB" w:rsidP="009526AD">
      <w:pPr>
        <w:pStyle w:val="XMLCode"/>
        <w:ind w:firstLine="0"/>
        <w:rPr>
          <w:lang w:val="en-GB"/>
        </w:rPr>
      </w:pPr>
      <w:r w:rsidRPr="003354F7">
        <w:rPr>
          <w:lang w:val="en-GB"/>
        </w:rPr>
        <w:t xml:space="preserve">                &lt;contact&gt;</w:t>
      </w:r>
    </w:p>
    <w:p w14:paraId="0634C3C7" w14:textId="77777777" w:rsidR="00FC68DB" w:rsidRPr="003354F7" w:rsidRDefault="00FC68DB" w:rsidP="009526AD">
      <w:pPr>
        <w:pStyle w:val="XMLCode"/>
        <w:ind w:firstLine="0"/>
        <w:rPr>
          <w:lang w:val="en-GB"/>
        </w:rPr>
      </w:pPr>
      <w:r w:rsidRPr="003354F7">
        <w:rPr>
          <w:lang w:val="en-GB"/>
        </w:rPr>
        <w:t xml:space="preserve">                    &lt;partner part_index="2"/&gt;</w:t>
      </w:r>
    </w:p>
    <w:p w14:paraId="31474D56" w14:textId="77777777" w:rsidR="00FC68DB" w:rsidRPr="003354F7" w:rsidRDefault="00FC68DB" w:rsidP="009526AD">
      <w:pPr>
        <w:pStyle w:val="XMLCode"/>
        <w:ind w:firstLine="0"/>
        <w:rPr>
          <w:lang w:val="en-GB"/>
        </w:rPr>
      </w:pPr>
      <w:r w:rsidRPr="003354F7">
        <w:rPr>
          <w:lang w:val="en-GB"/>
        </w:rPr>
        <w:t xml:space="preserve">                    &lt;partner part_index="5"/&gt;</w:t>
      </w:r>
    </w:p>
    <w:p w14:paraId="176E9DE2" w14:textId="77777777" w:rsidR="00FC68DB" w:rsidRPr="003354F7" w:rsidRDefault="00FC68DB" w:rsidP="009526AD">
      <w:pPr>
        <w:pStyle w:val="XMLCode"/>
        <w:ind w:firstLine="0"/>
        <w:rPr>
          <w:lang w:val="en-GB"/>
        </w:rPr>
      </w:pPr>
      <w:r w:rsidRPr="003354F7">
        <w:rPr>
          <w:lang w:val="en-GB"/>
        </w:rPr>
        <w:t xml:space="preserve">                    &lt;coefficients static_friction="0.8"/&gt;</w:t>
      </w:r>
    </w:p>
    <w:p w14:paraId="09AB9F14" w14:textId="77777777" w:rsidR="00FC68DB" w:rsidRPr="003354F7" w:rsidRDefault="00FC68DB" w:rsidP="009526AD">
      <w:pPr>
        <w:pStyle w:val="XMLCode"/>
        <w:ind w:firstLine="0"/>
        <w:rPr>
          <w:lang w:val="en-GB"/>
        </w:rPr>
      </w:pPr>
      <w:r w:rsidRPr="003354F7">
        <w:rPr>
          <w:lang w:val="en-GB"/>
        </w:rPr>
        <w:t xml:space="preserve">                &lt;/contact&gt;</w:t>
      </w:r>
    </w:p>
    <w:p w14:paraId="180269AE" w14:textId="77777777" w:rsidR="00FC68DB" w:rsidRPr="003354F7" w:rsidRDefault="00FC68DB" w:rsidP="009526AD">
      <w:pPr>
        <w:pStyle w:val="XMLCode"/>
        <w:ind w:firstLine="0"/>
        <w:rPr>
          <w:lang w:val="en-GB"/>
        </w:rPr>
      </w:pPr>
      <w:r w:rsidRPr="003354F7">
        <w:rPr>
          <w:lang w:val="en-GB"/>
        </w:rPr>
        <w:t xml:space="preserve">                &lt;contact&gt;</w:t>
      </w:r>
    </w:p>
    <w:p w14:paraId="2F9D0085" w14:textId="77777777" w:rsidR="00FC68DB" w:rsidRPr="003354F7" w:rsidRDefault="00FC68DB" w:rsidP="009526AD">
      <w:pPr>
        <w:pStyle w:val="XMLCode"/>
        <w:ind w:firstLine="0"/>
        <w:rPr>
          <w:lang w:val="en-GB"/>
        </w:rPr>
      </w:pPr>
      <w:r w:rsidRPr="003354F7">
        <w:rPr>
          <w:lang w:val="en-GB"/>
        </w:rPr>
        <w:t xml:space="preserve">                    &lt;partner part_index="5"/&gt;</w:t>
      </w:r>
    </w:p>
    <w:p w14:paraId="3529ACA8" w14:textId="77777777" w:rsidR="00FC68DB" w:rsidRPr="003354F7" w:rsidRDefault="00FC68DB" w:rsidP="009526AD">
      <w:pPr>
        <w:pStyle w:val="XMLCode"/>
        <w:ind w:firstLine="0"/>
        <w:rPr>
          <w:lang w:val="en-GB"/>
        </w:rPr>
      </w:pPr>
      <w:r w:rsidRPr="003354F7">
        <w:rPr>
          <w:lang w:val="en-GB"/>
        </w:rPr>
        <w:t xml:space="preserve">                    &lt;partner part_index="6"/&gt;</w:t>
      </w:r>
    </w:p>
    <w:p w14:paraId="1AD187AB" w14:textId="77777777" w:rsidR="00FC68DB" w:rsidRPr="003354F7" w:rsidRDefault="00FC68DB" w:rsidP="009526AD">
      <w:pPr>
        <w:pStyle w:val="XMLCode"/>
        <w:ind w:firstLine="0"/>
        <w:rPr>
          <w:lang w:val="en-GB"/>
        </w:rPr>
      </w:pPr>
      <w:r w:rsidRPr="003354F7">
        <w:rPr>
          <w:lang w:val="en-GB"/>
        </w:rPr>
        <w:lastRenderedPageBreak/>
        <w:t xml:space="preserve">                    &lt;coefficients static_friction="0.8"/&gt;</w:t>
      </w:r>
    </w:p>
    <w:p w14:paraId="734E6E67" w14:textId="77777777" w:rsidR="00FC68DB" w:rsidRPr="003354F7" w:rsidRDefault="00FC68DB" w:rsidP="009526AD">
      <w:pPr>
        <w:pStyle w:val="XMLCode"/>
        <w:ind w:firstLine="0"/>
        <w:rPr>
          <w:lang w:val="en-GB"/>
        </w:rPr>
      </w:pPr>
      <w:r w:rsidRPr="003354F7">
        <w:rPr>
          <w:lang w:val="en-GB"/>
        </w:rPr>
        <w:t xml:space="preserve">                &lt;/contact&gt;</w:t>
      </w:r>
    </w:p>
    <w:p w14:paraId="22EE69F8" w14:textId="77777777" w:rsidR="00FC68DB" w:rsidRPr="003354F7" w:rsidRDefault="00FC68DB" w:rsidP="009526AD">
      <w:pPr>
        <w:pStyle w:val="XMLCode"/>
        <w:ind w:firstLine="0"/>
        <w:rPr>
          <w:lang w:val="en-GB"/>
        </w:rPr>
      </w:pPr>
      <w:r w:rsidRPr="003354F7">
        <w:rPr>
          <w:lang w:val="en-GB"/>
        </w:rPr>
        <w:t xml:space="preserve">            &lt;/contact_list&gt;</w:t>
      </w:r>
    </w:p>
    <w:p w14:paraId="2F640F02" w14:textId="77777777" w:rsidR="00FC68DB" w:rsidRPr="00A510DD" w:rsidRDefault="00FC68DB" w:rsidP="009526AD">
      <w:pPr>
        <w:pStyle w:val="XMLCode"/>
        <w:ind w:firstLine="0"/>
        <w:rPr>
          <w:bCs/>
          <w:lang w:val="en-GB"/>
        </w:rPr>
      </w:pPr>
    </w:p>
    <w:p w14:paraId="2CA0973F"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&lt;/connection_0d&gt;</w:t>
      </w:r>
    </w:p>
    <w:p w14:paraId="27D7055C"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&lt;/connection_list&gt;</w:t>
      </w:r>
    </w:p>
    <w:p w14:paraId="7EF55A1B" w14:textId="77777777" w:rsidR="00FC68DB" w:rsidRPr="00A510DD" w:rsidRDefault="00FC68DB" w:rsidP="009526AD">
      <w:pPr>
        <w:pStyle w:val="XMLCode"/>
        <w:ind w:firstLine="0"/>
        <w:rPr>
          <w:bCs/>
          <w:lang w:val="en-GB"/>
        </w:rPr>
      </w:pPr>
      <w:r w:rsidRPr="00A510DD">
        <w:rPr>
          <w:bCs/>
          <w:lang w:val="en-GB"/>
        </w:rPr>
        <w:t xml:space="preserve">   </w:t>
      </w:r>
      <w:r w:rsidRPr="003354F7">
        <w:rPr>
          <w:lang w:val="en-GB"/>
        </w:rPr>
        <w:t>&lt;/connection_group&gt;</w:t>
      </w:r>
    </w:p>
    <w:p w14:paraId="78DE796D" w14:textId="5DA63A94" w:rsidR="00BD3FB0" w:rsidRPr="003354F7" w:rsidRDefault="00FC68DB" w:rsidP="009526AD">
      <w:pPr>
        <w:pStyle w:val="XMLCode"/>
        <w:ind w:firstLine="0"/>
      </w:pPr>
      <w:r w:rsidRPr="003354F7">
        <w:rPr>
          <w:lang w:val="en-GB"/>
        </w:rPr>
        <w:t>&lt;/xmcf&gt;</w:t>
      </w:r>
      <w:bookmarkStart w:id="1215" w:name="_Toc428456272"/>
      <w:bookmarkStart w:id="1216" w:name="_Toc428537235"/>
      <w:bookmarkStart w:id="1217" w:name="_Toc428969554"/>
      <w:bookmarkStart w:id="1218" w:name="_Toc429052945"/>
      <w:bookmarkStart w:id="1219" w:name="_Toc3556989"/>
      <w:bookmarkStart w:id="1220" w:name="_Toc34747239"/>
      <w:bookmarkStart w:id="1221" w:name="_Toc77102055"/>
      <w:bookmarkEnd w:id="1215"/>
      <w:bookmarkEnd w:id="1216"/>
      <w:bookmarkEnd w:id="1217"/>
      <w:bookmarkEnd w:id="1218"/>
    </w:p>
    <w:p w14:paraId="0BFF6204" w14:textId="5FCA8F0B" w:rsidR="00FC68DB" w:rsidRPr="009B6E79" w:rsidRDefault="00FC68DB" w:rsidP="009B6E79">
      <w:pPr>
        <w:pStyle w:val="berschrift4"/>
      </w:pPr>
      <w:r w:rsidRPr="009B6E79">
        <w:t>Possible Bolt and Screw Assemblies</w:t>
      </w:r>
      <w:bookmarkEnd w:id="1219"/>
      <w:bookmarkEnd w:id="1220"/>
      <w:bookmarkEnd w:id="1221"/>
      <w:r w:rsidRPr="009B6E79">
        <w:t xml:space="preserve"> </w:t>
      </w:r>
    </w:p>
    <w:p w14:paraId="5F5FFC82" w14:textId="69F57BF8" w:rsidR="00FC68DB" w:rsidRPr="00F37191" w:rsidRDefault="00CA3582" w:rsidP="00100517">
      <w:pPr>
        <w:keepNext/>
      </w:pPr>
      <w:r>
        <w:t>T</w:t>
      </w:r>
      <w:r w:rsidR="00FC68DB" w:rsidRPr="00F37191">
        <w:t xml:space="preserve">here are </w:t>
      </w:r>
      <w:r w:rsidR="006E5043">
        <w:t xml:space="preserve">the </w:t>
      </w:r>
      <w:r w:rsidR="00FC68DB" w:rsidRPr="00F37191">
        <w:t xml:space="preserve">following cases of assembly: </w:t>
      </w:r>
    </w:p>
    <w:p w14:paraId="550DF5F5" w14:textId="5BA444C7" w:rsidR="007B364C" w:rsidRPr="00F37191" w:rsidRDefault="00D860C8" w:rsidP="007B364C">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6032" behindDoc="0" locked="0" layoutInCell="1" allowOverlap="1" wp14:anchorId="1E01194E" wp14:editId="20F106D6">
                <wp:simplePos x="0" y="0"/>
                <wp:positionH relativeFrom="margin">
                  <wp:posOffset>2463165</wp:posOffset>
                </wp:positionH>
                <wp:positionV relativeFrom="paragraph">
                  <wp:posOffset>379095</wp:posOffset>
                </wp:positionV>
                <wp:extent cx="1231900" cy="952500"/>
                <wp:effectExtent l="10795" t="11430" r="14605" b="7620"/>
                <wp:wrapTopAndBottom/>
                <wp:docPr id="221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952500"/>
                          <a:chOff x="0" y="0"/>
                          <a:chExt cx="40993" cy="31716"/>
                        </a:xfrm>
                      </wpg:grpSpPr>
                      <wps:wsp>
                        <wps:cNvPr id="2212" name="Oval 38"/>
                        <wps:cNvSpPr>
                          <a:spLocks noChangeArrowheads="1"/>
                        </wps:cNvSpPr>
                        <wps:spPr bwMode="auto">
                          <a:xfrm>
                            <a:off x="10012" y="2221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13" name="Group 46"/>
                        <wpg:cNvGrpSpPr>
                          <a:grpSpLocks/>
                        </wpg:cNvGrpSpPr>
                        <wpg:grpSpPr bwMode="auto">
                          <a:xfrm>
                            <a:off x="24200" y="22351"/>
                            <a:ext cx="9179" cy="6612"/>
                            <a:chOff x="24200" y="22351"/>
                            <a:chExt cx="9179" cy="6612"/>
                          </a:xfrm>
                        </wpg:grpSpPr>
                        <wps:wsp>
                          <wps:cNvPr id="2214" name="Oval 39"/>
                          <wps:cNvSpPr>
                            <a:spLocks noChangeArrowheads="1"/>
                          </wps:cNvSpPr>
                          <wps:spPr bwMode="auto">
                            <a:xfrm>
                              <a:off x="28058" y="22351"/>
                              <a:ext cx="2679" cy="2429"/>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5" name="Freeform: Shape 45"/>
                          <wps:cNvSpPr>
                            <a:spLocks/>
                          </wps:cNvSpPr>
                          <wps:spPr bwMode="auto">
                            <a:xfrm>
                              <a:off x="24200" y="23846"/>
                              <a:ext cx="9179" cy="5117"/>
                            </a:xfrm>
                            <a:custGeom>
                              <a:avLst/>
                              <a:gdLst>
                                <a:gd name="T0" fmla="*/ 67592 w 917926"/>
                                <a:gd name="T1" fmla="*/ 0 h 511710"/>
                                <a:gd name="T2" fmla="*/ 917926 w 917926"/>
                                <a:gd name="T3" fmla="*/ 0 h 511710"/>
                                <a:gd name="T4" fmla="*/ 917926 w 917926"/>
                                <a:gd name="T5" fmla="*/ 90962 h 511710"/>
                                <a:gd name="T6" fmla="*/ 676742 w 917926"/>
                                <a:gd name="T7" fmla="*/ 90962 h 511710"/>
                                <a:gd name="T8" fmla="*/ 676742 w 917926"/>
                                <a:gd name="T9" fmla="*/ 511710 h 511710"/>
                                <a:gd name="T10" fmla="*/ 84444 w 917926"/>
                                <a:gd name="T11" fmla="*/ 511710 h 511710"/>
                                <a:gd name="T12" fmla="*/ 84444 w 917926"/>
                                <a:gd name="T13" fmla="*/ 510340 h 511710"/>
                                <a:gd name="T14" fmla="*/ 76471 w 917926"/>
                                <a:gd name="T15" fmla="*/ 511710 h 511710"/>
                                <a:gd name="T16" fmla="*/ 0 w 917926"/>
                                <a:gd name="T17" fmla="*/ 449271 h 511710"/>
                                <a:gd name="T18" fmla="*/ 71691 w 917926"/>
                                <a:gd name="T19" fmla="*/ 360816 h 511710"/>
                                <a:gd name="T20" fmla="*/ 4779 w 917926"/>
                                <a:gd name="T21" fmla="*/ 313987 h 511710"/>
                                <a:gd name="T22" fmla="*/ 76471 w 917926"/>
                                <a:gd name="T23" fmla="*/ 225532 h 511710"/>
                                <a:gd name="T24" fmla="*/ 4779 w 917926"/>
                                <a:gd name="T25" fmla="*/ 163092 h 511710"/>
                                <a:gd name="T26" fmla="*/ 67592 w 917926"/>
                                <a:gd name="T27" fmla="*/ 85592 h 51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17926" h="511710">
                                  <a:moveTo>
                                    <a:pt x="67592" y="0"/>
                                  </a:moveTo>
                                  <a:lnTo>
                                    <a:pt x="917926" y="0"/>
                                  </a:lnTo>
                                  <a:lnTo>
                                    <a:pt x="917926" y="90962"/>
                                  </a:lnTo>
                                  <a:lnTo>
                                    <a:pt x="676742" y="90962"/>
                                  </a:lnTo>
                                  <a:lnTo>
                                    <a:pt x="676742" y="511710"/>
                                  </a:lnTo>
                                  <a:lnTo>
                                    <a:pt x="84444" y="511710"/>
                                  </a:lnTo>
                                  <a:lnTo>
                                    <a:pt x="84444" y="510340"/>
                                  </a:lnTo>
                                  <a:lnTo>
                                    <a:pt x="76471" y="511710"/>
                                  </a:lnTo>
                                  <a:lnTo>
                                    <a:pt x="0" y="449271"/>
                                  </a:lnTo>
                                  <a:lnTo>
                                    <a:pt x="71691" y="360816"/>
                                  </a:lnTo>
                                  <a:lnTo>
                                    <a:pt x="4779" y="313987"/>
                                  </a:lnTo>
                                  <a:lnTo>
                                    <a:pt x="76471" y="225532"/>
                                  </a:lnTo>
                                  <a:lnTo>
                                    <a:pt x="4779" y="163092"/>
                                  </a:lnTo>
                                  <a:lnTo>
                                    <a:pt x="67592" y="85592"/>
                                  </a:lnTo>
                                  <a:lnTo>
                                    <a:pt x="67592"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6" name="Group 20"/>
                        <wpg:cNvGrpSpPr>
                          <a:grpSpLocks/>
                        </wpg:cNvGrpSpPr>
                        <wpg:grpSpPr bwMode="auto">
                          <a:xfrm>
                            <a:off x="0" y="6424"/>
                            <a:ext cx="40993" cy="5060"/>
                            <a:chOff x="0" y="6424"/>
                            <a:chExt cx="40993" cy="5059"/>
                          </a:xfrm>
                        </wpg:grpSpPr>
                        <wps:wsp>
                          <wps:cNvPr id="2217" name="Rectangle 21"/>
                          <wps:cNvSpPr>
                            <a:spLocks noChangeArrowheads="1"/>
                          </wps:cNvSpPr>
                          <wps:spPr bwMode="auto">
                            <a:xfrm>
                              <a:off x="0" y="642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8" name="Rectangle 22"/>
                          <wps:cNvSpPr>
                            <a:spLocks noChangeArrowheads="1"/>
                          </wps:cNvSpPr>
                          <wps:spPr bwMode="auto">
                            <a:xfrm>
                              <a:off x="24375" y="6673"/>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19" name="Group 23"/>
                        <wpg:cNvGrpSpPr>
                          <a:grpSpLocks/>
                        </wpg:cNvGrpSpPr>
                        <wpg:grpSpPr bwMode="auto">
                          <a:xfrm>
                            <a:off x="0" y="12007"/>
                            <a:ext cx="40993" cy="5060"/>
                            <a:chOff x="0" y="12007"/>
                            <a:chExt cx="40993" cy="5059"/>
                          </a:xfrm>
                        </wpg:grpSpPr>
                        <wps:wsp>
                          <wps:cNvPr id="2220" name="Rectangle 24"/>
                          <wps:cNvSpPr>
                            <a:spLocks noChangeArrowheads="1"/>
                          </wps:cNvSpPr>
                          <wps:spPr bwMode="auto">
                            <a:xfrm>
                              <a:off x="0" y="12007"/>
                              <a:ext cx="16618" cy="4811"/>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1" name="Rectangle 25"/>
                          <wps:cNvSpPr>
                            <a:spLocks noChangeArrowheads="1"/>
                          </wps:cNvSpPr>
                          <wps:spPr bwMode="auto">
                            <a:xfrm>
                              <a:off x="24375" y="12255"/>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22" name="Group 26"/>
                        <wpg:cNvGrpSpPr>
                          <a:grpSpLocks/>
                        </wpg:cNvGrpSpPr>
                        <wpg:grpSpPr bwMode="auto">
                          <a:xfrm>
                            <a:off x="0" y="17499"/>
                            <a:ext cx="40993" cy="5060"/>
                            <a:chOff x="0" y="17499"/>
                            <a:chExt cx="40993" cy="5059"/>
                          </a:xfrm>
                        </wpg:grpSpPr>
                        <wps:wsp>
                          <wps:cNvPr id="2223" name="Rectangle 27"/>
                          <wps:cNvSpPr>
                            <a:spLocks noChangeArrowheads="1"/>
                          </wps:cNvSpPr>
                          <wps:spPr bwMode="auto">
                            <a:xfrm>
                              <a:off x="0" y="1749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4" name="Rectangle 28"/>
                          <wps:cNvSpPr>
                            <a:spLocks noChangeArrowheads="1"/>
                          </wps:cNvSpPr>
                          <wps:spPr bwMode="auto">
                            <a:xfrm>
                              <a:off x="24375" y="17748"/>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25" name="Freeform: Shape 35"/>
                        <wps:cNvSpPr>
                          <a:spLocks/>
                        </wps:cNvSpPr>
                        <wps:spPr bwMode="auto">
                          <a:xfrm>
                            <a:off x="9259"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6" name="Freeform: Shape 44"/>
                        <wps:cNvSpPr>
                          <a:spLocks/>
                        </wps:cNvSpPr>
                        <wps:spPr bwMode="auto">
                          <a:xfrm>
                            <a:off x="7547" y="23787"/>
                            <a:ext cx="9416" cy="5038"/>
                          </a:xfrm>
                          <a:custGeom>
                            <a:avLst/>
                            <a:gdLst>
                              <a:gd name="T0" fmla="*/ 0 w 941643"/>
                              <a:gd name="T1" fmla="*/ 0 h 503843"/>
                              <a:gd name="T2" fmla="*/ 850334 w 941643"/>
                              <a:gd name="T3" fmla="*/ 0 h 503843"/>
                              <a:gd name="T4" fmla="*/ 850334 w 941643"/>
                              <a:gd name="T5" fmla="*/ 66581 h 503843"/>
                              <a:gd name="T6" fmla="*/ 857199 w 941643"/>
                              <a:gd name="T7" fmla="*/ 66581 h 503843"/>
                              <a:gd name="T8" fmla="*/ 857199 w 941643"/>
                              <a:gd name="T9" fmla="*/ 69664 h 503843"/>
                              <a:gd name="T10" fmla="*/ 865172 w 941643"/>
                              <a:gd name="T11" fmla="*/ 66770 h 503843"/>
                              <a:gd name="T12" fmla="*/ 936864 w 941643"/>
                              <a:gd name="T13" fmla="*/ 155225 h 503843"/>
                              <a:gd name="T14" fmla="*/ 865172 w 941643"/>
                              <a:gd name="T15" fmla="*/ 217665 h 503843"/>
                              <a:gd name="T16" fmla="*/ 936864 w 941643"/>
                              <a:gd name="T17" fmla="*/ 306120 h 503843"/>
                              <a:gd name="T18" fmla="*/ 869952 w 941643"/>
                              <a:gd name="T19" fmla="*/ 352949 h 503843"/>
                              <a:gd name="T20" fmla="*/ 941643 w 941643"/>
                              <a:gd name="T21" fmla="*/ 441404 h 503843"/>
                              <a:gd name="T22" fmla="*/ 865172 w 941643"/>
                              <a:gd name="T23" fmla="*/ 503843 h 503843"/>
                              <a:gd name="T24" fmla="*/ 857199 w 941643"/>
                              <a:gd name="T25" fmla="*/ 502473 h 503843"/>
                              <a:gd name="T26" fmla="*/ 857199 w 941643"/>
                              <a:gd name="T27" fmla="*/ 503843 h 503843"/>
                              <a:gd name="T28" fmla="*/ 264901 w 941643"/>
                              <a:gd name="T29" fmla="*/ 503843 h 503843"/>
                              <a:gd name="T30" fmla="*/ 264901 w 941643"/>
                              <a:gd name="T31" fmla="*/ 90962 h 503843"/>
                              <a:gd name="T32" fmla="*/ 0 w 941643"/>
                              <a:gd name="T33" fmla="*/ 90962 h 50384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941643" h="503843">
                                <a:moveTo>
                                  <a:pt x="0" y="0"/>
                                </a:moveTo>
                                <a:lnTo>
                                  <a:pt x="850334" y="0"/>
                                </a:lnTo>
                                <a:lnTo>
                                  <a:pt x="850334" y="66581"/>
                                </a:lnTo>
                                <a:lnTo>
                                  <a:pt x="857199" y="66581"/>
                                </a:lnTo>
                                <a:lnTo>
                                  <a:pt x="857199" y="69664"/>
                                </a:lnTo>
                                <a:lnTo>
                                  <a:pt x="865172" y="66770"/>
                                </a:lnTo>
                                <a:lnTo>
                                  <a:pt x="936864" y="155225"/>
                                </a:lnTo>
                                <a:lnTo>
                                  <a:pt x="865172" y="217665"/>
                                </a:lnTo>
                                <a:lnTo>
                                  <a:pt x="936864" y="306120"/>
                                </a:lnTo>
                                <a:lnTo>
                                  <a:pt x="869952" y="352949"/>
                                </a:lnTo>
                                <a:lnTo>
                                  <a:pt x="941643" y="441404"/>
                                </a:lnTo>
                                <a:lnTo>
                                  <a:pt x="865172" y="503843"/>
                                </a:lnTo>
                                <a:lnTo>
                                  <a:pt x="857199" y="502473"/>
                                </a:lnTo>
                                <a:lnTo>
                                  <a:pt x="857199" y="503843"/>
                                </a:lnTo>
                                <a:lnTo>
                                  <a:pt x="264901" y="503843"/>
                                </a:lnTo>
                                <a:lnTo>
                                  <a:pt x="264901" y="90962"/>
                                </a:lnTo>
                                <a:lnTo>
                                  <a:pt x="0" y="909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27" name="Oval 51"/>
                        <wps:cNvSpPr>
                          <a:spLocks noChangeArrowheads="1"/>
                        </wps:cNvSpPr>
                        <wps:spPr bwMode="auto">
                          <a:xfrm>
                            <a:off x="5220" y="21229"/>
                            <a:ext cx="11892" cy="4812"/>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8" name="Oval 52"/>
                        <wps:cNvSpPr>
                          <a:spLocks noChangeArrowheads="1"/>
                        </wps:cNvSpPr>
                        <wps:spPr bwMode="auto">
                          <a:xfrm>
                            <a:off x="23881" y="20695"/>
                            <a:ext cx="11892" cy="4811"/>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1A251D" id="Group 504" o:spid="_x0000_s1026" style="position:absolute;margin-left:193.95pt;margin-top:29.85pt;width:97pt;height:75pt;z-index:251756032;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">
                <v:oval id="Oval 38" o:spid="_x0000_s1027" style="position:absolute;left:10012;top:2221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" fillcolor="#729fcf" strokecolor="#1f4d78 [1604]" strokeweight="1pt">
                  <v:stroke joinstyle="miter"/>
                </v:oval>
                <v:group id="Group 46" o:spid="_x0000_s1028" style="position:absolute;left:24200;top:22351;width:9179;height:6612" coordorigin="24200,22351" coordsize="9179,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oval id="Oval 39" o:spid="_x0000_s1029" style="position:absolute;left:28058;top:22351;width:2679;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" fillcolor="#729fcf" strokecolor="#1f4d78 [1604]" strokeweight="1pt">
                    <v:stroke joinstyle="miter"/>
                  </v:oval>
                  <v:shape id="Freeform: Shape 45" o:spid="_x0000_s1030" style="position:absolute;left:24200;top:23846;width:9179;height:5117;visibility:visible;mso-wrap-style:square;v-text-anchor:middle" coordsize="917926,51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" path="m67592,l917926,r,90962l676742,90962r,420748l84444,511710r,-1370l76471,511710,,449271,71691,360816,4779,313987,76471,225532,4779,163092,67592,85592,67592,xe" fillcolor="#729fcf" strokecolor="#1f4d78 [1604]" strokeweight="1pt">
                    <v:stroke joinstyle="miter"/>
                    <v:path arrowok="t" o:connecttype="custom" o:connectlocs="676,0;9179,0;9179,910;6767,910;6767,5117;844,5117;844,5103;765,5117;0,4493;717,3608;48,3140;765,2255;48,1631;676,856" o:connectangles="0,0,0,0,0,0,0,0,0,0,0,0,0,0"/>
                  </v:shape>
                </v:group>
                <v:group id="Group 20" o:spid="_x0000_s1031" style="position:absolute;top:6424;width:40993;height:5060" coordorigin=",6424"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1" o:spid="_x0000_s1032" style="position:absolute;top:642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" fillcolor="#272727 [2749]" strokecolor="#1f4d78 [1604]" strokeweight="1pt">
                    <v:fill r:id="rId86" o:title="" color2="white [3212]" type="pattern"/>
                  </v:rect>
                  <v:rect id="Rectangle 22" o:spid="_x0000_s1033" style="position:absolute;left:24375;top:6673;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" fillcolor="#272727 [2749]" strokecolor="#1f4d78 [1604]" strokeweight="1pt">
                    <v:fill r:id="rId86" o:title="" color2="white [3212]" type="pattern"/>
                  </v:rect>
                </v:group>
                <v:group id="Group 23" o:spid="_x0000_s1034" style="position:absolute;top:12007;width:40993;height:5060" coordorigin=",1200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">
                  <v:rect id="Rectangle 24" o:spid="_x0000_s1035" style="position:absolute;top:1200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" fillcolor="#272727 [2749]" strokecolor="#1f4d78 [1604]" strokeweight="1pt">
                    <v:fill r:id="rId87" o:title="" color2="white [3212]" type="pattern"/>
                  </v:rect>
                  <v:rect id="Rectangle 25" o:spid="_x0000_s1036" style="position:absolute;left:24375;top:1225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" fillcolor="#272727 [2749]" strokecolor="#1f4d78 [1604]" strokeweight="1pt">
                    <v:fill r:id="rId87" o:title="" color2="white [3212]" type="pattern"/>
                  </v:rect>
                </v:group>
                <v:group id="Group 26" o:spid="_x0000_s1037" style="position:absolute;top:17499;width:40993;height:5060" coordorigin=",1749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27" o:spid="_x0000_s1038" style="position:absolute;top:1749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" fillcolor="#272727 [2749]" strokecolor="#1f4d78 [1604]" strokeweight="1pt">
                    <v:fill r:id="rId86" o:title="" color2="white [3212]" type="pattern"/>
                  </v:rect>
                  <v:rect id="Rectangle 28" o:spid="_x0000_s1039" style="position:absolute;left:24375;top:17748;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" fillcolor="#272727 [2749]" strokecolor="#1f4d78 [1604]" strokeweight="1pt">
                    <v:fill r:id="rId86" o:title="" color2="white [3212]" type="pattern"/>
                  </v:rect>
                </v:group>
                <v:shape id="Freeform: Shape 35" o:spid="_x0000_s1040" style="position:absolute;left:9259;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shape id="Freeform: Shape 44" o:spid="_x0000_s1041" style="position:absolute;left:7547;top:23787;width:9416;height:5038;visibility:visible;mso-wrap-style:square;v-text-anchor:middle" coordsize="941643,50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" path="m,l850334,r,66581l857199,66581r,3083l865172,66770r71692,88455l865172,217665r71692,88455l869952,352949r71691,88455l865172,503843r-7973,-1370l857199,503843r-592298,l264901,90962,,90962,,xe" fillcolor="#729fcf" strokecolor="#1f4d78 [1604]" strokeweight="1pt">
                  <v:stroke joinstyle="miter"/>
                  <v:path arrowok="t" o:connecttype="custom" o:connectlocs="0,0;8503,0;8503,666;8572,666;8572,697;8651,668;9368,1552;8651,2176;9368,3061;8699,3529;9416,4414;8651,5038;8572,5024;8572,5038;2649,5038;2649,910;0,910" o:connectangles="0,0,0,0,0,0,0,0,0,0,0,0,0,0,0,0,0"/>
                </v:shape>
                <v:oval id="Oval 51" o:spid="_x0000_s1042" style="position:absolute;left:5220;top:21229;width:11892;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" filled="f" strokecolor="#ff3602" strokeweight="1.5pt">
                  <v:stroke joinstyle="miter"/>
                </v:oval>
                <v:oval id="Oval 52" o:spid="_x0000_s1043" style="position:absolute;left:23881;top:20695;width:11892;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" filled="f" strokecolor="#ff3602" strokeweight="1.5pt">
                  <v:stroke joinstyle="miter"/>
                </v:oval>
                <w10:wrap type="topAndBottom" anchorx="margin"/>
              </v:group>
            </w:pict>
          </mc:Fallback>
        </mc:AlternateContent>
      </w:r>
      <w:r w:rsidR="00FC68DB" w:rsidRPr="00F37191">
        <w:t>Bolt with welded nut (to the bottom sheet)</w:t>
      </w:r>
      <w:r w:rsidR="00D503B4">
        <w:t xml:space="preserve">, see </w:t>
      </w:r>
      <w:r w:rsidR="00D503B4">
        <w:fldChar w:fldCharType="begin"/>
      </w:r>
      <w:r w:rsidR="00D503B4">
        <w:instrText xml:space="preserve"> REF _Ref157611795 \h </w:instrText>
      </w:r>
      <w:r w:rsidR="00D503B4">
        <w:fldChar w:fldCharType="separate"/>
      </w:r>
      <w:r w:rsidR="0012574E" w:rsidRPr="00F37191">
        <w:t xml:space="preserve">Figure </w:t>
      </w:r>
      <w:r w:rsidR="0012574E">
        <w:rPr>
          <w:noProof/>
        </w:rPr>
        <w:t>22</w:t>
      </w:r>
      <w:r w:rsidR="00D503B4">
        <w:fldChar w:fldCharType="end"/>
      </w:r>
      <w:r w:rsidR="00FC68DB" w:rsidRPr="00F37191">
        <w:t>:</w:t>
      </w:r>
      <w:r w:rsidR="00D503B4">
        <w:t xml:space="preserve"> </w:t>
      </w:r>
    </w:p>
    <w:p w14:paraId="537AE8A5" w14:textId="2AF51312" w:rsidR="00FC68DB" w:rsidRPr="00F37191" w:rsidRDefault="00FC68DB" w:rsidP="00314DA6">
      <w:pPr>
        <w:pStyle w:val="Beschriftung"/>
      </w:pPr>
      <w:bookmarkStart w:id="1222" w:name="_Ref157611795"/>
      <w:bookmarkStart w:id="1223" w:name="_Toc3557101"/>
      <w:bookmarkStart w:id="1224" w:name="_Toc34747352"/>
      <w:bookmarkStart w:id="1225" w:name="_Toc76030545"/>
      <w:bookmarkStart w:id="1226" w:name="_Toc94530831"/>
      <w:bookmarkStart w:id="1227" w:name="_Toc101428228"/>
      <w:bookmarkStart w:id="1228" w:name="_Toc159618865"/>
      <w:r w:rsidRPr="00F37191">
        <w:t xml:space="preserve">Figure </w:t>
      </w:r>
      <w:r w:rsidRPr="00F37191">
        <w:fldChar w:fldCharType="begin"/>
      </w:r>
      <w:r w:rsidRPr="00F37191">
        <w:instrText xml:space="preserve"> SEQ Figure \* ARABIC </w:instrText>
      </w:r>
      <w:r w:rsidRPr="00F37191">
        <w:fldChar w:fldCharType="separate"/>
      </w:r>
      <w:r w:rsidR="0012574E">
        <w:rPr>
          <w:noProof/>
        </w:rPr>
        <w:t>22</w:t>
      </w:r>
      <w:r w:rsidRPr="00F37191">
        <w:fldChar w:fldCharType="end"/>
      </w:r>
      <w:bookmarkEnd w:id="1222"/>
      <w:r w:rsidR="0019077F" w:rsidRPr="00F37191">
        <w:t xml:space="preserve"> —</w:t>
      </w:r>
      <w:r w:rsidRPr="00F37191">
        <w:t xml:space="preserve"> Bolt with welded nut</w:t>
      </w:r>
      <w:bookmarkEnd w:id="1223"/>
      <w:bookmarkEnd w:id="1224"/>
      <w:bookmarkEnd w:id="1225"/>
      <w:bookmarkEnd w:id="1226"/>
      <w:bookmarkEnd w:id="1227"/>
      <w:bookmarkEnd w:id="1228"/>
      <w:r w:rsidR="00DC03C2">
        <w:t xml:space="preserve"> </w:t>
      </w:r>
    </w:p>
    <w:p w14:paraId="2D3BF1A6" w14:textId="6117709B" w:rsidR="00FC68DB" w:rsidRPr="00F37191" w:rsidRDefault="00771813" w:rsidP="001A2A7F">
      <w:pPr>
        <w:pStyle w:val="Example"/>
        <w:keepNext/>
      </w:pPr>
      <w:r>
        <w:t>Example</w:t>
      </w:r>
      <w:r w:rsidR="00FC68DB" w:rsidRPr="00F37191">
        <w:t xml:space="preserve"> </w:t>
      </w: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18491770" w14:textId="77777777" w:rsidR="00FC68DB" w:rsidRPr="002F1E02" w:rsidRDefault="00FC68DB" w:rsidP="00B202D2">
      <w:pPr>
        <w:pStyle w:val="XMLCode"/>
        <w:keepNext/>
      </w:pPr>
      <w:r w:rsidRPr="00F37191">
        <w:rPr>
          <w:lang w:val="en-GB"/>
        </w:rPr>
        <w:t xml:space="preserve">        </w:t>
      </w:r>
      <w:r w:rsidRPr="002F1E02">
        <w:t>&lt;normal_direction x="0" y="0" z="-10"/&gt;</w:t>
      </w:r>
    </w:p>
    <w:p w14:paraId="4714CF85" w14:textId="77777777" w:rsidR="00FC68DB" w:rsidRPr="00F37191" w:rsidRDefault="00FC68DB" w:rsidP="00B202D2">
      <w:pPr>
        <w:pStyle w:val="XMLCode"/>
        <w:keepNext/>
        <w:rPr>
          <w:lang w:val="en-GB"/>
        </w:rPr>
      </w:pPr>
      <w:r w:rsidRPr="002F1E02">
        <w:t xml:space="preserve">        </w:t>
      </w:r>
      <w:r w:rsidRPr="00F37191">
        <w:rPr>
          <w:lang w:val="en-GB"/>
        </w:rPr>
        <w:t>&lt;!--No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fixed_to="3"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675E8A">
      <w:pPr>
        <w:pStyle w:val="XMLCode"/>
        <w:rPr>
          <w:lang w:val="en-GB"/>
        </w:rPr>
      </w:pPr>
      <w:r w:rsidRPr="00F37191">
        <w:rPr>
          <w:lang w:val="en-GB"/>
        </w:rPr>
        <w:t xml:space="preserve">    &lt;/threaded_connection&gt;</w:t>
      </w:r>
    </w:p>
    <w:p w14:paraId="097D162D" w14:textId="0FBDF4C7" w:rsidR="00FC68DB" w:rsidRPr="00F37191" w:rsidRDefault="00D503B4" w:rsidP="00B202D2">
      <w:pPr>
        <w:pStyle w:val="XMLCode"/>
        <w:keepNext/>
        <w:rPr>
          <w:lang w:val="en-GB"/>
        </w:rPr>
      </w:pPr>
      <w:r w:rsidRPr="00F37191">
        <w:rPr>
          <w:lang w:val="en-GB"/>
        </w:rPr>
        <w:t xml:space="preserve">    </w:t>
      </w:r>
      <w:r w:rsidR="00FC68DB" w:rsidRPr="00F37191">
        <w:rPr>
          <w:lang w:val="en-GB"/>
        </w:rPr>
        <w:t>&lt;loc&gt; 1500.3809  838.75885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1BA17B07" w:rsidR="00FC68DB" w:rsidRPr="00F37191" w:rsidRDefault="00D503B4" w:rsidP="00B202D2">
      <w:pPr>
        <w:pStyle w:val="XMLCode"/>
        <w:keepNext/>
        <w:rPr>
          <w:lang w:val="en-GB"/>
        </w:rPr>
      </w:pPr>
      <w:r w:rsidRPr="00F37191">
        <w:rPr>
          <w:lang w:val="en-GB"/>
        </w:rPr>
        <w:t xml:space="preserve">        </w:t>
      </w:r>
      <w:r w:rsidR="00FC68DB" w:rsidRPr="00F37191">
        <w:rPr>
          <w:lang w:val="en-GB"/>
        </w:rPr>
        <w:t>...</w:t>
      </w:r>
    </w:p>
    <w:p w14:paraId="5B9EEE78" w14:textId="77777777" w:rsidR="00FC68DB" w:rsidRPr="00F37191" w:rsidRDefault="00FC68DB" w:rsidP="00B202D2">
      <w:pPr>
        <w:pStyle w:val="XMLCode"/>
        <w:keepNext/>
        <w:rPr>
          <w:lang w:val="en-GB"/>
        </w:rPr>
      </w:pPr>
      <w:r w:rsidRPr="00F37191">
        <w:rPr>
          <w:lang w:val="en-GB"/>
        </w:rPr>
        <w:t xml:space="preserve">    &lt;/appdata&gt;</w:t>
      </w:r>
    </w:p>
    <w:p w14:paraId="61312A33" w14:textId="231DE128" w:rsidR="00FC68DB" w:rsidRPr="00F37191" w:rsidRDefault="00FC68DB" w:rsidP="00A510DD">
      <w:pPr>
        <w:pStyle w:val="XMLCode"/>
        <w:rPr>
          <w:lang w:val="en-GB"/>
        </w:rPr>
      </w:pPr>
      <w:r w:rsidRPr="00F37191">
        <w:rPr>
          <w:lang w:val="en-GB"/>
        </w:rPr>
        <w:t>&lt;/connection_0d&gt;</w:t>
      </w:r>
      <w:r w:rsidR="00A510DD">
        <w:rPr>
          <w:lang w:val="en-GB"/>
        </w:rPr>
        <w:t xml:space="preserve"> </w:t>
      </w:r>
    </w:p>
    <w:p w14:paraId="362CDABE" w14:textId="76A3704A"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D0681A">
        <w:rPr>
          <w:iCs/>
        </w:rPr>
        <w:t>same</w:t>
      </w:r>
      <w:r w:rsidR="00A47F66">
        <w:rPr>
          <w:iCs/>
        </w:rPr>
        <w:t xml:space="preserve"> constellation</w:t>
      </w:r>
      <w:r w:rsidRPr="00F37191">
        <w:t xml:space="preserve">, only </w:t>
      </w:r>
      <w:r w:rsidRPr="00F37191">
        <w:rPr>
          <w:rStyle w:val="CodeCharacter"/>
        </w:rPr>
        <w:t>fixed_to</w:t>
      </w:r>
      <w:r w:rsidRPr="00F37191">
        <w:t xml:space="preserve"> is replaced by </w:t>
      </w:r>
      <w:r w:rsidRPr="00F37191">
        <w:rPr>
          <w:rStyle w:val="CodeCharacter"/>
        </w:rPr>
        <w:t>clipped_to</w:t>
      </w:r>
      <w:r w:rsidRPr="00F37191">
        <w:t>.</w:t>
      </w:r>
    </w:p>
    <w:p w14:paraId="47B6155E" w14:textId="3D6F5CEF" w:rsidR="00F164D4" w:rsidRPr="00F37191" w:rsidRDefault="00D860C8" w:rsidP="00F164D4">
      <w:pPr>
        <w:pStyle w:val="Listenabsatz"/>
        <w:keepNext/>
        <w:numPr>
          <w:ilvl w:val="0"/>
          <w:numId w:val="21"/>
        </w:numPr>
        <w:tabs>
          <w:tab w:val="clear" w:pos="403"/>
        </w:tabs>
        <w:spacing w:line="240" w:lineRule="auto"/>
        <w:ind w:left="357" w:hanging="357"/>
        <w:contextualSpacing w:val="0"/>
        <w:jc w:val="left"/>
      </w:pPr>
      <w:r>
        <w:rPr>
          <w:noProof/>
        </w:rPr>
        <mc:AlternateContent>
          <mc:Choice Requires="wpg">
            <w:drawing>
              <wp:anchor distT="0" distB="0" distL="114300" distR="114300" simplePos="0" relativeHeight="251758080" behindDoc="0" locked="0" layoutInCell="1" allowOverlap="1" wp14:anchorId="6EAB12F7" wp14:editId="59A01648">
                <wp:simplePos x="0" y="0"/>
                <wp:positionH relativeFrom="margin">
                  <wp:posOffset>2303780</wp:posOffset>
                </wp:positionH>
                <wp:positionV relativeFrom="paragraph">
                  <wp:posOffset>292100</wp:posOffset>
                </wp:positionV>
                <wp:extent cx="1425575" cy="885190"/>
                <wp:effectExtent l="9525" t="9525" r="12700" b="10160"/>
                <wp:wrapTopAndBottom/>
                <wp:docPr id="2198"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885190"/>
                          <a:chOff x="0" y="0"/>
                          <a:chExt cx="40993" cy="27851"/>
                        </a:xfrm>
                      </wpg:grpSpPr>
                      <wps:wsp>
                        <wps:cNvPr id="2199" name="Freeform: Shape 21"/>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200" name="Group 31"/>
                        <wpg:cNvGrpSpPr>
                          <a:grpSpLocks/>
                        </wpg:cNvGrpSpPr>
                        <wpg:grpSpPr bwMode="auto">
                          <a:xfrm>
                            <a:off x="0" y="5727"/>
                            <a:ext cx="40993" cy="5060"/>
                            <a:chOff x="0" y="5727"/>
                            <a:chExt cx="40993" cy="5059"/>
                          </a:xfrm>
                        </wpg:grpSpPr>
                        <wps:wsp>
                          <wps:cNvPr id="2201" name="Rectangle 32"/>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2" name="Rectangle 33"/>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3" name="Group 34"/>
                        <wpg:cNvGrpSpPr>
                          <a:grpSpLocks/>
                        </wpg:cNvGrpSpPr>
                        <wpg:grpSpPr bwMode="auto">
                          <a:xfrm>
                            <a:off x="0" y="11309"/>
                            <a:ext cx="40993" cy="5060"/>
                            <a:chOff x="0" y="11309"/>
                            <a:chExt cx="40993" cy="5059"/>
                          </a:xfrm>
                        </wpg:grpSpPr>
                        <wps:wsp>
                          <wps:cNvPr id="2204" name="Rectangle 35"/>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5" name="Rectangle 36"/>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206" name="Group 37"/>
                        <wpg:cNvGrpSpPr>
                          <a:grpSpLocks/>
                        </wpg:cNvGrpSpPr>
                        <wpg:grpSpPr bwMode="auto">
                          <a:xfrm>
                            <a:off x="0" y="16802"/>
                            <a:ext cx="40993" cy="5059"/>
                            <a:chOff x="0" y="16802"/>
                            <a:chExt cx="40993" cy="5059"/>
                          </a:xfrm>
                        </wpg:grpSpPr>
                        <wps:wsp>
                          <wps:cNvPr id="2207" name="Rectangle 38"/>
                          <wps:cNvSpPr>
                            <a:spLocks noChangeArrowheads="1"/>
                          </wps:cNvSpPr>
                          <wps:spPr bwMode="auto">
                            <a:xfrm>
                              <a:off x="0" y="16802"/>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08" name="Rectangle 39"/>
                          <wps:cNvSpPr>
                            <a:spLocks noChangeArrowheads="1"/>
                          </wps:cNvSpPr>
                          <wps:spPr bwMode="auto">
                            <a:xfrm>
                              <a:off x="24375" y="17050"/>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209" name="Freeform: Shape 41"/>
                        <wps:cNvSpPr>
                          <a:spLocks/>
                        </wps:cNvSpPr>
                        <wps:spPr bwMode="auto">
                          <a:xfrm>
                            <a:off x="10196" y="22473"/>
                            <a:ext cx="6767"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210" name="Freeform: Shape 42"/>
                        <wps:cNvSpPr>
                          <a:spLocks/>
                        </wps:cNvSpPr>
                        <wps:spPr bwMode="auto">
                          <a:xfrm flipH="1">
                            <a:off x="24200" y="22670"/>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597537" id="Group 491" o:spid="_x0000_s1026" style="position:absolute;margin-left:181.4pt;margin-top:23pt;width:112.25pt;height:69.7pt;z-index:251758080;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">
                <v:shape id="Freeform: Shape 21"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31"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32"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" fillcolor="#272727 [2749]" strokecolor="#1f4d78 [1604]" strokeweight="1pt">
                    <v:fill r:id="rId86" o:title="" color2="white [3212]" type="pattern"/>
                  </v:rect>
                  <v:rect id="Rectangle 33"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" fillcolor="#272727 [2749]" strokecolor="#1f4d78 [1604]" strokeweight="1pt">
                    <v:fill r:id="rId86" o:title="" color2="white [3212]" type="pattern"/>
                  </v:rect>
                </v:group>
                <v:group id="Group 34"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35"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" fillcolor="#272727 [2749]" strokecolor="#1f4d78 [1604]" strokeweight="1pt">
                    <v:fill r:id="rId87" o:title="" color2="white [3212]" type="pattern"/>
                  </v:rect>
                  <v:rect id="Rectangle 36"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" fillcolor="#272727 [2749]" strokecolor="#1f4d78 [1604]" strokeweight="1pt">
                    <v:fill r:id="rId87" o:title="" color2="white [3212]" type="pattern"/>
                  </v:rect>
                </v:group>
                <v:group id="Group 37" o:spid="_x0000_s1034" style="position:absolute;top:16802;width:40993;height:5059" coordorigin=",16802"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">
                  <v:rect id="Rectangle 38" o:spid="_x0000_s1035" style="position:absolute;top:16802;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" fillcolor="#272727 [2749]" strokecolor="#1f4d78 [1604]" strokeweight="1pt">
                    <v:fill r:id="rId86" o:title="" color2="white [3212]" type="pattern"/>
                  </v:rect>
                  <v:rect id="Rectangle 39" o:spid="_x0000_s1036" style="position:absolute;left:24375;top:17050;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" fillcolor="#272727 [2749]" strokecolor="#1f4d78 [1604]" strokeweight="1pt">
                    <v:fill r:id="rId86" o:title="" color2="white [3212]" type="pattern"/>
                  </v:rect>
                </v:group>
                <v:shape id="Freeform: Shape 41" o:spid="_x0000_s1037" style="position:absolute;left:10196;top:22473;width:6767;height:4373;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7;6002,1511;6719,2396;6050,2864;6767,3749;6002,4373;5923,4359;5923,4373;0,4373" o:connectangles="0,0,0,0,0,0,0,0,0,0,0,0,0"/>
                </v:shape>
                <v:shape id="Freeform: Shape 42" o:spid="_x0000_s1038" style="position:absolute;left:24200;top:22670;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w10:wrap type="topAndBottom" anchorx="margin"/>
              </v:group>
            </w:pict>
          </mc:Fallback>
        </mc:AlternateContent>
      </w:r>
      <w:r w:rsidR="00FC68DB" w:rsidRPr="00F37191">
        <w:t>Bolt with free nut (not clipped, nor welded to the bottom sheet)</w:t>
      </w:r>
      <w:r w:rsidR="00A47F66">
        <w:t xml:space="preserve">, see </w:t>
      </w:r>
      <w:r w:rsidR="00A47F66">
        <w:fldChar w:fldCharType="begin"/>
      </w:r>
      <w:r w:rsidR="00A47F66">
        <w:instrText xml:space="preserve"> REF _Ref3568949 \h </w:instrText>
      </w:r>
      <w:r w:rsidR="00A47F66">
        <w:fldChar w:fldCharType="separate"/>
      </w:r>
      <w:r w:rsidR="0012574E" w:rsidRPr="00F37191">
        <w:t xml:space="preserve">Figure </w:t>
      </w:r>
      <w:r w:rsidR="0012574E">
        <w:rPr>
          <w:noProof/>
        </w:rPr>
        <w:t>23</w:t>
      </w:r>
      <w:r w:rsidR="00A47F66">
        <w:fldChar w:fldCharType="end"/>
      </w:r>
      <w:r w:rsidR="00FC68DB" w:rsidRPr="00F37191">
        <w:t xml:space="preserve">: </w:t>
      </w:r>
    </w:p>
    <w:p w14:paraId="59BEB4E2" w14:textId="16E97315" w:rsidR="00FC68DB" w:rsidRPr="00F37191" w:rsidRDefault="00FC68DB" w:rsidP="00983E80">
      <w:pPr>
        <w:pStyle w:val="Beschriftung"/>
        <w:spacing w:before="60"/>
      </w:pPr>
      <w:bookmarkStart w:id="1229" w:name="_Ref3568949"/>
      <w:bookmarkStart w:id="1230" w:name="_Toc3557102"/>
      <w:bookmarkStart w:id="1231" w:name="_Ref3568942"/>
      <w:bookmarkStart w:id="1232" w:name="_Toc34747353"/>
      <w:bookmarkStart w:id="1233" w:name="_Toc76030546"/>
      <w:bookmarkStart w:id="1234" w:name="_Toc94530832"/>
      <w:bookmarkStart w:id="1235" w:name="_Toc101428229"/>
      <w:bookmarkStart w:id="1236" w:name="_Toc159618866"/>
      <w:r w:rsidRPr="00F37191">
        <w:t xml:space="preserve">Figure </w:t>
      </w:r>
      <w:r w:rsidRPr="00F37191">
        <w:fldChar w:fldCharType="begin"/>
      </w:r>
      <w:r w:rsidRPr="00F37191">
        <w:instrText xml:space="preserve"> SEQ Figure \* ARABIC </w:instrText>
      </w:r>
      <w:r w:rsidRPr="00F37191">
        <w:fldChar w:fldCharType="separate"/>
      </w:r>
      <w:r w:rsidR="0012574E">
        <w:rPr>
          <w:noProof/>
        </w:rPr>
        <w:t>23</w:t>
      </w:r>
      <w:r w:rsidRPr="00F37191">
        <w:fldChar w:fldCharType="end"/>
      </w:r>
      <w:bookmarkEnd w:id="1229"/>
      <w:r w:rsidR="0019077F" w:rsidRPr="00F37191">
        <w:t xml:space="preserve"> —</w:t>
      </w:r>
      <w:r w:rsidRPr="00F37191">
        <w:t xml:space="preserve"> Bolt with free nut</w:t>
      </w:r>
      <w:bookmarkEnd w:id="1230"/>
      <w:bookmarkEnd w:id="1231"/>
      <w:bookmarkEnd w:id="1232"/>
      <w:bookmarkEnd w:id="1233"/>
      <w:bookmarkEnd w:id="1234"/>
      <w:bookmarkEnd w:id="1235"/>
      <w:bookmarkEnd w:id="1236"/>
      <w:r w:rsidR="00DC03C2">
        <w:t xml:space="preserve"> </w:t>
      </w:r>
    </w:p>
    <w:p w14:paraId="042E2F33" w14:textId="3BFBE6A2" w:rsidR="00FC68DB" w:rsidRPr="001F76A8" w:rsidRDefault="00FC68DB" w:rsidP="00BD52D7">
      <w:pPr>
        <w:pStyle w:val="Beschriftung"/>
        <w:rPr>
          <w:b w:val="0"/>
        </w:rPr>
      </w:pPr>
      <w:r w:rsidRPr="001F76A8">
        <w:rPr>
          <w:b w:val="0"/>
        </w:rPr>
        <w:t xml:space="preserve">(Since both, the screw and the nut are free, there is no </w:t>
      </w:r>
      <w:r w:rsidRPr="001F76A8">
        <w:rPr>
          <w:rStyle w:val="CodeCharacter"/>
          <w:b w:val="0"/>
        </w:rPr>
        <w:t>fixed_to</w:t>
      </w:r>
      <w:r w:rsidRPr="001F76A8">
        <w:rPr>
          <w:b w:val="0"/>
        </w:rPr>
        <w:t xml:space="preserve"> nor </w:t>
      </w:r>
      <w:r w:rsidRPr="001F76A8">
        <w:rPr>
          <w:rStyle w:val="CodeCharacter"/>
          <w:b w:val="0"/>
        </w:rPr>
        <w:t xml:space="preserve">clipped_to </w:t>
      </w:r>
      <w:r w:rsidRPr="001F76A8">
        <w:rPr>
          <w:b w:val="0"/>
        </w:rPr>
        <w:t>attribute</w:t>
      </w:r>
      <w:r w:rsidR="001F76A8">
        <w:rPr>
          <w:b w:val="0"/>
        </w:rPr>
        <w:t>.</w:t>
      </w:r>
      <w:r w:rsidRPr="001F76A8">
        <w:rPr>
          <w:b w:val="0"/>
        </w:rPr>
        <w:t>)</w:t>
      </w:r>
      <w:r w:rsidR="001F76A8">
        <w:rPr>
          <w:b w:val="0"/>
        </w:rPr>
        <w:t xml:space="preserve"> </w:t>
      </w:r>
    </w:p>
    <w:bookmarkStart w:id="1237" w:name="_Ref157612317"/>
    <w:p w14:paraId="6B28B7FF" w14:textId="176CE28F" w:rsidR="00FC68DB" w:rsidRPr="00F37191" w:rsidRDefault="00D860C8" w:rsidP="00983E80">
      <w:pPr>
        <w:pStyle w:val="Listenabsatz"/>
        <w:keepNext/>
        <w:numPr>
          <w:ilvl w:val="0"/>
          <w:numId w:val="21"/>
        </w:numPr>
        <w:tabs>
          <w:tab w:val="clear" w:pos="403"/>
        </w:tabs>
        <w:spacing w:line="240" w:lineRule="auto"/>
        <w:ind w:left="357" w:hanging="357"/>
        <w:contextualSpacing w:val="0"/>
        <w:jc w:val="left"/>
      </w:pPr>
      <w:r>
        <w:rPr>
          <w:noProof/>
        </w:rPr>
        <w:lastRenderedPageBreak/>
        <mc:AlternateContent>
          <mc:Choice Requires="wpg">
            <w:drawing>
              <wp:anchor distT="0" distB="0" distL="114300" distR="114300" simplePos="0" relativeHeight="251760128" behindDoc="0" locked="0" layoutInCell="1" allowOverlap="1" wp14:anchorId="2D15EF2B" wp14:editId="6D83C07D">
                <wp:simplePos x="0" y="0"/>
                <wp:positionH relativeFrom="margin">
                  <wp:align>center</wp:align>
                </wp:positionH>
                <wp:positionV relativeFrom="paragraph">
                  <wp:posOffset>313055</wp:posOffset>
                </wp:positionV>
                <wp:extent cx="1316990" cy="894715"/>
                <wp:effectExtent l="8255" t="12700" r="8255" b="6985"/>
                <wp:wrapTopAndBottom/>
                <wp:docPr id="21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894715"/>
                          <a:chOff x="0" y="0"/>
                          <a:chExt cx="40993" cy="27851"/>
                        </a:xfrm>
                      </wpg:grpSpPr>
                      <wps:wsp>
                        <wps:cNvPr id="2189" name="Freeform: Shape 43"/>
                        <wps:cNvSpPr>
                          <a:spLocks/>
                        </wps:cNvSpPr>
                        <wps:spPr bwMode="auto">
                          <a:xfrm>
                            <a:off x="12009" y="0"/>
                            <a:ext cx="16233" cy="27851"/>
                          </a:xfrm>
                          <a:custGeom>
                            <a:avLst/>
                            <a:gdLst>
                              <a:gd name="T0" fmla="*/ 0 w 1623317"/>
                              <a:gd name="T1" fmla="*/ 0 h 3554858"/>
                              <a:gd name="T2" fmla="*/ 1623317 w 1623317"/>
                              <a:gd name="T3" fmla="*/ 0 h 3554858"/>
                              <a:gd name="T4" fmla="*/ 1623317 w 1623317"/>
                              <a:gd name="T5" fmla="*/ 511151 h 3554858"/>
                              <a:gd name="T6" fmla="*/ 1130158 w 1623317"/>
                              <a:gd name="T7" fmla="*/ 511151 h 3554858"/>
                              <a:gd name="T8" fmla="*/ 1130158 w 1623317"/>
                              <a:gd name="T9" fmla="*/ 2785170 h 3554858"/>
                              <a:gd name="T10" fmla="*/ 565079 w 1623317"/>
                              <a:gd name="T11" fmla="*/ 2785170 h 3554858"/>
                              <a:gd name="T12" fmla="*/ 565079 w 1623317"/>
                              <a:gd name="T13" fmla="*/ 511151 h 3554858"/>
                              <a:gd name="T14" fmla="*/ 0 w 1623317"/>
                              <a:gd name="T15" fmla="*/ 511151 h 35548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23317" h="3554858">
                                <a:moveTo>
                                  <a:pt x="0" y="0"/>
                                </a:moveTo>
                                <a:lnTo>
                                  <a:pt x="1623317" y="0"/>
                                </a:lnTo>
                                <a:lnTo>
                                  <a:pt x="1623317" y="652409"/>
                                </a:lnTo>
                                <a:lnTo>
                                  <a:pt x="1130158" y="652409"/>
                                </a:lnTo>
                                <a:lnTo>
                                  <a:pt x="1130158" y="3554858"/>
                                </a:lnTo>
                                <a:lnTo>
                                  <a:pt x="565079" y="3554858"/>
                                </a:lnTo>
                                <a:lnTo>
                                  <a:pt x="565079" y="652409"/>
                                </a:lnTo>
                                <a:lnTo>
                                  <a:pt x="0" y="652409"/>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90" name="Group 44"/>
                        <wpg:cNvGrpSpPr>
                          <a:grpSpLocks/>
                        </wpg:cNvGrpSpPr>
                        <wpg:grpSpPr bwMode="auto">
                          <a:xfrm>
                            <a:off x="0" y="5727"/>
                            <a:ext cx="40993" cy="5060"/>
                            <a:chOff x="0" y="5727"/>
                            <a:chExt cx="40993" cy="5059"/>
                          </a:xfrm>
                        </wpg:grpSpPr>
                        <wps:wsp>
                          <wps:cNvPr id="2191" name="Rectangle 45"/>
                          <wps:cNvSpPr>
                            <a:spLocks noChangeArrowheads="1"/>
                          </wps:cNvSpPr>
                          <wps:spPr bwMode="auto">
                            <a:xfrm>
                              <a:off x="0" y="5727"/>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2" name="Rectangle 46"/>
                          <wps:cNvSpPr>
                            <a:spLocks noChangeArrowheads="1"/>
                          </wps:cNvSpPr>
                          <wps:spPr bwMode="auto">
                            <a:xfrm>
                              <a:off x="24375" y="5975"/>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93" name="Group 47"/>
                        <wpg:cNvGrpSpPr>
                          <a:grpSpLocks/>
                        </wpg:cNvGrpSpPr>
                        <wpg:grpSpPr bwMode="auto">
                          <a:xfrm>
                            <a:off x="0" y="11309"/>
                            <a:ext cx="40993" cy="5060"/>
                            <a:chOff x="0" y="11309"/>
                            <a:chExt cx="40993" cy="5059"/>
                          </a:xfrm>
                        </wpg:grpSpPr>
                        <wps:wsp>
                          <wps:cNvPr id="2194" name="Rectangle 48"/>
                          <wps:cNvSpPr>
                            <a:spLocks noChangeArrowheads="1"/>
                          </wps:cNvSpPr>
                          <wps:spPr bwMode="auto">
                            <a:xfrm>
                              <a:off x="0" y="11309"/>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5" name="Rectangle 49"/>
                          <wps:cNvSpPr>
                            <a:spLocks noChangeArrowheads="1"/>
                          </wps:cNvSpPr>
                          <wps:spPr bwMode="auto">
                            <a:xfrm>
                              <a:off x="24375" y="11557"/>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96" name="Freeform: Shape 62"/>
                        <wps:cNvSpPr>
                          <a:spLocks/>
                        </wps:cNvSpPr>
                        <wps:spPr bwMode="auto">
                          <a:xfrm>
                            <a:off x="0" y="16802"/>
                            <a:ext cx="16618" cy="4811"/>
                          </a:xfrm>
                          <a:custGeom>
                            <a:avLst/>
                            <a:gdLst>
                              <a:gd name="T0" fmla="*/ 0 w 1661845"/>
                              <a:gd name="T1" fmla="*/ 0 h 481167"/>
                              <a:gd name="T2" fmla="*/ 1583501 w 1661845"/>
                              <a:gd name="T3" fmla="*/ 0 h 481167"/>
                              <a:gd name="T4" fmla="*/ 1555129 w 1661845"/>
                              <a:gd name="T5" fmla="*/ 15451 h 481167"/>
                              <a:gd name="T6" fmla="*/ 1661845 w 1661845"/>
                              <a:gd name="T7" fmla="*/ 56475 h 481167"/>
                              <a:gd name="T8" fmla="*/ 1661845 w 1661845"/>
                              <a:gd name="T9" fmla="*/ 108230 h 481167"/>
                              <a:gd name="T10" fmla="*/ 1555129 w 1661845"/>
                              <a:gd name="T11" fmla="*/ 166346 h 481167"/>
                              <a:gd name="T12" fmla="*/ 1661845 w 1661845"/>
                              <a:gd name="T13" fmla="*/ 199311 h 481167"/>
                              <a:gd name="T14" fmla="*/ 1661845 w 1661845"/>
                              <a:gd name="T15" fmla="*/ 237617 h 481167"/>
                              <a:gd name="T16" fmla="*/ 1544301 w 1661845"/>
                              <a:gd name="T17" fmla="*/ 301630 h 481167"/>
                              <a:gd name="T18" fmla="*/ 1661845 w 1661845"/>
                              <a:gd name="T19" fmla="*/ 343992 h 481167"/>
                              <a:gd name="T20" fmla="*/ 1661845 w 1661845"/>
                              <a:gd name="T21" fmla="*/ 380897 h 481167"/>
                              <a:gd name="T22" fmla="*/ 1555129 w 1661845"/>
                              <a:gd name="T23" fmla="*/ 439013 h 481167"/>
                              <a:gd name="T24" fmla="*/ 1661845 w 1661845"/>
                              <a:gd name="T25" fmla="*/ 480037 h 481167"/>
                              <a:gd name="T26" fmla="*/ 1661845 w 1661845"/>
                              <a:gd name="T27" fmla="*/ 481167 h 481167"/>
                              <a:gd name="T28" fmla="*/ 0 w 1661845"/>
                              <a:gd name="T29" fmla="*/ 481167 h 48116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61845" h="481167">
                                <a:moveTo>
                                  <a:pt x="0" y="0"/>
                                </a:moveTo>
                                <a:lnTo>
                                  <a:pt x="1583501" y="0"/>
                                </a:lnTo>
                                <a:lnTo>
                                  <a:pt x="1555129" y="15451"/>
                                </a:lnTo>
                                <a:lnTo>
                                  <a:pt x="1661845" y="56475"/>
                                </a:lnTo>
                                <a:lnTo>
                                  <a:pt x="1661845" y="108230"/>
                                </a:lnTo>
                                <a:lnTo>
                                  <a:pt x="1555129" y="166346"/>
                                </a:lnTo>
                                <a:lnTo>
                                  <a:pt x="1661845" y="199311"/>
                                </a:lnTo>
                                <a:lnTo>
                                  <a:pt x="1661845" y="237617"/>
                                </a:lnTo>
                                <a:lnTo>
                                  <a:pt x="1544301" y="301630"/>
                                </a:lnTo>
                                <a:lnTo>
                                  <a:pt x="1661845" y="343992"/>
                                </a:lnTo>
                                <a:lnTo>
                                  <a:pt x="1661845" y="380897"/>
                                </a:lnTo>
                                <a:lnTo>
                                  <a:pt x="1555129" y="439013"/>
                                </a:lnTo>
                                <a:lnTo>
                                  <a:pt x="1661845" y="480037"/>
                                </a:lnTo>
                                <a:lnTo>
                                  <a:pt x="1661845" y="481167"/>
                                </a:lnTo>
                                <a:lnTo>
                                  <a:pt x="0" y="481167"/>
                                </a:lnTo>
                                <a:lnTo>
                                  <a:pt x="0"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97" name="Freeform: Shape 61"/>
                        <wps:cNvSpPr>
                          <a:spLocks/>
                        </wps:cNvSpPr>
                        <wps:spPr bwMode="auto">
                          <a:xfrm>
                            <a:off x="24375" y="17050"/>
                            <a:ext cx="16618" cy="4811"/>
                          </a:xfrm>
                          <a:custGeom>
                            <a:avLst/>
                            <a:gdLst>
                              <a:gd name="T0" fmla="*/ 97369 w 1661845"/>
                              <a:gd name="T1" fmla="*/ 0 h 481167"/>
                              <a:gd name="T2" fmla="*/ 1661845 w 1661845"/>
                              <a:gd name="T3" fmla="*/ 0 h 481167"/>
                              <a:gd name="T4" fmla="*/ 1661845 w 1661845"/>
                              <a:gd name="T5" fmla="*/ 481167 h 481167"/>
                              <a:gd name="T6" fmla="*/ 38725 w 1661845"/>
                              <a:gd name="T7" fmla="*/ 481167 h 481167"/>
                              <a:gd name="T8" fmla="*/ 135110 w 1661845"/>
                              <a:gd name="T9" fmla="*/ 444115 h 481167"/>
                              <a:gd name="T10" fmla="*/ 0 w 1661845"/>
                              <a:gd name="T11" fmla="*/ 370537 h 481167"/>
                              <a:gd name="T12" fmla="*/ 0 w 1661845"/>
                              <a:gd name="T13" fmla="*/ 359327 h 481167"/>
                              <a:gd name="T14" fmla="*/ 145937 w 1661845"/>
                              <a:gd name="T15" fmla="*/ 306732 h 481167"/>
                              <a:gd name="T16" fmla="*/ 0 w 1661845"/>
                              <a:gd name="T17" fmla="*/ 227256 h 481167"/>
                              <a:gd name="T18" fmla="*/ 0 w 1661845"/>
                              <a:gd name="T19" fmla="*/ 213184 h 481167"/>
                              <a:gd name="T20" fmla="*/ 135110 w 1661845"/>
                              <a:gd name="T21" fmla="*/ 171448 h 481167"/>
                              <a:gd name="T22" fmla="*/ 0 w 1661845"/>
                              <a:gd name="T23" fmla="*/ 97870 h 481167"/>
                              <a:gd name="T24" fmla="*/ 0 w 1661845"/>
                              <a:gd name="T25" fmla="*/ 72492 h 481167"/>
                              <a:gd name="T26" fmla="*/ 135110 w 1661845"/>
                              <a:gd name="T27" fmla="*/ 20553 h 4811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61845" h="481167">
                                <a:moveTo>
                                  <a:pt x="97369" y="0"/>
                                </a:moveTo>
                                <a:lnTo>
                                  <a:pt x="1661845" y="0"/>
                                </a:lnTo>
                                <a:lnTo>
                                  <a:pt x="1661845" y="481167"/>
                                </a:lnTo>
                                <a:lnTo>
                                  <a:pt x="38725" y="481167"/>
                                </a:lnTo>
                                <a:lnTo>
                                  <a:pt x="135110" y="444115"/>
                                </a:lnTo>
                                <a:lnTo>
                                  <a:pt x="0" y="370537"/>
                                </a:lnTo>
                                <a:lnTo>
                                  <a:pt x="0" y="359327"/>
                                </a:lnTo>
                                <a:lnTo>
                                  <a:pt x="145937" y="306732"/>
                                </a:lnTo>
                                <a:lnTo>
                                  <a:pt x="0" y="227256"/>
                                </a:lnTo>
                                <a:lnTo>
                                  <a:pt x="0" y="213184"/>
                                </a:lnTo>
                                <a:lnTo>
                                  <a:pt x="135110" y="171448"/>
                                </a:lnTo>
                                <a:lnTo>
                                  <a:pt x="0" y="97870"/>
                                </a:lnTo>
                                <a:lnTo>
                                  <a:pt x="0" y="72492"/>
                                </a:lnTo>
                                <a:lnTo>
                                  <a:pt x="135110" y="20553"/>
                                </a:lnTo>
                                <a:lnTo>
                                  <a:pt x="97369" y="0"/>
                                </a:lnTo>
                                <a:close/>
                              </a:path>
                            </a:pathLst>
                          </a:cu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08535C" id="Group 481" o:spid="_x0000_s1026" style="position:absolute;margin-left:0;margin-top:24.65pt;width:103.7pt;height:70.45pt;z-index:251760128;mso-position-horizontal:center;mso-position-horizontal-relative:margin;mso-width-relative:margin;mso-height-relative:margin" coordsize="40993,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">
                <v:shape id="Freeform: Shape 43" o:spid="_x0000_s1027" style="position:absolute;left:12009;width:16233;height:27851;visibility:visible;mso-wrap-style:square;v-text-anchor:middle" coordsize="1623317,35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" path="m,l1623317,r,652409l1130158,652409r,2902449l565079,3554858r,-2902449l,652409,,xe" fillcolor="#729fcf" strokecolor="#1f4d78 [1604]" strokeweight="1pt">
                  <v:stroke joinstyle="miter"/>
                  <v:path arrowok="t" o:connecttype="custom" o:connectlocs="0,0;16233,0;16233,4005;11301,4005;11301,21821;5651,21821;5651,4005;0,4005" o:connectangles="0,0,0,0,0,0,0,0"/>
                </v:shape>
                <v:group id="Group 44" o:spid="_x0000_s1028" style="position:absolute;top:5727;width:40993;height:5060" coordorigin=",5727"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45" o:spid="_x0000_s1029" style="position:absolute;top:5727;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" fillcolor="#272727 [2749]" strokecolor="#1f4d78 [1604]" strokeweight="1pt">
                    <v:fill r:id="rId86" o:title="" color2="white [3212]" type="pattern"/>
                  </v:rect>
                  <v:rect id="Rectangle 46" o:spid="_x0000_s1030" style="position:absolute;left:24375;top:5975;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" fillcolor="#272727 [2749]" strokecolor="#1f4d78 [1604]" strokeweight="1pt">
                    <v:fill r:id="rId86" o:title="" color2="white [3212]" type="pattern"/>
                  </v:rect>
                </v:group>
                <v:group id="Group 47" o:spid="_x0000_s1031" style="position:absolute;top:11309;width:40993;height:5060" coordorigin=",11309"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48" o:spid="_x0000_s1032" style="position:absolute;top:1130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" fillcolor="#272727 [2749]" strokecolor="#1f4d78 [1604]" strokeweight="1pt">
                    <v:fill r:id="rId87" o:title="" color2="white [3212]" type="pattern"/>
                  </v:rect>
                  <v:rect id="Rectangle 49" o:spid="_x0000_s1033" style="position:absolute;left:24375;top:11557;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" fillcolor="#272727 [2749]" strokecolor="#1f4d78 [1604]" strokeweight="1pt">
                    <v:fill r:id="rId87" o:title="" color2="white [3212]" type="pattern"/>
                  </v:rect>
                </v:group>
                <v:shape id="Freeform: Shape 62" o:spid="_x0000_s1034" style="position:absolute;top:16802;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" path="m,l1583501,r-28372,15451l1661845,56475r,51755l1555129,166346r106716,32965l1661845,237617r-117544,64013l1661845,343992r,36905l1555129,439013r106716,41024l1661845,481167,,481167,,xe" fillcolor="#272727 [2749]" strokecolor="#1f4d78 [1604]" strokeweight="1pt">
                  <v:fill r:id="rId86" o:title="" color2="white [3212]" type="pattern"/>
                  <v:stroke joinstyle="miter"/>
                  <v:path arrowok="t" o:connecttype="custom" o:connectlocs="0,0;15835,0;15551,154;16618,565;16618,1082;15551,1663;16618,1993;16618,2376;15443,3016;16618,3439;16618,3808;15551,4390;16618,4800;16618,4811;0,4811" o:connectangles="0,0,0,0,0,0,0,0,0,0,0,0,0,0,0"/>
                </v:shape>
                <v:shape id="Freeform: Shape 61" o:spid="_x0000_s1035" style="position:absolute;left:24375;top:17050;width:16618;height:4811;visibility:visible;mso-wrap-style:square;v-text-anchor:middle" coordsize="1661845,4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" path="m97369,l1661845,r,481167l38725,481167r96385,-37052l,370537,,359327,145937,306732,,227256,,213184,135110,171448,,97870,,72492,135110,20553,97369,xe" fillcolor="#272727 [2749]" strokecolor="#1f4d78 [1604]" strokeweight="1pt">
                  <v:fill r:id="rId86" o:title="" color2="white [3212]" type="pattern"/>
                  <v:stroke joinstyle="miter"/>
                  <v:path arrowok="t" o:connecttype="custom" o:connectlocs="974,0;16618,0;16618,4811;387,4811;1351,4441;0,3705;0,3593;1459,3067;0,2272;0,2132;1351,1714;0,979;0,725;1351,206" o:connectangles="0,0,0,0,0,0,0,0,0,0,0,0,0,0"/>
                </v:shape>
                <w10:wrap type="topAndBottom" anchorx="margin"/>
              </v:group>
            </w:pict>
          </mc:Fallback>
        </mc:AlternateContent>
      </w:r>
      <w:r w:rsidR="00FC68DB" w:rsidRPr="00F37191">
        <w:t>Screw (screwed to the last sheet)</w:t>
      </w:r>
      <w:r w:rsidR="00A47F66">
        <w:t xml:space="preserve">, see </w:t>
      </w:r>
      <w:r w:rsidR="00A47F66">
        <w:fldChar w:fldCharType="begin"/>
      </w:r>
      <w:r w:rsidR="00A47F66">
        <w:instrText xml:space="preserve"> REF _Ref3568964 \h </w:instrText>
      </w:r>
      <w:r w:rsidR="00A47F66">
        <w:fldChar w:fldCharType="separate"/>
      </w:r>
      <w:r w:rsidR="0012574E" w:rsidRPr="00F37191">
        <w:t xml:space="preserve">Figure </w:t>
      </w:r>
      <w:r w:rsidR="0012574E">
        <w:rPr>
          <w:noProof/>
        </w:rPr>
        <w:t>24</w:t>
      </w:r>
      <w:r w:rsidR="00A47F66">
        <w:fldChar w:fldCharType="end"/>
      </w:r>
      <w:r w:rsidR="00FC68DB" w:rsidRPr="00F37191">
        <w:t>:</w:t>
      </w:r>
      <w:bookmarkEnd w:id="1237"/>
      <w:r w:rsidR="00A47F66">
        <w:t xml:space="preserve"> </w:t>
      </w:r>
    </w:p>
    <w:p w14:paraId="14279392" w14:textId="19E1F660" w:rsidR="00FC68DB" w:rsidRPr="00F37191" w:rsidRDefault="00FC68DB" w:rsidP="00983E80">
      <w:pPr>
        <w:pStyle w:val="Beschriftung"/>
        <w:spacing w:before="60"/>
      </w:pPr>
      <w:bookmarkStart w:id="1238" w:name="_Ref3568964"/>
      <w:bookmarkStart w:id="1239" w:name="_Toc3557103"/>
      <w:bookmarkStart w:id="1240" w:name="_Toc34747354"/>
      <w:bookmarkStart w:id="1241" w:name="_Toc76030547"/>
      <w:bookmarkStart w:id="1242" w:name="_Toc94530833"/>
      <w:bookmarkStart w:id="1243" w:name="_Toc101428230"/>
      <w:bookmarkStart w:id="1244" w:name="_Toc159618867"/>
      <w:r w:rsidRPr="00F37191">
        <w:t xml:space="preserve">Figure </w:t>
      </w:r>
      <w:r w:rsidRPr="00F37191">
        <w:fldChar w:fldCharType="begin"/>
      </w:r>
      <w:r w:rsidRPr="00F37191">
        <w:instrText xml:space="preserve"> SEQ Figure \* ARABIC </w:instrText>
      </w:r>
      <w:r w:rsidRPr="00F37191">
        <w:fldChar w:fldCharType="separate"/>
      </w:r>
      <w:r w:rsidR="0012574E">
        <w:rPr>
          <w:noProof/>
        </w:rPr>
        <w:t>24</w:t>
      </w:r>
      <w:r w:rsidRPr="00F37191">
        <w:fldChar w:fldCharType="end"/>
      </w:r>
      <w:bookmarkEnd w:id="1238"/>
      <w:r w:rsidR="0019077F" w:rsidRPr="00F37191">
        <w:t xml:space="preserve"> —</w:t>
      </w:r>
      <w:r w:rsidRPr="00F37191">
        <w:t xml:space="preserve"> Screw</w:t>
      </w:r>
      <w:bookmarkEnd w:id="1239"/>
      <w:bookmarkEnd w:id="1240"/>
      <w:bookmarkEnd w:id="1241"/>
      <w:bookmarkEnd w:id="1242"/>
      <w:bookmarkEnd w:id="1243"/>
      <w:bookmarkEnd w:id="1244"/>
      <w:r w:rsidR="00DC03C2">
        <w:t xml:space="preserve"> </w:t>
      </w:r>
    </w:p>
    <w:p w14:paraId="4D550B19" w14:textId="6CF1A3D1" w:rsidR="00FC68DB" w:rsidRPr="00F37191" w:rsidRDefault="00771813" w:rsidP="001A2A7F">
      <w:pPr>
        <w:pStyle w:val="Example"/>
        <w:keepNext/>
      </w:pPr>
      <w:r>
        <w:t>Example</w:t>
      </w:r>
      <w:r w:rsidR="00FC68DB" w:rsidRPr="00F37191">
        <w:t xml:space="preserve"> </w:t>
      </w:r>
    </w:p>
    <w:p w14:paraId="1FF084C6" w14:textId="77777777" w:rsidR="00FC68DB" w:rsidRPr="00F37191" w:rsidRDefault="00FC68DB" w:rsidP="00603748">
      <w:pPr>
        <w:pStyle w:val="XMLCode"/>
        <w:keepNext/>
        <w:ind w:firstLine="0"/>
        <w:rPr>
          <w:lang w:val="en-GB"/>
        </w:rPr>
      </w:pPr>
      <w:r w:rsidRPr="00F37191">
        <w:rPr>
          <w:lang w:val="en-GB"/>
        </w:rPr>
        <w:t xml:space="preserve">&lt;connection_0d label="SCREW_139"&gt; </w:t>
      </w:r>
    </w:p>
    <w:p w14:paraId="69226F5A" w14:textId="77777777" w:rsidR="00FC68DB" w:rsidRPr="00F37191" w:rsidRDefault="00FC68DB" w:rsidP="00603748">
      <w:pPr>
        <w:pStyle w:val="XMLCode"/>
        <w:keepNext/>
        <w:ind w:firstLine="0"/>
        <w:rPr>
          <w:lang w:val="en-GB"/>
        </w:rPr>
      </w:pPr>
      <w:r w:rsidRPr="00F37191">
        <w:rPr>
          <w:lang w:val="en-GB"/>
        </w:rPr>
        <w:t xml:space="preserve">    &lt;threaded_connection diameter="10.0" length="50.0" </w:t>
      </w:r>
      <w:r w:rsidRPr="00F37191">
        <w:rPr>
          <w:lang w:val="en-GB"/>
        </w:rPr>
        <w:br/>
        <w:t xml:space="preserve">         head_diameter="16.0" head_height="5" thread_length="35" </w:t>
      </w:r>
      <w:r w:rsidRPr="00F37191">
        <w:rPr>
          <w:lang w:val="en-GB"/>
        </w:rPr>
        <w:br/>
        <w:t xml:space="preserve">         torque="80" angle="30" pretension="1200" part_code="M10x50 12.9" &gt;</w:t>
      </w:r>
    </w:p>
    <w:p w14:paraId="6916BE36" w14:textId="77777777" w:rsidR="00FC68DB" w:rsidRPr="002F1E02" w:rsidRDefault="00FC68DB" w:rsidP="00603748">
      <w:pPr>
        <w:pStyle w:val="XMLCode"/>
        <w:keepNext/>
        <w:ind w:firstLine="0"/>
      </w:pPr>
      <w:r w:rsidRPr="00F37191">
        <w:rPr>
          <w:lang w:val="en-GB"/>
        </w:rPr>
        <w:t xml:space="preserve">        </w:t>
      </w:r>
      <w:r w:rsidRPr="002F1E02">
        <w:t>&lt;normal_direction x="0" y="0" z="-10"/&gt;</w:t>
      </w:r>
    </w:p>
    <w:p w14:paraId="288C1AC0" w14:textId="77777777" w:rsidR="00FC68DB" w:rsidRPr="00F37191" w:rsidRDefault="00FC68DB" w:rsidP="00603748">
      <w:pPr>
        <w:pStyle w:val="XMLCode"/>
        <w:keepNext/>
        <w:ind w:firstLine="0"/>
        <w:rPr>
          <w:lang w:val="en-GB"/>
        </w:rPr>
      </w:pPr>
      <w:r w:rsidRPr="002F1E02">
        <w:t xml:space="preserve">        </w:t>
      </w:r>
      <w:r w:rsidRPr="00F37191">
        <w:rPr>
          <w:lang w:val="en-GB"/>
        </w:rPr>
        <w:t>&lt;screw base="3"/&gt;</w:t>
      </w:r>
    </w:p>
    <w:p w14:paraId="21EAF844" w14:textId="77777777" w:rsidR="00FC68DB" w:rsidRPr="00F37191" w:rsidRDefault="00FC68DB" w:rsidP="00603748">
      <w:pPr>
        <w:pStyle w:val="XMLCode"/>
        <w:keepNext/>
        <w:ind w:firstLine="0"/>
        <w:rPr>
          <w:lang w:val="en-GB"/>
        </w:rPr>
      </w:pPr>
      <w:r w:rsidRPr="00F37191">
        <w:rPr>
          <w:lang w:val="en-GB"/>
        </w:rPr>
        <w:t xml:space="preserve">    &lt;/threaded_connection&gt;</w:t>
      </w:r>
    </w:p>
    <w:p w14:paraId="4E430B3D" w14:textId="77C8A95F"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&lt;loc&gt; 1500.3809  838.75885  730.6529 &lt;/loc&gt;</w:t>
      </w:r>
    </w:p>
    <w:p w14:paraId="7D130863" w14:textId="77777777" w:rsidR="00FC68DB" w:rsidRPr="00F37191" w:rsidRDefault="00FC68DB" w:rsidP="00603748">
      <w:pPr>
        <w:pStyle w:val="XMLCode"/>
        <w:keepNext/>
        <w:ind w:firstLine="0"/>
        <w:rPr>
          <w:lang w:val="en-GB"/>
        </w:rPr>
      </w:pPr>
      <w:r w:rsidRPr="00F37191">
        <w:rPr>
          <w:lang w:val="en-GB"/>
        </w:rPr>
        <w:t xml:space="preserve">    &lt;appdata&gt;</w:t>
      </w:r>
    </w:p>
    <w:p w14:paraId="5E35A703" w14:textId="6D0A4AAA" w:rsidR="00FC68DB" w:rsidRPr="00F37191" w:rsidRDefault="00603748" w:rsidP="00603748">
      <w:pPr>
        <w:pStyle w:val="XMLCode"/>
        <w:keepNext/>
        <w:ind w:firstLine="0"/>
        <w:rPr>
          <w:lang w:val="en-GB"/>
        </w:rPr>
      </w:pPr>
      <w:r w:rsidRPr="00F37191">
        <w:rPr>
          <w:lang w:val="en-GB"/>
        </w:rPr>
        <w:t xml:space="preserve">    </w:t>
      </w:r>
      <w:r w:rsidR="00FC68DB" w:rsidRPr="00F37191">
        <w:rPr>
          <w:lang w:val="en-GB"/>
        </w:rPr>
        <w:t xml:space="preserve">    ...</w:t>
      </w:r>
    </w:p>
    <w:p w14:paraId="4B551167" w14:textId="77777777" w:rsidR="00FC68DB" w:rsidRPr="00F37191" w:rsidRDefault="00FC68DB" w:rsidP="00603748">
      <w:pPr>
        <w:pStyle w:val="XMLCode"/>
        <w:keepNext/>
        <w:ind w:firstLine="0"/>
        <w:rPr>
          <w:lang w:val="en-GB"/>
        </w:rPr>
      </w:pPr>
      <w:r w:rsidRPr="00F37191">
        <w:rPr>
          <w:lang w:val="en-GB"/>
        </w:rPr>
        <w:t xml:space="preserve">    &lt;/appdata&gt;</w:t>
      </w:r>
    </w:p>
    <w:p w14:paraId="4CAC8F91" w14:textId="01D7753C" w:rsidR="00FC68DB" w:rsidRPr="00F37191" w:rsidRDefault="00FC68DB" w:rsidP="00603748">
      <w:pPr>
        <w:pStyle w:val="XMLCode"/>
        <w:spacing w:before="120" w:after="120"/>
        <w:ind w:firstLine="0"/>
        <w:rPr>
          <w:lang w:val="en-GB"/>
        </w:rPr>
      </w:pPr>
      <w:r w:rsidRPr="00F37191">
        <w:rPr>
          <w:lang w:val="en-GB"/>
        </w:rPr>
        <w:t>&lt;/connection_0d&gt;</w:t>
      </w:r>
      <w:r w:rsidR="00A510DD">
        <w:rPr>
          <w:lang w:val="en-GB"/>
        </w:rPr>
        <w:t xml:space="preserve"> </w:t>
      </w:r>
    </w:p>
    <w:p w14:paraId="62D18376" w14:textId="2549C002" w:rsidR="00FC68DB" w:rsidRPr="001F76A8" w:rsidRDefault="00D860C8" w:rsidP="00983E80">
      <w:pPr>
        <w:pStyle w:val="Listenabsatz"/>
        <w:keepNext/>
        <w:numPr>
          <w:ilvl w:val="0"/>
          <w:numId w:val="21"/>
        </w:numPr>
        <w:tabs>
          <w:tab w:val="clear" w:pos="403"/>
        </w:tabs>
        <w:spacing w:line="240" w:lineRule="auto"/>
        <w:ind w:left="357" w:hanging="357"/>
        <w:contextualSpacing w:val="0"/>
        <w:jc w:val="left"/>
        <w:rPr>
          <w:bCs/>
        </w:rPr>
      </w:pPr>
      <w:r>
        <w:rPr>
          <w:noProof/>
        </w:rPr>
        <mc:AlternateContent>
          <mc:Choice Requires="wpg">
            <w:drawing>
              <wp:anchor distT="0" distB="0" distL="114300" distR="114300" simplePos="0" relativeHeight="251537919" behindDoc="0" locked="0" layoutInCell="1" allowOverlap="1" wp14:anchorId="10F4B1F4" wp14:editId="6A03E860">
                <wp:simplePos x="0" y="0"/>
                <wp:positionH relativeFrom="margin">
                  <wp:align>center</wp:align>
                </wp:positionH>
                <wp:positionV relativeFrom="paragraph">
                  <wp:posOffset>313690</wp:posOffset>
                </wp:positionV>
                <wp:extent cx="1353820" cy="921385"/>
                <wp:effectExtent l="15240" t="12700" r="12065" b="8890"/>
                <wp:wrapTopAndBottom/>
                <wp:docPr id="217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3820" cy="921385"/>
                          <a:chOff x="0" y="0"/>
                          <a:chExt cx="40993" cy="31716"/>
                        </a:xfrm>
                      </wpg:grpSpPr>
                      <wps:wsp>
                        <wps:cNvPr id="2172" name="Oval 36"/>
                        <wps:cNvSpPr>
                          <a:spLocks noChangeArrowheads="1"/>
                        </wps:cNvSpPr>
                        <wps:spPr bwMode="auto">
                          <a:xfrm>
                            <a:off x="11657" y="4499"/>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3" name="Oval 37"/>
                        <wps:cNvSpPr>
                          <a:spLocks noChangeArrowheads="1"/>
                        </wps:cNvSpPr>
                        <wps:spPr bwMode="auto">
                          <a:xfrm>
                            <a:off x="26244" y="4621"/>
                            <a:ext cx="2679" cy="2428"/>
                          </a:xfrm>
                          <a:prstGeom prst="ellipse">
                            <a:avLst/>
                          </a:pr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cNvPr id="2174" name="Group 8"/>
                        <wpg:cNvGrpSpPr>
                          <a:grpSpLocks/>
                        </wpg:cNvGrpSpPr>
                        <wpg:grpSpPr bwMode="auto">
                          <a:xfrm>
                            <a:off x="0" y="6706"/>
                            <a:ext cx="40993" cy="5060"/>
                            <a:chOff x="0" y="6706"/>
                            <a:chExt cx="40993" cy="5059"/>
                          </a:xfrm>
                        </wpg:grpSpPr>
                        <wps:wsp>
                          <wps:cNvPr id="2175" name="Rectangle 9"/>
                          <wps:cNvSpPr>
                            <a:spLocks noChangeArrowheads="1"/>
                          </wps:cNvSpPr>
                          <wps:spPr bwMode="auto">
                            <a:xfrm>
                              <a:off x="0" y="6706"/>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6" name="Rectangle 10"/>
                          <wps:cNvSpPr>
                            <a:spLocks noChangeArrowheads="1"/>
                          </wps:cNvSpPr>
                          <wps:spPr bwMode="auto">
                            <a:xfrm>
                              <a:off x="24375" y="6954"/>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77" name="Group 11"/>
                        <wpg:cNvGrpSpPr>
                          <a:grpSpLocks/>
                        </wpg:cNvGrpSpPr>
                        <wpg:grpSpPr bwMode="auto">
                          <a:xfrm>
                            <a:off x="0" y="12288"/>
                            <a:ext cx="40993" cy="5060"/>
                            <a:chOff x="0" y="12288"/>
                            <a:chExt cx="40993" cy="5059"/>
                          </a:xfrm>
                        </wpg:grpSpPr>
                        <wps:wsp>
                          <wps:cNvPr id="2178" name="Rectangle 12"/>
                          <wps:cNvSpPr>
                            <a:spLocks noChangeArrowheads="1"/>
                          </wps:cNvSpPr>
                          <wps:spPr bwMode="auto">
                            <a:xfrm>
                              <a:off x="0" y="12288"/>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79" name="Rectangle 13"/>
                          <wps:cNvSpPr>
                            <a:spLocks noChangeArrowheads="1"/>
                          </wps:cNvSpPr>
                          <wps:spPr bwMode="auto">
                            <a:xfrm>
                              <a:off x="24375" y="12536"/>
                              <a:ext cx="16618" cy="4812"/>
                            </a:xfrm>
                            <a:prstGeom prst="rect">
                              <a:avLst/>
                            </a:prstGeom>
                            <a:pattFill prst="wdDn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cNvPr id="2180" name="Group 14"/>
                        <wpg:cNvGrpSpPr>
                          <a:grpSpLocks/>
                        </wpg:cNvGrpSpPr>
                        <wpg:grpSpPr bwMode="auto">
                          <a:xfrm>
                            <a:off x="0" y="17781"/>
                            <a:ext cx="40993" cy="5060"/>
                            <a:chOff x="0" y="17781"/>
                            <a:chExt cx="40993" cy="5059"/>
                          </a:xfrm>
                        </wpg:grpSpPr>
                        <wps:wsp>
                          <wps:cNvPr id="2181" name="Rectangle 15"/>
                          <wps:cNvSpPr>
                            <a:spLocks noChangeArrowheads="1"/>
                          </wps:cNvSpPr>
                          <wps:spPr bwMode="auto">
                            <a:xfrm>
                              <a:off x="0" y="17781"/>
                              <a:ext cx="16618" cy="4811"/>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2" name="Rectangle 16"/>
                          <wps:cNvSpPr>
                            <a:spLocks noChangeArrowheads="1"/>
                          </wps:cNvSpPr>
                          <wps:spPr bwMode="auto">
                            <a:xfrm>
                              <a:off x="24375" y="18029"/>
                              <a:ext cx="16618" cy="4812"/>
                            </a:xfrm>
                            <a:prstGeom prst="rect">
                              <a:avLst/>
                            </a:prstGeom>
                            <a:pattFill prst="wdUpDiag">
                              <a:fgClr>
                                <a:schemeClr val="tx1">
                                  <a:lumMod val="85000"/>
                                  <a:lumOff val="15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wps:wsp>
                        <wps:cNvPr id="2183" name="Freeform: Shape 17"/>
                        <wps:cNvSpPr>
                          <a:spLocks/>
                        </wps:cNvSpPr>
                        <wps:spPr bwMode="auto">
                          <a:xfrm>
                            <a:off x="10196" y="23453"/>
                            <a:ext cx="6767" cy="4372"/>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4" name="Freeform: Shape 18"/>
                        <wps:cNvSpPr>
                          <a:spLocks/>
                        </wps:cNvSpPr>
                        <wps:spPr bwMode="auto">
                          <a:xfrm flipH="1">
                            <a:off x="24200" y="23649"/>
                            <a:ext cx="6768" cy="4373"/>
                          </a:xfrm>
                          <a:custGeom>
                            <a:avLst/>
                            <a:gdLst>
                              <a:gd name="T0" fmla="*/ 0 w 676742"/>
                              <a:gd name="T1" fmla="*/ 0 h 437262"/>
                              <a:gd name="T2" fmla="*/ 592298 w 676742"/>
                              <a:gd name="T3" fmla="*/ 0 h 437262"/>
                              <a:gd name="T4" fmla="*/ 592298 w 676742"/>
                              <a:gd name="T5" fmla="*/ 3083 h 437262"/>
                              <a:gd name="T6" fmla="*/ 600271 w 676742"/>
                              <a:gd name="T7" fmla="*/ 189 h 437262"/>
                              <a:gd name="T8" fmla="*/ 671963 w 676742"/>
                              <a:gd name="T9" fmla="*/ 88644 h 437262"/>
                              <a:gd name="T10" fmla="*/ 600271 w 676742"/>
                              <a:gd name="T11" fmla="*/ 151084 h 437262"/>
                              <a:gd name="T12" fmla="*/ 671963 w 676742"/>
                              <a:gd name="T13" fmla="*/ 239539 h 437262"/>
                              <a:gd name="T14" fmla="*/ 605051 w 676742"/>
                              <a:gd name="T15" fmla="*/ 286368 h 437262"/>
                              <a:gd name="T16" fmla="*/ 676742 w 676742"/>
                              <a:gd name="T17" fmla="*/ 374823 h 437262"/>
                              <a:gd name="T18" fmla="*/ 600271 w 676742"/>
                              <a:gd name="T19" fmla="*/ 437262 h 437262"/>
                              <a:gd name="T20" fmla="*/ 592298 w 676742"/>
                              <a:gd name="T21" fmla="*/ 435892 h 437262"/>
                              <a:gd name="T22" fmla="*/ 592298 w 676742"/>
                              <a:gd name="T23" fmla="*/ 437262 h 437262"/>
                              <a:gd name="T24" fmla="*/ 0 w 676742"/>
                              <a:gd name="T25" fmla="*/ 437262 h 43726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76742" h="437262">
                                <a:moveTo>
                                  <a:pt x="0" y="0"/>
                                </a:moveTo>
                                <a:lnTo>
                                  <a:pt x="592298" y="0"/>
                                </a:lnTo>
                                <a:lnTo>
                                  <a:pt x="592298" y="3083"/>
                                </a:lnTo>
                                <a:lnTo>
                                  <a:pt x="600271" y="189"/>
                                </a:lnTo>
                                <a:lnTo>
                                  <a:pt x="671963" y="88644"/>
                                </a:lnTo>
                                <a:lnTo>
                                  <a:pt x="600271" y="151084"/>
                                </a:lnTo>
                                <a:lnTo>
                                  <a:pt x="671963" y="239539"/>
                                </a:lnTo>
                                <a:lnTo>
                                  <a:pt x="605051" y="286368"/>
                                </a:lnTo>
                                <a:lnTo>
                                  <a:pt x="676742" y="374823"/>
                                </a:lnTo>
                                <a:lnTo>
                                  <a:pt x="600271" y="437262"/>
                                </a:lnTo>
                                <a:lnTo>
                                  <a:pt x="592298" y="435892"/>
                                </a:lnTo>
                                <a:lnTo>
                                  <a:pt x="592298" y="437262"/>
                                </a:lnTo>
                                <a:lnTo>
                                  <a:pt x="0" y="437262"/>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5" name="Freeform: Shape 34"/>
                        <wps:cNvSpPr>
                          <a:spLocks/>
                        </wps:cNvSpPr>
                        <wps:spPr bwMode="auto">
                          <a:xfrm>
                            <a:off x="9283" y="0"/>
                            <a:ext cx="21685" cy="31716"/>
                          </a:xfrm>
                          <a:custGeom>
                            <a:avLst/>
                            <a:gdLst>
                              <a:gd name="T0" fmla="*/ 0 w 2168431"/>
                              <a:gd name="T1" fmla="*/ 0 h 3171617"/>
                              <a:gd name="T2" fmla="*/ 2168431 w 2168431"/>
                              <a:gd name="T3" fmla="*/ 0 h 3171617"/>
                              <a:gd name="T4" fmla="*/ 2168431 w 2168431"/>
                              <a:gd name="T5" fmla="*/ 565186 h 3171617"/>
                              <a:gd name="T6" fmla="*/ 1402716 w 2168431"/>
                              <a:gd name="T7" fmla="*/ 565186 h 3171617"/>
                              <a:gd name="T8" fmla="*/ 1402716 w 2168431"/>
                              <a:gd name="T9" fmla="*/ 2813199 h 3171617"/>
                              <a:gd name="T10" fmla="*/ 1399590 w 2168431"/>
                              <a:gd name="T11" fmla="*/ 2813199 h 3171617"/>
                              <a:gd name="T12" fmla="*/ 1399590 w 2168431"/>
                              <a:gd name="T13" fmla="*/ 3171617 h 3171617"/>
                              <a:gd name="T14" fmla="*/ 840466 w 2168431"/>
                              <a:gd name="T15" fmla="*/ 3171617 h 3171617"/>
                              <a:gd name="T16" fmla="*/ 840466 w 2168431"/>
                              <a:gd name="T17" fmla="*/ 2813199 h 3171617"/>
                              <a:gd name="T18" fmla="*/ 837637 w 2168431"/>
                              <a:gd name="T19" fmla="*/ 2813199 h 3171617"/>
                              <a:gd name="T20" fmla="*/ 837637 w 2168431"/>
                              <a:gd name="T21" fmla="*/ 565186 h 3171617"/>
                              <a:gd name="T22" fmla="*/ 0 w 2168431"/>
                              <a:gd name="T23" fmla="*/ 565186 h 317161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68431" h="3171617">
                                <a:moveTo>
                                  <a:pt x="0" y="0"/>
                                </a:moveTo>
                                <a:lnTo>
                                  <a:pt x="2168431" y="0"/>
                                </a:lnTo>
                                <a:lnTo>
                                  <a:pt x="2168431" y="565186"/>
                                </a:lnTo>
                                <a:lnTo>
                                  <a:pt x="1402716" y="565186"/>
                                </a:lnTo>
                                <a:lnTo>
                                  <a:pt x="1402716" y="2813199"/>
                                </a:lnTo>
                                <a:lnTo>
                                  <a:pt x="1399590" y="2813199"/>
                                </a:lnTo>
                                <a:lnTo>
                                  <a:pt x="1399590" y="3171617"/>
                                </a:lnTo>
                                <a:lnTo>
                                  <a:pt x="840466" y="3171617"/>
                                </a:lnTo>
                                <a:lnTo>
                                  <a:pt x="840466" y="2813199"/>
                                </a:lnTo>
                                <a:lnTo>
                                  <a:pt x="837637" y="2813199"/>
                                </a:lnTo>
                                <a:lnTo>
                                  <a:pt x="837637" y="565186"/>
                                </a:lnTo>
                                <a:lnTo>
                                  <a:pt x="0" y="565186"/>
                                </a:lnTo>
                                <a:lnTo>
                                  <a:pt x="0" y="0"/>
                                </a:lnTo>
                                <a:close/>
                              </a:path>
                            </a:pathLst>
                          </a:custGeom>
                          <a:solidFill>
                            <a:srgbClr val="729FCF"/>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186" name="Oval 49"/>
                        <wps:cNvSpPr>
                          <a:spLocks noChangeArrowheads="1"/>
                        </wps:cNvSpPr>
                        <wps:spPr bwMode="auto">
                          <a:xfrm>
                            <a:off x="7818" y="3565"/>
                            <a:ext cx="10425"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87" name="Oval 50"/>
                        <wps:cNvSpPr>
                          <a:spLocks noChangeArrowheads="1"/>
                        </wps:cNvSpPr>
                        <wps:spPr bwMode="auto">
                          <a:xfrm>
                            <a:off x="22715" y="3476"/>
                            <a:ext cx="10426" cy="5210"/>
                          </a:xfrm>
                          <a:prstGeom prst="ellipse">
                            <a:avLst/>
                          </a:prstGeom>
                          <a:noFill/>
                          <a:ln w="19050">
                            <a:solidFill>
                              <a:srgbClr val="FF360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73A5F" id="Group 464" o:spid="_x0000_s1026" style="position:absolute;margin-left:0;margin-top:24.7pt;width:106.6pt;height:72.55pt;z-index:251537919;mso-position-horizontal:center;mso-position-horizontal-relative:margin;mso-width-relative:margin;mso-height-relative:margin" coordsize="40993,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">
                <v:oval id="Oval 36" o:spid="_x0000_s1027" style="position:absolute;left:11657;top:4499;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" fillcolor="#729fcf" strokecolor="#1f4d78 [1604]" strokeweight="1pt">
                  <v:stroke joinstyle="miter"/>
                </v:oval>
                <v:oval id="Oval 37" o:spid="_x0000_s1028" style="position:absolute;left:26244;top:4621;width:2679;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" fillcolor="#729fcf" strokecolor="#1f4d78 [1604]" strokeweight="1pt">
                  <v:stroke joinstyle="miter"/>
                </v:oval>
                <v:group id="Group 8" o:spid="_x0000_s1029" style="position:absolute;top:6706;width:40993;height:5060" coordorigin=",6706"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9" o:spid="_x0000_s1030" style="position:absolute;top:670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" fillcolor="#272727 [2749]" strokecolor="#1f4d78 [1604]" strokeweight="1pt">
                    <v:fill r:id="rId86" o:title="" color2="white [3212]" type="pattern"/>
                  </v:rect>
                  <v:rect id="Rectangle 10" o:spid="_x0000_s1031" style="position:absolute;left:24375;top:6954;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" fillcolor="#272727 [2749]" strokecolor="#1f4d78 [1604]" strokeweight="1pt">
                    <v:fill r:id="rId86" o:title="" color2="white [3212]" type="pattern"/>
                  </v:rect>
                </v:group>
                <v:group id="Group 11" o:spid="_x0000_s1032" style="position:absolute;top:12288;width:40993;height:5060" coordorigin=",12288"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rect id="Rectangle 12" o:spid="_x0000_s1033" style="position:absolute;top:12288;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" fillcolor="#272727 [2749]" strokecolor="#1f4d78 [1604]" strokeweight="1pt">
                    <v:fill r:id="rId87" o:title="" color2="white [3212]" type="pattern"/>
                  </v:rect>
                  <v:rect id="Rectangle 13" o:spid="_x0000_s1034" style="position:absolute;left:24375;top:12536;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" fillcolor="#272727 [2749]" strokecolor="#1f4d78 [1604]" strokeweight="1pt">
                    <v:fill r:id="rId87" o:title="" color2="white [3212]" type="pattern"/>
                  </v:rect>
                </v:group>
                <v:group id="Group 14" o:spid="_x0000_s1035" style="position:absolute;top:17781;width:40993;height:5060" coordorigin=",17781" coordsize="40993,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15" o:spid="_x0000_s1036" style="position:absolute;top:17781;width:16618;height:4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" fillcolor="#272727 [2749]" strokecolor="#1f4d78 [1604]" strokeweight="1pt">
                    <v:fill r:id="rId86" o:title="" color2="white [3212]" type="pattern"/>
                  </v:rect>
                  <v:rect id="Rectangle 16" o:spid="_x0000_s1037" style="position:absolute;left:24375;top:18029;width:16618;height: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" fillcolor="#272727 [2749]" strokecolor="#1f4d78 [1604]" strokeweight="1pt">
                    <v:fill r:id="rId86" o:title="" color2="white [3212]" type="pattern"/>
                  </v:rect>
                </v:group>
                <v:shape id="Freeform: Shape 17" o:spid="_x0000_s1038" style="position:absolute;left:10196;top:23453;width:6767;height:4372;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2,2;6719,886;6002,1511;6719,2395;6050,2863;6767,3748;6002,4372;5923,4358;5923,4372;0,4372" o:connectangles="0,0,0,0,0,0,0,0,0,0,0,0,0"/>
                </v:shape>
                <v:shape id="Freeform: Shape 18" o:spid="_x0000_s1039" style="position:absolute;left:24200;top:23649;width:6768;height:4373;flip:x;visibility:visible;mso-wrap-style:square;v-text-anchor:middle" coordsize="676742,4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" path="m,l592298,r,3083l600271,189r71692,88455l600271,151084r71692,88455l605051,286368r71691,88455l600271,437262r-7973,-1370l592298,437262,,437262,,xe" fillcolor="#729fcf" strokecolor="#1f4d78 [1604]" strokeweight="1pt">
                  <v:stroke joinstyle="miter"/>
                  <v:path arrowok="t" o:connecttype="custom" o:connectlocs="0,0;5923,0;5923,31;6003,2;6720,887;6003,1511;6720,2396;6051,2864;6768,3749;6003,4373;5923,4359;5923,4373;0,4373" o:connectangles="0,0,0,0,0,0,0,0,0,0,0,0,0"/>
                </v:shape>
                <v:shape id="Freeform: Shape 34" o:spid="_x0000_s1040" style="position:absolute;left:9283;width:21685;height:31716;visibility:visible;mso-wrap-style:square;v-text-anchor:middle" coordsize="2168431,317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" path="m,l2168431,r,565186l1402716,565186r,2248013l1399590,2813199r,358418l840466,3171617r,-358418l837637,2813199r,-2248013l,565186,,xe" fillcolor="#729fcf" strokecolor="#1f4d78 [1604]" strokeweight="1pt">
                  <v:stroke joinstyle="miter"/>
                  <v:path arrowok="t" o:connecttype="custom" o:connectlocs="0,0;21685,0;21685,5652;14028,5652;14028,28132;13996,28132;13996,31716;8405,31716;8405,28132;8377,28132;8377,5652;0,5652" o:connectangles="0,0,0,0,0,0,0,0,0,0,0,0"/>
                </v:shape>
                <v:oval id="Oval 49" o:spid="_x0000_s1041" style="position:absolute;left:7818;top:3565;width:1042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" filled="f" strokecolor="#ff3602" strokeweight="1.5pt">
                  <v:stroke joinstyle="miter"/>
                </v:oval>
                <v:oval id="Oval 50" o:spid="_x0000_s1042" style="position:absolute;left:22715;top:3476;width:10426;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" filled="f" strokecolor="#ff3602" strokeweight="1.5pt">
                  <v:stroke joinstyle="miter"/>
                </v:oval>
                <w10:wrap type="topAndBottom" anchorx="margin"/>
              </v:group>
            </w:pict>
          </mc:Fallback>
        </mc:AlternateContent>
      </w:r>
      <w:r w:rsidR="00FC68DB" w:rsidRPr="00F37191">
        <w:t>Welded stud (with a free nut, of course)</w:t>
      </w:r>
      <w:r w:rsidR="00A47F66">
        <w:t xml:space="preserve">, see </w:t>
      </w:r>
      <w:r w:rsidR="00154A5E">
        <w:fldChar w:fldCharType="begin"/>
      </w:r>
      <w:r w:rsidR="00154A5E">
        <w:instrText xml:space="preserve"> REF _Ref157611993 \h </w:instrText>
      </w:r>
      <w:r w:rsidR="00154A5E">
        <w:fldChar w:fldCharType="separate"/>
      </w:r>
      <w:r w:rsidR="0012574E" w:rsidRPr="00F37191">
        <w:t xml:space="preserve">Figure </w:t>
      </w:r>
      <w:r w:rsidR="0012574E">
        <w:rPr>
          <w:noProof/>
        </w:rPr>
        <w:t>25</w:t>
      </w:r>
      <w:r w:rsidR="00154A5E">
        <w:fldChar w:fldCharType="end"/>
      </w:r>
      <w:r w:rsidR="00FC68DB" w:rsidRPr="00F37191">
        <w:t xml:space="preserve">: </w:t>
      </w:r>
    </w:p>
    <w:p w14:paraId="1AAD2088" w14:textId="0CB5867D" w:rsidR="00FC68DB" w:rsidRPr="00F37191" w:rsidRDefault="00FC68DB" w:rsidP="00983E80">
      <w:pPr>
        <w:pStyle w:val="Beschriftung"/>
        <w:spacing w:before="60"/>
      </w:pPr>
      <w:bookmarkStart w:id="1245" w:name="_Ref157611993"/>
      <w:bookmarkStart w:id="1246" w:name="_Toc3557104"/>
      <w:bookmarkStart w:id="1247" w:name="_Toc34747355"/>
      <w:bookmarkStart w:id="1248" w:name="_Toc76030548"/>
      <w:bookmarkStart w:id="1249" w:name="_Toc94530834"/>
      <w:bookmarkStart w:id="1250" w:name="_Toc101428231"/>
      <w:bookmarkStart w:id="1251" w:name="_Toc159618868"/>
      <w:r w:rsidRPr="00F37191">
        <w:t xml:space="preserve">Figure </w:t>
      </w:r>
      <w:r w:rsidRPr="00F37191">
        <w:fldChar w:fldCharType="begin"/>
      </w:r>
      <w:r w:rsidRPr="00F37191">
        <w:instrText xml:space="preserve"> SEQ Figure \* ARABIC </w:instrText>
      </w:r>
      <w:r w:rsidRPr="00F37191">
        <w:fldChar w:fldCharType="separate"/>
      </w:r>
      <w:r w:rsidR="0012574E">
        <w:rPr>
          <w:noProof/>
        </w:rPr>
        <w:t>25</w:t>
      </w:r>
      <w:r w:rsidRPr="00F37191">
        <w:fldChar w:fldCharType="end"/>
      </w:r>
      <w:bookmarkEnd w:id="1245"/>
      <w:r w:rsidR="0019077F" w:rsidRPr="00F37191">
        <w:t xml:space="preserve"> —</w:t>
      </w:r>
      <w:r w:rsidRPr="00F37191">
        <w:t xml:space="preserve"> Welded stud with free nut</w:t>
      </w:r>
      <w:bookmarkEnd w:id="1246"/>
      <w:bookmarkEnd w:id="1247"/>
      <w:bookmarkEnd w:id="1248"/>
      <w:bookmarkEnd w:id="1249"/>
      <w:bookmarkEnd w:id="1250"/>
      <w:bookmarkEnd w:id="1251"/>
      <w:r w:rsidR="00DC03C2">
        <w:t xml:space="preserve"> </w:t>
      </w:r>
    </w:p>
    <w:p w14:paraId="7EC5D300" w14:textId="0182BCC9" w:rsidR="00FC68DB" w:rsidRPr="00F37191" w:rsidRDefault="00771813" w:rsidP="00603748">
      <w:pPr>
        <w:pStyle w:val="Example"/>
        <w:keepNext/>
      </w:pPr>
      <w:r>
        <w:t>Example</w:t>
      </w:r>
      <w:r w:rsidR="004C7CD2" w:rsidRPr="00F37191">
        <w:t xml:space="preserve"> </w:t>
      </w:r>
    </w:p>
    <w:p w14:paraId="5ECAB45D" w14:textId="77777777" w:rsidR="00FC68DB" w:rsidRPr="00F37191" w:rsidRDefault="00FC68DB" w:rsidP="00603748">
      <w:pPr>
        <w:pStyle w:val="XMLCode"/>
        <w:keepNext/>
        <w:ind w:firstLine="0"/>
        <w:rPr>
          <w:lang w:val="en-GB"/>
        </w:rPr>
      </w:pPr>
      <w:r w:rsidRPr="00F37191">
        <w:rPr>
          <w:lang w:val="en-GB"/>
        </w:rPr>
        <w:t xml:space="preserve">&lt;connection_0d label="BOLT_135"&gt; </w:t>
      </w:r>
    </w:p>
    <w:p w14:paraId="51561B8B" w14:textId="231A351D" w:rsidR="00FC68DB" w:rsidRPr="00F37191" w:rsidRDefault="00FC68DB" w:rsidP="00603748">
      <w:pPr>
        <w:pStyle w:val="XMLCode"/>
        <w:keepNext/>
        <w:ind w:firstLine="0"/>
        <w:rPr>
          <w:lang w:val="fr-FR"/>
        </w:rPr>
      </w:pPr>
      <w:r w:rsidRPr="00F37191">
        <w:rPr>
          <w:lang w:val="en-GB"/>
        </w:rPr>
        <w:t xml:space="preserve">    &lt;threaded_connection diameter="10" length="50" head_diameter="16" head_height="5" </w:t>
      </w:r>
      <w:r w:rsidR="00771813">
        <w:rPr>
          <w:lang w:val="en-GB"/>
        </w:rPr>
        <w:br/>
      </w:r>
      <w:r w:rsidR="00603748" w:rsidRPr="00F37191">
        <w:rPr>
          <w:lang w:val="en-GB"/>
        </w:rPr>
        <w:t xml:space="preserve">    </w:t>
      </w:r>
      <w:r w:rsidRPr="00F37191">
        <w:rPr>
          <w:lang w:val="en-GB"/>
        </w:rPr>
        <w:t xml:space="preserve">   thread_length="35" torque="80" angle="30" pretension="1200"</w:t>
      </w:r>
      <w:r w:rsidR="00603748">
        <w:rPr>
          <w:lang w:val="en-GB"/>
        </w:rPr>
        <w:t xml:space="preserve"> </w:t>
      </w:r>
      <w:r w:rsidR="00603748">
        <w:rPr>
          <w:lang w:val="en-GB"/>
        </w:rPr>
        <w:br/>
      </w:r>
      <w:r w:rsidR="00603748" w:rsidRPr="00F37191">
        <w:rPr>
          <w:lang w:val="en-GB"/>
        </w:rPr>
        <w:t xml:space="preserve">    </w:t>
      </w:r>
      <w:r w:rsidRPr="00F37191">
        <w:rPr>
          <w:lang w:val="en-GB"/>
        </w:rPr>
        <w:t xml:space="preserve">   </w:t>
      </w:r>
      <w:r w:rsidRPr="00F37191">
        <w:rPr>
          <w:lang w:val="fr-FR"/>
        </w:rPr>
        <w:t>part_code="M10x50 12.9"&gt;</w:t>
      </w:r>
    </w:p>
    <w:p w14:paraId="6F6B729E" w14:textId="77777777" w:rsidR="00FC68DB" w:rsidRPr="00F37191" w:rsidRDefault="00FC68DB" w:rsidP="00603748">
      <w:pPr>
        <w:pStyle w:val="XMLCode"/>
        <w:ind w:firstLine="0"/>
        <w:rPr>
          <w:lang w:val="fr-FR"/>
        </w:rPr>
      </w:pPr>
      <w:r w:rsidRPr="00F37191">
        <w:rPr>
          <w:lang w:val="fr-FR"/>
        </w:rPr>
        <w:t xml:space="preserve">        &lt;normal_direction x="0" y="0" z="-10"/&gt;</w:t>
      </w:r>
    </w:p>
    <w:p w14:paraId="08191069" w14:textId="77777777" w:rsidR="00FC68DB" w:rsidRPr="00F37191" w:rsidRDefault="00FC68DB" w:rsidP="00603748">
      <w:pPr>
        <w:pStyle w:val="XMLCode"/>
        <w:ind w:firstLine="0"/>
        <w:rPr>
          <w:lang w:val="en-GB"/>
        </w:rPr>
      </w:pPr>
      <w:r w:rsidRPr="00F37191">
        <w:rPr>
          <w:lang w:val="fr-FR"/>
        </w:rPr>
        <w:t xml:space="preserve">        </w:t>
      </w:r>
      <w:r w:rsidRPr="00F37191">
        <w:rPr>
          <w:lang w:val="en-GB"/>
        </w:rPr>
        <w:t>&lt;!--No Washer in this case--&gt;</w:t>
      </w:r>
    </w:p>
    <w:p w14:paraId="44974D1B" w14:textId="77777777" w:rsidR="00FC68DB" w:rsidRPr="00F37191" w:rsidRDefault="00FC68DB" w:rsidP="00603748">
      <w:pPr>
        <w:pStyle w:val="XMLCode"/>
        <w:ind w:firstLine="0"/>
        <w:rPr>
          <w:lang w:val="en-GB"/>
        </w:rPr>
      </w:pPr>
      <w:r w:rsidRPr="00F37191">
        <w:rPr>
          <w:lang w:val="en-GB"/>
        </w:rPr>
        <w:t xml:space="preserve">        &lt;bolt fixed_to="1" &gt;</w:t>
      </w:r>
    </w:p>
    <w:p w14:paraId="7B75F127" w14:textId="77777777" w:rsidR="00FC68DB" w:rsidRPr="00F37191" w:rsidRDefault="00FC68DB" w:rsidP="00603748">
      <w:pPr>
        <w:pStyle w:val="XMLCode"/>
        <w:ind w:firstLine="0"/>
        <w:rPr>
          <w:lang w:val="en-GB"/>
        </w:rPr>
      </w:pPr>
      <w:r w:rsidRPr="00F37191">
        <w:rPr>
          <w:lang w:val="en-GB"/>
        </w:rPr>
        <w:t xml:space="preserve">            &lt;nut diameter="16." height="5" /&gt;</w:t>
      </w:r>
    </w:p>
    <w:p w14:paraId="76B15808" w14:textId="77777777" w:rsidR="00FC68DB" w:rsidRPr="00F37191" w:rsidRDefault="00FC68DB" w:rsidP="00603748">
      <w:pPr>
        <w:pStyle w:val="XMLCode"/>
        <w:ind w:firstLine="0"/>
        <w:rPr>
          <w:lang w:val="en-GB"/>
        </w:rPr>
      </w:pPr>
      <w:r w:rsidRPr="00F37191">
        <w:rPr>
          <w:lang w:val="en-GB"/>
        </w:rPr>
        <w:t xml:space="preserve">        &lt;/bolt&gt;</w:t>
      </w:r>
    </w:p>
    <w:p w14:paraId="0C8B1648" w14:textId="77777777" w:rsidR="00FC68DB" w:rsidRPr="00F37191" w:rsidRDefault="00FC68DB" w:rsidP="00603748">
      <w:pPr>
        <w:pStyle w:val="XMLCode"/>
        <w:ind w:firstLine="0"/>
        <w:rPr>
          <w:lang w:val="en-GB"/>
        </w:rPr>
      </w:pPr>
      <w:r w:rsidRPr="00F37191">
        <w:rPr>
          <w:lang w:val="en-GB"/>
        </w:rPr>
        <w:t xml:space="preserve">    &lt;/threaded_connection&gt;</w:t>
      </w:r>
    </w:p>
    <w:p w14:paraId="4EE286DF" w14:textId="25662164" w:rsidR="00FC68DB" w:rsidRPr="00F37191" w:rsidRDefault="00603748" w:rsidP="00603748">
      <w:pPr>
        <w:pStyle w:val="XMLCode"/>
        <w:ind w:firstLine="0"/>
        <w:rPr>
          <w:lang w:val="en-GB"/>
        </w:rPr>
      </w:pPr>
      <w:r w:rsidRPr="00F37191">
        <w:rPr>
          <w:lang w:val="en-GB"/>
        </w:rPr>
        <w:t xml:space="preserve">    </w:t>
      </w:r>
      <w:r w:rsidR="00FC68DB" w:rsidRPr="00F37191">
        <w:rPr>
          <w:lang w:val="en-GB"/>
        </w:rPr>
        <w:t>&lt;loc&gt; 1500.3809  838.75885  730.6529 &lt;/loc&gt;</w:t>
      </w:r>
    </w:p>
    <w:p w14:paraId="635CF41F" w14:textId="77777777" w:rsidR="00FC68DB" w:rsidRPr="00F37191" w:rsidRDefault="00FC68DB" w:rsidP="00603748">
      <w:pPr>
        <w:pStyle w:val="XMLCode"/>
        <w:keepNext/>
        <w:ind w:firstLine="0"/>
        <w:rPr>
          <w:lang w:val="en-GB"/>
        </w:rPr>
      </w:pPr>
      <w:r w:rsidRPr="00F37191">
        <w:rPr>
          <w:lang w:val="en-GB"/>
        </w:rPr>
        <w:t xml:space="preserve">    &lt;appdata&gt;</w:t>
      </w:r>
    </w:p>
    <w:p w14:paraId="000E44AC" w14:textId="547DC164" w:rsidR="00FC68DB" w:rsidRPr="00F37191" w:rsidRDefault="00FC68DB" w:rsidP="00603748">
      <w:pPr>
        <w:pStyle w:val="XMLCode"/>
        <w:keepNext/>
        <w:ind w:firstLine="0"/>
        <w:rPr>
          <w:lang w:val="en-GB"/>
        </w:rPr>
      </w:pPr>
      <w:r w:rsidRPr="00F37191">
        <w:rPr>
          <w:lang w:val="en-GB"/>
        </w:rPr>
        <w:t xml:space="preserve">    </w:t>
      </w:r>
      <w:r w:rsidR="00603748" w:rsidRPr="00F37191">
        <w:rPr>
          <w:lang w:val="en-GB"/>
        </w:rPr>
        <w:t xml:space="preserve">    </w:t>
      </w:r>
      <w:r w:rsidRPr="00F37191">
        <w:rPr>
          <w:lang w:val="en-GB"/>
        </w:rPr>
        <w:t>...</w:t>
      </w:r>
    </w:p>
    <w:p w14:paraId="3E6D342E" w14:textId="77777777" w:rsidR="00FC68DB" w:rsidRPr="00F37191" w:rsidRDefault="00FC68DB" w:rsidP="00603748">
      <w:pPr>
        <w:pStyle w:val="XMLCode"/>
        <w:ind w:firstLine="0"/>
        <w:rPr>
          <w:lang w:val="en-GB"/>
        </w:rPr>
      </w:pPr>
      <w:r w:rsidRPr="00F37191">
        <w:rPr>
          <w:lang w:val="en-GB"/>
        </w:rPr>
        <w:t xml:space="preserve">    &lt;/appdata&gt;</w:t>
      </w:r>
    </w:p>
    <w:p w14:paraId="4DDAA395" w14:textId="76E78ED4" w:rsidR="00FC68DB" w:rsidRPr="00F37191" w:rsidRDefault="00FC68DB" w:rsidP="00603748">
      <w:pPr>
        <w:pStyle w:val="XMLCode"/>
        <w:ind w:firstLine="0"/>
        <w:rPr>
          <w:lang w:val="en-GB"/>
        </w:rPr>
      </w:pPr>
      <w:r w:rsidRPr="00F37191">
        <w:rPr>
          <w:lang w:val="en-GB"/>
        </w:rPr>
        <w:t>&lt;/connection_0d&gt;</w:t>
      </w:r>
      <w:r w:rsidR="00A510DD">
        <w:rPr>
          <w:lang w:val="en-GB"/>
        </w:rPr>
        <w:t xml:space="preserve"> </w:t>
      </w:r>
    </w:p>
    <w:p w14:paraId="57C27AD9" w14:textId="68BAE84D"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lastRenderedPageBreak/>
        <w:t>Plain stud (with a nut on one end, screwed into a part on the opposite end)</w:t>
      </w:r>
      <w:r w:rsidR="00154A5E">
        <w:t xml:space="preserve">, see </w:t>
      </w:r>
      <w:r w:rsidR="00154A5E">
        <w:fldChar w:fldCharType="begin"/>
      </w:r>
      <w:r w:rsidR="00154A5E">
        <w:instrText xml:space="preserve"> REF _Ref157612008 \h </w:instrText>
      </w:r>
      <w:r w:rsidR="00154A5E">
        <w:fldChar w:fldCharType="separate"/>
      </w:r>
      <w:r w:rsidR="0012574E" w:rsidRPr="00F54804">
        <w:t xml:space="preserve">Figure </w:t>
      </w:r>
      <w:r w:rsidR="0012574E">
        <w:rPr>
          <w:noProof/>
        </w:rPr>
        <w:t>26</w:t>
      </w:r>
      <w:r w:rsidR="00154A5E">
        <w:fldChar w:fldCharType="end"/>
      </w:r>
      <w:r w:rsidRPr="0013175B">
        <w:t xml:space="preserve">: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72DEF938" w:rsidR="00FC68DB" w:rsidRPr="00F54804" w:rsidRDefault="00FC68DB" w:rsidP="00BD52D7">
      <w:pPr>
        <w:pStyle w:val="Beschriftung"/>
        <w:rPr>
          <w:lang w:eastAsia="x-none"/>
        </w:rPr>
      </w:pPr>
      <w:bookmarkStart w:id="1252" w:name="_Ref157612008"/>
      <w:bookmarkStart w:id="1253" w:name="_Toc3557105"/>
      <w:bookmarkStart w:id="1254" w:name="_Toc34747356"/>
      <w:bookmarkStart w:id="1255" w:name="_Toc76030549"/>
      <w:bookmarkStart w:id="1256" w:name="_Toc94530835"/>
      <w:bookmarkStart w:id="1257" w:name="_Toc101428232"/>
      <w:bookmarkStart w:id="1258" w:name="_Toc159618869"/>
      <w:r w:rsidRPr="00F54804">
        <w:t xml:space="preserve">Figure </w:t>
      </w:r>
      <w:r w:rsidRPr="00F54804">
        <w:fldChar w:fldCharType="begin"/>
      </w:r>
      <w:r w:rsidRPr="00F54804">
        <w:instrText xml:space="preserve"> SEQ Figure \* ARABIC </w:instrText>
      </w:r>
      <w:r w:rsidRPr="00F54804">
        <w:fldChar w:fldCharType="separate"/>
      </w:r>
      <w:r w:rsidR="0012574E">
        <w:rPr>
          <w:noProof/>
        </w:rPr>
        <w:t>26</w:t>
      </w:r>
      <w:r w:rsidRPr="00F54804">
        <w:fldChar w:fldCharType="end"/>
      </w:r>
      <w:bookmarkEnd w:id="1252"/>
      <w:r w:rsidR="0019077F">
        <w:t xml:space="preserve"> —</w:t>
      </w:r>
      <w:r w:rsidRPr="00F54804">
        <w:t xml:space="preserve"> Plain stud</w:t>
      </w:r>
      <w:bookmarkEnd w:id="1253"/>
      <w:bookmarkEnd w:id="1254"/>
      <w:bookmarkEnd w:id="1255"/>
      <w:bookmarkEnd w:id="1256"/>
      <w:bookmarkEnd w:id="1257"/>
      <w:bookmarkEnd w:id="1258"/>
      <w:r w:rsidR="002C5EBE">
        <w:t xml:space="preserve"> </w:t>
      </w:r>
    </w:p>
    <w:p w14:paraId="074E6FA8" w14:textId="6368A939" w:rsidR="00FC68DB" w:rsidRPr="005C2D94" w:rsidRDefault="00FC68DB" w:rsidP="00100517">
      <w:r w:rsidRPr="005C2D94">
        <w:t>These studs are not a feature of χMCF version 3.1</w:t>
      </w:r>
      <w:r w:rsidR="00793143">
        <w:t>.1 and below</w:t>
      </w:r>
      <w:r w:rsidRPr="005C2D94">
        <w:t xml:space="preserve">. They can be </w:t>
      </w:r>
      <w:r w:rsidR="00C1056C" w:rsidRPr="005C2D94">
        <w:t>modelled</w:t>
      </w:r>
      <w:r w:rsidRPr="005C2D94">
        <w:t xml:space="preserve"> according to case </w:t>
      </w:r>
      <w:r w:rsidR="00793143">
        <w:fldChar w:fldCharType="begin"/>
      </w:r>
      <w:r w:rsidR="00793143">
        <w:instrText xml:space="preserve"> REF _Ref157612317 \r \h </w:instrText>
      </w:r>
      <w:r w:rsidR="00793143">
        <w:fldChar w:fldCharType="separate"/>
      </w:r>
      <w:r w:rsidR="0012574E">
        <w:t>d)</w:t>
      </w:r>
      <w:r w:rsidR="00793143">
        <w:fldChar w:fldCharType="end"/>
      </w:r>
      <w:r w:rsidRPr="005C2D94">
        <w:t xml:space="preserve"> but may become a topic of </w:t>
      </w:r>
      <w:r w:rsidR="00793143">
        <w:t xml:space="preserve">a future χMCF </w:t>
      </w:r>
      <w:r w:rsidRPr="005C2D94">
        <w:t>version.</w:t>
      </w:r>
      <w:r w:rsidR="00793143">
        <w:t xml:space="preserve"> </w:t>
      </w:r>
    </w:p>
    <w:p w14:paraId="671E2CE9" w14:textId="3AE15B69"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w:t>
      </w:r>
      <w:r w:rsidR="00793143">
        <w:t>P</w:t>
      </w:r>
      <w:r w:rsidRPr="00726144">
        <w:t>IDs of the connected</w:t>
      </w:r>
      <w:r w:rsidRPr="00F54804">
        <w:t xml:space="preserve"> sheets. </w:t>
      </w:r>
    </w:p>
    <w:p w14:paraId="0BADDF48" w14:textId="19B87F6D" w:rsidR="00FC68DB" w:rsidRDefault="00FC68DB" w:rsidP="00B202D2">
      <w:pPr>
        <w:pStyle w:val="berschrift3"/>
      </w:pPr>
      <w:bookmarkStart w:id="1259" w:name="_Toc428456274"/>
      <w:bookmarkStart w:id="1260" w:name="_Toc428537237"/>
      <w:bookmarkStart w:id="1261" w:name="_Toc428969556"/>
      <w:bookmarkStart w:id="1262" w:name="_Toc429052947"/>
      <w:bookmarkStart w:id="1263" w:name="_Toc428456275"/>
      <w:bookmarkStart w:id="1264" w:name="_Toc428537238"/>
      <w:bookmarkStart w:id="1265" w:name="_Toc428969557"/>
      <w:bookmarkStart w:id="1266" w:name="_Toc429052948"/>
      <w:bookmarkStart w:id="1267" w:name="_Toc413359597"/>
      <w:bookmarkStart w:id="1268" w:name="_Toc3556990"/>
      <w:bookmarkStart w:id="1269" w:name="_Toc34747240"/>
      <w:bookmarkStart w:id="1270" w:name="_Toc77102056"/>
      <w:bookmarkStart w:id="1271" w:name="_Toc159618786"/>
      <w:bookmarkEnd w:id="1259"/>
      <w:bookmarkEnd w:id="1260"/>
      <w:bookmarkEnd w:id="1261"/>
      <w:bookmarkEnd w:id="1262"/>
      <w:bookmarkEnd w:id="1263"/>
      <w:bookmarkEnd w:id="1264"/>
      <w:bookmarkEnd w:id="1265"/>
      <w:bookmarkEnd w:id="1266"/>
      <w:r w:rsidRPr="00F54804">
        <w:t>Screw</w:t>
      </w:r>
      <w:bookmarkEnd w:id="1267"/>
      <w:bookmarkEnd w:id="1268"/>
      <w:bookmarkEnd w:id="1269"/>
      <w:bookmarkEnd w:id="1270"/>
      <w:bookmarkEnd w:id="1271"/>
      <w:r w:rsidRPr="00F54804">
        <w:t xml:space="preserve"> </w:t>
      </w:r>
    </w:p>
    <w:p w14:paraId="55FD3D15" w14:textId="0424007C" w:rsidR="00747831" w:rsidRPr="009B6E79" w:rsidRDefault="00747831" w:rsidP="009B6E79">
      <w:pPr>
        <w:pStyle w:val="berschrift4"/>
      </w:pPr>
      <w:r w:rsidRPr="009B6E79">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75299F63" w:rsidR="00FC68DB" w:rsidRPr="009B6E79" w:rsidRDefault="00FC68DB" w:rsidP="009B6E79">
      <w:pPr>
        <w:pStyle w:val="berschrift4"/>
      </w:pPr>
      <w:r w:rsidRPr="009B6E79">
        <w:t>Element</w:t>
      </w:r>
      <w:r w:rsidR="00F3142F" w:rsidRPr="009B6E79">
        <w:t xml:space="preserve"> “</w:t>
      </w:r>
      <w:r w:rsidRPr="009B6E79">
        <w:t>screw</w:t>
      </w:r>
      <w:r w:rsidR="00AF69E3" w:rsidRPr="009B6E79">
        <w:t xml:space="preserve">” </w:t>
      </w:r>
    </w:p>
    <w:p w14:paraId="10ABA15D" w14:textId="1E57A10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r w:rsidR="00E0742D">
        <w:rPr>
          <w:rFonts w:cs="Courier New"/>
        </w:rPr>
        <w:t xml:space="preserve"> (</w:t>
      </w:r>
      <w:r w:rsidR="00E0742D">
        <w:rPr>
          <w:rFonts w:cs="Courier New"/>
        </w:rPr>
        <w:fldChar w:fldCharType="begin"/>
      </w:r>
      <w:r w:rsidR="00E0742D">
        <w:rPr>
          <w:rFonts w:cs="Courier New"/>
        </w:rPr>
        <w:instrText xml:space="preserve"> REF _Ref156248539 \h </w:instrText>
      </w:r>
      <w:r w:rsidR="00E0742D">
        <w:rPr>
          <w:rFonts w:cs="Courier New"/>
        </w:rPr>
      </w:r>
      <w:r w:rsidR="00E0742D">
        <w:rPr>
          <w:rFonts w:cs="Courier New"/>
        </w:rPr>
        <w:fldChar w:fldCharType="separate"/>
      </w:r>
      <w:r w:rsidR="0012574E" w:rsidRPr="00F54804">
        <w:t xml:space="preserve">Table </w:t>
      </w:r>
      <w:r w:rsidR="0012574E">
        <w:rPr>
          <w:noProof/>
        </w:rPr>
        <w:t>58</w:t>
      </w:r>
      <w:r w:rsidR="00E0742D">
        <w:rPr>
          <w:rFonts w:cs="Courier New"/>
        </w:rPr>
        <w:fldChar w:fldCharType="end"/>
      </w:r>
      <w:r w:rsidR="00E0742D">
        <w:rPr>
          <w:rFonts w:cs="Courier New"/>
        </w:rPr>
        <w:t>)</w:t>
      </w:r>
      <w:r w:rsidRPr="00F54804">
        <w:rPr>
          <w:rFonts w:cs="Courier New"/>
        </w:rPr>
        <w:t>:</w:t>
      </w:r>
    </w:p>
    <w:p w14:paraId="1ED68580" w14:textId="35162FD1" w:rsidR="00055698" w:rsidRPr="00951A4A" w:rsidRDefault="00055698" w:rsidP="001640C5">
      <w:pPr>
        <w:pStyle w:val="Beschriftung"/>
        <w:keepNext/>
        <w:keepLines/>
      </w:pPr>
      <w:bookmarkStart w:id="1272" w:name="_Ref156248539"/>
      <w:bookmarkStart w:id="1273" w:name="_Toc159618990"/>
      <w:r w:rsidRPr="00F54804">
        <w:t xml:space="preserve">Table </w:t>
      </w:r>
      <w:r w:rsidRPr="00F54804">
        <w:fldChar w:fldCharType="begin"/>
      </w:r>
      <w:r w:rsidRPr="00F54804">
        <w:instrText xml:space="preserve"> SEQ Table \* ARABIC </w:instrText>
      </w:r>
      <w:r w:rsidRPr="00F54804">
        <w:fldChar w:fldCharType="separate"/>
      </w:r>
      <w:r w:rsidR="0012574E">
        <w:rPr>
          <w:noProof/>
        </w:rPr>
        <w:t>58</w:t>
      </w:r>
      <w:r w:rsidRPr="00F54804">
        <w:fldChar w:fldCharType="end"/>
      </w:r>
      <w:bookmarkEnd w:id="1272"/>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73"/>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594759">
            <w:pPr>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594759">
            <w:pPr>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594759">
            <w:pPr>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594759">
            <w:pPr>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594759">
            <w:pPr>
              <w:suppressAutoHyphens/>
              <w:rPr>
                <w:rFonts w:cs="Calibri"/>
                <w:lang w:eastAsia="zh-CN"/>
              </w:rPr>
            </w:pPr>
            <w:r w:rsidRPr="00F54804">
              <w:rPr>
                <w:sz w:val="20"/>
                <w:szCs w:val="20"/>
              </w:rPr>
              <w:t>-</w:t>
            </w:r>
          </w:p>
        </w:tc>
      </w:tr>
    </w:tbl>
    <w:p w14:paraId="5504B68F" w14:textId="4B17EA10"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w:t>
      </w:r>
      <w:r w:rsidR="005020EF">
        <w:t>clause </w:t>
      </w:r>
      <w:r w:rsidRPr="0013175B">
        <w:fldChar w:fldCharType="begin"/>
      </w:r>
      <w:r w:rsidRPr="0013175B">
        <w:instrText xml:space="preserve"> REF _Ref428791371 \r \h </w:instrText>
      </w:r>
      <w:r w:rsidRPr="0013175B">
        <w:fldChar w:fldCharType="separate"/>
      </w:r>
      <w:r w:rsidR="0012574E">
        <w:t>7.4.2.2</w:t>
      </w:r>
      <w:r w:rsidRPr="0013175B">
        <w:fldChar w:fldCharType="end"/>
      </w:r>
      <w:r w:rsidRPr="0013175B">
        <w:t xml:space="preserve">) of the flange partner, which is carrying the thread. If </w:t>
      </w:r>
      <w:r w:rsidR="007F7662">
        <w:t xml:space="preserve">the </w:t>
      </w:r>
      <w:r w:rsidRPr="0013175B">
        <w:t xml:space="preserve">attribute is missing, the threaded part has to be derived from </w:t>
      </w:r>
      <w:r w:rsidR="007F7662">
        <w:t xml:space="preserve">the </w:t>
      </w:r>
      <w:r w:rsidRPr="0013175B">
        <w:t>connection direction.</w:t>
      </w:r>
      <w:r w:rsidR="007F7662">
        <w:t xml:space="preserve"> </w:t>
      </w:r>
    </w:p>
    <w:p w14:paraId="30DC7B38" w14:textId="1C4E7448"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w:t>
      </w:r>
      <w:r w:rsidR="00E0742D">
        <w:rPr>
          <w:rFonts w:cs="Calibri"/>
          <w:lang w:eastAsia="en-GB"/>
        </w:rPr>
        <w:t xml:space="preserve"> </w:t>
      </w:r>
      <w:r w:rsidR="00E0742D">
        <w:rPr>
          <w:rFonts w:cs="Calibri"/>
          <w:lang w:eastAsia="en-GB"/>
        </w:rPr>
        <w:fldChar w:fldCharType="begin"/>
      </w:r>
      <w:r w:rsidR="00E0742D">
        <w:rPr>
          <w:rFonts w:cs="Calibri"/>
          <w:lang w:eastAsia="en-GB"/>
        </w:rPr>
        <w:instrText xml:space="preserve"> REF _Ref156248548 \h </w:instrText>
      </w:r>
      <w:r w:rsidR="00E0742D">
        <w:rPr>
          <w:rFonts w:cs="Calibri"/>
          <w:lang w:eastAsia="en-GB"/>
        </w:rPr>
      </w:r>
      <w:r w:rsidR="00E0742D">
        <w:rPr>
          <w:rFonts w:cs="Calibri"/>
          <w:lang w:eastAsia="en-GB"/>
        </w:rPr>
        <w:fldChar w:fldCharType="separate"/>
      </w:r>
      <w:r w:rsidR="0012574E" w:rsidRPr="003C51B1">
        <w:t xml:space="preserve">Table </w:t>
      </w:r>
      <w:r w:rsidR="0012574E">
        <w:rPr>
          <w:noProof/>
        </w:rPr>
        <w:t>59</w:t>
      </w:r>
      <w:r w:rsidR="00E0742D">
        <w:rPr>
          <w:rFonts w:cs="Calibri"/>
          <w:lang w:eastAsia="en-GB"/>
        </w:rPr>
        <w:fldChar w:fldCharType="end"/>
      </w:r>
      <w:r w:rsidRPr="003C51B1">
        <w:rPr>
          <w:rFonts w:cs="Calibri"/>
          <w:lang w:eastAsia="en-GB"/>
        </w:rPr>
        <w:t>:</w:t>
      </w:r>
      <w:r w:rsidR="00E0742D">
        <w:rPr>
          <w:rFonts w:cs="Calibri"/>
          <w:lang w:eastAsia="en-GB"/>
        </w:rPr>
        <w:t xml:space="preserve"> </w:t>
      </w:r>
    </w:p>
    <w:p w14:paraId="3DDF9ADC" w14:textId="2914C218" w:rsidR="00055698" w:rsidRPr="003C51B1" w:rsidRDefault="00055698" w:rsidP="001640C5">
      <w:pPr>
        <w:pStyle w:val="Beschriftung"/>
        <w:keepNext/>
        <w:keepLines/>
      </w:pPr>
      <w:bookmarkStart w:id="1274" w:name="_Ref156248548"/>
      <w:bookmarkStart w:id="1275" w:name="_Toc159618991"/>
      <w:r w:rsidRPr="003C51B1">
        <w:t xml:space="preserve">Table </w:t>
      </w:r>
      <w:r w:rsidRPr="003C51B1">
        <w:fldChar w:fldCharType="begin"/>
      </w:r>
      <w:r w:rsidRPr="003C51B1">
        <w:instrText xml:space="preserve"> SEQ Table \* ARABIC </w:instrText>
      </w:r>
      <w:r w:rsidRPr="003C51B1">
        <w:fldChar w:fldCharType="separate"/>
      </w:r>
      <w:r w:rsidR="0012574E">
        <w:rPr>
          <w:noProof/>
        </w:rPr>
        <w:t>59</w:t>
      </w:r>
      <w:r w:rsidRPr="003C51B1">
        <w:fldChar w:fldCharType="end"/>
      </w:r>
      <w:bookmarkEnd w:id="1274"/>
      <w:r w:rsidR="008135BF" w:rsidRPr="003C51B1">
        <w:t xml:space="preserve"> — </w:t>
      </w:r>
      <w:r w:rsidRPr="003C51B1">
        <w:t xml:space="preserve">Nested elements of element </w:t>
      </w:r>
      <w:r w:rsidRPr="003C51B1">
        <w:rPr>
          <w:rStyle w:val="CodeCharacter"/>
        </w:rPr>
        <w:t>&lt;screw/&gt;</w:t>
      </w:r>
      <w:bookmarkEnd w:id="1275"/>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r w:rsidRPr="003C51B1">
              <w:rPr>
                <w:sz w:val="20"/>
                <w:szCs w:val="20"/>
              </w:rPr>
              <w:t>flow_drilled</w:t>
            </w:r>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CB2F47F" w14:textId="0CD03138" w:rsidR="006A563D" w:rsidRPr="003C51B1" w:rsidRDefault="00FC68DB" w:rsidP="00553C72">
      <w:pPr>
        <w:pStyle w:val="normalAfterTableOrFigure"/>
      </w:pPr>
      <w:r w:rsidRPr="003C51B1">
        <w:rPr>
          <w:lang w:eastAsia="en-GB"/>
        </w:rPr>
        <w:t xml:space="preserve">The subtypes are described in detail in </w:t>
      </w:r>
      <w:r w:rsidR="007F7662">
        <w:rPr>
          <w:lang w:eastAsia="en-GB"/>
        </w:rPr>
        <w:t>the sub</w:t>
      </w:r>
      <w:r w:rsidR="005020EF">
        <w:rPr>
          <w:lang w:eastAsia="en-GB"/>
        </w:rPr>
        <w:t>clauses</w:t>
      </w:r>
      <w:r w:rsidR="007F7662">
        <w:rPr>
          <w:lang w:eastAsia="en-GB"/>
        </w:rPr>
        <w:t xml:space="preserve"> </w:t>
      </w:r>
      <w:r w:rsidRPr="003C51B1">
        <w:rPr>
          <w:lang w:eastAsia="en-GB"/>
        </w:rPr>
        <w:t>below.</w:t>
      </w:r>
      <w:r w:rsidR="006A563D">
        <w:rPr>
          <w:lang w:eastAsia="en-GB"/>
        </w:rPr>
        <w:t xml:space="preserve"> </w:t>
      </w:r>
    </w:p>
    <w:p w14:paraId="3BE55613" w14:textId="5EBED825" w:rsidR="00FC68DB" w:rsidRPr="003C51B1" w:rsidRDefault="00771813" w:rsidP="008F4FDE">
      <w:pPr>
        <w:pStyle w:val="Example"/>
        <w:keepNext/>
      </w:pPr>
      <w:r>
        <w:t>Example</w:t>
      </w:r>
      <w:r w:rsidR="00212B55" w:rsidRPr="003C51B1" w:rsidDel="00212B55">
        <w:t xml:space="preserve"> </w:t>
      </w:r>
      <w:r w:rsidR="006A563D">
        <w:t>1</w:t>
      </w:r>
      <w:r w:rsidR="002C302A" w:rsidRPr="003C51B1">
        <w:t xml:space="preserve">    Screw without attributes </w:t>
      </w: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1F76A8">
        <w:rPr>
          <w:lang w:val="en-GB"/>
        </w:rPr>
        <w:t>&lt;</w:t>
      </w:r>
      <w:r w:rsidRPr="003C51B1">
        <w:rPr>
          <w:lang w:val="en-GB"/>
        </w:rPr>
        <w:t>threaded_connection</w:t>
      </w:r>
      <w:r w:rsidRPr="001F76A8">
        <w:rPr>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head_diameter="16." head_height="3" sink_size="4"&gt;</w:t>
      </w:r>
    </w:p>
    <w:p w14:paraId="16DE3B85" w14:textId="77777777" w:rsidR="00FC68DB" w:rsidRPr="002F1E02" w:rsidRDefault="00FC68DB" w:rsidP="00553C72">
      <w:pPr>
        <w:pStyle w:val="XMLCode"/>
      </w:pPr>
      <w:r w:rsidRPr="003C51B1">
        <w:rPr>
          <w:lang w:val="en-GB"/>
        </w:rPr>
        <w:t xml:space="preserve">           </w:t>
      </w:r>
      <w:r w:rsidRPr="002F1E02">
        <w:t xml:space="preserve">&lt;normal_direction x="3.0" y="0.0" z="0.0" /&gt; </w:t>
      </w:r>
    </w:p>
    <w:p w14:paraId="669E0B52" w14:textId="77777777" w:rsidR="00FC68DB" w:rsidRPr="003C51B1" w:rsidRDefault="00FC68DB" w:rsidP="00553C72">
      <w:pPr>
        <w:pStyle w:val="XMLCode"/>
        <w:rPr>
          <w:lang w:val="en-GB"/>
        </w:rPr>
      </w:pPr>
      <w:r w:rsidRPr="002F1E02">
        <w:t xml:space="preserve">           </w:t>
      </w:r>
      <w:r w:rsidRPr="003C51B1">
        <w:rPr>
          <w:lang w:val="en-GB"/>
        </w:rPr>
        <w:t>&lt;!-- magnitude is irrelevant, direction sense is from head to point --&gt;</w:t>
      </w:r>
    </w:p>
    <w:p w14:paraId="582536DC" w14:textId="77777777" w:rsidR="00FC68DB" w:rsidRPr="001F76A8" w:rsidRDefault="00FC68DB" w:rsidP="00553C72">
      <w:pPr>
        <w:pStyle w:val="XMLCode"/>
        <w:rPr>
          <w:lang w:val="en-GB"/>
        </w:rPr>
      </w:pPr>
      <w:r w:rsidRPr="003C51B1">
        <w:rPr>
          <w:b/>
          <w:lang w:val="en-GB"/>
        </w:rPr>
        <w:t xml:space="preserve">           &lt;screw /&gt; </w:t>
      </w:r>
      <w:r w:rsidRPr="003C51B1">
        <w:rPr>
          <w:lang w:val="en-GB"/>
        </w:rPr>
        <w:t>&lt;!-- Screw may come without any attributes --&gt;</w:t>
      </w:r>
      <w:r w:rsidRPr="001F76A8">
        <w:rPr>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outer_diameter="20"/&gt;</w:t>
      </w:r>
    </w:p>
    <w:p w14:paraId="3EF048C3" w14:textId="2C315788" w:rsidR="00FC68DB" w:rsidRPr="001F76A8" w:rsidRDefault="006A563D" w:rsidP="00553C72">
      <w:pPr>
        <w:pStyle w:val="XMLCode"/>
        <w:rPr>
          <w:lang w:val="en-GB"/>
        </w:rPr>
      </w:pPr>
      <w:r w:rsidRPr="003C51B1">
        <w:rPr>
          <w:lang w:val="en-GB"/>
        </w:rPr>
        <w:t xml:space="preserve">      </w:t>
      </w:r>
      <w:r w:rsidR="00FC68DB" w:rsidRPr="001F76A8">
        <w:rPr>
          <w:lang w:val="en-GB"/>
        </w:rPr>
        <w:t>&lt;/</w:t>
      </w:r>
      <w:r w:rsidR="00FC68DB" w:rsidRPr="003C51B1">
        <w:rPr>
          <w:lang w:val="en-GB"/>
        </w:rPr>
        <w:t>threaded_connection</w:t>
      </w:r>
      <w:r w:rsidR="00FC68DB" w:rsidRPr="001F76A8">
        <w:rPr>
          <w:lang w:val="en-GB"/>
        </w:rPr>
        <w:t>&gt;</w:t>
      </w:r>
    </w:p>
    <w:p w14:paraId="2324477E" w14:textId="6E3EFC6B" w:rsidR="00FC68DB" w:rsidRPr="003C51B1" w:rsidRDefault="006A563D" w:rsidP="00553C72">
      <w:pPr>
        <w:pStyle w:val="XMLCode"/>
        <w:rPr>
          <w:lang w:val="en-GB"/>
        </w:rPr>
      </w:pPr>
      <w:r w:rsidRPr="003C51B1">
        <w:rPr>
          <w:lang w:val="en-GB"/>
        </w:rPr>
        <w:t xml:space="preserve">      </w:t>
      </w:r>
      <w:r w:rsidR="00FC68DB" w:rsidRPr="003C51B1">
        <w:rPr>
          <w:lang w:val="en-GB"/>
        </w:rPr>
        <w:t>&lt;loc&gt; 1500.3809 838.75885 730.6529 &lt;/loc&gt;</w:t>
      </w:r>
    </w:p>
    <w:p w14:paraId="41D780C5" w14:textId="54E26922" w:rsidR="00FC68DB" w:rsidRPr="003C51B1" w:rsidRDefault="006A563D" w:rsidP="006A563D">
      <w:pPr>
        <w:pStyle w:val="XMLCode"/>
        <w:keepNext/>
        <w:rPr>
          <w:lang w:val="en-GB"/>
        </w:rPr>
      </w:pPr>
      <w:r w:rsidRPr="003C51B1">
        <w:rPr>
          <w:lang w:val="en-GB"/>
        </w:rPr>
        <w:t xml:space="preserve">      </w:t>
      </w:r>
      <w:r w:rsidR="00FC68DB" w:rsidRPr="003C51B1">
        <w:rPr>
          <w:lang w:val="en-GB"/>
        </w:rPr>
        <w:t>&lt;appdata&gt;</w:t>
      </w:r>
    </w:p>
    <w:p w14:paraId="0373D0CC" w14:textId="185A7592" w:rsidR="00FC68DB" w:rsidRPr="003C51B1" w:rsidRDefault="00FC68DB" w:rsidP="006A563D">
      <w:pPr>
        <w:pStyle w:val="XMLCode"/>
        <w:keepNext/>
        <w:rPr>
          <w:lang w:val="en-GB"/>
        </w:rPr>
      </w:pPr>
      <w:r w:rsidRPr="003C51B1">
        <w:rPr>
          <w:lang w:val="en-GB"/>
        </w:rPr>
        <w:t xml:space="preserve">          ...</w:t>
      </w:r>
    </w:p>
    <w:p w14:paraId="0D1DE3AD" w14:textId="77777777" w:rsidR="00FC68DB" w:rsidRPr="003C51B1" w:rsidRDefault="00FC68DB" w:rsidP="00553C72">
      <w:pPr>
        <w:pStyle w:val="XMLCode"/>
        <w:rPr>
          <w:lang w:val="en-GB"/>
        </w:rPr>
      </w:pPr>
      <w:r w:rsidRPr="003C51B1">
        <w:rPr>
          <w:lang w:val="en-GB"/>
        </w:rPr>
        <w:t xml:space="preserve">      &lt;/appdata&gt;</w:t>
      </w:r>
    </w:p>
    <w:p w14:paraId="6D90C117" w14:textId="57C25B8C" w:rsidR="00FC68DB" w:rsidRPr="003C51B1" w:rsidRDefault="00FC68DB" w:rsidP="00553C72">
      <w:pPr>
        <w:pStyle w:val="XMLCode"/>
        <w:rPr>
          <w:lang w:val="en-GB"/>
        </w:rPr>
      </w:pPr>
      <w:r w:rsidRPr="003C51B1">
        <w:rPr>
          <w:lang w:val="en-GB"/>
        </w:rPr>
        <w:t>&lt;/connection_0d&gt;</w:t>
      </w:r>
      <w:r w:rsidR="00771813">
        <w:rPr>
          <w:lang w:val="en-GB"/>
        </w:rPr>
        <w:t xml:space="preserve"> </w:t>
      </w:r>
    </w:p>
    <w:p w14:paraId="654C7DA6" w14:textId="6ED3FAA4" w:rsidR="00FC68DB" w:rsidRPr="003C51B1" w:rsidRDefault="00771813" w:rsidP="008F4FDE">
      <w:pPr>
        <w:pStyle w:val="Example"/>
        <w:keepNext/>
        <w:spacing w:line="240" w:lineRule="auto"/>
      </w:pPr>
      <w:r>
        <w:lastRenderedPageBreak/>
        <w:t>Example</w:t>
      </w:r>
      <w:r w:rsidR="00212B55" w:rsidRPr="003C51B1" w:rsidDel="00212B55">
        <w:t xml:space="preserve"> </w:t>
      </w:r>
      <w:r w:rsidR="006A563D">
        <w:t>2</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w:t>
      </w:r>
      <w:r w:rsidR="00F3142F">
        <w:t xml:space="preserve"> “</w:t>
      </w:r>
      <w:r w:rsidR="00FC68DB" w:rsidRPr="003C51B1">
        <w:t>base</w:t>
      </w:r>
      <w:r w:rsidR="00AF69E3">
        <w:t xml:space="preserve">” </w:t>
      </w:r>
      <w:r w:rsidR="00FC68DB" w:rsidRPr="003C51B1">
        <w:t xml:space="preserve">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&lt;threaded_connection length="50" diameter="10" </w:t>
      </w:r>
    </w:p>
    <w:p w14:paraId="12CEFA42" w14:textId="77777777" w:rsidR="00FC68DB" w:rsidRPr="003C51B1" w:rsidRDefault="00FC68DB" w:rsidP="00B202D2">
      <w:pPr>
        <w:pStyle w:val="XMLCode"/>
        <w:keepNext/>
        <w:rPr>
          <w:lang w:val="en-GB"/>
        </w:rPr>
      </w:pPr>
      <w:r w:rsidRPr="003C51B1">
        <w:rPr>
          <w:lang w:val="en-GB"/>
        </w:rPr>
        <w:t xml:space="preserve">          head_diameter="16" head_height="5" thread_length="35"&gt;</w:t>
      </w:r>
    </w:p>
    <w:p w14:paraId="296369C1" w14:textId="77777777" w:rsidR="00FC68DB" w:rsidRPr="002F1E02" w:rsidRDefault="00FC68DB" w:rsidP="00B202D2">
      <w:pPr>
        <w:pStyle w:val="XMLCode"/>
        <w:keepNext/>
      </w:pPr>
      <w:r w:rsidRPr="003C51B1">
        <w:rPr>
          <w:lang w:val="en-GB"/>
        </w:rPr>
        <w:t xml:space="preserve">          </w:t>
      </w:r>
      <w:r w:rsidRPr="002F1E02">
        <w:t>&lt;normal_direction x="0" y="0" z="-10"/&gt;</w:t>
      </w:r>
    </w:p>
    <w:p w14:paraId="65DCD84B" w14:textId="77777777" w:rsidR="00FC68DB" w:rsidRPr="003C51B1" w:rsidRDefault="00FC68DB" w:rsidP="00B202D2">
      <w:pPr>
        <w:pStyle w:val="XMLCode"/>
        <w:keepNext/>
        <w:rPr>
          <w:lang w:val="en-GB"/>
        </w:rPr>
      </w:pPr>
      <w:r w:rsidRPr="002F1E02">
        <w:t xml:space="preserve">          </w:t>
      </w:r>
      <w:r w:rsidRPr="003C51B1">
        <w:rPr>
          <w:lang w:val="en-GB"/>
        </w:rPr>
        <w:t>&lt;washer outer_diameter="20" inner_diameter="10.3"/&gt; &lt;!--Washer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&lt;/threaded_connection&gt;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5AF74E1C" w14:textId="70EF96D8" w:rsidR="00FC68DB" w:rsidRPr="003C51B1" w:rsidRDefault="00FC68DB" w:rsidP="00B202D2">
      <w:pPr>
        <w:pStyle w:val="XMLCode"/>
        <w:rPr>
          <w:lang w:val="en-GB"/>
        </w:rPr>
      </w:pPr>
      <w:r w:rsidRPr="003C51B1">
        <w:rPr>
          <w:lang w:val="en-GB"/>
        </w:rPr>
        <w:t>&lt;/connection_0d&gt;</w:t>
      </w:r>
      <w:r w:rsidR="00771813">
        <w:rPr>
          <w:lang w:val="en-GB"/>
        </w:rPr>
        <w:t xml:space="preserve"> </w:t>
      </w:r>
    </w:p>
    <w:p w14:paraId="5C7C5BB7" w14:textId="4D310984" w:rsidR="00FC68DB" w:rsidRPr="003C51B1" w:rsidRDefault="00771813" w:rsidP="008F4FDE">
      <w:pPr>
        <w:pStyle w:val="Example"/>
        <w:keepNext/>
      </w:pPr>
      <w:r>
        <w:t>Example</w:t>
      </w:r>
      <w:r w:rsidR="00212B55" w:rsidRPr="003C51B1" w:rsidDel="00212B55">
        <w:t xml:space="preserve"> </w:t>
      </w:r>
      <w:r w:rsidR="00F46D12">
        <w:t>3</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7FBF96A" w14:textId="47277E78"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&lt;threaded_connection length="50" diameter="10" </w:t>
      </w:r>
    </w:p>
    <w:p w14:paraId="0A68DD28" w14:textId="77777777" w:rsidR="00FC68DB" w:rsidRPr="003C51B1" w:rsidRDefault="00FC68DB">
      <w:pPr>
        <w:pStyle w:val="XMLCode"/>
        <w:keepNext/>
        <w:rPr>
          <w:lang w:val="en-GB"/>
        </w:rPr>
      </w:pPr>
      <w:r w:rsidRPr="003C51B1">
        <w:rPr>
          <w:lang w:val="en-GB"/>
        </w:rPr>
        <w:t xml:space="preserve">          head_diameter="16" head_height="5" sink_size="1" thread_length="35" &gt;</w:t>
      </w:r>
    </w:p>
    <w:p w14:paraId="73F8F1A3" w14:textId="77777777" w:rsidR="00FC68DB" w:rsidRPr="002F1E02" w:rsidRDefault="00FC68DB">
      <w:pPr>
        <w:pStyle w:val="XMLCode"/>
        <w:keepNext/>
      </w:pPr>
      <w:r w:rsidRPr="003C51B1">
        <w:rPr>
          <w:lang w:val="en-GB"/>
        </w:rPr>
        <w:t xml:space="preserve">          </w:t>
      </w:r>
      <w:r w:rsidRPr="002F1E02">
        <w:t>&lt;normal_direction x="0" y="0" z="-10"/&gt;</w:t>
      </w:r>
    </w:p>
    <w:p w14:paraId="305AFD91" w14:textId="77777777" w:rsidR="00FC68DB" w:rsidRPr="003C51B1" w:rsidRDefault="00FC68DB">
      <w:pPr>
        <w:pStyle w:val="XMLCode"/>
        <w:keepNext/>
        <w:rPr>
          <w:b/>
          <w:lang w:val="en-GB"/>
        </w:rPr>
      </w:pPr>
      <w:r w:rsidRPr="002F1E02">
        <w:rPr>
          <w:b/>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&lt;/threaded_connection&gt;</w:t>
      </w:r>
    </w:p>
    <w:p w14:paraId="7C896929" w14:textId="77777777" w:rsidR="00FC68DB" w:rsidRPr="003C51B1" w:rsidRDefault="00FC68DB">
      <w:pPr>
        <w:pStyle w:val="XMLCode"/>
        <w:keepNext/>
        <w:rPr>
          <w:lang w:val="en-GB"/>
        </w:rPr>
      </w:pPr>
      <w:r w:rsidRPr="003C51B1">
        <w:rPr>
          <w:lang w:val="en-GB"/>
        </w:rPr>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0C212C50" w14:textId="3535AA3D" w:rsidR="00FC68DB" w:rsidRPr="003C51B1" w:rsidRDefault="00FC68DB" w:rsidP="0056585E">
      <w:pPr>
        <w:pStyle w:val="XMLCode"/>
        <w:rPr>
          <w:lang w:val="en-GB"/>
        </w:rPr>
      </w:pPr>
      <w:r w:rsidRPr="003C51B1">
        <w:rPr>
          <w:lang w:val="en-GB"/>
        </w:rPr>
        <w:t>&lt;/connection_0d&gt;</w:t>
      </w:r>
      <w:r w:rsidR="00771813">
        <w:rPr>
          <w:lang w:val="en-GB"/>
        </w:rPr>
        <w:t xml:space="preserve"> </w:t>
      </w:r>
    </w:p>
    <w:p w14:paraId="6FADC184" w14:textId="49133332" w:rsidR="00FC68DB" w:rsidRDefault="00FC68DB" w:rsidP="0013175B">
      <w:pPr>
        <w:pStyle w:val="berschrift4"/>
      </w:pPr>
      <w:bookmarkStart w:id="1276" w:name="_Toc3556991"/>
      <w:bookmarkStart w:id="1277" w:name="_Toc34747241"/>
      <w:bookmarkStart w:id="1278" w:name="_Toc77102057"/>
      <w:r w:rsidRPr="00F54804">
        <w:t xml:space="preserve">Flow Drilled Screws </w:t>
      </w:r>
      <w:bookmarkEnd w:id="1276"/>
      <w:bookmarkEnd w:id="1277"/>
      <w:bookmarkEnd w:id="1278"/>
    </w:p>
    <w:p w14:paraId="673A090E" w14:textId="51239DFC" w:rsidR="00747831" w:rsidRPr="00747831" w:rsidRDefault="00747831" w:rsidP="000E094F">
      <w:pPr>
        <w:pStyle w:val="berschrift5"/>
      </w:pPr>
      <w:r>
        <w:t>General</w:t>
      </w:r>
    </w:p>
    <w:p w14:paraId="3A4AD5BE" w14:textId="59F108A7" w:rsidR="002C5EBE" w:rsidRPr="008156A3" w:rsidRDefault="00F46D12" w:rsidP="005D2277">
      <w:pPr>
        <w:pStyle w:val="StandardWeb"/>
        <w:keepNext/>
        <w:spacing w:before="0" w:beforeAutospacing="0" w:after="0" w:afterAutospacing="0" w:line="315" w:lineRule="atLeast"/>
        <w:rPr>
          <w:rFonts w:ascii="Cambria" w:hAnsi="Cambria" w:cstheme="minorHAnsi"/>
          <w:sz w:val="22"/>
          <w:szCs w:val="22"/>
          <w:lang w:val="en-GB"/>
        </w:rPr>
      </w:pPr>
      <w:r w:rsidRPr="008156A3">
        <w:rPr>
          <w:rFonts w:ascii="Cambria" w:hAnsi="Cambria" w:cstheme="minorHAnsi"/>
          <w:sz w:val="22"/>
          <w:szCs w:val="22"/>
          <w:lang w:val="en-GB"/>
        </w:rPr>
        <w:t>A f</w:t>
      </w:r>
      <w:r w:rsidR="00FC68DB" w:rsidRPr="008156A3">
        <w:rPr>
          <w:rFonts w:ascii="Cambria" w:hAnsi="Cambria" w:cstheme="minorHAnsi"/>
          <w:sz w:val="22"/>
          <w:szCs w:val="22"/>
          <w:lang w:val="en-GB"/>
        </w:rPr>
        <w:t xml:space="preserve">low drilled screw </w:t>
      </w:r>
      <w:r w:rsidRPr="008156A3">
        <w:rPr>
          <w:rFonts w:ascii="Cambria" w:hAnsi="Cambria" w:cstheme="minorHAnsi"/>
          <w:sz w:val="22"/>
          <w:szCs w:val="22"/>
          <w:lang w:val="en-GB"/>
        </w:rPr>
        <w:t>(FDS) is</w:t>
      </w:r>
      <w:r w:rsidR="00FC68DB" w:rsidRPr="008156A3">
        <w:rPr>
          <w:rFonts w:ascii="Cambria" w:hAnsi="Cambria" w:cstheme="minorHAnsi"/>
          <w:sz w:val="22"/>
          <w:szCs w:val="22"/>
          <w:lang w:val="en-GB"/>
        </w:rPr>
        <w:t xml:space="preserve"> applied by a process called</w:t>
      </w:r>
      <w:r w:rsidR="00F3142F">
        <w:rPr>
          <w:rFonts w:ascii="Cambria" w:hAnsi="Cambria" w:cstheme="minorHAnsi"/>
          <w:sz w:val="22"/>
          <w:szCs w:val="22"/>
          <w:lang w:val="en-GB"/>
        </w:rPr>
        <w:t xml:space="preserve"> “</w:t>
      </w:r>
      <w:r w:rsidR="00FC68DB" w:rsidRPr="008156A3">
        <w:rPr>
          <w:rFonts w:ascii="Cambria" w:hAnsi="Cambria" w:cstheme="minorHAnsi"/>
          <w:sz w:val="22"/>
          <w:szCs w:val="22"/>
          <w:lang w:val="en-GB"/>
        </w:rPr>
        <w:t>friction drilling</w:t>
      </w:r>
      <w:r w:rsidR="00B87A73">
        <w:rPr>
          <w:rFonts w:ascii="Cambria" w:hAnsi="Cambria" w:cstheme="minorHAnsi"/>
          <w:sz w:val="22"/>
          <w:szCs w:val="22"/>
          <w:lang w:val="en-GB"/>
        </w:rPr>
        <w:t>”,</w:t>
      </w:r>
      <w:r w:rsidRPr="008156A3">
        <w:rPr>
          <w:rFonts w:ascii="Cambria" w:hAnsi="Cambria" w:cstheme="minorHAnsi"/>
          <w:sz w:val="22"/>
          <w:szCs w:val="22"/>
          <w:lang w:val="en-GB"/>
        </w:rPr>
        <w:t xml:space="preserve"> see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_Ref157616355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27</w:t>
      </w:r>
      <w:r w:rsidRPr="008156A3">
        <w:rPr>
          <w:rFonts w:ascii="Cambria" w:hAnsi="Cambria" w:cstheme="minorHAnsi"/>
          <w:sz w:val="22"/>
          <w:szCs w:val="22"/>
          <w:lang w:val="en-GB"/>
        </w:rPr>
        <w:fldChar w:fldCharType="end"/>
      </w:r>
      <w:r w:rsidRPr="008156A3">
        <w:rPr>
          <w:rFonts w:ascii="Cambria" w:hAnsi="Cambria" w:cstheme="minorHAnsi"/>
          <w:sz w:val="22"/>
          <w:szCs w:val="22"/>
          <w:lang w:val="en-GB"/>
        </w:rPr>
        <w:t xml:space="preserve"> and </w:t>
      </w:r>
      <w:r w:rsidRPr="008156A3">
        <w:rPr>
          <w:rFonts w:ascii="Cambria" w:hAnsi="Cambria" w:cstheme="minorHAnsi"/>
          <w:sz w:val="22"/>
          <w:szCs w:val="22"/>
          <w:lang w:val="en-GB"/>
        </w:rPr>
        <w:fldChar w:fldCharType="begin"/>
      </w:r>
      <w:r w:rsidRPr="008156A3">
        <w:rPr>
          <w:rFonts w:ascii="Cambria" w:hAnsi="Cambria" w:cstheme="minorHAnsi"/>
          <w:sz w:val="22"/>
          <w:szCs w:val="22"/>
          <w:lang w:val="en-GB"/>
        </w:rPr>
        <w:instrText xml:space="preserve"> REF _Ref157616370 \h </w:instrText>
      </w:r>
      <w:r w:rsidR="008156A3" w:rsidRPr="008156A3">
        <w:rPr>
          <w:rFonts w:ascii="Cambria" w:hAnsi="Cambria" w:cstheme="minorHAnsi"/>
          <w:sz w:val="22"/>
          <w:szCs w:val="22"/>
          <w:lang w:val="en-GB"/>
        </w:rPr>
        <w:instrText xml:space="preserve"> \* MERGEFORMAT </w:instrText>
      </w:r>
      <w:r w:rsidRPr="008156A3">
        <w:rPr>
          <w:rFonts w:ascii="Cambria" w:hAnsi="Cambria" w:cstheme="minorHAnsi"/>
          <w:sz w:val="22"/>
          <w:szCs w:val="22"/>
          <w:lang w:val="en-GB"/>
        </w:rPr>
      </w:r>
      <w:r w:rsidRPr="008156A3">
        <w:rPr>
          <w:rFonts w:ascii="Cambria" w:hAnsi="Cambria" w:cstheme="minorHAnsi"/>
          <w:sz w:val="22"/>
          <w:szCs w:val="22"/>
          <w:lang w:val="en-GB"/>
        </w:rPr>
        <w:fldChar w:fldCharType="separate"/>
      </w:r>
      <w:r w:rsidR="0012574E" w:rsidRPr="0012574E">
        <w:rPr>
          <w:rFonts w:ascii="Cambria" w:hAnsi="Cambria"/>
          <w:sz w:val="22"/>
          <w:szCs w:val="22"/>
        </w:rPr>
        <w:t xml:space="preserve">Figure </w:t>
      </w:r>
      <w:r w:rsidR="0012574E" w:rsidRPr="0012574E">
        <w:rPr>
          <w:rFonts w:ascii="Cambria" w:hAnsi="Cambria"/>
          <w:noProof/>
          <w:sz w:val="22"/>
          <w:szCs w:val="22"/>
        </w:rPr>
        <w:t>28</w:t>
      </w:r>
      <w:r w:rsidRPr="008156A3">
        <w:rPr>
          <w:rFonts w:ascii="Cambria" w:hAnsi="Cambria" w:cstheme="minorHAnsi"/>
          <w:sz w:val="22"/>
          <w:szCs w:val="22"/>
          <w:lang w:val="en-GB"/>
        </w:rPr>
        <w:fldChar w:fldCharType="end"/>
      </w:r>
      <w:r w:rsidR="00F444F9" w:rsidRPr="008156A3">
        <w:rPr>
          <w:rFonts w:ascii="Cambria" w:hAnsi="Cambria" w:cstheme="minorHAnsi"/>
          <w:sz w:val="22"/>
          <w:szCs w:val="22"/>
          <w:lang w:val="en-GB"/>
        </w:rPr>
        <w:t>.</w:t>
      </w:r>
      <w:r w:rsidR="00147206" w:rsidRPr="008156A3">
        <w:rPr>
          <w:rFonts w:ascii="Cambria" w:hAnsi="Cambria" w:cstheme="minorHAnsi"/>
          <w:sz w:val="22"/>
          <w:szCs w:val="22"/>
          <w:lang w:val="en-GB"/>
        </w:rPr>
        <w:t xml:space="preserve"> </w:t>
      </w:r>
    </w:p>
    <w:p w14:paraId="1044F456" w14:textId="50575B98" w:rsidR="00FC68DB" w:rsidRDefault="00D860C8" w:rsidP="00B202D2">
      <w:pPr>
        <w:pStyle w:val="StandardWeb"/>
        <w:keepNext/>
        <w:spacing w:before="120" w:beforeAutospacing="0" w:after="120" w:afterAutospacing="0"/>
        <w:jc w:val="center"/>
        <w:rPr>
          <w:lang w:val="en-GB"/>
        </w:rPr>
      </w:pPr>
      <w:r>
        <w:rPr>
          <w:noProof/>
        </w:rPr>
        <mc:AlternateContent>
          <mc:Choice Requires="wpg">
            <w:drawing>
              <wp:inline distT="0" distB="0" distL="0" distR="0" wp14:anchorId="1662EEF2" wp14:editId="09F5A5F5">
                <wp:extent cx="4837486" cy="2134176"/>
                <wp:effectExtent l="0" t="0" r="1270" b="0"/>
                <wp:docPr id="2164"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7486" cy="2134176"/>
                          <a:chOff x="-6382" y="934"/>
                          <a:chExt cx="48378" cy="21345"/>
                        </a:xfrm>
                      </wpg:grpSpPr>
                      <pic:pic xmlns:pic="http://schemas.openxmlformats.org/drawingml/2006/picture">
                        <pic:nvPicPr>
                          <pic:cNvPr id="2165" name="Grafik 158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190" y="934"/>
                            <a:ext cx="5822" cy="168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6" name="Grafik 159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6689" y="2973"/>
                            <a:ext cx="5821" cy="14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7" name="Grafik 1591" descr="Ein Bild, das Text, Transpor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773" y="4651"/>
                            <a:ext cx="5837" cy="13167"/>
                          </a:xfrm>
                          <a:prstGeom prst="rect">
                            <a:avLst/>
                          </a:prstGeom>
                          <a:noFill/>
                          <a:extLst>
                            <a:ext uri="{909E8E84-426E-40DD-AFC4-6F175D3DCCD1}">
                              <a14:hiddenFill xmlns:a14="http://schemas.microsoft.com/office/drawing/2010/main">
                                <a:solidFill>
                                  <a:srgbClr val="FFFFFF"/>
                                </a:solidFill>
                              </a14:hiddenFill>
                            </a:ext>
                          </a:extLst>
                        </pic:spPr>
                      </pic:pic>
                      <wps:wsp>
                        <wps:cNvPr id="2168" name="Textfeld 9"/>
                        <wps:cNvSpPr txBox="1">
                          <a:spLocks noChangeArrowheads="1"/>
                        </wps:cNvSpPr>
                        <wps:spPr bwMode="auto">
                          <a:xfrm>
                            <a:off x="-6382" y="17781"/>
                            <a:ext cx="16200"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wps:txbx>
                        <wps:bodyPr rot="0" vert="horz" wrap="square" lIns="0" tIns="36000" rIns="0" bIns="0" anchor="b" anchorCtr="0" upright="1">
                          <a:spAutoFit/>
                        </wps:bodyPr>
                      </wps:wsp>
                      <wps:wsp>
                        <wps:cNvPr id="2169" name="Textfeld 10"/>
                        <wps:cNvSpPr txBox="1">
                          <a:spLocks noChangeArrowheads="1"/>
                        </wps:cNvSpPr>
                        <wps:spPr bwMode="auto">
                          <a:xfrm>
                            <a:off x="13812" y="17782"/>
                            <a:ext cx="11564"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wps:txbx>
                        <wps:bodyPr rot="0" vert="horz" wrap="square" lIns="0" tIns="36000" rIns="0" bIns="0" anchor="b" anchorCtr="0" upright="1">
                          <a:spAutoFit/>
                        </wps:bodyPr>
                      </wps:wsp>
                      <wps:wsp>
                        <wps:cNvPr id="2170" name="Textfeld 11"/>
                        <wps:cNvSpPr txBox="1">
                          <a:spLocks noChangeArrowheads="1"/>
                        </wps:cNvSpPr>
                        <wps:spPr bwMode="auto">
                          <a:xfrm>
                            <a:off x="29378" y="17784"/>
                            <a:ext cx="12618" cy="449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wps:txbx>
                        <wps:bodyPr rot="0" vert="horz" wrap="square" lIns="0" tIns="36000" rIns="0" bIns="0" anchor="b" anchorCtr="0" upright="1">
                          <a:spAutoFit/>
                        </wps:bodyPr>
                      </wps:wsp>
                    </wpg:wgp>
                  </a:graphicData>
                </a:graphic>
              </wp:inline>
            </w:drawing>
          </mc:Choice>
          <mc:Fallback>
            <w:pict>
              <v:group w14:anchorId="1662EEF2" id="Group 457" o:spid="_x0000_s1341" style="width:380.9pt;height:168.05pt;mso-position-horizontal-relative:char;mso-position-vertical-relative:line" coordorigin="-6382,934" coordsize="48378,21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">
                <v:shape id="Grafik 1589" o:spid="_x0000_s1342" type="#_x0000_t75" style="position:absolute;left:-1190;top:934;width:5822;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">
                  <v:imagedata r:id="rId92" o:title=""/>
                </v:shape>
                <v:shape id="Grafik 1590" o:spid="_x0000_s1343" type="#_x0000_t75" style="position:absolute;left:16689;top:2973;width:582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">
                  <v:imagedata r:id="rId93" o:title=""/>
                </v:shape>
                <v:shape id="Grafik 1591" o:spid="_x0000_s1344" type="#_x0000_t75" alt="Ein Bild, das Text, Transport enthält.&#10;&#10;Automatisch generierte Beschreibung" style="position:absolute;left:32773;top:4651;width:5837;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">
                  <v:imagedata r:id="rId94" o:title="Ein Bild, das Text, Transport enthält"/>
                </v:shape>
                <v:shape id="Textfeld 9" o:spid="_x0000_s1345" type="#_x0000_t202" style="position:absolute;left:-6382;top:17781;width:16200;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" filled="f" stroked="f">
                  <v:textbox style="mso-fit-shape-to-text:t" inset="0,1mm,0,0">
                    <w:txbxContent>
                      <w:p w14:paraId="7DC76B99" w14:textId="7E687818"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a) </w:t>
                        </w:r>
                        <w:r w:rsidR="009C7C7C" w:rsidRPr="00201986">
                          <w:rPr>
                            <w:rFonts w:cstheme="minorBidi"/>
                            <w:b/>
                            <w:bCs/>
                            <w:color w:val="000000" w:themeColor="text1"/>
                            <w:kern w:val="24"/>
                          </w:rPr>
                          <w:t>Placing screw</w:t>
                        </w:r>
                        <w:r w:rsidR="009C7C7C" w:rsidRPr="00201986">
                          <w:rPr>
                            <w:rFonts w:cstheme="minorBidi"/>
                            <w:b/>
                            <w:bCs/>
                            <w:color w:val="000000" w:themeColor="text1"/>
                            <w:kern w:val="24"/>
                          </w:rPr>
                          <w:br/>
                          <w:t xml:space="preserve">(w/ speed </w:t>
                        </w:r>
                        <w:r>
                          <w:rPr>
                            <w:rFonts w:cstheme="minorBidi"/>
                            <w:b/>
                            <w:bCs/>
                            <w:color w:val="000000" w:themeColor="text1"/>
                            <w:kern w:val="24"/>
                          </w:rPr>
                          <w:t>and</w:t>
                        </w:r>
                        <w:r w:rsidR="009C7C7C" w:rsidRPr="00201986">
                          <w:rPr>
                            <w:rFonts w:cstheme="minorBidi"/>
                            <w:b/>
                            <w:bCs/>
                            <w:color w:val="000000" w:themeColor="text1"/>
                            <w:kern w:val="24"/>
                          </w:rPr>
                          <w:t xml:space="preserve"> pressure)</w:t>
                        </w:r>
                      </w:p>
                    </w:txbxContent>
                  </v:textbox>
                </v:shape>
                <v:shape id="Textfeld 10" o:spid="_x0000_s1346" type="#_x0000_t202" style="position:absolute;left:13812;top:17782;width:11564;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" filled="f" stroked="f">
                  <v:textbox style="mso-fit-shape-to-text:t" inset="0,1mm,0,0">
                    <w:txbxContent>
                      <w:p w14:paraId="1AECE44E" w14:textId="04DD67A9"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b) </w:t>
                        </w:r>
                        <w:r w:rsidR="009C7C7C" w:rsidRPr="00201986">
                          <w:rPr>
                            <w:rFonts w:cstheme="minorBidi"/>
                            <w:b/>
                            <w:bCs/>
                            <w:color w:val="000000" w:themeColor="text1"/>
                            <w:kern w:val="24"/>
                          </w:rPr>
                          <w:t xml:space="preserve">Heating, </w:t>
                        </w:r>
                        <w:r w:rsidR="009C7C7C" w:rsidRPr="00201986">
                          <w:rPr>
                            <w:rFonts w:cstheme="minorBidi"/>
                            <w:b/>
                            <w:bCs/>
                            <w:color w:val="000000" w:themeColor="text1"/>
                            <w:kern w:val="24"/>
                          </w:rPr>
                          <w:br/>
                        </w:r>
                        <w:r w:rsidR="00F46D12" w:rsidRPr="00201986">
                          <w:rPr>
                            <w:rFonts w:cstheme="minorBidi"/>
                            <w:b/>
                            <w:bCs/>
                            <w:color w:val="000000" w:themeColor="text1"/>
                            <w:kern w:val="24"/>
                          </w:rPr>
                          <w:t>f</w:t>
                        </w:r>
                        <w:r w:rsidR="009C7C7C" w:rsidRPr="00201986">
                          <w:rPr>
                            <w:rFonts w:cstheme="minorBidi"/>
                            <w:b/>
                            <w:bCs/>
                            <w:color w:val="000000" w:themeColor="text1"/>
                            <w:kern w:val="24"/>
                          </w:rPr>
                          <w:t>orming material</w:t>
                        </w:r>
                      </w:p>
                    </w:txbxContent>
                  </v:textbox>
                </v:shape>
                <v:shape id="Textfeld 11" o:spid="_x0000_s1347" type="#_x0000_t202" style="position:absolute;left:29378;top:17784;width:12618;height:4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" filled="f" stroked="f">
                  <v:textbox style="mso-fit-shape-to-text:t" inset="0,1mm,0,0">
                    <w:txbxContent>
                      <w:p w14:paraId="3A31A884" w14:textId="4E3F2AE4" w:rsidR="009C7C7C" w:rsidRPr="00201986" w:rsidRDefault="00201986" w:rsidP="009C7C7C">
                        <w:pPr>
                          <w:jc w:val="center"/>
                          <w:rPr>
                            <w:rFonts w:cstheme="minorBidi"/>
                            <w:b/>
                            <w:bCs/>
                            <w:color w:val="000000" w:themeColor="text1"/>
                            <w:kern w:val="24"/>
                          </w:rPr>
                        </w:pPr>
                        <w:r>
                          <w:rPr>
                            <w:rFonts w:cstheme="minorBidi"/>
                            <w:b/>
                            <w:bCs/>
                            <w:color w:val="000000" w:themeColor="text1"/>
                            <w:kern w:val="24"/>
                          </w:rPr>
                          <w:t xml:space="preserve">c) </w:t>
                        </w:r>
                        <w:r w:rsidR="009C7C7C" w:rsidRPr="00201986">
                          <w:rPr>
                            <w:rFonts w:cstheme="minorBidi"/>
                            <w:b/>
                            <w:bCs/>
                            <w:color w:val="000000" w:themeColor="text1"/>
                            <w:kern w:val="24"/>
                          </w:rPr>
                          <w:t xml:space="preserve">Forming thread </w:t>
                        </w:r>
                        <w:r>
                          <w:rPr>
                            <w:rFonts w:cstheme="minorBidi"/>
                            <w:b/>
                            <w:bCs/>
                            <w:color w:val="000000" w:themeColor="text1"/>
                            <w:kern w:val="24"/>
                          </w:rPr>
                          <w:t>and</w:t>
                        </w:r>
                        <w:r w:rsidR="009C7C7C" w:rsidRPr="00201986">
                          <w:rPr>
                            <w:rFonts w:cstheme="minorBidi"/>
                            <w:b/>
                            <w:bCs/>
                            <w:color w:val="000000" w:themeColor="text1"/>
                            <w:kern w:val="24"/>
                          </w:rPr>
                          <w:t xml:space="preserve"> tighten screw</w:t>
                        </w:r>
                      </w:p>
                    </w:txbxContent>
                  </v:textbox>
                </v:shape>
                <w10:anchorlock/>
              </v:group>
            </w:pict>
          </mc:Fallback>
        </mc:AlternateContent>
      </w:r>
    </w:p>
    <w:p w14:paraId="32A6EC64" w14:textId="79EADD97" w:rsidR="00FC68DB" w:rsidRPr="0013175B" w:rsidRDefault="00FC68DB" w:rsidP="00BD52D7">
      <w:pPr>
        <w:pStyle w:val="Beschriftung"/>
        <w:rPr>
          <w:color w:val="676F76"/>
          <w:sz w:val="21"/>
          <w:szCs w:val="21"/>
        </w:rPr>
      </w:pPr>
      <w:bookmarkStart w:id="1279" w:name="_Ref157616355"/>
      <w:bookmarkStart w:id="1280" w:name="_Toc3557106"/>
      <w:bookmarkStart w:id="1281" w:name="_Toc34747357"/>
      <w:bookmarkStart w:id="1282" w:name="_Toc76030550"/>
      <w:bookmarkStart w:id="1283" w:name="_Toc94530836"/>
      <w:bookmarkStart w:id="1284" w:name="_Toc101428233"/>
      <w:bookmarkStart w:id="1285" w:name="_Toc159618870"/>
      <w:r w:rsidRPr="00F54804">
        <w:t xml:space="preserve">Figure </w:t>
      </w:r>
      <w:r w:rsidRPr="00F54804">
        <w:fldChar w:fldCharType="begin"/>
      </w:r>
      <w:r w:rsidRPr="00F54804">
        <w:instrText xml:space="preserve"> SEQ Figure \* ARABIC </w:instrText>
      </w:r>
      <w:r w:rsidRPr="00F54804">
        <w:fldChar w:fldCharType="separate"/>
      </w:r>
      <w:r w:rsidR="0012574E">
        <w:rPr>
          <w:noProof/>
        </w:rPr>
        <w:t>27</w:t>
      </w:r>
      <w:r w:rsidRPr="00F54804">
        <w:fldChar w:fldCharType="end"/>
      </w:r>
      <w:bookmarkEnd w:id="1279"/>
      <w:r w:rsidR="0019077F">
        <w:t xml:space="preserve"> —</w:t>
      </w:r>
      <w:r w:rsidRPr="00F54804">
        <w:t xml:space="preserve"> Process of </w:t>
      </w:r>
      <w:r w:rsidR="00EA338B">
        <w:t>f</w:t>
      </w:r>
      <w:r w:rsidRPr="00F54804">
        <w:t xml:space="preserve">low </w:t>
      </w:r>
      <w:r w:rsidR="00EA338B">
        <w:t>d</w:t>
      </w:r>
      <w:r w:rsidRPr="00F54804">
        <w:t>rill</w:t>
      </w:r>
      <w:r w:rsidR="002C7560">
        <w:t>ed</w:t>
      </w:r>
      <w:r w:rsidRPr="00F54804">
        <w:t xml:space="preserve"> </w:t>
      </w:r>
      <w:r w:rsidR="00EA338B">
        <w:t>s</w:t>
      </w:r>
      <w:r w:rsidRPr="00F54804">
        <w:t>crewing</w:t>
      </w:r>
      <w:bookmarkEnd w:id="1280"/>
      <w:bookmarkEnd w:id="1281"/>
      <w:bookmarkEnd w:id="1282"/>
      <w:bookmarkEnd w:id="1283"/>
      <w:bookmarkEnd w:id="1284"/>
      <w:bookmarkEnd w:id="1285"/>
      <w:r w:rsidR="00EA338B">
        <w:t xml:space="preserve"> </w:t>
      </w:r>
    </w:p>
    <w:p w14:paraId="48C78A26" w14:textId="6F2AACA3" w:rsidR="00FC68DB" w:rsidRDefault="00D860C8" w:rsidP="008156A3">
      <w:pPr>
        <w:keepNext/>
        <w:jc w:val="center"/>
      </w:pPr>
      <w:r>
        <w:rPr>
          <w:noProof/>
        </w:rPr>
        <w:lastRenderedPageBreak/>
        <mc:AlternateContent>
          <mc:Choice Requires="wpg">
            <w:drawing>
              <wp:inline distT="0" distB="0" distL="0" distR="0" wp14:anchorId="661685F6" wp14:editId="31D17156">
                <wp:extent cx="2175809" cy="1501775"/>
                <wp:effectExtent l="0" t="0" r="0" b="22225"/>
                <wp:docPr id="2145" name="Gruppieren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5809" cy="1501775"/>
                          <a:chOff x="-1198" y="0"/>
                          <a:chExt cx="21762" cy="15020"/>
                        </a:xfrm>
                      </wpg:grpSpPr>
                      <pic:pic xmlns:pic="http://schemas.openxmlformats.org/drawingml/2006/picture">
                        <pic:nvPicPr>
                          <pic:cNvPr id="2146" name="Grafik 15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977" y="3026"/>
                            <a:ext cx="8565" cy="11994"/>
                          </a:xfrm>
                          <a:prstGeom prst="rect">
                            <a:avLst/>
                          </a:prstGeom>
                          <a:noFill/>
                          <a:extLst>
                            <a:ext uri="{909E8E84-426E-40DD-AFC4-6F175D3DCCD1}">
                              <a14:hiddenFill xmlns:a14="http://schemas.microsoft.com/office/drawing/2010/main">
                                <a:solidFill>
                                  <a:srgbClr val="FFFFFF"/>
                                </a:solidFill>
                              </a14:hiddenFill>
                            </a:ext>
                          </a:extLst>
                        </pic:spPr>
                      </pic:pic>
                      <wps:wsp>
                        <wps:cNvPr id="2147" name="Gerader Verbinder 1597"/>
                        <wps:cNvCnPr>
                          <a:cxnSpLocks/>
                        </wps:cNvCnPr>
                        <wps:spPr bwMode="auto">
                          <a:xfrm flipV="1">
                            <a:off x="3827" y="5726"/>
                            <a:ext cx="0" cy="8535"/>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8" name="Gerader Verbinder 1598"/>
                        <wps:cNvCnPr>
                          <a:cxnSpLocks/>
                        </wps:cNvCnPr>
                        <wps:spPr bwMode="auto">
                          <a:xfrm>
                            <a:off x="16214" y="3808"/>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9" name="Textfeld 5"/>
                        <wps:cNvSpPr txBox="1">
                          <a:spLocks noChangeArrowheads="1"/>
                        </wps:cNvSpPr>
                        <wps:spPr bwMode="auto">
                          <a:xfrm>
                            <a:off x="16874" y="4280"/>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wps:txbx>
                        <wps:bodyPr rot="0" vert="horz" wrap="square" lIns="91440" tIns="45720" rIns="91440" bIns="45720" anchor="t" anchorCtr="0" upright="1">
                          <a:spAutoFit/>
                        </wps:bodyPr>
                      </wps:wsp>
                      <wps:wsp>
                        <wps:cNvPr id="2150" name="Textfeld 6"/>
                        <wps:cNvSpPr txBox="1">
                          <a:spLocks noChangeArrowheads="1"/>
                        </wps:cNvSpPr>
                        <wps:spPr bwMode="auto">
                          <a:xfrm rot="16200000">
                            <a:off x="-779" y="7663"/>
                            <a:ext cx="3855" cy="4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wps:txbx>
                        <wps:bodyPr rot="0" vert="horz" wrap="none" lIns="0" tIns="45720" rIns="0" bIns="45720" anchor="ctr" anchorCtr="0" upright="1">
                          <a:noAutofit/>
                        </wps:bodyPr>
                      </wps:wsp>
                      <wps:wsp>
                        <wps:cNvPr id="2151" name="Gerader Verbinder 1601"/>
                        <wps:cNvCnPr>
                          <a:cxnSpLocks/>
                        </wps:cNvCnPr>
                        <wps:spPr bwMode="auto">
                          <a:xfrm>
                            <a:off x="12989" y="578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2" name="Gerader Verbinder 1602"/>
                        <wps:cNvCnPr>
                          <a:cxnSpLocks/>
                        </wps:cNvCnPr>
                        <wps:spPr bwMode="auto">
                          <a:xfrm>
                            <a:off x="12989" y="6766"/>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3" name="Gerader Verbinder 1603"/>
                        <wps:cNvCnPr>
                          <a:cxnSpLocks/>
                        </wps:cNvCnPr>
                        <wps:spPr bwMode="auto">
                          <a:xfrm>
                            <a:off x="12989" y="7194"/>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4" name="Gerader Verbinder 1604"/>
                        <wps:cNvCnPr>
                          <a:cxnSpLocks/>
                        </wps:cNvCnPr>
                        <wps:spPr bwMode="auto">
                          <a:xfrm flipH="1" flipV="1">
                            <a:off x="16292" y="7194"/>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55" name="Gerader Verbinder 1605"/>
                        <wps:cNvCnPr>
                          <a:cxnSpLocks/>
                        </wps:cNvCnPr>
                        <wps:spPr bwMode="auto">
                          <a:xfrm>
                            <a:off x="16214" y="4099"/>
                            <a:ext cx="118" cy="409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6" name="Textfeld 20"/>
                        <wps:cNvSpPr txBox="1">
                          <a:spLocks noChangeArrowheads="1"/>
                        </wps:cNvSpPr>
                        <wps:spPr bwMode="auto">
                          <a:xfrm>
                            <a:off x="16872" y="6771"/>
                            <a:ext cx="3690" cy="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wps:txbx>
                        <wps:bodyPr rot="0" vert="horz" wrap="square" lIns="91440" tIns="45720" rIns="91440" bIns="45720" anchor="t" anchorCtr="0" upright="1">
                          <a:spAutoFit/>
                        </wps:bodyPr>
                      </wps:wsp>
                      <wps:wsp>
                        <wps:cNvPr id="2157" name="Gerader Verbinder 1607"/>
                        <wps:cNvCnPr>
                          <a:cxnSpLocks/>
                        </wps:cNvCnPr>
                        <wps:spPr bwMode="auto">
                          <a:xfrm flipH="1" flipV="1">
                            <a:off x="3397" y="4001"/>
                            <a:ext cx="1923" cy="31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8" name="Gerader Verbinder 1608"/>
                        <wps:cNvCnPr>
                          <a:cxnSpLocks/>
                        </wps:cNvCnPr>
                        <wps:spPr bwMode="auto">
                          <a:xfrm flipV="1">
                            <a:off x="16292" y="5655"/>
                            <a:ext cx="1713" cy="7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59" name="Gerader Verbinder 1609"/>
                        <wps:cNvCnPr>
                          <a:cxnSpLocks noChangeShapeType="1"/>
                        </wps:cNvCnPr>
                        <wps:spPr bwMode="auto">
                          <a:xfrm flipH="1">
                            <a:off x="3330" y="5750"/>
                            <a:ext cx="3953"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0" name="Gerader Verbinder 1610"/>
                        <wps:cNvCnPr>
                          <a:cxnSpLocks/>
                        </wps:cNvCnPr>
                        <wps:spPr bwMode="auto">
                          <a:xfrm flipH="1">
                            <a:off x="3330" y="14299"/>
                            <a:ext cx="69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1" name="Gerader Verbinder 1611"/>
                        <wps:cNvCnPr>
                          <a:cxnSpLocks/>
                        </wps:cNvCnPr>
                        <wps:spPr bwMode="auto">
                          <a:xfrm flipH="1">
                            <a:off x="4830" y="10305"/>
                            <a:ext cx="5429"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62" name="Gerader Verbinder 1612"/>
                        <wps:cNvCnPr>
                          <a:cxnSpLocks/>
                        </wps:cNvCnPr>
                        <wps:spPr bwMode="auto">
                          <a:xfrm flipV="1">
                            <a:off x="5280" y="5726"/>
                            <a:ext cx="0" cy="4579"/>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63" name="Textfeld 44"/>
                        <wps:cNvSpPr txBox="1">
                          <a:spLocks noChangeArrowheads="1"/>
                        </wps:cNvSpPr>
                        <wps:spPr bwMode="auto">
                          <a:xfrm>
                            <a:off x="0" y="0"/>
                            <a:ext cx="6789"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wps:txbx>
                        <wps:bodyPr rot="0" vert="horz" wrap="square" lIns="91440" tIns="45720" rIns="91440" bIns="45720" anchor="t" anchorCtr="0" upright="1">
                          <a:spAutoFit/>
                        </wps:bodyPr>
                      </wps:wsp>
                    </wpg:wgp>
                  </a:graphicData>
                </a:graphic>
              </wp:inline>
            </w:drawing>
          </mc:Choice>
          <mc:Fallback>
            <w:pict>
              <v:group w14:anchorId="661685F6" id="Gruppieren 8" o:spid="_x0000_s1348" style="width:171.3pt;height:118.25pt;mso-position-horizontal-relative:char;mso-position-vertical-relative:line" coordorigin="-1198" coordsize="21762,1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">
                <v:shape id="Grafik 1596" o:spid="_x0000_s1349" type="#_x0000_t75" style="position:absolute;left:5977;top:3026;width:8565;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">
                  <v:imagedata r:id="rId96" o:title=""/>
                </v:shape>
                <v:line id="Gerader Verbinder 1597" o:spid="_x0000_s1350" style="position:absolute;flip:y;visibility:visible;mso-wrap-style:square" from="3827,5726" to="3827,1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" strokecolor="black [3213]" strokeweight=".5pt">
                  <v:stroke startarrow="block" endarrow="block" joinstyle="miter"/>
                  <o:lock v:ext="edit" shapetype="f"/>
                </v:line>
                <v:line id="Gerader Verbinder 1598" o:spid="_x0000_s1351" style="position:absolute;visibility:visible;mso-wrap-style:square" from="16214,3808" to="1621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" strokecolor="black [3213]" strokeweight=".5pt">
                  <v:stroke endarrow="block" joinstyle="miter"/>
                  <o:lock v:ext="edit" shapetype="f"/>
                </v:line>
                <v:shape id="Textfeld 5" o:spid="_x0000_s1352" type="#_x0000_t202" style="position:absolute;left:16874;top:4280;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" filled="f" stroked="f">
                  <v:textbox style="mso-fit-shape-to-text:t">
                    <w:txbxContent>
                      <w:p w14:paraId="68467473"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1</w:t>
                        </w:r>
                      </w:p>
                    </w:txbxContent>
                  </v:textbox>
                </v:shape>
                <v:shape id="Textfeld 6" o:spid="_x0000_s1353" type="#_x0000_t202" style="position:absolute;left:-779;top:7663;width:3855;height:4693;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" filled="f" stroked="f">
                  <v:textbox inset="0,,0">
                    <w:txbxContent>
                      <w:p w14:paraId="5BBD8D37" w14:textId="77777777" w:rsidR="00D66DF6" w:rsidRPr="00DC03C2" w:rsidRDefault="00D66DF6" w:rsidP="008156A3">
                        <w:pPr>
                          <w:jc w:val="right"/>
                          <w:rPr>
                            <w:rFonts w:cstheme="minorBidi"/>
                            <w:color w:val="000000" w:themeColor="text1"/>
                            <w:kern w:val="24"/>
                          </w:rPr>
                        </w:pPr>
                        <w:r w:rsidRPr="00DC03C2">
                          <w:rPr>
                            <w:rFonts w:cstheme="minorBidi"/>
                            <w:color w:val="000000" w:themeColor="text1"/>
                            <w:kern w:val="24"/>
                          </w:rPr>
                          <w:t>length</w:t>
                        </w:r>
                      </w:p>
                    </w:txbxContent>
                  </v:textbox>
                </v:shape>
                <v:line id="Gerader Verbinder 1601" o:spid="_x0000_s1354" style="position:absolute;visibility:visible;mso-wrap-style:square" from="12989,5789" to="1697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" strokecolor="black [3213]" strokeweight=".5pt">
                  <v:stroke joinstyle="miter"/>
                  <o:lock v:ext="edit" shapetype="f"/>
                </v:line>
                <v:line id="Gerader Verbinder 1602" o:spid="_x0000_s1355" style="position:absolute;visibility:visible;mso-wrap-style:square" from="12989,6766" to="16973,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" strokecolor="black [3213]" strokeweight=".5pt">
                  <v:stroke joinstyle="miter"/>
                  <o:lock v:ext="edit" shapetype="f"/>
                </v:line>
                <v:line id="Gerader Verbinder 1603" o:spid="_x0000_s1356" style="position:absolute;visibility:visible;mso-wrap-style:square" from="12989,7194" to="1697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s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are/h7k56A3P4CAAD//wMAUEsBAi0AFAAGAAgAAAAhANvh9svuAAAAhQEAABMAAAAAAAAA&#10;AAAAAAAAAAAAAFtDb250ZW50X1R5cGVzXS54bWxQSwECLQAUAAYACAAAACEAWvQsW78AAAAVAQAA&#10;CwAAAAAAAAAAAAAAAAAfAQAAX3JlbHMvLnJlbHNQSwECLQAUAAYACAAAACEAKuFv7MYAAADdAAAA&#10;DwAAAAAAAAAAAAAAAAAHAgAAZHJzL2Rvd25yZXYueG1sUEsFBgAAAAADAAMAtwAAAPoCAAAAAA==&#10;" strokecolor="black [3213]" strokeweight=".5pt">
                  <v:stroke joinstyle="miter"/>
                  <o:lock v:ext="edit" shapetype="f"/>
                </v:line>
                <v:line id="Gerader Verbinder 1604" o:spid="_x0000_s1357" style="position:absolute;flip:x y;visibility:visible;mso-wrap-style:square" from="16292,7194" to="16421,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" strokecolor="black [3213]" strokeweight=".5pt">
                  <v:stroke endarrow="block" joinstyle="miter"/>
                  <o:lock v:ext="edit" shapetype="f"/>
                </v:line>
                <v:line id="Gerader Verbinder 1605" o:spid="_x0000_s1358" style="position:absolute;visibility:visible;mso-wrap-style:square" from="16214,4099" to="1633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" strokecolor="black [3213]" strokeweight=".5pt">
                  <v:stroke joinstyle="miter"/>
                  <o:lock v:ext="edit" shapetype="f"/>
                </v:line>
                <v:shape id="Textfeld 20" o:spid="_x0000_s1359" type="#_x0000_t202" style="position:absolute;left:16872;top:6771;width:369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" filled="f" stroked="f">
                  <v:textbox style="mso-fit-shape-to-text:t">
                    <w:txbxContent>
                      <w:p w14:paraId="40E1464E"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w:t>
                        </w:r>
                        <w:r w:rsidRPr="00DC03C2">
                          <w:rPr>
                            <w:rFonts w:cstheme="minorBidi"/>
                            <w:color w:val="000000" w:themeColor="text1"/>
                            <w:kern w:val="24"/>
                            <w:position w:val="-5"/>
                            <w:vertAlign w:val="subscript"/>
                          </w:rPr>
                          <w:t>2</w:t>
                        </w:r>
                      </w:p>
                    </w:txbxContent>
                  </v:textbox>
                </v:shape>
                <v:line id="Gerader Verbinder 1607" o:spid="_x0000_s1360" style="position:absolute;flip:x y;visibility:visible;mso-wrap-style:square" from="3397,4001" to="532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" strokecolor="black [3213]" strokeweight=".5pt">
                  <v:stroke joinstyle="miter"/>
                  <o:lock v:ext="edit" shapetype="f"/>
                </v:line>
                <v:line id="Gerader Verbinder 1608" o:spid="_x0000_s1361" style="position:absolute;flip:y;visibility:visible;mso-wrap-style:square" from="16292,5655" to="18005,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" strokecolor="black [3213]" strokeweight=".5pt">
                  <v:stroke joinstyle="miter"/>
                  <o:lock v:ext="edit" shapetype="f"/>
                </v:line>
                <v:line id="Gerader Verbinder 1609" o:spid="_x0000_s1362" style="position:absolute;flip:x;visibility:visible;mso-wrap-style:square" from="3330,5750" to="7283,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" strokecolor="black [3213]" strokeweight=".5pt">
                  <v:stroke joinstyle="miter"/>
                </v:line>
                <v:line id="Gerader Verbinder 1610" o:spid="_x0000_s1363" style="position:absolute;flip:x;visibility:visible;mso-wrap-style:square" from="3330,14299" to="10259,1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" strokecolor="black [3213]" strokeweight=".5pt">
                  <v:stroke joinstyle="miter"/>
                  <o:lock v:ext="edit" shapetype="f"/>
                </v:line>
                <v:line id="Gerader Verbinder 1611" o:spid="_x0000_s1364" style="position:absolute;flip:x;visibility:visible;mso-wrap-style:square" from="4830,10305" to="10259,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" strokecolor="black [3213]" strokeweight=".5pt">
                  <v:stroke joinstyle="miter"/>
                  <o:lock v:ext="edit" shapetype="f"/>
                </v:line>
                <v:line id="Gerader Verbinder 1612" o:spid="_x0000_s1365" style="position:absolute;flip:y;visibility:visible;mso-wrap-style:square" from="5280,5726" to="528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" strokecolor="black [3213]" strokeweight=".5pt">
                  <v:stroke startarrow="block" endarrow="block" joinstyle="miter"/>
                  <o:lock v:ext="edit" shapetype="f"/>
                </v:line>
                <v:shape id="Textfeld 44" o:spid="_x0000_s1366" type="#_x0000_t202" style="position:absolute;width:6789;height: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" filled="f" stroked="f">
                  <v:textbox style="mso-fit-shape-to-text:t">
                    <w:txbxContent>
                      <w:p w14:paraId="11137E86" w14:textId="77777777" w:rsidR="00D66DF6" w:rsidRPr="00DC03C2" w:rsidRDefault="00D66DF6" w:rsidP="00D66DF6">
                        <w:pPr>
                          <w:jc w:val="center"/>
                          <w:rPr>
                            <w:rFonts w:cstheme="minorBidi"/>
                            <w:color w:val="000000" w:themeColor="text1"/>
                            <w:kern w:val="24"/>
                          </w:rPr>
                        </w:pPr>
                        <w:r w:rsidRPr="00DC03C2">
                          <w:rPr>
                            <w:rFonts w:cstheme="minorBidi"/>
                            <w:color w:val="000000" w:themeColor="text1"/>
                            <w:kern w:val="24"/>
                          </w:rPr>
                          <w:t>thread length</w:t>
                        </w:r>
                      </w:p>
                    </w:txbxContent>
                  </v:textbox>
                </v:shape>
                <w10:anchorlock/>
              </v:group>
            </w:pict>
          </mc:Fallback>
        </mc:AlternateContent>
      </w:r>
    </w:p>
    <w:p w14:paraId="3A76AA97" w14:textId="39AF74C6" w:rsidR="002C5EBE" w:rsidRPr="0068368C" w:rsidRDefault="002C5EBE" w:rsidP="002C5EB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Pr="002C5EBE">
        <w:rPr>
          <w:sz w:val="18"/>
          <w:szCs w:val="18"/>
        </w:rPr>
        <w:t>thread length</w:t>
      </w:r>
      <w:r>
        <w:rPr>
          <w:sz w:val="18"/>
          <w:szCs w:val="18"/>
        </w:rPr>
        <w:t xml:space="preserve"> </w:t>
      </w:r>
      <w:r w:rsidRPr="00870F4B">
        <w:rPr>
          <w:sz w:val="18"/>
          <w:szCs w:val="18"/>
        </w:rPr>
        <w:br/>
      </w:r>
      <w:r>
        <w:rPr>
          <w:sz w:val="18"/>
          <w:szCs w:val="18"/>
        </w:rPr>
        <w:t>2</w:t>
      </w:r>
      <w:r w:rsidRPr="00870F4B">
        <w:rPr>
          <w:sz w:val="18"/>
          <w:szCs w:val="18"/>
        </w:rPr>
        <w:tab/>
      </w:r>
      <w:r w:rsidRPr="002C5EBE">
        <w:rPr>
          <w:sz w:val="18"/>
          <w:szCs w:val="18"/>
        </w:rPr>
        <w:t>length</w:t>
      </w:r>
      <w:r>
        <w:rPr>
          <w:sz w:val="18"/>
          <w:szCs w:val="18"/>
        </w:rPr>
        <w:t xml:space="preserve"> </w:t>
      </w:r>
    </w:p>
    <w:p w14:paraId="1F16CD56" w14:textId="6A13CBC1" w:rsidR="00FC68DB" w:rsidRPr="005C2D94" w:rsidRDefault="00FC68DB" w:rsidP="00BD52D7">
      <w:pPr>
        <w:pStyle w:val="Beschriftung"/>
      </w:pPr>
      <w:bookmarkStart w:id="1286" w:name="_Ref157616370"/>
      <w:bookmarkStart w:id="1287" w:name="_Toc159618871"/>
      <w:bookmarkStart w:id="1288" w:name="_Toc3557107"/>
      <w:bookmarkStart w:id="1289" w:name="_Toc34747358"/>
      <w:bookmarkStart w:id="1290" w:name="_Toc76030551"/>
      <w:bookmarkStart w:id="1291" w:name="_Toc94530837"/>
      <w:bookmarkStart w:id="1292" w:name="_Toc101428234"/>
      <w:r w:rsidRPr="00F54804">
        <w:t xml:space="preserve">Figure </w:t>
      </w:r>
      <w:r w:rsidRPr="00F54804">
        <w:fldChar w:fldCharType="begin"/>
      </w:r>
      <w:r w:rsidRPr="00F54804">
        <w:instrText xml:space="preserve"> SEQ Figure \* ARABIC </w:instrText>
      </w:r>
      <w:r w:rsidRPr="00F54804">
        <w:fldChar w:fldCharType="separate"/>
      </w:r>
      <w:r w:rsidR="0012574E">
        <w:rPr>
          <w:noProof/>
        </w:rPr>
        <w:t>28</w:t>
      </w:r>
      <w:r w:rsidRPr="00F54804">
        <w:fldChar w:fldCharType="end"/>
      </w:r>
      <w:bookmarkEnd w:id="1286"/>
      <w:r w:rsidR="0019077F">
        <w:t xml:space="preserve"> —</w:t>
      </w:r>
      <w:r w:rsidRPr="00F54804">
        <w:t xml:space="preserve"> Measures of </w:t>
      </w:r>
      <w:r w:rsidR="008156A3">
        <w:t xml:space="preserve">an </w:t>
      </w:r>
      <w:r w:rsidRPr="00F54804">
        <w:t xml:space="preserve">applied </w:t>
      </w:r>
      <w:r w:rsidR="008156A3" w:rsidRPr="008156A3">
        <w:t>flow drill</w:t>
      </w:r>
      <w:r w:rsidR="002C7560">
        <w:t>ed</w:t>
      </w:r>
      <w:r w:rsidR="008156A3" w:rsidRPr="008156A3">
        <w:t xml:space="preserve"> screw</w:t>
      </w:r>
      <w:bookmarkEnd w:id="1287"/>
      <w:r w:rsidR="008156A3" w:rsidRPr="008156A3">
        <w:t xml:space="preserve"> </w:t>
      </w:r>
      <w:bookmarkEnd w:id="1288"/>
      <w:bookmarkEnd w:id="1289"/>
      <w:bookmarkEnd w:id="1290"/>
      <w:bookmarkEnd w:id="1291"/>
      <w:bookmarkEnd w:id="1292"/>
    </w:p>
    <w:p w14:paraId="48D028BE" w14:textId="4B278E59" w:rsidR="00FC68DB" w:rsidRPr="005C2D94" w:rsidRDefault="00FC68DB" w:rsidP="00FD11C9">
      <w:pPr>
        <w:keepNext/>
        <w:autoSpaceDE w:val="0"/>
        <w:autoSpaceDN w:val="0"/>
        <w:adjustRightInd w:val="0"/>
        <w:rPr>
          <w:rFonts w:cs="Calibri"/>
          <w:lang w:eastAsia="en-GB"/>
        </w:rPr>
      </w:pPr>
      <w:r w:rsidRPr="005C2D94">
        <w:rPr>
          <w:rFonts w:cs="Calibri"/>
          <w:lang w:eastAsia="en-GB"/>
        </w:rPr>
        <w:t xml:space="preserve">The basic steps in the flow </w:t>
      </w:r>
      <w:r w:rsidR="002C7560">
        <w:rPr>
          <w:rFonts w:cs="Calibri"/>
          <w:lang w:eastAsia="en-GB"/>
        </w:rPr>
        <w:t>drilled screw</w:t>
      </w:r>
      <w:r w:rsidRPr="005C2D94">
        <w:rPr>
          <w:rFonts w:cs="Calibri"/>
          <w:lang w:eastAsia="en-GB"/>
        </w:rPr>
        <w:t xml:space="preserve"> process </w:t>
      </w:r>
      <w:r w:rsidR="006E5043">
        <w:rPr>
          <w:rFonts w:cs="Calibri"/>
          <w:lang w:eastAsia="en-GB"/>
        </w:rPr>
        <w:t>are</w:t>
      </w:r>
      <w:r w:rsidRPr="005C2D94">
        <w:rPr>
          <w:rFonts w:cs="Calibri"/>
          <w:lang w:eastAsia="en-GB"/>
        </w:rPr>
        <w:t>:</w:t>
      </w:r>
    </w:p>
    <w:p w14:paraId="74B7EC51" w14:textId="359C56B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a</w:t>
      </w:r>
      <w:r w:rsidR="00FC68DB" w:rsidRPr="0013175B">
        <w:rPr>
          <w:rFonts w:cs="Calibri"/>
          <w:lang w:eastAsia="en-GB"/>
        </w:rPr>
        <w:t>pplying rotational velocity and pressure</w:t>
      </w:r>
      <w:r>
        <w:rPr>
          <w:rFonts w:cs="Calibri"/>
          <w:lang w:eastAsia="en-GB"/>
        </w:rPr>
        <w:t xml:space="preserve">, </w:t>
      </w:r>
    </w:p>
    <w:p w14:paraId="4EF1E3D3" w14:textId="7356FCAD"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Pr>
          <w:rFonts w:cs="Calibri"/>
          <w:lang w:eastAsia="en-GB"/>
        </w:rPr>
        <w:t>h</w:t>
      </w:r>
      <w:r w:rsidR="00FC68DB" w:rsidRPr="0013175B">
        <w:rPr>
          <w:rFonts w:cs="Calibri"/>
          <w:lang w:eastAsia="en-GB"/>
        </w:rPr>
        <w:t>eat</w:t>
      </w:r>
      <w:r>
        <w:rPr>
          <w:rFonts w:cs="Calibri"/>
          <w:lang w:eastAsia="en-GB"/>
        </w:rPr>
        <w:t>ing</w:t>
      </w:r>
      <w:r w:rsidR="00FC68DB" w:rsidRPr="0013175B">
        <w:rPr>
          <w:rFonts w:cs="Calibri"/>
          <w:lang w:eastAsia="en-GB"/>
        </w:rPr>
        <w:t xml:space="preserve"> </w:t>
      </w:r>
      <w:r w:rsidR="006E5043">
        <w:rPr>
          <w:rFonts w:cs="Calibri"/>
          <w:lang w:eastAsia="en-GB"/>
        </w:rPr>
        <w:t xml:space="preserve">the </w:t>
      </w:r>
      <w:r w:rsidR="00FC68DB" w:rsidRPr="0013175B">
        <w:rPr>
          <w:rFonts w:cs="Calibri"/>
          <w:lang w:eastAsia="en-GB"/>
        </w:rPr>
        <w:t xml:space="preserve">target sheet metal (or without pre-punching both sheet component) </w:t>
      </w:r>
      <w:r>
        <w:rPr>
          <w:rFonts w:cs="Calibri"/>
          <w:lang w:eastAsia="en-GB"/>
        </w:rPr>
        <w:t xml:space="preserve">by the tool </w:t>
      </w:r>
      <w:r w:rsidR="00FC68DB" w:rsidRPr="0013175B">
        <w:rPr>
          <w:rFonts w:cs="Calibri"/>
          <w:lang w:eastAsia="en-GB"/>
        </w:rPr>
        <w:t xml:space="preserve">and melts </w:t>
      </w:r>
      <w:r w:rsidR="006E5043">
        <w:rPr>
          <w:rFonts w:cs="Calibri"/>
          <w:lang w:eastAsia="en-GB"/>
        </w:rPr>
        <w:t xml:space="preserve">it </w:t>
      </w:r>
      <w:r w:rsidR="00FC68DB" w:rsidRPr="0013175B">
        <w:rPr>
          <w:rFonts w:cs="Calibri"/>
          <w:lang w:eastAsia="en-GB"/>
        </w:rPr>
        <w:t>through</w:t>
      </w:r>
      <w:r>
        <w:rPr>
          <w:rFonts w:cs="Calibri"/>
          <w:lang w:eastAsia="en-GB"/>
        </w:rPr>
        <w:t xml:space="preserve">, </w:t>
      </w:r>
    </w:p>
    <w:p w14:paraId="30BDEDFE" w14:textId="537F0677" w:rsidR="00FC68DB" w:rsidRPr="0013175B" w:rsidRDefault="00F24974">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tapping</w:t>
      </w:r>
      <w:r>
        <w:rPr>
          <w:rFonts w:cs="Calibri"/>
          <w:lang w:eastAsia="en-GB"/>
        </w:rPr>
        <w:t xml:space="preserve"> the s</w:t>
      </w:r>
      <w:r w:rsidR="00FC68DB" w:rsidRPr="0013175B">
        <w:rPr>
          <w:rFonts w:cs="Calibri"/>
          <w:lang w:eastAsia="en-GB"/>
        </w:rPr>
        <w:t>crew thread</w:t>
      </w:r>
      <w:r>
        <w:rPr>
          <w:rFonts w:cs="Calibri"/>
          <w:lang w:eastAsia="en-GB"/>
        </w:rPr>
        <w:t xml:space="preserve">, </w:t>
      </w:r>
    </w:p>
    <w:p w14:paraId="01600909" w14:textId="16D76D86" w:rsidR="00FC68DB" w:rsidRPr="0013175B" w:rsidRDefault="00F24974">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Pr>
          <w:rFonts w:cs="Calibri"/>
          <w:lang w:eastAsia="en-GB"/>
        </w:rPr>
        <w:t>t</w:t>
      </w:r>
      <w:r w:rsidR="00FC68DB" w:rsidRPr="0013175B">
        <w:rPr>
          <w:rFonts w:cs="Calibri"/>
          <w:lang w:eastAsia="en-GB"/>
        </w:rPr>
        <w:t>ightening the screw and applying proper torque to create the desired connection.</w:t>
      </w:r>
      <w:r>
        <w:rPr>
          <w:rFonts w:cs="Calibri"/>
          <w:lang w:eastAsia="en-GB"/>
        </w:rPr>
        <w:t xml:space="preserve"> </w:t>
      </w:r>
    </w:p>
    <w:p w14:paraId="5C4756FD" w14:textId="46BE799B" w:rsidR="00FC68DB" w:rsidRPr="00F54804" w:rsidRDefault="00FC68DB" w:rsidP="00FD11C9">
      <w:pPr>
        <w:autoSpaceDE w:val="0"/>
        <w:autoSpaceDN w:val="0"/>
        <w:adjustRightInd w:val="0"/>
        <w:rPr>
          <w:rFonts w:cs="Calibri"/>
          <w:lang w:eastAsia="en-GB"/>
        </w:rPr>
      </w:pPr>
      <w:r w:rsidRPr="00F54804">
        <w:rPr>
          <w:rFonts w:cs="Calibri"/>
          <w:lang w:eastAsia="en-GB"/>
        </w:rPr>
        <w:t xml:space="preserve">The </w:t>
      </w:r>
      <w:r w:rsidR="00F24974" w:rsidRPr="005C2D94">
        <w:rPr>
          <w:rFonts w:cs="Calibri"/>
          <w:lang w:eastAsia="en-GB"/>
        </w:rPr>
        <w:t>flow drill</w:t>
      </w:r>
      <w:r w:rsidR="002C7560">
        <w:rPr>
          <w:rFonts w:cs="Calibri"/>
          <w:lang w:eastAsia="en-GB"/>
        </w:rPr>
        <w:t>ed</w:t>
      </w:r>
      <w:r w:rsidR="00F24974" w:rsidRPr="005C2D94">
        <w:rPr>
          <w:rFonts w:cs="Calibri"/>
          <w:lang w:eastAsia="en-GB"/>
        </w:rPr>
        <w:t xml:space="preserve"> screw</w:t>
      </w:r>
      <w:r w:rsidRPr="00F54804">
        <w:rPr>
          <w:rFonts w:cs="Calibri"/>
          <w:lang w:eastAsia="en-GB"/>
        </w:rPr>
        <w:t xml:space="preserve"> combines the tool with the screw: The screw itself drills its hole and shapes its thread.</w:t>
      </w:r>
      <w:r w:rsidR="00F24974">
        <w:rPr>
          <w:rFonts w:cs="Calibri"/>
          <w:lang w:eastAsia="en-GB"/>
        </w:rPr>
        <w:t xml:space="preserve"> </w:t>
      </w:r>
    </w:p>
    <w:p w14:paraId="37E11502" w14:textId="10EA51ED" w:rsidR="00FC68DB" w:rsidRPr="00BD52D7" w:rsidRDefault="00FC68DB" w:rsidP="000E094F">
      <w:pPr>
        <w:pStyle w:val="berschrift5"/>
      </w:pPr>
      <w:r w:rsidRPr="005C2D94">
        <w:t>Element</w:t>
      </w:r>
      <w:r w:rsidR="00F3142F">
        <w:t xml:space="preserve"> “</w:t>
      </w:r>
      <w:r w:rsidRPr="005C2D94">
        <w:t>flow_drilled</w:t>
      </w:r>
      <w:r w:rsidR="00AF69E3">
        <w:t xml:space="preserve">” </w:t>
      </w:r>
    </w:p>
    <w:p w14:paraId="50EFBEA6" w14:textId="125CCA5C"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&lt;flow_drilled/&gt;</w:t>
      </w:r>
      <w:r w:rsidRPr="00F54804">
        <w:rPr>
          <w:rFonts w:cs="Calibri"/>
          <w:lang w:eastAsia="en-GB"/>
        </w:rPr>
        <w:t xml:space="preserve"> element, the following attributes can be specified</w:t>
      </w:r>
      <w:r w:rsidR="00D84608">
        <w:rPr>
          <w:rFonts w:cs="Calibri"/>
          <w:lang w:eastAsia="en-GB"/>
        </w:rPr>
        <w:t xml:space="preserve"> (</w:t>
      </w:r>
      <w:r w:rsidR="00D84608">
        <w:rPr>
          <w:rFonts w:cs="Calibri"/>
          <w:lang w:eastAsia="en-GB"/>
        </w:rPr>
        <w:fldChar w:fldCharType="begin"/>
      </w:r>
      <w:r w:rsidR="00D84608">
        <w:rPr>
          <w:rFonts w:cs="Calibri"/>
          <w:lang w:eastAsia="en-GB"/>
        </w:rPr>
        <w:instrText xml:space="preserve"> REF _Ref156248583 \h </w:instrText>
      </w:r>
      <w:r w:rsidR="00D84608">
        <w:rPr>
          <w:rFonts w:cs="Calibri"/>
          <w:lang w:eastAsia="en-GB"/>
        </w:rPr>
      </w:r>
      <w:r w:rsidR="00D84608">
        <w:rPr>
          <w:rFonts w:cs="Calibri"/>
          <w:lang w:eastAsia="en-GB"/>
        </w:rPr>
        <w:fldChar w:fldCharType="separate"/>
      </w:r>
      <w:r w:rsidR="0012574E" w:rsidRPr="00F54804">
        <w:t xml:space="preserve">Table </w:t>
      </w:r>
      <w:r w:rsidR="0012574E">
        <w:rPr>
          <w:noProof/>
        </w:rPr>
        <w:t>60</w:t>
      </w:r>
      <w:r w:rsidR="00D84608">
        <w:rPr>
          <w:rFonts w:cs="Calibri"/>
          <w:lang w:eastAsia="en-GB"/>
        </w:rPr>
        <w:fldChar w:fldCharType="end"/>
      </w:r>
      <w:r w:rsidR="00D84608">
        <w:rPr>
          <w:rFonts w:cs="Calibri"/>
          <w:lang w:eastAsia="en-GB"/>
        </w:rPr>
        <w:t>)</w:t>
      </w:r>
      <w:r w:rsidRPr="00F54804">
        <w:rPr>
          <w:rFonts w:cs="Calibri"/>
          <w:lang w:eastAsia="en-GB"/>
        </w:rPr>
        <w:t>:</w:t>
      </w:r>
      <w:r w:rsidR="00D84608">
        <w:rPr>
          <w:rFonts w:cs="Calibri"/>
          <w:lang w:eastAsia="en-GB"/>
        </w:rPr>
        <w:t xml:space="preserve"> </w:t>
      </w:r>
    </w:p>
    <w:p w14:paraId="583CBBBA" w14:textId="4BEFBD57" w:rsidR="00055698" w:rsidRPr="00F54804" w:rsidRDefault="00055698" w:rsidP="001640C5">
      <w:pPr>
        <w:pStyle w:val="Beschriftung"/>
        <w:keepNext/>
        <w:keepLines/>
        <w:rPr>
          <w:rFonts w:cs="Calibri"/>
          <w:lang w:eastAsia="en-GB"/>
        </w:rPr>
      </w:pPr>
      <w:bookmarkStart w:id="1293" w:name="_Ref156248583"/>
      <w:bookmarkStart w:id="1294" w:name="_Toc159618992"/>
      <w:r w:rsidRPr="00F54804">
        <w:t xml:space="preserve">Table </w:t>
      </w:r>
      <w:r w:rsidRPr="00F54804">
        <w:fldChar w:fldCharType="begin"/>
      </w:r>
      <w:r w:rsidRPr="00F54804">
        <w:instrText xml:space="preserve"> SEQ Table \* ARABIC </w:instrText>
      </w:r>
      <w:r w:rsidRPr="00F54804">
        <w:fldChar w:fldCharType="separate"/>
      </w:r>
      <w:r w:rsidR="0012574E">
        <w:rPr>
          <w:noProof/>
        </w:rPr>
        <w:t>60</w:t>
      </w:r>
      <w:r w:rsidRPr="00F54804">
        <w:fldChar w:fldCharType="end"/>
      </w:r>
      <w:bookmarkEnd w:id="1293"/>
      <w:r w:rsidR="008135BF">
        <w:t xml:space="preserve"> —</w:t>
      </w:r>
      <w:r w:rsidR="008135BF" w:rsidRPr="00F54804">
        <w:t xml:space="preserve"> </w:t>
      </w:r>
      <w:r w:rsidRPr="00F54804">
        <w:t>Attr</w:t>
      </w:r>
      <w:r w:rsidRPr="005C2D94">
        <w:t xml:space="preserve">ibutes of element </w:t>
      </w:r>
      <w:r w:rsidRPr="002941B8">
        <w:rPr>
          <w:rStyle w:val="CodeCharacter"/>
        </w:rPr>
        <w:t>&lt;flow_drilled/&gt;</w:t>
      </w:r>
      <w:bookmarkEnd w:id="1294"/>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2C7560">
        <w:trPr>
          <w:cantSplit/>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2C7560">
        <w:trPr>
          <w:cantSplit/>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r w:rsidRPr="00F54804">
              <w:rPr>
                <w:rFonts w:cs="Calibri"/>
                <w:sz w:val="18"/>
                <w:szCs w:val="18"/>
                <w:lang w:eastAsia="en-GB"/>
              </w:rPr>
              <w:t>pre_machined_hole_diameter</w:t>
            </w:r>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2C7560">
        <w:trPr>
          <w:cantSplit/>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r w:rsidRPr="00F54804">
              <w:rPr>
                <w:sz w:val="18"/>
                <w:szCs w:val="18"/>
              </w:rPr>
              <w:t>pre_machined_hole_index</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2C7560">
        <w:trPr>
          <w:cantSplit/>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r w:rsidRPr="00F54804">
              <w:rPr>
                <w:sz w:val="18"/>
                <w:szCs w:val="18"/>
              </w:rPr>
              <w:t>pilot_hole_diameter</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0FFFE1D3" w:rsidR="00FC68DB" w:rsidRPr="0013175B" w:rsidRDefault="00FC68DB" w:rsidP="00DF2FC0">
      <w:pPr>
        <w:pStyle w:val="Listenabsatz"/>
        <w:numPr>
          <w:ilvl w:val="0"/>
          <w:numId w:val="22"/>
        </w:numPr>
        <w:tabs>
          <w:tab w:val="clear" w:pos="403"/>
        </w:tabs>
        <w:autoSpaceDE w:val="0"/>
        <w:autoSpaceDN w:val="0"/>
        <w:adjustRightInd w:val="0"/>
        <w:spacing w:before="120" w:after="0" w:line="240" w:lineRule="auto"/>
        <w:ind w:left="357" w:hanging="357"/>
        <w:contextualSpacing w:val="0"/>
        <w:rPr>
          <w:rFonts w:cs="Calibri"/>
          <w:lang w:eastAsia="en-GB"/>
        </w:rPr>
      </w:pPr>
      <w:r w:rsidRPr="004B5FD5">
        <w:rPr>
          <w:rStyle w:val="CodeCharacter"/>
        </w:rPr>
        <w:t>pre_machined_hole_diameter</w:t>
      </w:r>
      <w:r w:rsidRPr="0013175B">
        <w:rPr>
          <w:rFonts w:cs="Calibri"/>
          <w:lang w:eastAsia="en-GB"/>
        </w:rPr>
        <w:t xml:space="preserve">: In order to facilitate the penetration </w:t>
      </w:r>
      <w:r w:rsidR="00202E9C" w:rsidRPr="0013175B">
        <w:rPr>
          <w:rFonts w:cs="Calibri"/>
          <w:lang w:eastAsia="en-GB"/>
        </w:rPr>
        <w:t xml:space="preserve">of </w:t>
      </w:r>
      <w:r w:rsidR="009A30B0">
        <w:rPr>
          <w:rFonts w:cs="Calibri"/>
          <w:lang w:eastAsia="en-GB"/>
        </w:rPr>
        <w:t xml:space="preserve">the </w:t>
      </w:r>
      <w:r w:rsidR="009A30B0" w:rsidRPr="0013175B">
        <w:rPr>
          <w:rFonts w:cs="Calibri"/>
          <w:lang w:eastAsia="en-GB"/>
        </w:rPr>
        <w:t xml:space="preserve">metal sheet </w:t>
      </w:r>
      <w:r w:rsidR="009A30B0">
        <w:rPr>
          <w:rFonts w:cs="Calibri"/>
          <w:lang w:eastAsia="en-GB"/>
        </w:rPr>
        <w:t xml:space="preserve">by </w:t>
      </w:r>
      <w:r w:rsidR="00202E9C" w:rsidRPr="0013175B">
        <w:rPr>
          <w:rFonts w:cs="Calibri"/>
          <w:lang w:eastAsia="en-GB"/>
        </w:rPr>
        <w:t xml:space="preserve">the tip of the </w:t>
      </w:r>
      <w:r w:rsidR="002C7560" w:rsidRPr="005C2D94">
        <w:rPr>
          <w:rFonts w:cs="Calibri"/>
          <w:lang w:eastAsia="en-GB"/>
        </w:rPr>
        <w:t>flow drill</w:t>
      </w:r>
      <w:r w:rsidR="002C7560">
        <w:rPr>
          <w:rFonts w:cs="Calibri"/>
          <w:lang w:eastAsia="en-GB"/>
        </w:rPr>
        <w:t>ed</w:t>
      </w:r>
      <w:r w:rsidR="002C7560" w:rsidRPr="005C2D94">
        <w:rPr>
          <w:rFonts w:cs="Calibri"/>
          <w:lang w:eastAsia="en-GB"/>
        </w:rPr>
        <w:t xml:space="preserve"> screw</w:t>
      </w:r>
      <w:r w:rsidRPr="0013175B">
        <w:rPr>
          <w:rFonts w:cs="Calibri"/>
          <w:lang w:eastAsia="en-GB"/>
        </w:rPr>
        <w:t xml:space="preserve">, a small hole may be machined in the sheet metal. </w:t>
      </w:r>
      <w:r w:rsidR="00202E9C">
        <w:rPr>
          <w:rFonts w:cs="Calibri"/>
          <w:lang w:eastAsia="en-GB"/>
        </w:rPr>
        <w:t>Furthermore</w:t>
      </w:r>
      <w:r w:rsidRPr="0013175B">
        <w:rPr>
          <w:rFonts w:cs="Calibri"/>
          <w:lang w:eastAsia="en-GB"/>
        </w:rPr>
        <w:t>, when the penetration happens in the phase of material forming, a small portion of the formed part flow</w:t>
      </w:r>
      <w:r w:rsidR="009A30B0">
        <w:rPr>
          <w:rFonts w:cs="Calibri"/>
          <w:lang w:eastAsia="en-GB"/>
        </w:rPr>
        <w:t>s</w:t>
      </w:r>
      <w:r w:rsidRPr="0013175B">
        <w:rPr>
          <w:rFonts w:cs="Calibri"/>
          <w:lang w:eastAsia="en-GB"/>
        </w:rPr>
        <w:t xml:space="preserve"> opposite to the fastening direction and </w:t>
      </w:r>
      <w:r w:rsidR="00202E9C">
        <w:rPr>
          <w:rFonts w:cs="Calibri"/>
          <w:lang w:eastAsia="en-GB"/>
        </w:rPr>
        <w:t>creates</w:t>
      </w:r>
      <w:r w:rsidRPr="0013175B">
        <w:rPr>
          <w:rFonts w:cs="Calibri"/>
          <w:lang w:eastAsia="en-GB"/>
        </w:rPr>
        <w:t xml:space="preserve"> a bulge (d</w:t>
      </w:r>
      <w:r w:rsidRPr="0013175B">
        <w:rPr>
          <w:rFonts w:cs="Calibri"/>
          <w:vertAlign w:val="subscript"/>
          <w:lang w:eastAsia="en-GB"/>
        </w:rPr>
        <w:t>W</w:t>
      </w:r>
      <w:r w:rsidRPr="0013175B">
        <w:rPr>
          <w:rFonts w:cs="Calibri"/>
          <w:lang w:eastAsia="en-GB"/>
        </w:rPr>
        <w:t>) that has to be accommodated by the clearance-hole (d</w:t>
      </w:r>
      <w:r w:rsidRPr="0013175B">
        <w:rPr>
          <w:rFonts w:cs="Calibri"/>
          <w:vertAlign w:val="subscript"/>
          <w:lang w:eastAsia="en-GB"/>
        </w:rPr>
        <w:t>D</w:t>
      </w:r>
      <w:r w:rsidRPr="0013175B">
        <w:rPr>
          <w:rFonts w:cs="Calibri"/>
          <w:lang w:eastAsia="en-GB"/>
        </w:rPr>
        <w:t>)</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pre-machined hole or clearance hole</w:t>
      </w:r>
      <w:r w:rsidR="00B87A73">
        <w:rPr>
          <w:rFonts w:cs="Calibri"/>
          <w:lang w:eastAsia="en-GB"/>
        </w:rPr>
        <w:t>”,</w:t>
      </w:r>
      <w:r w:rsidR="009A30B0">
        <w:rPr>
          <w:rFonts w:cs="Calibri"/>
          <w:lang w:eastAsia="en-GB"/>
        </w:rPr>
        <w:t xml:space="preserve"> cf. </w:t>
      </w:r>
      <w:r w:rsidR="009A30B0">
        <w:rPr>
          <w:rFonts w:cs="Calibri"/>
          <w:lang w:eastAsia="en-GB"/>
        </w:rPr>
        <w:fldChar w:fldCharType="begin"/>
      </w:r>
      <w:r w:rsidR="009A30B0">
        <w:rPr>
          <w:rFonts w:cs="Calibri"/>
          <w:lang w:eastAsia="en-GB"/>
        </w:rPr>
        <w:instrText xml:space="preserve"> REF _Ref157672434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29</w:t>
      </w:r>
      <w:r w:rsidR="009A30B0">
        <w:rPr>
          <w:rFonts w:cs="Calibri"/>
          <w:lang w:eastAsia="en-GB"/>
        </w:rPr>
        <w:fldChar w:fldCharType="end"/>
      </w:r>
      <w:r w:rsidR="009A30B0">
        <w:rPr>
          <w:rFonts w:cs="Calibri"/>
          <w:lang w:eastAsia="en-GB"/>
        </w:rPr>
        <w:t xml:space="preserve">: </w:t>
      </w:r>
    </w:p>
    <w:p w14:paraId="0AF8DAB1" w14:textId="44790609" w:rsidR="00FC68DB" w:rsidRPr="0013175B" w:rsidRDefault="00D860C8" w:rsidP="00B202D2">
      <w:pPr>
        <w:pStyle w:val="Listenabsatz"/>
        <w:keepNext/>
        <w:autoSpaceDE w:val="0"/>
        <w:autoSpaceDN w:val="0"/>
        <w:adjustRightInd w:val="0"/>
        <w:ind w:left="0"/>
        <w:jc w:val="center"/>
      </w:pPr>
      <w:r>
        <w:rPr>
          <w:noProof/>
        </w:rPr>
        <w:lastRenderedPageBreak/>
        <mc:AlternateContent>
          <mc:Choice Requires="wpg">
            <w:drawing>
              <wp:inline distT="0" distB="0" distL="0" distR="0" wp14:anchorId="48A70110" wp14:editId="2DC04738">
                <wp:extent cx="2094230" cy="1137920"/>
                <wp:effectExtent l="0" t="0" r="0" b="9525"/>
                <wp:docPr id="2127" name="Gruppieren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28" name="Grafik 16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4364"/>
                            <a:ext cx="15087" cy="6248"/>
                          </a:xfrm>
                          <a:prstGeom prst="rect">
                            <a:avLst/>
                          </a:prstGeom>
                          <a:noFill/>
                          <a:extLst>
                            <a:ext uri="{909E8E84-426E-40DD-AFC4-6F175D3DCCD1}">
                              <a14:hiddenFill xmlns:a14="http://schemas.microsoft.com/office/drawing/2010/main">
                                <a:solidFill>
                                  <a:srgbClr val="FFFFFF"/>
                                </a:solidFill>
                              </a14:hiddenFill>
                            </a:ext>
                          </a:extLst>
                        </pic:spPr>
                      </pic:pic>
                      <wps:wsp>
                        <wps:cNvPr id="2129" name="Gerader Verbinder 1616"/>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0" name="Textfeld 4"/>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31" name="Gerader Verbinder 1618"/>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2" name="Gerader Verbinder 1619"/>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3" name="Gerader Verbinder 1620"/>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4" name="Gerader Verbinder 1621"/>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5" name="Gerader Verbinder 1622"/>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6" name="Textfeld 10"/>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37" name="Gerader Verbinder 1624"/>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8" name="Gerader Verbinder 1625"/>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39" name="Gerader Verbinder 1626"/>
                        <wps:cNvCnPr>
                          <a:cxnSpLocks/>
                        </wps:cNvCnPr>
                        <wps:spPr bwMode="auto">
                          <a:xfrm>
                            <a:off x="4615"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0" name="Gerader Verbinder 1627"/>
                        <wps:cNvCnPr>
                          <a:cxnSpLocks/>
                        </wps:cNvCnPr>
                        <wps:spPr bwMode="auto">
                          <a:xfrm>
                            <a:off x="10378"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41" name="Gerader Verbinder 1628"/>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2" name="Gerader Verbinder 1629"/>
                        <wps:cNvCnPr>
                          <a:cxnSpLocks/>
                        </wps:cNvCnPr>
                        <wps:spPr bwMode="auto">
                          <a:xfrm>
                            <a:off x="4615" y="3588"/>
                            <a:ext cx="5763"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43" name="Textfeld 2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44" name="Textfeld 2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wps:txbx>
                        <wps:bodyPr rot="0" vert="horz" wrap="square" lIns="91440" tIns="45720" rIns="91440" bIns="45720" anchor="t" anchorCtr="0" upright="1">
                          <a:spAutoFit/>
                        </wps:bodyPr>
                      </wps:wsp>
                    </wpg:wgp>
                  </a:graphicData>
                </a:graphic>
              </wp:inline>
            </w:drawing>
          </mc:Choice>
          <mc:Fallback>
            <w:pict>
              <v:group w14:anchorId="48A70110" id="Gruppieren 12" o:spid="_x0000_s1367"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">
                <v:shape id="Grafik 1615" o:spid="_x0000_s1368" type="#_x0000_t75" style="position:absolute;top:4364;width:15087;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">
                  <v:imagedata r:id="rId98" o:title=""/>
                </v:shape>
                <v:line id="Gerader Verbinder 1616" o:spid="_x0000_s1369"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" strokecolor="black [3213]" strokeweight=".5pt">
                  <v:stroke endarrow="block" joinstyle="miter"/>
                  <o:lock v:ext="edit" shapetype="f"/>
                </v:line>
                <v:shape id="Textfeld 4" o:spid="_x0000_s1370"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" filled="f" stroked="f">
                  <v:textbox style="mso-fit-shape-to-text:t">
                    <w:txbxContent>
                      <w:p w14:paraId="13F6414E"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18" o:spid="_x0000_s1371"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" strokecolor="black [3213]" strokeweight=".5pt">
                  <v:stroke joinstyle="miter"/>
                  <o:lock v:ext="edit" shapetype="f"/>
                </v:line>
                <v:line id="Gerader Verbinder 1619" o:spid="_x0000_s1372"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" strokecolor="black [3213]" strokeweight=".5pt">
                  <v:stroke joinstyle="miter"/>
                  <o:lock v:ext="edit" shapetype="f"/>
                </v:line>
                <v:line id="Gerader Verbinder 1620" o:spid="_x0000_s1373"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" strokecolor="black [3213]" strokeweight=".5pt">
                  <v:stroke joinstyle="miter"/>
                  <o:lock v:ext="edit" shapetype="f"/>
                </v:line>
                <v:line id="Gerader Verbinder 1621" o:spid="_x0000_s1374"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" strokecolor="black [3213]" strokeweight=".5pt">
                  <v:stroke endarrow="block" joinstyle="miter"/>
                  <o:lock v:ext="edit" shapetype="f"/>
                </v:line>
                <v:line id="Gerader Verbinder 1622" o:spid="_x0000_s1375"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" strokecolor="black [3213]" strokeweight=".5pt">
                  <v:stroke joinstyle="miter"/>
                  <o:lock v:ext="edit" shapetype="f"/>
                </v:line>
                <v:shape id="Textfeld 10" o:spid="_x0000_s1376"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" filled="f" stroked="f">
                  <v:textbox style="mso-fit-shape-to-text:t">
                    <w:txbxContent>
                      <w:p w14:paraId="09B70CC2"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24" o:spid="_x0000_s1377"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" strokecolor="black [3213]" strokeweight=".5pt">
                  <v:stroke joinstyle="miter"/>
                  <o:lock v:ext="edit" shapetype="f"/>
                </v:line>
                <v:line id="Gerader Verbinder 1625" o:spid="_x0000_s1378"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" strokecolor="black [3213]" strokeweight=".5pt">
                  <v:stroke joinstyle="miter"/>
                  <o:lock v:ext="edit" shapetype="f"/>
                </v:line>
                <v:line id="Gerader Verbinder 1626" o:spid="_x0000_s1379" style="position:absolute;visibility:visible;mso-wrap-style:square" from="4615,3130" to="4615,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" strokecolor="black [3213]" strokeweight=".5pt">
                  <v:stroke joinstyle="miter"/>
                  <o:lock v:ext="edit" shapetype="f"/>
                </v:line>
                <v:line id="Gerader Verbinder 1627" o:spid="_x0000_s1380" style="position:absolute;visibility:visible;mso-wrap-style:square" from="10378,3130" to="10378,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" strokecolor="black [3213]" strokeweight=".5pt">
                  <v:stroke joinstyle="miter"/>
                  <o:lock v:ext="edit" shapetype="f"/>
                </v:line>
                <v:line id="Gerader Verbinder 1628" o:spid="_x0000_s1381"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" strokecolor="black [3213]" strokeweight=".5pt">
                  <v:stroke startarrow="block" endarrow="block" joinstyle="miter"/>
                  <o:lock v:ext="edit" shapetype="f"/>
                </v:line>
                <v:line id="Gerader Verbinder 1629" o:spid="_x0000_s1382" style="position:absolute;visibility:visible;mso-wrap-style:square" from="4615,3588" to="10378,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" strokecolor="black [3213]" strokeweight=".5pt">
                  <v:stroke startarrow="block" endarrow="block" joinstyle="miter"/>
                  <o:lock v:ext="edit" shapetype="f"/>
                </v:line>
                <v:shape id="Textfeld 26" o:spid="_x0000_s1383"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" filled="f" stroked="f">
                  <v:textbox style="mso-fit-shape-to-text:t">
                    <w:txbxContent>
                      <w:p w14:paraId="647E2754"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27" o:spid="_x0000_s1384"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" filled="f" stroked="f">
                  <v:textbox style="mso-fit-shape-to-text:t">
                    <w:txbxContent>
                      <w:p w14:paraId="608A18CB" w14:textId="77777777" w:rsidR="00D66DF6" w:rsidRDefault="00D66DF6" w:rsidP="00D66DF6">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w</w:t>
                        </w:r>
                      </w:p>
                    </w:txbxContent>
                  </v:textbox>
                </v:shape>
                <w10:anchorlock/>
              </v:group>
            </w:pict>
          </mc:Fallback>
        </mc:AlternateContent>
      </w:r>
    </w:p>
    <w:p w14:paraId="07EA7CDD" w14:textId="37229AB3" w:rsidR="00FC68DB" w:rsidRPr="00F54804" w:rsidRDefault="00FC68DB" w:rsidP="00BD52D7">
      <w:pPr>
        <w:pStyle w:val="Beschriftung"/>
        <w:rPr>
          <w:rFonts w:cs="Calibri"/>
          <w:lang w:eastAsia="en-GB"/>
        </w:rPr>
      </w:pPr>
      <w:bookmarkStart w:id="1295" w:name="_Ref157672434"/>
      <w:bookmarkStart w:id="1296" w:name="_Toc3557108"/>
      <w:bookmarkStart w:id="1297" w:name="_Toc34747359"/>
      <w:bookmarkStart w:id="1298" w:name="_Toc76030552"/>
      <w:bookmarkStart w:id="1299" w:name="_Toc94530838"/>
      <w:bookmarkStart w:id="1300" w:name="_Toc101428235"/>
      <w:bookmarkStart w:id="1301" w:name="_Toc159618872"/>
      <w:r w:rsidRPr="00F54804">
        <w:t xml:space="preserve">Figure </w:t>
      </w:r>
      <w:r w:rsidRPr="00F54804">
        <w:fldChar w:fldCharType="begin"/>
      </w:r>
      <w:r w:rsidRPr="00F54804">
        <w:instrText xml:space="preserve"> SEQ Figure \* ARABIC </w:instrText>
      </w:r>
      <w:r w:rsidRPr="00F54804">
        <w:fldChar w:fldCharType="separate"/>
      </w:r>
      <w:r w:rsidR="0012574E">
        <w:rPr>
          <w:noProof/>
        </w:rPr>
        <w:t>29</w:t>
      </w:r>
      <w:r w:rsidRPr="00F54804">
        <w:fldChar w:fldCharType="end"/>
      </w:r>
      <w:bookmarkEnd w:id="1295"/>
      <w:r w:rsidR="0019077F">
        <w:t xml:space="preserve"> —</w:t>
      </w:r>
      <w:r w:rsidRPr="00F54804">
        <w:t xml:space="preserve"> FDS connection</w:t>
      </w:r>
      <w:bookmarkEnd w:id="1296"/>
      <w:bookmarkEnd w:id="1297"/>
      <w:bookmarkEnd w:id="1298"/>
      <w:bookmarkEnd w:id="1299"/>
      <w:bookmarkEnd w:id="1300"/>
      <w:r w:rsidR="00C1056C">
        <w:t xml:space="preserve"> with pre-machined clearance hole</w:t>
      </w:r>
      <w:bookmarkEnd w:id="1301"/>
      <w:r w:rsidR="00E458DF">
        <w:t xml:space="preserve"> </w:t>
      </w:r>
    </w:p>
    <w:p w14:paraId="49C4E57A" w14:textId="68C91AB9"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pre_machined_hole_index</w:t>
      </w:r>
      <w:r w:rsidRPr="0013175B">
        <w:rPr>
          <w:rFonts w:cs="Calibri"/>
          <w:lang w:eastAsia="en-GB"/>
        </w:rPr>
        <w:t xml:space="preserve">: If </w:t>
      </w:r>
      <w:r w:rsidRPr="004B5FD5">
        <w:rPr>
          <w:rStyle w:val="CodeCharacter"/>
        </w:rPr>
        <w:t>pre_machined_hole_diameter</w:t>
      </w:r>
      <w:r w:rsidRPr="0013175B">
        <w:rPr>
          <w:rFonts w:cs="Calibri"/>
          <w:sz w:val="20"/>
          <w:szCs w:val="20"/>
          <w:lang w:eastAsia="en-GB"/>
        </w:rPr>
        <w:t xml:space="preserve"> </w:t>
      </w:r>
      <w:r w:rsidRPr="0013175B">
        <w:rPr>
          <w:rFonts w:cs="Calibri"/>
          <w:lang w:eastAsia="en-GB"/>
        </w:rPr>
        <w:t xml:space="preserve">&gt; 0.0, then the hole is in the flange partner with index </w:t>
      </w:r>
      <w:r w:rsidRPr="004B5FD5">
        <w:rPr>
          <w:rStyle w:val="CodeCharacter"/>
        </w:rPr>
        <w:t>pre_machined_hole_index</w:t>
      </w:r>
      <w:r w:rsidRPr="0013175B">
        <w:rPr>
          <w:rFonts w:cs="Calibri"/>
          <w:sz w:val="20"/>
          <w:szCs w:val="20"/>
          <w:lang w:eastAsia="en-GB"/>
        </w:rPr>
        <w:t xml:space="preserve"> </w:t>
      </w:r>
      <w:r w:rsidRPr="0013175B">
        <w:rPr>
          <w:rFonts w:cs="Calibri"/>
          <w:lang w:eastAsia="en-GB"/>
        </w:rPr>
        <w:t xml:space="preserve">(see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xml:space="preserve">). If </w:t>
      </w:r>
      <w:r w:rsidR="009A30B0">
        <w:rPr>
          <w:rFonts w:cs="Calibri"/>
          <w:lang w:eastAsia="en-GB"/>
        </w:rPr>
        <w:t xml:space="preserve">the </w:t>
      </w:r>
      <w:r w:rsidRPr="0013175B">
        <w:rPr>
          <w:rFonts w:cs="Calibri"/>
          <w:lang w:eastAsia="en-GB"/>
        </w:rPr>
        <w:t>attribute is missing, this information is not (yet) available.</w:t>
      </w:r>
    </w:p>
    <w:p w14:paraId="21A46631" w14:textId="6C1202A6" w:rsidR="00FC68DB" w:rsidRPr="0013175B" w:rsidRDefault="00FC68DB" w:rsidP="00DF2FC0">
      <w:pPr>
        <w:pStyle w:val="Listenabsatz"/>
        <w:numPr>
          <w:ilvl w:val="0"/>
          <w:numId w:val="22"/>
        </w:numPr>
        <w:tabs>
          <w:tab w:val="clear" w:pos="403"/>
        </w:tabs>
        <w:autoSpaceDE w:val="0"/>
        <w:autoSpaceDN w:val="0"/>
        <w:adjustRightInd w:val="0"/>
        <w:spacing w:line="240" w:lineRule="auto"/>
        <w:ind w:left="357" w:hanging="357"/>
        <w:contextualSpacing w:val="0"/>
        <w:rPr>
          <w:rFonts w:cs="Calibri"/>
          <w:lang w:eastAsia="en-GB"/>
        </w:rPr>
      </w:pPr>
      <w:r w:rsidRPr="004B5FD5">
        <w:rPr>
          <w:rStyle w:val="CodeCharacter"/>
        </w:rPr>
        <w:t>pilot_hole_diameter</w:t>
      </w:r>
      <w:r w:rsidRPr="0013175B">
        <w:rPr>
          <w:rFonts w:cs="Calibri"/>
          <w:lang w:eastAsia="en-GB"/>
        </w:rPr>
        <w:t>: This hole diameter (d</w:t>
      </w:r>
      <w:r w:rsidRPr="0013175B">
        <w:rPr>
          <w:rFonts w:cs="Calibri"/>
          <w:vertAlign w:val="subscript"/>
          <w:lang w:eastAsia="en-GB"/>
        </w:rPr>
        <w:t>V</w:t>
      </w:r>
      <w:r w:rsidRPr="0013175B">
        <w:rPr>
          <w:rFonts w:cs="Calibri"/>
          <w:lang w:eastAsia="en-GB"/>
        </w:rPr>
        <w:t xml:space="preserve">) is defined in case the applied </w:t>
      </w:r>
      <w:r w:rsidR="009A30B0" w:rsidRPr="005C2D94">
        <w:rPr>
          <w:rFonts w:cs="Calibri"/>
          <w:lang w:eastAsia="en-GB"/>
        </w:rPr>
        <w:t>flow drill</w:t>
      </w:r>
      <w:r w:rsidR="009A30B0">
        <w:rPr>
          <w:rFonts w:cs="Calibri"/>
          <w:lang w:eastAsia="en-GB"/>
        </w:rPr>
        <w:t>ed</w:t>
      </w:r>
      <w:r w:rsidR="009A30B0" w:rsidRPr="005C2D94">
        <w:rPr>
          <w:rFonts w:cs="Calibri"/>
          <w:lang w:eastAsia="en-GB"/>
        </w:rPr>
        <w:t xml:space="preserve"> screw</w:t>
      </w:r>
      <w:r w:rsidRPr="0013175B">
        <w:rPr>
          <w:rFonts w:cs="Calibri"/>
          <w:lang w:eastAsia="en-GB"/>
        </w:rPr>
        <w:t xml:space="preserve"> type requires a drilled hole on the sheet metal that is to be formed during the process</w:t>
      </w:r>
      <w:r w:rsidR="009A30B0">
        <w:rPr>
          <w:rFonts w:cs="Calibri"/>
          <w:lang w:eastAsia="en-GB"/>
        </w:rPr>
        <w:t>, cf</w:t>
      </w:r>
      <w:r w:rsidRPr="0013175B">
        <w:rPr>
          <w:rFonts w:cs="Calibri"/>
          <w:lang w:eastAsia="en-GB"/>
        </w:rPr>
        <w:t>.</w:t>
      </w:r>
      <w:r w:rsidR="009A30B0">
        <w:rPr>
          <w:rFonts w:cs="Calibri"/>
          <w:lang w:eastAsia="en-GB"/>
        </w:rPr>
        <w:t xml:space="preserve"> </w:t>
      </w:r>
      <w:r w:rsidR="009A30B0">
        <w:rPr>
          <w:rFonts w:cs="Calibri"/>
          <w:lang w:eastAsia="en-GB"/>
        </w:rPr>
        <w:fldChar w:fldCharType="begin"/>
      </w:r>
      <w:r w:rsidR="009A30B0">
        <w:rPr>
          <w:rFonts w:cs="Calibri"/>
          <w:lang w:eastAsia="en-GB"/>
        </w:rPr>
        <w:instrText xml:space="preserve"> REF _Ref157672544 \h </w:instrText>
      </w:r>
      <w:r w:rsidR="009A30B0">
        <w:rPr>
          <w:rFonts w:cs="Calibri"/>
          <w:lang w:eastAsia="en-GB"/>
        </w:rPr>
      </w:r>
      <w:r w:rsidR="009A30B0">
        <w:rPr>
          <w:rFonts w:cs="Calibri"/>
          <w:lang w:eastAsia="en-GB"/>
        </w:rPr>
        <w:fldChar w:fldCharType="separate"/>
      </w:r>
      <w:r w:rsidR="0012574E" w:rsidRPr="00F54804">
        <w:t xml:space="preserve">Figure </w:t>
      </w:r>
      <w:r w:rsidR="0012574E">
        <w:rPr>
          <w:noProof/>
        </w:rPr>
        <w:t>30</w:t>
      </w:r>
      <w:r w:rsidR="009A30B0">
        <w:rPr>
          <w:rFonts w:cs="Calibri"/>
          <w:lang w:eastAsia="en-GB"/>
        </w:rPr>
        <w:fldChar w:fldCharType="end"/>
      </w:r>
      <w:r w:rsidR="009A30B0">
        <w:rPr>
          <w:rFonts w:cs="Calibri"/>
          <w:lang w:eastAsia="en-GB"/>
        </w:rPr>
        <w:t xml:space="preserve">: </w:t>
      </w:r>
    </w:p>
    <w:p w14:paraId="3AF13CB8" w14:textId="729CC49B" w:rsidR="00FC68DB" w:rsidRPr="0013175B" w:rsidRDefault="00D860C8" w:rsidP="00B202D2">
      <w:pPr>
        <w:pStyle w:val="Listenabsatz"/>
        <w:autoSpaceDE w:val="0"/>
        <w:autoSpaceDN w:val="0"/>
        <w:adjustRightInd w:val="0"/>
        <w:ind w:left="0"/>
        <w:jc w:val="center"/>
        <w:rPr>
          <w:rFonts w:cs="Calibri"/>
          <w:lang w:eastAsia="en-GB"/>
        </w:rPr>
      </w:pPr>
      <w:r>
        <w:rPr>
          <w:noProof/>
        </w:rPr>
        <mc:AlternateContent>
          <mc:Choice Requires="wpg">
            <w:drawing>
              <wp:inline distT="0" distB="0" distL="0" distR="0" wp14:anchorId="7464ECD8" wp14:editId="02B84787">
                <wp:extent cx="2094230" cy="1137920"/>
                <wp:effectExtent l="0" t="0" r="0" b="5715"/>
                <wp:docPr id="2109" name="Gruppieren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4230" cy="1137920"/>
                          <a:chOff x="0" y="0"/>
                          <a:chExt cx="20940" cy="11378"/>
                        </a:xfrm>
                      </wpg:grpSpPr>
                      <pic:pic xmlns:pic="http://schemas.openxmlformats.org/drawingml/2006/picture">
                        <pic:nvPicPr>
                          <pic:cNvPr id="2110" name="Grafik 1633" descr="Ein Bild, das Shoji, Gebäude, Fenster enthält.&#10;&#10;Automatisch generierte Beschreibu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4396"/>
                            <a:ext cx="15087" cy="4374"/>
                          </a:xfrm>
                          <a:prstGeom prst="rect">
                            <a:avLst/>
                          </a:prstGeom>
                          <a:noFill/>
                          <a:extLst>
                            <a:ext uri="{909E8E84-426E-40DD-AFC4-6F175D3DCCD1}">
                              <a14:hiddenFill xmlns:a14="http://schemas.microsoft.com/office/drawing/2010/main">
                                <a:solidFill>
                                  <a:srgbClr val="FFFFFF"/>
                                </a:solidFill>
                              </a14:hiddenFill>
                            </a:ext>
                          </a:extLst>
                        </pic:spPr>
                      </pic:pic>
                      <wps:wsp>
                        <wps:cNvPr id="2111" name="Gerader Verbinder 1634"/>
                        <wps:cNvCnPr>
                          <a:cxnSpLocks/>
                        </wps:cNvCnPr>
                        <wps:spPr bwMode="auto">
                          <a:xfrm>
                            <a:off x="17261" y="3130"/>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2" name="Textfeld 1635"/>
                        <wps:cNvSpPr txBox="1">
                          <a:spLocks noChangeArrowheads="1"/>
                        </wps:cNvSpPr>
                        <wps:spPr bwMode="auto">
                          <a:xfrm>
                            <a:off x="17096" y="4801"/>
                            <a:ext cx="3696"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wps:txbx>
                        <wps:bodyPr rot="0" vert="horz" wrap="square" lIns="91440" tIns="45720" rIns="91440" bIns="45720" anchor="t" anchorCtr="0" upright="1">
                          <a:spAutoFit/>
                        </wps:bodyPr>
                      </wps:wsp>
                      <wps:wsp>
                        <wps:cNvPr id="2113" name="Gerader Verbinder 1636"/>
                        <wps:cNvCnPr>
                          <a:cxnSpLocks/>
                        </wps:cNvCnPr>
                        <wps:spPr bwMode="auto">
                          <a:xfrm>
                            <a:off x="13940" y="5112"/>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4" name="Gerader Verbinder 1637"/>
                        <wps:cNvCnPr>
                          <a:cxnSpLocks/>
                        </wps:cNvCnPr>
                        <wps:spPr bwMode="auto">
                          <a:xfrm>
                            <a:off x="13940" y="7059"/>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5" name="Gerader Verbinder 1638"/>
                        <wps:cNvCnPr>
                          <a:cxnSpLocks/>
                        </wps:cNvCnPr>
                        <wps:spPr bwMode="auto">
                          <a:xfrm>
                            <a:off x="13940" y="7988"/>
                            <a:ext cx="3984"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6" name="Gerader Verbinder 1639"/>
                        <wps:cNvCnPr>
                          <a:cxnSpLocks/>
                        </wps:cNvCnPr>
                        <wps:spPr bwMode="auto">
                          <a:xfrm flipH="1" flipV="1">
                            <a:off x="17267" y="7988"/>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7" name="Gerader Verbinder 1640"/>
                        <wps:cNvCnPr>
                          <a:cxnSpLocks/>
                        </wps:cNvCnPr>
                        <wps:spPr bwMode="auto">
                          <a:xfrm>
                            <a:off x="17284" y="5112"/>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18" name="Textfeld 1641"/>
                        <wps:cNvSpPr txBox="1">
                          <a:spLocks noChangeArrowheads="1"/>
                        </wps:cNvSpPr>
                        <wps:spPr bwMode="auto">
                          <a:xfrm>
                            <a:off x="17250" y="6393"/>
                            <a:ext cx="369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wps:txbx>
                        <wps:bodyPr rot="0" vert="horz" wrap="square" lIns="91440" tIns="45720" rIns="91440" bIns="45720" anchor="t" anchorCtr="0" upright="1">
                          <a:spAutoFit/>
                        </wps:bodyPr>
                      </wps:wsp>
                      <wps:wsp>
                        <wps:cNvPr id="2119" name="Gerader Verbinder 1642"/>
                        <wps:cNvCnPr>
                          <a:cxnSpLocks/>
                        </wps:cNvCnPr>
                        <wps:spPr bwMode="auto">
                          <a:xfrm>
                            <a:off x="4282"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 name="Gerader Verbinder 1643"/>
                        <wps:cNvCnPr>
                          <a:cxnSpLocks/>
                        </wps:cNvCnPr>
                        <wps:spPr bwMode="auto">
                          <a:xfrm>
                            <a:off x="10759" y="1249"/>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1" name="Gerader Verbinder 1644"/>
                        <wps:cNvCnPr>
                          <a:cxnSpLocks/>
                        </wps:cNvCnPr>
                        <wps:spPr bwMode="auto">
                          <a:xfrm>
                            <a:off x="9197" y="3130"/>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2" name="Gerader Verbinder 1645"/>
                        <wps:cNvCnPr>
                          <a:cxnSpLocks/>
                        </wps:cNvCnPr>
                        <wps:spPr bwMode="auto">
                          <a:xfrm>
                            <a:off x="4282" y="2112"/>
                            <a:ext cx="6477"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3" name="Gerader Verbinder 1646"/>
                        <wps:cNvCnPr>
                          <a:cxnSpLocks/>
                        </wps:cNvCnPr>
                        <wps:spPr bwMode="auto">
                          <a:xfrm>
                            <a:off x="5877" y="3588"/>
                            <a:ext cx="3299"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24" name="Textfeld 16"/>
                        <wps:cNvSpPr txBox="1">
                          <a:spLocks noChangeArrowheads="1"/>
                        </wps:cNvSpPr>
                        <wps:spPr bwMode="auto">
                          <a:xfrm>
                            <a:off x="5483" y="0"/>
                            <a:ext cx="3695"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wps:txbx>
                        <wps:bodyPr rot="0" vert="horz" wrap="square" lIns="91440" tIns="45720" rIns="91440" bIns="45720" anchor="t" anchorCtr="0" upright="1">
                          <a:spAutoFit/>
                        </wps:bodyPr>
                      </wps:wsp>
                      <wps:wsp>
                        <wps:cNvPr id="2125" name="Textfeld 17"/>
                        <wps:cNvSpPr txBox="1">
                          <a:spLocks noChangeArrowheads="1"/>
                        </wps:cNvSpPr>
                        <wps:spPr bwMode="auto">
                          <a:xfrm>
                            <a:off x="5551" y="1539"/>
                            <a:ext cx="3696" cy="3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wps:txbx>
                        <wps:bodyPr rot="0" vert="horz" wrap="square" lIns="91440" tIns="45720" rIns="91440" bIns="45720" anchor="t" anchorCtr="0" upright="1">
                          <a:spAutoFit/>
                        </wps:bodyPr>
                      </wps:wsp>
                      <wps:wsp>
                        <wps:cNvPr id="2126" name="Gerader Verbinder 1649"/>
                        <wps:cNvCnPr>
                          <a:cxnSpLocks/>
                        </wps:cNvCnPr>
                        <wps:spPr bwMode="auto">
                          <a:xfrm>
                            <a:off x="5877" y="3178"/>
                            <a:ext cx="0" cy="386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4ECD8" id="Gruppieren 18" o:spid="_x0000_s1385" style="width:164.9pt;height:89.6pt;mso-position-horizontal-relative:char;mso-position-vertical-relative:line" coordsize="20940,11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">
                <v:shape id="Grafik 1633" o:spid="_x0000_s1386" type="#_x0000_t75" alt="Ein Bild, das Shoji, Gebäude, Fenster enthält.&#10;&#10;Automatisch generierte Beschreibung" style="position:absolute;top:4396;width:15087;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">
                  <v:imagedata r:id="rId100" o:title="Ein Bild, das Shoji, Gebäude, Fenster enthält"/>
                </v:shape>
                <v:line id="Gerader Verbinder 1634" o:spid="_x0000_s1387" style="position:absolute;visibility:visible;mso-wrap-style:square" from="17261,3130" to="1726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" strokecolor="black [3213]" strokeweight=".5pt">
                  <v:stroke endarrow="block" joinstyle="miter"/>
                  <o:lock v:ext="edit" shapetype="f"/>
                </v:line>
                <v:shape id="Textfeld 1635" o:spid="_x0000_s1388" type="#_x0000_t202" style="position:absolute;left:17096;top:4801;width:36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" filled="f" stroked="f">
                  <v:textbox style="mso-fit-shape-to-text:t">
                    <w:txbxContent>
                      <w:p w14:paraId="5A48BCF8"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1</w:t>
                        </w:r>
                      </w:p>
                    </w:txbxContent>
                  </v:textbox>
                </v:shape>
                <v:line id="Gerader Verbinder 1636" o:spid="_x0000_s1389" style="position:absolute;visibility:visible;mso-wrap-style:square" from="13940,5112" to="17924,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sxgAAAN0AAAAPAAAAZHJzL2Rvd25yZXYueG1sRI9Ba8JA&#10;FITvhf6H5RV6q5tYWk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vIvWLMYAAADdAAAA&#10;DwAAAAAAAAAAAAAAAAAHAgAAZHJzL2Rvd25yZXYueG1sUEsFBgAAAAADAAMAtwAAAPoCAAAAAA==&#10;" strokecolor="black [3213]" strokeweight=".5pt">
                  <v:stroke joinstyle="miter"/>
                  <o:lock v:ext="edit" shapetype="f"/>
                </v:line>
                <v:line id="Gerader Verbinder 1637" o:spid="_x0000_s1390" style="position:absolute;visibility:visible;mso-wrap-style:square" from="13940,7059" to="17924,7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" strokecolor="black [3213]" strokeweight=".5pt">
                  <v:stroke joinstyle="miter"/>
                  <o:lock v:ext="edit" shapetype="f"/>
                </v:line>
                <v:line id="Gerader Verbinder 1638" o:spid="_x0000_s1391" style="position:absolute;visibility:visible;mso-wrap-style:square" from="13940,7988" to="1792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" strokecolor="black [3213]" strokeweight=".5pt">
                  <v:stroke joinstyle="miter"/>
                  <o:lock v:ext="edit" shapetype="f"/>
                </v:line>
                <v:line id="Gerader Verbinder 1639" o:spid="_x0000_s1392" style="position:absolute;flip:x y;visibility:visible;mso-wrap-style:square" from="17267,7988" to="17396,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" strokecolor="black [3213]" strokeweight=".5pt">
                  <v:stroke endarrow="block" joinstyle="miter"/>
                  <o:lock v:ext="edit" shapetype="f"/>
                </v:line>
                <v:line id="Gerader Verbinder 1640" o:spid="_x0000_s1393" style="position:absolute;visibility:visible;mso-wrap-style:square" from="17284,5112" to="17284,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" strokecolor="black [3213]" strokeweight=".5pt">
                  <v:stroke joinstyle="miter"/>
                  <o:lock v:ext="edit" shapetype="f"/>
                </v:line>
                <v:shape id="Textfeld 1641" o:spid="_x0000_s1394" type="#_x0000_t202" style="position:absolute;left:17250;top:6393;width:369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" filled="f" stroked="f">
                  <v:textbox style="mso-fit-shape-to-text:t">
                    <w:txbxContent>
                      <w:p w14:paraId="44E01C89"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t</w:t>
                        </w:r>
                        <w:r>
                          <w:rPr>
                            <w:rFonts w:asciiTheme="minorHAnsi" w:hAnsi="Calibri" w:cstheme="minorBidi"/>
                            <w:color w:val="000000" w:themeColor="text1"/>
                            <w:kern w:val="24"/>
                            <w:position w:val="-5"/>
                            <w:sz w:val="20"/>
                            <w:szCs w:val="20"/>
                            <w:vertAlign w:val="subscript"/>
                          </w:rPr>
                          <w:t>2</w:t>
                        </w:r>
                      </w:p>
                    </w:txbxContent>
                  </v:textbox>
                </v:shape>
                <v:line id="Gerader Verbinder 1642" o:spid="_x0000_s1395" style="position:absolute;visibility:visible;mso-wrap-style:square" from="4282,1249" to="4282,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" strokecolor="black [3213]" strokeweight=".5pt">
                  <v:stroke joinstyle="miter"/>
                  <o:lock v:ext="edit" shapetype="f"/>
                </v:line>
                <v:line id="Gerader Verbinder 1643" o:spid="_x0000_s1396" style="position:absolute;visibility:visible;mso-wrap-style:square" from="10759,1249" to="10759,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" strokecolor="black [3213]" strokeweight=".5pt">
                  <v:stroke joinstyle="miter"/>
                  <o:lock v:ext="edit" shapetype="f"/>
                </v:line>
                <v:line id="Gerader Verbinder 1644" o:spid="_x0000_s1397" style="position:absolute;visibility:visible;mso-wrap-style:square" from="9197,3130" to="9197,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" strokecolor="black [3213]" strokeweight=".5pt">
                  <v:stroke joinstyle="miter"/>
                  <o:lock v:ext="edit" shapetype="f"/>
                </v:line>
                <v:line id="Gerader Verbinder 1645" o:spid="_x0000_s1398" style="position:absolute;visibility:visible;mso-wrap-style:square" from="4282,2112" to="1075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" strokecolor="black [3213]" strokeweight=".5pt">
                  <v:stroke startarrow="block" endarrow="block" joinstyle="miter"/>
                  <o:lock v:ext="edit" shapetype="f"/>
                </v:line>
                <v:line id="Gerader Verbinder 1646" o:spid="_x0000_s1399" style="position:absolute;visibility:visible;mso-wrap-style:square" from="5877,3588" to="9176,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" strokecolor="black [3213]" strokeweight=".5pt">
                  <v:stroke startarrow="block" endarrow="block" joinstyle="miter"/>
                  <o:lock v:ext="edit" shapetype="f"/>
                </v:line>
                <v:shape id="Textfeld 16" o:spid="_x0000_s1400" type="#_x0000_t202" style="position:absolute;left:5483;width:369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" filled="f" stroked="f">
                  <v:textbox style="mso-fit-shape-to-text:t">
                    <w:txbxContent>
                      <w:p w14:paraId="58C4FA67"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D</w:t>
                        </w:r>
                      </w:p>
                    </w:txbxContent>
                  </v:textbox>
                </v:shape>
                <v:shape id="Textfeld 17" o:spid="_x0000_s1401" type="#_x0000_t202" style="position:absolute;left:5551;top:1539;width:369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" filled="f" stroked="f">
                  <v:textbox style="mso-fit-shape-to-text:t">
                    <w:txbxContent>
                      <w:p w14:paraId="4BF1EA36" w14:textId="77777777" w:rsidR="00E52E3B" w:rsidRDefault="00E52E3B" w:rsidP="00E52E3B">
                        <w:pPr>
                          <w:jc w:val="center"/>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d</w:t>
                        </w:r>
                        <w:r>
                          <w:rPr>
                            <w:rFonts w:asciiTheme="minorHAnsi" w:hAnsi="Calibri" w:cstheme="minorBidi"/>
                            <w:color w:val="000000" w:themeColor="text1"/>
                            <w:kern w:val="24"/>
                            <w:position w:val="-5"/>
                            <w:sz w:val="20"/>
                            <w:szCs w:val="20"/>
                            <w:vertAlign w:val="subscript"/>
                          </w:rPr>
                          <w:t>V</w:t>
                        </w:r>
                      </w:p>
                    </w:txbxContent>
                  </v:textbox>
                </v:shape>
                <v:line id="Gerader Verbinder 1649" o:spid="_x0000_s1402" style="position:absolute;visibility:visible;mso-wrap-style:square" from="5877,3178" to="5877,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" strokecolor="black [3213]" strokeweight=".5pt">
                  <v:stroke joinstyle="miter"/>
                  <o:lock v:ext="edit" shapetype="f"/>
                </v:line>
                <w10:anchorlock/>
              </v:group>
            </w:pict>
          </mc:Fallback>
        </mc:AlternateContent>
      </w:r>
    </w:p>
    <w:p w14:paraId="53B32D4B" w14:textId="4595A742" w:rsidR="00FC68DB" w:rsidRPr="005C2D94" w:rsidRDefault="00FC68DB" w:rsidP="00BD52D7">
      <w:pPr>
        <w:pStyle w:val="Beschriftung"/>
        <w:rPr>
          <w:rFonts w:cs="Calibri"/>
          <w:lang w:eastAsia="en-GB"/>
        </w:rPr>
      </w:pPr>
      <w:bookmarkStart w:id="1302" w:name="_Ref157672544"/>
      <w:bookmarkStart w:id="1303" w:name="_Toc3557109"/>
      <w:bookmarkStart w:id="1304" w:name="_Toc34747360"/>
      <w:bookmarkStart w:id="1305" w:name="_Toc76030553"/>
      <w:bookmarkStart w:id="1306" w:name="_Toc94530839"/>
      <w:bookmarkStart w:id="1307" w:name="_Toc101428236"/>
      <w:bookmarkStart w:id="1308" w:name="_Toc159618873"/>
      <w:r w:rsidRPr="00F54804">
        <w:t xml:space="preserve">Figure </w:t>
      </w:r>
      <w:r w:rsidRPr="005C2D94">
        <w:fldChar w:fldCharType="begin"/>
      </w:r>
      <w:r w:rsidRPr="00F54804">
        <w:instrText xml:space="preserve"> SEQ Figure \* ARABIC </w:instrText>
      </w:r>
      <w:r w:rsidRPr="005C2D94">
        <w:fldChar w:fldCharType="separate"/>
      </w:r>
      <w:r w:rsidR="0012574E">
        <w:rPr>
          <w:noProof/>
        </w:rPr>
        <w:t>30</w:t>
      </w:r>
      <w:r w:rsidRPr="005C2D94">
        <w:fldChar w:fldCharType="end"/>
      </w:r>
      <w:bookmarkEnd w:id="1302"/>
      <w:r w:rsidR="0019077F">
        <w:t xml:space="preserve"> —</w:t>
      </w:r>
      <w:r w:rsidRPr="00F54804">
        <w:t xml:space="preserve"> Pilot hole on sheet metal</w:t>
      </w:r>
      <w:bookmarkEnd w:id="1303"/>
      <w:bookmarkEnd w:id="1304"/>
      <w:bookmarkEnd w:id="1305"/>
      <w:bookmarkEnd w:id="1306"/>
      <w:bookmarkEnd w:id="1307"/>
      <w:bookmarkEnd w:id="1308"/>
      <w:r w:rsidR="00E458DF">
        <w:t xml:space="preserve"> </w:t>
      </w:r>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&lt;flow_drilled/&gt;</w:t>
      </w:r>
      <w:r w:rsidRPr="00D0681A">
        <w:rPr>
          <w:rFonts w:ascii="Courier" w:hAnsi="Courier" w:cs="Courier"/>
          <w:bCs/>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A856597" w:rsidR="00FC68DB" w:rsidRPr="003C51B1" w:rsidRDefault="00771813" w:rsidP="001A2A7F">
      <w:pPr>
        <w:pStyle w:val="Example"/>
        <w:keepNext/>
      </w:pPr>
      <w:r>
        <w:t>Example</w:t>
      </w:r>
    </w:p>
    <w:p w14:paraId="77541E7B" w14:textId="77777777" w:rsidR="00FC68DB" w:rsidRPr="003C51B1" w:rsidRDefault="00FC68DB" w:rsidP="009A30B0">
      <w:pPr>
        <w:pStyle w:val="XMLCode"/>
        <w:keepNext/>
        <w:ind w:firstLine="0"/>
        <w:rPr>
          <w:lang w:val="en-GB"/>
        </w:rPr>
      </w:pPr>
      <w:r w:rsidRPr="003C51B1">
        <w:rPr>
          <w:lang w:val="en-GB"/>
        </w:rPr>
        <w:t>&lt;connection_0d label="FDS_96930"&gt;</w:t>
      </w:r>
    </w:p>
    <w:p w14:paraId="48FD89CE" w14:textId="65D60CDF" w:rsidR="00FC68DB" w:rsidRPr="003C51B1" w:rsidRDefault="00FC68DB" w:rsidP="009A30B0">
      <w:pPr>
        <w:pStyle w:val="XMLCode"/>
        <w:keepNext/>
        <w:ind w:firstLine="0"/>
        <w:rPr>
          <w:lang w:val="en-GB"/>
        </w:rPr>
      </w:pPr>
      <w:r w:rsidRPr="003C51B1">
        <w:rPr>
          <w:lang w:val="en-GB"/>
        </w:rPr>
        <w:t xml:space="preserve">    &lt;threaded_connection length="50" diameter="10" </w:t>
      </w:r>
      <w:r w:rsidR="009A30B0">
        <w:rPr>
          <w:lang w:val="en-GB"/>
        </w:rPr>
        <w:br/>
      </w:r>
      <w:r w:rsidRPr="003C51B1">
        <w:rPr>
          <w:lang w:val="en-GB"/>
        </w:rPr>
        <w:t xml:space="preserve">      head_diameter="16" head_height="5" sink_size="1" thread_length="35" &gt;</w:t>
      </w:r>
    </w:p>
    <w:p w14:paraId="419C7249" w14:textId="612F62F4" w:rsidR="00FC68DB" w:rsidRPr="002F1E02" w:rsidRDefault="00FC68DB" w:rsidP="009A30B0">
      <w:pPr>
        <w:pStyle w:val="XMLCode"/>
        <w:keepNext/>
        <w:ind w:firstLine="0"/>
      </w:pPr>
      <w:r w:rsidRPr="003C51B1">
        <w:rPr>
          <w:lang w:val="en-GB"/>
        </w:rPr>
        <w:t xml:space="preserve">        </w:t>
      </w:r>
      <w:r w:rsidRPr="002F1E02">
        <w:t>&lt;normal_direction x="0" y="0" z="-10"/&gt;</w:t>
      </w:r>
    </w:p>
    <w:p w14:paraId="29D93B2E" w14:textId="50178D46" w:rsidR="00FC68DB" w:rsidRPr="003C51B1" w:rsidRDefault="00FC68DB" w:rsidP="009A30B0">
      <w:pPr>
        <w:pStyle w:val="XMLCode"/>
        <w:keepNext/>
        <w:ind w:firstLine="0"/>
        <w:rPr>
          <w:lang w:val="en-GB"/>
        </w:rPr>
      </w:pPr>
      <w:r w:rsidRPr="002F1E02">
        <w:t xml:space="preserve">        </w:t>
      </w:r>
      <w:r w:rsidRPr="003C51B1">
        <w:rPr>
          <w:lang w:val="en-GB"/>
        </w:rPr>
        <w:t>&lt;screw base="1"&gt;</w:t>
      </w:r>
    </w:p>
    <w:p w14:paraId="1CB23929" w14:textId="0B4F3ECF"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&lt;flow_drilled pre_machined_hole_diameter="18.0"</w:t>
      </w:r>
      <w:r>
        <w:rPr>
          <w:lang w:val="en-GB"/>
        </w:rPr>
        <w:br/>
      </w:r>
      <w:r>
        <w:t xml:space="preserve"> </w:t>
      </w:r>
      <w:r w:rsidRPr="002F1E02">
        <w:t xml:space="preserve">    </w:t>
      </w:r>
      <w:r w:rsidR="00FC68DB" w:rsidRPr="003C51B1">
        <w:rPr>
          <w:lang w:val="en-GB"/>
        </w:rPr>
        <w:t xml:space="preserve">         pre_machined_hole_index="1" pilot_hole_diameter="12.0" /&gt;</w:t>
      </w:r>
    </w:p>
    <w:p w14:paraId="7C47A3D8" w14:textId="73DFE708" w:rsidR="00FC68DB" w:rsidRPr="003C51B1" w:rsidRDefault="009A30B0" w:rsidP="009A30B0">
      <w:pPr>
        <w:pStyle w:val="XMLCode"/>
        <w:keepNext/>
        <w:ind w:firstLine="0"/>
        <w:rPr>
          <w:lang w:val="en-GB"/>
        </w:rPr>
      </w:pPr>
      <w:r w:rsidRPr="002F1E02">
        <w:t xml:space="preserve">    </w:t>
      </w:r>
      <w:r w:rsidR="00FC68DB" w:rsidRPr="003C51B1">
        <w:rPr>
          <w:lang w:val="en-GB"/>
        </w:rPr>
        <w:t xml:space="preserve">    &lt;/screw&gt;</w:t>
      </w:r>
    </w:p>
    <w:p w14:paraId="6365A062" w14:textId="77777777" w:rsidR="00FC68DB" w:rsidRPr="003C51B1" w:rsidRDefault="00FC68DB" w:rsidP="009A30B0">
      <w:pPr>
        <w:pStyle w:val="XMLCode"/>
        <w:keepNext/>
        <w:ind w:firstLine="0"/>
        <w:rPr>
          <w:lang w:val="en-GB"/>
        </w:rPr>
      </w:pPr>
      <w:r w:rsidRPr="003C51B1">
        <w:rPr>
          <w:lang w:val="en-GB"/>
        </w:rPr>
        <w:t xml:space="preserve">    &lt;/threaded_connection&gt;</w:t>
      </w:r>
    </w:p>
    <w:p w14:paraId="4CC6C6D0" w14:textId="77777777" w:rsidR="00FC68DB" w:rsidRPr="003C51B1" w:rsidRDefault="00FC68DB" w:rsidP="009A30B0">
      <w:pPr>
        <w:pStyle w:val="XMLCode"/>
        <w:keepNext/>
        <w:ind w:firstLine="0"/>
        <w:rPr>
          <w:lang w:val="en-GB"/>
        </w:rPr>
      </w:pPr>
      <w:r w:rsidRPr="003C51B1">
        <w:rPr>
          <w:lang w:val="en-GB"/>
        </w:rPr>
        <w:t xml:space="preserve">    &lt;loc&gt; 1500.3809 838.75885 730.6529 &lt;/loc&gt;</w:t>
      </w:r>
    </w:p>
    <w:p w14:paraId="00C5F308" w14:textId="77777777" w:rsidR="00FC68DB" w:rsidRPr="003C51B1" w:rsidRDefault="00FC68DB" w:rsidP="009A30B0">
      <w:pPr>
        <w:pStyle w:val="XMLCode"/>
        <w:keepNext/>
        <w:ind w:firstLine="0"/>
        <w:rPr>
          <w:lang w:val="en-GB"/>
        </w:rPr>
      </w:pPr>
      <w:r w:rsidRPr="003C51B1">
        <w:rPr>
          <w:lang w:val="en-GB"/>
        </w:rPr>
        <w:t xml:space="preserve">    &lt;appdata&gt;</w:t>
      </w:r>
    </w:p>
    <w:p w14:paraId="450928BD" w14:textId="4F422E09" w:rsidR="00FC68DB" w:rsidRPr="003C51B1" w:rsidRDefault="009A30B0" w:rsidP="009A30B0">
      <w:pPr>
        <w:pStyle w:val="XMLCode"/>
        <w:keepNext/>
        <w:ind w:firstLine="0"/>
        <w:rPr>
          <w:lang w:val="en-GB"/>
        </w:rPr>
      </w:pPr>
      <w:r w:rsidRPr="002F1E02">
        <w:t xml:space="preserve">    </w:t>
      </w:r>
      <w:r w:rsidR="00FC68DB" w:rsidRPr="003C51B1">
        <w:rPr>
          <w:lang w:val="en-GB"/>
        </w:rPr>
        <w:t xml:space="preserve">     ...</w:t>
      </w:r>
    </w:p>
    <w:p w14:paraId="0B6CA24C" w14:textId="77777777" w:rsidR="00FC68DB" w:rsidRPr="003C51B1" w:rsidRDefault="00FC68DB" w:rsidP="009A30B0">
      <w:pPr>
        <w:pStyle w:val="XMLCode"/>
        <w:keepNext/>
        <w:ind w:firstLine="0"/>
        <w:rPr>
          <w:lang w:val="en-GB"/>
        </w:rPr>
      </w:pPr>
      <w:r w:rsidRPr="003C51B1">
        <w:rPr>
          <w:lang w:val="en-GB"/>
        </w:rPr>
        <w:t xml:space="preserve">    &lt;/appdata&gt;</w:t>
      </w:r>
    </w:p>
    <w:p w14:paraId="0FD20E29" w14:textId="09AC1405" w:rsidR="00FC68DB" w:rsidRPr="003C51B1" w:rsidRDefault="00FC68DB" w:rsidP="009A30B0">
      <w:pPr>
        <w:pStyle w:val="XMLCode"/>
        <w:ind w:firstLine="0"/>
        <w:rPr>
          <w:lang w:val="en-GB"/>
        </w:rPr>
      </w:pPr>
      <w:r w:rsidRPr="003C51B1">
        <w:rPr>
          <w:lang w:val="en-GB"/>
        </w:rPr>
        <w:t>&lt;/connection_0d&gt;</w:t>
      </w:r>
      <w:r w:rsidR="00771813">
        <w:rPr>
          <w:lang w:val="en-GB"/>
        </w:rPr>
        <w:t xml:space="preserve"> </w:t>
      </w:r>
    </w:p>
    <w:p w14:paraId="0875EA1A" w14:textId="77777777" w:rsidR="00FC68DB" w:rsidRPr="005C2D94" w:rsidRDefault="00FC68DB" w:rsidP="00B202D2">
      <w:pPr>
        <w:pStyle w:val="berschrift2"/>
      </w:pPr>
      <w:bookmarkStart w:id="1309" w:name="_Toc413359598"/>
      <w:bookmarkStart w:id="1310" w:name="_Toc3556992"/>
      <w:bookmarkStart w:id="1311" w:name="_Toc34747242"/>
      <w:bookmarkStart w:id="1312" w:name="_Toc77102058"/>
      <w:bookmarkStart w:id="1313" w:name="_Toc159618787"/>
      <w:r w:rsidRPr="00F54804">
        <w:t>Gum Drops</w:t>
      </w:r>
      <w:bookmarkEnd w:id="1309"/>
      <w:bookmarkEnd w:id="1310"/>
      <w:bookmarkEnd w:id="1311"/>
      <w:bookmarkEnd w:id="1312"/>
      <w:bookmarkEnd w:id="1313"/>
      <w:r w:rsidRPr="005C2D94">
        <w:t xml:space="preserve"> </w:t>
      </w:r>
    </w:p>
    <w:p w14:paraId="2EA2AB8E" w14:textId="51D1E4CE"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w:t>
      </w:r>
      <w:r w:rsidR="006E53C4">
        <w:t>s</w:t>
      </w:r>
      <w:r w:rsidRPr="0013175B">
        <w:t xml:space="preserve"> and nested elements</w:t>
      </w:r>
      <w:r w:rsidR="006E53C4">
        <w:t xml:space="preserve">, see </w:t>
      </w:r>
      <w:r w:rsidR="006E53C4">
        <w:fldChar w:fldCharType="begin"/>
      </w:r>
      <w:r w:rsidR="006E53C4">
        <w:instrText xml:space="preserve"> REF _Ref157672888 \h </w:instrText>
      </w:r>
      <w:r w:rsidR="006E53C4">
        <w:fldChar w:fldCharType="separate"/>
      </w:r>
      <w:r w:rsidR="0012574E" w:rsidRPr="00F54804">
        <w:t xml:space="preserve">Table </w:t>
      </w:r>
      <w:r w:rsidR="0012574E">
        <w:rPr>
          <w:noProof/>
        </w:rPr>
        <w:t>61</w:t>
      </w:r>
      <w:r w:rsidR="006E53C4">
        <w:fldChar w:fldCharType="end"/>
      </w:r>
      <w:r w:rsidRPr="0013175B">
        <w:t xml:space="preserve">. </w:t>
      </w:r>
    </w:p>
    <w:p w14:paraId="69981B62" w14:textId="17954072" w:rsidR="00055698" w:rsidRPr="002941B8" w:rsidRDefault="00055698" w:rsidP="001640C5">
      <w:pPr>
        <w:pStyle w:val="Beschriftung"/>
        <w:keepNext/>
        <w:keepLines/>
      </w:pPr>
      <w:bookmarkStart w:id="1314" w:name="_Ref157672888"/>
      <w:bookmarkStart w:id="1315" w:name="_Toc159618993"/>
      <w:r w:rsidRPr="00F54804">
        <w:t xml:space="preserve">Table </w:t>
      </w:r>
      <w:r w:rsidRPr="005C2D94">
        <w:fldChar w:fldCharType="begin"/>
      </w:r>
      <w:r w:rsidRPr="00F54804">
        <w:instrText xml:space="preserve"> SEQ Table \* ARABIC </w:instrText>
      </w:r>
      <w:r w:rsidRPr="005C2D94">
        <w:fldChar w:fldCharType="separate"/>
      </w:r>
      <w:r w:rsidR="0012574E">
        <w:rPr>
          <w:noProof/>
        </w:rPr>
        <w:t>61</w:t>
      </w:r>
      <w:r w:rsidRPr="005C2D94">
        <w:fldChar w:fldCharType="end"/>
      </w:r>
      <w:bookmarkEnd w:id="1314"/>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31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2C7560">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53373A3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8565934" w14:textId="77777777" w:rsidTr="002C7560">
        <w:trPr>
          <w:cantSplit/>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B125C6" w:rsidRPr="00F54804" w14:paraId="4D5C3C37"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45E3213F"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C3E88C" w14:textId="77777777" w:rsidTr="002C7560">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6C82982D"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C38F2B1" w14:textId="77777777" w:rsidTr="002C7560">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B125C6" w:rsidRPr="00F54804" w:rsidRDefault="00B125C6" w:rsidP="00B125C6">
            <w:pPr>
              <w:spacing w:line="240" w:lineRule="auto"/>
              <w:rPr>
                <w:sz w:val="20"/>
                <w:szCs w:val="20"/>
              </w:rPr>
            </w:pPr>
            <w:r w:rsidRPr="00F54804">
              <w:rPr>
                <w:rFonts w:cs="Calibri"/>
                <w:sz w:val="20"/>
                <w:szCs w:val="20"/>
                <w:lang w:eastAsia="en-GB"/>
              </w:rPr>
              <w:lastRenderedPageBreak/>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B125C6" w:rsidRPr="00F54804" w:rsidRDefault="00B125C6" w:rsidP="00B125C6">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B125C6" w:rsidRPr="00F54804" w:rsidRDefault="00B125C6" w:rsidP="00B125C6">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5F9D4682" w:rsidR="00B125C6" w:rsidRPr="00F54804" w:rsidRDefault="00B125C6" w:rsidP="00B125C6">
            <w:pPr>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408D496F" w14:textId="4BB8B75E" w:rsidR="00FC68DB" w:rsidRPr="004B5FD5" w:rsidRDefault="00290BAF" w:rsidP="00192898">
      <w:pPr>
        <w:keepNext/>
        <w:spacing w:before="120" w:line="240" w:lineRule="auto"/>
        <w:rPr>
          <w:rFonts w:cs="Courier New"/>
        </w:rPr>
      </w:pPr>
      <w:r>
        <w:t xml:space="preserve">The </w:t>
      </w:r>
      <w:r w:rsidR="00FC68DB" w:rsidRPr="005C2D94">
        <w:t xml:space="preserve">XML specification of </w:t>
      </w:r>
      <w:r w:rsidR="00FC68DB" w:rsidRPr="004B5FD5">
        <w:rPr>
          <w:rStyle w:val="CodeCharacter"/>
        </w:rPr>
        <w:t>&lt;gumdrop/&gt;</w:t>
      </w:r>
      <w:r w:rsidR="00FC68DB" w:rsidRPr="00BD52D7">
        <w:t xml:space="preserve"> </w:t>
      </w:r>
      <w:r>
        <w:t>is shown</w:t>
      </w:r>
      <w:r w:rsidRPr="00F73574">
        <w:t xml:space="preserve"> in</w:t>
      </w:r>
      <w:r>
        <w:t xml:space="preserve"> the following </w:t>
      </w:r>
      <w:r>
        <w:fldChar w:fldCharType="begin"/>
      </w:r>
      <w:r>
        <w:instrText xml:space="preserve"> REF _Ref157672935 \h </w:instrText>
      </w:r>
      <w:r>
        <w:fldChar w:fldCharType="separate"/>
      </w:r>
      <w:r w:rsidR="0012574E" w:rsidRPr="00F54804">
        <w:t xml:space="preserve">Table </w:t>
      </w:r>
      <w:r w:rsidR="0012574E">
        <w:rPr>
          <w:noProof/>
        </w:rPr>
        <w:t>62</w:t>
      </w:r>
      <w:r>
        <w:fldChar w:fldCharType="end"/>
      </w:r>
      <w:r w:rsidR="00FC68DB" w:rsidRPr="004B5FD5">
        <w:rPr>
          <w:rFonts w:cs="Courier New"/>
        </w:rPr>
        <w:t xml:space="preserve">: </w:t>
      </w:r>
    </w:p>
    <w:p w14:paraId="264B332A" w14:textId="5CEA65A4" w:rsidR="00055698" w:rsidRPr="000A1B7B" w:rsidRDefault="00055698" w:rsidP="001640C5">
      <w:pPr>
        <w:pStyle w:val="Beschriftung"/>
        <w:keepNext/>
        <w:keepLines/>
      </w:pPr>
      <w:bookmarkStart w:id="1316" w:name="_Ref157672935"/>
      <w:bookmarkStart w:id="1317" w:name="_Toc159618994"/>
      <w:r w:rsidRPr="00F54804">
        <w:t xml:space="preserve">Table </w:t>
      </w:r>
      <w:r w:rsidRPr="00F54804">
        <w:fldChar w:fldCharType="begin"/>
      </w:r>
      <w:r w:rsidRPr="00F54804">
        <w:instrText xml:space="preserve"> SEQ Table \* ARABIC </w:instrText>
      </w:r>
      <w:r w:rsidRPr="00F54804">
        <w:fldChar w:fldCharType="separate"/>
      </w:r>
      <w:r w:rsidR="0012574E">
        <w:rPr>
          <w:noProof/>
        </w:rPr>
        <w:t>62</w:t>
      </w:r>
      <w:r w:rsidRPr="00F54804">
        <w:fldChar w:fldCharType="end"/>
      </w:r>
      <w:bookmarkEnd w:id="1316"/>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31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290BAF">
        <w:trPr>
          <w:cantSplit/>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290BAF">
        <w:trPr>
          <w:cantSplit/>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290BAF">
        <w:trPr>
          <w:cantSplit/>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290BAF">
        <w:trPr>
          <w:cantSplit/>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E6C20E9" w14:textId="685E0330" w:rsidR="00102936" w:rsidRPr="0013175B" w:rsidRDefault="00FC68DB" w:rsidP="00102936">
      <w:pPr>
        <w:pStyle w:val="Listenabsatz"/>
        <w:numPr>
          <w:ilvl w:val="0"/>
          <w:numId w:val="55"/>
        </w:numPr>
        <w:tabs>
          <w:tab w:val="clear" w:pos="403"/>
        </w:tabs>
        <w:spacing w:line="240" w:lineRule="auto"/>
        <w:contextualSpacing w:val="0"/>
        <w:jc w:val="left"/>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D0681A">
        <w:t>after</w:t>
      </w:r>
      <w:r w:rsidRPr="0013175B">
        <w:t xml:space="preserve"> manufacturing</w:t>
      </w:r>
      <w:r w:rsidR="00102936">
        <w:t xml:space="preserve">. </w:t>
      </w:r>
    </w:p>
    <w:p w14:paraId="20497692" w14:textId="797F937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the mass of the glue attached</w:t>
      </w:r>
      <w:r w:rsidR="00102936">
        <w:t xml:space="preserve">. </w:t>
      </w:r>
    </w:p>
    <w:p w14:paraId="3D568B8B" w14:textId="50C61001"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w:t>
      </w:r>
      <w:r w:rsidR="003A2F0B">
        <w:t xml:space="preserve">can then </w:t>
      </w:r>
      <w:r w:rsidRPr="0013175B">
        <w:t xml:space="preserve">be stored in </w:t>
      </w:r>
      <w:r w:rsidRPr="004B5FD5">
        <w:rPr>
          <w:rStyle w:val="CodeCharacter"/>
        </w:rPr>
        <w:t>&lt;appdata/&gt;</w:t>
      </w:r>
      <w:r w:rsidR="00102936">
        <w:t xml:space="preserve"> </w:t>
      </w:r>
      <w:r w:rsidR="003A2F0B">
        <w:t xml:space="preserve">or </w:t>
      </w:r>
      <w:r w:rsidR="003A2F0B" w:rsidRPr="006031CD">
        <w:rPr>
          <w:rStyle w:val="CodeCharacter"/>
        </w:rPr>
        <w:t>&lt;custom_attributes/&gt;</w:t>
      </w:r>
      <w:r w:rsidR="003A2F0B">
        <w:t>, cf. clause </w:t>
      </w:r>
      <w:r w:rsidR="003A2F0B">
        <w:fldChar w:fldCharType="begin"/>
      </w:r>
      <w:r w:rsidR="003A2F0B">
        <w:instrText xml:space="preserve"> REF _Ref157673329 \r \h </w:instrText>
      </w:r>
      <w:r w:rsidR="003A2F0B">
        <w:fldChar w:fldCharType="separate"/>
      </w:r>
      <w:r w:rsidR="0012574E">
        <w:t>8.6</w:t>
      </w:r>
      <w:r w:rsidR="003A2F0B">
        <w:fldChar w:fldCharType="end"/>
      </w:r>
      <w:r w:rsidR="003A2F0B">
        <w:t xml:space="preserve">. </w:t>
      </w:r>
    </w:p>
    <w:p w14:paraId="359A11FF" w14:textId="1C50DB3C" w:rsidR="00FC68DB" w:rsidRDefault="00FC68DB" w:rsidP="005D2277">
      <w:pPr>
        <w:keepNext/>
        <w:rPr>
          <w:rFonts w:cs="Calibri"/>
          <w:lang w:eastAsia="en-GB"/>
        </w:rPr>
      </w:pPr>
      <w:r w:rsidRPr="00F54804">
        <w:rPr>
          <w:rFonts w:cs="Calibri"/>
          <w:lang w:eastAsia="en-GB"/>
        </w:rPr>
        <w:t xml:space="preserve">The element </w:t>
      </w:r>
      <w:r w:rsidRPr="004B5FD5">
        <w:rPr>
          <w:rStyle w:val="CodeCharacter"/>
        </w:rPr>
        <w:t>&lt;gumdrop/&gt;</w:t>
      </w:r>
      <w:r w:rsidRPr="00D0681A">
        <w:rPr>
          <w:rFonts w:ascii="Courier" w:hAnsi="Courier" w:cs="Courier"/>
          <w:bCs/>
          <w:iCs/>
          <w:sz w:val="18"/>
          <w:szCs w:val="18"/>
          <w:lang w:eastAsia="en-GB"/>
        </w:rPr>
        <w:t xml:space="preserve"> </w:t>
      </w:r>
      <w:r w:rsidRPr="005C2D94">
        <w:rPr>
          <w:rFonts w:cs="Calibri"/>
          <w:lang w:eastAsia="en-GB"/>
        </w:rPr>
        <w:t>allows for following nested elements</w:t>
      </w:r>
      <w:r w:rsidR="003A2F0B">
        <w:rPr>
          <w:rFonts w:cs="Calibri"/>
          <w:lang w:eastAsia="en-GB"/>
        </w:rPr>
        <w:t xml:space="preserve"> (</w:t>
      </w:r>
      <w:r w:rsidR="003A2F0B">
        <w:rPr>
          <w:rFonts w:cs="Calibri"/>
          <w:lang w:eastAsia="en-GB"/>
        </w:rPr>
        <w:fldChar w:fldCharType="begin"/>
      </w:r>
      <w:r w:rsidR="003A2F0B">
        <w:rPr>
          <w:rFonts w:cs="Calibri"/>
          <w:lang w:eastAsia="en-GB"/>
        </w:rPr>
        <w:instrText xml:space="preserve"> REF _Ref157673406 \h </w:instrText>
      </w:r>
      <w:r w:rsidR="003A2F0B">
        <w:rPr>
          <w:rFonts w:cs="Calibri"/>
          <w:lang w:eastAsia="en-GB"/>
        </w:rPr>
      </w:r>
      <w:r w:rsidR="003A2F0B">
        <w:rPr>
          <w:rFonts w:cs="Calibri"/>
          <w:lang w:eastAsia="en-GB"/>
        </w:rPr>
        <w:fldChar w:fldCharType="separate"/>
      </w:r>
      <w:r w:rsidR="0012574E" w:rsidRPr="00F54804">
        <w:t xml:space="preserve">Table </w:t>
      </w:r>
      <w:r w:rsidR="0012574E">
        <w:rPr>
          <w:noProof/>
        </w:rPr>
        <w:t>63</w:t>
      </w:r>
      <w:r w:rsidR="003A2F0B">
        <w:rPr>
          <w:rFonts w:cs="Calibri"/>
          <w:lang w:eastAsia="en-GB"/>
        </w:rPr>
        <w:fldChar w:fldCharType="end"/>
      </w:r>
      <w:r w:rsidR="003A2F0B">
        <w:rPr>
          <w:rFonts w:cs="Calibri"/>
          <w:lang w:eastAsia="en-GB"/>
        </w:rPr>
        <w:t>)</w:t>
      </w:r>
      <w:r w:rsidRPr="005C2D94">
        <w:rPr>
          <w:rFonts w:cs="Calibri"/>
          <w:lang w:eastAsia="en-GB"/>
        </w:rPr>
        <w:t>:</w:t>
      </w:r>
      <w:r w:rsidR="003A2F0B">
        <w:rPr>
          <w:rFonts w:cs="Calibri"/>
          <w:lang w:eastAsia="en-GB"/>
        </w:rPr>
        <w:t xml:space="preserve"> </w:t>
      </w:r>
    </w:p>
    <w:p w14:paraId="6CACAF3E" w14:textId="572B3E67" w:rsidR="00055698" w:rsidRPr="004B5FD5" w:rsidRDefault="00055698" w:rsidP="001640C5">
      <w:pPr>
        <w:pStyle w:val="Beschriftung"/>
        <w:keepNext/>
        <w:keepLines/>
      </w:pPr>
      <w:bookmarkStart w:id="1318" w:name="_Ref157673406"/>
      <w:bookmarkStart w:id="1319" w:name="_Toc159618995"/>
      <w:r w:rsidRPr="00F54804">
        <w:t xml:space="preserve">Table </w:t>
      </w:r>
      <w:r w:rsidRPr="00F54804">
        <w:fldChar w:fldCharType="begin"/>
      </w:r>
      <w:r w:rsidRPr="00F54804">
        <w:instrText xml:space="preserve"> SEQ Table \* ARABIC </w:instrText>
      </w:r>
      <w:r w:rsidRPr="00F54804">
        <w:fldChar w:fldCharType="separate"/>
      </w:r>
      <w:r w:rsidR="0012574E">
        <w:rPr>
          <w:noProof/>
        </w:rPr>
        <w:t>63</w:t>
      </w:r>
      <w:r w:rsidRPr="00F54804">
        <w:fldChar w:fldCharType="end"/>
      </w:r>
      <w:bookmarkEnd w:id="1318"/>
      <w:r w:rsidR="008135BF">
        <w:t xml:space="preserve"> —</w:t>
      </w:r>
      <w:r w:rsidR="008135BF" w:rsidRPr="00F54804">
        <w:t xml:space="preserve"> </w:t>
      </w:r>
      <w:r w:rsidRPr="00F54804">
        <w:t xml:space="preserve">Nested elements of element </w:t>
      </w:r>
      <w:r w:rsidRPr="002941B8">
        <w:rPr>
          <w:rStyle w:val="CodeCharacter"/>
        </w:rPr>
        <w:t>&lt;gumdrop/&gt;</w:t>
      </w:r>
      <w:bookmarkEnd w:id="131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290BAF">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290BAF">
        <w:trPr>
          <w:cantSplit/>
          <w:jc w:val="center"/>
        </w:trPr>
        <w:tc>
          <w:tcPr>
            <w:tcW w:w="2111" w:type="dxa"/>
            <w:shd w:val="clear" w:color="auto" w:fill="auto"/>
            <w:vAlign w:val="bottom"/>
          </w:tcPr>
          <w:p w14:paraId="0A6C4A1F"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290BAF">
        <w:trPr>
          <w:cantSplit/>
          <w:jc w:val="center"/>
        </w:trPr>
        <w:tc>
          <w:tcPr>
            <w:tcW w:w="2111" w:type="dxa"/>
            <w:shd w:val="clear" w:color="auto" w:fill="auto"/>
            <w:vAlign w:val="bottom"/>
          </w:tcPr>
          <w:p w14:paraId="3C46E88C"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75ED9009" w:rsidR="00FC68DB" w:rsidRPr="00925731" w:rsidRDefault="00771813" w:rsidP="003A2F0B">
      <w:pPr>
        <w:pStyle w:val="Example"/>
        <w:keepNext/>
      </w:pPr>
      <w:r>
        <w:t>Example</w:t>
      </w:r>
      <w:r w:rsidR="003A2F0B">
        <w:t xml:space="preserve"> </w:t>
      </w:r>
    </w:p>
    <w:p w14:paraId="4DA07F7E" w14:textId="77777777" w:rsidR="00FC68DB" w:rsidRPr="00925731" w:rsidRDefault="00FC68DB" w:rsidP="003A2F0B">
      <w:pPr>
        <w:pStyle w:val="XMLCode"/>
        <w:keepNext/>
        <w:keepLines/>
        <w:ind w:firstLine="0"/>
        <w:rPr>
          <w:lang w:val="en-GB"/>
        </w:rPr>
      </w:pPr>
      <w:r w:rsidRPr="00925731">
        <w:rPr>
          <w:lang w:val="en-GB"/>
        </w:rPr>
        <w:t>&lt;connection_0d label="DROP_2123921"&gt;</w:t>
      </w:r>
    </w:p>
    <w:p w14:paraId="2147D46D" w14:textId="77777777" w:rsidR="00FC68DB" w:rsidRPr="00925731" w:rsidRDefault="00FC68DB" w:rsidP="003A2F0B">
      <w:pPr>
        <w:pStyle w:val="XMLCode"/>
        <w:keepNext/>
        <w:keepLines/>
        <w:ind w:firstLine="0"/>
        <w:rPr>
          <w:lang w:val="en-GB"/>
        </w:rPr>
      </w:pPr>
      <w:r w:rsidRPr="00925731">
        <w:rPr>
          <w:lang w:val="en-GB"/>
        </w:rPr>
        <w:t xml:space="preserve">    &lt;!-- Assumed Unit system with mass attribute with value="kg" --&gt;</w:t>
      </w:r>
    </w:p>
    <w:p w14:paraId="5BAD104B" w14:textId="77777777" w:rsidR="00FC68DB" w:rsidRPr="00925731" w:rsidRDefault="00FC68DB" w:rsidP="003A2F0B">
      <w:pPr>
        <w:pStyle w:val="XMLCode"/>
        <w:ind w:firstLine="0"/>
        <w:rPr>
          <w:b/>
          <w:lang w:val="en-GB"/>
        </w:rPr>
      </w:pPr>
      <w:r w:rsidRPr="00925731">
        <w:rPr>
          <w:lang w:val="en-GB"/>
        </w:rPr>
        <w:t xml:space="preserve">    </w:t>
      </w:r>
      <w:r w:rsidRPr="00925731">
        <w:rPr>
          <w:b/>
          <w:lang w:val="en-GB"/>
        </w:rPr>
        <w:t>&lt;gumdrop diameter="5.0" mass="0.0033" material="CAD_Material" /&gt;</w:t>
      </w:r>
    </w:p>
    <w:p w14:paraId="1956FE04" w14:textId="77777777" w:rsidR="00FC68DB" w:rsidRPr="00925731" w:rsidRDefault="00FC68DB" w:rsidP="003A2F0B">
      <w:pPr>
        <w:pStyle w:val="XMLCode"/>
        <w:keepNext/>
        <w:keepLines/>
        <w:ind w:firstLine="0"/>
        <w:rPr>
          <w:lang w:val="en-GB"/>
        </w:rPr>
      </w:pPr>
      <w:r w:rsidRPr="00925731">
        <w:rPr>
          <w:lang w:val="en-GB"/>
        </w:rPr>
        <w:t xml:space="preserve">    &lt;loc&gt; 1645.83 821.145 616.585 &lt;/loc&gt;</w:t>
      </w:r>
    </w:p>
    <w:p w14:paraId="395BA117" w14:textId="77777777" w:rsidR="00FC68DB" w:rsidRPr="00925731" w:rsidRDefault="00FC68DB" w:rsidP="003A2F0B">
      <w:pPr>
        <w:pStyle w:val="XMLCode"/>
        <w:keepNext/>
        <w:keepLines/>
        <w:ind w:firstLine="0"/>
        <w:rPr>
          <w:lang w:val="en-GB"/>
        </w:rPr>
      </w:pPr>
      <w:r w:rsidRPr="00925731">
        <w:rPr>
          <w:lang w:val="en-GB"/>
        </w:rPr>
        <w:t xml:space="preserve">    &lt;appdata&gt;</w:t>
      </w:r>
    </w:p>
    <w:p w14:paraId="0B3FCDB2" w14:textId="77777777" w:rsidR="00FC68DB" w:rsidRPr="00925731" w:rsidRDefault="00FC68DB" w:rsidP="003A2F0B">
      <w:pPr>
        <w:pStyle w:val="XMLCode"/>
        <w:keepNext/>
        <w:keepLines/>
        <w:ind w:firstLine="0"/>
        <w:rPr>
          <w:lang w:val="en-GB"/>
        </w:rPr>
      </w:pPr>
      <w:r w:rsidRPr="00925731">
        <w:rPr>
          <w:lang w:val="en-GB"/>
        </w:rPr>
        <w:t xml:space="preserve">        ...</w:t>
      </w:r>
    </w:p>
    <w:p w14:paraId="29C2CD14" w14:textId="77777777" w:rsidR="00FC68DB" w:rsidRPr="00925731" w:rsidRDefault="00FC68DB" w:rsidP="003A2F0B">
      <w:pPr>
        <w:pStyle w:val="XMLCode"/>
        <w:keepNext/>
        <w:keepLines/>
        <w:ind w:firstLine="0"/>
        <w:rPr>
          <w:lang w:val="en-GB"/>
        </w:rPr>
      </w:pPr>
      <w:r w:rsidRPr="00925731">
        <w:rPr>
          <w:lang w:val="en-GB"/>
        </w:rPr>
        <w:t xml:space="preserve">    &lt;/appdata&gt;</w:t>
      </w:r>
    </w:p>
    <w:p w14:paraId="55B405BE" w14:textId="4359DB5A" w:rsidR="00FC68DB" w:rsidRPr="0013175B" w:rsidRDefault="00FC68DB" w:rsidP="003A2F0B">
      <w:pPr>
        <w:pStyle w:val="XMLCode"/>
        <w:ind w:firstLine="0"/>
        <w:rPr>
          <w:lang w:val="en-GB"/>
        </w:rPr>
      </w:pPr>
      <w:r w:rsidRPr="00925731">
        <w:rPr>
          <w:lang w:val="en-GB"/>
        </w:rPr>
        <w:t>&lt;/connection_0d&gt;</w:t>
      </w:r>
      <w:r w:rsidR="00771813">
        <w:rPr>
          <w:lang w:val="en-GB"/>
        </w:rPr>
        <w:t xml:space="preserve"> </w:t>
      </w:r>
    </w:p>
    <w:p w14:paraId="764D28A8" w14:textId="30D0D580" w:rsidR="00FC68DB" w:rsidRPr="00F54804" w:rsidRDefault="00FC68DB" w:rsidP="00B202D2">
      <w:pPr>
        <w:pStyle w:val="berschrift2"/>
      </w:pPr>
      <w:bookmarkStart w:id="1320" w:name="_Toc428456279"/>
      <w:bookmarkStart w:id="1321" w:name="_Toc3556993"/>
      <w:bookmarkStart w:id="1322" w:name="_Toc34747243"/>
      <w:bookmarkStart w:id="1323" w:name="_Toc77102059"/>
      <w:bookmarkStart w:id="1324" w:name="_Toc159618788"/>
      <w:bookmarkEnd w:id="1320"/>
      <w:r w:rsidRPr="00F54804">
        <w:t>Clinches</w:t>
      </w:r>
      <w:bookmarkEnd w:id="1321"/>
      <w:bookmarkEnd w:id="1322"/>
      <w:bookmarkEnd w:id="1323"/>
      <w:bookmarkEnd w:id="1324"/>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2506D4DB" w:rsidR="00FC68DB" w:rsidRPr="005C2D94" w:rsidRDefault="00315E78" w:rsidP="001D0AB9">
      <w:r w:rsidRPr="00E956F7">
        <w:rPr>
          <w:szCs w:val="24"/>
        </w:rPr>
        <w:t>In general</w:t>
      </w:r>
      <w:r w:rsidR="00061D0D" w:rsidRPr="00061D0D">
        <w:t>, clinching is used for light metal</w:t>
      </w:r>
      <w:r w:rsidR="00061D0D">
        <w:t xml:space="preserve"> materials</w:t>
      </w:r>
      <w:r w:rsidR="00061D0D" w:rsidRPr="00061D0D">
        <w:t>, as these can only be welded in poor quality or not at all.</w:t>
      </w:r>
      <w:r w:rsidR="00061D0D">
        <w:t xml:space="preserve"> </w:t>
      </w:r>
      <w:r w:rsidR="00FC68DB" w:rsidRPr="005C2D94">
        <w:t xml:space="preserve">This joining technique can </w:t>
      </w:r>
      <w:r w:rsidR="00061D0D">
        <w:t xml:space="preserve">also </w:t>
      </w:r>
      <w:r w:rsidR="00FC68DB" w:rsidRPr="005C2D94">
        <w:t xml:space="preserve">be </w:t>
      </w:r>
      <w:r w:rsidR="00061D0D">
        <w:t xml:space="preserve">a </w:t>
      </w:r>
      <w:r w:rsidR="00FC68DB" w:rsidRPr="005C2D94">
        <w:t xml:space="preserve">cost-effective alternative to spot welding for specific steel structures. Such joints can </w:t>
      </w:r>
      <w:r w:rsidR="00061D0D">
        <w:t xml:space="preserve">typically </w:t>
      </w:r>
      <w:r w:rsidR="00FC68DB" w:rsidRPr="005C2D94">
        <w:t xml:space="preserve">be found on </w:t>
      </w:r>
      <w:r>
        <w:t>a</w:t>
      </w:r>
      <w:r w:rsidR="00FC68DB" w:rsidRPr="005C2D94">
        <w:t xml:space="preserve">ir </w:t>
      </w:r>
      <w:r>
        <w:t>c</w:t>
      </w:r>
      <w:r w:rsidR="00FC68DB" w:rsidRPr="005C2D94">
        <w:t xml:space="preserve">onditioning </w:t>
      </w:r>
      <w:r>
        <w:t>t</w:t>
      </w:r>
      <w:r w:rsidR="00FC68DB" w:rsidRPr="005C2D94">
        <w:t>ube fixation</w:t>
      </w:r>
      <w:r w:rsidR="00061D0D">
        <w:t>s</w:t>
      </w:r>
      <w:r w:rsidR="00FC68DB" w:rsidRPr="005C2D94">
        <w:t xml:space="preserve"> or </w:t>
      </w:r>
      <w:r>
        <w:t>a</w:t>
      </w:r>
      <w:r w:rsidR="00FC68DB" w:rsidRPr="005C2D94">
        <w:t xml:space="preserve">ir </w:t>
      </w:r>
      <w:r>
        <w:t>b</w:t>
      </w:r>
      <w:r w:rsidR="00FC68DB" w:rsidRPr="005C2D94">
        <w:t xml:space="preserve">ag </w:t>
      </w:r>
      <w:r>
        <w:t>a</w:t>
      </w:r>
      <w:r w:rsidR="00FC68DB" w:rsidRPr="005C2D94">
        <w:t>ssemblies.</w:t>
      </w:r>
      <w:r>
        <w:t xml:space="preserve"> </w:t>
      </w:r>
    </w:p>
    <w:p w14:paraId="27F463A3" w14:textId="047F3655" w:rsidR="00FC68DB" w:rsidRPr="00BD52D7" w:rsidRDefault="00FC68DB" w:rsidP="00FD11C9">
      <w:pPr>
        <w:keepNext/>
      </w:pPr>
      <w:r w:rsidRPr="00BD52D7">
        <w:lastRenderedPageBreak/>
        <w:t xml:space="preserve">As </w:t>
      </w:r>
      <w:r w:rsidR="00061D0D">
        <w:t xml:space="preserve">a </w:t>
      </w:r>
      <w:r w:rsidRPr="00BD52D7">
        <w:t xml:space="preserve">result, the cross section of a clinch </w:t>
      </w:r>
      <w:r w:rsidR="00C32855">
        <w:t>can</w:t>
      </w:r>
      <w:r w:rsidRPr="00BD52D7">
        <w:t xml:space="preserve"> look </w:t>
      </w:r>
      <w:r w:rsidR="00C32855">
        <w:t>as</w:t>
      </w:r>
      <w:r w:rsidRPr="00BD52D7">
        <w:t xml:space="preserve"> </w:t>
      </w:r>
      <w:r w:rsidR="00060FF7">
        <w:t xml:space="preserve">shown in </w:t>
      </w:r>
      <w:r w:rsidR="00060FF7">
        <w:fldChar w:fldCharType="begin"/>
      </w:r>
      <w:r w:rsidR="00060FF7">
        <w:instrText xml:space="preserve"> REF _Ref428794448 \h </w:instrText>
      </w:r>
      <w:r w:rsidR="00060FF7">
        <w:fldChar w:fldCharType="separate"/>
      </w:r>
      <w:r w:rsidR="0012574E" w:rsidRPr="005C2D94">
        <w:t xml:space="preserve">Figure </w:t>
      </w:r>
      <w:r w:rsidR="0012574E">
        <w:rPr>
          <w:noProof/>
        </w:rPr>
        <w:t>31</w:t>
      </w:r>
      <w:r w:rsidR="00060FF7">
        <w:fldChar w:fldCharType="end"/>
      </w:r>
      <w:r w:rsidRPr="00BD52D7">
        <w:t>:</w:t>
      </w:r>
      <w:r w:rsidR="00060FF7">
        <w:t xml:space="preserve"> </w:t>
      </w:r>
    </w:p>
    <w:p w14:paraId="659F2C85" w14:textId="17AF7D97" w:rsidR="00FC68DB" w:rsidRPr="00BD52D7" w:rsidRDefault="00FC68DB" w:rsidP="00B202D2">
      <w:pPr>
        <w:keepNext/>
        <w:spacing w:before="120" w:after="0"/>
        <w:jc w:val="center"/>
      </w:pPr>
    </w:p>
    <w:p w14:paraId="76C1D173" w14:textId="577F0BB1" w:rsidR="00FC68DB" w:rsidRDefault="00D860C8" w:rsidP="00B202D2">
      <w:pPr>
        <w:keepNext/>
        <w:spacing w:after="0"/>
        <w:ind w:left="-851"/>
        <w:jc w:val="center"/>
      </w:pPr>
      <w:r>
        <w:rPr>
          <w:noProof/>
        </w:rPr>
        <mc:AlternateContent>
          <mc:Choice Requires="wpg">
            <w:drawing>
              <wp:inline distT="0" distB="0" distL="0" distR="0" wp14:anchorId="39CE0105" wp14:editId="30DA68FE">
                <wp:extent cx="2834582" cy="1443367"/>
                <wp:effectExtent l="0" t="0" r="0" b="4445"/>
                <wp:docPr id="2080" name="Gruppieren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582" cy="1443367"/>
                          <a:chOff x="0" y="0"/>
                          <a:chExt cx="28342" cy="14274"/>
                        </a:xfrm>
                      </wpg:grpSpPr>
                      <pic:pic xmlns:pic="http://schemas.openxmlformats.org/drawingml/2006/picture">
                        <pic:nvPicPr>
                          <pic:cNvPr id="2081" name="Grafik 16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194" y="3210"/>
                            <a:ext cx="23088" cy="5304"/>
                          </a:xfrm>
                          <a:prstGeom prst="rect">
                            <a:avLst/>
                          </a:prstGeom>
                          <a:noFill/>
                          <a:extLst>
                            <a:ext uri="{909E8E84-426E-40DD-AFC4-6F175D3DCCD1}">
                              <a14:hiddenFill xmlns:a14="http://schemas.microsoft.com/office/drawing/2010/main">
                                <a:solidFill>
                                  <a:srgbClr val="FFFFFF"/>
                                </a:solidFill>
                              </a14:hiddenFill>
                            </a:ext>
                          </a:extLst>
                        </pic:spPr>
                      </pic:pic>
                      <wps:wsp>
                        <wps:cNvPr id="2082" name="Gerader Verbinder 1652"/>
                        <wps:cNvCnPr>
                          <a:cxnSpLocks/>
                        </wps:cNvCnPr>
                        <wps:spPr bwMode="auto">
                          <a:xfrm>
                            <a:off x="25948" y="1949"/>
                            <a:ext cx="0" cy="1981"/>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3" name="Textfeld 6"/>
                        <wps:cNvSpPr txBox="1">
                          <a:spLocks noChangeArrowheads="1"/>
                        </wps:cNvSpPr>
                        <wps:spPr bwMode="auto">
                          <a:xfrm>
                            <a:off x="25471" y="3025"/>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wps:txbx>
                        <wps:bodyPr rot="0" vert="horz" wrap="none" lIns="91440" tIns="45720" rIns="91440" bIns="45720" anchor="t" anchorCtr="0" upright="1">
                          <a:spAutoFit/>
                        </wps:bodyPr>
                      </wps:wsp>
                      <wps:wsp>
                        <wps:cNvPr id="2084" name="Gerader Verbinder 1654"/>
                        <wps:cNvCnPr>
                          <a:cxnSpLocks/>
                        </wps:cNvCnPr>
                        <wps:spPr bwMode="auto">
                          <a:xfrm>
                            <a:off x="22627" y="3930"/>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5" name="Gerader Verbinder 1655"/>
                        <wps:cNvCnPr>
                          <a:cxnSpLocks/>
                        </wps:cNvCnPr>
                        <wps:spPr bwMode="auto">
                          <a:xfrm>
                            <a:off x="22627" y="5164"/>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6" name="Gerader Verbinder 1656"/>
                        <wps:cNvCnPr>
                          <a:cxnSpLocks/>
                        </wps:cNvCnPr>
                        <wps:spPr bwMode="auto">
                          <a:xfrm>
                            <a:off x="22627" y="6402"/>
                            <a:ext cx="3985"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7" name="Gerader Verbinder 1657"/>
                        <wps:cNvCnPr>
                          <a:cxnSpLocks/>
                        </wps:cNvCnPr>
                        <wps:spPr bwMode="auto">
                          <a:xfrm flipH="1" flipV="1">
                            <a:off x="25978" y="6449"/>
                            <a:ext cx="129" cy="339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8" name="Gerader Verbinder 1658"/>
                        <wps:cNvCnPr>
                          <a:cxnSpLocks/>
                        </wps:cNvCnPr>
                        <wps:spPr bwMode="auto">
                          <a:xfrm>
                            <a:off x="25971" y="3335"/>
                            <a:ext cx="0" cy="322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89" name="Textfeld 12"/>
                        <wps:cNvSpPr txBox="1">
                          <a:spLocks noChangeArrowheads="1"/>
                        </wps:cNvSpPr>
                        <wps:spPr bwMode="auto">
                          <a:xfrm>
                            <a:off x="25625" y="4617"/>
                            <a:ext cx="2717"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wps:txbx>
                        <wps:bodyPr rot="0" vert="horz" wrap="none" lIns="91440" tIns="45720" rIns="91440" bIns="45720" anchor="t" anchorCtr="0" upright="1">
                          <a:spAutoFit/>
                        </wps:bodyPr>
                      </wps:wsp>
                      <wps:wsp>
                        <wps:cNvPr id="2090" name="Gerader Verbinder 1660"/>
                        <wps:cNvCnPr>
                          <a:cxnSpLocks/>
                        </wps:cNvCnPr>
                        <wps:spPr bwMode="auto">
                          <a:xfrm>
                            <a:off x="15991" y="1123"/>
                            <a:ext cx="0" cy="926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1" name="Gerader Verbinder 1661"/>
                        <wps:cNvCnPr>
                          <a:cxnSpLocks/>
                        </wps:cNvCnPr>
                        <wps:spPr bwMode="auto">
                          <a:xfrm>
                            <a:off x="15610" y="1123"/>
                            <a:ext cx="0" cy="473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2" name="Gerader Verbinder 1662"/>
                        <wps:cNvCnPr>
                          <a:cxnSpLocks/>
                        </wps:cNvCnPr>
                        <wps:spPr bwMode="auto">
                          <a:xfrm flipH="1">
                            <a:off x="15991" y="1711"/>
                            <a:ext cx="3843"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3" name="Gerader Verbinder 1663"/>
                        <wps:cNvCnPr>
                          <a:cxnSpLocks/>
                        </wps:cNvCnPr>
                        <wps:spPr bwMode="auto">
                          <a:xfrm>
                            <a:off x="14119" y="1711"/>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4" name="Textfeld 23"/>
                        <wps:cNvSpPr txBox="1">
                          <a:spLocks noChangeArrowheads="1"/>
                        </wps:cNvSpPr>
                        <wps:spPr bwMode="auto">
                          <a:xfrm>
                            <a:off x="16421" y="0"/>
                            <a:ext cx="3492"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wps:txbx>
                        <wps:bodyPr rot="0" vert="horz" wrap="none" lIns="91440" tIns="45720" rIns="91440" bIns="45720" anchor="t" anchorCtr="0" upright="1">
                          <a:spAutoFit/>
                        </wps:bodyPr>
                      </wps:wsp>
                      <wps:wsp>
                        <wps:cNvPr id="2095" name="Gerader Verbinder 1665"/>
                        <wps:cNvCnPr>
                          <a:cxnSpLocks/>
                        </wps:cNvCnPr>
                        <wps:spPr bwMode="auto">
                          <a:xfrm>
                            <a:off x="1730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6" name="Gerader Verbinder 1666"/>
                        <wps:cNvCnPr>
                          <a:cxnSpLocks/>
                        </wps:cNvCnPr>
                        <wps:spPr bwMode="auto">
                          <a:xfrm>
                            <a:off x="14500" y="9212"/>
                            <a:ext cx="1491"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7" name="Textfeld 31"/>
                        <wps:cNvSpPr txBox="1">
                          <a:spLocks noChangeArrowheads="1"/>
                        </wps:cNvSpPr>
                        <wps:spPr bwMode="auto">
                          <a:xfrm>
                            <a:off x="17233" y="7497"/>
                            <a:ext cx="500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wps:txbx>
                        <wps:bodyPr rot="0" vert="horz" wrap="none" lIns="91440" tIns="45720" rIns="91440" bIns="45720" anchor="t" anchorCtr="0" upright="1">
                          <a:spAutoFit/>
                        </wps:bodyPr>
                      </wps:wsp>
                      <wps:wsp>
                        <wps:cNvPr id="2098" name="Gerader Verbinder 1668"/>
                        <wps:cNvCnPr>
                          <a:cxnSpLocks/>
                        </wps:cNvCnPr>
                        <wps:spPr bwMode="auto">
                          <a:xfrm flipH="1">
                            <a:off x="17279" y="9212"/>
                            <a:ext cx="4317"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99" name="Gerader Verbinder 1669"/>
                        <wps:cNvCnPr>
                          <a:cxnSpLocks/>
                        </wps:cNvCnPr>
                        <wps:spPr bwMode="auto">
                          <a:xfrm flipV="1">
                            <a:off x="11430" y="7755"/>
                            <a:ext cx="0" cy="202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0" name="Gerader Verbinder 1670"/>
                        <wps:cNvCnPr>
                          <a:cxnSpLocks/>
                        </wps:cNvCnPr>
                        <wps:spPr bwMode="auto">
                          <a:xfrm>
                            <a:off x="11430" y="4516"/>
                            <a:ext cx="0" cy="1982"/>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1" name="Textfeld 36"/>
                        <wps:cNvSpPr txBox="1">
                          <a:spLocks noChangeArrowheads="1"/>
                        </wps:cNvSpPr>
                        <wps:spPr bwMode="auto">
                          <a:xfrm>
                            <a:off x="8077" y="7432"/>
                            <a:ext cx="6673"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wps:txbx>
                        <wps:bodyPr rot="0" vert="horz" wrap="none" lIns="91440" tIns="45720" rIns="91440" bIns="45720" anchor="t" anchorCtr="0" upright="1">
                          <a:spAutoFit/>
                        </wps:bodyPr>
                      </wps:wsp>
                      <wps:wsp>
                        <wps:cNvPr id="2102" name="Gerader Verbinder 1672"/>
                        <wps:cNvCnPr>
                          <a:cxnSpLocks/>
                        </wps:cNvCnPr>
                        <wps:spPr bwMode="auto">
                          <a:xfrm>
                            <a:off x="8181" y="7291"/>
                            <a:ext cx="0" cy="519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3" name="Gerader Verbinder 1673"/>
                        <wps:cNvCnPr>
                          <a:cxnSpLocks/>
                        </wps:cNvCnPr>
                        <wps:spPr bwMode="auto">
                          <a:xfrm flipH="1">
                            <a:off x="8181" y="11807"/>
                            <a:ext cx="9058"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104" name="Textfeld 45"/>
                        <wps:cNvSpPr txBox="1">
                          <a:spLocks noChangeArrowheads="1"/>
                        </wps:cNvSpPr>
                        <wps:spPr bwMode="auto">
                          <a:xfrm>
                            <a:off x="8394" y="11109"/>
                            <a:ext cx="7581"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wps:txbx>
                        <wps:bodyPr rot="0" vert="horz" wrap="none" lIns="91440" tIns="45720" rIns="91440" bIns="45720" anchor="t" anchorCtr="0" upright="1">
                          <a:spAutoFit/>
                        </wps:bodyPr>
                      </wps:wsp>
                      <wps:wsp>
                        <wps:cNvPr id="2105" name="Textfeld 46"/>
                        <wps:cNvSpPr txBox="1">
                          <a:spLocks noChangeArrowheads="1"/>
                        </wps:cNvSpPr>
                        <wps:spPr bwMode="auto">
                          <a:xfrm>
                            <a:off x="0" y="753"/>
                            <a:ext cx="8806"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wps:txbx>
                        <wps:bodyPr rot="0" vert="horz" wrap="none" lIns="91440" tIns="45720" rIns="91440" bIns="45720" anchor="t" anchorCtr="0" upright="1">
                          <a:spAutoFit/>
                        </wps:bodyPr>
                      </wps:wsp>
                      <wps:wsp>
                        <wps:cNvPr id="2106" name="Textfeld 47"/>
                        <wps:cNvSpPr txBox="1">
                          <a:spLocks noChangeArrowheads="1"/>
                        </wps:cNvSpPr>
                        <wps:spPr bwMode="auto">
                          <a:xfrm>
                            <a:off x="348" y="6873"/>
                            <a:ext cx="774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wps:txbx>
                        <wps:bodyPr rot="0" vert="horz" wrap="none" lIns="91440" tIns="45720" rIns="91440" bIns="45720" anchor="t" anchorCtr="0" upright="1">
                          <a:spAutoFit/>
                        </wps:bodyPr>
                      </wps:wsp>
                      <wps:wsp>
                        <wps:cNvPr id="2107" name="Gerader Verbinder 1677"/>
                        <wps:cNvCnPr>
                          <a:cxnSpLocks/>
                        </wps:cNvCnPr>
                        <wps:spPr bwMode="auto">
                          <a:xfrm flipH="1">
                            <a:off x="3138" y="5785"/>
                            <a:ext cx="1830" cy="19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08" name="Gerader Verbinder 1678"/>
                        <wps:cNvCnPr>
                          <a:cxnSpLocks/>
                        </wps:cNvCnPr>
                        <wps:spPr bwMode="auto">
                          <a:xfrm flipH="1" flipV="1">
                            <a:off x="3216" y="2940"/>
                            <a:ext cx="915" cy="1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CE0105" id="Gruppieren 4" o:spid="_x0000_s1403" style="width:223.2pt;height:113.65pt;mso-position-horizontal-relative:char;mso-position-vertical-relative:line" coordsize="28342,1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">
                <v:shape id="Grafik 1651" o:spid="_x0000_s1404" type="#_x0000_t75" style="position:absolute;left:1194;top:3210;width:23088;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">
                  <v:imagedata r:id="rId102" o:title=""/>
                </v:shape>
                <v:line id="Gerader Verbinder 1652" o:spid="_x0000_s1405" style="position:absolute;visibility:visible;mso-wrap-style:square" from="25948,1949" to="25948,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" strokecolor="black [3213]" strokeweight=".5pt">
                  <v:stroke endarrow="block" joinstyle="miter"/>
                  <o:lock v:ext="edit" shapetype="f"/>
                </v:line>
                <v:shape id="Textfeld 6" o:spid="_x0000_s1406" type="#_x0000_t202" style="position:absolute;left:25471;top:3025;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" filled="f" stroked="f">
                  <v:textbox style="mso-fit-shape-to-text:t">
                    <w:txbxContent>
                      <w:p w14:paraId="09420499"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1</w:t>
                        </w:r>
                      </w:p>
                    </w:txbxContent>
                  </v:textbox>
                </v:shape>
                <v:line id="Gerader Verbinder 1654" o:spid="_x0000_s1407" style="position:absolute;visibility:visible;mso-wrap-style:square" from="22627,3930" to="26612,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" strokecolor="black [3213]" strokeweight=".5pt">
                  <v:stroke joinstyle="miter"/>
                  <o:lock v:ext="edit" shapetype="f"/>
                </v:line>
                <v:line id="Gerader Verbinder 1655" o:spid="_x0000_s1408" style="position:absolute;visibility:visible;mso-wrap-style:square" from="22627,5164" to="26612,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" strokecolor="black [3213]" strokeweight=".5pt">
                  <v:stroke joinstyle="miter"/>
                  <o:lock v:ext="edit" shapetype="f"/>
                </v:line>
                <v:line id="Gerader Verbinder 1656" o:spid="_x0000_s1409" style="position:absolute;visibility:visible;mso-wrap-style:square" from="22627,6402" to="26612,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" strokecolor="black [3213]" strokeweight=".5pt">
                  <v:stroke joinstyle="miter"/>
                  <o:lock v:ext="edit" shapetype="f"/>
                </v:line>
                <v:line id="Gerader Verbinder 1657" o:spid="_x0000_s1410" style="position:absolute;flip:x y;visibility:visible;mso-wrap-style:square" from="25978,6449" to="26107,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" strokecolor="black [3213]" strokeweight=".5pt">
                  <v:stroke endarrow="block" joinstyle="miter"/>
                  <o:lock v:ext="edit" shapetype="f"/>
                </v:line>
                <v:line id="Gerader Verbinder 1658" o:spid="_x0000_s1411" style="position:absolute;visibility:visible;mso-wrap-style:square" from="25971,3335" to="2597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" strokecolor="black [3213]" strokeweight=".5pt">
                  <v:stroke joinstyle="miter"/>
                  <o:lock v:ext="edit" shapetype="f"/>
                </v:line>
                <v:shape id="Textfeld 12" o:spid="_x0000_s1412" type="#_x0000_t202" style="position:absolute;left:25625;top:4617;width:271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" filled="f" stroked="f">
                  <v:textbox style="mso-fit-shape-to-text:t">
                    <w:txbxContent>
                      <w:p w14:paraId="4156139A" w14:textId="77777777" w:rsidR="003A4834" w:rsidRPr="00952228" w:rsidRDefault="003A4834" w:rsidP="003A4834">
                        <w:pPr>
                          <w:jc w:val="center"/>
                          <w:rPr>
                            <w:rFonts w:cstheme="minorBidi"/>
                            <w:color w:val="000000" w:themeColor="text1"/>
                            <w:kern w:val="24"/>
                            <w:sz w:val="20"/>
                            <w:szCs w:val="20"/>
                          </w:rPr>
                        </w:pPr>
                        <w:r w:rsidRPr="00952228">
                          <w:rPr>
                            <w:rFonts w:cstheme="minorBidi"/>
                            <w:color w:val="000000" w:themeColor="text1"/>
                            <w:kern w:val="24"/>
                            <w:sz w:val="20"/>
                            <w:szCs w:val="20"/>
                          </w:rPr>
                          <w:t>t</w:t>
                        </w:r>
                        <w:r w:rsidRPr="00952228">
                          <w:rPr>
                            <w:rFonts w:cstheme="minorBidi"/>
                            <w:color w:val="000000" w:themeColor="text1"/>
                            <w:kern w:val="24"/>
                            <w:position w:val="-5"/>
                            <w:sz w:val="20"/>
                            <w:szCs w:val="20"/>
                            <w:vertAlign w:val="subscript"/>
                          </w:rPr>
                          <w:t>2</w:t>
                        </w:r>
                      </w:p>
                    </w:txbxContent>
                  </v:textbox>
                </v:shape>
                <v:line id="Gerader Verbinder 1660" o:spid="_x0000_s1413" style="position:absolute;visibility:visible;mso-wrap-style:square" from="15991,1123" to="15991,1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" strokecolor="black [3213]" strokeweight=".5pt">
                  <v:stroke joinstyle="miter"/>
                  <o:lock v:ext="edit" shapetype="f"/>
                </v:line>
                <v:line id="Gerader Verbinder 1661" o:spid="_x0000_s1414" style="position:absolute;visibility:visible;mso-wrap-style:square" from="15610,1123" to="1561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" strokecolor="black [3213]" strokeweight=".5pt">
                  <v:stroke joinstyle="miter"/>
                  <o:lock v:ext="edit" shapetype="f"/>
                </v:line>
                <v:line id="Gerader Verbinder 1662" o:spid="_x0000_s1415" style="position:absolute;flip:x;visibility:visible;mso-wrap-style:square" from="15991,1711" to="19834,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" strokecolor="black [3213]" strokeweight=".5pt">
                  <v:stroke endarrow="block" joinstyle="miter"/>
                  <o:lock v:ext="edit" shapetype="f"/>
                </v:line>
                <v:line id="Gerader Verbinder 1663" o:spid="_x0000_s1416" style="position:absolute;visibility:visible;mso-wrap-style:square" from="14119,1711" to="15610,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" strokecolor="black [3213]" strokeweight=".5pt">
                  <v:stroke endarrow="block" joinstyle="miter"/>
                  <o:lock v:ext="edit" shapetype="f"/>
                </v:line>
                <v:shape id="Textfeld 23" o:spid="_x0000_s1417" type="#_x0000_t202" style="position:absolute;left:16421;width:3492;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" filled="f" stroked="f">
                  <v:textbox style="mso-fit-shape-to-text:t">
                    <w:txbxContent>
                      <w:p w14:paraId="4FEB4CBF"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neck</w:t>
                        </w:r>
                      </w:p>
                    </w:txbxContent>
                  </v:textbox>
                </v:shape>
                <v:line id="Gerader Verbinder 1665" o:spid="_x0000_s1418" style="position:absolute;visibility:visible;mso-wrap-style:square" from="17301,7291" to="1730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" strokecolor="black [3213]" strokeweight=".5pt">
                  <v:stroke joinstyle="miter"/>
                  <o:lock v:ext="edit" shapetype="f"/>
                </v:line>
                <v:line id="Gerader Verbinder 1666" o:spid="_x0000_s1419" style="position:absolute;visibility:visible;mso-wrap-style:square" from="14500,9212" to="15991,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" strokecolor="black [3213]" strokeweight=".5pt">
                  <v:stroke endarrow="block" joinstyle="miter"/>
                  <o:lock v:ext="edit" shapetype="f"/>
                </v:line>
                <v:shape id="Textfeld 31" o:spid="_x0000_s1420" type="#_x0000_t202" style="position:absolute;left:17233;top:7497;width:500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" filled="f" stroked="f">
                  <v:textbox style="mso-fit-shape-to-text:t">
                    <w:txbxContent>
                      <w:p w14:paraId="4BC925D0"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interlock</w:t>
                        </w:r>
                      </w:p>
                    </w:txbxContent>
                  </v:textbox>
                </v:shape>
                <v:line id="Gerader Verbinder 1668" o:spid="_x0000_s1421" style="position:absolute;flip:x;visibility:visible;mso-wrap-style:square" from="17279,9212" to="21596,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" strokecolor="black [3213]" strokeweight=".5pt">
                  <v:stroke endarrow="block" joinstyle="miter"/>
                  <o:lock v:ext="edit" shapetype="f"/>
                </v:line>
                <v:line id="Gerader Verbinder 1669" o:spid="_x0000_s1422" style="position:absolute;flip:y;visibility:visible;mso-wrap-style:square" from="11430,7755" to="11430,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" strokecolor="black [3213]" strokeweight=".5pt">
                  <v:stroke endarrow="block" joinstyle="miter"/>
                  <o:lock v:ext="edit" shapetype="f"/>
                </v:line>
                <v:line id="Gerader Verbinder 1670" o:spid="_x0000_s1423" style="position:absolute;visibility:visible;mso-wrap-style:square" from="11430,4516" to="11430,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" strokecolor="black [3213]" strokeweight=".5pt">
                  <v:stroke endarrow="block" joinstyle="miter"/>
                  <o:lock v:ext="edit" shapetype="f"/>
                </v:line>
                <v:shape id="Textfeld 36" o:spid="_x0000_s1424" type="#_x0000_t202" style="position:absolute;left:8077;top:7432;width:6673;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" filled="f" stroked="f">
                  <v:textbox style="mso-fit-shape-to-text:t">
                    <w:txbxContent>
                      <w:p w14:paraId="1D67F27E"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Cap thickness</w:t>
                        </w:r>
                      </w:p>
                    </w:txbxContent>
                  </v:textbox>
                </v:shape>
                <v:line id="Gerader Verbinder 1672" o:spid="_x0000_s1425" style="position:absolute;visibility:visible;mso-wrap-style:square" from="8181,7291" to="8181,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" strokecolor="black [3213]" strokeweight=".5pt">
                  <v:stroke joinstyle="miter"/>
                  <o:lock v:ext="edit" shapetype="f"/>
                </v:line>
                <v:line id="Gerader Verbinder 1673" o:spid="_x0000_s1426" style="position:absolute;flip:x;visibility:visible;mso-wrap-style:square" from="8181,11807" to="172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" strokecolor="black [3213]" strokeweight=".5pt">
                  <v:stroke startarrow="block" endarrow="block" joinstyle="miter"/>
                  <o:lock v:ext="edit" shapetype="f"/>
                </v:line>
                <v:shape id="Textfeld 45" o:spid="_x0000_s1427" type="#_x0000_t202" style="position:absolute;left:8394;top:11109;width:7581;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" filled="f" stroked="f">
                  <v:textbox style="mso-fit-shape-to-text:t">
                    <w:txbxContent>
                      <w:p w14:paraId="088A0533"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button diameter</w:t>
                        </w:r>
                      </w:p>
                    </w:txbxContent>
                  </v:textbox>
                </v:shape>
                <v:shape id="Textfeld 46" o:spid="_x0000_s1428" type="#_x0000_t202" style="position:absolute;top:753;width:8806;height:3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" filled="f" stroked="f">
                  <v:textbox style="mso-fit-shape-to-text:t">
                    <w:txbxContent>
                      <w:p w14:paraId="4DE00265"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punch side material</w:t>
                        </w:r>
                      </w:p>
                    </w:txbxContent>
                  </v:textbox>
                </v:shape>
                <v:shape id="Textfeld 47" o:spid="_x0000_s1429" type="#_x0000_t202" style="position:absolute;left:348;top:6873;width:7746;height:3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" filled="f" stroked="f">
                  <v:textbox style="mso-fit-shape-to-text:t">
                    <w:txbxContent>
                      <w:p w14:paraId="1F405A64" w14:textId="77777777" w:rsidR="003A4834" w:rsidRPr="00952228" w:rsidRDefault="003A4834" w:rsidP="003A4834">
                        <w:pPr>
                          <w:jc w:val="center"/>
                          <w:rPr>
                            <w:rFonts w:cstheme="minorBidi"/>
                            <w:color w:val="000000" w:themeColor="text1"/>
                            <w:kern w:val="24"/>
                            <w:position w:val="-5"/>
                            <w:sz w:val="20"/>
                            <w:szCs w:val="20"/>
                            <w:vertAlign w:val="subscript"/>
                          </w:rPr>
                        </w:pPr>
                        <w:r w:rsidRPr="00952228">
                          <w:rPr>
                            <w:rFonts w:cstheme="minorBidi"/>
                            <w:color w:val="000000" w:themeColor="text1"/>
                            <w:kern w:val="24"/>
                            <w:position w:val="-5"/>
                            <w:sz w:val="20"/>
                            <w:szCs w:val="20"/>
                            <w:vertAlign w:val="subscript"/>
                          </w:rPr>
                          <w:t>die side material</w:t>
                        </w:r>
                      </w:p>
                    </w:txbxContent>
                  </v:textbox>
                </v:shape>
                <v:line id="Gerader Verbinder 1677" o:spid="_x0000_s1430" style="position:absolute;flip:x;visibility:visible;mso-wrap-style:square" from="3138,5785" to="4968,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" strokecolor="black [3213]" strokeweight=".5pt">
                  <v:stroke joinstyle="miter"/>
                  <o:lock v:ext="edit" shapetype="f"/>
                </v:line>
                <v:line id="Gerader Verbinder 1678" o:spid="_x0000_s1431" style="position:absolute;flip:x y;visibility:visible;mso-wrap-style:square" from="3216,2940" to="413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" strokecolor="black [3213]" strokeweight=".5pt">
                  <v:stroke joinstyle="miter"/>
                  <o:lock v:ext="edit" shapetype="f"/>
                </v:line>
                <w10:anchorlock/>
              </v:group>
            </w:pict>
          </mc:Fallback>
        </mc:AlternateContent>
      </w:r>
    </w:p>
    <w:p w14:paraId="3318F439" w14:textId="5F1E6AE0"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952228" w:rsidRPr="00952228">
        <w:rPr>
          <w:sz w:val="18"/>
          <w:szCs w:val="18"/>
        </w:rPr>
        <w:t>punch side material</w:t>
      </w:r>
      <w:r>
        <w:rPr>
          <w:sz w:val="18"/>
          <w:szCs w:val="18"/>
        </w:rPr>
        <w:t xml:space="preserve">  </w:t>
      </w:r>
      <w:r w:rsidRPr="00870F4B">
        <w:rPr>
          <w:sz w:val="18"/>
          <w:szCs w:val="18"/>
        </w:rPr>
        <w:br/>
      </w:r>
      <w:r>
        <w:rPr>
          <w:sz w:val="18"/>
          <w:szCs w:val="18"/>
        </w:rPr>
        <w:t>2</w:t>
      </w:r>
      <w:r w:rsidRPr="00870F4B">
        <w:rPr>
          <w:sz w:val="18"/>
          <w:szCs w:val="18"/>
        </w:rPr>
        <w:tab/>
      </w:r>
      <w:r w:rsidR="00952228" w:rsidRPr="00952228">
        <w:rPr>
          <w:sz w:val="18"/>
          <w:szCs w:val="18"/>
        </w:rPr>
        <w:t>neck</w:t>
      </w:r>
      <w:r>
        <w:rPr>
          <w:sz w:val="18"/>
          <w:szCs w:val="18"/>
        </w:rPr>
        <w:t xml:space="preserve">  </w:t>
      </w:r>
      <w:r w:rsidRPr="00870F4B">
        <w:rPr>
          <w:sz w:val="18"/>
          <w:szCs w:val="18"/>
        </w:rPr>
        <w:br/>
      </w:r>
      <w:r>
        <w:rPr>
          <w:sz w:val="18"/>
          <w:szCs w:val="18"/>
        </w:rPr>
        <w:t>3</w:t>
      </w:r>
      <w:r w:rsidRPr="00870F4B">
        <w:rPr>
          <w:sz w:val="18"/>
          <w:szCs w:val="18"/>
        </w:rPr>
        <w:tab/>
      </w:r>
      <w:r w:rsidR="00952228" w:rsidRPr="00952228">
        <w:rPr>
          <w:sz w:val="18"/>
          <w:szCs w:val="18"/>
        </w:rPr>
        <w:t>die side material</w:t>
      </w:r>
      <w:r>
        <w:rPr>
          <w:sz w:val="18"/>
          <w:szCs w:val="18"/>
        </w:rPr>
        <w:t xml:space="preserve">  </w:t>
      </w:r>
      <w:r w:rsidRPr="00870F4B">
        <w:rPr>
          <w:sz w:val="18"/>
          <w:szCs w:val="18"/>
        </w:rPr>
        <w:br/>
      </w:r>
      <w:r>
        <w:rPr>
          <w:sz w:val="18"/>
          <w:szCs w:val="18"/>
        </w:rPr>
        <w:t>4</w:t>
      </w:r>
      <w:r w:rsidRPr="00870F4B">
        <w:rPr>
          <w:sz w:val="18"/>
          <w:szCs w:val="18"/>
        </w:rPr>
        <w:tab/>
      </w:r>
      <w:r w:rsidR="00952228" w:rsidRPr="00952228">
        <w:rPr>
          <w:sz w:val="18"/>
          <w:szCs w:val="18"/>
        </w:rPr>
        <w:t>cap thickness</w:t>
      </w:r>
      <w:r>
        <w:rPr>
          <w:sz w:val="18"/>
          <w:szCs w:val="18"/>
        </w:rPr>
        <w:t xml:space="preserve">  </w:t>
      </w:r>
      <w:r w:rsidRPr="00870F4B">
        <w:rPr>
          <w:sz w:val="18"/>
          <w:szCs w:val="18"/>
        </w:rPr>
        <w:br/>
      </w:r>
      <w:r>
        <w:rPr>
          <w:sz w:val="18"/>
          <w:szCs w:val="18"/>
        </w:rPr>
        <w:t>5</w:t>
      </w:r>
      <w:r w:rsidRPr="00870F4B">
        <w:rPr>
          <w:sz w:val="18"/>
          <w:szCs w:val="18"/>
        </w:rPr>
        <w:tab/>
      </w:r>
      <w:r w:rsidR="00952228" w:rsidRPr="00952228">
        <w:rPr>
          <w:sz w:val="18"/>
          <w:szCs w:val="18"/>
        </w:rPr>
        <w:t>interlock</w:t>
      </w:r>
      <w:r>
        <w:rPr>
          <w:sz w:val="18"/>
          <w:szCs w:val="18"/>
        </w:rPr>
        <w:t xml:space="preserve">  </w:t>
      </w:r>
      <w:r w:rsidRPr="00870F4B">
        <w:rPr>
          <w:sz w:val="18"/>
          <w:szCs w:val="18"/>
        </w:rPr>
        <w:br/>
      </w:r>
      <w:r>
        <w:rPr>
          <w:sz w:val="18"/>
          <w:szCs w:val="18"/>
        </w:rPr>
        <w:t>6</w:t>
      </w:r>
      <w:r w:rsidRPr="00870F4B">
        <w:rPr>
          <w:sz w:val="18"/>
          <w:szCs w:val="18"/>
        </w:rPr>
        <w:tab/>
      </w:r>
      <w:r w:rsidR="00952228" w:rsidRPr="00952228">
        <w:rPr>
          <w:sz w:val="18"/>
          <w:szCs w:val="18"/>
        </w:rPr>
        <w:t>button diameter</w:t>
      </w:r>
      <w:r>
        <w:rPr>
          <w:sz w:val="18"/>
          <w:szCs w:val="18"/>
        </w:rPr>
        <w:t xml:space="preserve"> </w:t>
      </w:r>
    </w:p>
    <w:p w14:paraId="3308BDEF" w14:textId="23848D45" w:rsidR="00FC68DB" w:rsidRDefault="00FC68DB" w:rsidP="00BD52D7">
      <w:pPr>
        <w:pStyle w:val="Beschriftung"/>
      </w:pPr>
      <w:bookmarkStart w:id="1325" w:name="_Ref428794448"/>
      <w:bookmarkStart w:id="1326" w:name="_Ref428794398"/>
      <w:bookmarkStart w:id="1327" w:name="_Toc3557111"/>
      <w:bookmarkStart w:id="1328" w:name="_Toc34747362"/>
      <w:bookmarkStart w:id="1329" w:name="_Toc76030555"/>
      <w:bookmarkStart w:id="1330" w:name="_Toc94530841"/>
      <w:bookmarkStart w:id="1331" w:name="_Toc101428237"/>
      <w:bookmarkStart w:id="1332" w:name="_Toc159618874"/>
      <w:r w:rsidRPr="005C2D94">
        <w:t xml:space="preserve">Figure </w:t>
      </w:r>
      <w:r w:rsidRPr="005C2D94">
        <w:fldChar w:fldCharType="begin"/>
      </w:r>
      <w:r w:rsidRPr="00F54804">
        <w:instrText xml:space="preserve"> SEQ Figure \* ARABIC </w:instrText>
      </w:r>
      <w:r w:rsidRPr="005C2D94">
        <w:fldChar w:fldCharType="separate"/>
      </w:r>
      <w:r w:rsidR="0012574E">
        <w:rPr>
          <w:noProof/>
        </w:rPr>
        <w:t>31</w:t>
      </w:r>
      <w:r w:rsidRPr="005C2D94">
        <w:fldChar w:fldCharType="end"/>
      </w:r>
      <w:bookmarkEnd w:id="1325"/>
      <w:r w:rsidR="0019077F">
        <w:t xml:space="preserve"> —</w:t>
      </w:r>
      <w:r w:rsidRPr="00F54804">
        <w:t xml:space="preserve"> </w:t>
      </w:r>
      <w:r w:rsidRPr="005C2D94">
        <w:t xml:space="preserve">Clinch </w:t>
      </w:r>
      <w:r w:rsidR="00E458DF">
        <w:t>j</w:t>
      </w:r>
      <w:r w:rsidRPr="005C2D94">
        <w:t xml:space="preserve">oint </w:t>
      </w:r>
      <w:r w:rsidR="00E458DF">
        <w:t>d</w:t>
      </w:r>
      <w:r w:rsidRPr="005C2D94">
        <w:t>imensions</w:t>
      </w:r>
      <w:bookmarkEnd w:id="1326"/>
      <w:bookmarkEnd w:id="1327"/>
      <w:bookmarkEnd w:id="1328"/>
      <w:bookmarkEnd w:id="1329"/>
      <w:bookmarkEnd w:id="1330"/>
      <w:bookmarkEnd w:id="1331"/>
      <w:bookmarkEnd w:id="1332"/>
      <w:r w:rsidR="00060FF7">
        <w:t xml:space="preserve"> </w:t>
      </w:r>
    </w:p>
    <w:p w14:paraId="415C7039" w14:textId="7E78D773" w:rsidR="00060FF7" w:rsidRPr="00060FF7" w:rsidRDefault="00060FF7" w:rsidP="00060FF7">
      <w:r>
        <w:fldChar w:fldCharType="begin"/>
      </w:r>
      <w:r>
        <w:instrText xml:space="preserve"> REF _Ref428798660 \h </w:instrText>
      </w:r>
      <w:r>
        <w:fldChar w:fldCharType="separate"/>
      </w:r>
      <w:r w:rsidR="0012574E" w:rsidRPr="005C2D94">
        <w:t xml:space="preserve">Figure </w:t>
      </w:r>
      <w:r w:rsidR="0012574E">
        <w:rPr>
          <w:noProof/>
        </w:rPr>
        <w:t>32</w:t>
      </w:r>
      <w:r>
        <w:fldChar w:fldCharType="end"/>
      </w:r>
      <w:r>
        <w:t xml:space="preserve"> illustrates </w:t>
      </w:r>
      <w:r w:rsidR="00535A4E">
        <w:t>typical</w:t>
      </w:r>
      <w:r>
        <w:t xml:space="preserve"> tool arrangement</w:t>
      </w:r>
      <w:r w:rsidR="00535A4E">
        <w:t>s</w:t>
      </w:r>
      <w:r>
        <w:t xml:space="preserve"> around a to-be clinch: </w:t>
      </w:r>
    </w:p>
    <w:p w14:paraId="716B4799" w14:textId="3244F86A" w:rsidR="00FC68DB" w:rsidRDefault="00D860C8" w:rsidP="00B202D2">
      <w:pPr>
        <w:keepNext/>
        <w:autoSpaceDE w:val="0"/>
        <w:autoSpaceDN w:val="0"/>
        <w:adjustRightInd w:val="0"/>
        <w:spacing w:after="0"/>
        <w:jc w:val="center"/>
      </w:pPr>
      <w:r>
        <w:rPr>
          <w:noProof/>
        </w:rPr>
        <mc:AlternateContent>
          <mc:Choice Requires="wpg">
            <w:drawing>
              <wp:inline distT="0" distB="0" distL="0" distR="0" wp14:anchorId="1F9A694A" wp14:editId="4B590C98">
                <wp:extent cx="2853055" cy="1781810"/>
                <wp:effectExtent l="0" t="0" r="0" b="3810"/>
                <wp:docPr id="2067" name="Gruppieren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1781810"/>
                          <a:chOff x="0" y="0"/>
                          <a:chExt cx="28530" cy="17818"/>
                        </a:xfrm>
                      </wpg:grpSpPr>
                      <pic:pic xmlns:pic="http://schemas.openxmlformats.org/drawingml/2006/picture">
                        <pic:nvPicPr>
                          <pic:cNvPr id="2068" name="Grafik 1680"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r="51456"/>
                          <a:stretch>
                            <a:fillRect/>
                          </a:stretch>
                        </pic:blipFill>
                        <pic:spPr bwMode="auto">
                          <a:xfrm>
                            <a:off x="0" y="0"/>
                            <a:ext cx="10966" cy="17143"/>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feld 3"/>
                        <wps:cNvSpPr txBox="1">
                          <a:spLocks noChangeArrowheads="1"/>
                        </wps:cNvSpPr>
                        <wps:spPr bwMode="auto">
                          <a:xfrm>
                            <a:off x="10179" y="1212"/>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wps:txbx>
                        <wps:bodyPr rot="0" vert="horz" wrap="square" lIns="91440" tIns="45720" rIns="91440" bIns="45720" anchor="t" anchorCtr="0" upright="1">
                          <a:spAutoFit/>
                        </wps:bodyPr>
                      </wps:wsp>
                      <pic:pic xmlns:pic="http://schemas.openxmlformats.org/drawingml/2006/picture">
                        <pic:nvPicPr>
                          <pic:cNvPr id="2070" name="Grafik 1682" descr="Ein Bild, das Strichzeichnung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l="54723"/>
                          <a:stretch>
                            <a:fillRect/>
                          </a:stretch>
                        </pic:blipFill>
                        <pic:spPr bwMode="auto">
                          <a:xfrm>
                            <a:off x="18302" y="0"/>
                            <a:ext cx="10228" cy="17143"/>
                          </a:xfrm>
                          <a:prstGeom prst="rect">
                            <a:avLst/>
                          </a:prstGeom>
                          <a:noFill/>
                          <a:extLst>
                            <a:ext uri="{909E8E84-426E-40DD-AFC4-6F175D3DCCD1}">
                              <a14:hiddenFill xmlns:a14="http://schemas.microsoft.com/office/drawing/2010/main">
                                <a:solidFill>
                                  <a:srgbClr val="FFFFFF"/>
                                </a:solidFill>
                              </a14:hiddenFill>
                            </a:ext>
                          </a:extLst>
                        </pic:spPr>
                      </pic:pic>
                      <wps:wsp>
                        <wps:cNvPr id="2071" name="Textfeld 5"/>
                        <wps:cNvSpPr txBox="1">
                          <a:spLocks noChangeArrowheads="1"/>
                        </wps:cNvSpPr>
                        <wps:spPr bwMode="auto">
                          <a:xfrm>
                            <a:off x="10179" y="5686"/>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wps:txbx>
                        <wps:bodyPr rot="0" vert="horz" wrap="square" lIns="91440" tIns="45720" rIns="91440" bIns="45720" anchor="t" anchorCtr="0" upright="1">
                          <a:spAutoFit/>
                        </wps:bodyPr>
                      </wps:wsp>
                      <wps:wsp>
                        <wps:cNvPr id="2072" name="Textfeld 6"/>
                        <wps:cNvSpPr txBox="1">
                          <a:spLocks noChangeArrowheads="1"/>
                        </wps:cNvSpPr>
                        <wps:spPr bwMode="auto">
                          <a:xfrm>
                            <a:off x="5311" y="14280"/>
                            <a:ext cx="7740"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wps:txbx>
                        <wps:bodyPr rot="0" vert="horz" wrap="square" lIns="91440" tIns="45720" rIns="91440" bIns="45720" anchor="t" anchorCtr="0" upright="1">
                          <a:spAutoFit/>
                        </wps:bodyPr>
                      </wps:wsp>
                      <wps:wsp>
                        <wps:cNvPr id="2073" name="Textfeld 7"/>
                        <wps:cNvSpPr txBox="1">
                          <a:spLocks noChangeArrowheads="1"/>
                        </wps:cNvSpPr>
                        <wps:spPr bwMode="auto">
                          <a:xfrm>
                            <a:off x="13426" y="14281"/>
                            <a:ext cx="7747" cy="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wps:txbx>
                        <wps:bodyPr rot="0" vert="horz" wrap="square" lIns="91440" tIns="45720" rIns="91440" bIns="45720" anchor="t" anchorCtr="0" upright="1">
                          <a:spAutoFit/>
                        </wps:bodyPr>
                      </wps:wsp>
                      <wps:wsp>
                        <wps:cNvPr id="2074" name="Gerader Verbinder 1686"/>
                        <wps:cNvCnPr>
                          <a:cxnSpLocks/>
                        </wps:cNvCnPr>
                        <wps:spPr bwMode="auto">
                          <a:xfrm flipV="1">
                            <a:off x="4619" y="2386"/>
                            <a:ext cx="6719" cy="170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5" name="Gerader Verbinder 1687"/>
                        <wps:cNvCnPr>
                          <a:cxnSpLocks/>
                        </wps:cNvCnPr>
                        <wps:spPr bwMode="auto">
                          <a:xfrm flipH="1" flipV="1">
                            <a:off x="17416" y="2425"/>
                            <a:ext cx="7379" cy="1910"/>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6" name="Gerader Verbinder 1688"/>
                        <wps:cNvCnPr>
                          <a:cxnSpLocks/>
                        </wps:cNvCnPr>
                        <wps:spPr bwMode="auto">
                          <a:xfrm flipH="1" flipV="1">
                            <a:off x="16307" y="6863"/>
                            <a:ext cx="3618" cy="388"/>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7" name="Gerader Verbinder 1689"/>
                        <wps:cNvCnPr>
                          <a:cxnSpLocks/>
                        </wps:cNvCnPr>
                        <wps:spPr bwMode="auto">
                          <a:xfrm flipV="1">
                            <a:off x="8882" y="6686"/>
                            <a:ext cx="3038" cy="353"/>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78" name="Gerader Verbinder 1690"/>
                        <wps:cNvCnPr>
                          <a:cxnSpLocks/>
                        </wps:cNvCnPr>
                        <wps:spPr bwMode="auto">
                          <a:xfrm>
                            <a:off x="4433" y="13033"/>
                            <a:ext cx="3266" cy="2229"/>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s:wsp>
                        <wps:cNvPr id="2079" name="Gerader Verbinder 1691"/>
                        <wps:cNvCnPr>
                          <a:cxnSpLocks/>
                        </wps:cNvCnPr>
                        <wps:spPr bwMode="auto">
                          <a:xfrm flipH="1">
                            <a:off x="19925" y="13033"/>
                            <a:ext cx="4490" cy="1254"/>
                          </a:xfrm>
                          <a:prstGeom prst="line">
                            <a:avLst/>
                          </a:prstGeom>
                          <a:noFill/>
                          <a:ln w="6350">
                            <a:solidFill>
                              <a:schemeClr val="tx1">
                                <a:lumMod val="100000"/>
                                <a:lumOff val="0"/>
                              </a:schemeClr>
                            </a:solidFill>
                            <a:miter lim="800000"/>
                            <a:headEnd type="oval"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A694A" id="Gruppieren 24" o:spid="_x0000_s1432" style="width:224.65pt;height:140.3pt;mso-position-horizontal-relative:char;mso-position-vertical-relative:line" coordsize="28530,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">
                <v:shape id="Grafik 1680" o:spid="_x0000_s1433" type="#_x0000_t75" alt="Ein Bild, das Strichzeichnung enthält.&#10;&#10;Automatisch generierte Beschreibung" style="position:absolute;width:10966;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">
                  <v:imagedata r:id="rId104" o:title="Ein Bild, das Strichzeichnung enthält" cropright="33722f"/>
                </v:shape>
                <v:shape id="Textfeld 3" o:spid="_x0000_s1434" type="#_x0000_t202" style="position:absolute;left:10179;top:1212;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3613FE1"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Punch</w:t>
                        </w:r>
                      </w:p>
                    </w:txbxContent>
                  </v:textbox>
                </v:shape>
                <v:shape id="Grafik 1682" o:spid="_x0000_s1435" type="#_x0000_t75" alt="Ein Bild, das Strichzeichnung enthält.&#10;&#10;Automatisch generierte Beschreibung" style="position:absolute;left:18302;width:10228;height:1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">
                  <v:imagedata r:id="rId104" o:title="Ein Bild, das Strichzeichnung enthält" cropleft="35863f"/>
                </v:shape>
                <v:shape id="Textfeld 5" o:spid="_x0000_s1436" type="#_x0000_t202" style="position:absolute;left:10179;top:5686;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753DE84B"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Clinch Joint</w:t>
                        </w:r>
                      </w:p>
                    </w:txbxContent>
                  </v:textbox>
                </v:shape>
                <v:shape id="Textfeld 6" o:spid="_x0000_s1437" type="#_x0000_t202" style="position:absolute;left:5311;top:14280;width:774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6395D8B3"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Fixed Die</w:t>
                        </w:r>
                      </w:p>
                    </w:txbxContent>
                  </v:textbox>
                </v:shape>
                <v:shape id="Textfeld 7" o:spid="_x0000_s1438" type="#_x0000_t202" style="position:absolute;left:13426;top:14281;width:7747;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59D015AF" w14:textId="77777777" w:rsidR="003A4834" w:rsidRPr="003A4834" w:rsidRDefault="003A4834" w:rsidP="003A4834">
                        <w:pPr>
                          <w:jc w:val="center"/>
                          <w:rPr>
                            <w:rFonts w:asciiTheme="minorHAnsi" w:hAnsi="Calibri" w:cstheme="minorBidi"/>
                            <w:color w:val="000000" w:themeColor="text1"/>
                            <w:kern w:val="24"/>
                            <w:position w:val="-5"/>
                            <w:sz w:val="24"/>
                            <w:szCs w:val="24"/>
                            <w:vertAlign w:val="subscript"/>
                          </w:rPr>
                        </w:pPr>
                        <w:r w:rsidRPr="003A4834">
                          <w:rPr>
                            <w:rFonts w:asciiTheme="minorHAnsi" w:hAnsi="Calibri" w:cstheme="minorBidi"/>
                            <w:color w:val="000000" w:themeColor="text1"/>
                            <w:kern w:val="24"/>
                            <w:position w:val="-5"/>
                            <w:sz w:val="24"/>
                            <w:szCs w:val="24"/>
                            <w:vertAlign w:val="subscript"/>
                          </w:rPr>
                          <w:t>Openable Die</w:t>
                        </w:r>
                      </w:p>
                    </w:txbxContent>
                  </v:textbox>
                </v:shape>
                <v:line id="Gerader Verbinder 1686" o:spid="_x0000_s1439" style="position:absolute;flip:y;visibility:visible;mso-wrap-style:square" from="4619,2386" to="11338,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" strokecolor="black [3213]" strokeweight=".5pt">
                  <v:stroke startarrow="oval" joinstyle="miter"/>
                  <o:lock v:ext="edit" shapetype="f"/>
                </v:line>
                <v:line id="Gerader Verbinder 1687" o:spid="_x0000_s1440" style="position:absolute;flip:x y;visibility:visible;mso-wrap-style:square" from="17416,2425" to="24795,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" strokecolor="black [3213]" strokeweight=".5pt">
                  <v:stroke startarrow="oval" joinstyle="miter"/>
                  <o:lock v:ext="edit" shapetype="f"/>
                </v:line>
                <v:line id="Gerader Verbinder 1688" o:spid="_x0000_s1441" style="position:absolute;flip:x y;visibility:visible;mso-wrap-style:square" from="16307,6863" to="19925,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" strokecolor="black [3213]" strokeweight=".5pt">
                  <v:stroke startarrow="block" joinstyle="miter"/>
                  <o:lock v:ext="edit" shapetype="f"/>
                </v:line>
                <v:line id="Gerader Verbinder 1689" o:spid="_x0000_s1442" style="position:absolute;flip:y;visibility:visible;mso-wrap-style:square" from="8882,6686" to="1192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" strokecolor="black [3213]" strokeweight=".5pt">
                  <v:stroke startarrow="block" joinstyle="miter"/>
                  <o:lock v:ext="edit" shapetype="f"/>
                </v:line>
                <v:line id="Gerader Verbinder 1690" o:spid="_x0000_s1443" style="position:absolute;visibility:visible;mso-wrap-style:square" from="4433,13033" to="7699,1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" strokecolor="black [3213]" strokeweight=".5pt">
                  <v:stroke startarrow="oval" joinstyle="miter"/>
                  <o:lock v:ext="edit" shapetype="f"/>
                </v:line>
                <v:line id="Gerader Verbinder 1691" o:spid="_x0000_s1444" style="position:absolute;flip:x;visibility:visible;mso-wrap-style:square" from="19925,13033" to="24415,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" strokecolor="black [3213]" strokeweight=".5pt">
                  <v:stroke startarrow="oval" joinstyle="miter"/>
                  <o:lock v:ext="edit" shapetype="f"/>
                </v:line>
                <w10:anchorlock/>
              </v:group>
            </w:pict>
          </mc:Fallback>
        </mc:AlternateContent>
      </w:r>
    </w:p>
    <w:p w14:paraId="05CC06F7" w14:textId="7BC0721A" w:rsidR="002D1BE5" w:rsidRPr="0068368C" w:rsidRDefault="002D1BE5" w:rsidP="002D1BE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1A12A7" w:rsidRPr="001A12A7">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1A12A7" w:rsidRPr="001A12A7">
        <w:rPr>
          <w:sz w:val="18"/>
          <w:szCs w:val="18"/>
        </w:rPr>
        <w:t>clinch joint</w:t>
      </w:r>
      <w:r>
        <w:rPr>
          <w:sz w:val="18"/>
          <w:szCs w:val="18"/>
        </w:rPr>
        <w:t xml:space="preserve"> </w:t>
      </w:r>
      <w:r w:rsidRPr="00870F4B">
        <w:rPr>
          <w:sz w:val="18"/>
          <w:szCs w:val="18"/>
        </w:rPr>
        <w:br/>
      </w:r>
      <w:r>
        <w:rPr>
          <w:sz w:val="18"/>
          <w:szCs w:val="18"/>
        </w:rPr>
        <w:t>3</w:t>
      </w:r>
      <w:r w:rsidRPr="00870F4B">
        <w:rPr>
          <w:sz w:val="18"/>
          <w:szCs w:val="18"/>
        </w:rPr>
        <w:tab/>
      </w:r>
      <w:r w:rsidR="001A12A7" w:rsidRPr="001A12A7">
        <w:rPr>
          <w:sz w:val="18"/>
          <w:szCs w:val="18"/>
        </w:rPr>
        <w:t>fixed die</w:t>
      </w:r>
      <w:r>
        <w:rPr>
          <w:sz w:val="18"/>
          <w:szCs w:val="18"/>
        </w:rPr>
        <w:t xml:space="preserve"> </w:t>
      </w:r>
      <w:r w:rsidRPr="00870F4B">
        <w:rPr>
          <w:sz w:val="18"/>
          <w:szCs w:val="18"/>
        </w:rPr>
        <w:br/>
      </w:r>
      <w:r>
        <w:rPr>
          <w:sz w:val="18"/>
          <w:szCs w:val="18"/>
        </w:rPr>
        <w:t>4</w:t>
      </w:r>
      <w:r w:rsidRPr="00870F4B">
        <w:rPr>
          <w:sz w:val="18"/>
          <w:szCs w:val="18"/>
        </w:rPr>
        <w:tab/>
      </w:r>
      <w:r w:rsidR="001A12A7" w:rsidRPr="001A12A7">
        <w:rPr>
          <w:sz w:val="18"/>
          <w:szCs w:val="18"/>
        </w:rPr>
        <w:t>openable die</w:t>
      </w:r>
      <w:r>
        <w:rPr>
          <w:sz w:val="18"/>
          <w:szCs w:val="18"/>
        </w:rPr>
        <w:t xml:space="preserve"> </w:t>
      </w:r>
    </w:p>
    <w:p w14:paraId="3BA6A740" w14:textId="097D709A" w:rsidR="00FC68DB" w:rsidRPr="005C2D94" w:rsidRDefault="00FC68DB" w:rsidP="00BD52D7">
      <w:pPr>
        <w:pStyle w:val="Beschriftung"/>
        <w:rPr>
          <w:rFonts w:cs="Calibri"/>
          <w:lang w:eastAsia="en-GB"/>
        </w:rPr>
      </w:pPr>
      <w:bookmarkStart w:id="1333" w:name="_Ref428798660"/>
      <w:bookmarkStart w:id="1334" w:name="_Toc3557112"/>
      <w:bookmarkStart w:id="1335" w:name="_Toc34747363"/>
      <w:bookmarkStart w:id="1336" w:name="_Toc76030556"/>
      <w:bookmarkStart w:id="1337" w:name="_Toc94530842"/>
      <w:bookmarkStart w:id="1338" w:name="_Toc101428238"/>
      <w:bookmarkStart w:id="1339" w:name="_Toc159618875"/>
      <w:r w:rsidRPr="005C2D94">
        <w:t xml:space="preserve">Figure </w:t>
      </w:r>
      <w:r w:rsidRPr="005C2D94">
        <w:fldChar w:fldCharType="begin"/>
      </w:r>
      <w:r w:rsidRPr="00F54804">
        <w:instrText xml:space="preserve"> SEQ Figure \* ARABIC </w:instrText>
      </w:r>
      <w:r w:rsidRPr="005C2D94">
        <w:fldChar w:fldCharType="separate"/>
      </w:r>
      <w:r w:rsidR="0012574E">
        <w:rPr>
          <w:noProof/>
        </w:rPr>
        <w:t>32</w:t>
      </w:r>
      <w:r w:rsidRPr="005C2D94">
        <w:fldChar w:fldCharType="end"/>
      </w:r>
      <w:bookmarkEnd w:id="1333"/>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5E3DB0" w:rsidRPr="005E3DB0">
            <w:rPr>
              <w:noProof/>
            </w:rPr>
            <w:t>[12]</w:t>
          </w:r>
          <w:r w:rsidR="00E64A65" w:rsidRPr="005C2D94">
            <w:fldChar w:fldCharType="end"/>
          </w:r>
        </w:sdtContent>
      </w:sdt>
      <w:r w:rsidR="00E64A65" w:rsidRPr="00F54804">
        <w:t xml:space="preserve"> (</w:t>
      </w:r>
      <w:r w:rsidRPr="005C2D94">
        <w:t>TOX (left) and BTM’s Tog-L-Loc system</w:t>
      </w:r>
      <w:bookmarkEnd w:id="1334"/>
      <w:bookmarkEnd w:id="1335"/>
      <w:bookmarkEnd w:id="1336"/>
      <w:bookmarkEnd w:id="1337"/>
      <w:r w:rsidR="00E64A65" w:rsidRPr="005C2D94">
        <w:t>)</w:t>
      </w:r>
      <w:bookmarkEnd w:id="1338"/>
      <w:bookmarkEnd w:id="1339"/>
    </w:p>
    <w:p w14:paraId="036B2708" w14:textId="27D3BAB3" w:rsidR="00FC68DB" w:rsidRPr="000A1B7B" w:rsidRDefault="001A71DA" w:rsidP="001D0AB9">
      <w:pPr>
        <w:autoSpaceDE w:val="0"/>
        <w:autoSpaceDN w:val="0"/>
        <w:adjustRightInd w:val="0"/>
        <w:rPr>
          <w:rFonts w:cs="Calibri"/>
          <w:lang w:eastAsia="en-GB"/>
        </w:rPr>
      </w:pPr>
      <w:r>
        <w:rPr>
          <w:rFonts w:cs="Calibri"/>
          <w:lang w:eastAsia="en-GB"/>
        </w:rPr>
        <w:t>If such a</w:t>
      </w:r>
      <w:r w:rsidR="00061D0D" w:rsidRPr="00061D0D">
        <w:rPr>
          <w:rFonts w:cs="Calibri"/>
          <w:lang w:eastAsia="en-GB"/>
        </w:rPr>
        <w:t xml:space="preserve"> cross-section </w:t>
      </w:r>
      <w:r>
        <w:rPr>
          <w:rFonts w:cs="Calibri"/>
          <w:lang w:eastAsia="en-GB"/>
        </w:rPr>
        <w:t xml:space="preserve">is </w:t>
      </w:r>
      <w:r w:rsidR="00061D0D" w:rsidRPr="00061D0D">
        <w:rPr>
          <w:rFonts w:cs="Calibri"/>
          <w:lang w:eastAsia="en-GB"/>
        </w:rPr>
        <w:t>rotated around its vertical axis, a pan-shaped round</w:t>
      </w:r>
      <w:r w:rsidR="00FC68DB" w:rsidRPr="001E4607">
        <w:rPr>
          <w:rFonts w:cs="Calibri"/>
          <w:lang w:eastAsia="en-GB"/>
        </w:rPr>
        <w:t xml:space="preserve"> clinch </w:t>
      </w:r>
      <w:r>
        <w:rPr>
          <w:rFonts w:cs="Calibri"/>
          <w:lang w:eastAsia="en-GB"/>
        </w:rPr>
        <w:t>results</w:t>
      </w:r>
      <w:r w:rsidRPr="001E4607">
        <w:rPr>
          <w:rFonts w:cs="Calibri"/>
          <w:lang w:eastAsia="en-GB"/>
        </w:rPr>
        <w:t xml:space="preserve"> </w:t>
      </w:r>
      <w:r w:rsidR="00FC68DB" w:rsidRPr="001E4607">
        <w:rPr>
          <w:rFonts w:cs="Calibri"/>
          <w:lang w:eastAsia="en-GB"/>
        </w:rPr>
        <w:t xml:space="preserve">in 3 dimensions. Alternatively, this cross section </w:t>
      </w:r>
      <w:r>
        <w:rPr>
          <w:rFonts w:cs="Calibri"/>
          <w:lang w:eastAsia="en-GB"/>
        </w:rPr>
        <w:t>can</w:t>
      </w:r>
      <w:r w:rsidR="00FC68DB" w:rsidRPr="001E4607">
        <w:rPr>
          <w:rFonts w:cs="Calibri"/>
          <w:lang w:eastAsia="en-GB"/>
        </w:rPr>
        <w:t xml:space="preserve"> be </w:t>
      </w:r>
      <w:r>
        <w:rPr>
          <w:rFonts w:cs="Calibri"/>
          <w:lang w:eastAsia="en-GB"/>
        </w:rPr>
        <w:t xml:space="preserve">regarded </w:t>
      </w:r>
      <w:r w:rsidR="00061D0D">
        <w:rPr>
          <w:rFonts w:cs="Calibri"/>
          <w:lang w:eastAsia="en-GB"/>
        </w:rPr>
        <w:t>the view</w:t>
      </w:r>
      <w:r w:rsidR="00FC68DB" w:rsidRPr="001E4607">
        <w:rPr>
          <w:rFonts w:cs="Calibri"/>
          <w:lang w:eastAsia="en-GB"/>
        </w:rPr>
        <w:t xml:space="preserve"> at an open edge of two stacked sheets. The shape’s height reduces, as </w:t>
      </w:r>
      <w:r>
        <w:rPr>
          <w:rFonts w:cs="Calibri"/>
          <w:lang w:eastAsia="en-GB"/>
        </w:rPr>
        <w:t xml:space="preserve">the section </w:t>
      </w:r>
      <w:r w:rsidR="00FC68DB" w:rsidRPr="001E4607">
        <w:rPr>
          <w:rFonts w:cs="Calibri"/>
          <w:lang w:eastAsia="en-GB"/>
        </w:rPr>
        <w:t>proceed</w:t>
      </w:r>
      <w:r>
        <w:rPr>
          <w:rFonts w:cs="Calibri"/>
          <w:lang w:eastAsia="en-GB"/>
        </w:rPr>
        <w:t>s</w:t>
      </w:r>
      <w:r w:rsidR="00F3142F">
        <w:rPr>
          <w:rFonts w:cs="Calibri"/>
          <w:lang w:eastAsia="en-GB"/>
        </w:rPr>
        <w:t xml:space="preserve"> “</w:t>
      </w:r>
      <w:r w:rsidR="00FC68DB" w:rsidRPr="001E4607">
        <w:rPr>
          <w:rFonts w:cs="Calibri"/>
          <w:lang w:eastAsia="en-GB"/>
        </w:rPr>
        <w:t>behind the paper</w:t>
      </w:r>
      <w:r>
        <w:rPr>
          <w:rFonts w:cs="Calibri"/>
          <w:lang w:eastAsia="en-GB"/>
        </w:rPr>
        <w:t>”</w:t>
      </w:r>
      <w:r w:rsidR="00FC68DB" w:rsidRPr="001E4607">
        <w:rPr>
          <w:rFonts w:cs="Calibri"/>
          <w:lang w:eastAsia="en-GB"/>
        </w:rPr>
        <w:t>, resulting i</w:t>
      </w:r>
      <w:r w:rsidR="00FC68DB" w:rsidRPr="00BD52D7">
        <w:rPr>
          <w:rFonts w:cs="Calibri"/>
          <w:lang w:eastAsia="en-GB"/>
        </w:rPr>
        <w:t>n a wedge-shaped 3-dimensional contour.</w:t>
      </w:r>
      <w:r>
        <w:rPr>
          <w:rFonts w:cs="Calibri"/>
          <w:lang w:eastAsia="en-GB"/>
        </w:rPr>
        <w:t xml:space="preserve"> </w:t>
      </w:r>
    </w:p>
    <w:p w14:paraId="40C51D25" w14:textId="159A9FA3" w:rsidR="00FC68DB" w:rsidRPr="00F54804" w:rsidRDefault="001A71DA" w:rsidP="001D0AB9">
      <w:pPr>
        <w:autoSpaceDE w:val="0"/>
        <w:autoSpaceDN w:val="0"/>
        <w:adjustRightInd w:val="0"/>
        <w:rPr>
          <w:rFonts w:cs="Calibri"/>
          <w:lang w:eastAsia="en-GB"/>
        </w:rPr>
      </w:pPr>
      <w:r>
        <w:rPr>
          <w:rFonts w:cs="Calibri"/>
          <w:lang w:eastAsia="en-GB"/>
        </w:rPr>
        <w:t>A</w:t>
      </w:r>
      <w:r w:rsidR="00FC68DB" w:rsidRPr="000A1B7B">
        <w:rPr>
          <w:rFonts w:cs="Calibri"/>
          <w:lang w:eastAsia="en-GB"/>
        </w:rPr>
        <w:t xml:space="preserve"> wide range of geometrical shapes, produced by as many different tools, is possible. </w:t>
      </w:r>
      <w:r>
        <w:rPr>
          <w:rFonts w:cs="Calibri"/>
          <w:lang w:eastAsia="en-GB"/>
        </w:rPr>
        <w:t>Therefore</w:t>
      </w:r>
      <w:r w:rsidR="00FC68DB" w:rsidRPr="000A1B7B">
        <w:rPr>
          <w:rFonts w:cs="Calibri"/>
          <w:lang w:eastAsia="en-GB"/>
        </w:rPr>
        <w:t>, an enumeration of all clinches</w:t>
      </w:r>
      <w:r>
        <w:rPr>
          <w:rFonts w:cs="Calibri"/>
          <w:lang w:eastAsia="en-GB"/>
        </w:rPr>
        <w:t xml:space="preserve"> cannot be provided. They </w:t>
      </w:r>
      <w:r w:rsidR="00964121">
        <w:rPr>
          <w:rFonts w:cs="Calibri"/>
          <w:lang w:eastAsia="en-GB"/>
        </w:rPr>
        <w:t>shall</w:t>
      </w:r>
      <w:r w:rsidR="00964121" w:rsidRPr="000A1B7B">
        <w:rPr>
          <w:rFonts w:cs="Calibri"/>
          <w:lang w:eastAsia="en-GB"/>
        </w:rPr>
        <w:t xml:space="preserve"> </w:t>
      </w:r>
      <w:r>
        <w:rPr>
          <w:rFonts w:cs="Calibri"/>
          <w:lang w:eastAsia="en-GB"/>
        </w:rPr>
        <w:t xml:space="preserve">be </w:t>
      </w:r>
      <w:r w:rsidR="00FC68DB" w:rsidRPr="000A1B7B">
        <w:rPr>
          <w:rFonts w:cs="Calibri"/>
          <w:lang w:eastAsia="en-GB"/>
        </w:rPr>
        <w:t>describe</w:t>
      </w:r>
      <w:r>
        <w:rPr>
          <w:rFonts w:cs="Calibri"/>
          <w:lang w:eastAsia="en-GB"/>
        </w:rPr>
        <w:t>d</w:t>
      </w:r>
      <w:r w:rsidR="00FC68DB" w:rsidRPr="000A1B7B">
        <w:rPr>
          <w:rFonts w:cs="Calibri"/>
          <w:lang w:eastAsia="en-GB"/>
        </w:rPr>
        <w:t xml:space="preserve"> by OEM specific alphanumeric names. </w:t>
      </w:r>
      <w:r>
        <w:rPr>
          <w:rFonts w:cs="Calibri"/>
          <w:lang w:eastAsia="en-GB"/>
        </w:rPr>
        <w:t>The s</w:t>
      </w:r>
      <w:r w:rsidR="00FC68DB" w:rsidRPr="000A1B7B">
        <w:rPr>
          <w:rFonts w:cs="Calibri"/>
          <w:lang w:eastAsia="en-GB"/>
        </w:rPr>
        <w:t>ame</w:t>
      </w:r>
      <w:r w:rsidR="00FC68DB" w:rsidRPr="00F54804">
        <w:rPr>
          <w:rFonts w:cs="Calibri"/>
          <w:lang w:eastAsia="en-GB"/>
        </w:rPr>
        <w:t xml:space="preserve"> is valid for the strength of the clinch, in terms of its strength class.</w:t>
      </w:r>
      <w:r>
        <w:rPr>
          <w:rFonts w:cs="Calibri"/>
          <w:lang w:eastAsia="en-GB"/>
        </w:rPr>
        <w:t xml:space="preserve"> </w:t>
      </w:r>
    </w:p>
    <w:p w14:paraId="64FBF9F8" w14:textId="6B033641" w:rsidR="00FC68DB" w:rsidRDefault="00FC68DB" w:rsidP="00963C90">
      <w:pPr>
        <w:keepNext/>
        <w:autoSpaceDE w:val="0"/>
        <w:autoSpaceDN w:val="0"/>
        <w:adjustRightInd w:val="0"/>
        <w:spacing w:before="120"/>
        <w:rPr>
          <w:rFonts w:cs="Calibri"/>
          <w:lang w:eastAsia="en-GB"/>
        </w:rPr>
      </w:pPr>
      <w:r w:rsidRPr="00F54804">
        <w:rPr>
          <w:rFonts w:cs="Calibri"/>
          <w:lang w:eastAsia="en-GB"/>
        </w:rPr>
        <w:lastRenderedPageBreak/>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r w:rsidR="001A71DA">
        <w:rPr>
          <w:rFonts w:cs="Calibri"/>
          <w:lang w:eastAsia="en-GB"/>
        </w:rPr>
        <w:t xml:space="preserve">, see </w:t>
      </w:r>
      <w:r w:rsidR="001A71DA">
        <w:rPr>
          <w:rFonts w:cs="Calibri"/>
          <w:lang w:eastAsia="en-GB"/>
        </w:rPr>
        <w:fldChar w:fldCharType="begin"/>
      </w:r>
      <w:r w:rsidR="001A71DA">
        <w:rPr>
          <w:rFonts w:cs="Calibri"/>
          <w:lang w:eastAsia="en-GB"/>
        </w:rPr>
        <w:instrText xml:space="preserve"> REF _Ref157685768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64</w:t>
      </w:r>
      <w:r w:rsidR="001A71DA">
        <w:rPr>
          <w:rFonts w:cs="Calibri"/>
          <w:lang w:eastAsia="en-GB"/>
        </w:rPr>
        <w:fldChar w:fldCharType="end"/>
      </w:r>
      <w:r w:rsidR="001A71DA">
        <w:rPr>
          <w:rFonts w:cs="Calibri"/>
          <w:lang w:eastAsia="en-GB"/>
        </w:rPr>
        <w:t xml:space="preserve"> and </w:t>
      </w:r>
      <w:r w:rsidR="001A71DA">
        <w:rPr>
          <w:rFonts w:cs="Calibri"/>
          <w:lang w:eastAsia="en-GB"/>
        </w:rPr>
        <w:fldChar w:fldCharType="begin"/>
      </w:r>
      <w:r w:rsidR="001A71DA">
        <w:rPr>
          <w:rFonts w:cs="Calibri"/>
          <w:lang w:eastAsia="en-GB"/>
        </w:rPr>
        <w:instrText xml:space="preserve"> REF _Ref157685776 \h </w:instrText>
      </w:r>
      <w:r w:rsidR="001A71DA">
        <w:rPr>
          <w:rFonts w:cs="Calibri"/>
          <w:lang w:eastAsia="en-GB"/>
        </w:rPr>
      </w:r>
      <w:r w:rsidR="001A71DA">
        <w:rPr>
          <w:rFonts w:cs="Calibri"/>
          <w:lang w:eastAsia="en-GB"/>
        </w:rPr>
        <w:fldChar w:fldCharType="separate"/>
      </w:r>
      <w:r w:rsidR="0012574E" w:rsidRPr="00F54804">
        <w:t xml:space="preserve">Table </w:t>
      </w:r>
      <w:r w:rsidR="0012574E">
        <w:rPr>
          <w:noProof/>
        </w:rPr>
        <w:t>65</w:t>
      </w:r>
      <w:r w:rsidR="001A71DA">
        <w:rPr>
          <w:rFonts w:cs="Calibri"/>
          <w:lang w:eastAsia="en-GB"/>
        </w:rPr>
        <w:fldChar w:fldCharType="end"/>
      </w:r>
      <w:r w:rsidR="001A71DA">
        <w:rPr>
          <w:rFonts w:cs="Calibri"/>
          <w:lang w:eastAsia="en-GB"/>
        </w:rPr>
        <w:t xml:space="preserve">: </w:t>
      </w:r>
    </w:p>
    <w:p w14:paraId="4DAE833F" w14:textId="1D04849C" w:rsidR="00055698" w:rsidRPr="004B5FD5" w:rsidRDefault="00055698" w:rsidP="001640C5">
      <w:pPr>
        <w:pStyle w:val="Beschriftung"/>
        <w:keepNext/>
        <w:keepLines/>
      </w:pPr>
      <w:bookmarkStart w:id="1340" w:name="_Ref157685768"/>
      <w:bookmarkStart w:id="1341" w:name="_Toc159618996"/>
      <w:r w:rsidRPr="00F54804">
        <w:t xml:space="preserve">Table </w:t>
      </w:r>
      <w:r w:rsidRPr="005C2D94">
        <w:fldChar w:fldCharType="begin"/>
      </w:r>
      <w:r w:rsidRPr="00F54804">
        <w:instrText xml:space="preserve"> SEQ Table \* ARABIC </w:instrText>
      </w:r>
      <w:r w:rsidRPr="005C2D94">
        <w:fldChar w:fldCharType="separate"/>
      </w:r>
      <w:r w:rsidR="0012574E">
        <w:rPr>
          <w:noProof/>
        </w:rPr>
        <w:t>64</w:t>
      </w:r>
      <w:r w:rsidRPr="005C2D94">
        <w:fldChar w:fldCharType="end"/>
      </w:r>
      <w:bookmarkEnd w:id="1340"/>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341"/>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EC2A5C">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BF4EC06"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064E9804" w14:textId="77777777" w:rsidTr="00EC2A5C">
        <w:trPr>
          <w:cantSplit/>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B125C6" w:rsidRPr="00F54804" w14:paraId="3F90916F"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F14475C"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29AA8278" w14:textId="77777777" w:rsidTr="00EC2A5C">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B125C6" w:rsidRPr="00F54804" w:rsidDel="009050D3"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281D7814"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6BC97826" w14:textId="77777777" w:rsidTr="00EC2A5C">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0F5731E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38D7C413" w:rsidR="00FC68DB" w:rsidRDefault="001A71DA" w:rsidP="00FF4261">
      <w:pPr>
        <w:keepNext/>
        <w:spacing w:line="240" w:lineRule="auto"/>
        <w:rPr>
          <w:rFonts w:ascii="Courier" w:hAnsi="Courier" w:cs="Courier"/>
          <w:b/>
          <w:bCs/>
          <w:iCs/>
          <w:sz w:val="18"/>
          <w:szCs w:val="18"/>
          <w:lang w:eastAsia="en-GB"/>
        </w:rPr>
      </w:pPr>
      <w:r>
        <w:rPr>
          <w:rFonts w:cs="Calibri"/>
          <w:lang w:eastAsia="en-GB"/>
        </w:rPr>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B5FD5">
        <w:rPr>
          <w:rStyle w:val="CodeCharacter"/>
        </w:rPr>
        <w:t xml:space="preserve">&lt;clinch/&gt; </w:t>
      </w:r>
      <w:r w:rsidR="00FC68DB" w:rsidRPr="00BD52D7">
        <w:rPr>
          <w:rFonts w:cs="Calibri"/>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_Ref157685776 \h </w:instrText>
      </w:r>
      <w:r>
        <w:rPr>
          <w:rFonts w:cs="Calibri"/>
          <w:lang w:eastAsia="en-GB"/>
        </w:rPr>
      </w:r>
      <w:r>
        <w:rPr>
          <w:rFonts w:cs="Calibri"/>
          <w:lang w:eastAsia="en-GB"/>
        </w:rPr>
        <w:fldChar w:fldCharType="separate"/>
      </w:r>
      <w:r w:rsidR="0012574E" w:rsidRPr="00F54804">
        <w:t xml:space="preserve">Table </w:t>
      </w:r>
      <w:r w:rsidR="0012574E">
        <w:rPr>
          <w:noProof/>
        </w:rPr>
        <w:t>65</w:t>
      </w:r>
      <w:r>
        <w:rPr>
          <w:rFonts w:cs="Calibri"/>
          <w:lang w:eastAsia="en-GB"/>
        </w:rPr>
        <w:fldChar w:fldCharType="end"/>
      </w:r>
      <w:r w:rsidR="00FC68DB" w:rsidRPr="00BD52D7">
        <w:rPr>
          <w:rFonts w:ascii="Courier" w:hAnsi="Courier" w:cs="Courier"/>
          <w:b/>
          <w:bCs/>
          <w:iCs/>
          <w:sz w:val="18"/>
          <w:szCs w:val="18"/>
          <w:lang w:eastAsia="en-GB"/>
        </w:rPr>
        <w:t>:</w:t>
      </w:r>
      <w:r>
        <w:rPr>
          <w:rFonts w:ascii="Courier" w:hAnsi="Courier" w:cs="Courier"/>
          <w:b/>
          <w:bCs/>
          <w:iCs/>
          <w:sz w:val="18"/>
          <w:szCs w:val="18"/>
          <w:lang w:eastAsia="en-GB"/>
        </w:rPr>
        <w:t xml:space="preserve"> </w:t>
      </w:r>
    </w:p>
    <w:p w14:paraId="72A1032B" w14:textId="797473F9" w:rsidR="00055698" w:rsidRPr="0013175B" w:rsidRDefault="00055698" w:rsidP="001640C5">
      <w:pPr>
        <w:pStyle w:val="Beschriftung"/>
        <w:keepNext/>
        <w:keepLines/>
        <w:rPr>
          <w:b w:val="0"/>
          <w:bCs w:val="0"/>
        </w:rPr>
      </w:pPr>
      <w:bookmarkStart w:id="1342" w:name="_Ref157685776"/>
      <w:bookmarkStart w:id="1343" w:name="_Toc159618997"/>
      <w:r w:rsidRPr="00F54804">
        <w:t xml:space="preserve">Table </w:t>
      </w:r>
      <w:r w:rsidRPr="00F54804">
        <w:fldChar w:fldCharType="begin"/>
      </w:r>
      <w:r w:rsidRPr="00F54804">
        <w:instrText xml:space="preserve"> SEQ Table \* ARABIC </w:instrText>
      </w:r>
      <w:r w:rsidRPr="00F54804">
        <w:fldChar w:fldCharType="separate"/>
      </w:r>
      <w:r w:rsidR="0012574E">
        <w:rPr>
          <w:noProof/>
        </w:rPr>
        <w:t>65</w:t>
      </w:r>
      <w:r w:rsidRPr="00F54804">
        <w:fldChar w:fldCharType="end"/>
      </w:r>
      <w:bookmarkEnd w:id="1342"/>
      <w:r w:rsidR="008135BF">
        <w:t xml:space="preserve"> —</w:t>
      </w:r>
      <w:r w:rsidR="008135BF" w:rsidRPr="00F54804">
        <w:t xml:space="preserve"> </w:t>
      </w:r>
      <w:r w:rsidRPr="00F54804">
        <w:t xml:space="preserve">Attributes of element </w:t>
      </w:r>
      <w:r w:rsidRPr="002941B8">
        <w:rPr>
          <w:rStyle w:val="CodeCharacter"/>
        </w:rPr>
        <w:t>&lt;clinch/&gt;</w:t>
      </w:r>
      <w:bookmarkEnd w:id="1343"/>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EC2A5C">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040BDC5E" w:rsidR="00FC68DB" w:rsidRPr="00F667E5" w:rsidRDefault="00581071" w:rsidP="00DF00BB">
            <w:pPr>
              <w:keepNext/>
              <w:spacing w:line="240" w:lineRule="auto"/>
              <w:rPr>
                <w:b/>
              </w:rPr>
            </w:pPr>
            <w:r w:rsidRPr="00581071">
              <w:rPr>
                <w:b/>
              </w:rPr>
              <w:t>Constraint</w:t>
            </w:r>
            <w:r>
              <w:rPr>
                <w:b/>
              </w:rPr>
              <w:t>s</w:t>
            </w:r>
            <w:r w:rsidRPr="00581071">
              <w:rPr>
                <w:b/>
              </w:rPr>
              <w:t xml:space="preserve"> / Remarks</w:t>
            </w:r>
            <w:r>
              <w:rPr>
                <w:b/>
              </w:rPr>
              <w:t xml:space="preserve"> </w:t>
            </w:r>
          </w:p>
        </w:tc>
      </w:tr>
      <w:tr w:rsidR="00FC68DB" w:rsidRPr="00F54804" w14:paraId="79170FF8" w14:textId="77777777" w:rsidTr="00EC2A5C">
        <w:trPr>
          <w:cantSplit/>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r w:rsidRPr="00F54804">
              <w:rPr>
                <w:sz w:val="20"/>
                <w:szCs w:val="20"/>
              </w:rPr>
              <w:t>clinch_type</w:t>
            </w:r>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EC2A5C">
        <w:trPr>
          <w:cantSplit/>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r w:rsidRPr="00F54804">
              <w:rPr>
                <w:sz w:val="20"/>
                <w:szCs w:val="20"/>
              </w:rPr>
              <w:t>strength_class</w:t>
            </w:r>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EC2A5C">
        <w:trPr>
          <w:cantSplit/>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r w:rsidRPr="00F54804">
              <w:rPr>
                <w:sz w:val="20"/>
                <w:szCs w:val="20"/>
              </w:rPr>
              <w:t>shear_strength</w:t>
            </w:r>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EC2A5C">
        <w:trPr>
          <w:cantSplit/>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r w:rsidRPr="00F54804">
              <w:rPr>
                <w:sz w:val="20"/>
                <w:szCs w:val="20"/>
              </w:rPr>
              <w:t>peel_strength</w:t>
            </w:r>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EC2A5C">
        <w:trPr>
          <w:cantSplit/>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r w:rsidRPr="00F54804">
              <w:rPr>
                <w:sz w:val="20"/>
                <w:szCs w:val="20"/>
              </w:rPr>
              <w:t>button_diameter</w:t>
            </w:r>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EC2A5C">
        <w:trPr>
          <w:cantSplit/>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r w:rsidRPr="00F54804">
              <w:rPr>
                <w:sz w:val="20"/>
                <w:szCs w:val="20"/>
              </w:rPr>
              <w:t>die_type</w:t>
            </w:r>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5BE766EC" w:rsidR="00FC68DB" w:rsidRPr="00F54804" w:rsidRDefault="00FC68DB" w:rsidP="008F4FDE">
            <w:pPr>
              <w:spacing w:line="240" w:lineRule="auto"/>
              <w:jc w:val="left"/>
              <w:rPr>
                <w:sz w:val="20"/>
                <w:szCs w:val="20"/>
              </w:rPr>
            </w:pPr>
            <w:r w:rsidRPr="00F54804">
              <w:rPr>
                <w:sz w:val="20"/>
                <w:szCs w:val="20"/>
              </w:rPr>
              <w:t>"round</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614BD4C5" w:rsidR="009D45FB" w:rsidRPr="009D45FB" w:rsidRDefault="009D45FB" w:rsidP="0059475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94759">
        <w:rPr>
          <w:rStyle w:val="elementdeftypeChar"/>
          <w:rFonts w:ascii="Cambria" w:eastAsia="Calibri" w:hAnsi="Cambria" w:cs="Times New Roman"/>
          <w:b w:val="0"/>
          <w:bCs w:val="0"/>
          <w:i w:val="0"/>
          <w:sz w:val="22"/>
          <w:szCs w:val="22"/>
          <w:lang w:eastAsia="en-US"/>
        </w:rPr>
        <w:t xml:space="preserve"> </w:t>
      </w:r>
    </w:p>
    <w:p w14:paraId="4C3EFFC8" w14:textId="5205C0E5" w:rsidR="00055698" w:rsidRPr="001D1DA3" w:rsidRDefault="00055698" w:rsidP="001D1DA3">
      <w:pPr>
        <w:pStyle w:val="Listenabsatz"/>
        <w:numPr>
          <w:ilvl w:val="0"/>
          <w:numId w:val="24"/>
        </w:numPr>
        <w:tabs>
          <w:tab w:val="clear" w:pos="403"/>
        </w:tabs>
        <w:autoSpaceDE w:val="0"/>
        <w:autoSpaceDN w:val="0"/>
        <w:adjustRightInd w:val="0"/>
        <w:spacing w:line="240" w:lineRule="auto"/>
        <w:contextualSpacing w:val="0"/>
        <w:rPr>
          <w:rStyle w:val="elementdeftypeChar"/>
          <w:rFonts w:ascii="Cambria" w:eastAsia="Calibri" w:hAnsi="Cambria" w:cs="Calibri"/>
          <w:b w:val="0"/>
          <w:bCs w:val="0"/>
          <w:i w:val="0"/>
          <w:sz w:val="22"/>
          <w:szCs w:val="22"/>
          <w:lang w:eastAsia="en-GB"/>
        </w:rPr>
      </w:pPr>
      <w:r w:rsidRPr="004B5FD5">
        <w:rPr>
          <w:rStyle w:val="CodeCharacter"/>
        </w:rPr>
        <w:t>clinch_type</w:t>
      </w:r>
      <w:r w:rsidRPr="001D1DA3">
        <w:rPr>
          <w:rFonts w:cs="Calibri"/>
          <w:lang w:eastAsia="en-GB"/>
        </w:rPr>
        <w:t xml:space="preserve">: the alphanumeric name of the clinch. </w:t>
      </w:r>
      <w:r w:rsidR="001D1DA3">
        <w:rPr>
          <w:rFonts w:cs="Calibri"/>
          <w:lang w:eastAsia="en-GB"/>
        </w:rPr>
        <w:t>This document refers to</w:t>
      </w:r>
      <w:r w:rsidRPr="001D1DA3">
        <w:rPr>
          <w:rFonts w:cs="Calibri"/>
          <w:lang w:eastAsia="en-GB"/>
        </w:rPr>
        <w:t xml:space="preserve"> </w:t>
      </w:r>
      <w:r w:rsidR="001D1DA3">
        <w:rPr>
          <w:rFonts w:cs="Calibri"/>
          <w:lang w:eastAsia="en-GB"/>
        </w:rPr>
        <w:t>two</w:t>
      </w:r>
      <w:r w:rsidRPr="001D1DA3">
        <w:rPr>
          <w:rFonts w:cs="Calibri"/>
          <w:lang w:eastAsia="en-GB"/>
        </w:rPr>
        <w:t xml:space="preserve"> systems which are </w:t>
      </w:r>
      <w:r w:rsidR="001D1DA3">
        <w:rPr>
          <w:rFonts w:cs="Calibri"/>
          <w:lang w:eastAsia="en-GB"/>
        </w:rPr>
        <w:t>called</w:t>
      </w:r>
      <w:r w:rsidR="00F3142F">
        <w:rPr>
          <w:rFonts w:cs="Calibri"/>
          <w:lang w:eastAsia="en-GB"/>
        </w:rPr>
        <w:t xml:space="preserve"> “</w:t>
      </w:r>
      <w:r w:rsidRPr="001D1DA3">
        <w:rPr>
          <w:rFonts w:cs="Calibri"/>
          <w:lang w:eastAsia="en-GB"/>
        </w:rPr>
        <w:t>TOX</w:t>
      </w:r>
      <w:r w:rsidR="00AF69E3">
        <w:rPr>
          <w:rFonts w:cs="Calibri"/>
          <w:lang w:eastAsia="en-GB"/>
        </w:rPr>
        <w:t xml:space="preserve">” </w:t>
      </w:r>
      <w:r w:rsidRPr="001D1DA3">
        <w:rPr>
          <w:rFonts w:cs="Calibri"/>
          <w:lang w:eastAsia="en-GB"/>
        </w:rPr>
        <w:t xml:space="preserve">and BTM’s Tog-L-Loc or Lance-N-Loc </w:t>
      </w:r>
      <w:sdt>
        <w:sdtPr>
          <w:rPr>
            <w:lang w:eastAsia="en-GB"/>
          </w:rPr>
          <w:id w:val="189725141"/>
          <w:citation/>
        </w:sdtPr>
        <w:sdtContent>
          <w:r w:rsidRPr="001D1DA3">
            <w:rPr>
              <w:rFonts w:cs="Calibri"/>
              <w:lang w:eastAsia="en-GB"/>
            </w:rPr>
            <w:fldChar w:fldCharType="begin"/>
          </w:r>
          <w:r w:rsidR="00DD7122" w:rsidRPr="001D1DA3">
            <w:rPr>
              <w:rFonts w:cs="Calibri"/>
              <w:lang w:eastAsia="en-GB"/>
            </w:rPr>
            <w:instrText xml:space="preserve">CITATION OHa98 \l 1031 </w:instrText>
          </w:r>
          <w:r w:rsidRPr="001D1DA3">
            <w:rPr>
              <w:rFonts w:cs="Calibri"/>
              <w:lang w:eastAsia="en-GB"/>
            </w:rPr>
            <w:fldChar w:fldCharType="separate"/>
          </w:r>
          <w:r w:rsidR="005E3DB0" w:rsidRPr="005E3DB0">
            <w:rPr>
              <w:rFonts w:cs="Calibri"/>
              <w:noProof/>
              <w:lang w:eastAsia="en-GB"/>
            </w:rPr>
            <w:t>[12]</w:t>
          </w:r>
          <w:r w:rsidRPr="001D1DA3">
            <w:rPr>
              <w:rFonts w:cs="Calibri"/>
              <w:lang w:eastAsia="en-GB"/>
            </w:rPr>
            <w:fldChar w:fldCharType="end"/>
          </w:r>
        </w:sdtContent>
      </w:sdt>
      <w:r w:rsidRPr="001D1DA3">
        <w:rPr>
          <w:rFonts w:cs="Calibri"/>
          <w:lang w:eastAsia="en-GB"/>
        </w:rPr>
        <w:t xml:space="preserve"> system. The main difference is that the TOX system uses a fixed die whereas the BTM system employs an extending die (see </w:t>
      </w:r>
      <w:r w:rsidRPr="001D1DA3">
        <w:rPr>
          <w:rFonts w:cs="Calibri"/>
          <w:lang w:eastAsia="en-GB"/>
        </w:rPr>
        <w:fldChar w:fldCharType="begin"/>
      </w:r>
      <w:r w:rsidRPr="001D1DA3">
        <w:rPr>
          <w:rFonts w:cs="Calibri"/>
          <w:lang w:eastAsia="en-GB"/>
        </w:rPr>
        <w:instrText xml:space="preserve"> REF _Ref428798660 </w:instrText>
      </w:r>
      <w:r w:rsidRPr="001D1DA3">
        <w:rPr>
          <w:rFonts w:cs="Calibri"/>
          <w:lang w:eastAsia="en-GB"/>
        </w:rPr>
        <w:fldChar w:fldCharType="separate"/>
      </w:r>
      <w:r w:rsidR="0012574E" w:rsidRPr="005C2D94">
        <w:t xml:space="preserve">Figure </w:t>
      </w:r>
      <w:r w:rsidR="0012574E">
        <w:rPr>
          <w:noProof/>
        </w:rPr>
        <w:t>32</w:t>
      </w:r>
      <w:r w:rsidRPr="001D1DA3">
        <w:rPr>
          <w:rFonts w:cs="Calibri"/>
          <w:lang w:eastAsia="en-GB"/>
        </w:rPr>
        <w:fldChar w:fldCharType="end"/>
      </w:r>
      <w:r w:rsidRPr="001D1DA3">
        <w:rPr>
          <w:rFonts w:cs="Calibri"/>
          <w:lang w:eastAsia="en-GB"/>
        </w:rPr>
        <w:t>). For more process and system details, refer to the documentation and website information of the specific clinch equipment supplier</w:t>
      </w:r>
      <w:r w:rsidR="001D1DA3">
        <w:rPr>
          <w:rFonts w:cs="Calibri"/>
          <w:lang w:eastAsia="en-GB"/>
        </w:rPr>
        <w:t>.</w:t>
      </w:r>
      <w:r w:rsidRPr="001D1DA3">
        <w:rPr>
          <w:rFonts w:cs="Calibri"/>
          <w:lang w:eastAsia="en-GB"/>
        </w:rPr>
        <w:t xml:space="preserve"> </w:t>
      </w:r>
    </w:p>
    <w:p w14:paraId="6898FDF9" w14:textId="7F0BA920" w:rsidR="00FC68DB" w:rsidRPr="0013175B" w:rsidRDefault="00FC68DB" w:rsidP="001D1DA3">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strength_class</w:t>
      </w:r>
      <w:r w:rsidRPr="0013175B">
        <w:rPr>
          <w:rFonts w:cs="Calibri"/>
          <w:lang w:eastAsia="en-GB"/>
        </w:rPr>
        <w:t xml:space="preserve">: the strength class name of the clinch. </w:t>
      </w:r>
      <w:r w:rsidR="001D1DA3" w:rsidRPr="0013175B">
        <w:rPr>
          <w:rFonts w:cs="Calibri"/>
          <w:lang w:eastAsia="en-GB"/>
        </w:rPr>
        <w:t>Since</w:t>
      </w:r>
      <w:r w:rsidRPr="0013175B">
        <w:rPr>
          <w:rFonts w:cs="Calibri"/>
          <w:lang w:eastAsia="en-GB"/>
        </w:rPr>
        <w:t xml:space="preserve"> the manufacturer of the applied clinching process has a specific tooling die diameter</w:t>
      </w:r>
      <w:r w:rsidR="001D1DA3">
        <w:rPr>
          <w:rFonts w:cs="Calibri"/>
          <w:lang w:eastAsia="en-GB"/>
        </w:rPr>
        <w:t>,</w:t>
      </w:r>
      <w:r w:rsidRPr="0013175B">
        <w:rPr>
          <w:rFonts w:cs="Calibri"/>
          <w:lang w:eastAsia="en-GB"/>
        </w:rPr>
        <w:t xml:space="preserve"> </w:t>
      </w:r>
      <w:r w:rsidR="001D1DA3">
        <w:rPr>
          <w:rFonts w:cs="Calibri"/>
          <w:lang w:eastAsia="en-GB"/>
        </w:rPr>
        <w:t xml:space="preserve">three </w:t>
      </w:r>
      <w:r w:rsidR="001D1DA3" w:rsidRPr="0013175B">
        <w:rPr>
          <w:rFonts w:cs="Calibri"/>
          <w:lang w:eastAsia="en-GB"/>
        </w:rPr>
        <w:t>different</w:t>
      </w:r>
      <w:r w:rsidR="001D1DA3">
        <w:rPr>
          <w:rFonts w:cs="Calibri"/>
          <w:lang w:eastAsia="en-GB"/>
        </w:rPr>
        <w:t xml:space="preserve"> </w:t>
      </w:r>
      <w:r w:rsidR="001D1DA3" w:rsidRPr="0013175B">
        <w:rPr>
          <w:rFonts w:cs="Calibri"/>
          <w:lang w:eastAsia="en-GB"/>
        </w:rPr>
        <w:t>strength class</w:t>
      </w:r>
      <w:r w:rsidR="001D1DA3">
        <w:rPr>
          <w:rFonts w:cs="Calibri"/>
          <w:lang w:eastAsia="en-GB"/>
        </w:rPr>
        <w:t>es</w:t>
      </w:r>
      <w:r w:rsidR="001D1DA3" w:rsidRPr="0013175B">
        <w:rPr>
          <w:rFonts w:cs="Calibri"/>
          <w:lang w:eastAsia="en-GB"/>
        </w:rPr>
        <w:t xml:space="preserve"> </w:t>
      </w:r>
      <w:r w:rsidRPr="0013175B">
        <w:rPr>
          <w:rFonts w:cs="Calibri"/>
          <w:lang w:eastAsia="en-GB"/>
        </w:rPr>
        <w:t>can be defined</w:t>
      </w:r>
      <w:r w:rsidR="001D1DA3">
        <w:rPr>
          <w:rFonts w:cs="Calibri"/>
          <w:lang w:eastAsia="en-GB"/>
        </w:rPr>
        <w:t>,</w:t>
      </w:r>
      <w:r w:rsidRPr="0013175B">
        <w:rPr>
          <w:rFonts w:cs="Calibri"/>
          <w:lang w:eastAsia="en-GB"/>
        </w:rPr>
        <w:t xml:space="preserve"> </w:t>
      </w:r>
      <w:r w:rsidR="001D1DA3">
        <w:rPr>
          <w:rFonts w:cs="Calibri"/>
          <w:lang w:eastAsia="en-GB"/>
        </w:rPr>
        <w:t>s</w:t>
      </w:r>
      <w:r w:rsidRPr="0013175B">
        <w:rPr>
          <w:rFonts w:cs="Calibri"/>
          <w:lang w:eastAsia="en-GB"/>
        </w:rPr>
        <w:t>uch as:</w:t>
      </w:r>
      <w:r w:rsidR="001D1DA3">
        <w:rPr>
          <w:rFonts w:cs="Calibri"/>
          <w:lang w:eastAsia="en-GB"/>
        </w:rPr>
        <w:t xml:space="preserve"> </w:t>
      </w:r>
    </w:p>
    <w:p w14:paraId="505434CA" w14:textId="651EB72D"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Heavy Duty (HD) punches are 6</w:t>
      </w:r>
      <w:r w:rsidR="005A3D22">
        <w:rPr>
          <w:sz w:val="20"/>
        </w:rPr>
        <w:t>,</w:t>
      </w:r>
      <w:r w:rsidRPr="0013175B">
        <w:rPr>
          <w:sz w:val="20"/>
        </w:rPr>
        <w:t>4</w:t>
      </w:r>
      <w:r w:rsidR="001D1DA3">
        <w:rPr>
          <w:sz w:val="20"/>
        </w:rPr>
        <w:t> </w:t>
      </w:r>
      <w:r w:rsidRPr="0013175B">
        <w:rPr>
          <w:sz w:val="20"/>
        </w:rPr>
        <w:t>mm/0</w:t>
      </w:r>
      <w:r w:rsidR="005A3D22">
        <w:rPr>
          <w:sz w:val="20"/>
        </w:rPr>
        <w:t>,</w:t>
      </w:r>
      <w:r w:rsidRPr="0013175B">
        <w:rPr>
          <w:sz w:val="20"/>
        </w:rPr>
        <w:t xml:space="preserve">25" </w:t>
      </w:r>
      <w:r w:rsidR="005A3D22">
        <w:rPr>
          <w:sz w:val="20"/>
        </w:rPr>
        <w:t>in diameter</w:t>
      </w:r>
      <w:r w:rsidRPr="0013175B">
        <w:rPr>
          <w:sz w:val="20"/>
        </w:rPr>
        <w:t xml:space="preserve"> and are used for material up to 0</w:t>
      </w:r>
      <w:r w:rsidR="005A3D22">
        <w:rPr>
          <w:sz w:val="20"/>
        </w:rPr>
        <w:t>,</w:t>
      </w:r>
      <w:r w:rsidRPr="0013175B">
        <w:rPr>
          <w:sz w:val="20"/>
        </w:rPr>
        <w:t>35</w:t>
      </w:r>
      <w:r w:rsidR="005A3D22">
        <w:rPr>
          <w:sz w:val="20"/>
        </w:rPr>
        <w:t> </w:t>
      </w:r>
      <w:r w:rsidRPr="0013175B">
        <w:rPr>
          <w:sz w:val="20"/>
        </w:rPr>
        <w:t>mm/0</w:t>
      </w:r>
      <w:r w:rsidR="005A3D22">
        <w:rPr>
          <w:sz w:val="20"/>
        </w:rPr>
        <w:t>,</w:t>
      </w:r>
      <w:r w:rsidRPr="0013175B">
        <w:rPr>
          <w:sz w:val="20"/>
        </w:rPr>
        <w:t>135" thick. A HD joint is typically twice as strong as an equivalent MD joint</w:t>
      </w:r>
      <w:r w:rsidR="005A3D22">
        <w:rPr>
          <w:sz w:val="20"/>
        </w:rPr>
        <w:t xml:space="preserve">. </w:t>
      </w:r>
    </w:p>
    <w:p w14:paraId="497A0279" w14:textId="71945033"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Medium Duty (MD) punches are the most common and are approx. 4</w:t>
      </w:r>
      <w:r w:rsidR="005A3D22">
        <w:rPr>
          <w:sz w:val="20"/>
        </w:rPr>
        <w:t>,</w:t>
      </w:r>
      <w:r w:rsidRPr="0013175B">
        <w:rPr>
          <w:sz w:val="20"/>
        </w:rPr>
        <w:t>6</w:t>
      </w:r>
      <w:r w:rsidR="005A3D22">
        <w:rPr>
          <w:sz w:val="20"/>
        </w:rPr>
        <w:t> </w:t>
      </w:r>
      <w:r w:rsidRPr="0013175B">
        <w:rPr>
          <w:sz w:val="20"/>
        </w:rPr>
        <w:t>mm/0</w:t>
      </w:r>
      <w:r w:rsidR="005A3D22">
        <w:rPr>
          <w:sz w:val="20"/>
        </w:rPr>
        <w:t>,</w:t>
      </w:r>
      <w:r w:rsidRPr="0013175B">
        <w:rPr>
          <w:sz w:val="20"/>
        </w:rPr>
        <w:t xml:space="preserve">18" </w:t>
      </w:r>
      <w:r w:rsidR="005A3D22">
        <w:rPr>
          <w:sz w:val="20"/>
        </w:rPr>
        <w:t>in diameter</w:t>
      </w:r>
      <w:r w:rsidR="005A3D22" w:rsidRPr="0013175B">
        <w:rPr>
          <w:sz w:val="20"/>
        </w:rPr>
        <w:t xml:space="preserve"> </w:t>
      </w:r>
      <w:r w:rsidRPr="0013175B">
        <w:rPr>
          <w:sz w:val="20"/>
        </w:rPr>
        <w:t xml:space="preserve">and are used for materials </w:t>
      </w:r>
      <w:r w:rsidR="005A3D22">
        <w:rPr>
          <w:sz w:val="20"/>
        </w:rPr>
        <w:t xml:space="preserve">which are between </w:t>
      </w:r>
      <w:r w:rsidRPr="0013175B">
        <w:rPr>
          <w:sz w:val="20"/>
        </w:rPr>
        <w:t>0</w:t>
      </w:r>
      <w:r w:rsidR="005A3D22">
        <w:rPr>
          <w:sz w:val="20"/>
        </w:rPr>
        <w:t>,</w:t>
      </w:r>
      <w:r w:rsidRPr="0013175B">
        <w:rPr>
          <w:sz w:val="20"/>
        </w:rPr>
        <w:t>20</w:t>
      </w:r>
      <w:r w:rsidR="005A3D22">
        <w:rPr>
          <w:sz w:val="20"/>
        </w:rPr>
        <w:t> </w:t>
      </w:r>
      <w:r w:rsidRPr="0013175B">
        <w:rPr>
          <w:sz w:val="20"/>
        </w:rPr>
        <w:t>mm/0</w:t>
      </w:r>
      <w:r w:rsidR="005A3D22">
        <w:rPr>
          <w:sz w:val="20"/>
        </w:rPr>
        <w:t>,</w:t>
      </w:r>
      <w:r w:rsidRPr="0013175B">
        <w:rPr>
          <w:sz w:val="20"/>
        </w:rPr>
        <w:t xml:space="preserve">075" </w:t>
      </w:r>
      <w:r w:rsidR="005A3D22">
        <w:rPr>
          <w:sz w:val="20"/>
        </w:rPr>
        <w:t>and</w:t>
      </w:r>
      <w:r w:rsidRPr="0013175B">
        <w:rPr>
          <w:sz w:val="20"/>
        </w:rPr>
        <w:t xml:space="preserve"> 0</w:t>
      </w:r>
      <w:r w:rsidR="005A3D22">
        <w:rPr>
          <w:sz w:val="20"/>
        </w:rPr>
        <w:t>,</w:t>
      </w:r>
      <w:r w:rsidRPr="0013175B">
        <w:rPr>
          <w:sz w:val="20"/>
        </w:rPr>
        <w:t>025</w:t>
      </w:r>
      <w:r w:rsidR="005A3D22">
        <w:rPr>
          <w:sz w:val="20"/>
        </w:rPr>
        <w:t> </w:t>
      </w:r>
      <w:r w:rsidRPr="0013175B">
        <w:rPr>
          <w:sz w:val="20"/>
        </w:rPr>
        <w:t>mm/0</w:t>
      </w:r>
      <w:r w:rsidR="005A3D22">
        <w:rPr>
          <w:sz w:val="20"/>
        </w:rPr>
        <w:t>,</w:t>
      </w:r>
      <w:r w:rsidRPr="0013175B">
        <w:rPr>
          <w:sz w:val="20"/>
        </w:rPr>
        <w:t>010" thick</w:t>
      </w:r>
      <w:r w:rsidR="005A3D22">
        <w:rPr>
          <w:sz w:val="20"/>
        </w:rPr>
        <w:t xml:space="preserve">. </w:t>
      </w:r>
    </w:p>
    <w:p w14:paraId="68BDB4AC" w14:textId="5BC2FB70" w:rsidR="00FC68DB" w:rsidRPr="0013175B" w:rsidRDefault="00FC68DB" w:rsidP="001D1DA3">
      <w:pPr>
        <w:pStyle w:val="Listenabsatz"/>
        <w:numPr>
          <w:ilvl w:val="1"/>
          <w:numId w:val="24"/>
        </w:numPr>
        <w:tabs>
          <w:tab w:val="clear" w:pos="403"/>
        </w:tabs>
        <w:autoSpaceDE w:val="0"/>
        <w:autoSpaceDN w:val="0"/>
        <w:adjustRightInd w:val="0"/>
        <w:spacing w:line="240" w:lineRule="auto"/>
        <w:contextualSpacing w:val="0"/>
        <w:rPr>
          <w:rFonts w:cs="Calibri"/>
          <w:sz w:val="20"/>
          <w:lang w:eastAsia="en-GB"/>
        </w:rPr>
      </w:pPr>
      <w:r w:rsidRPr="0013175B">
        <w:rPr>
          <w:sz w:val="20"/>
        </w:rPr>
        <w:t>Light Duty (LD) punches are 3</w:t>
      </w:r>
      <w:r w:rsidR="005A3D22">
        <w:rPr>
          <w:sz w:val="20"/>
        </w:rPr>
        <w:t>,</w:t>
      </w:r>
      <w:r w:rsidRPr="0013175B">
        <w:rPr>
          <w:sz w:val="20"/>
        </w:rPr>
        <w:t>0</w:t>
      </w:r>
      <w:r w:rsidR="005A3D22">
        <w:rPr>
          <w:sz w:val="20"/>
        </w:rPr>
        <w:t> </w:t>
      </w:r>
      <w:r w:rsidRPr="0013175B">
        <w:rPr>
          <w:sz w:val="20"/>
        </w:rPr>
        <w:t>mm/0</w:t>
      </w:r>
      <w:r w:rsidR="005A3D22">
        <w:rPr>
          <w:sz w:val="20"/>
        </w:rPr>
        <w:t>,</w:t>
      </w:r>
      <w:r w:rsidRPr="0013175B">
        <w:rPr>
          <w:sz w:val="20"/>
        </w:rPr>
        <w:t xml:space="preserve">12" </w:t>
      </w:r>
      <w:r w:rsidR="005A3D22">
        <w:rPr>
          <w:sz w:val="20"/>
        </w:rPr>
        <w:t>in diameter</w:t>
      </w:r>
      <w:r w:rsidR="005A3D22" w:rsidRPr="0013175B">
        <w:rPr>
          <w:sz w:val="20"/>
        </w:rPr>
        <w:t xml:space="preserve"> </w:t>
      </w:r>
      <w:r w:rsidRPr="0013175B">
        <w:rPr>
          <w:sz w:val="20"/>
        </w:rPr>
        <w:t>and are used for materials up to 0</w:t>
      </w:r>
      <w:r w:rsidR="005A3D22">
        <w:rPr>
          <w:sz w:val="20"/>
        </w:rPr>
        <w:t>,</w:t>
      </w:r>
      <w:r w:rsidRPr="0013175B">
        <w:rPr>
          <w:sz w:val="20"/>
        </w:rPr>
        <w:t>08</w:t>
      </w:r>
      <w:r w:rsidR="005A3D22">
        <w:rPr>
          <w:sz w:val="20"/>
        </w:rPr>
        <w:t> </w:t>
      </w:r>
      <w:r w:rsidRPr="0013175B">
        <w:rPr>
          <w:sz w:val="20"/>
        </w:rPr>
        <w:t>mm/0</w:t>
      </w:r>
      <w:r w:rsidR="005A3D22">
        <w:rPr>
          <w:sz w:val="20"/>
        </w:rPr>
        <w:t>,</w:t>
      </w:r>
      <w:r w:rsidRPr="0013175B">
        <w:rPr>
          <w:sz w:val="20"/>
        </w:rPr>
        <w:t>032" thick. LD joints are typically half as strong as a MD joint</w:t>
      </w:r>
      <w:r w:rsidR="009D45FB">
        <w:rPr>
          <w:sz w:val="20"/>
        </w:rPr>
        <w:t>.</w:t>
      </w:r>
      <w:r w:rsidR="005A3D22">
        <w:rPr>
          <w:sz w:val="20"/>
        </w:rPr>
        <w:t xml:space="preserve"> </w:t>
      </w:r>
    </w:p>
    <w:p w14:paraId="50C906B8" w14:textId="2EF5892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shear_strength</w:t>
      </w:r>
      <w:r w:rsidRPr="0013175B">
        <w:rPr>
          <w:rFonts w:cs="Calibri"/>
          <w:lang w:eastAsia="en-GB"/>
        </w:rPr>
        <w:t xml:space="preserve">: </w:t>
      </w:r>
      <w:r w:rsidRPr="0013175B">
        <w:t>Shear failure where the joint fails by shearing a hole in the punch side material. It is defined as maximum measured force during the test process</w:t>
      </w:r>
      <w:r w:rsidR="00193CD4">
        <w:t>.</w:t>
      </w:r>
      <w:r w:rsidR="001D1DA3">
        <w:t xml:space="preserve"> </w:t>
      </w:r>
    </w:p>
    <w:p w14:paraId="4B13B1AF" w14:textId="4A504EC8"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peel_strength</w:t>
      </w:r>
      <w:r w:rsidRPr="0013175B">
        <w:rPr>
          <w:rFonts w:cs="Calibri"/>
          <w:lang w:eastAsia="en-GB"/>
        </w:rPr>
        <w:t xml:space="preserve">: </w:t>
      </w:r>
      <w:r w:rsidRPr="0013175B">
        <w:t>Pull failure in peeling test is where the joint pulls apart leaving</w:t>
      </w:r>
      <w:r w:rsidR="00F3142F">
        <w:t xml:space="preserve"> “</w:t>
      </w:r>
      <w:r w:rsidRPr="0013175B">
        <w:t>male</w:t>
      </w:r>
      <w:r w:rsidR="00AF69E3">
        <w:t xml:space="preserve">” </w:t>
      </w:r>
      <w:r w:rsidRPr="0013175B">
        <w:t>and</w:t>
      </w:r>
      <w:r w:rsidR="00F3142F">
        <w:t xml:space="preserve"> “</w:t>
      </w:r>
      <w:r w:rsidRPr="0013175B">
        <w:t>female</w:t>
      </w:r>
      <w:r w:rsidR="00AF69E3">
        <w:t xml:space="preserve">” </w:t>
      </w:r>
      <w:r w:rsidRPr="0013175B">
        <w:t>parts. It is defined as maximum measured force during the test process</w:t>
      </w:r>
      <w:r w:rsidR="00193CD4">
        <w:t xml:space="preserve">. </w:t>
      </w:r>
    </w:p>
    <w:p w14:paraId="4D94758B" w14:textId="6ECF53A9"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lastRenderedPageBreak/>
        <w:t>button_diameter</w:t>
      </w:r>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w:t>
      </w:r>
      <w:r w:rsidR="00193CD4">
        <w:rPr>
          <w:rFonts w:cs="Calibri"/>
          <w:lang w:eastAsia="en-GB"/>
        </w:rPr>
        <w:t>T</w:t>
      </w:r>
      <w:r w:rsidRPr="0013175B">
        <w:rPr>
          <w:rFonts w:cs="Calibri"/>
          <w:lang w:eastAsia="en-GB"/>
        </w:rPr>
        <w:t xml:space="preserve">he following </w:t>
      </w:r>
      <w:r w:rsidR="00193CD4">
        <w:rPr>
          <w:rFonts w:cs="Calibri"/>
          <w:lang w:eastAsia="en-GB"/>
        </w:rPr>
        <w:t xml:space="preserve">example </w:t>
      </w:r>
      <w:r w:rsidRPr="0013175B">
        <w:rPr>
          <w:rFonts w:cs="Calibri"/>
          <w:lang w:eastAsia="en-GB"/>
        </w:rPr>
        <w:t xml:space="preserve">formula can be used: </w:t>
      </w:r>
      <w:r w:rsidRPr="00193CD4">
        <w:rPr>
          <w:i/>
          <w:iCs/>
        </w:rPr>
        <w:t>D</w:t>
      </w:r>
      <w:r w:rsidRPr="00193CD4">
        <w:rPr>
          <w:i/>
          <w:iCs/>
          <w:vertAlign w:val="subscript"/>
        </w:rPr>
        <w:t>button</w:t>
      </w:r>
      <w:r w:rsidRPr="00193CD4">
        <w:rPr>
          <w:i/>
          <w:iCs/>
        </w:rPr>
        <w:t xml:space="preserve"> = d</w:t>
      </w:r>
      <w:r w:rsidRPr="00193CD4">
        <w:rPr>
          <w:i/>
          <w:iCs/>
          <w:vertAlign w:val="subscript"/>
        </w:rPr>
        <w:t>nom</w:t>
      </w:r>
      <w:r w:rsidRPr="00193CD4">
        <w:rPr>
          <w:i/>
          <w:iCs/>
        </w:rPr>
        <w:t xml:space="preserve"> x 1</w:t>
      </w:r>
      <w:r w:rsidR="00193CD4" w:rsidRPr="00193CD4">
        <w:rPr>
          <w:i/>
          <w:iCs/>
        </w:rPr>
        <w:t>,</w:t>
      </w:r>
      <w:r w:rsidRPr="00193CD4">
        <w:rPr>
          <w:i/>
          <w:iCs/>
        </w:rPr>
        <w:t>4</w:t>
      </w:r>
      <w:r w:rsidRPr="0013175B">
        <w:t xml:space="preserve">. Where </w:t>
      </w:r>
      <w:r w:rsidRPr="00193CD4">
        <w:rPr>
          <w:i/>
          <w:iCs/>
        </w:rPr>
        <w:t>d</w:t>
      </w:r>
      <w:r w:rsidRPr="00193CD4">
        <w:rPr>
          <w:i/>
          <w:iCs/>
          <w:vertAlign w:val="subscript"/>
        </w:rPr>
        <w:t>nom</w:t>
      </w:r>
      <w:r w:rsidRPr="0013175B">
        <w:t xml:space="preserve"> is the punch diameter</w:t>
      </w:r>
      <w:r w:rsidR="00193CD4">
        <w:t xml:space="preserve">. </w:t>
      </w:r>
    </w:p>
    <w:p w14:paraId="536E2FB5" w14:textId="3851CA3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r w:rsidRPr="004B5FD5">
        <w:rPr>
          <w:rStyle w:val="CodeCharacter"/>
        </w:rPr>
        <w:t>die_type</w:t>
      </w:r>
      <w:r w:rsidRPr="0013175B">
        <w:rPr>
          <w:rFonts w:cs="Calibri"/>
          <w:lang w:eastAsia="en-GB"/>
        </w:rPr>
        <w:t>: The</w:t>
      </w:r>
      <w:r w:rsidR="00F3142F">
        <w:rPr>
          <w:rFonts w:cs="Calibri"/>
          <w:lang w:eastAsia="en-GB"/>
        </w:rPr>
        <w:t xml:space="preserve"> “</w:t>
      </w:r>
      <w:r w:rsidRPr="0013175B">
        <w:rPr>
          <w:rFonts w:cs="Calibri"/>
          <w:lang w:eastAsia="en-GB"/>
        </w:rPr>
        <w:t>r</w:t>
      </w:r>
      <w:r w:rsidRPr="0013175B">
        <w:t>ound</w:t>
      </w:r>
      <w:r w:rsidR="00AF69E3">
        <w:t xml:space="preserve">” </w:t>
      </w:r>
      <w:r w:rsidRPr="0013175B">
        <w:t xml:space="preserve">dies (three and four blades) are used for drawable materials (like mild steel and </w:t>
      </w:r>
      <w:r w:rsidR="00C1056C" w:rsidRPr="0013175B">
        <w:t>aluminium</w:t>
      </w:r>
      <w:r w:rsidRPr="0013175B">
        <w:t>)</w:t>
      </w:r>
      <w:r w:rsidR="00EE080E">
        <w:t xml:space="preserve">. </w:t>
      </w:r>
      <w:r w:rsidRPr="0013175B">
        <w:t>The</w:t>
      </w:r>
      <w:r w:rsidR="00F3142F">
        <w:t xml:space="preserve"> “</w:t>
      </w:r>
      <w:r w:rsidRPr="0013175B">
        <w:t>rectangular</w:t>
      </w:r>
      <w:r w:rsidR="00AF69E3">
        <w:t xml:space="preserve">” </w:t>
      </w:r>
      <w:r w:rsidRPr="0013175B">
        <w:t>dies (two blades) are used for hard materials (materials that do not draw very well) such as stainless steel.</w:t>
      </w:r>
      <w:r w:rsidR="00193CD4">
        <w:t xml:space="preserve"> </w:t>
      </w:r>
    </w:p>
    <w:p w14:paraId="56D446D9" w14:textId="61747C77"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E13FF4">
        <w:rPr>
          <w:rFonts w:cs="Calibri"/>
          <w:lang w:eastAsia="en-GB"/>
        </w:rPr>
        <w:t>therefore,</w:t>
      </w:r>
      <w:r w:rsidR="00C5437F">
        <w:rPr>
          <w:rFonts w:cs="Calibri"/>
          <w:lang w:eastAsia="en-GB"/>
        </w:rPr>
        <w:t xml:space="preserve"> </w:t>
      </w:r>
      <w:r w:rsidRPr="00F54804">
        <w:rPr>
          <w:rFonts w:cs="Calibri"/>
          <w:lang w:eastAsia="en-GB"/>
        </w:rPr>
        <w:t xml:space="preserve">possess a nested element </w:t>
      </w:r>
      <w:r w:rsidRPr="004B5FD5">
        <w:rPr>
          <w:rStyle w:val="CodeCharacter"/>
        </w:rPr>
        <w:t>&lt;normal_direction/&gt;.</w:t>
      </w:r>
      <w:r w:rsidRPr="005C2D94">
        <w:rPr>
          <w:rFonts w:cs="Calibri"/>
          <w:lang w:eastAsia="en-GB"/>
        </w:rPr>
        <w:t xml:space="preserve"> However, this is not mandatory in order to allow for importing incomplete data. Direction sense of </w:t>
      </w:r>
      <w:r w:rsidRPr="004B5FD5">
        <w:rPr>
          <w:rStyle w:val="CodeCharacter"/>
        </w:rPr>
        <w:t>&lt;normal_direction/</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w:t>
      </w:r>
      <w:r w:rsidR="002F6C56">
        <w:rPr>
          <w:rFonts w:cs="Calibri"/>
          <w:lang w:eastAsia="en-GB"/>
        </w:rPr>
        <w:t xml:space="preserve">direction </w:t>
      </w:r>
      <w:r w:rsidR="002F6C56" w:rsidRPr="00BD52D7">
        <w:rPr>
          <w:rFonts w:cs="Calibri"/>
          <w:lang w:eastAsia="en-GB"/>
        </w:rPr>
        <w:t>element</w:t>
      </w:r>
      <w:r w:rsidRPr="00BD52D7">
        <w:rPr>
          <w:rFonts w:cs="Calibri"/>
          <w:lang w:eastAsia="en-GB"/>
        </w:rPr>
        <w:t xml:space="preserve">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r w:rsidR="00193CD4">
        <w:rPr>
          <w:rFonts w:cs="Calibri"/>
          <w:lang w:eastAsia="en-GB"/>
        </w:rPr>
        <w:t xml:space="preserve"> </w:t>
      </w:r>
    </w:p>
    <w:p w14:paraId="28AEE94C" w14:textId="2F4CF377" w:rsidR="00FC68DB" w:rsidRPr="005C2D94" w:rsidRDefault="00FC68DB" w:rsidP="00963C90">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0C67E4">
        <w:rPr>
          <w:rFonts w:cs="Calibri"/>
          <w:lang w:eastAsia="en-GB"/>
        </w:rPr>
        <w:t>”</w:t>
      </w:r>
      <w:r w:rsidRPr="00F54804">
        <w:rPr>
          <w:rFonts w:cs="Calibri"/>
          <w:lang w:eastAsia="en-GB"/>
        </w:rPr>
        <w:t xml:space="preserve"> attribute for clinches since this information can be derived from connection</w:t>
      </w:r>
      <w:r w:rsidRPr="005C2D94">
        <w:rPr>
          <w:rFonts w:cs="Calibri"/>
          <w:lang w:eastAsia="en-GB"/>
        </w:rPr>
        <w:t xml:space="preserve"> direction.</w:t>
      </w:r>
      <w:r w:rsidR="00193CD4">
        <w:rPr>
          <w:rFonts w:cs="Calibri"/>
          <w:lang w:eastAsia="en-GB"/>
        </w:rPr>
        <w:t xml:space="preserve"> </w:t>
      </w:r>
    </w:p>
    <w:p w14:paraId="5938C2C1" w14:textId="62011BF4"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r w:rsidR="00193CD4">
        <w:rPr>
          <w:rFonts w:cs="Calibri"/>
          <w:lang w:eastAsia="en-GB"/>
        </w:rPr>
        <w:t xml:space="preserve">, see </w:t>
      </w:r>
      <w:r w:rsidR="00193CD4">
        <w:rPr>
          <w:rFonts w:cs="Calibri"/>
          <w:lang w:eastAsia="en-GB"/>
        </w:rPr>
        <w:fldChar w:fldCharType="begin"/>
      </w:r>
      <w:r w:rsidR="00193CD4">
        <w:rPr>
          <w:rFonts w:cs="Calibri"/>
          <w:lang w:eastAsia="en-GB"/>
        </w:rPr>
        <w:instrText xml:space="preserve"> REF _Ref157686796 \h </w:instrText>
      </w:r>
      <w:r w:rsidR="00193CD4">
        <w:rPr>
          <w:rFonts w:cs="Calibri"/>
          <w:lang w:eastAsia="en-GB"/>
        </w:rPr>
      </w:r>
      <w:r w:rsidR="00193CD4">
        <w:rPr>
          <w:rFonts w:cs="Calibri"/>
          <w:lang w:eastAsia="en-GB"/>
        </w:rPr>
        <w:fldChar w:fldCharType="separate"/>
      </w:r>
      <w:r w:rsidR="0012574E" w:rsidRPr="00F54804">
        <w:t xml:space="preserve">Table </w:t>
      </w:r>
      <w:r w:rsidR="0012574E">
        <w:rPr>
          <w:noProof/>
        </w:rPr>
        <w:t>66</w:t>
      </w:r>
      <w:r w:rsidR="00193CD4">
        <w:rPr>
          <w:rFonts w:cs="Calibri"/>
          <w:lang w:eastAsia="en-GB"/>
        </w:rPr>
        <w:fldChar w:fldCharType="end"/>
      </w:r>
      <w:r w:rsidRPr="00BD52D7">
        <w:rPr>
          <w:rFonts w:cs="Calibri"/>
          <w:lang w:eastAsia="en-GB"/>
        </w:rPr>
        <w:t>:</w:t>
      </w:r>
      <w:r w:rsidR="00193CD4">
        <w:rPr>
          <w:rFonts w:cs="Calibri"/>
          <w:lang w:eastAsia="en-GB"/>
        </w:rPr>
        <w:t xml:space="preserve"> </w:t>
      </w:r>
    </w:p>
    <w:p w14:paraId="260194CC" w14:textId="6F98CB43" w:rsidR="00BF29DE" w:rsidRPr="004B5FD5" w:rsidRDefault="00BF29DE" w:rsidP="001640C5">
      <w:pPr>
        <w:pStyle w:val="Beschriftung"/>
        <w:keepNext/>
        <w:keepLines/>
      </w:pPr>
      <w:bookmarkStart w:id="1344" w:name="_Ref157686796"/>
      <w:bookmarkStart w:id="1345" w:name="_Toc159618998"/>
      <w:r w:rsidRPr="00F54804">
        <w:t xml:space="preserve">Table </w:t>
      </w:r>
      <w:r w:rsidRPr="00F54804">
        <w:fldChar w:fldCharType="begin"/>
      </w:r>
      <w:r w:rsidRPr="00F54804">
        <w:instrText xml:space="preserve"> SEQ Table \* ARABIC </w:instrText>
      </w:r>
      <w:r w:rsidRPr="00F54804">
        <w:fldChar w:fldCharType="separate"/>
      </w:r>
      <w:r w:rsidR="0012574E">
        <w:rPr>
          <w:noProof/>
        </w:rPr>
        <w:t>66</w:t>
      </w:r>
      <w:r w:rsidRPr="00F54804">
        <w:fldChar w:fldCharType="end"/>
      </w:r>
      <w:bookmarkEnd w:id="1344"/>
      <w:r w:rsidR="008135BF">
        <w:t xml:space="preserve"> —</w:t>
      </w:r>
      <w:r w:rsidR="008135BF" w:rsidRPr="00F54804">
        <w:t xml:space="preserve"> </w:t>
      </w:r>
      <w:r w:rsidRPr="00F54804">
        <w:t xml:space="preserve">Nested elements of element </w:t>
      </w:r>
      <w:r w:rsidRPr="00337A83">
        <w:rPr>
          <w:rStyle w:val="CodeCharacter"/>
        </w:rPr>
        <w:t>&lt;clinch/&gt;</w:t>
      </w:r>
      <w:bookmarkEnd w:id="13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9B4A97">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9B4A97">
        <w:trPr>
          <w:cantSplit/>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r w:rsidRPr="00F54804">
              <w:rPr>
                <w:sz w:val="20"/>
                <w:szCs w:val="20"/>
              </w:rPr>
              <w:t>normal_direction</w:t>
            </w:r>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9B4A97">
        <w:trPr>
          <w:cantSplit/>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r w:rsidRPr="00F54804">
              <w:rPr>
                <w:sz w:val="20"/>
                <w:szCs w:val="20"/>
              </w:rPr>
              <w:t>tangential_direction</w:t>
            </w:r>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4A25B8DD" w:rsidR="00FC68DB" w:rsidRPr="0013175B" w:rsidRDefault="00771813" w:rsidP="008F4FDE">
      <w:pPr>
        <w:pStyle w:val="Example"/>
        <w:keepNext/>
      </w:pPr>
      <w:r>
        <w:t>Example</w:t>
      </w:r>
    </w:p>
    <w:p w14:paraId="07483F39" w14:textId="77777777" w:rsidR="00FC68DB" w:rsidRPr="00925731" w:rsidRDefault="00FC68DB" w:rsidP="009B4A97">
      <w:pPr>
        <w:pStyle w:val="XMLCode"/>
        <w:keepNext/>
        <w:keepLines/>
        <w:ind w:firstLine="0"/>
        <w:rPr>
          <w:lang w:val="en-GB"/>
        </w:rPr>
      </w:pPr>
      <w:r w:rsidRPr="00925731">
        <w:rPr>
          <w:lang w:val="en-GB"/>
        </w:rPr>
        <w:t>&lt;connection_0d label="CLINCH_left_2123521"&gt;</w:t>
      </w:r>
    </w:p>
    <w:p w14:paraId="79AE1857" w14:textId="77777777" w:rsidR="00FC68DB" w:rsidRPr="00925731" w:rsidRDefault="00FC68DB" w:rsidP="009B4A97">
      <w:pPr>
        <w:pStyle w:val="XMLCode"/>
        <w:keepNext/>
        <w:keepLines/>
        <w:ind w:firstLine="0"/>
        <w:rPr>
          <w:lang w:val="en-GB"/>
        </w:rPr>
      </w:pPr>
      <w:r w:rsidRPr="00925731">
        <w:rPr>
          <w:lang w:val="en-GB"/>
        </w:rPr>
        <w:t xml:space="preserve">    &lt;!-- Unit definition and connected to is important for clinch --&gt;</w:t>
      </w:r>
    </w:p>
    <w:p w14:paraId="46A87EAE" w14:textId="7564862E" w:rsidR="00FC68DB" w:rsidRPr="00925731" w:rsidRDefault="00FC68DB" w:rsidP="009B4A97">
      <w:pPr>
        <w:pStyle w:val="XMLCode"/>
        <w:keepNext/>
        <w:keepLines/>
        <w:ind w:firstLine="0"/>
        <w:rPr>
          <w:lang w:val="en-GB"/>
        </w:rPr>
      </w:pPr>
      <w:r w:rsidRPr="00925731">
        <w:rPr>
          <w:lang w:val="en-GB"/>
        </w:rPr>
        <w:t xml:space="preserve">    &lt;clinch clinch_type="TOX" button_diameter="3.0"</w:t>
      </w:r>
      <w:r w:rsidR="009B4A97">
        <w:rPr>
          <w:lang w:val="en-GB"/>
        </w:rPr>
        <w:t xml:space="preserve"> </w:t>
      </w:r>
      <w:r w:rsidR="009B4A97">
        <w:rPr>
          <w:lang w:val="en-GB"/>
        </w:rPr>
        <w:br/>
      </w:r>
      <w:r w:rsidR="009B4A97" w:rsidRPr="00925731">
        <w:rPr>
          <w:lang w:val="en-GB"/>
        </w:rPr>
        <w:t xml:space="preserve">  </w:t>
      </w:r>
      <w:r w:rsidRPr="00925731">
        <w:rPr>
          <w:lang w:val="en-GB"/>
        </w:rPr>
        <w:t xml:space="preserve">    strength_class="HD" shear_strength="890" peel_strength="356"&gt;</w:t>
      </w:r>
    </w:p>
    <w:p w14:paraId="4910A197" w14:textId="77777777" w:rsidR="00FC68DB" w:rsidRPr="00925731" w:rsidRDefault="00FC68DB" w:rsidP="009B4A97">
      <w:pPr>
        <w:pStyle w:val="XMLCode"/>
        <w:keepNext/>
        <w:keepLines/>
        <w:ind w:firstLine="0"/>
        <w:rPr>
          <w:lang w:val="fr-FR"/>
        </w:rPr>
      </w:pPr>
      <w:r w:rsidRPr="00925731">
        <w:rPr>
          <w:lang w:val="en-GB"/>
        </w:rPr>
        <w:t xml:space="preserve">        </w:t>
      </w:r>
      <w:r w:rsidRPr="00925731">
        <w:rPr>
          <w:lang w:val="fr-FR"/>
        </w:rPr>
        <w:t>&lt;normal_direction x="0" y="0" z="-10"/&gt;</w:t>
      </w:r>
    </w:p>
    <w:p w14:paraId="1E140988" w14:textId="77777777" w:rsidR="00FC68DB" w:rsidRPr="00925731" w:rsidRDefault="00FC68DB" w:rsidP="009B4A97">
      <w:pPr>
        <w:pStyle w:val="XMLCode"/>
        <w:ind w:firstLine="0"/>
        <w:rPr>
          <w:lang w:val="en-GB"/>
        </w:rPr>
      </w:pPr>
      <w:r w:rsidRPr="00925731">
        <w:rPr>
          <w:lang w:val="fr-FR"/>
        </w:rPr>
        <w:t xml:space="preserve">    </w:t>
      </w:r>
      <w:r w:rsidRPr="00925731">
        <w:rPr>
          <w:lang w:val="en-GB"/>
        </w:rPr>
        <w:t>&lt;/clinch&gt;</w:t>
      </w:r>
    </w:p>
    <w:p w14:paraId="01BE5A8F" w14:textId="77777777" w:rsidR="00FC68DB" w:rsidRPr="00925731" w:rsidRDefault="00FC68DB" w:rsidP="00594759">
      <w:pPr>
        <w:pStyle w:val="XMLCode"/>
        <w:ind w:firstLine="0"/>
        <w:rPr>
          <w:lang w:val="en-GB"/>
        </w:rPr>
      </w:pPr>
      <w:r w:rsidRPr="00925731">
        <w:rPr>
          <w:lang w:val="en-GB"/>
        </w:rPr>
        <w:t xml:space="preserve">    &lt;loc&gt; 1645.83 821.145 616.585 &lt;/loc&gt;</w:t>
      </w:r>
    </w:p>
    <w:p w14:paraId="7EA4E39B" w14:textId="77777777" w:rsidR="00FC68DB" w:rsidRPr="00925731" w:rsidRDefault="00FC68DB" w:rsidP="009B4A97">
      <w:pPr>
        <w:pStyle w:val="XMLCode"/>
        <w:keepNext/>
        <w:keepLines/>
        <w:ind w:firstLine="0"/>
        <w:rPr>
          <w:lang w:val="en-GB"/>
        </w:rPr>
      </w:pPr>
      <w:r w:rsidRPr="00925731">
        <w:rPr>
          <w:lang w:val="en-GB"/>
        </w:rPr>
        <w:t xml:space="preserve">    &lt;appdata&gt;</w:t>
      </w:r>
    </w:p>
    <w:p w14:paraId="16BCB257" w14:textId="77777777" w:rsidR="00FC68DB" w:rsidRPr="00925731" w:rsidRDefault="00FC68DB" w:rsidP="009B4A97">
      <w:pPr>
        <w:pStyle w:val="XMLCode"/>
        <w:keepNext/>
        <w:keepLines/>
        <w:ind w:firstLine="0"/>
        <w:rPr>
          <w:lang w:val="en-GB"/>
        </w:rPr>
      </w:pPr>
      <w:r w:rsidRPr="00925731">
        <w:rPr>
          <w:lang w:val="en-GB"/>
        </w:rPr>
        <w:t xml:space="preserve">        ...</w:t>
      </w:r>
    </w:p>
    <w:p w14:paraId="601275EA" w14:textId="77777777" w:rsidR="00FC68DB" w:rsidRPr="00925731" w:rsidRDefault="00FC68DB" w:rsidP="009B4A97">
      <w:pPr>
        <w:pStyle w:val="XMLCode"/>
        <w:keepNext/>
        <w:keepLines/>
        <w:ind w:firstLine="0"/>
        <w:rPr>
          <w:lang w:val="en-GB"/>
        </w:rPr>
      </w:pPr>
      <w:r w:rsidRPr="00925731">
        <w:rPr>
          <w:lang w:val="en-GB"/>
        </w:rPr>
        <w:t xml:space="preserve">    &lt;/appdata&gt;</w:t>
      </w:r>
    </w:p>
    <w:p w14:paraId="7682E3B6" w14:textId="0C1E0506" w:rsidR="00FC68DB" w:rsidRPr="0013175B" w:rsidRDefault="00FC68DB" w:rsidP="009B4A97">
      <w:pPr>
        <w:pStyle w:val="XMLCode"/>
        <w:ind w:firstLine="0"/>
        <w:rPr>
          <w:lang w:val="en-GB"/>
        </w:rPr>
      </w:pPr>
      <w:r w:rsidRPr="00925731">
        <w:rPr>
          <w:lang w:val="en-GB"/>
        </w:rPr>
        <w:t>&lt;/connection_0d&gt;</w:t>
      </w:r>
      <w:r w:rsidR="001F76A8">
        <w:rPr>
          <w:lang w:val="en-GB"/>
        </w:rPr>
        <w:t xml:space="preserve"> </w:t>
      </w:r>
    </w:p>
    <w:p w14:paraId="1666AF29" w14:textId="77777777" w:rsidR="00FC68DB" w:rsidRPr="00F54804" w:rsidRDefault="00FC68DB" w:rsidP="00B202D2">
      <w:pPr>
        <w:pStyle w:val="berschrift2"/>
      </w:pPr>
      <w:bookmarkStart w:id="1346" w:name="_Toc3556994"/>
      <w:bookmarkStart w:id="1347" w:name="_Toc34747244"/>
      <w:bookmarkStart w:id="1348" w:name="_Toc77102060"/>
      <w:bookmarkStart w:id="1349" w:name="_Toc159618789"/>
      <w:r w:rsidRPr="00F54804">
        <w:lastRenderedPageBreak/>
        <w:t>Heat Stakes / Thermal Stakes</w:t>
      </w:r>
      <w:bookmarkEnd w:id="1346"/>
      <w:bookmarkEnd w:id="1347"/>
      <w:bookmarkEnd w:id="1348"/>
      <w:bookmarkEnd w:id="1349"/>
    </w:p>
    <w:p w14:paraId="367C4EAA" w14:textId="51C43BF7" w:rsidR="00FC68DB" w:rsidRPr="00BD52D7" w:rsidRDefault="00FC68DB" w:rsidP="004C23F1">
      <w:pPr>
        <w:keepNext/>
        <w:autoSpaceDE w:val="0"/>
        <w:autoSpaceDN w:val="0"/>
        <w:adjustRightInd w:val="0"/>
        <w:spacing w:after="0"/>
        <w:rPr>
          <w:rFonts w:cs="Calibri"/>
          <w:lang w:eastAsia="en-GB"/>
        </w:rPr>
      </w:pPr>
      <w:r w:rsidRPr="005C2D94">
        <w:rPr>
          <w:rFonts w:cs="Calibri"/>
          <w:lang w:eastAsia="en-GB"/>
        </w:rPr>
        <w:t xml:space="preserve">Heat stakes are </w:t>
      </w:r>
      <w:r w:rsidR="001F2AFB">
        <w:rPr>
          <w:rFonts w:cs="Calibri"/>
          <w:lang w:eastAsia="en-GB"/>
        </w:rPr>
        <w:t xml:space="preserve">a </w:t>
      </w:r>
      <w:r w:rsidR="001F2AFB" w:rsidRPr="005C2D94">
        <w:rPr>
          <w:rFonts w:cs="Calibri"/>
          <w:lang w:eastAsia="en-GB"/>
        </w:rPr>
        <w:t>well-known</w:t>
      </w:r>
      <w:r w:rsidRPr="005C2D94">
        <w:rPr>
          <w:rFonts w:cs="Calibri"/>
          <w:lang w:eastAsia="en-GB"/>
        </w:rPr>
        <w:t xml:space="preserve"> </w:t>
      </w:r>
      <w:r w:rsidR="00061D0D">
        <w:rPr>
          <w:rFonts w:cs="Calibri"/>
          <w:lang w:eastAsia="en-GB"/>
        </w:rPr>
        <w:t>joint type</w:t>
      </w:r>
      <w:r w:rsidRPr="005C2D94">
        <w:rPr>
          <w:rFonts w:cs="Calibri"/>
          <w:lang w:eastAsia="en-GB"/>
        </w:rPr>
        <w:t xml:space="preserve"> to connect a shell-type part with a thermoplastic other part.</w:t>
      </w:r>
      <w:r w:rsidR="001F2AFB">
        <w:rPr>
          <w:rFonts w:cs="Calibri"/>
          <w:lang w:eastAsia="en-GB"/>
        </w:rPr>
        <w:t xml:space="preserve"> </w:t>
      </w:r>
      <w:r w:rsidRPr="00BD52D7">
        <w:rPr>
          <w:rFonts w:cs="Calibri"/>
          <w:lang w:eastAsia="en-GB"/>
        </w:rPr>
        <w:t xml:space="preserve">For this </w:t>
      </w:r>
      <w:r w:rsidR="00061D0D">
        <w:rPr>
          <w:rFonts w:cs="Calibri"/>
          <w:lang w:eastAsia="en-GB"/>
        </w:rPr>
        <w:t>purpose</w:t>
      </w:r>
      <w:r w:rsidRPr="00BD52D7">
        <w:rPr>
          <w:rFonts w:cs="Calibri"/>
          <w:lang w:eastAsia="en-GB"/>
        </w:rPr>
        <w:t>, the thermoplastic part is manufactured with appropriate stakes</w:t>
      </w:r>
      <w:r w:rsidR="001F2AFB">
        <w:rPr>
          <w:rFonts w:cs="Calibri"/>
          <w:lang w:eastAsia="en-GB"/>
        </w:rPr>
        <w:t xml:space="preserve">, see </w:t>
      </w:r>
      <w:r w:rsidR="001F2AFB">
        <w:rPr>
          <w:rFonts w:cs="Calibri"/>
          <w:lang w:eastAsia="en-GB"/>
        </w:rPr>
        <w:fldChar w:fldCharType="begin"/>
      </w:r>
      <w:r w:rsidR="001F2AFB">
        <w:rPr>
          <w:rFonts w:cs="Calibri"/>
          <w:lang w:eastAsia="en-GB"/>
        </w:rPr>
        <w:instrText xml:space="preserve"> REF _Ref157700013 \h </w:instrText>
      </w:r>
      <w:r w:rsidR="001F2AFB">
        <w:rPr>
          <w:rFonts w:cs="Calibri"/>
          <w:lang w:eastAsia="en-GB"/>
        </w:rPr>
      </w:r>
      <w:r w:rsidR="001F2AFB">
        <w:rPr>
          <w:rFonts w:cs="Calibri"/>
          <w:lang w:eastAsia="en-GB"/>
        </w:rPr>
        <w:fldChar w:fldCharType="separate"/>
      </w:r>
      <w:r w:rsidR="0012574E" w:rsidRPr="00F54804">
        <w:t xml:space="preserve">Figure </w:t>
      </w:r>
      <w:r w:rsidR="0012574E">
        <w:rPr>
          <w:noProof/>
        </w:rPr>
        <w:t>33</w:t>
      </w:r>
      <w:r w:rsidR="001F2AFB">
        <w:rPr>
          <w:rFonts w:cs="Calibri"/>
          <w:lang w:eastAsia="en-GB"/>
        </w:rPr>
        <w:fldChar w:fldCharType="end"/>
      </w:r>
      <w:r w:rsidR="001F2AFB">
        <w:rPr>
          <w:rFonts w:cs="Calibri"/>
          <w:lang w:eastAsia="en-GB"/>
        </w:rPr>
        <w:t xml:space="preserve">: </w:t>
      </w:r>
    </w:p>
    <w:p w14:paraId="038C8F20" w14:textId="4BA3FEE9" w:rsidR="00FC68DB" w:rsidRDefault="00D860C8" w:rsidP="00F56BFA">
      <w:pPr>
        <w:autoSpaceDE w:val="0"/>
        <w:autoSpaceDN w:val="0"/>
        <w:adjustRightInd w:val="0"/>
        <w:spacing w:after="0"/>
        <w:jc w:val="center"/>
        <w:rPr>
          <w:rFonts w:cs="Calibri"/>
          <w:lang w:eastAsia="en-GB"/>
        </w:rPr>
      </w:pPr>
      <w:r>
        <w:rPr>
          <w:noProof/>
        </w:rPr>
        <mc:AlternateContent>
          <mc:Choice Requires="wpg">
            <w:drawing>
              <wp:inline distT="0" distB="0" distL="0" distR="0" wp14:anchorId="4AB422E4" wp14:editId="404812B2">
                <wp:extent cx="5670550" cy="3396615"/>
                <wp:effectExtent l="0" t="0" r="6350" b="0"/>
                <wp:docPr id="205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396615"/>
                          <a:chOff x="0" y="0"/>
                          <a:chExt cx="94826" cy="56829"/>
                        </a:xfrm>
                      </wpg:grpSpPr>
                      <pic:pic xmlns:pic="http://schemas.openxmlformats.org/drawingml/2006/picture">
                        <pic:nvPicPr>
                          <pic:cNvPr id="2051" name="Grafik 17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4826" cy="55710"/>
                          </a:xfrm>
                          <a:prstGeom prst="rect">
                            <a:avLst/>
                          </a:prstGeom>
                          <a:noFill/>
                          <a:extLst>
                            <a:ext uri="{909E8E84-426E-40DD-AFC4-6F175D3DCCD1}">
                              <a14:hiddenFill xmlns:a14="http://schemas.microsoft.com/office/drawing/2010/main">
                                <a:solidFill>
                                  <a:srgbClr val="FFFFFF"/>
                                </a:solidFill>
                              </a14:hiddenFill>
                            </a:ext>
                          </a:extLst>
                        </pic:spPr>
                      </pic:pic>
                      <wps:wsp>
                        <wps:cNvPr id="2052" name="TextBox 5"/>
                        <wps:cNvSpPr txBox="1">
                          <a:spLocks noChangeArrowheads="1"/>
                        </wps:cNvSpPr>
                        <wps:spPr bwMode="auto">
                          <a:xfrm>
                            <a:off x="14006" y="8498"/>
                            <a:ext cx="7083" cy="802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wps:txbx>
                        <wps:bodyPr rot="0" vert="horz" wrap="square" lIns="0" tIns="45720" rIns="0" bIns="45720" anchor="t" anchorCtr="0" upright="1">
                          <a:noAutofit/>
                        </wps:bodyPr>
                      </wps:wsp>
                      <wps:wsp>
                        <wps:cNvPr id="2053" name="TextBox 6"/>
                        <wps:cNvSpPr txBox="1">
                          <a:spLocks noChangeArrowheads="1"/>
                        </wps:cNvSpPr>
                        <wps:spPr bwMode="auto">
                          <a:xfrm>
                            <a:off x="36736" y="0"/>
                            <a:ext cx="7076" cy="565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wps:txbx>
                        <wps:bodyPr rot="0" vert="horz" wrap="square" lIns="36000" tIns="45720" rIns="36000" bIns="45720" anchor="t" anchorCtr="0" upright="1">
                          <a:noAutofit/>
                        </wps:bodyPr>
                      </wps:wsp>
                      <wps:wsp>
                        <wps:cNvPr id="2054" name="TextBox 7"/>
                        <wps:cNvSpPr txBox="1">
                          <a:spLocks noChangeArrowheads="1"/>
                        </wps:cNvSpPr>
                        <wps:spPr bwMode="auto">
                          <a:xfrm>
                            <a:off x="8299" y="19131"/>
                            <a:ext cx="11656" cy="45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wps:txbx>
                        <wps:bodyPr rot="0" vert="horz" wrap="square" lIns="36000" tIns="45720" rIns="36000" bIns="45720" anchor="t" anchorCtr="0" upright="1">
                          <a:noAutofit/>
                        </wps:bodyPr>
                      </wps:wsp>
                      <wps:wsp>
                        <wps:cNvPr id="2055" name="TextBox 8"/>
                        <wps:cNvSpPr txBox="1">
                          <a:spLocks noChangeArrowheads="1"/>
                        </wps:cNvSpPr>
                        <wps:spPr bwMode="auto">
                          <a:xfrm>
                            <a:off x="52760" y="3487"/>
                            <a:ext cx="7660" cy="38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wps:txbx>
                        <wps:bodyPr rot="0" vert="horz" wrap="square" lIns="36000" tIns="0" rIns="36000" bIns="0" anchor="ctr" anchorCtr="0" upright="1">
                          <a:noAutofit/>
                        </wps:bodyPr>
                      </wps:wsp>
                      <wps:wsp>
                        <wps:cNvPr id="2056" name="TextBox 9"/>
                        <wps:cNvSpPr txBox="1">
                          <a:spLocks noChangeArrowheads="1"/>
                        </wps:cNvSpPr>
                        <wps:spPr bwMode="auto">
                          <a:xfrm>
                            <a:off x="75871" y="6287"/>
                            <a:ext cx="8048" cy="725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wps:txbx>
                        <wps:bodyPr rot="0" vert="horz" wrap="square" lIns="36000" tIns="45720" rIns="36000" bIns="45720" anchor="t" anchorCtr="0" upright="1">
                          <a:noAutofit/>
                        </wps:bodyPr>
                      </wps:wsp>
                      <wps:wsp>
                        <wps:cNvPr id="2057" name="TextBox 10"/>
                        <wps:cNvSpPr txBox="1">
                          <a:spLocks noChangeArrowheads="1"/>
                        </wps:cNvSpPr>
                        <wps:spPr bwMode="auto">
                          <a:xfrm>
                            <a:off x="28802" y="21934"/>
                            <a:ext cx="10503" cy="41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wps:txbx>
                        <wps:bodyPr rot="0" vert="horz" wrap="square" lIns="36000" tIns="45720" rIns="36000" bIns="45720" anchor="t" anchorCtr="0" upright="1">
                          <a:noAutofit/>
                        </wps:bodyPr>
                      </wps:wsp>
                      <wps:wsp>
                        <wps:cNvPr id="2058" name="TextBox 11"/>
                        <wps:cNvSpPr txBox="1">
                          <a:spLocks noChangeArrowheads="1"/>
                        </wps:cNvSpPr>
                        <wps:spPr bwMode="auto">
                          <a:xfrm>
                            <a:off x="8602" y="31353"/>
                            <a:ext cx="9690" cy="649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wps:txbx>
                        <wps:bodyPr rot="0" vert="horz" wrap="square" lIns="36000" tIns="0" rIns="36000" bIns="0" anchor="t" anchorCtr="0" upright="1">
                          <a:noAutofit/>
                        </wps:bodyPr>
                      </wps:wsp>
                      <wps:wsp>
                        <wps:cNvPr id="2059" name="TextBox 12"/>
                        <wps:cNvSpPr txBox="1">
                          <a:spLocks noChangeArrowheads="1"/>
                        </wps:cNvSpPr>
                        <wps:spPr bwMode="auto">
                          <a:xfrm>
                            <a:off x="42682" y="38693"/>
                            <a:ext cx="15621" cy="626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wps:txbx>
                        <wps:bodyPr rot="0" vert="horz" wrap="square" lIns="36000" tIns="45720" rIns="36000" bIns="45720" anchor="t" anchorCtr="0" upright="1">
                          <a:noAutofit/>
                        </wps:bodyPr>
                      </wps:wsp>
                      <wps:wsp>
                        <wps:cNvPr id="2060" name="TextBox 13"/>
                        <wps:cNvSpPr txBox="1">
                          <a:spLocks noChangeArrowheads="1"/>
                        </wps:cNvSpPr>
                        <wps:spPr bwMode="auto">
                          <a:xfrm>
                            <a:off x="50575" y="30332"/>
                            <a:ext cx="12639" cy="4257"/>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2FDA6" w14:textId="31975860" w:rsidR="003A4834" w:rsidRDefault="003A4834" w:rsidP="003A4834">
                              <w:pPr>
                                <w:jc w:val="center"/>
                                <w:rPr>
                                  <w:rFonts w:ascii="Arial" w:hAnsi="Arial" w:cs="Arial"/>
                                  <w:color w:val="000000" w:themeColor="text1"/>
                                  <w:kern w:val="24"/>
                                  <w:lang w:val="en-US"/>
                                </w:rPr>
                              </w:pPr>
                              <w:r w:rsidRPr="003A4834">
                                <w:rPr>
                                  <w:rFonts w:ascii="Arial" w:hAnsi="Arial" w:cs="Arial"/>
                                  <w:color w:val="000000" w:themeColor="text1"/>
                                  <w:kern w:val="24"/>
                                  <w:sz w:val="16"/>
                                  <w:szCs w:val="16"/>
                                  <w:lang w:val="en-US"/>
                                </w:rPr>
                                <w:t>head_height</w:t>
                              </w:r>
                              <w:r>
                                <w:rPr>
                                  <w:rFonts w:ascii="Arial" w:hAnsi="Arial" w:cs="Arial"/>
                                  <w:color w:val="000000" w:themeColor="text1"/>
                                  <w:kern w:val="24"/>
                                  <w:lang w:val="en-US"/>
                                </w:rPr>
                                <w:t xml:space="preserve"> </w:t>
                              </w:r>
                            </w:p>
                          </w:txbxContent>
                        </wps:txbx>
                        <wps:bodyPr rot="0" vert="horz" wrap="square" lIns="36000" tIns="45720" rIns="36000" bIns="45720" anchor="t" anchorCtr="0" upright="1">
                          <a:noAutofit/>
                        </wps:bodyPr>
                      </wps:wsp>
                      <wps:wsp>
                        <wps:cNvPr id="2061" name="TextBox 14"/>
                        <wps:cNvSpPr txBox="1">
                          <a:spLocks noChangeArrowheads="1"/>
                        </wps:cNvSpPr>
                        <wps:spPr bwMode="auto">
                          <a:xfrm>
                            <a:off x="82190" y="29644"/>
                            <a:ext cx="12633" cy="392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head_diameter</w:t>
                              </w:r>
                            </w:p>
                          </w:txbxContent>
                        </wps:txbx>
                        <wps:bodyPr rot="0" vert="horz" wrap="square" lIns="36000" tIns="45720" rIns="36000" bIns="45720" anchor="t" anchorCtr="0" upright="1">
                          <a:noAutofit/>
                        </wps:bodyPr>
                      </wps:wsp>
                      <wps:wsp>
                        <wps:cNvPr id="2062" name="TextBox 17"/>
                        <wps:cNvSpPr txBox="1">
                          <a:spLocks noChangeArrowheads="1"/>
                        </wps:cNvSpPr>
                        <wps:spPr bwMode="auto">
                          <a:xfrm>
                            <a:off x="81898" y="32556"/>
                            <a:ext cx="12633" cy="39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wps:txbx>
                        <wps:bodyPr rot="0" vert="horz" wrap="square" lIns="36000" tIns="45720" rIns="36000" bIns="45720" anchor="t" anchorCtr="0" upright="1">
                          <a:noAutofit/>
                        </wps:bodyPr>
                      </wps:wsp>
                      <wps:wsp>
                        <wps:cNvPr id="2063" name="TextBox 18"/>
                        <wps:cNvSpPr txBox="1">
                          <a:spLocks noChangeArrowheads="1"/>
                        </wps:cNvSpPr>
                        <wps:spPr bwMode="auto">
                          <a:xfrm>
                            <a:off x="28028" y="50044"/>
                            <a:ext cx="17476" cy="485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hole_diameter</w:t>
                              </w:r>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wps:txbx>
                        <wps:bodyPr rot="0" vert="horz" wrap="square" lIns="36000" tIns="45720" rIns="36000" bIns="45720" anchor="t" anchorCtr="0" upright="1">
                          <a:noAutofit/>
                        </wps:bodyPr>
                      </wps:wsp>
                      <wps:wsp>
                        <wps:cNvPr id="2064" name="TextBox 19"/>
                        <wps:cNvSpPr txBox="1">
                          <a:spLocks noChangeArrowheads="1"/>
                        </wps:cNvSpPr>
                        <wps:spPr bwMode="auto">
                          <a:xfrm>
                            <a:off x="30688" y="52733"/>
                            <a:ext cx="8937" cy="4096"/>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wps:txbx>
                        <wps:bodyPr rot="0" vert="horz" wrap="square" lIns="36000" tIns="45720" rIns="36000" bIns="45720" anchor="t" anchorCtr="0" upright="1">
                          <a:noAutofit/>
                        </wps:bodyPr>
                      </wps:wsp>
                      <wps:wsp>
                        <wps:cNvPr id="2065" name="TextBox 20"/>
                        <wps:cNvSpPr txBox="1">
                          <a:spLocks noChangeArrowheads="1"/>
                        </wps:cNvSpPr>
                        <wps:spPr bwMode="auto">
                          <a:xfrm>
                            <a:off x="79856" y="49755"/>
                            <a:ext cx="13066"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void_diameter</w:t>
                              </w:r>
                              <w:r w:rsidR="001F2AFB">
                                <w:rPr>
                                  <w:rFonts w:ascii="Arial" w:hAnsi="Arial" w:cs="Arial"/>
                                  <w:color w:val="000000" w:themeColor="text1"/>
                                  <w:kern w:val="24"/>
                                  <w:sz w:val="16"/>
                                  <w:szCs w:val="16"/>
                                  <w:lang w:val="en-US"/>
                                </w:rPr>
                                <w:t xml:space="preserve"> </w:t>
                              </w:r>
                            </w:p>
                          </w:txbxContent>
                        </wps:txbx>
                        <wps:bodyPr rot="0" vert="horz" wrap="square" lIns="36000" tIns="45720" rIns="36000" bIns="45720" anchor="t" anchorCtr="0" upright="1">
                          <a:noAutofit/>
                        </wps:bodyPr>
                      </wps:wsp>
                      <wps:wsp>
                        <wps:cNvPr id="2066" name="TextBox 21"/>
                        <wps:cNvSpPr txBox="1">
                          <a:spLocks noChangeArrowheads="1"/>
                        </wps:cNvSpPr>
                        <wps:spPr bwMode="auto">
                          <a:xfrm>
                            <a:off x="80342" y="52733"/>
                            <a:ext cx="10560" cy="328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wps:txbx>
                        <wps:bodyPr rot="0" vert="horz" wrap="square" lIns="36000" tIns="45720" rIns="36000" bIns="45720" anchor="t" anchorCtr="0" upright="1">
                          <a:noAutofit/>
                        </wps:bodyPr>
                      </wps:wsp>
                    </wpg:wgp>
                  </a:graphicData>
                </a:graphic>
              </wp:inline>
            </w:drawing>
          </mc:Choice>
          <mc:Fallback>
            <w:pict>
              <v:group w14:anchorId="4AB422E4" id="Group 343" o:spid="_x0000_s1445" style="width:446.5pt;height:267.45pt;mso-position-horizontal-relative:char;mso-position-vertical-relative:line" coordsize="94826,5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">
                <v:shape id="Grafik 1710" o:spid="_x0000_s1446" type="#_x0000_t75" style="position:absolute;width:94826;height:5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">
                  <v:imagedata r:id="rId106" o:title=""/>
                </v:shape>
                <v:shape id="TextBox 5" o:spid="_x0000_s1447" type="#_x0000_t202" style="position:absolute;left:14006;top:8498;width:7083;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" fillcolor="white [3212]" stroked="f">
                  <v:textbox inset="0,,0">
                    <w:txbxContent>
                      <w:p w14:paraId="463FBD17" w14:textId="61DECB7C" w:rsidR="003A4834" w:rsidRPr="003A4834" w:rsidRDefault="001F2AFB"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j</w:t>
                        </w:r>
                        <w:r w:rsidR="003A4834" w:rsidRPr="003A4834">
                          <w:rPr>
                            <w:rFonts w:ascii="Arial" w:hAnsi="Arial" w:cs="Arial"/>
                            <w:color w:val="000000" w:themeColor="text1"/>
                            <w:kern w:val="24"/>
                            <w:sz w:val="16"/>
                            <w:szCs w:val="16"/>
                            <w:lang w:val="en-US"/>
                          </w:rPr>
                          <w:t>oined</w:t>
                        </w:r>
                        <w:r>
                          <w:rPr>
                            <w:rFonts w:ascii="Arial" w:hAnsi="Arial" w:cs="Arial"/>
                            <w:color w:val="000000" w:themeColor="text1"/>
                            <w:kern w:val="24"/>
                            <w:sz w:val="16"/>
                            <w:szCs w:val="16"/>
                            <w:lang w:val="en-US"/>
                          </w:rPr>
                          <w:t xml:space="preserve"> </w:t>
                        </w:r>
                        <w:r w:rsidR="003A4834">
                          <w:rPr>
                            <w:rFonts w:ascii="Arial" w:hAnsi="Arial" w:cs="Arial"/>
                            <w:color w:val="000000" w:themeColor="text1"/>
                            <w:kern w:val="24"/>
                            <w:sz w:val="16"/>
                            <w:szCs w:val="16"/>
                            <w:lang w:val="en-US"/>
                          </w:rPr>
                          <w:br/>
                        </w:r>
                        <w:r w:rsidR="003A4834" w:rsidRPr="003A4834">
                          <w:rPr>
                            <w:rFonts w:ascii="Arial" w:hAnsi="Arial" w:cs="Arial"/>
                            <w:color w:val="000000" w:themeColor="text1"/>
                            <w:kern w:val="24"/>
                            <w:sz w:val="16"/>
                            <w:szCs w:val="16"/>
                            <w:lang w:val="en-US"/>
                          </w:rPr>
                          <w:t>material</w:t>
                        </w:r>
                      </w:p>
                      <w:p w14:paraId="164600D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(arbitrary)</w:t>
                        </w:r>
                      </w:p>
                    </w:txbxContent>
                  </v:textbox>
                </v:shape>
                <v:shape id="TextBox 6" o:spid="_x0000_s1448" type="#_x0000_t202" style="position:absolute;left:36736;width:707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vqxQAAAN0AAAAPAAAAZHJzL2Rvd25yZXYueG1sRI9fa8JA&#10;EMTfC/0OxxZ8qxcV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AszHvqxQAAAN0AAAAP&#10;AAAAAAAAAAAAAAAAAAcCAABkcnMvZG93bnJldi54bWxQSwUGAAAAAAMAAwC3AAAA+QIAAAAA&#10;" fillcolor="white [3212]" stroked="f">
                  <v:textbox inset="1mm,,1mm">
                    <w:txbxContent>
                      <w:p w14:paraId="1699DCCB"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heat</w:t>
                        </w:r>
                      </w:p>
                      <w:p w14:paraId="27B81830"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source</w:t>
                        </w:r>
                      </w:p>
                    </w:txbxContent>
                  </v:textbox>
                </v:shape>
                <v:shape id="TextBox 7" o:spid="_x0000_s1449" type="#_x0000_t202" style="position:absolute;left:8299;top:19131;width:11656;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" fillcolor="white [3212]" stroked="f">
                  <v:textbox inset="1mm,,1mm">
                    <w:txbxContent>
                      <w:p w14:paraId="5C84A501"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thermoplastics</w:t>
                        </w:r>
                      </w:p>
                    </w:txbxContent>
                  </v:textbox>
                </v:shape>
                <v:shape id="TextBox 8" o:spid="_x0000_s1450" type="#_x0000_t202" style="position:absolute;left:52760;top:3487;width:7660;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" fillcolor="white [3212]" stroked="f">
                  <v:textbox inset="1mm,0,1mm,0">
                    <w:txbxContent>
                      <w:p w14:paraId="67BB00B6"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forming</w:t>
                        </w:r>
                      </w:p>
                    </w:txbxContent>
                  </v:textbox>
                </v:shape>
                <v:shape id="TextBox 9" o:spid="_x0000_s1451" type="#_x0000_t202" style="position:absolute;left:75871;top:6287;width:8048;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" fillcolor="white [3212]" stroked="f">
                  <v:textbox inset="1mm,,1mm">
                    <w:txbxContent>
                      <w:p w14:paraId="0C172ECC" w14:textId="77777777" w:rsidR="003A4834" w:rsidRPr="003A4834" w:rsidRDefault="003A4834" w:rsidP="003A4834">
                        <w:pPr>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form-closed</w:t>
                        </w:r>
                      </w:p>
                      <w:p w14:paraId="706AF211" w14:textId="77777777" w:rsidR="003A4834" w:rsidRDefault="003A4834" w:rsidP="003A4834">
                        <w:pPr>
                          <w:jc w:val="center"/>
                          <w:rPr>
                            <w:rFonts w:ascii="Arial" w:hAnsi="Arial" w:cs="Arial"/>
                            <w:color w:val="000000" w:themeColor="text1"/>
                            <w:kern w:val="24"/>
                            <w:lang w:val="en-US"/>
                          </w:rPr>
                        </w:pPr>
                        <w:r>
                          <w:rPr>
                            <w:rFonts w:ascii="Arial" w:hAnsi="Arial" w:cs="Arial"/>
                            <w:color w:val="000000" w:themeColor="text1"/>
                            <w:kern w:val="24"/>
                            <w:lang w:val="en-US"/>
                          </w:rPr>
                          <w:t>permanent joint</w:t>
                        </w:r>
                      </w:p>
                    </w:txbxContent>
                  </v:textbox>
                </v:shape>
                <v:shape id="TextBox 10" o:spid="_x0000_s1452" type="#_x0000_t202" style="position:absolute;left:28802;top:21934;width:10503;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" fillcolor="white [3212]" stroked="f">
                  <v:textbox inset="1mm,,1mm">
                    <w:txbxContent>
                      <w:p w14:paraId="51D56B96" w14:textId="6D9907B7"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d</w:t>
                        </w:r>
                        <w:r w:rsidRPr="003A4834">
                          <w:rPr>
                            <w:rFonts w:ascii="Arial" w:hAnsi="Arial" w:cs="Arial"/>
                            <w:color w:val="000000" w:themeColor="text1"/>
                            <w:kern w:val="24"/>
                            <w:sz w:val="16"/>
                            <w:szCs w:val="16"/>
                            <w:lang w:val="en-US"/>
                          </w:rPr>
                          <w:t>iameter (D)</w:t>
                        </w:r>
                      </w:p>
                    </w:txbxContent>
                  </v:textbox>
                </v:shape>
                <v:shape id="TextBox 11" o:spid="_x0000_s1453" type="#_x0000_t202" style="position:absolute;left:8602;top:31353;width:9690;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" fillcolor="white [3212]" stroked="f">
                  <v:textbox inset="1mm,0,1mm,0">
                    <w:txbxContent>
                      <w:p w14:paraId="038D4B9D" w14:textId="0BB8A3C9"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b</w:t>
                        </w:r>
                        <w:r w:rsidRPr="003A4834">
                          <w:rPr>
                            <w:rFonts w:ascii="Arial" w:hAnsi="Arial" w:cs="Arial"/>
                            <w:color w:val="000000" w:themeColor="text1"/>
                            <w:kern w:val="24"/>
                            <w:sz w:val="16"/>
                            <w:szCs w:val="16"/>
                            <w:lang w:val="en-US"/>
                          </w:rPr>
                          <w:t xml:space="preserve">oss </w:t>
                        </w:r>
                        <w:r>
                          <w:rPr>
                            <w:rFonts w:ascii="Arial" w:hAnsi="Arial" w:cs="Arial"/>
                            <w:color w:val="000000" w:themeColor="text1"/>
                            <w:kern w:val="24"/>
                            <w:sz w:val="16"/>
                            <w:szCs w:val="16"/>
                            <w:lang w:val="en-US"/>
                          </w:rPr>
                          <w:br/>
                        </w:r>
                        <w:r w:rsidRPr="003A4834">
                          <w:rPr>
                            <w:rFonts w:ascii="Arial" w:hAnsi="Arial" w:cs="Arial"/>
                            <w:color w:val="000000" w:themeColor="text1"/>
                            <w:kern w:val="24"/>
                            <w:sz w:val="16"/>
                            <w:szCs w:val="16"/>
                            <w:lang w:val="en-US"/>
                          </w:rPr>
                          <w:t>height</w:t>
                        </w:r>
                      </w:p>
                    </w:txbxContent>
                  </v:textbox>
                </v:shape>
                <v:shape id="TextBox 12" o:spid="_x0000_s1454" type="#_x0000_t202" style="position:absolute;left:42682;top:38693;width:15621;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" fillcolor="white [3212]" stroked="f">
                  <v:textbox inset="1mm,,1mm">
                    <w:txbxContent>
                      <w:p w14:paraId="6520A02F" w14:textId="6431FD8C" w:rsidR="003A4834" w:rsidRPr="003A4834" w:rsidRDefault="003A4834" w:rsidP="003A4834">
                        <w:pPr>
                          <w:jc w:val="center"/>
                          <w:rPr>
                            <w:rFonts w:ascii="Arial" w:hAnsi="Arial" w:cs="Arial"/>
                            <w:color w:val="000000" w:themeColor="text1"/>
                            <w:kern w:val="24"/>
                            <w:sz w:val="16"/>
                            <w:szCs w:val="16"/>
                            <w:lang w:val="en-US"/>
                          </w:rPr>
                        </w:pPr>
                        <w:r>
                          <w:rPr>
                            <w:rFonts w:ascii="Arial" w:hAnsi="Arial" w:cs="Arial"/>
                            <w:color w:val="000000" w:themeColor="text1"/>
                            <w:kern w:val="24"/>
                            <w:sz w:val="16"/>
                            <w:szCs w:val="16"/>
                            <w:lang w:val="en-US"/>
                          </w:rPr>
                          <w:t>c</w:t>
                        </w:r>
                        <w:r w:rsidRPr="003A4834">
                          <w:rPr>
                            <w:rFonts w:ascii="Arial" w:hAnsi="Arial" w:cs="Arial"/>
                            <w:color w:val="000000" w:themeColor="text1"/>
                            <w:kern w:val="24"/>
                            <w:sz w:val="16"/>
                            <w:szCs w:val="16"/>
                            <w:lang w:val="en-US"/>
                          </w:rPr>
                          <w:t xml:space="preserve">aptured </w:t>
                        </w:r>
                        <w:r w:rsidR="001F2AFB">
                          <w:rPr>
                            <w:rFonts w:ascii="Arial" w:hAnsi="Arial" w:cs="Arial"/>
                            <w:color w:val="000000" w:themeColor="text1"/>
                            <w:kern w:val="24"/>
                            <w:sz w:val="16"/>
                            <w:szCs w:val="16"/>
                            <w:lang w:val="en-US"/>
                          </w:rPr>
                          <w:t>m</w:t>
                        </w:r>
                        <w:r w:rsidRPr="003A4834">
                          <w:rPr>
                            <w:rFonts w:ascii="Arial" w:hAnsi="Arial" w:cs="Arial"/>
                            <w:color w:val="000000" w:themeColor="text1"/>
                            <w:kern w:val="24"/>
                            <w:sz w:val="16"/>
                            <w:szCs w:val="16"/>
                            <w:lang w:val="en-US"/>
                          </w:rPr>
                          <w:t>aterial</w:t>
                        </w:r>
                        <w:r>
                          <w:rPr>
                            <w:rFonts w:ascii="Arial" w:hAnsi="Arial" w:cs="Arial"/>
                            <w:color w:val="000000" w:themeColor="text1"/>
                            <w:kern w:val="24"/>
                            <w:sz w:val="16"/>
                            <w:szCs w:val="16"/>
                            <w:lang w:val="en-US"/>
                          </w:rPr>
                          <w:t xml:space="preserve"> t</w:t>
                        </w:r>
                        <w:r w:rsidRPr="003A4834">
                          <w:rPr>
                            <w:rFonts w:ascii="Arial" w:hAnsi="Arial" w:cs="Arial"/>
                            <w:color w:val="000000" w:themeColor="text1"/>
                            <w:kern w:val="24"/>
                            <w:sz w:val="16"/>
                            <w:szCs w:val="16"/>
                            <w:lang w:val="en-US"/>
                          </w:rPr>
                          <w:t>hickness (T)</w:t>
                        </w:r>
                      </w:p>
                    </w:txbxContent>
                  </v:textbox>
                </v:shape>
                <v:shape id="TextBox 13" o:spid="_x0000_s1455" type="#_x0000_t202" style="position:absolute;left:50575;top:30332;width:12639;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" fillcolor="white [3212]" stroked="f">
                  <v:textbox inset="1mm,,1mm">
                    <w:txbxContent>
                      <w:p w14:paraId="46F2FDA6" w14:textId="31975860" w:rsidR="003A4834" w:rsidRDefault="003A4834" w:rsidP="003A4834">
                        <w:pPr>
                          <w:jc w:val="center"/>
                          <w:rPr>
                            <w:rFonts w:ascii="Arial" w:hAnsi="Arial" w:cs="Arial"/>
                            <w:color w:val="000000" w:themeColor="text1"/>
                            <w:kern w:val="24"/>
                            <w:lang w:val="en-US"/>
                          </w:rPr>
                        </w:pPr>
                        <w:proofErr w:type="spellStart"/>
                        <w:r w:rsidRPr="003A4834">
                          <w:rPr>
                            <w:rFonts w:ascii="Arial" w:hAnsi="Arial" w:cs="Arial"/>
                            <w:color w:val="000000" w:themeColor="text1"/>
                            <w:kern w:val="24"/>
                            <w:sz w:val="16"/>
                            <w:szCs w:val="16"/>
                            <w:lang w:val="en-US"/>
                          </w:rPr>
                          <w:t>head_height</w:t>
                        </w:r>
                        <w:proofErr w:type="spellEnd"/>
                        <w:r>
                          <w:rPr>
                            <w:rFonts w:ascii="Arial" w:hAnsi="Arial" w:cs="Arial"/>
                            <w:color w:val="000000" w:themeColor="text1"/>
                            <w:kern w:val="24"/>
                            <w:lang w:val="en-US"/>
                          </w:rPr>
                          <w:t xml:space="preserve"> </w:t>
                        </w:r>
                      </w:p>
                    </w:txbxContent>
                  </v:textbox>
                </v:shape>
                <v:shape id="TextBox 14" o:spid="_x0000_s1456" type="#_x0000_t202" style="position:absolute;left:82190;top:29644;width:12633;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" fillcolor="white [3212]" stroked="f">
                  <v:textbox inset="1mm,,1mm">
                    <w:txbxContent>
                      <w:p w14:paraId="72F99461"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head_diameter</w:t>
                        </w:r>
                        <w:proofErr w:type="spellEnd"/>
                      </w:p>
                    </w:txbxContent>
                  </v:textbox>
                </v:shape>
                <v:shape id="TextBox 17" o:spid="_x0000_s1457" type="#_x0000_t202" style="position:absolute;left:81898;top:32556;width:12633;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" fillcolor="white [3212]" stroked="f">
                  <v:textbox inset="1mm,,1mm">
                    <w:txbxContent>
                      <w:p w14:paraId="6BBE4D97"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(=2D)</w:t>
                        </w:r>
                      </w:p>
                    </w:txbxContent>
                  </v:textbox>
                </v:shape>
                <v:shape id="TextBox 18" o:spid="_x0000_s1458" type="#_x0000_t202" style="position:absolute;left:28028;top:50044;width:1747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FXxQAAAN0AAAAPAAAAZHJzL2Rvd25yZXYueG1sRI9Ba8JA&#10;FITvBf/D8oTe6kYL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DioLFXxQAAAN0AAAAP&#10;AAAAAAAAAAAAAAAAAAcCAABkcnMvZG93bnJldi54bWxQSwUGAAAAAAMAAwC3AAAA+QIAAAAA&#10;" fillcolor="white [3212]" stroked="f">
                  <v:textbox inset="1mm,,1mm">
                    <w:txbxContent>
                      <w:p w14:paraId="7EB37989" w14:textId="3471ABF0"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hole_diameter</w:t>
                        </w:r>
                        <w:proofErr w:type="spellEnd"/>
                        <w:r w:rsidR="001F2AFB">
                          <w:rPr>
                            <w:rFonts w:ascii="Arial" w:hAnsi="Arial" w:cs="Arial"/>
                            <w:color w:val="000000" w:themeColor="text1"/>
                            <w:kern w:val="24"/>
                            <w:sz w:val="16"/>
                            <w:szCs w:val="16"/>
                            <w:lang w:val="en-US"/>
                          </w:rPr>
                          <w:t xml:space="preserve"> </w:t>
                        </w:r>
                        <w:r w:rsidR="001F2AFB">
                          <w:rPr>
                            <w:rFonts w:ascii="Arial" w:hAnsi="Arial" w:cs="Arial"/>
                            <w:color w:val="000000" w:themeColor="text1"/>
                            <w:kern w:val="24"/>
                            <w:sz w:val="16"/>
                            <w:szCs w:val="16"/>
                            <w:lang w:val="en-US"/>
                          </w:rPr>
                          <w:br/>
                        </w:r>
                      </w:p>
                    </w:txbxContent>
                  </v:textbox>
                </v:shape>
                <v:shape id="TextBox 19" o:spid="_x0000_s1459" type="#_x0000_t202" style="position:absolute;left:30688;top:52733;width:893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jxQAAAN0AAAAPAAAAZHJzL2Rvd25yZXYueG1sRI9Ba8JA&#10;FITvBf/D8oTe6kYp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BtSSkjxQAAAN0AAAAP&#10;AAAAAAAAAAAAAAAAAAcCAABkcnMvZG93bnJldi54bWxQSwUGAAAAAAMAAwC3AAAA+QIAAAAA&#10;" fillcolor="white [3212]" stroked="f">
                  <v:textbox inset="1mm,,1mm">
                    <w:txbxContent>
                      <w:p w14:paraId="464A7B53"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(&gt;D)</w:t>
                        </w:r>
                      </w:p>
                    </w:txbxContent>
                  </v:textbox>
                </v:shape>
                <v:shape id="TextBox 20" o:spid="_x0000_s1460" type="#_x0000_t202" style="position:absolute;left:79856;top:49755;width:1306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" fillcolor="white [3212]" stroked="f">
                  <v:textbox inset="1mm,,1mm">
                    <w:txbxContent>
                      <w:p w14:paraId="3269F10D" w14:textId="700A442D" w:rsidR="003A4834" w:rsidRPr="003A4834" w:rsidRDefault="003A4834" w:rsidP="00720EDF">
                        <w:pPr>
                          <w:spacing w:line="240" w:lineRule="auto"/>
                          <w:jc w:val="center"/>
                          <w:rPr>
                            <w:rFonts w:ascii="Arial" w:hAnsi="Arial" w:cs="Arial"/>
                            <w:color w:val="000000" w:themeColor="text1"/>
                            <w:kern w:val="24"/>
                            <w:sz w:val="16"/>
                            <w:szCs w:val="16"/>
                            <w:lang w:val="en-US"/>
                          </w:rPr>
                        </w:pPr>
                        <w:proofErr w:type="spellStart"/>
                        <w:r w:rsidRPr="003A4834">
                          <w:rPr>
                            <w:rFonts w:ascii="Arial" w:hAnsi="Arial" w:cs="Arial"/>
                            <w:color w:val="000000" w:themeColor="text1"/>
                            <w:kern w:val="24"/>
                            <w:sz w:val="16"/>
                            <w:szCs w:val="16"/>
                            <w:lang w:val="en-US"/>
                          </w:rPr>
                          <w:t>void_diameter</w:t>
                        </w:r>
                        <w:proofErr w:type="spellEnd"/>
                        <w:r w:rsidR="001F2AFB">
                          <w:rPr>
                            <w:rFonts w:ascii="Arial" w:hAnsi="Arial" w:cs="Arial"/>
                            <w:color w:val="000000" w:themeColor="text1"/>
                            <w:kern w:val="24"/>
                            <w:sz w:val="16"/>
                            <w:szCs w:val="16"/>
                            <w:lang w:val="en-US"/>
                          </w:rPr>
                          <w:t xml:space="preserve"> </w:t>
                        </w:r>
                      </w:p>
                    </w:txbxContent>
                  </v:textbox>
                </v:shape>
                <v:shape id="TextBox 21" o:spid="_x0000_s1461" type="#_x0000_t202" style="position:absolute;left:80342;top:52733;width:105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" fillcolor="white [3212]" stroked="f">
                  <v:textbox inset="1mm,,1mm">
                    <w:txbxContent>
                      <w:p w14:paraId="255147A8" w14:textId="77777777" w:rsidR="003A4834" w:rsidRPr="003A4834" w:rsidRDefault="003A4834" w:rsidP="00720EDF">
                        <w:pPr>
                          <w:spacing w:line="240" w:lineRule="auto"/>
                          <w:jc w:val="center"/>
                          <w:rPr>
                            <w:rFonts w:ascii="Arial" w:hAnsi="Arial" w:cs="Arial"/>
                            <w:color w:val="000000" w:themeColor="text1"/>
                            <w:kern w:val="24"/>
                            <w:sz w:val="16"/>
                            <w:szCs w:val="16"/>
                            <w:lang w:val="en-US"/>
                          </w:rPr>
                        </w:pPr>
                        <w:r w:rsidRPr="003A4834">
                          <w:rPr>
                            <w:rFonts w:ascii="Arial" w:hAnsi="Arial" w:cs="Arial"/>
                            <w:color w:val="000000" w:themeColor="text1"/>
                            <w:kern w:val="24"/>
                            <w:sz w:val="16"/>
                            <w:szCs w:val="16"/>
                            <w:lang w:val="en-US"/>
                          </w:rPr>
                          <w:t>(optional)</w:t>
                        </w:r>
                      </w:p>
                    </w:txbxContent>
                  </v:textbox>
                </v:shape>
                <w10:anchorlock/>
              </v:group>
            </w:pict>
          </mc:Fallback>
        </mc:AlternateContent>
      </w:r>
    </w:p>
    <w:p w14:paraId="1672BA40" w14:textId="1081E39F"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1A12A7" w:rsidRPr="00870F4B">
        <w:rPr>
          <w:sz w:val="18"/>
          <w:szCs w:val="18"/>
        </w:rPr>
        <w:t>1</w:t>
      </w:r>
      <w:r w:rsidR="001A12A7" w:rsidRPr="00870F4B">
        <w:rPr>
          <w:sz w:val="18"/>
          <w:szCs w:val="18"/>
        </w:rPr>
        <w:tab/>
      </w:r>
      <w:r w:rsidR="00943352" w:rsidRPr="00943352">
        <w:rPr>
          <w:sz w:val="18"/>
          <w:szCs w:val="18"/>
        </w:rPr>
        <w:t>joined material</w:t>
      </w:r>
      <w:r w:rsidR="001A12A7">
        <w:rPr>
          <w:sz w:val="18"/>
          <w:szCs w:val="18"/>
        </w:rPr>
        <w:t xml:space="preserve">  </w:t>
      </w:r>
      <w:r w:rsidR="001A12A7" w:rsidRPr="00870F4B">
        <w:rPr>
          <w:sz w:val="18"/>
          <w:szCs w:val="18"/>
        </w:rPr>
        <w:br/>
      </w:r>
      <w:r w:rsidR="001A12A7">
        <w:rPr>
          <w:sz w:val="18"/>
          <w:szCs w:val="18"/>
        </w:rPr>
        <w:t>2</w:t>
      </w:r>
      <w:r w:rsidR="001A12A7" w:rsidRPr="00870F4B">
        <w:rPr>
          <w:sz w:val="18"/>
          <w:szCs w:val="18"/>
        </w:rPr>
        <w:tab/>
      </w:r>
      <w:r w:rsidR="00943352" w:rsidRPr="00943352">
        <w:rPr>
          <w:sz w:val="18"/>
          <w:szCs w:val="18"/>
        </w:rPr>
        <w:t>thermoplastic</w:t>
      </w:r>
      <w:r w:rsidR="001A12A7">
        <w:rPr>
          <w:sz w:val="18"/>
          <w:szCs w:val="18"/>
        </w:rPr>
        <w:t xml:space="preserve">  </w:t>
      </w:r>
      <w:r w:rsidR="001A12A7" w:rsidRPr="00870F4B">
        <w:rPr>
          <w:sz w:val="18"/>
          <w:szCs w:val="18"/>
        </w:rPr>
        <w:br/>
      </w:r>
      <w:r w:rsidR="001A12A7">
        <w:rPr>
          <w:sz w:val="18"/>
          <w:szCs w:val="18"/>
        </w:rPr>
        <w:t>3</w:t>
      </w:r>
      <w:r w:rsidR="001A12A7" w:rsidRPr="00870F4B">
        <w:rPr>
          <w:sz w:val="18"/>
          <w:szCs w:val="18"/>
        </w:rPr>
        <w:tab/>
      </w:r>
      <w:r w:rsidR="00943352" w:rsidRPr="00943352">
        <w:rPr>
          <w:sz w:val="18"/>
          <w:szCs w:val="18"/>
        </w:rPr>
        <w:t>heat</w:t>
      </w:r>
      <w:r w:rsidR="001A12A7">
        <w:rPr>
          <w:sz w:val="18"/>
          <w:szCs w:val="18"/>
        </w:rPr>
        <w:t xml:space="preserve">  </w:t>
      </w:r>
      <w:r w:rsidR="001A12A7" w:rsidRPr="00870F4B">
        <w:rPr>
          <w:sz w:val="18"/>
          <w:szCs w:val="18"/>
        </w:rPr>
        <w:br/>
      </w:r>
      <w:r w:rsidR="001A12A7">
        <w:rPr>
          <w:sz w:val="18"/>
          <w:szCs w:val="18"/>
        </w:rPr>
        <w:t>4</w:t>
      </w:r>
      <w:r w:rsidR="001A12A7" w:rsidRPr="00870F4B">
        <w:rPr>
          <w:sz w:val="18"/>
          <w:szCs w:val="18"/>
        </w:rPr>
        <w:tab/>
      </w:r>
      <w:r w:rsidR="00943352" w:rsidRPr="00943352">
        <w:rPr>
          <w:sz w:val="18"/>
          <w:szCs w:val="18"/>
        </w:rPr>
        <w:t>forming</w:t>
      </w:r>
      <w:r w:rsidR="001A12A7">
        <w:rPr>
          <w:sz w:val="18"/>
          <w:szCs w:val="18"/>
        </w:rPr>
        <w:t xml:space="preserve">  </w:t>
      </w:r>
      <w:r w:rsidR="001A12A7" w:rsidRPr="00870F4B">
        <w:rPr>
          <w:sz w:val="18"/>
          <w:szCs w:val="18"/>
        </w:rPr>
        <w:br/>
      </w:r>
      <w:r w:rsidR="001A12A7">
        <w:rPr>
          <w:sz w:val="18"/>
          <w:szCs w:val="18"/>
        </w:rPr>
        <w:t>5</w:t>
      </w:r>
      <w:r w:rsidR="001A12A7" w:rsidRPr="00870F4B">
        <w:rPr>
          <w:sz w:val="18"/>
          <w:szCs w:val="18"/>
        </w:rPr>
        <w:tab/>
      </w:r>
      <w:r w:rsidR="00943352" w:rsidRPr="00943352">
        <w:rPr>
          <w:sz w:val="18"/>
          <w:szCs w:val="18"/>
        </w:rPr>
        <w:t>form-closed</w:t>
      </w:r>
      <w:r w:rsidR="001A12A7">
        <w:rPr>
          <w:sz w:val="18"/>
          <w:szCs w:val="18"/>
        </w:rPr>
        <w:t xml:space="preserve">  </w:t>
      </w:r>
      <w:r w:rsidR="001A12A7" w:rsidRPr="00870F4B">
        <w:rPr>
          <w:sz w:val="18"/>
          <w:szCs w:val="18"/>
        </w:rPr>
        <w:br/>
      </w:r>
      <w:r w:rsidR="001A12A7">
        <w:rPr>
          <w:sz w:val="18"/>
          <w:szCs w:val="18"/>
        </w:rPr>
        <w:t>6</w:t>
      </w:r>
      <w:r w:rsidR="001A12A7" w:rsidRPr="00870F4B">
        <w:rPr>
          <w:sz w:val="18"/>
          <w:szCs w:val="18"/>
        </w:rPr>
        <w:tab/>
      </w:r>
      <w:r w:rsidR="00D54E0B" w:rsidRPr="00D54E0B">
        <w:rPr>
          <w:sz w:val="18"/>
          <w:szCs w:val="18"/>
        </w:rPr>
        <w:t>diameter</w:t>
      </w:r>
      <w:r w:rsidR="001A12A7">
        <w:rPr>
          <w:sz w:val="18"/>
          <w:szCs w:val="18"/>
        </w:rPr>
        <w:t xml:space="preserve">  </w:t>
      </w:r>
      <w:r w:rsidR="001A12A7" w:rsidRPr="00870F4B">
        <w:rPr>
          <w:sz w:val="18"/>
          <w:szCs w:val="18"/>
        </w:rPr>
        <w:br/>
      </w:r>
      <w:r w:rsidR="001A12A7">
        <w:rPr>
          <w:sz w:val="18"/>
          <w:szCs w:val="18"/>
        </w:rPr>
        <w:t>7</w:t>
      </w:r>
      <w:r w:rsidRPr="00870F4B">
        <w:rPr>
          <w:sz w:val="18"/>
          <w:szCs w:val="18"/>
        </w:rPr>
        <w:tab/>
      </w:r>
      <w:r w:rsidR="00D54E0B" w:rsidRPr="00D54E0B">
        <w:rPr>
          <w:sz w:val="18"/>
          <w:szCs w:val="18"/>
        </w:rPr>
        <w:t>boss height</w:t>
      </w:r>
      <w:r>
        <w:rPr>
          <w:sz w:val="18"/>
          <w:szCs w:val="18"/>
        </w:rPr>
        <w:t xml:space="preserve">  </w:t>
      </w:r>
      <w:r w:rsidRPr="00870F4B">
        <w:rPr>
          <w:sz w:val="18"/>
          <w:szCs w:val="18"/>
        </w:rPr>
        <w:br/>
      </w:r>
      <w:r w:rsidR="001A12A7">
        <w:rPr>
          <w:sz w:val="18"/>
          <w:szCs w:val="18"/>
        </w:rPr>
        <w:t>8</w:t>
      </w:r>
      <w:r w:rsidRPr="00870F4B">
        <w:rPr>
          <w:sz w:val="18"/>
          <w:szCs w:val="18"/>
        </w:rPr>
        <w:tab/>
      </w:r>
      <w:r w:rsidR="00D54E0B" w:rsidRPr="00D54E0B">
        <w:rPr>
          <w:sz w:val="18"/>
          <w:szCs w:val="18"/>
        </w:rPr>
        <w:t>hole diameter (&gt;D)</w:t>
      </w:r>
      <w:r>
        <w:rPr>
          <w:sz w:val="18"/>
          <w:szCs w:val="18"/>
        </w:rPr>
        <w:t xml:space="preserve">  </w:t>
      </w:r>
      <w:r w:rsidRPr="00870F4B">
        <w:rPr>
          <w:sz w:val="18"/>
          <w:szCs w:val="18"/>
        </w:rPr>
        <w:br/>
      </w:r>
      <w:r w:rsidR="001A12A7">
        <w:rPr>
          <w:sz w:val="18"/>
          <w:szCs w:val="18"/>
        </w:rPr>
        <w:t>9</w:t>
      </w:r>
      <w:r w:rsidRPr="00870F4B">
        <w:rPr>
          <w:sz w:val="18"/>
          <w:szCs w:val="18"/>
        </w:rPr>
        <w:tab/>
      </w:r>
      <w:r w:rsidR="00D54E0B" w:rsidRPr="00D54E0B">
        <w:rPr>
          <w:sz w:val="18"/>
          <w:szCs w:val="18"/>
        </w:rPr>
        <w:t>captured material thickness (T)</w:t>
      </w:r>
      <w:r>
        <w:rPr>
          <w:sz w:val="18"/>
          <w:szCs w:val="18"/>
        </w:rPr>
        <w:t xml:space="preserve">  </w:t>
      </w:r>
      <w:r w:rsidRPr="00870F4B">
        <w:rPr>
          <w:sz w:val="18"/>
          <w:szCs w:val="18"/>
        </w:rPr>
        <w:br/>
      </w:r>
      <w:r w:rsidR="001A12A7">
        <w:rPr>
          <w:sz w:val="18"/>
          <w:szCs w:val="18"/>
        </w:rPr>
        <w:t>10</w:t>
      </w:r>
      <w:r w:rsidRPr="00870F4B">
        <w:rPr>
          <w:sz w:val="18"/>
          <w:szCs w:val="18"/>
        </w:rPr>
        <w:tab/>
      </w:r>
      <w:r w:rsidR="00D54E0B" w:rsidRPr="00D54E0B">
        <w:rPr>
          <w:sz w:val="18"/>
          <w:szCs w:val="18"/>
        </w:rPr>
        <w:t>head_height</w:t>
      </w:r>
      <w:r>
        <w:rPr>
          <w:sz w:val="18"/>
          <w:szCs w:val="18"/>
        </w:rPr>
        <w:t xml:space="preserve">  </w:t>
      </w:r>
      <w:r w:rsidRPr="00870F4B">
        <w:rPr>
          <w:sz w:val="18"/>
          <w:szCs w:val="18"/>
        </w:rPr>
        <w:br/>
      </w:r>
      <w:r w:rsidR="001A12A7">
        <w:rPr>
          <w:sz w:val="18"/>
          <w:szCs w:val="18"/>
        </w:rPr>
        <w:t>11</w:t>
      </w:r>
      <w:r w:rsidRPr="00870F4B">
        <w:rPr>
          <w:sz w:val="18"/>
          <w:szCs w:val="18"/>
        </w:rPr>
        <w:tab/>
      </w:r>
      <w:r w:rsidR="00D54E0B" w:rsidRPr="00D54E0B">
        <w:rPr>
          <w:sz w:val="18"/>
          <w:szCs w:val="18"/>
        </w:rPr>
        <w:t>head_diameter (=2D)</w:t>
      </w:r>
      <w:r>
        <w:rPr>
          <w:sz w:val="18"/>
          <w:szCs w:val="18"/>
        </w:rPr>
        <w:t xml:space="preserve">  </w:t>
      </w:r>
      <w:r w:rsidRPr="00870F4B">
        <w:rPr>
          <w:sz w:val="18"/>
          <w:szCs w:val="18"/>
        </w:rPr>
        <w:br/>
      </w:r>
      <w:r w:rsidR="001A12A7">
        <w:rPr>
          <w:sz w:val="18"/>
          <w:szCs w:val="18"/>
        </w:rPr>
        <w:t>12</w:t>
      </w:r>
      <w:r w:rsidRPr="00870F4B">
        <w:rPr>
          <w:sz w:val="18"/>
          <w:szCs w:val="18"/>
        </w:rPr>
        <w:tab/>
      </w:r>
      <w:r w:rsidR="00D54E0B" w:rsidRPr="00D54E0B">
        <w:rPr>
          <w:sz w:val="18"/>
          <w:szCs w:val="18"/>
        </w:rPr>
        <w:t>void diameter (optional)</w:t>
      </w:r>
      <w:r>
        <w:rPr>
          <w:sz w:val="18"/>
          <w:szCs w:val="18"/>
        </w:rPr>
        <w:t xml:space="preserve"> </w:t>
      </w:r>
    </w:p>
    <w:p w14:paraId="1E3D3CDE" w14:textId="59AFC1B1" w:rsidR="00FC68DB" w:rsidRPr="005C2D94" w:rsidRDefault="00FC68DB" w:rsidP="00720EDF">
      <w:pPr>
        <w:pStyle w:val="Beschriftung"/>
        <w:spacing w:before="60"/>
      </w:pPr>
      <w:bookmarkStart w:id="1350" w:name="_Ref157700013"/>
      <w:bookmarkStart w:id="1351" w:name="_Toc3557113"/>
      <w:bookmarkStart w:id="1352" w:name="_Toc34747364"/>
      <w:bookmarkStart w:id="1353" w:name="_Toc76030557"/>
      <w:bookmarkStart w:id="1354" w:name="_Toc94530843"/>
      <w:bookmarkStart w:id="1355" w:name="_Toc101428239"/>
      <w:bookmarkStart w:id="1356" w:name="_Toc159618876"/>
      <w:r w:rsidRPr="00F54804">
        <w:t xml:space="preserve">Figure </w:t>
      </w:r>
      <w:r w:rsidRPr="00F54804">
        <w:fldChar w:fldCharType="begin"/>
      </w:r>
      <w:r w:rsidRPr="00F54804">
        <w:instrText xml:space="preserve"> SEQ Figure \* ARABIC </w:instrText>
      </w:r>
      <w:r w:rsidRPr="00F54804">
        <w:fldChar w:fldCharType="separate"/>
      </w:r>
      <w:r w:rsidR="0012574E">
        <w:rPr>
          <w:noProof/>
        </w:rPr>
        <w:t>33</w:t>
      </w:r>
      <w:r w:rsidRPr="00F54804">
        <w:fldChar w:fldCharType="end"/>
      </w:r>
      <w:bookmarkEnd w:id="1350"/>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351"/>
      <w:bookmarkEnd w:id="1352"/>
      <w:bookmarkEnd w:id="1353"/>
      <w:bookmarkEnd w:id="1354"/>
      <w:bookmarkEnd w:id="1355"/>
      <w:bookmarkEnd w:id="1356"/>
      <w:r w:rsidR="002E0C81">
        <w:t xml:space="preserve"> </w:t>
      </w:r>
    </w:p>
    <w:p w14:paraId="0952826B" w14:textId="03FE806E" w:rsidR="001F2AFB" w:rsidRDefault="001F2AFB" w:rsidP="00B202D2">
      <w:r>
        <w:t xml:space="preserve">Rotation of </w:t>
      </w:r>
      <w:r w:rsidR="00FC68DB" w:rsidRPr="005C2D94">
        <w:t xml:space="preserve">this cross section around its vertical axis </w:t>
      </w:r>
      <w:r>
        <w:t>yields</w:t>
      </w:r>
      <w:r w:rsidR="00FC68DB" w:rsidRPr="005C2D94">
        <w:t xml:space="preserve"> a round shape in 3 dimensions. This shape is</w:t>
      </w:r>
      <w:r w:rsidR="009A7E8D">
        <w:t xml:space="preserve"> the</w:t>
      </w:r>
      <w:r w:rsidR="00FC68DB" w:rsidRPr="005C2D94">
        <w:t xml:space="preserve"> most common, </w:t>
      </w:r>
      <w:r w:rsidR="009A7E8D">
        <w:t>al</w:t>
      </w:r>
      <w:r w:rsidR="00FC68DB" w:rsidRPr="005C2D94">
        <w:t xml:space="preserve">though not mandatory. </w:t>
      </w:r>
      <w:r>
        <w:t>A</w:t>
      </w:r>
      <w:r w:rsidR="00FC68DB" w:rsidRPr="005C2D94">
        <w:t xml:space="preserve"> wide range of </w:t>
      </w:r>
      <w:r>
        <w:t xml:space="preserve">other </w:t>
      </w:r>
      <w:r w:rsidR="00FC68DB" w:rsidRPr="005C2D94">
        <w:t xml:space="preserve">geometrical shapes, produced by as many different tools, </w:t>
      </w:r>
      <w:r w:rsidR="00FC68DB" w:rsidRPr="00BD52D7">
        <w:t>is possible.</w:t>
      </w:r>
      <w:r>
        <w:t xml:space="preserve"> </w:t>
      </w:r>
    </w:p>
    <w:p w14:paraId="061A041C" w14:textId="722939AF" w:rsidR="00FC68DB" w:rsidRPr="00726144" w:rsidRDefault="001F2AFB" w:rsidP="00700634">
      <w:r>
        <w:rPr>
          <w:rFonts w:cs="Calibri"/>
          <w:lang w:eastAsia="en-GB"/>
        </w:rPr>
        <w:t>Therefore</w:t>
      </w:r>
      <w:r w:rsidRPr="000A1B7B">
        <w:rPr>
          <w:rFonts w:cs="Calibri"/>
          <w:lang w:eastAsia="en-GB"/>
        </w:rPr>
        <w:t xml:space="preserve">, an enumeration of all </w:t>
      </w:r>
      <w:r w:rsidRPr="000A1B7B">
        <w:t>heat stake</w:t>
      </w:r>
      <w:r>
        <w:t xml:space="preserve"> types</w:t>
      </w:r>
      <w:r>
        <w:rPr>
          <w:rFonts w:cs="Calibri"/>
          <w:lang w:eastAsia="en-GB"/>
        </w:rPr>
        <w:t xml:space="preserve"> cannot be provided. They shall</w:t>
      </w:r>
      <w:r w:rsidRPr="000A1B7B">
        <w:rPr>
          <w:rFonts w:cs="Calibri"/>
          <w:lang w:eastAsia="en-GB"/>
        </w:rPr>
        <w:t xml:space="preserve"> </w:t>
      </w:r>
      <w:r>
        <w:rPr>
          <w:rFonts w:cs="Calibri"/>
          <w:lang w:eastAsia="en-GB"/>
        </w:rPr>
        <w:t xml:space="preserve">be </w:t>
      </w:r>
      <w:r w:rsidRPr="000A1B7B">
        <w:rPr>
          <w:rFonts w:cs="Calibri"/>
          <w:lang w:eastAsia="en-GB"/>
        </w:rPr>
        <w:t>describe</w:t>
      </w:r>
      <w:r>
        <w:rPr>
          <w:rFonts w:cs="Calibri"/>
          <w:lang w:eastAsia="en-GB"/>
        </w:rPr>
        <w:t>d</w:t>
      </w:r>
      <w:r w:rsidRPr="000A1B7B">
        <w:rPr>
          <w:rFonts w:cs="Calibri"/>
          <w:lang w:eastAsia="en-GB"/>
        </w:rPr>
        <w:t xml:space="preserve"> by OEM specific alphanumeric names</w:t>
      </w:r>
      <w:r>
        <w:rPr>
          <w:rFonts w:cs="Calibri"/>
          <w:lang w:eastAsia="en-GB"/>
        </w:rPr>
        <w:t xml:space="preserve"> </w:t>
      </w:r>
      <w:r w:rsidR="00700634" w:rsidRPr="000A1B7B">
        <w:t>(</w:t>
      </w:r>
      <w:r w:rsidR="00700634">
        <w:t xml:space="preserve">e.g. </w:t>
      </w:r>
      <w:r w:rsidR="00700634" w:rsidRPr="000A1B7B">
        <w:t>flared, domed, knurled, hollow, flush)</w:t>
      </w:r>
      <w:r w:rsidR="00700634">
        <w:t>. The s</w:t>
      </w:r>
      <w:r w:rsidR="00FC68DB" w:rsidRPr="000A1B7B">
        <w:t>ame is valid for the strength of the connection, in terms of its force-displacement diagram.</w:t>
      </w:r>
      <w:r w:rsidR="002E3D7C">
        <w:t xml:space="preserve"> </w:t>
      </w:r>
    </w:p>
    <w:p w14:paraId="2F1C5AD9" w14:textId="075937E4" w:rsidR="00FC68DB" w:rsidRPr="00F54804" w:rsidRDefault="00FC68DB" w:rsidP="00B202D2">
      <w:r w:rsidRPr="00F54804">
        <w:t>Heat stakes cannot be disassembled without irreversible damage to (at least) the thermoplastic part.</w:t>
      </w:r>
      <w:r w:rsidR="00CD5896">
        <w:t xml:space="preserve"> </w:t>
      </w:r>
    </w:p>
    <w:p w14:paraId="6DD604E8" w14:textId="6C96E7B2" w:rsidR="00FC68DB" w:rsidRDefault="00FC68DB" w:rsidP="002F10A7">
      <w:pPr>
        <w:keepNext/>
        <w:autoSpaceDE w:val="0"/>
        <w:autoSpaceDN w:val="0"/>
        <w:adjustRightInd w:val="0"/>
        <w:rPr>
          <w:rFonts w:cs="Calibri"/>
          <w:lang w:eastAsia="en-GB"/>
        </w:rPr>
      </w:pPr>
      <w:r w:rsidRPr="00F54804">
        <w:rPr>
          <w:rFonts w:cs="Calibri"/>
          <w:lang w:eastAsia="en-GB"/>
        </w:rPr>
        <w:lastRenderedPageBreak/>
        <w:t xml:space="preserve">The element </w:t>
      </w:r>
      <w:r w:rsidRPr="004B5FD5">
        <w:rPr>
          <w:rStyle w:val="CodeCharacter"/>
        </w:rPr>
        <w:t xml:space="preserve">&lt;heat_stake/&gt; </w:t>
      </w:r>
      <w:r w:rsidRPr="00F54804">
        <w:rPr>
          <w:rFonts w:cs="Calibri"/>
          <w:lang w:eastAsia="en-GB"/>
        </w:rPr>
        <w:t>is described completely by its attributes and nested elements</w:t>
      </w:r>
      <w:r w:rsidR="00B33D06">
        <w:rPr>
          <w:rFonts w:cs="Calibri"/>
          <w:lang w:eastAsia="en-GB"/>
        </w:rPr>
        <w:t xml:space="preserve"> (</w:t>
      </w:r>
      <w:r w:rsidR="002E3D7C">
        <w:rPr>
          <w:rFonts w:cs="Calibri"/>
          <w:lang w:eastAsia="en-GB"/>
        </w:rPr>
        <w:fldChar w:fldCharType="begin"/>
      </w:r>
      <w:r w:rsidR="002E3D7C">
        <w:rPr>
          <w:rFonts w:cs="Calibri"/>
          <w:lang w:eastAsia="en-GB"/>
        </w:rPr>
        <w:instrText xml:space="preserve"> REF _Ref157700657 \h </w:instrText>
      </w:r>
      <w:r w:rsidR="002E3D7C">
        <w:rPr>
          <w:rFonts w:cs="Calibri"/>
          <w:lang w:eastAsia="en-GB"/>
        </w:rPr>
      </w:r>
      <w:r w:rsidR="002E3D7C">
        <w:rPr>
          <w:rFonts w:cs="Calibri"/>
          <w:lang w:eastAsia="en-GB"/>
        </w:rPr>
        <w:fldChar w:fldCharType="separate"/>
      </w:r>
      <w:r w:rsidR="0012574E" w:rsidRPr="00F54804">
        <w:t xml:space="preserve">Table </w:t>
      </w:r>
      <w:r w:rsidR="0012574E">
        <w:rPr>
          <w:noProof/>
        </w:rPr>
        <w:t>67</w:t>
      </w:r>
      <w:r w:rsidR="002E3D7C">
        <w:rPr>
          <w:rFonts w:cs="Calibri"/>
          <w:lang w:eastAsia="en-GB"/>
        </w:rPr>
        <w:fldChar w:fldCharType="end"/>
      </w:r>
      <w:r w:rsidR="00B33D06">
        <w:rPr>
          <w:rFonts w:cs="Calibri"/>
          <w:lang w:eastAsia="en-GB"/>
        </w:rPr>
        <w:t>)</w:t>
      </w:r>
      <w:r w:rsidR="002E3D7C">
        <w:rPr>
          <w:rFonts w:cs="Calibri"/>
          <w:lang w:eastAsia="en-GB"/>
        </w:rPr>
        <w:t xml:space="preserve">: </w:t>
      </w:r>
    </w:p>
    <w:p w14:paraId="6C6AFFD7" w14:textId="392E430B" w:rsidR="00BF29DE" w:rsidRPr="004B5FD5" w:rsidRDefault="00BF29DE" w:rsidP="001640C5">
      <w:pPr>
        <w:pStyle w:val="Beschriftung"/>
        <w:keepNext/>
        <w:keepLines/>
        <w:rPr>
          <w:bCs w:val="0"/>
        </w:rPr>
      </w:pPr>
      <w:bookmarkStart w:id="1357" w:name="_Ref157700657"/>
      <w:bookmarkStart w:id="1358" w:name="_Toc159618999"/>
      <w:r w:rsidRPr="00F54804">
        <w:t xml:space="preserve">Table </w:t>
      </w:r>
      <w:r w:rsidRPr="00F54804">
        <w:fldChar w:fldCharType="begin"/>
      </w:r>
      <w:r w:rsidRPr="00F54804">
        <w:instrText xml:space="preserve"> SEQ Table \* ARABIC </w:instrText>
      </w:r>
      <w:r w:rsidRPr="00F54804">
        <w:fldChar w:fldCharType="separate"/>
      </w:r>
      <w:r w:rsidR="0012574E">
        <w:rPr>
          <w:noProof/>
        </w:rPr>
        <w:t>67</w:t>
      </w:r>
      <w:r w:rsidRPr="00F54804">
        <w:fldChar w:fldCharType="end"/>
      </w:r>
      <w:bookmarkEnd w:id="1357"/>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&lt;heat_stake/&gt;</w:t>
      </w:r>
      <w:bookmarkEnd w:id="135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192143FD"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CD5896">
            <w:pPr>
              <w:keepNext/>
              <w:rPr>
                <w:sz w:val="20"/>
                <w:szCs w:val="20"/>
              </w:rPr>
            </w:pPr>
            <w:r w:rsidRPr="00F54804">
              <w:rPr>
                <w:sz w:val="20"/>
                <w:szCs w:val="20"/>
              </w:rPr>
              <w:t>heat_stake</w:t>
            </w:r>
          </w:p>
        </w:tc>
        <w:tc>
          <w:tcPr>
            <w:tcW w:w="1559" w:type="dxa"/>
            <w:shd w:val="clear" w:color="auto" w:fill="auto"/>
            <w:vAlign w:val="bottom"/>
          </w:tcPr>
          <w:p w14:paraId="0F95BCAB" w14:textId="77777777" w:rsidR="00FC68DB" w:rsidRPr="00F54804" w:rsidRDefault="00FC68DB" w:rsidP="00CD5896">
            <w:pPr>
              <w:keepNext/>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CD5896">
            <w:pPr>
              <w:keepNext/>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CD5896">
            <w:pPr>
              <w:keepNext/>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B125C6"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3643ACB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010D5F5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86E841"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9D42812" w14:textId="782FFF53" w:rsidR="00FC68DB" w:rsidRDefault="002E3D7C" w:rsidP="009D45FB">
      <w:pPr>
        <w:pStyle w:val="normalAfterTableOrFigure"/>
        <w:keepNext/>
        <w:rPr>
          <w:lang w:eastAsia="en-GB"/>
        </w:rPr>
      </w:pPr>
      <w:r>
        <w:rPr>
          <w:lang w:eastAsia="en-GB"/>
        </w:rPr>
        <w:t xml:space="preserve">The </w:t>
      </w:r>
      <w:r w:rsidR="00FC68DB" w:rsidRPr="005C2D94">
        <w:rPr>
          <w:lang w:eastAsia="en-GB"/>
        </w:rPr>
        <w:t>XML specification of</w:t>
      </w:r>
      <w:r>
        <w:rPr>
          <w:lang w:eastAsia="en-GB"/>
        </w:rPr>
        <w:t xml:space="preserve"> the</w:t>
      </w:r>
      <w:r w:rsidR="00FC68DB" w:rsidRPr="005C2D94">
        <w:rPr>
          <w:lang w:eastAsia="en-GB"/>
        </w:rPr>
        <w:t xml:space="preserve"> </w:t>
      </w:r>
      <w:r w:rsidR="00FC68DB" w:rsidRPr="004B5FD5">
        <w:rPr>
          <w:rStyle w:val="CodeCharacter"/>
        </w:rPr>
        <w:t>&lt;heat_stake/&gt;</w:t>
      </w:r>
      <w:r w:rsidR="00D30D32" w:rsidRPr="001E4607">
        <w:rPr>
          <w:rFonts w:cs="Calibri"/>
          <w:lang w:eastAsia="en-GB"/>
        </w:rPr>
        <w:t xml:space="preserve"> </w:t>
      </w:r>
      <w:r w:rsidR="00FC68DB" w:rsidRPr="00BD52D7">
        <w:rPr>
          <w:lang w:eastAsia="en-GB"/>
        </w:rPr>
        <w:t>element</w:t>
      </w:r>
      <w:r>
        <w:rPr>
          <w:rFonts w:cs="Calibri"/>
          <w:lang w:eastAsia="en-GB"/>
        </w:rPr>
        <w:t xml:space="preserve"> is shown in </w:t>
      </w:r>
      <w:r>
        <w:rPr>
          <w:rFonts w:cs="Calibri"/>
          <w:lang w:eastAsia="en-GB"/>
        </w:rPr>
        <w:fldChar w:fldCharType="begin"/>
      </w:r>
      <w:r>
        <w:rPr>
          <w:rFonts w:cs="Calibri"/>
          <w:lang w:eastAsia="en-GB"/>
        </w:rPr>
        <w:instrText xml:space="preserve"> REF _Ref157700722 \h </w:instrText>
      </w:r>
      <w:r>
        <w:rPr>
          <w:rFonts w:cs="Calibri"/>
          <w:lang w:eastAsia="en-GB"/>
        </w:rPr>
      </w:r>
      <w:r>
        <w:rPr>
          <w:rFonts w:cs="Calibri"/>
          <w:lang w:eastAsia="en-GB"/>
        </w:rPr>
        <w:fldChar w:fldCharType="separate"/>
      </w:r>
      <w:r w:rsidR="0012574E" w:rsidRPr="00F54804">
        <w:t xml:space="preserve">Table </w:t>
      </w:r>
      <w:r w:rsidR="0012574E">
        <w:rPr>
          <w:noProof/>
        </w:rPr>
        <w:t>68</w:t>
      </w:r>
      <w:r>
        <w:rPr>
          <w:rFonts w:cs="Calibri"/>
          <w:lang w:eastAsia="en-GB"/>
        </w:rPr>
        <w:fldChar w:fldCharType="end"/>
      </w:r>
      <w:r w:rsidR="00FC68DB" w:rsidRPr="00BD52D7">
        <w:rPr>
          <w:lang w:eastAsia="en-GB"/>
        </w:rPr>
        <w:t>:</w:t>
      </w:r>
      <w:r>
        <w:rPr>
          <w:lang w:eastAsia="en-GB"/>
        </w:rPr>
        <w:t xml:space="preserve"> </w:t>
      </w:r>
    </w:p>
    <w:p w14:paraId="3A49D778" w14:textId="0FAFC4F0" w:rsidR="00BF29DE" w:rsidRPr="004B5FD5" w:rsidRDefault="00BF29DE" w:rsidP="001640C5">
      <w:pPr>
        <w:pStyle w:val="Beschriftung"/>
        <w:keepNext/>
        <w:keepLines/>
        <w:rPr>
          <w:bCs w:val="0"/>
        </w:rPr>
      </w:pPr>
      <w:bookmarkStart w:id="1359" w:name="_Ref157700722"/>
      <w:bookmarkStart w:id="1360" w:name="_Toc159619000"/>
      <w:r w:rsidRPr="00F54804">
        <w:t xml:space="preserve">Table </w:t>
      </w:r>
      <w:r w:rsidRPr="00F54804">
        <w:fldChar w:fldCharType="begin"/>
      </w:r>
      <w:r w:rsidRPr="00F54804">
        <w:instrText xml:space="preserve"> SEQ Table \* ARABIC </w:instrText>
      </w:r>
      <w:r w:rsidRPr="00F54804">
        <w:fldChar w:fldCharType="separate"/>
      </w:r>
      <w:r w:rsidR="0012574E">
        <w:rPr>
          <w:noProof/>
        </w:rPr>
        <w:t>68</w:t>
      </w:r>
      <w:r w:rsidRPr="00F54804">
        <w:fldChar w:fldCharType="end"/>
      </w:r>
      <w:bookmarkEnd w:id="1359"/>
      <w:r w:rsidR="008135BF">
        <w:t xml:space="preserve"> —</w:t>
      </w:r>
      <w:r w:rsidR="008135BF" w:rsidRPr="00F54804">
        <w:t xml:space="preserve"> </w:t>
      </w:r>
      <w:r w:rsidRPr="00F54804">
        <w:t xml:space="preserve">Attributes of element </w:t>
      </w:r>
      <w:r w:rsidRPr="00337A83">
        <w:rPr>
          <w:rStyle w:val="CodeCharacter"/>
        </w:rPr>
        <w:t>&lt;heat_stake/&gt;</w:t>
      </w:r>
      <w:bookmarkEnd w:id="1360"/>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91"/>
        <w:gridCol w:w="1553"/>
        <w:gridCol w:w="1566"/>
        <w:gridCol w:w="992"/>
        <w:gridCol w:w="3233"/>
      </w:tblGrid>
      <w:tr w:rsidR="00FC68DB" w:rsidRPr="00F667E5" w14:paraId="2B36E73E" w14:textId="77777777" w:rsidTr="00E8134E">
        <w:trPr>
          <w:cantSplit/>
          <w:tblHeader/>
          <w:jc w:val="center"/>
        </w:trPr>
        <w:tc>
          <w:tcPr>
            <w:tcW w:w="169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55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56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2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3C5C9324"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244D3CB9" w14:textId="77777777" w:rsidTr="00E8134E">
        <w:trPr>
          <w:cantSplit/>
          <w:jc w:val="center"/>
        </w:trPr>
        <w:tc>
          <w:tcPr>
            <w:tcW w:w="1691" w:type="dxa"/>
            <w:shd w:val="clear" w:color="auto" w:fill="auto"/>
          </w:tcPr>
          <w:p w14:paraId="7451F642" w14:textId="77777777" w:rsidR="00FC68DB" w:rsidRPr="00F54804" w:rsidRDefault="00FC68DB" w:rsidP="0013175B">
            <w:pPr>
              <w:keepNext/>
              <w:rPr>
                <w:sz w:val="20"/>
                <w:szCs w:val="20"/>
              </w:rPr>
            </w:pPr>
            <w:r w:rsidRPr="00F54804">
              <w:rPr>
                <w:rFonts w:cs="Calibri"/>
                <w:sz w:val="20"/>
                <w:szCs w:val="20"/>
                <w:lang w:eastAsia="en-GB"/>
              </w:rPr>
              <w:t>heat_stake_type</w:t>
            </w:r>
          </w:p>
        </w:tc>
        <w:tc>
          <w:tcPr>
            <w:tcW w:w="1553"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566"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E8134E">
        <w:trPr>
          <w:cantSplit/>
          <w:jc w:val="center"/>
        </w:trPr>
        <w:tc>
          <w:tcPr>
            <w:tcW w:w="1691"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553"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566"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E8134E">
        <w:trPr>
          <w:cantSplit/>
          <w:jc w:val="center"/>
        </w:trPr>
        <w:tc>
          <w:tcPr>
            <w:tcW w:w="1691"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553"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566"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3039B77F" w14:textId="0A243731" w:rsidR="00FC68DB" w:rsidRPr="00F54804" w:rsidRDefault="00E8134E" w:rsidP="0013175B">
            <w:pPr>
              <w:keepNext/>
              <w:rPr>
                <w:sz w:val="20"/>
                <w:szCs w:val="20"/>
              </w:rPr>
            </w:pPr>
            <w:r w:rsidRPr="00F54804">
              <w:rPr>
                <w:rFonts w:cs="Calibri"/>
                <w:sz w:val="20"/>
                <w:szCs w:val="20"/>
                <w:lang w:eastAsia="en-GB"/>
              </w:rPr>
              <w:t>diameter &lt; hole_diameter</w:t>
            </w:r>
            <w:r w:rsidRPr="00F54804">
              <w:rPr>
                <w:sz w:val="20"/>
                <w:szCs w:val="20"/>
              </w:rPr>
              <w:t xml:space="preserve"> </w:t>
            </w:r>
          </w:p>
        </w:tc>
      </w:tr>
      <w:tr w:rsidR="00FC68DB" w:rsidRPr="00F54804" w14:paraId="1BAA9885" w14:textId="77777777" w:rsidTr="00E8134E">
        <w:trPr>
          <w:cantSplit/>
          <w:jc w:val="center"/>
        </w:trPr>
        <w:tc>
          <w:tcPr>
            <w:tcW w:w="1691" w:type="dxa"/>
            <w:shd w:val="clear" w:color="auto" w:fill="auto"/>
          </w:tcPr>
          <w:p w14:paraId="30F812C1" w14:textId="77777777" w:rsidR="00FC68DB" w:rsidRPr="00F54804" w:rsidRDefault="00FC68DB" w:rsidP="0013175B">
            <w:pPr>
              <w:keepNext/>
              <w:rPr>
                <w:sz w:val="20"/>
                <w:szCs w:val="20"/>
              </w:rPr>
            </w:pPr>
            <w:r w:rsidRPr="00F54804">
              <w:rPr>
                <w:rFonts w:cs="Calibri"/>
                <w:sz w:val="20"/>
                <w:szCs w:val="20"/>
                <w:lang w:eastAsia="en-GB"/>
              </w:rPr>
              <w:t>head_diameter</w:t>
            </w:r>
          </w:p>
        </w:tc>
        <w:tc>
          <w:tcPr>
            <w:tcW w:w="1553"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566"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75997857" w14:textId="2A65FFAF" w:rsidR="00FC68DB" w:rsidRPr="00F54804" w:rsidRDefault="00E8134E" w:rsidP="0013175B">
            <w:pPr>
              <w:keepNext/>
              <w:rPr>
                <w:sz w:val="20"/>
                <w:szCs w:val="20"/>
              </w:rPr>
            </w:pPr>
            <w:r>
              <w:rPr>
                <w:sz w:val="20"/>
                <w:szCs w:val="20"/>
              </w:rPr>
              <w:t>-</w:t>
            </w:r>
          </w:p>
        </w:tc>
      </w:tr>
      <w:tr w:rsidR="00FC68DB" w:rsidRPr="00F54804" w14:paraId="3871D59F" w14:textId="77777777" w:rsidTr="00E8134E">
        <w:trPr>
          <w:cantSplit/>
          <w:jc w:val="center"/>
        </w:trPr>
        <w:tc>
          <w:tcPr>
            <w:tcW w:w="1691" w:type="dxa"/>
            <w:shd w:val="clear" w:color="auto" w:fill="auto"/>
          </w:tcPr>
          <w:p w14:paraId="7AA9E3FB" w14:textId="77777777" w:rsidR="00FC68DB" w:rsidRPr="00F54804" w:rsidRDefault="00FC68DB" w:rsidP="0013175B">
            <w:pPr>
              <w:keepNext/>
              <w:rPr>
                <w:sz w:val="20"/>
                <w:szCs w:val="20"/>
              </w:rPr>
            </w:pPr>
            <w:r w:rsidRPr="00F54804">
              <w:rPr>
                <w:rFonts w:cs="Calibri"/>
                <w:sz w:val="20"/>
                <w:szCs w:val="20"/>
                <w:lang w:eastAsia="en-GB"/>
              </w:rPr>
              <w:t>head_height</w:t>
            </w:r>
          </w:p>
        </w:tc>
        <w:tc>
          <w:tcPr>
            <w:tcW w:w="1553"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566"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E8134E">
        <w:trPr>
          <w:cantSplit/>
          <w:jc w:val="center"/>
        </w:trPr>
        <w:tc>
          <w:tcPr>
            <w:tcW w:w="1691" w:type="dxa"/>
            <w:shd w:val="clear" w:color="auto" w:fill="auto"/>
          </w:tcPr>
          <w:p w14:paraId="021D00D1" w14:textId="77777777" w:rsidR="00FC68DB" w:rsidRPr="00F54804" w:rsidRDefault="00FC68DB" w:rsidP="0013175B">
            <w:pPr>
              <w:keepNext/>
              <w:rPr>
                <w:sz w:val="20"/>
                <w:szCs w:val="20"/>
              </w:rPr>
            </w:pPr>
            <w:r w:rsidRPr="00F54804">
              <w:rPr>
                <w:rFonts w:cs="Calibri"/>
                <w:sz w:val="20"/>
                <w:szCs w:val="20"/>
                <w:lang w:eastAsia="en-GB"/>
              </w:rPr>
              <w:t>void_diameter</w:t>
            </w:r>
          </w:p>
        </w:tc>
        <w:tc>
          <w:tcPr>
            <w:tcW w:w="1553"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566"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233" w:type="dxa"/>
            <w:shd w:val="clear" w:color="auto" w:fill="auto"/>
          </w:tcPr>
          <w:p w14:paraId="5B04DCD3" w14:textId="77777777" w:rsidR="00FC68DB" w:rsidRPr="00F54804" w:rsidRDefault="00FC68DB" w:rsidP="00951A4A">
            <w:pPr>
              <w:keepNext/>
              <w:rPr>
                <w:sz w:val="20"/>
                <w:szCs w:val="20"/>
              </w:rPr>
            </w:pPr>
            <w:r w:rsidRPr="00F54804">
              <w:rPr>
                <w:rFonts w:cs="Calibri"/>
                <w:sz w:val="20"/>
                <w:szCs w:val="20"/>
                <w:lang w:eastAsia="en-GB"/>
              </w:rPr>
              <w:t>void_diameter &lt; diameter</w:t>
            </w:r>
          </w:p>
        </w:tc>
      </w:tr>
      <w:tr w:rsidR="00FC68DB" w:rsidRPr="00F54804" w14:paraId="163E5F7A" w14:textId="77777777" w:rsidTr="00E8134E">
        <w:trPr>
          <w:cantSplit/>
          <w:jc w:val="center"/>
        </w:trPr>
        <w:tc>
          <w:tcPr>
            <w:tcW w:w="1691" w:type="dxa"/>
            <w:shd w:val="clear" w:color="auto" w:fill="auto"/>
          </w:tcPr>
          <w:p w14:paraId="482866DB" w14:textId="77777777" w:rsidR="00FC68DB" w:rsidRPr="00F54804" w:rsidRDefault="00FC68DB" w:rsidP="008F4FDE">
            <w:pPr>
              <w:rPr>
                <w:sz w:val="20"/>
                <w:szCs w:val="20"/>
              </w:rPr>
            </w:pPr>
            <w:r w:rsidRPr="00F54804">
              <w:rPr>
                <w:rFonts w:cs="Calibri"/>
                <w:sz w:val="20"/>
                <w:szCs w:val="20"/>
                <w:lang w:eastAsia="en-GB"/>
              </w:rPr>
              <w:t>hole_diameter</w:t>
            </w:r>
          </w:p>
        </w:tc>
        <w:tc>
          <w:tcPr>
            <w:tcW w:w="1553"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566"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233" w:type="dxa"/>
            <w:shd w:val="clear" w:color="auto" w:fill="auto"/>
          </w:tcPr>
          <w:p w14:paraId="788B6213" w14:textId="77777777" w:rsidR="00FC68DB" w:rsidRPr="00F54804" w:rsidRDefault="00FC68DB" w:rsidP="008F4FDE">
            <w:pPr>
              <w:spacing w:after="0"/>
              <w:rPr>
                <w:sz w:val="20"/>
                <w:szCs w:val="20"/>
              </w:rPr>
            </w:pPr>
            <w:r w:rsidRPr="00F54804">
              <w:rPr>
                <w:rFonts w:cs="Calibri"/>
                <w:sz w:val="20"/>
                <w:szCs w:val="20"/>
                <w:lang w:eastAsia="en-GB"/>
              </w:rPr>
              <w:t>hole_diameter &lt; head_diameter</w:t>
            </w:r>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6E37CEE6"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53686A">
        <w:rPr>
          <w:rStyle w:val="elementdeftypeChar"/>
          <w:rFonts w:ascii="Cambria" w:eastAsia="Calibri" w:hAnsi="Cambria" w:cs="Times New Roman"/>
          <w:b w:val="0"/>
          <w:bCs w:val="0"/>
          <w:i w:val="0"/>
          <w:sz w:val="22"/>
          <w:szCs w:val="22"/>
          <w:lang w:eastAsia="en-US"/>
        </w:rPr>
        <w:t xml:space="preserve"> </w:t>
      </w:r>
    </w:p>
    <w:p w14:paraId="73EF5C96" w14:textId="1D3EFA9F" w:rsidR="00FC68DB" w:rsidRPr="0053686A" w:rsidRDefault="00FC68DB" w:rsidP="0053686A">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heat_stake_type</w:t>
      </w:r>
      <w:r w:rsidRPr="0053686A">
        <w:rPr>
          <w:rFonts w:cs="Calibri"/>
          <w:lang w:eastAsia="en-GB"/>
        </w:rPr>
        <w:t>: the alphanumeric name of the heat stake (</w:t>
      </w:r>
      <w:r w:rsidR="00E8134E">
        <w:rPr>
          <w:rFonts w:cs="Calibri"/>
          <w:lang w:eastAsia="en-GB"/>
        </w:rPr>
        <w:t>e.g.</w:t>
      </w:r>
      <w:r w:rsidR="002D061B" w:rsidRPr="0053686A">
        <w:rPr>
          <w:rFonts w:cs="Calibri"/>
          <w:lang w:eastAsia="en-GB"/>
        </w:rPr>
        <w:t xml:space="preserve"> </w:t>
      </w:r>
      <w:r w:rsidRPr="0053686A">
        <w:rPr>
          <w:rFonts w:cs="Calibri"/>
          <w:lang w:eastAsia="en-GB"/>
        </w:rPr>
        <w:t>domed, flared)</w:t>
      </w:r>
      <w:r w:rsidR="00E8134E">
        <w:rPr>
          <w:rFonts w:cs="Calibri"/>
          <w:lang w:eastAsia="en-GB"/>
        </w:rPr>
        <w:t>,</w:t>
      </w:r>
      <w:r w:rsidR="0053686A">
        <w:rPr>
          <w:rFonts w:cs="Calibri"/>
          <w:lang w:eastAsia="en-GB"/>
        </w:rPr>
        <w:t xml:space="preserve"> </w:t>
      </w:r>
    </w:p>
    <w:p w14:paraId="40BFE7E5" w14:textId="626E5C88"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the strength of the heat stake</w:t>
      </w:r>
      <w:r w:rsidR="00E8134E">
        <w:rPr>
          <w:rFonts w:cs="Calibri"/>
          <w:lang w:eastAsia="en-GB"/>
        </w:rPr>
        <w:t>,</w:t>
      </w:r>
      <w:r w:rsidR="0053686A">
        <w:rPr>
          <w:rFonts w:cs="Calibri"/>
          <w:lang w:eastAsia="en-GB"/>
        </w:rPr>
        <w:t xml:space="preserve"> </w:t>
      </w:r>
    </w:p>
    <w:p w14:paraId="1D300A58" w14:textId="534C067F"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w:t>
      </w:r>
      <w:r w:rsidR="00E8134E">
        <w:rPr>
          <w:rFonts w:cs="Calibri"/>
          <w:lang w:eastAsia="en-GB"/>
        </w:rPr>
        <w:t>t</w:t>
      </w:r>
      <w:r w:rsidRPr="0013175B">
        <w:rPr>
          <w:rFonts w:cs="Calibri"/>
          <w:lang w:eastAsia="en-GB"/>
        </w:rPr>
        <w:t>he diameter of the heat stake, assuming a round/cylindrical shape</w:t>
      </w:r>
      <w:r w:rsidR="00E8134E">
        <w:rPr>
          <w:rFonts w:cs="Calibri"/>
          <w:lang w:eastAsia="en-GB"/>
        </w:rPr>
        <w:t xml:space="preserve">, </w:t>
      </w:r>
    </w:p>
    <w:p w14:paraId="570996C0" w14:textId="472122C1"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head_diameter</w:t>
      </w:r>
      <w:r w:rsidRPr="0013175B">
        <w:rPr>
          <w:rFonts w:cs="Calibri"/>
          <w:lang w:eastAsia="en-GB"/>
        </w:rPr>
        <w:t xml:space="preserve">: </w:t>
      </w:r>
      <w:r w:rsidR="00E8134E">
        <w:rPr>
          <w:rFonts w:cs="Calibri"/>
          <w:lang w:eastAsia="en-GB"/>
        </w:rPr>
        <w:t>t</w:t>
      </w:r>
      <w:r w:rsidRPr="0013175B">
        <w:rPr>
          <w:rFonts w:cs="Calibri"/>
          <w:lang w:eastAsia="en-GB"/>
        </w:rPr>
        <w:t>he diameter of the head of the heat stake after thermal forming, assuming the final shape is round</w:t>
      </w:r>
      <w:r w:rsidR="00E8134E">
        <w:rPr>
          <w:rFonts w:cs="Calibri"/>
          <w:lang w:eastAsia="en-GB"/>
        </w:rPr>
        <w:t xml:space="preserve">, </w:t>
      </w:r>
    </w:p>
    <w:p w14:paraId="25E93A37" w14:textId="702997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head_height</w:t>
      </w:r>
      <w:r w:rsidRPr="0013175B">
        <w:rPr>
          <w:rFonts w:cs="Calibri"/>
          <w:lang w:eastAsia="en-GB"/>
        </w:rPr>
        <w:t xml:space="preserve">: the height of the head, </w:t>
      </w:r>
      <w:r w:rsidR="00E8134E">
        <w:rPr>
          <w:rFonts w:cs="Calibri"/>
          <w:lang w:eastAsia="en-GB"/>
        </w:rPr>
        <w:t xml:space="preserve">as </w:t>
      </w:r>
      <w:r w:rsidRPr="0013175B">
        <w:rPr>
          <w:rFonts w:cs="Calibri"/>
          <w:lang w:eastAsia="en-GB"/>
        </w:rPr>
        <w:t>created by the tool</w:t>
      </w:r>
      <w:r w:rsidR="00E8134E">
        <w:rPr>
          <w:rFonts w:cs="Calibri"/>
          <w:lang w:eastAsia="en-GB"/>
        </w:rPr>
        <w:t xml:space="preserve">, </w:t>
      </w:r>
    </w:p>
    <w:p w14:paraId="7F6B0A1F" w14:textId="7C900909"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void_diameter</w:t>
      </w:r>
      <w:r w:rsidRPr="0013175B">
        <w:rPr>
          <w:rFonts w:cs="Calibri"/>
          <w:lang w:eastAsia="en-GB"/>
        </w:rPr>
        <w:t>: The tool may form a hole/void within the stake. This is its diameter, assuming cylindrical shape</w:t>
      </w:r>
      <w:r w:rsidR="00E8134E">
        <w:rPr>
          <w:rFonts w:cs="Calibri"/>
          <w:lang w:eastAsia="en-GB"/>
        </w:rPr>
        <w:t xml:space="preserve">. </w:t>
      </w:r>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hole_diameter</w:t>
      </w:r>
      <w:r w:rsidRPr="0013175B">
        <w:rPr>
          <w:rFonts w:cs="Calibri"/>
          <w:lang w:eastAsia="en-GB"/>
        </w:rPr>
        <w:t>: Diameter of the hole(s) in the non-thermoplastic part(s).</w:t>
      </w:r>
    </w:p>
    <w:p w14:paraId="162D7515" w14:textId="476621C1"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r w:rsidR="00596239">
        <w:rPr>
          <w:rFonts w:cs="Calibri"/>
          <w:lang w:eastAsia="en-GB"/>
        </w:rPr>
        <w:t xml:space="preserve">therefore, </w:t>
      </w:r>
      <w:r w:rsidR="00596239" w:rsidRPr="00F54804">
        <w:rPr>
          <w:rFonts w:cs="Calibri"/>
          <w:lang w:eastAsia="en-GB"/>
        </w:rPr>
        <w:t xml:space="preserve">possess a </w:t>
      </w:r>
      <w:r w:rsidRPr="00F54804">
        <w:rPr>
          <w:rFonts w:cs="Calibri"/>
          <w:lang w:eastAsia="en-GB"/>
        </w:rPr>
        <w:t xml:space="preserve">nested element </w:t>
      </w:r>
      <w:r w:rsidRPr="004B5FD5">
        <w:rPr>
          <w:rStyle w:val="CodeCharacter"/>
        </w:rPr>
        <w:t>&lt;normal_direction/&gt;</w:t>
      </w:r>
      <w:r w:rsidRPr="005C2D94">
        <w:rPr>
          <w:rFonts w:cs="Calibri"/>
          <w:lang w:eastAsia="en-GB"/>
        </w:rPr>
        <w:t xml:space="preserve">. However, this is not mandatory in order to </w:t>
      </w:r>
      <w:r w:rsidR="002F6C56">
        <w:rPr>
          <w:rFonts w:cs="Calibri"/>
          <w:lang w:eastAsia="en-GB"/>
        </w:rPr>
        <w:t>allow for</w:t>
      </w:r>
      <w:r w:rsidR="00E21AC8">
        <w:rPr>
          <w:rFonts w:cs="Calibri"/>
          <w:lang w:eastAsia="en-GB"/>
        </w:rPr>
        <w:t xml:space="preserve"> importing of</w:t>
      </w:r>
      <w:r w:rsidRPr="005C2D94">
        <w:rPr>
          <w:rFonts w:cs="Calibri"/>
          <w:lang w:eastAsia="en-GB"/>
        </w:rPr>
        <w:t xml:space="preserve"> incomplete data. Direction sense of </w:t>
      </w:r>
      <w:r w:rsidRPr="004B5FD5">
        <w:rPr>
          <w:rStyle w:val="CodeCharacter"/>
        </w:rPr>
        <w:t>&lt;normal_direction/&gt;</w:t>
      </w:r>
      <w:r w:rsidR="00D30D32" w:rsidRPr="001E4607">
        <w:rPr>
          <w:rFonts w:cs="Calibri"/>
          <w:lang w:eastAsia="en-GB"/>
        </w:rPr>
        <w:t xml:space="preserve"> </w:t>
      </w:r>
      <w:r w:rsidRPr="00BD52D7">
        <w:rPr>
          <w:rFonts w:cs="Calibri"/>
          <w:lang w:eastAsia="en-GB"/>
        </w:rPr>
        <w:t xml:space="preserve">is from tool to thermoplastic part. The </w:t>
      </w:r>
      <w:r w:rsidR="002F6C56">
        <w:rPr>
          <w:rFonts w:cs="Calibri"/>
          <w:lang w:eastAsia="en-GB"/>
        </w:rPr>
        <w:t xml:space="preserve">direction </w:t>
      </w:r>
      <w:r w:rsidRPr="00BD52D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68F176CD" w14:textId="4348BEFA" w:rsidR="00FC68DB" w:rsidRPr="005C2D94" w:rsidRDefault="00FC68DB" w:rsidP="002F10A7">
      <w:pPr>
        <w:autoSpaceDE w:val="0"/>
        <w:autoSpaceDN w:val="0"/>
        <w:adjustRightInd w:val="0"/>
        <w:rPr>
          <w:rFonts w:cs="Calibri"/>
          <w:lang w:eastAsia="en-GB"/>
        </w:rPr>
      </w:pPr>
      <w:r w:rsidRPr="00F54804">
        <w:rPr>
          <w:rFonts w:cs="Calibri"/>
          <w:lang w:eastAsia="en-GB"/>
        </w:rPr>
        <w:t>There is no</w:t>
      </w:r>
      <w:r w:rsidR="00F3142F">
        <w:rPr>
          <w:rFonts w:cs="Calibri"/>
          <w:lang w:eastAsia="en-GB"/>
        </w:rPr>
        <w:t xml:space="preserve"> “</w:t>
      </w:r>
      <w:r w:rsidR="000C67E4" w:rsidRPr="00F54804">
        <w:rPr>
          <w:rFonts w:cs="Calibri"/>
          <w:lang w:eastAsia="en-GB"/>
        </w:rPr>
        <w:t>base</w:t>
      </w:r>
      <w:r w:rsidR="000C67E4">
        <w:rPr>
          <w:rFonts w:cs="Calibri"/>
          <w:lang w:eastAsia="en-GB"/>
        </w:rPr>
        <w:t>”</w:t>
      </w:r>
      <w:r w:rsidRPr="00F54804">
        <w:rPr>
          <w:rFonts w:cs="Calibri"/>
          <w:lang w:eastAsia="en-GB"/>
        </w:rPr>
        <w:t xml:space="preserve"> attribute for heat stakes since this information can be derived from </w:t>
      </w:r>
      <w:r w:rsidR="00E21AC8">
        <w:rPr>
          <w:rFonts w:cs="Calibri"/>
          <w:lang w:eastAsia="en-GB"/>
        </w:rPr>
        <w:t xml:space="preserve">the </w:t>
      </w:r>
      <w:r w:rsidRPr="00F54804">
        <w:rPr>
          <w:rFonts w:cs="Calibri"/>
          <w:lang w:eastAsia="en-GB"/>
        </w:rPr>
        <w:t>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59AFECEA" w:rsidR="00FC68DB" w:rsidRDefault="00FC68DB" w:rsidP="002F10A7">
      <w:pPr>
        <w:keepNext/>
        <w:rPr>
          <w:rFonts w:cs="Calibri"/>
          <w:lang w:eastAsia="en-GB"/>
        </w:rPr>
      </w:pPr>
      <w:r w:rsidRPr="000A1B7B">
        <w:rPr>
          <w:rFonts w:cs="Calibri"/>
          <w:lang w:eastAsia="en-GB"/>
        </w:rPr>
        <w:lastRenderedPageBreak/>
        <w:t xml:space="preserve">The element </w:t>
      </w:r>
      <w:r w:rsidRPr="004B5FD5">
        <w:rPr>
          <w:rStyle w:val="CodeCharacter"/>
        </w:rPr>
        <w:t>&lt;heat_stake/&gt;</w:t>
      </w:r>
      <w:r w:rsidR="00D2122F" w:rsidRPr="001E4607">
        <w:rPr>
          <w:rFonts w:cs="Calibri"/>
          <w:lang w:eastAsia="en-GB"/>
        </w:rPr>
        <w:t xml:space="preserve"> </w:t>
      </w:r>
      <w:r w:rsidRPr="00F54804">
        <w:rPr>
          <w:rFonts w:cs="Calibri"/>
          <w:lang w:eastAsia="en-GB"/>
        </w:rPr>
        <w:t>allows for following nested elements</w:t>
      </w:r>
      <w:r w:rsidR="0039757E">
        <w:rPr>
          <w:rFonts w:cs="Calibri"/>
          <w:lang w:eastAsia="en-GB"/>
        </w:rPr>
        <w:t xml:space="preserve">, see </w:t>
      </w:r>
      <w:r w:rsidR="0039757E">
        <w:rPr>
          <w:rFonts w:cs="Calibri"/>
          <w:lang w:eastAsia="en-GB"/>
        </w:rPr>
        <w:fldChar w:fldCharType="begin"/>
      </w:r>
      <w:r w:rsidR="0039757E">
        <w:rPr>
          <w:rFonts w:cs="Calibri"/>
          <w:lang w:eastAsia="en-GB"/>
        </w:rPr>
        <w:instrText xml:space="preserve"> REF _Ref157701332 \h </w:instrText>
      </w:r>
      <w:r w:rsidR="0039757E">
        <w:rPr>
          <w:rFonts w:cs="Calibri"/>
          <w:lang w:eastAsia="en-GB"/>
        </w:rPr>
      </w:r>
      <w:r w:rsidR="0039757E">
        <w:rPr>
          <w:rFonts w:cs="Calibri"/>
          <w:lang w:eastAsia="en-GB"/>
        </w:rPr>
        <w:fldChar w:fldCharType="separate"/>
      </w:r>
      <w:r w:rsidR="0012574E" w:rsidRPr="00F54804">
        <w:t xml:space="preserve">Table </w:t>
      </w:r>
      <w:r w:rsidR="0012574E">
        <w:rPr>
          <w:noProof/>
        </w:rPr>
        <w:t>69</w:t>
      </w:r>
      <w:r w:rsidR="0039757E">
        <w:rPr>
          <w:rFonts w:cs="Calibri"/>
          <w:lang w:eastAsia="en-GB"/>
        </w:rPr>
        <w:fldChar w:fldCharType="end"/>
      </w:r>
      <w:r w:rsidRPr="00F54804">
        <w:rPr>
          <w:rFonts w:cs="Calibri"/>
          <w:lang w:eastAsia="en-GB"/>
        </w:rPr>
        <w:t>:</w:t>
      </w:r>
      <w:r w:rsidR="0039757E">
        <w:rPr>
          <w:rFonts w:cs="Calibri"/>
          <w:lang w:eastAsia="en-GB"/>
        </w:rPr>
        <w:t xml:space="preserve"> </w:t>
      </w:r>
    </w:p>
    <w:p w14:paraId="72FDE6C9" w14:textId="566685EC" w:rsidR="00BF29DE" w:rsidRPr="004B5FD5" w:rsidRDefault="00BF29DE" w:rsidP="001640C5">
      <w:pPr>
        <w:pStyle w:val="Beschriftung"/>
        <w:keepNext/>
        <w:keepLines/>
        <w:rPr>
          <w:bCs w:val="0"/>
        </w:rPr>
      </w:pPr>
      <w:bookmarkStart w:id="1361" w:name="_Ref157701332"/>
      <w:bookmarkStart w:id="1362" w:name="_Toc159619001"/>
      <w:r w:rsidRPr="00F54804">
        <w:t xml:space="preserve">Table </w:t>
      </w:r>
      <w:r w:rsidRPr="00F54804">
        <w:fldChar w:fldCharType="begin"/>
      </w:r>
      <w:r w:rsidRPr="00F54804">
        <w:instrText xml:space="preserve"> SEQ Table \* ARABIC </w:instrText>
      </w:r>
      <w:r w:rsidRPr="00F54804">
        <w:fldChar w:fldCharType="separate"/>
      </w:r>
      <w:r w:rsidR="0012574E">
        <w:rPr>
          <w:noProof/>
        </w:rPr>
        <w:t>69</w:t>
      </w:r>
      <w:r w:rsidRPr="00F54804">
        <w:fldChar w:fldCharType="end"/>
      </w:r>
      <w:bookmarkEnd w:id="1361"/>
      <w:r w:rsidR="008135BF">
        <w:t xml:space="preserve"> —</w:t>
      </w:r>
      <w:r w:rsidR="008135BF" w:rsidRPr="00F54804">
        <w:t xml:space="preserve"> </w:t>
      </w:r>
      <w:r w:rsidRPr="00F54804">
        <w:t xml:space="preserve">Nested elements of element </w:t>
      </w:r>
      <w:r w:rsidRPr="002941B8">
        <w:rPr>
          <w:rStyle w:val="CodeCharacter"/>
        </w:rPr>
        <w:t>&lt;heat_stake/&gt;</w:t>
      </w:r>
      <w:bookmarkEnd w:id="13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39757E">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39757E">
        <w:trPr>
          <w:cantSplit/>
          <w:jc w:val="center"/>
        </w:trPr>
        <w:tc>
          <w:tcPr>
            <w:tcW w:w="2111" w:type="dxa"/>
            <w:shd w:val="clear" w:color="auto" w:fill="auto"/>
            <w:vAlign w:val="bottom"/>
          </w:tcPr>
          <w:p w14:paraId="55BA25D0" w14:textId="77777777" w:rsidR="00FC68DB" w:rsidRPr="00F54804" w:rsidRDefault="00FC68DB" w:rsidP="0013175B">
            <w:pPr>
              <w:keepNext/>
              <w:rPr>
                <w:sz w:val="20"/>
                <w:szCs w:val="20"/>
              </w:rPr>
            </w:pPr>
            <w:r w:rsidRPr="00F54804">
              <w:rPr>
                <w:sz w:val="20"/>
                <w:szCs w:val="20"/>
              </w:rPr>
              <w:t>normal_direction</w:t>
            </w:r>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39757E">
        <w:trPr>
          <w:cantSplit/>
          <w:jc w:val="center"/>
        </w:trPr>
        <w:tc>
          <w:tcPr>
            <w:tcW w:w="2111" w:type="dxa"/>
            <w:shd w:val="clear" w:color="auto" w:fill="auto"/>
            <w:vAlign w:val="bottom"/>
          </w:tcPr>
          <w:p w14:paraId="7D782CB7" w14:textId="77777777" w:rsidR="00FC68DB" w:rsidRPr="00F54804" w:rsidRDefault="00FC68DB" w:rsidP="008F4FDE">
            <w:pPr>
              <w:rPr>
                <w:sz w:val="20"/>
                <w:szCs w:val="20"/>
              </w:rPr>
            </w:pPr>
            <w:r w:rsidRPr="00F54804">
              <w:rPr>
                <w:sz w:val="20"/>
                <w:szCs w:val="20"/>
              </w:rPr>
              <w:t>tangential_direction</w:t>
            </w:r>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249D1DB9" w:rsidR="00FC68DB" w:rsidRPr="0013175B" w:rsidRDefault="00771813" w:rsidP="00D173DC">
      <w:pPr>
        <w:pStyle w:val="Example"/>
        <w:keepNext/>
      </w:pPr>
      <w:r>
        <w:t>Example</w:t>
      </w:r>
      <w:r w:rsidR="00F57F4E" w:rsidRPr="004C6055" w:rsidDel="00F57F4E">
        <w:t xml:space="preserve"> </w:t>
      </w:r>
      <w:r w:rsidR="00FC68DB" w:rsidRPr="0013175B">
        <w:t xml:space="preserve"> </w:t>
      </w:r>
    </w:p>
    <w:p w14:paraId="71FFAC0C" w14:textId="77777777" w:rsidR="00FC68DB" w:rsidRPr="00925731" w:rsidRDefault="00FC68DB" w:rsidP="0039757E">
      <w:pPr>
        <w:pStyle w:val="XMLCode"/>
        <w:keepNext/>
        <w:keepLines/>
        <w:ind w:firstLine="0"/>
        <w:rPr>
          <w:lang w:val="en-GB"/>
        </w:rPr>
      </w:pPr>
      <w:r w:rsidRPr="00925731">
        <w:rPr>
          <w:lang w:val="en-GB"/>
        </w:rPr>
        <w:t>&lt;connection_0d label="HEAT_STAKE_521"&gt;</w:t>
      </w:r>
    </w:p>
    <w:p w14:paraId="37540734" w14:textId="6F7FAAB2" w:rsidR="00FC68DB" w:rsidRPr="00925731" w:rsidRDefault="00FC68DB" w:rsidP="0039757E">
      <w:pPr>
        <w:pStyle w:val="XMLCode"/>
        <w:keepNext/>
        <w:keepLines/>
        <w:ind w:firstLine="0"/>
        <w:rPr>
          <w:lang w:val="en-GB"/>
        </w:rPr>
      </w:pPr>
      <w:r w:rsidRPr="00925731">
        <w:rPr>
          <w:lang w:val="en-GB"/>
        </w:rPr>
        <w:t xml:space="preserve">    &lt;heat_stake heat_stake_type="domed" diameter="3.0"</w:t>
      </w:r>
      <w:r w:rsidR="0039757E">
        <w:rPr>
          <w:lang w:val="en-GB"/>
        </w:rPr>
        <w:t xml:space="preserve"> </w:t>
      </w:r>
      <w:r w:rsidR="0039757E">
        <w:rPr>
          <w:lang w:val="en-GB"/>
        </w:rPr>
        <w:br/>
      </w:r>
      <w:r w:rsidR="0039757E" w:rsidRPr="00925731">
        <w:rPr>
          <w:lang w:val="en-GB"/>
        </w:rPr>
        <w:t xml:space="preserve">    </w:t>
      </w:r>
      <w:r w:rsidRPr="00925731">
        <w:rPr>
          <w:lang w:val="en-GB"/>
        </w:rPr>
        <w:t xml:space="preserve">  head_diameter="6.0" head_height="2.25"&gt;</w:t>
      </w:r>
    </w:p>
    <w:p w14:paraId="2DA52D55" w14:textId="77777777" w:rsidR="00FC68DB" w:rsidRPr="00925731" w:rsidRDefault="00FC68DB" w:rsidP="0039757E">
      <w:pPr>
        <w:pStyle w:val="XMLCode"/>
        <w:keepNext/>
        <w:keepLines/>
        <w:ind w:firstLine="0"/>
        <w:rPr>
          <w:lang w:val="en-GB"/>
        </w:rPr>
      </w:pPr>
      <w:r w:rsidRPr="00925731">
        <w:rPr>
          <w:lang w:val="en-GB"/>
        </w:rPr>
        <w:t xml:space="preserve">        &lt;normal_direction x="0" y="0" z="-10"/&gt;</w:t>
      </w:r>
    </w:p>
    <w:p w14:paraId="34C8EEBF" w14:textId="77777777" w:rsidR="00FC68DB" w:rsidRPr="00925731" w:rsidRDefault="00FC68DB" w:rsidP="0039757E">
      <w:pPr>
        <w:pStyle w:val="XMLCode"/>
        <w:ind w:firstLine="0"/>
        <w:rPr>
          <w:lang w:val="en-GB"/>
        </w:rPr>
      </w:pPr>
      <w:r w:rsidRPr="00925731">
        <w:rPr>
          <w:lang w:val="en-GB"/>
        </w:rPr>
        <w:t xml:space="preserve">    &lt;/heat_stake&gt;</w:t>
      </w:r>
    </w:p>
    <w:p w14:paraId="1B7BD933" w14:textId="77777777" w:rsidR="00FC68DB" w:rsidRPr="00925731" w:rsidRDefault="00FC68DB" w:rsidP="0039757E">
      <w:pPr>
        <w:pStyle w:val="XMLCode"/>
        <w:keepNext/>
        <w:keepLines/>
        <w:ind w:firstLine="0"/>
        <w:rPr>
          <w:lang w:val="en-GB"/>
        </w:rPr>
      </w:pPr>
      <w:r w:rsidRPr="00925731">
        <w:rPr>
          <w:lang w:val="en-GB"/>
        </w:rPr>
        <w:t xml:space="preserve">    &lt;loc&gt; 1645.83 821.145 616.585 &lt;/loc&gt;</w:t>
      </w:r>
    </w:p>
    <w:p w14:paraId="79483BC3" w14:textId="77777777" w:rsidR="00FC68DB" w:rsidRPr="00925731" w:rsidRDefault="00FC68DB" w:rsidP="0039757E">
      <w:pPr>
        <w:pStyle w:val="XMLCode"/>
        <w:keepNext/>
        <w:keepLines/>
        <w:ind w:firstLine="0"/>
        <w:rPr>
          <w:lang w:val="en-GB"/>
        </w:rPr>
      </w:pPr>
      <w:r w:rsidRPr="00925731">
        <w:rPr>
          <w:lang w:val="en-GB"/>
        </w:rPr>
        <w:t xml:space="preserve">    &lt;appdata&gt;</w:t>
      </w:r>
    </w:p>
    <w:p w14:paraId="6329978E" w14:textId="77777777" w:rsidR="00FC68DB" w:rsidRPr="00925731" w:rsidRDefault="00FC68DB" w:rsidP="0039757E">
      <w:pPr>
        <w:pStyle w:val="XMLCode"/>
        <w:keepNext/>
        <w:keepLines/>
        <w:ind w:firstLine="0"/>
        <w:rPr>
          <w:lang w:val="en-GB"/>
        </w:rPr>
      </w:pPr>
      <w:r w:rsidRPr="00925731">
        <w:rPr>
          <w:lang w:val="en-GB"/>
        </w:rPr>
        <w:t xml:space="preserve">        ...</w:t>
      </w:r>
    </w:p>
    <w:p w14:paraId="4DA81C32" w14:textId="77777777" w:rsidR="00FC68DB" w:rsidRPr="00925731" w:rsidRDefault="00FC68DB" w:rsidP="0039757E">
      <w:pPr>
        <w:pStyle w:val="XMLCode"/>
        <w:keepNext/>
        <w:keepLines/>
        <w:ind w:firstLine="0"/>
        <w:rPr>
          <w:lang w:val="en-GB"/>
        </w:rPr>
      </w:pPr>
      <w:r w:rsidRPr="00925731">
        <w:rPr>
          <w:lang w:val="en-GB"/>
        </w:rPr>
        <w:t xml:space="preserve">    &lt;/appdata&gt;</w:t>
      </w:r>
    </w:p>
    <w:p w14:paraId="6F089918" w14:textId="2910C603" w:rsidR="00FC68DB" w:rsidRPr="0013175B" w:rsidRDefault="00FC68DB" w:rsidP="0039757E">
      <w:pPr>
        <w:pStyle w:val="XMLCode"/>
        <w:ind w:firstLine="0"/>
        <w:rPr>
          <w:lang w:val="en-GB"/>
        </w:rPr>
      </w:pPr>
      <w:r w:rsidRPr="00925731">
        <w:rPr>
          <w:lang w:val="en-GB"/>
        </w:rPr>
        <w:t>&lt;/connection_0d&gt;</w:t>
      </w:r>
      <w:r w:rsidR="001D5ABE">
        <w:rPr>
          <w:lang w:val="en-GB"/>
        </w:rPr>
        <w:t xml:space="preserve"> </w:t>
      </w:r>
    </w:p>
    <w:p w14:paraId="37E627B4" w14:textId="77777777" w:rsidR="00FC68DB" w:rsidRPr="005C2D94" w:rsidRDefault="00FC68DB" w:rsidP="00B202D2">
      <w:pPr>
        <w:pStyle w:val="berschrift2"/>
      </w:pPr>
      <w:bookmarkStart w:id="1363" w:name="_Toc3556995"/>
      <w:bookmarkStart w:id="1364" w:name="_Toc34747245"/>
      <w:bookmarkStart w:id="1365" w:name="_Toc77102061"/>
      <w:bookmarkStart w:id="1366" w:name="_Toc159618790"/>
      <w:r w:rsidRPr="00F54804">
        <w:t>Clips/Snap Joints</w:t>
      </w:r>
      <w:bookmarkEnd w:id="1363"/>
      <w:bookmarkEnd w:id="1364"/>
      <w:bookmarkEnd w:id="1365"/>
      <w:bookmarkEnd w:id="1366"/>
    </w:p>
    <w:p w14:paraId="138DF325" w14:textId="29B57F59" w:rsidR="00FC68DB" w:rsidRPr="001E4607" w:rsidRDefault="00FC68DB" w:rsidP="00B202D2">
      <w:pPr>
        <w:autoSpaceDE w:val="0"/>
        <w:autoSpaceDN w:val="0"/>
        <w:adjustRightInd w:val="0"/>
        <w:rPr>
          <w:rFonts w:cs="Calibri"/>
          <w:lang w:eastAsia="en-GB"/>
        </w:rPr>
      </w:pPr>
      <w:r w:rsidRPr="005C2D94">
        <w:rPr>
          <w:rFonts w:cs="Calibri"/>
          <w:lang w:eastAsia="en-GB"/>
        </w:rPr>
        <w:t xml:space="preserve">In general, a clip is a fastener with an elastic component. Pushed onto a firm counterpart, this elastic component causes the clip to hook onto that part. </w:t>
      </w:r>
      <w:r w:rsidR="00D142B1">
        <w:rPr>
          <w:rFonts w:cs="Calibri"/>
          <w:lang w:eastAsia="en-GB"/>
        </w:rPr>
        <w:t>D</w:t>
      </w:r>
      <w:r w:rsidRPr="005C2D94">
        <w:rPr>
          <w:rFonts w:cs="Calibri"/>
          <w:lang w:eastAsia="en-GB"/>
        </w:rPr>
        <w:t>epend</w:t>
      </w:r>
      <w:r w:rsidR="00D142B1">
        <w:rPr>
          <w:rFonts w:cs="Calibri"/>
          <w:lang w:eastAsia="en-GB"/>
        </w:rPr>
        <w:t>ing</w:t>
      </w:r>
      <w:r w:rsidRPr="005C2D94">
        <w:rPr>
          <w:rFonts w:cs="Calibri"/>
          <w:lang w:eastAsia="en-GB"/>
        </w:rPr>
        <w:t xml:space="preserve"> on the type of the clip, it can be removed without being destroyed.</w:t>
      </w:r>
      <w:r w:rsidR="00D142B1">
        <w:rPr>
          <w:rFonts w:cs="Calibri"/>
          <w:lang w:eastAsia="en-GB"/>
        </w:rPr>
        <w:t xml:space="preserve"> </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670FCF2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 xml:space="preserve">A </w:t>
      </w:r>
      <w:r w:rsidR="00F3142F">
        <w:rPr>
          <w:rFonts w:cs="Calibri"/>
          <w:lang w:eastAsia="en-GB"/>
        </w:rPr>
        <w:t>“</w:t>
      </w:r>
      <w:r w:rsidRPr="0013175B">
        <w:rPr>
          <w:rFonts w:cs="Calibri"/>
          <w:lang w:eastAsia="en-GB"/>
        </w:rPr>
        <w:t>Terry Clip</w:t>
      </w:r>
      <w:r w:rsidR="00392BC6">
        <w:rPr>
          <w:rFonts w:cs="Calibri"/>
          <w:lang w:eastAsia="en-GB"/>
        </w:rPr>
        <w:t>”</w:t>
      </w:r>
      <w:r w:rsidRPr="0013175B">
        <w:rPr>
          <w:rFonts w:cs="Calibri"/>
          <w:lang w:eastAsia="en-GB"/>
        </w:rPr>
        <w:t xml:space="preserve"> consists of a cylindrical metal band with a gap. Opening the gap, it snaps onto a tube. Frequently, there are means for fastening a screw etc. on the opposite side of the gap</w:t>
      </w:r>
      <w:r w:rsidR="00B21B96">
        <w:rPr>
          <w:rFonts w:cs="Calibri"/>
          <w:lang w:eastAsia="en-GB"/>
        </w:rPr>
        <w:t xml:space="preserve">. </w:t>
      </w:r>
    </w:p>
    <w:p w14:paraId="506E1741" w14:textId="3A8007FA"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w:t>
      </w:r>
      <w:r w:rsidR="00F3142F">
        <w:rPr>
          <w:rFonts w:cs="Calibri"/>
          <w:lang w:eastAsia="en-GB"/>
        </w:rPr>
        <w:t xml:space="preserve"> “</w:t>
      </w:r>
      <w:r w:rsidRPr="0013175B">
        <w:rPr>
          <w:rFonts w:cs="Calibri"/>
          <w:lang w:eastAsia="en-GB"/>
        </w:rPr>
        <w:t>Hairpin Clip</w:t>
      </w:r>
      <w:r w:rsidR="00AF69E3">
        <w:rPr>
          <w:rFonts w:cs="Calibri"/>
          <w:lang w:eastAsia="en-GB"/>
        </w:rPr>
        <w:t xml:space="preserve">” </w:t>
      </w:r>
      <w:r w:rsidR="00B21B96">
        <w:rPr>
          <w:rFonts w:cs="Calibri"/>
          <w:lang w:eastAsia="en-GB"/>
        </w:rPr>
        <w:t>(</w:t>
      </w:r>
      <w:r w:rsidR="00B21B96">
        <w:rPr>
          <w:rFonts w:cs="Calibri"/>
          <w:lang w:eastAsia="en-GB"/>
        </w:rPr>
        <w:fldChar w:fldCharType="begin"/>
      </w:r>
      <w:r w:rsidR="00B21B96">
        <w:rPr>
          <w:rFonts w:cs="Calibri"/>
          <w:lang w:eastAsia="en-GB"/>
        </w:rPr>
        <w:instrText xml:space="preserve"> REF _Ref157702911 \h </w:instrText>
      </w:r>
      <w:r w:rsidR="00B21B96">
        <w:rPr>
          <w:rFonts w:cs="Calibri"/>
          <w:lang w:eastAsia="en-GB"/>
        </w:rPr>
      </w:r>
      <w:r w:rsidR="00B21B96">
        <w:rPr>
          <w:rFonts w:cs="Calibri"/>
          <w:lang w:eastAsia="en-GB"/>
        </w:rPr>
        <w:fldChar w:fldCharType="separate"/>
      </w:r>
      <w:r w:rsidR="0012574E" w:rsidRPr="00F54804">
        <w:t xml:space="preserve">Figure </w:t>
      </w:r>
      <w:r w:rsidR="0012574E">
        <w:rPr>
          <w:noProof/>
        </w:rPr>
        <w:t>34</w:t>
      </w:r>
      <w:r w:rsidR="00B21B96">
        <w:rPr>
          <w:rFonts w:cs="Calibri"/>
          <w:lang w:eastAsia="en-GB"/>
        </w:rPr>
        <w:fldChar w:fldCharType="end"/>
      </w:r>
      <w:r w:rsidR="00B21B96">
        <w:rPr>
          <w:rFonts w:cs="Calibri"/>
          <w:lang w:eastAsia="en-GB"/>
        </w:rPr>
        <w:t xml:space="preserve">) </w:t>
      </w:r>
      <w:r w:rsidRPr="0013175B">
        <w:rPr>
          <w:rFonts w:cs="Calibri"/>
          <w:lang w:eastAsia="en-GB"/>
        </w:rPr>
        <w:t>is similar to a</w:t>
      </w:r>
      <w:r w:rsidR="00F3142F">
        <w:rPr>
          <w:rFonts w:cs="Calibri"/>
          <w:lang w:eastAsia="en-GB"/>
        </w:rPr>
        <w:t xml:space="preserve"> “</w:t>
      </w:r>
      <w:r w:rsidRPr="0013175B">
        <w:rPr>
          <w:rFonts w:cs="Calibri"/>
          <w:lang w:eastAsia="en-GB"/>
        </w:rPr>
        <w:t>Terry Clip</w:t>
      </w:r>
      <w:r w:rsidR="00AF69E3">
        <w:rPr>
          <w:rFonts w:cs="Calibri"/>
          <w:lang w:eastAsia="en-GB"/>
        </w:rPr>
        <w:t xml:space="preserve">” </w:t>
      </w:r>
      <w:r w:rsidRPr="0013175B">
        <w:rPr>
          <w:rFonts w:cs="Calibri"/>
          <w:lang w:eastAsia="en-GB"/>
        </w:rPr>
        <w:t>but uses some wire instead of a metal band</w:t>
      </w:r>
      <w:r w:rsidR="003F2086">
        <w:rPr>
          <w:rFonts w:cs="Calibri"/>
          <w:lang w:eastAsia="en-GB"/>
        </w:rPr>
        <w:t xml:space="preserve">. </w:t>
      </w:r>
    </w:p>
    <w:p w14:paraId="2A7EF779" w14:textId="4ABC0269"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w:t>
      </w:r>
      <w:r w:rsidR="00F3142F">
        <w:rPr>
          <w:rFonts w:cs="Calibri"/>
          <w:lang w:eastAsia="en-GB"/>
        </w:rPr>
        <w:t xml:space="preserve"> “</w:t>
      </w:r>
      <w:r w:rsidRPr="0013175B">
        <w:rPr>
          <w:rFonts w:cs="Calibri"/>
          <w:lang w:eastAsia="en-GB"/>
        </w:rPr>
        <w:t>R-Clip</w:t>
      </w:r>
      <w:r w:rsidR="00AF69E3">
        <w:rPr>
          <w:rFonts w:cs="Calibri"/>
          <w:lang w:eastAsia="en-GB"/>
        </w:rPr>
        <w:t xml:space="preserve">” </w:t>
      </w:r>
      <w:r w:rsidR="003F2086" w:rsidRPr="003F2086">
        <w:rPr>
          <w:rFonts w:cs="Calibri"/>
          <w:lang w:eastAsia="en-GB"/>
        </w:rPr>
        <w:t>resembles</w:t>
      </w:r>
      <w:r w:rsidRPr="0013175B">
        <w:rPr>
          <w:rFonts w:cs="Calibri"/>
          <w:lang w:eastAsia="en-GB"/>
        </w:rPr>
        <w:t xml:space="preserve"> a</w:t>
      </w:r>
      <w:r w:rsidR="00392BC6">
        <w:rPr>
          <w:rFonts w:cs="Calibri"/>
          <w:lang w:eastAsia="en-GB"/>
        </w:rPr>
        <w:t xml:space="preserve"> “</w:t>
      </w:r>
      <w:r w:rsidRPr="0013175B">
        <w:rPr>
          <w:rFonts w:cs="Calibri"/>
          <w:lang w:eastAsia="en-GB"/>
        </w:rPr>
        <w:t>Hairpin Clip</w:t>
      </w:r>
      <w:r w:rsidR="00B87A73">
        <w:rPr>
          <w:rFonts w:cs="Calibri"/>
          <w:lang w:eastAsia="en-GB"/>
        </w:rPr>
        <w:t>”,</w:t>
      </w:r>
      <w:r w:rsidR="003F2086">
        <w:rPr>
          <w:rFonts w:cs="Calibri"/>
          <w:lang w:eastAsia="en-GB"/>
        </w:rPr>
        <w:t xml:space="preserve"> but</w:t>
      </w:r>
      <w:r w:rsidRPr="0013175B">
        <w:rPr>
          <w:rFonts w:cs="Calibri"/>
          <w:lang w:eastAsia="en-GB"/>
        </w:rPr>
        <w:t xml:space="preserve"> </w:t>
      </w:r>
      <w:r w:rsidR="003F2086">
        <w:rPr>
          <w:rFonts w:cs="Calibri"/>
          <w:lang w:eastAsia="en-GB"/>
        </w:rPr>
        <w:t>o</w:t>
      </w:r>
      <w:r w:rsidRPr="0013175B">
        <w:rPr>
          <w:rFonts w:cs="Calibri"/>
          <w:lang w:eastAsia="en-GB"/>
        </w:rPr>
        <w:t>ne of its legs is straight and suitable for inserting into a drilled hole of an axle</w:t>
      </w:r>
      <w:r w:rsidR="003F2086">
        <w:rPr>
          <w:rFonts w:cs="Calibri"/>
          <w:lang w:eastAsia="en-GB"/>
        </w:rPr>
        <w:t xml:space="preserve">. </w:t>
      </w:r>
    </w:p>
    <w:p w14:paraId="63E8B525" w14:textId="75A3DBE7" w:rsidR="00FC68DB" w:rsidRPr="0013175B" w:rsidRDefault="003F2086"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Pr>
          <w:rFonts w:cs="Calibri"/>
          <w:lang w:eastAsia="en-GB"/>
        </w:rPr>
        <w:t>A “</w:t>
      </w:r>
      <w:r w:rsidR="00FC68DB" w:rsidRPr="0013175B">
        <w:rPr>
          <w:rFonts w:cs="Calibri"/>
          <w:lang w:eastAsia="en-GB"/>
        </w:rPr>
        <w:t>Circlip</w:t>
      </w:r>
      <w:r w:rsidR="00AF69E3">
        <w:rPr>
          <w:rFonts w:cs="Calibri"/>
          <w:lang w:eastAsia="en-GB"/>
        </w:rPr>
        <w:t xml:space="preserve">” </w:t>
      </w:r>
      <w:r w:rsidR="00FC68DB" w:rsidRPr="0013175B">
        <w:rPr>
          <w:rFonts w:cs="Calibri"/>
          <w:lang w:eastAsia="en-GB"/>
        </w:rPr>
        <w:t>(</w:t>
      </w:r>
      <w:r>
        <w:rPr>
          <w:rFonts w:cs="Calibri"/>
          <w:lang w:eastAsia="en-GB"/>
        </w:rPr>
        <w:fldChar w:fldCharType="begin"/>
      </w:r>
      <w:r>
        <w:rPr>
          <w:rFonts w:cs="Calibri"/>
          <w:lang w:eastAsia="en-GB"/>
        </w:rPr>
        <w:instrText xml:space="preserve"> REF _Ref157703057 \h </w:instrText>
      </w:r>
      <w:r>
        <w:rPr>
          <w:rFonts w:cs="Calibri"/>
          <w:lang w:eastAsia="en-GB"/>
        </w:rPr>
      </w:r>
      <w:r>
        <w:rPr>
          <w:rFonts w:cs="Calibri"/>
          <w:lang w:eastAsia="en-GB"/>
        </w:rPr>
        <w:fldChar w:fldCharType="separate"/>
      </w:r>
      <w:r w:rsidR="0012574E" w:rsidRPr="00F54804">
        <w:t xml:space="preserve">Figure </w:t>
      </w:r>
      <w:r w:rsidR="0012574E">
        <w:rPr>
          <w:noProof/>
        </w:rPr>
        <w:t>35</w:t>
      </w:r>
      <w:r>
        <w:rPr>
          <w:rFonts w:cs="Calibri"/>
          <w:lang w:eastAsia="en-GB"/>
        </w:rPr>
        <w:fldChar w:fldCharType="end"/>
      </w:r>
      <w:r>
        <w:rPr>
          <w:rFonts w:cs="Calibri"/>
          <w:lang w:eastAsia="en-GB"/>
        </w:rPr>
        <w:t xml:space="preserve">, </w:t>
      </w:r>
      <w:r w:rsidR="00FC68DB" w:rsidRPr="0013175B">
        <w:rPr>
          <w:rFonts w:cs="Calibri"/>
          <w:lang w:eastAsia="en-GB"/>
        </w:rPr>
        <w:t>also known as a C-Clip, Seeger ring, snap ring</w:t>
      </w:r>
      <w:r w:rsidR="00C1056C">
        <w:rPr>
          <w:rFonts w:cs="Calibri"/>
          <w:lang w:eastAsia="en-GB"/>
        </w:rPr>
        <w:t>,</w:t>
      </w:r>
      <w:r w:rsidR="00FC68DB" w:rsidRPr="0013175B">
        <w:rPr>
          <w:rFonts w:cs="Calibri"/>
          <w:lang w:eastAsia="en-GB"/>
        </w:rPr>
        <w:t xml:space="preserve"> or Jesus clip) </w:t>
      </w:r>
      <w:r>
        <w:rPr>
          <w:rFonts w:cs="Calibri"/>
          <w:lang w:eastAsia="en-GB"/>
        </w:rPr>
        <w:t>is</w:t>
      </w:r>
      <w:r w:rsidR="00FC68DB" w:rsidRPr="0013175B">
        <w:rPr>
          <w:rFonts w:cs="Calibri"/>
          <w:lang w:eastAsia="en-GB"/>
        </w:rPr>
        <w:t xml:space="preserve"> used to secure some item against sliding on an axle</w:t>
      </w:r>
      <w:r>
        <w:rPr>
          <w:rFonts w:cs="Calibri"/>
          <w:lang w:eastAsia="en-GB"/>
        </w:rPr>
        <w:t xml:space="preserve">. </w:t>
      </w:r>
    </w:p>
    <w:p w14:paraId="717A44A0" w14:textId="72DDF263" w:rsidR="00FC68DB" w:rsidRPr="0013175B" w:rsidRDefault="00FC68DB" w:rsidP="001348B6">
      <w:pPr>
        <w:pStyle w:val="Listenabsatz"/>
        <w:numPr>
          <w:ilvl w:val="0"/>
          <w:numId w:val="25"/>
        </w:numPr>
        <w:tabs>
          <w:tab w:val="clear" w:pos="403"/>
        </w:tabs>
        <w:autoSpaceDE w:val="0"/>
        <w:autoSpaceDN w:val="0"/>
        <w:adjustRightInd w:val="0"/>
        <w:spacing w:line="240" w:lineRule="auto"/>
        <w:ind w:left="357" w:hanging="357"/>
        <w:contextualSpacing w:val="0"/>
        <w:rPr>
          <w:rFonts w:cs="Calibri"/>
          <w:lang w:eastAsia="en-GB"/>
        </w:rPr>
      </w:pPr>
      <w:r w:rsidRPr="0013175B">
        <w:rPr>
          <w:rFonts w:cs="Calibri"/>
          <w:lang w:eastAsia="en-GB"/>
        </w:rPr>
        <w:t>Another sort of clips is snapped into a hole in a sheet metal</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_Ref157703127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36</w:t>
      </w:r>
      <w:r w:rsidR="003F2086">
        <w:rPr>
          <w:rFonts w:cs="Calibri"/>
          <w:lang w:eastAsia="en-GB"/>
        </w:rPr>
        <w:fldChar w:fldCharType="end"/>
      </w:r>
      <w:r w:rsidR="003F2086">
        <w:rPr>
          <w:rFonts w:cs="Calibri"/>
          <w:lang w:eastAsia="en-GB"/>
        </w:rPr>
        <w:t>)</w:t>
      </w:r>
      <w:r w:rsidRPr="0013175B">
        <w:rPr>
          <w:rFonts w:cs="Calibri"/>
          <w:lang w:eastAsia="en-GB"/>
        </w:rPr>
        <w:t xml:space="preserve">. Its other side is shaped to hold a certain item, </w:t>
      </w:r>
      <w:r w:rsidR="003F2086">
        <w:rPr>
          <w:rFonts w:cs="Calibri"/>
          <w:lang w:eastAsia="en-GB"/>
        </w:rPr>
        <w:t xml:space="preserve">e.g. </w:t>
      </w:r>
      <w:r w:rsidRPr="0013175B">
        <w:rPr>
          <w:rFonts w:cs="Calibri"/>
          <w:lang w:eastAsia="en-GB"/>
        </w:rPr>
        <w:t>a cable</w:t>
      </w:r>
      <w:r w:rsidR="003F2086">
        <w:rPr>
          <w:rFonts w:cs="Calibri"/>
          <w:lang w:eastAsia="en-GB"/>
        </w:rPr>
        <w:t xml:space="preserve"> or</w:t>
      </w:r>
      <w:r w:rsidRPr="0013175B">
        <w:rPr>
          <w:rFonts w:cs="Calibri"/>
          <w:lang w:eastAsia="en-GB"/>
        </w:rPr>
        <w:t xml:space="preserve"> a panel</w:t>
      </w:r>
      <w:r w:rsidR="003F2086">
        <w:rPr>
          <w:rFonts w:cs="Calibri"/>
          <w:lang w:eastAsia="en-GB"/>
        </w:rPr>
        <w:t xml:space="preserve">. </w:t>
      </w:r>
    </w:p>
    <w:p w14:paraId="7AA79573" w14:textId="51C2189E" w:rsidR="00FC68DB" w:rsidRPr="0013175B" w:rsidRDefault="00FC68DB" w:rsidP="001348B6">
      <w:pPr>
        <w:pStyle w:val="Listenabsatz"/>
        <w:numPr>
          <w:ilvl w:val="0"/>
          <w:numId w:val="25"/>
        </w:numPr>
        <w:tabs>
          <w:tab w:val="clear" w:pos="403"/>
        </w:tabs>
        <w:spacing w:line="240" w:lineRule="auto"/>
        <w:ind w:left="357" w:hanging="357"/>
        <w:contextualSpacing w:val="0"/>
      </w:pPr>
      <w:r w:rsidRPr="0013175B">
        <w:rPr>
          <w:rFonts w:cs="Calibri"/>
          <w:lang w:eastAsia="en-GB"/>
        </w:rPr>
        <w:t>Other clips slide onto a flat surface</w:t>
      </w:r>
      <w:r w:rsidR="003F2086">
        <w:rPr>
          <w:rFonts w:cs="Calibri"/>
          <w:lang w:eastAsia="en-GB"/>
        </w:rPr>
        <w:t xml:space="preserve"> (</w:t>
      </w:r>
      <w:r w:rsidR="003F2086">
        <w:rPr>
          <w:rFonts w:cs="Calibri"/>
          <w:lang w:eastAsia="en-GB"/>
        </w:rPr>
        <w:fldChar w:fldCharType="begin"/>
      </w:r>
      <w:r w:rsidR="003F2086">
        <w:rPr>
          <w:rFonts w:cs="Calibri"/>
          <w:lang w:eastAsia="en-GB"/>
        </w:rPr>
        <w:instrText xml:space="preserve"> REF _Ref157703146 \h </w:instrText>
      </w:r>
      <w:r w:rsidR="003F2086">
        <w:rPr>
          <w:rFonts w:cs="Calibri"/>
          <w:lang w:eastAsia="en-GB"/>
        </w:rPr>
      </w:r>
      <w:r w:rsidR="003F2086">
        <w:rPr>
          <w:rFonts w:cs="Calibri"/>
          <w:lang w:eastAsia="en-GB"/>
        </w:rPr>
        <w:fldChar w:fldCharType="separate"/>
      </w:r>
      <w:r w:rsidR="0012574E" w:rsidRPr="00F54804">
        <w:t xml:space="preserve">Figure </w:t>
      </w:r>
      <w:r w:rsidR="0012574E">
        <w:rPr>
          <w:noProof/>
        </w:rPr>
        <w:t>37</w:t>
      </w:r>
      <w:r w:rsidR="003F2086">
        <w:rPr>
          <w:rFonts w:cs="Calibri"/>
          <w:lang w:eastAsia="en-GB"/>
        </w:rPr>
        <w:fldChar w:fldCharType="end"/>
      </w:r>
      <w:r w:rsidR="003F2086">
        <w:rPr>
          <w:rFonts w:cs="Calibri"/>
          <w:lang w:eastAsia="en-GB"/>
        </w:rPr>
        <w:t>)</w:t>
      </w:r>
      <w:r w:rsidRPr="0013175B">
        <w:rPr>
          <w:rFonts w:cs="Calibri"/>
          <w:lang w:eastAsia="en-GB"/>
        </w:rPr>
        <w:t>.</w:t>
      </w:r>
      <w:r w:rsidR="003F2086">
        <w:rPr>
          <w:rFonts w:cs="Calibri"/>
          <w:lang w:eastAsia="en-GB"/>
        </w:rPr>
        <w:t xml:space="preserve"> </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2A7F3644"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t>
      </w:r>
      <w:r w:rsidR="00BD4630" w:rsidRPr="00897EDF">
        <w:rPr>
          <w:sz w:val="18"/>
        </w:rPr>
        <w:t>Wikimedia</w:t>
      </w:r>
      <w:r w:rsidR="00BD4630">
        <w:rPr>
          <w:sz w:val="18"/>
        </w:rPr>
        <w:t xml:space="preserve"> </w:t>
      </w:r>
      <w:r w:rsidR="00BD4630" w:rsidRPr="00B76259">
        <w:rPr>
          <w:sz w:val="18"/>
        </w:rPr>
        <w:t>Commons</w:t>
      </w:r>
      <w:r w:rsidR="00BD4630">
        <w:rPr>
          <w:sz w:val="18"/>
        </w:rPr>
        <w:t xml:space="preserve">, 2009-08-19 </w:t>
      </w:r>
      <w:r w:rsidR="00BD4630">
        <w:rPr>
          <w:sz w:val="18"/>
        </w:rPr>
        <w:br/>
      </w:r>
      <w:r w:rsidR="00BD4630">
        <w:rPr>
          <w:sz w:val="18"/>
          <w:szCs w:val="18"/>
        </w:rPr>
        <w:t>By</w:t>
      </w:r>
      <w:r w:rsidR="00BA0076" w:rsidRPr="00BA0076">
        <w:t xml:space="preserve"> </w:t>
      </w:r>
      <w:r w:rsidR="00BA0076" w:rsidRPr="00BA0076">
        <w:rPr>
          <w:sz w:val="18"/>
          <w:szCs w:val="18"/>
        </w:rPr>
        <w:t>Wizard191</w:t>
      </w:r>
      <w:r w:rsidR="00BD4630" w:rsidRPr="0066363F">
        <w:rPr>
          <w:sz w:val="18"/>
          <w:szCs w:val="18"/>
        </w:rPr>
        <w:t>, CC BY-SA 3.0</w:t>
      </w:r>
      <w:r w:rsidR="00BD4630">
        <w:rPr>
          <w:sz w:val="18"/>
          <w:szCs w:val="18"/>
        </w:rPr>
        <w:t>,</w:t>
      </w:r>
      <w:r w:rsidR="00BD4630" w:rsidRPr="0066363F">
        <w:rPr>
          <w:sz w:val="18"/>
          <w:szCs w:val="18"/>
        </w:rPr>
        <w:t xml:space="preserve"> </w:t>
      </w:r>
      <w:hyperlink r:id="rId109" w:history="1">
        <w:r w:rsidR="00BD4630" w:rsidRPr="001122EE">
          <w:rPr>
            <w:rStyle w:val="Hyperlink"/>
            <w:sz w:val="18"/>
            <w:szCs w:val="18"/>
          </w:rPr>
          <w:t>https://creativecommons.org/licenses/by-sa/3.0</w:t>
        </w:r>
      </w:hyperlink>
      <w:r w:rsidR="00BD4630">
        <w:rPr>
          <w:sz w:val="18"/>
          <w:szCs w:val="18"/>
        </w:rPr>
        <w:t xml:space="preserve">. </w:t>
      </w:r>
    </w:p>
    <w:p w14:paraId="61E9AD6B" w14:textId="55602568" w:rsidR="00F85C4B" w:rsidRDefault="00FC68DB" w:rsidP="00BD52D7">
      <w:pPr>
        <w:pStyle w:val="Beschriftung"/>
      </w:pPr>
      <w:bookmarkStart w:id="1367" w:name="_Ref157702911"/>
      <w:bookmarkStart w:id="1368" w:name="_Toc3557114"/>
      <w:bookmarkStart w:id="1369" w:name="_Toc34747365"/>
      <w:bookmarkStart w:id="1370" w:name="_Toc76030558"/>
      <w:bookmarkStart w:id="1371" w:name="_Toc94530844"/>
      <w:bookmarkStart w:id="1372" w:name="_Toc101428240"/>
      <w:bookmarkStart w:id="1373" w:name="_Toc159618877"/>
      <w:r w:rsidRPr="00F54804">
        <w:t xml:space="preserve">Figure </w:t>
      </w:r>
      <w:r w:rsidRPr="00F54804">
        <w:fldChar w:fldCharType="begin"/>
      </w:r>
      <w:r w:rsidRPr="00F54804">
        <w:instrText xml:space="preserve"> SEQ Figure \* ARABIC </w:instrText>
      </w:r>
      <w:r w:rsidRPr="00F54804">
        <w:fldChar w:fldCharType="separate"/>
      </w:r>
      <w:r w:rsidR="0012574E">
        <w:rPr>
          <w:noProof/>
        </w:rPr>
        <w:t>34</w:t>
      </w:r>
      <w:r w:rsidRPr="00F54804">
        <w:fldChar w:fldCharType="end"/>
      </w:r>
      <w:bookmarkEnd w:id="1367"/>
      <w:r w:rsidR="00B00216">
        <w:t xml:space="preserve"> —</w:t>
      </w:r>
      <w:r w:rsidRPr="00F54804">
        <w:t xml:space="preserve">Hairpin </w:t>
      </w:r>
      <w:r w:rsidR="000C120C">
        <w:t>c</w:t>
      </w:r>
      <w:r w:rsidRPr="00F54804">
        <w:t>lip</w:t>
      </w:r>
      <w:bookmarkEnd w:id="1368"/>
      <w:bookmarkEnd w:id="1369"/>
      <w:bookmarkEnd w:id="1370"/>
      <w:bookmarkEnd w:id="1371"/>
      <w:bookmarkEnd w:id="1372"/>
      <w:r w:rsidR="000C120C">
        <w:t xml:space="preserve"> </w:t>
      </w:r>
      <w:bookmarkEnd w:id="1373"/>
    </w:p>
    <w:p w14:paraId="67D8D8DC" w14:textId="118978BD" w:rsidR="00FC68DB" w:rsidRPr="0013175B" w:rsidRDefault="00FC68DB" w:rsidP="000B6EDA">
      <w:pPr>
        <w:pStyle w:val="Listenabsatz"/>
        <w:keepNext/>
        <w:ind w:left="0"/>
        <w:jc w:val="center"/>
      </w:pPr>
      <w:r w:rsidRPr="0013175B">
        <w:rPr>
          <w:noProof/>
        </w:rPr>
        <w:lastRenderedPageBreak/>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46802" cy="959488"/>
                    </a:xfrm>
                    <a:prstGeom prst="rect">
                      <a:avLst/>
                    </a:prstGeom>
                  </pic:spPr>
                </pic:pic>
              </a:graphicData>
            </a:graphic>
          </wp:inline>
        </w:drawing>
      </w:r>
    </w:p>
    <w:p w14:paraId="05046B69" w14:textId="57F8527D" w:rsidR="00FC68DB" w:rsidRPr="00897EDF" w:rsidRDefault="00FC68DB" w:rsidP="000B6EDA">
      <w:pPr>
        <w:pStyle w:val="Listenabsatz"/>
        <w:keepNext/>
        <w:ind w:left="0"/>
        <w:jc w:val="center"/>
      </w:pPr>
      <w:r w:rsidRPr="00897EDF">
        <w:rPr>
          <w:sz w:val="18"/>
        </w:rPr>
        <w:t>Source of image</w:t>
      </w:r>
      <w:r w:rsidR="002E5068">
        <w:rPr>
          <w:sz w:val="18"/>
        </w:rPr>
        <w:t>s</w:t>
      </w:r>
      <w:r w:rsidRPr="00897EDF">
        <w:rPr>
          <w:sz w:val="18"/>
        </w:rPr>
        <w:t xml:space="preserve">: </w:t>
      </w:r>
      <w:r w:rsidR="00897EDF" w:rsidRPr="00897EDF">
        <w:rPr>
          <w:sz w:val="18"/>
        </w:rPr>
        <w:t>Wikimedia</w:t>
      </w:r>
      <w:r w:rsidR="002E5068">
        <w:rPr>
          <w:sz w:val="18"/>
        </w:rPr>
        <w:t xml:space="preserve"> </w:t>
      </w:r>
      <w:r w:rsidR="002E5068" w:rsidRPr="00B76259">
        <w:rPr>
          <w:sz w:val="18"/>
        </w:rPr>
        <w:t>Commons</w:t>
      </w:r>
      <w:r w:rsidR="002E5068">
        <w:rPr>
          <w:sz w:val="18"/>
        </w:rPr>
        <w:t xml:space="preserve">, 2004-09-06 </w:t>
      </w:r>
      <w:r w:rsidR="002E5068">
        <w:rPr>
          <w:sz w:val="18"/>
        </w:rPr>
        <w:br/>
        <w:t xml:space="preserve">Both by </w:t>
      </w:r>
      <w:r w:rsidR="002E5068" w:rsidRPr="002E5068">
        <w:rPr>
          <w:sz w:val="18"/>
        </w:rPr>
        <w:t>Jean-Jacques MILAN at French Wikipedia, Public domain, via Wikimedia Commons</w:t>
      </w:r>
      <w:r w:rsidR="00897EDF" w:rsidRPr="00897EDF">
        <w:rPr>
          <w:sz w:val="18"/>
        </w:rPr>
        <w:t xml:space="preserve"> </w:t>
      </w:r>
    </w:p>
    <w:p w14:paraId="15994C73" w14:textId="31FAEFE8" w:rsidR="00FC68DB" w:rsidRPr="005C2D94" w:rsidRDefault="00FC68DB" w:rsidP="00BD52D7">
      <w:pPr>
        <w:pStyle w:val="Beschriftung"/>
      </w:pPr>
      <w:bookmarkStart w:id="1374" w:name="_Ref157703057"/>
      <w:bookmarkStart w:id="1375" w:name="_Toc3557115"/>
      <w:bookmarkStart w:id="1376" w:name="_Toc34747366"/>
      <w:bookmarkStart w:id="1377" w:name="_Toc76030559"/>
      <w:bookmarkStart w:id="1378" w:name="_Toc94530845"/>
      <w:bookmarkStart w:id="1379" w:name="_Toc101428241"/>
      <w:bookmarkStart w:id="1380" w:name="_Toc159618878"/>
      <w:r w:rsidRPr="00F54804">
        <w:t xml:space="preserve">Figure </w:t>
      </w:r>
      <w:r w:rsidRPr="00F54804">
        <w:fldChar w:fldCharType="begin"/>
      </w:r>
      <w:r w:rsidRPr="00F54804">
        <w:instrText xml:space="preserve"> SEQ Figure \* ARABIC </w:instrText>
      </w:r>
      <w:r w:rsidRPr="00F54804">
        <w:fldChar w:fldCharType="separate"/>
      </w:r>
      <w:r w:rsidR="0012574E">
        <w:rPr>
          <w:noProof/>
        </w:rPr>
        <w:t>35</w:t>
      </w:r>
      <w:r w:rsidRPr="00F54804">
        <w:fldChar w:fldCharType="end"/>
      </w:r>
      <w:bookmarkEnd w:id="1374"/>
      <w:r w:rsidR="00B00216">
        <w:t xml:space="preserve"> —</w:t>
      </w:r>
      <w:r w:rsidRPr="00F54804">
        <w:t xml:space="preserve"> Internal </w:t>
      </w:r>
      <w:r w:rsidR="002E5068">
        <w:t xml:space="preserve">(left) </w:t>
      </w:r>
      <w:r w:rsidRPr="00F54804">
        <w:t xml:space="preserve">and </w:t>
      </w:r>
      <w:r w:rsidR="000C120C">
        <w:t>e</w:t>
      </w:r>
      <w:r w:rsidRPr="00F54804">
        <w:t xml:space="preserve">xternal </w:t>
      </w:r>
      <w:r w:rsidR="002E5068">
        <w:t xml:space="preserve">(right) </w:t>
      </w:r>
      <w:r w:rsidR="000C120C">
        <w:t>c</w:t>
      </w:r>
      <w:r w:rsidRPr="00F54804">
        <w:t>irclips</w:t>
      </w:r>
      <w:bookmarkEnd w:id="1375"/>
      <w:bookmarkEnd w:id="1376"/>
      <w:bookmarkEnd w:id="1377"/>
      <w:bookmarkEnd w:id="1378"/>
      <w:bookmarkEnd w:id="1379"/>
      <w:bookmarkEnd w:id="1380"/>
      <w:r w:rsidR="002E5068">
        <w:t xml:space="preserve"> </w:t>
      </w:r>
    </w:p>
    <w:p w14:paraId="35169F2F" w14:textId="41155D0C" w:rsidR="00FC68DB" w:rsidRPr="0013175B" w:rsidRDefault="00FC68DB" w:rsidP="001348B6">
      <w:pPr>
        <w:pStyle w:val="Listenabsatz"/>
        <w:keepNext/>
        <w:ind w:left="0"/>
        <w:jc w:val="center"/>
      </w:pP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03BEB5BD" w:rsidR="00FC68DB" w:rsidRPr="00F54804" w:rsidRDefault="00FC68DB" w:rsidP="00BD52D7">
      <w:pPr>
        <w:pStyle w:val="Beschriftung"/>
      </w:pPr>
      <w:bookmarkStart w:id="1381" w:name="_Ref157703127"/>
      <w:bookmarkStart w:id="1382" w:name="_Toc3557116"/>
      <w:bookmarkStart w:id="1383" w:name="_Ref7727027"/>
      <w:bookmarkStart w:id="1384" w:name="_Toc34747367"/>
      <w:bookmarkStart w:id="1385" w:name="_Toc76030560"/>
      <w:bookmarkStart w:id="1386" w:name="_Toc94530846"/>
      <w:bookmarkStart w:id="1387" w:name="_Toc101428242"/>
      <w:bookmarkStart w:id="1388" w:name="_Toc159618879"/>
      <w:r w:rsidRPr="00F54804">
        <w:t xml:space="preserve">Figure </w:t>
      </w:r>
      <w:r w:rsidRPr="00F54804">
        <w:fldChar w:fldCharType="begin"/>
      </w:r>
      <w:r w:rsidRPr="00F54804">
        <w:instrText xml:space="preserve"> SEQ Figure \* ARABIC </w:instrText>
      </w:r>
      <w:r w:rsidRPr="00F54804">
        <w:fldChar w:fldCharType="separate"/>
      </w:r>
      <w:r w:rsidR="0012574E">
        <w:rPr>
          <w:noProof/>
        </w:rPr>
        <w:t>36</w:t>
      </w:r>
      <w:r w:rsidRPr="00F54804">
        <w:fldChar w:fldCharType="end"/>
      </w:r>
      <w:bookmarkEnd w:id="1381"/>
      <w:r w:rsidR="00B00216">
        <w:t xml:space="preserve"> —</w:t>
      </w:r>
      <w:r w:rsidRPr="00F54804">
        <w:t xml:space="preserve"> Clips </w:t>
      </w:r>
      <w:r w:rsidR="000C120C">
        <w:t>p</w:t>
      </w:r>
      <w:r w:rsidRPr="00F54804">
        <w:t xml:space="preserve">ushed into a </w:t>
      </w:r>
      <w:r w:rsidR="000C120C">
        <w:t>h</w:t>
      </w:r>
      <w:r w:rsidRPr="00F54804">
        <w:t>ole</w:t>
      </w:r>
      <w:bookmarkEnd w:id="1382"/>
      <w:bookmarkEnd w:id="1383"/>
      <w:bookmarkEnd w:id="1384"/>
      <w:bookmarkEnd w:id="1385"/>
      <w:bookmarkEnd w:id="1386"/>
      <w:bookmarkEnd w:id="1387"/>
      <w:bookmarkEnd w:id="1388"/>
      <w:r w:rsidR="000C120C">
        <w:t xml:space="preserve"> </w:t>
      </w:r>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1B71FE0">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240418AB" w:rsidR="00FC68DB" w:rsidRPr="005C2D94" w:rsidRDefault="00FC68DB" w:rsidP="00BD52D7">
      <w:pPr>
        <w:pStyle w:val="Beschriftung"/>
      </w:pPr>
      <w:bookmarkStart w:id="1389" w:name="_Ref157703146"/>
      <w:bookmarkStart w:id="1390" w:name="_Toc3557117"/>
      <w:bookmarkStart w:id="1391" w:name="_Toc34747368"/>
      <w:bookmarkStart w:id="1392" w:name="_Toc76030561"/>
      <w:bookmarkStart w:id="1393" w:name="_Toc94530847"/>
      <w:bookmarkStart w:id="1394" w:name="_Toc101428243"/>
      <w:bookmarkStart w:id="1395" w:name="_Toc159618880"/>
      <w:r w:rsidRPr="00F54804">
        <w:t xml:space="preserve">Figure </w:t>
      </w:r>
      <w:r w:rsidRPr="00F54804">
        <w:fldChar w:fldCharType="begin"/>
      </w:r>
      <w:r w:rsidRPr="00F54804">
        <w:instrText xml:space="preserve"> SEQ Figure \* ARABIC </w:instrText>
      </w:r>
      <w:r w:rsidRPr="00F54804">
        <w:fldChar w:fldCharType="separate"/>
      </w:r>
      <w:r w:rsidR="0012574E">
        <w:rPr>
          <w:noProof/>
        </w:rPr>
        <w:t>37</w:t>
      </w:r>
      <w:r w:rsidRPr="00F54804">
        <w:fldChar w:fldCharType="end"/>
      </w:r>
      <w:bookmarkEnd w:id="1389"/>
      <w:r w:rsidR="00B00216">
        <w:t xml:space="preserve"> —</w:t>
      </w:r>
      <w:r w:rsidRPr="00F54804">
        <w:t xml:space="preserve"> Clips </w:t>
      </w:r>
      <w:r w:rsidR="000C120C">
        <w:t>s</w:t>
      </w:r>
      <w:r w:rsidRPr="00F54804">
        <w:t xml:space="preserve">liding onto a </w:t>
      </w:r>
      <w:r w:rsidR="000C120C">
        <w:t>f</w:t>
      </w:r>
      <w:r w:rsidRPr="00F54804">
        <w:t xml:space="preserve">lat </w:t>
      </w:r>
      <w:r w:rsidR="000C120C">
        <w:t>s</w:t>
      </w:r>
      <w:r w:rsidRPr="00F54804">
        <w:t>urface</w:t>
      </w:r>
      <w:bookmarkEnd w:id="1390"/>
      <w:bookmarkEnd w:id="1391"/>
      <w:bookmarkEnd w:id="1392"/>
      <w:bookmarkEnd w:id="1393"/>
      <w:bookmarkEnd w:id="1394"/>
      <w:bookmarkEnd w:id="1395"/>
      <w:r w:rsidR="000C120C">
        <w:t xml:space="preserve"> </w:t>
      </w:r>
    </w:p>
    <w:p w14:paraId="318C565C" w14:textId="6131EB3B"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r w:rsidR="00ED27D4">
        <w:rPr>
          <w:rFonts w:cs="Calibri"/>
          <w:lang w:eastAsia="en-GB"/>
        </w:rPr>
        <w:t xml:space="preserve">, see </w:t>
      </w:r>
      <w:r w:rsidR="00ED27D4">
        <w:rPr>
          <w:rFonts w:cs="Calibri"/>
          <w:lang w:eastAsia="en-GB"/>
        </w:rPr>
        <w:fldChar w:fldCharType="begin"/>
      </w:r>
      <w:r w:rsidR="00ED27D4">
        <w:rPr>
          <w:rFonts w:cs="Calibri"/>
          <w:lang w:eastAsia="en-GB"/>
        </w:rPr>
        <w:instrText xml:space="preserve"> REF _Ref157705764 \h </w:instrText>
      </w:r>
      <w:r w:rsidR="00ED27D4">
        <w:rPr>
          <w:rFonts w:cs="Calibri"/>
          <w:lang w:eastAsia="en-GB"/>
        </w:rPr>
      </w:r>
      <w:r w:rsidR="00ED27D4">
        <w:rPr>
          <w:rFonts w:cs="Calibri"/>
          <w:lang w:eastAsia="en-GB"/>
        </w:rPr>
        <w:fldChar w:fldCharType="separate"/>
      </w:r>
      <w:r w:rsidR="0012574E" w:rsidRPr="00F54804">
        <w:t xml:space="preserve">Table </w:t>
      </w:r>
      <w:r w:rsidR="0012574E">
        <w:rPr>
          <w:noProof/>
        </w:rPr>
        <w:t>70</w:t>
      </w:r>
      <w:r w:rsidR="00ED27D4">
        <w:rPr>
          <w:rFonts w:cs="Calibri"/>
          <w:lang w:eastAsia="en-GB"/>
        </w:rPr>
        <w:fldChar w:fldCharType="end"/>
      </w:r>
      <w:r w:rsidR="00ED27D4">
        <w:rPr>
          <w:rFonts w:cs="Calibri"/>
          <w:lang w:eastAsia="en-GB"/>
        </w:rPr>
        <w:t xml:space="preserve">: </w:t>
      </w:r>
    </w:p>
    <w:p w14:paraId="3F6E69EC" w14:textId="24799132" w:rsidR="00BF29DE" w:rsidRPr="004A2B79" w:rsidRDefault="00BF29DE" w:rsidP="001640C5">
      <w:pPr>
        <w:pStyle w:val="Beschriftung"/>
        <w:keepNext/>
        <w:keepLines/>
        <w:rPr>
          <w:bCs w:val="0"/>
        </w:rPr>
      </w:pPr>
      <w:bookmarkStart w:id="1396" w:name="_Ref157705764"/>
      <w:bookmarkStart w:id="1397" w:name="_Toc159619002"/>
      <w:r w:rsidRPr="00F54804">
        <w:t xml:space="preserve">Table </w:t>
      </w:r>
      <w:r w:rsidRPr="00F54804">
        <w:fldChar w:fldCharType="begin"/>
      </w:r>
      <w:r w:rsidRPr="00F54804">
        <w:instrText xml:space="preserve"> SEQ Table \* ARABIC </w:instrText>
      </w:r>
      <w:r w:rsidRPr="00F54804">
        <w:fldChar w:fldCharType="separate"/>
      </w:r>
      <w:r w:rsidR="0012574E">
        <w:rPr>
          <w:noProof/>
        </w:rPr>
        <w:t>70</w:t>
      </w:r>
      <w:r w:rsidRPr="00F54804">
        <w:fldChar w:fldCharType="end"/>
      </w:r>
      <w:bookmarkEnd w:id="1396"/>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D336E8B" w:rsidR="00FC68DB" w:rsidRPr="00F667E5"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B125C6"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2B4DCF53"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B125C6" w:rsidRPr="00F54804" w:rsidRDefault="00B125C6" w:rsidP="00B125C6">
            <w:pPr>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B125C6" w:rsidRPr="00F54804" w:rsidDel="004133FC"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167675B5"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B125C6" w:rsidRPr="00F54804" w:rsidRDefault="00B125C6" w:rsidP="00B125C6">
            <w:pPr>
              <w:keepNext/>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B125C6" w:rsidRPr="00F54804" w:rsidRDefault="00B125C6" w:rsidP="00B125C6">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B125C6" w:rsidRPr="00F54804" w:rsidRDefault="00B125C6" w:rsidP="00B125C6">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46C05065" w:rsidR="00B125C6" w:rsidRPr="00F54804" w:rsidRDefault="00B125C6" w:rsidP="00B125C6">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733B563" w:rsidR="00FC68DB" w:rsidRDefault="00ED27D4" w:rsidP="0013175B">
      <w:pPr>
        <w:keepNext/>
        <w:rPr>
          <w:rFonts w:cs="Calibri"/>
          <w:lang w:eastAsia="en-GB"/>
        </w:rPr>
      </w:pPr>
      <w:r>
        <w:rPr>
          <w:rFonts w:cs="Calibri"/>
          <w:lang w:eastAsia="en-GB"/>
        </w:rPr>
        <w:lastRenderedPageBreak/>
        <w:t xml:space="preserve">The </w:t>
      </w:r>
      <w:r w:rsidR="00FC68DB" w:rsidRPr="005C2D94">
        <w:rPr>
          <w:rFonts w:cs="Calibri"/>
          <w:lang w:eastAsia="en-GB"/>
        </w:rPr>
        <w:t>XML specification of</w:t>
      </w:r>
      <w:r>
        <w:rPr>
          <w:rFonts w:cs="Calibri"/>
          <w:lang w:eastAsia="en-GB"/>
        </w:rPr>
        <w:t xml:space="preserve"> the</w:t>
      </w:r>
      <w:r w:rsidR="00FC68DB" w:rsidRPr="005C2D94">
        <w:rPr>
          <w:rFonts w:cs="Calibri"/>
          <w:lang w:eastAsia="en-GB"/>
        </w:rPr>
        <w:t xml:space="preserve"> </w:t>
      </w:r>
      <w:r w:rsidR="00FC68DB" w:rsidRPr="004A2B79">
        <w:rPr>
          <w:rStyle w:val="CodeCharacter"/>
        </w:rPr>
        <w:t>&lt;clip/&gt;</w:t>
      </w:r>
      <w:r w:rsidR="00D2122F" w:rsidRPr="001E4607">
        <w:rPr>
          <w:rFonts w:cs="Calibri"/>
          <w:lang w:eastAsia="en-GB"/>
        </w:rPr>
        <w:t xml:space="preserve"> </w:t>
      </w:r>
      <w:r w:rsidR="00FC68DB" w:rsidRPr="001E460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_Ref157705844 \h </w:instrText>
      </w:r>
      <w:r>
        <w:fldChar w:fldCharType="separate"/>
      </w:r>
      <w:r w:rsidR="0012574E" w:rsidRPr="005C2D94">
        <w:t xml:space="preserve">Table </w:t>
      </w:r>
      <w:r w:rsidR="0012574E">
        <w:rPr>
          <w:noProof/>
        </w:rPr>
        <w:t>71</w:t>
      </w:r>
      <w:r>
        <w:fldChar w:fldCharType="end"/>
      </w:r>
      <w:r w:rsidR="00FC68DB" w:rsidRPr="001E4607">
        <w:rPr>
          <w:rFonts w:cs="Calibri"/>
          <w:lang w:eastAsia="en-GB"/>
        </w:rPr>
        <w:t>:</w:t>
      </w:r>
      <w:r>
        <w:rPr>
          <w:rFonts w:cs="Calibri"/>
          <w:lang w:eastAsia="en-GB"/>
        </w:rPr>
        <w:t xml:space="preserve"> </w:t>
      </w:r>
    </w:p>
    <w:p w14:paraId="3E5237F0" w14:textId="4FC348DB" w:rsidR="00BF29DE" w:rsidRPr="004A2B79" w:rsidRDefault="00BF29DE" w:rsidP="001640C5">
      <w:pPr>
        <w:pStyle w:val="Beschriftung"/>
        <w:keepNext/>
        <w:keepLines/>
        <w:rPr>
          <w:b w:val="0"/>
          <w:bCs w:val="0"/>
        </w:rPr>
      </w:pPr>
      <w:bookmarkStart w:id="1398" w:name="_Ref157705844"/>
      <w:bookmarkStart w:id="1399" w:name="_Toc159619003"/>
      <w:r w:rsidRPr="005C2D94">
        <w:t xml:space="preserve">Table </w:t>
      </w:r>
      <w:r w:rsidRPr="00F54804">
        <w:fldChar w:fldCharType="begin"/>
      </w:r>
      <w:r w:rsidRPr="00F54804">
        <w:instrText xml:space="preserve"> SEQ Table \* ARABIC </w:instrText>
      </w:r>
      <w:r w:rsidRPr="00F54804">
        <w:fldChar w:fldCharType="separate"/>
      </w:r>
      <w:r w:rsidR="0012574E">
        <w:rPr>
          <w:noProof/>
        </w:rPr>
        <w:t>71</w:t>
      </w:r>
      <w:r w:rsidRPr="00F54804">
        <w:fldChar w:fldCharType="end"/>
      </w:r>
      <w:bookmarkEnd w:id="1398"/>
      <w:r w:rsidR="008135BF">
        <w:t xml:space="preserve"> —</w:t>
      </w:r>
      <w:r w:rsidR="008135BF" w:rsidRPr="00F54804">
        <w:t xml:space="preserve"> </w:t>
      </w:r>
      <w:r w:rsidRPr="00F54804">
        <w:t xml:space="preserve">Attributes of element </w:t>
      </w:r>
      <w:r w:rsidRPr="002941B8">
        <w:rPr>
          <w:rStyle w:val="CodeCharacter"/>
        </w:rPr>
        <w:t>&lt;clip/&gt;</w:t>
      </w:r>
      <w:bookmarkEnd w:id="1399"/>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ED27D4">
        <w:trPr>
          <w:cantSplit/>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23D3871A" w:rsidR="00FC68DB" w:rsidRPr="00F667E5" w:rsidRDefault="00581071" w:rsidP="00951A4A">
            <w:pPr>
              <w:keepNext/>
              <w:rPr>
                <w:b/>
              </w:rPr>
            </w:pPr>
            <w:r w:rsidRPr="00581071">
              <w:rPr>
                <w:b/>
              </w:rPr>
              <w:t>Constraint</w:t>
            </w:r>
            <w:r>
              <w:rPr>
                <w:b/>
              </w:rPr>
              <w:t>s</w:t>
            </w:r>
            <w:r w:rsidRPr="00581071">
              <w:rPr>
                <w:b/>
              </w:rPr>
              <w:t xml:space="preserve"> / Remarks</w:t>
            </w:r>
            <w:r>
              <w:rPr>
                <w:b/>
              </w:rPr>
              <w:t xml:space="preserve"> </w:t>
            </w:r>
          </w:p>
        </w:tc>
      </w:tr>
      <w:tr w:rsidR="00FC68DB" w:rsidRPr="00F54804" w14:paraId="675A9D5C" w14:textId="77777777" w:rsidTr="00ED27D4">
        <w:trPr>
          <w:cantSplit/>
          <w:jc w:val="center"/>
        </w:trPr>
        <w:tc>
          <w:tcPr>
            <w:tcW w:w="1769" w:type="dxa"/>
            <w:shd w:val="clear" w:color="auto" w:fill="auto"/>
          </w:tcPr>
          <w:p w14:paraId="2B32BE04" w14:textId="77777777" w:rsidR="00FC68DB" w:rsidRPr="00F54804" w:rsidRDefault="00FC68DB" w:rsidP="0013175B">
            <w:pPr>
              <w:keepNext/>
              <w:rPr>
                <w:sz w:val="20"/>
                <w:szCs w:val="20"/>
              </w:rPr>
            </w:pPr>
            <w:r w:rsidRPr="00F54804">
              <w:rPr>
                <w:rFonts w:cs="Calibri"/>
                <w:sz w:val="20"/>
                <w:szCs w:val="20"/>
                <w:lang w:eastAsia="en-GB"/>
              </w:rPr>
              <w:t>clip_type</w:t>
            </w:r>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ED27D4">
        <w:trPr>
          <w:cantSplit/>
          <w:jc w:val="center"/>
        </w:trPr>
        <w:tc>
          <w:tcPr>
            <w:tcW w:w="1769" w:type="dxa"/>
            <w:shd w:val="clear" w:color="auto" w:fill="auto"/>
          </w:tcPr>
          <w:p w14:paraId="1A53B9AC" w14:textId="77777777" w:rsidR="00FC68DB" w:rsidRPr="00F54804" w:rsidRDefault="00FC68DB" w:rsidP="0013175B">
            <w:pPr>
              <w:keepNext/>
              <w:rPr>
                <w:sz w:val="20"/>
                <w:szCs w:val="20"/>
              </w:rPr>
            </w:pPr>
            <w:r w:rsidRPr="00F54804">
              <w:rPr>
                <w:rFonts w:cs="Calibri"/>
                <w:sz w:val="20"/>
                <w:szCs w:val="20"/>
                <w:lang w:eastAsia="en-GB"/>
              </w:rPr>
              <w:t>attachment_type</w:t>
            </w:r>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ED27D4">
        <w:trPr>
          <w:cantSplit/>
          <w:jc w:val="center"/>
        </w:trPr>
        <w:tc>
          <w:tcPr>
            <w:tcW w:w="1769" w:type="dxa"/>
            <w:shd w:val="clear" w:color="auto" w:fill="auto"/>
          </w:tcPr>
          <w:p w14:paraId="07022DF6" w14:textId="77777777" w:rsidR="00FC68DB" w:rsidRPr="00F54804" w:rsidRDefault="00FC68DB" w:rsidP="0013175B">
            <w:pPr>
              <w:keepNext/>
              <w:rPr>
                <w:sz w:val="20"/>
                <w:szCs w:val="20"/>
              </w:rPr>
            </w:pPr>
            <w:r w:rsidRPr="00F54804">
              <w:rPr>
                <w:rFonts w:cs="Calibri"/>
                <w:sz w:val="20"/>
                <w:szCs w:val="20"/>
                <w:lang w:eastAsia="en-GB"/>
              </w:rPr>
              <w:t>hole_diameter</w:t>
            </w:r>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ED27D4">
        <w:trPr>
          <w:cantSplit/>
          <w:jc w:val="center"/>
        </w:trPr>
        <w:tc>
          <w:tcPr>
            <w:tcW w:w="1769" w:type="dxa"/>
            <w:shd w:val="clear" w:color="auto" w:fill="auto"/>
          </w:tcPr>
          <w:p w14:paraId="7304DF00" w14:textId="77777777" w:rsidR="00FC68DB" w:rsidRPr="00F54804" w:rsidRDefault="00FC68DB" w:rsidP="0013175B">
            <w:pPr>
              <w:keepNext/>
              <w:rPr>
                <w:sz w:val="20"/>
                <w:szCs w:val="20"/>
              </w:rPr>
            </w:pPr>
            <w:r w:rsidRPr="00F54804">
              <w:rPr>
                <w:rFonts w:cs="Calibri"/>
                <w:sz w:val="20"/>
                <w:szCs w:val="20"/>
                <w:lang w:eastAsia="en-GB"/>
              </w:rPr>
              <w:t>hole_length</w:t>
            </w:r>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33DAF701" w14:textId="054A113B" w:rsidR="00FC68DB" w:rsidRPr="00F54804" w:rsidRDefault="00FC68DB" w:rsidP="00ED27D4">
            <w:pPr>
              <w:keepNext/>
              <w:spacing w:after="0"/>
              <w:jc w:val="left"/>
              <w:rPr>
                <w:sz w:val="20"/>
                <w:szCs w:val="20"/>
              </w:rPr>
            </w:pPr>
            <w:r w:rsidRPr="00F54804">
              <w:rPr>
                <w:rFonts w:cs="Calibri"/>
                <w:sz w:val="20"/>
                <w:szCs w:val="20"/>
                <w:lang w:eastAsia="en-GB"/>
              </w:rPr>
              <w:t>hole_length &gt; 0 implies</w:t>
            </w:r>
            <w:r w:rsidR="00ED27D4">
              <w:rPr>
                <w:rFonts w:cs="Calibri"/>
                <w:sz w:val="20"/>
                <w:szCs w:val="20"/>
                <w:lang w:eastAsia="en-GB"/>
              </w:rPr>
              <w:t xml:space="preserve"> </w:t>
            </w:r>
            <w:r w:rsidR="00ED27D4">
              <w:rPr>
                <w:rFonts w:cs="Calibri"/>
                <w:sz w:val="20"/>
                <w:szCs w:val="20"/>
                <w:lang w:eastAsia="en-GB"/>
              </w:rPr>
              <w:br/>
            </w:r>
            <w:r w:rsidRPr="00F54804">
              <w:rPr>
                <w:rFonts w:cs="Calibri"/>
                <w:sz w:val="20"/>
                <w:szCs w:val="20"/>
                <w:lang w:eastAsia="en-GB"/>
              </w:rPr>
              <w:t>hole_diameter &gt; 0</w:t>
            </w:r>
          </w:p>
        </w:tc>
      </w:tr>
      <w:tr w:rsidR="00FC68DB" w:rsidRPr="00F54804" w14:paraId="7DB5ED0F" w14:textId="77777777" w:rsidTr="00ED27D4">
        <w:trPr>
          <w:cantSplit/>
          <w:jc w:val="center"/>
        </w:trPr>
        <w:tc>
          <w:tcPr>
            <w:tcW w:w="1769" w:type="dxa"/>
            <w:shd w:val="clear" w:color="auto" w:fill="auto"/>
          </w:tcPr>
          <w:p w14:paraId="05BB4411" w14:textId="77777777" w:rsidR="00FC68DB" w:rsidRPr="00F54804" w:rsidRDefault="00FC68DB" w:rsidP="008F4FDE">
            <w:pPr>
              <w:rPr>
                <w:sz w:val="20"/>
                <w:szCs w:val="20"/>
              </w:rPr>
            </w:pPr>
            <w:r w:rsidRPr="00F54804">
              <w:rPr>
                <w:rFonts w:cs="Calibri"/>
                <w:sz w:val="20"/>
                <w:szCs w:val="20"/>
                <w:lang w:eastAsia="en-GB"/>
              </w:rPr>
              <w:t>pin_diameter</w:t>
            </w:r>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ED27D4">
        <w:trPr>
          <w:cantSplit/>
          <w:jc w:val="center"/>
        </w:trPr>
        <w:tc>
          <w:tcPr>
            <w:tcW w:w="1769" w:type="dxa"/>
            <w:shd w:val="clear" w:color="auto" w:fill="auto"/>
          </w:tcPr>
          <w:p w14:paraId="475462B1" w14:textId="77777777" w:rsidR="00FC68DB" w:rsidRPr="00F54804" w:rsidRDefault="00FC68DB" w:rsidP="008F4FDE">
            <w:pPr>
              <w:rPr>
                <w:sz w:val="20"/>
                <w:szCs w:val="20"/>
              </w:rPr>
            </w:pPr>
            <w:r w:rsidRPr="00F54804">
              <w:rPr>
                <w:rFonts w:cs="Calibri"/>
                <w:sz w:val="20"/>
                <w:szCs w:val="20"/>
                <w:lang w:eastAsia="en-GB"/>
              </w:rPr>
              <w:t>pin_width</w:t>
            </w:r>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6C368871" w14:textId="22BFF1F7" w:rsidR="00FC68DB" w:rsidRPr="00F54804" w:rsidRDefault="00FC68DB" w:rsidP="00ED27D4">
            <w:pPr>
              <w:spacing w:after="0"/>
              <w:jc w:val="left"/>
              <w:rPr>
                <w:sz w:val="20"/>
                <w:szCs w:val="20"/>
              </w:rPr>
            </w:pPr>
            <w:r w:rsidRPr="00F54804">
              <w:rPr>
                <w:sz w:val="20"/>
                <w:szCs w:val="20"/>
              </w:rPr>
              <w:t>pin_width &gt; 0 implies</w:t>
            </w:r>
            <w:r w:rsidR="00ED27D4">
              <w:rPr>
                <w:sz w:val="20"/>
                <w:szCs w:val="20"/>
              </w:rPr>
              <w:t xml:space="preserve"> </w:t>
            </w:r>
            <w:r w:rsidR="00ED27D4">
              <w:rPr>
                <w:sz w:val="20"/>
                <w:szCs w:val="20"/>
              </w:rPr>
              <w:br/>
            </w:r>
            <w:r w:rsidRPr="00F54804">
              <w:rPr>
                <w:sz w:val="20"/>
                <w:szCs w:val="20"/>
              </w:rPr>
              <w:t>pin_diameter &gt; 0</w:t>
            </w:r>
          </w:p>
        </w:tc>
      </w:tr>
      <w:tr w:rsidR="00FC68DB" w:rsidRPr="00F54804" w14:paraId="5F3DEB9D" w14:textId="77777777" w:rsidTr="00ED27D4">
        <w:trPr>
          <w:cantSplit/>
          <w:jc w:val="center"/>
        </w:trPr>
        <w:tc>
          <w:tcPr>
            <w:tcW w:w="1769" w:type="dxa"/>
            <w:shd w:val="clear" w:color="auto" w:fill="auto"/>
          </w:tcPr>
          <w:p w14:paraId="13003FF5" w14:textId="77777777" w:rsidR="00FC68DB" w:rsidRPr="00F54804" w:rsidRDefault="00FC68DB" w:rsidP="008F4FDE">
            <w:pPr>
              <w:rPr>
                <w:sz w:val="20"/>
                <w:szCs w:val="20"/>
              </w:rPr>
            </w:pPr>
            <w:r w:rsidRPr="00F54804">
              <w:rPr>
                <w:rFonts w:cs="Calibri"/>
                <w:sz w:val="20"/>
                <w:szCs w:val="20"/>
                <w:lang w:eastAsia="en-GB"/>
              </w:rPr>
              <w:t>pin_length</w:t>
            </w:r>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ED27D4">
        <w:trPr>
          <w:cantSplit/>
          <w:jc w:val="center"/>
        </w:trPr>
        <w:tc>
          <w:tcPr>
            <w:tcW w:w="1769" w:type="dxa"/>
            <w:shd w:val="clear" w:color="auto" w:fill="auto"/>
          </w:tcPr>
          <w:p w14:paraId="6584C1F8" w14:textId="77777777" w:rsidR="00FC68DB" w:rsidRPr="00F54804" w:rsidRDefault="00FC68DB" w:rsidP="008F4FDE">
            <w:pPr>
              <w:rPr>
                <w:sz w:val="20"/>
                <w:szCs w:val="20"/>
              </w:rPr>
            </w:pPr>
            <w:r w:rsidRPr="00F54804">
              <w:rPr>
                <w:rFonts w:cs="Calibri"/>
                <w:sz w:val="20"/>
                <w:szCs w:val="20"/>
                <w:lang w:eastAsia="en-GB"/>
              </w:rPr>
              <w:t>strap_length</w:t>
            </w:r>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ED27D4">
        <w:trPr>
          <w:cantSplit/>
          <w:jc w:val="center"/>
        </w:trPr>
        <w:tc>
          <w:tcPr>
            <w:tcW w:w="1769" w:type="dxa"/>
            <w:shd w:val="clear" w:color="auto" w:fill="auto"/>
          </w:tcPr>
          <w:p w14:paraId="1754C973" w14:textId="77777777" w:rsidR="00FC68DB" w:rsidRPr="00F54804" w:rsidRDefault="00FC68DB" w:rsidP="008F4FDE">
            <w:pPr>
              <w:rPr>
                <w:sz w:val="20"/>
                <w:szCs w:val="20"/>
              </w:rPr>
            </w:pPr>
            <w:r w:rsidRPr="00F54804">
              <w:rPr>
                <w:rFonts w:cs="Calibri"/>
                <w:sz w:val="20"/>
                <w:szCs w:val="20"/>
                <w:lang w:eastAsia="en-GB"/>
              </w:rPr>
              <w:t>clipped_to</w:t>
            </w:r>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ED27D4">
        <w:trPr>
          <w:cantSplit/>
          <w:jc w:val="center"/>
        </w:trPr>
        <w:tc>
          <w:tcPr>
            <w:tcW w:w="1769" w:type="dxa"/>
            <w:shd w:val="clear" w:color="auto" w:fill="auto"/>
          </w:tcPr>
          <w:p w14:paraId="148B1FB7" w14:textId="77777777" w:rsidR="00FC68DB" w:rsidRPr="00F54804" w:rsidRDefault="00FC68DB" w:rsidP="00D31F44">
            <w:pPr>
              <w:keepNext/>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D31F44">
            <w:pPr>
              <w:keepNext/>
              <w:rPr>
                <w:sz w:val="20"/>
                <w:szCs w:val="20"/>
              </w:rPr>
            </w:pPr>
            <w:r w:rsidRPr="00F54804">
              <w:rPr>
                <w:sz w:val="20"/>
                <w:szCs w:val="20"/>
              </w:rPr>
              <w:t>Alphanumeric</w:t>
            </w:r>
          </w:p>
        </w:tc>
        <w:tc>
          <w:tcPr>
            <w:tcW w:w="1501" w:type="dxa"/>
          </w:tcPr>
          <w:p w14:paraId="67F2A65A" w14:textId="77777777" w:rsidR="00FC68DB" w:rsidRPr="00F54804" w:rsidRDefault="00FC68DB" w:rsidP="00D31F44">
            <w:pPr>
              <w:keepNext/>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D31F44">
            <w:pPr>
              <w:keepNext/>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D31F44">
            <w:pPr>
              <w:keepNext/>
              <w:rPr>
                <w:sz w:val="20"/>
                <w:szCs w:val="20"/>
              </w:rPr>
            </w:pPr>
            <w:r w:rsidRPr="00F54804">
              <w:rPr>
                <w:sz w:val="20"/>
                <w:szCs w:val="20"/>
              </w:rPr>
              <w:t>-</w:t>
            </w:r>
          </w:p>
        </w:tc>
      </w:tr>
      <w:tr w:rsidR="00FC68DB" w:rsidRPr="00F54804" w14:paraId="7AB0BAE3" w14:textId="77777777" w:rsidTr="00ED27D4">
        <w:trPr>
          <w:cantSplit/>
          <w:jc w:val="center"/>
        </w:trPr>
        <w:tc>
          <w:tcPr>
            <w:tcW w:w="1769" w:type="dxa"/>
            <w:shd w:val="clear" w:color="auto" w:fill="auto"/>
          </w:tcPr>
          <w:p w14:paraId="7BC0BA7A" w14:textId="77777777" w:rsidR="00FC68DB" w:rsidRPr="00F54804" w:rsidRDefault="00FC68DB" w:rsidP="008F4FDE">
            <w:pPr>
              <w:rPr>
                <w:sz w:val="20"/>
                <w:szCs w:val="20"/>
              </w:rPr>
            </w:pPr>
            <w:r w:rsidRPr="00F54804">
              <w:rPr>
                <w:rFonts w:cs="Calibri"/>
                <w:sz w:val="20"/>
                <w:szCs w:val="20"/>
                <w:lang w:eastAsia="en-GB"/>
              </w:rPr>
              <w:t>part_code</w:t>
            </w:r>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661839" w14:textId="248D2E95" w:rsidR="00FC68DB" w:rsidRPr="0013175B" w:rsidRDefault="00FC68DB" w:rsidP="00ED27D4">
      <w:pPr>
        <w:pStyle w:val="listAfterTableOrFigure"/>
        <w:spacing w:before="0"/>
        <w:ind w:left="357"/>
      </w:pPr>
      <w:r w:rsidRPr="004A2B79">
        <w:rPr>
          <w:rStyle w:val="CodeCharacter"/>
        </w:rPr>
        <w:t>clip_type</w:t>
      </w:r>
      <w:r w:rsidRPr="0013175B">
        <w:t xml:space="preserve">: the alphanumeric name of the clip, </w:t>
      </w:r>
      <w:r w:rsidR="00977F3D">
        <w:t>e.g.</w:t>
      </w:r>
      <w:r w:rsidRPr="0013175B">
        <w:t xml:space="preserve"> </w:t>
      </w:r>
      <w:r w:rsidR="00392BC6">
        <w:t>“</w:t>
      </w:r>
      <w:r w:rsidRPr="0013175B">
        <w:t>STRAP 5-45X8X.9-4.1 PNL</w:t>
      </w:r>
      <w:r w:rsidR="00B87A73">
        <w:t>”,</w:t>
      </w:r>
      <w:r w:rsidR="00392BC6">
        <w:t xml:space="preserve"> </w:t>
      </w:r>
    </w:p>
    <w:p w14:paraId="15BBEA1F" w14:textId="7FC92B47"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attachment_type</w:t>
      </w:r>
      <w:r w:rsidRPr="0013175B">
        <w:rPr>
          <w:rFonts w:cs="Calibri"/>
          <w:lang w:eastAsia="en-GB"/>
        </w:rPr>
        <w:t xml:space="preserve">: the description, how the clip is fastened, </w:t>
      </w:r>
      <w:r w:rsidR="008C4F0E">
        <w:rPr>
          <w:rFonts w:cs="Calibri"/>
          <w:lang w:eastAsia="en-GB"/>
        </w:rPr>
        <w:t>e.g.</w:t>
      </w:r>
      <w:r w:rsidR="00392BC6">
        <w:rPr>
          <w:rFonts w:cs="Calibri"/>
          <w:lang w:eastAsia="en-GB"/>
        </w:rPr>
        <w:t xml:space="preserve"> “</w:t>
      </w:r>
      <w:r w:rsidRPr="0013175B">
        <w:rPr>
          <w:rFonts w:cs="Calibri"/>
          <w:lang w:eastAsia="en-GB"/>
        </w:rPr>
        <w:t>push into round hole</w:t>
      </w:r>
      <w:r w:rsidR="00B87A73">
        <w:rPr>
          <w:rFonts w:cs="Calibri"/>
          <w:lang w:eastAsia="en-GB"/>
        </w:rPr>
        <w:t>”,</w:t>
      </w:r>
      <w:r w:rsidR="00ED27D4">
        <w:rPr>
          <w:rFonts w:cs="Calibri"/>
          <w:lang w:eastAsia="en-GB"/>
        </w:rPr>
        <w:t xml:space="preserve"> </w:t>
      </w:r>
    </w:p>
    <w:p w14:paraId="65116F91" w14:textId="06E6ECF4"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hole_diameter</w:t>
      </w:r>
      <w:r w:rsidRPr="0013175B">
        <w:rPr>
          <w:rFonts w:cs="Calibri"/>
          <w:lang w:eastAsia="en-GB"/>
        </w:rPr>
        <w:t>: If the clip is pushed into a hole, this attribute describes the diameter of that mating hole.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68F1F261" w14:textId="48272A3C"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hole_length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that hole</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24EC51E0" w14:textId="152B0620"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pin_diameter</w:t>
      </w:r>
      <w:r w:rsidRPr="0013175B">
        <w:rPr>
          <w:rFonts w:cs="Calibri"/>
          <w:lang w:eastAsia="en-GB"/>
        </w:rPr>
        <w:t>: If the clip is pushed into a hole, this attribute describes the diameter of the clip’s pin. If the hole is not round, the minimum diameter is meant</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190DC1AA" w14:textId="6641E731"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pin_width</w:t>
      </w:r>
      <w:r w:rsidRPr="0013175B">
        <w:rPr>
          <w:rFonts w:cs="Calibri"/>
          <w:lang w:eastAsia="en-GB"/>
        </w:rPr>
        <w:t xml:space="preserve">: If the clip is pushed into a </w:t>
      </w:r>
      <w:r w:rsidRPr="00D0681A">
        <w:rPr>
          <w:rFonts w:ascii="Calibri,Italic" w:hAnsi="Calibri,Italic" w:cs="Calibri,Italic"/>
          <w:iCs/>
          <w:lang w:eastAsia="en-GB"/>
        </w:rPr>
        <w:t>non-</w:t>
      </w:r>
      <w:r w:rsidRPr="0013175B">
        <w:rPr>
          <w:rFonts w:cs="Calibri"/>
          <w:lang w:eastAsia="en-GB"/>
        </w:rPr>
        <w:t>round hole, this attribute describes the maximum diameter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 or round hole</w:t>
      </w:r>
      <w:r w:rsidR="00834891">
        <w:rPr>
          <w:rFonts w:cs="Calibri"/>
          <w:lang w:eastAsia="en-GB"/>
        </w:rPr>
        <w:t xml:space="preserve">”, </w:t>
      </w:r>
    </w:p>
    <w:p w14:paraId="3FCB4E94" w14:textId="3E5A8B1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pin_length</w:t>
      </w:r>
      <w:r w:rsidRPr="0013175B">
        <w:rPr>
          <w:rFonts w:cs="Calibri"/>
          <w:lang w:eastAsia="en-GB"/>
        </w:rPr>
        <w:t>: If the clip is pushed into a hole, this attribute describes the length of the clip’s pin</w:t>
      </w:r>
      <w:r w:rsidR="00295F7D">
        <w:rPr>
          <w:rFonts w:cs="Calibri"/>
          <w:lang w:eastAsia="en-GB"/>
        </w:rPr>
        <w:t>. The default value</w:t>
      </w:r>
      <w:r w:rsidRPr="0013175B">
        <w:rPr>
          <w:rFonts w:cs="Calibri"/>
          <w:lang w:eastAsia="en-GB"/>
        </w:rPr>
        <w:t xml:space="preserve"> is 0.0, which means</w:t>
      </w:r>
      <w:r w:rsidR="00392BC6">
        <w:rPr>
          <w:rFonts w:cs="Calibri"/>
          <w:lang w:eastAsia="en-GB"/>
        </w:rPr>
        <w:t xml:space="preserve"> “</w:t>
      </w:r>
      <w:r w:rsidRPr="0013175B">
        <w:rPr>
          <w:rFonts w:cs="Calibri"/>
          <w:lang w:eastAsia="en-GB"/>
        </w:rPr>
        <w:t>no hole</w:t>
      </w:r>
      <w:r w:rsidR="00834891">
        <w:rPr>
          <w:rFonts w:cs="Calibri"/>
          <w:lang w:eastAsia="en-GB"/>
        </w:rPr>
        <w:t xml:space="preserve">”, </w:t>
      </w:r>
    </w:p>
    <w:p w14:paraId="759269F7" w14:textId="753D230D"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strap_length</w:t>
      </w:r>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12574E" w:rsidRPr="00F54804">
        <w:t xml:space="preserve">Figure </w:t>
      </w:r>
      <w:r w:rsidR="0012574E">
        <w:rPr>
          <w:noProof/>
        </w:rPr>
        <w:t>36</w:t>
      </w:r>
      <w:r w:rsidR="0012574E">
        <w:t xml:space="preserve"> —</w:t>
      </w:r>
      <w:r w:rsidR="0012574E"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w:t>
      </w:r>
      <w:r w:rsidR="00295F7D">
        <w:rPr>
          <w:rFonts w:cs="Calibri"/>
          <w:lang w:eastAsia="en-GB"/>
        </w:rPr>
        <w:t>. The default value</w:t>
      </w:r>
      <w:r w:rsidRPr="0013175B">
        <w:rPr>
          <w:rFonts w:cs="Calibri"/>
          <w:lang w:eastAsia="en-GB"/>
        </w:rPr>
        <w:t xml:space="preserve"> is 0.0, which means</w:t>
      </w:r>
      <w:r w:rsidR="00F3142F">
        <w:rPr>
          <w:rFonts w:cs="Calibri"/>
          <w:lang w:eastAsia="en-GB"/>
        </w:rPr>
        <w:t xml:space="preserve"> “</w:t>
      </w:r>
      <w:r w:rsidRPr="0013175B">
        <w:rPr>
          <w:rFonts w:cs="Calibri"/>
          <w:lang w:eastAsia="en-GB"/>
        </w:rPr>
        <w:t>no strap</w:t>
      </w:r>
      <w:r w:rsidR="00834891">
        <w:rPr>
          <w:rFonts w:cs="Calibri"/>
          <w:lang w:eastAsia="en-GB"/>
        </w:rPr>
        <w:t xml:space="preserve">”, </w:t>
      </w:r>
    </w:p>
    <w:p w14:paraId="0CF81FA5" w14:textId="742B1D39" w:rsidR="00FC68DB" w:rsidRPr="0013175B"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clipped_to</w:t>
      </w:r>
      <w:r w:rsidRPr="0013175B">
        <w:rPr>
          <w:rFonts w:cs="Calibri"/>
          <w:lang w:eastAsia="en-GB"/>
        </w:rPr>
        <w:t xml:space="preserve">: The clip is clipped to the flange partner with this index (see </w:t>
      </w:r>
      <w:r w:rsidR="005020EF">
        <w:rPr>
          <w:rFonts w:cs="Calibri"/>
          <w:lang w:eastAsia="en-GB"/>
        </w:rPr>
        <w:t>clause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12574E">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r w:rsidR="00780A49">
        <w:rPr>
          <w:rFonts w:cs="Calibri"/>
          <w:lang w:eastAsia="en-GB"/>
        </w:rPr>
        <w:t xml:space="preserve">, </w:t>
      </w:r>
    </w:p>
    <w:p w14:paraId="3D7A96A1" w14:textId="481C4610" w:rsid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material</w:t>
      </w:r>
      <w:r w:rsidRPr="0013175B">
        <w:rPr>
          <w:rFonts w:cs="Calibri"/>
          <w:lang w:eastAsia="en-GB"/>
        </w:rPr>
        <w:t>: the material of the clip</w:t>
      </w:r>
      <w:r w:rsidR="00780A49">
        <w:rPr>
          <w:rFonts w:cs="Calibri"/>
          <w:lang w:eastAsia="en-GB"/>
        </w:rPr>
        <w:t xml:space="preserve">, </w:t>
      </w:r>
    </w:p>
    <w:p w14:paraId="061DB8F5" w14:textId="57282E70" w:rsidR="00FC68DB" w:rsidRPr="00192898" w:rsidRDefault="00FC68DB" w:rsidP="00ED27D4">
      <w:pPr>
        <w:pStyle w:val="Listenabsatz"/>
        <w:numPr>
          <w:ilvl w:val="0"/>
          <w:numId w:val="26"/>
        </w:numPr>
        <w:tabs>
          <w:tab w:val="clear" w:pos="403"/>
        </w:tabs>
        <w:autoSpaceDE w:val="0"/>
        <w:autoSpaceDN w:val="0"/>
        <w:adjustRightInd w:val="0"/>
        <w:spacing w:line="240" w:lineRule="auto"/>
        <w:ind w:left="360"/>
        <w:contextualSpacing w:val="0"/>
        <w:rPr>
          <w:rFonts w:cs="Calibri"/>
          <w:lang w:eastAsia="en-GB"/>
        </w:rPr>
      </w:pPr>
      <w:r w:rsidRPr="004A2B79">
        <w:rPr>
          <w:rStyle w:val="CodeCharacter"/>
        </w:rPr>
        <w:t>part_code</w:t>
      </w:r>
      <w:r w:rsidRPr="00192898">
        <w:rPr>
          <w:rFonts w:cs="Calibri"/>
          <w:lang w:eastAsia="en-GB"/>
        </w:rPr>
        <w:t xml:space="preserve">: the part code of the clip, as used </w:t>
      </w:r>
      <w:r w:rsidR="008C4F0E">
        <w:rPr>
          <w:rFonts w:cs="Calibri"/>
          <w:lang w:eastAsia="en-GB"/>
        </w:rPr>
        <w:t>e.g.</w:t>
      </w:r>
      <w:r w:rsidRPr="00192898">
        <w:rPr>
          <w:rFonts w:cs="Calibri"/>
          <w:lang w:eastAsia="en-GB"/>
        </w:rPr>
        <w:t xml:space="preserve"> in a PDM system.</w:t>
      </w:r>
      <w:r w:rsidR="00780A49">
        <w:rPr>
          <w:rFonts w:cs="Calibri"/>
          <w:lang w:eastAsia="en-GB"/>
        </w:rPr>
        <w:t xml:space="preserve"> </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r w:rsidRPr="004A2B79">
        <w:rPr>
          <w:rStyle w:val="CodeCharacter"/>
        </w:rPr>
        <w:t>clipped_to</w:t>
      </w:r>
      <w:r w:rsidRPr="005C2D94">
        <w:rPr>
          <w:rFonts w:cs="Calibri"/>
          <w:lang w:eastAsia="en-GB"/>
        </w:rPr>
        <w:t>.</w:t>
      </w:r>
    </w:p>
    <w:p w14:paraId="5A29E144" w14:textId="28CC1D8B" w:rsidR="00FC68DB" w:rsidRPr="00F54804" w:rsidRDefault="00FC68DB" w:rsidP="00B202D2">
      <w:pPr>
        <w:autoSpaceDE w:val="0"/>
        <w:autoSpaceDN w:val="0"/>
        <w:adjustRightInd w:val="0"/>
        <w:spacing w:before="120"/>
        <w:rPr>
          <w:rFonts w:cs="Calibri"/>
          <w:lang w:eastAsia="en-GB"/>
        </w:rPr>
      </w:pPr>
      <w:r w:rsidRPr="00BD52D7">
        <w:rPr>
          <w:rFonts w:cs="Calibri"/>
          <w:lang w:eastAsia="en-GB"/>
        </w:rPr>
        <w:lastRenderedPageBreak/>
        <w:t xml:space="preserve">If possible, a clip should know the direction of fixation, i. e. </w:t>
      </w:r>
      <w:r w:rsidR="00E21AC8">
        <w:rPr>
          <w:rFonts w:cs="Calibri"/>
          <w:lang w:eastAsia="en-GB"/>
        </w:rPr>
        <w:t>have</w:t>
      </w:r>
      <w:r w:rsidRPr="00BD52D7">
        <w:rPr>
          <w:rFonts w:cs="Calibri"/>
          <w:lang w:eastAsia="en-GB"/>
        </w:rPr>
        <w:t xml:space="preserve"> a nested element </w:t>
      </w:r>
      <w:r w:rsidRPr="004A2B79">
        <w:rPr>
          <w:rStyle w:val="CodeCharacter"/>
        </w:rPr>
        <w:t>&lt;normal_direction/&gt;</w:t>
      </w:r>
      <w:r w:rsidRPr="000A1B7B">
        <w:rPr>
          <w:rFonts w:cs="Calibri"/>
          <w:lang w:eastAsia="en-GB"/>
        </w:rPr>
        <w:t>. However, this is not mandatory in order to allow for importing incomp</w:t>
      </w:r>
      <w:r w:rsidRPr="00726144">
        <w:rPr>
          <w:rFonts w:cs="Calibri"/>
          <w:lang w:eastAsia="en-GB"/>
        </w:rPr>
        <w:t xml:space="preserve">lete data. </w:t>
      </w:r>
      <w:r w:rsidR="00780A49">
        <w:rPr>
          <w:rFonts w:cs="Calibri"/>
          <w:lang w:eastAsia="en-GB"/>
        </w:rPr>
        <w:t>The d</w:t>
      </w:r>
      <w:r w:rsidRPr="0072614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is from tool to the flange partner given by attribute </w:t>
      </w:r>
      <w:r w:rsidRPr="004A2B79">
        <w:rPr>
          <w:rStyle w:val="CodeCharacter"/>
        </w:rPr>
        <w:t>clipped_to</w:t>
      </w:r>
      <w:r w:rsidRPr="00F54804">
        <w:rPr>
          <w:rFonts w:cs="Calibri"/>
          <w:lang w:eastAsia="en-GB"/>
        </w:rPr>
        <w:t>.</w:t>
      </w:r>
    </w:p>
    <w:p w14:paraId="13B3CD3D" w14:textId="51ECC18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&lt;tangential_direction/&gt;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&lt;normal_direction/&gt;</w:t>
      </w:r>
      <w:r w:rsidRPr="005D31C5">
        <w:rPr>
          <w:rFonts w:ascii="Courier" w:hAnsi="Courier" w:cs="Courier"/>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&lt;normal_direction/&gt;</w:t>
      </w:r>
      <w:r w:rsidR="00D2122F" w:rsidRPr="001E4607">
        <w:rPr>
          <w:rFonts w:cs="Calibri"/>
          <w:lang w:eastAsia="en-GB"/>
        </w:rPr>
        <w:t xml:space="preserve"> </w:t>
      </w:r>
      <w:r w:rsidRPr="00F54804">
        <w:rPr>
          <w:rFonts w:cs="Calibri"/>
          <w:lang w:eastAsia="en-GB"/>
        </w:rPr>
        <w:t xml:space="preserve">and </w:t>
      </w:r>
      <w:r w:rsidRPr="004A2B79">
        <w:rPr>
          <w:rStyle w:val="CodeCharacter"/>
        </w:rPr>
        <w:t>&lt;tangential_direction/&gt;</w:t>
      </w:r>
      <w:r w:rsidR="00D2122F" w:rsidRPr="001E4607">
        <w:rPr>
          <w:rFonts w:cs="Calibri"/>
          <w:lang w:eastAsia="en-GB"/>
        </w:rPr>
        <w:t xml:space="preserve"> </w:t>
      </w:r>
      <w:r w:rsidRPr="00F54804">
        <w:rPr>
          <w:rFonts w:cs="Calibri"/>
          <w:lang w:eastAsia="en-GB"/>
        </w:rPr>
        <w:t xml:space="preserve">elements are described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73D56756" w14:textId="53F8B43E"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r w:rsidR="00780A49">
        <w:rPr>
          <w:rFonts w:cs="Calibri"/>
          <w:lang w:eastAsia="en-GB"/>
        </w:rPr>
        <w:t xml:space="preserve"> (</w:t>
      </w:r>
      <w:r w:rsidR="00780A49">
        <w:rPr>
          <w:rFonts w:cs="Calibri"/>
          <w:lang w:eastAsia="en-GB"/>
        </w:rPr>
        <w:fldChar w:fldCharType="begin"/>
      </w:r>
      <w:r w:rsidR="00780A49">
        <w:rPr>
          <w:rFonts w:cs="Calibri"/>
          <w:lang w:eastAsia="en-GB"/>
        </w:rPr>
        <w:instrText xml:space="preserve"> REF _Ref157708879 \h </w:instrText>
      </w:r>
      <w:r w:rsidR="00780A49">
        <w:rPr>
          <w:rFonts w:cs="Calibri"/>
          <w:lang w:eastAsia="en-GB"/>
        </w:rPr>
      </w:r>
      <w:r w:rsidR="00780A49">
        <w:rPr>
          <w:rFonts w:cs="Calibri"/>
          <w:lang w:eastAsia="en-GB"/>
        </w:rPr>
        <w:fldChar w:fldCharType="separate"/>
      </w:r>
      <w:r w:rsidR="0012574E" w:rsidRPr="00F54804">
        <w:t xml:space="preserve">Table </w:t>
      </w:r>
      <w:r w:rsidR="0012574E">
        <w:rPr>
          <w:noProof/>
        </w:rPr>
        <w:t>72</w:t>
      </w:r>
      <w:r w:rsidR="00780A49">
        <w:rPr>
          <w:rFonts w:cs="Calibri"/>
          <w:lang w:eastAsia="en-GB"/>
        </w:rPr>
        <w:fldChar w:fldCharType="end"/>
      </w:r>
      <w:r w:rsidR="00780A49">
        <w:rPr>
          <w:rFonts w:cs="Calibri"/>
          <w:lang w:eastAsia="en-GB"/>
        </w:rPr>
        <w:t>)</w:t>
      </w:r>
      <w:r w:rsidRPr="00BD52D7">
        <w:rPr>
          <w:rFonts w:cs="Calibri"/>
          <w:lang w:eastAsia="en-GB"/>
        </w:rPr>
        <w:t>:</w:t>
      </w:r>
      <w:r w:rsidR="00780A49">
        <w:rPr>
          <w:rFonts w:cs="Calibri"/>
          <w:lang w:eastAsia="en-GB"/>
        </w:rPr>
        <w:t xml:space="preserve"> </w:t>
      </w:r>
    </w:p>
    <w:p w14:paraId="028512E3" w14:textId="11B43121" w:rsidR="00461A3A" w:rsidRPr="004A2B79" w:rsidRDefault="00461A3A" w:rsidP="001640C5">
      <w:pPr>
        <w:pStyle w:val="Beschriftung"/>
        <w:keepNext/>
        <w:keepLines/>
        <w:rPr>
          <w:b w:val="0"/>
          <w:bCs w:val="0"/>
        </w:rPr>
      </w:pPr>
      <w:bookmarkStart w:id="1400" w:name="_Ref157708879"/>
      <w:bookmarkStart w:id="1401" w:name="_Toc159619004"/>
      <w:r w:rsidRPr="00F54804">
        <w:t xml:space="preserve">Table </w:t>
      </w:r>
      <w:r w:rsidRPr="00F54804">
        <w:fldChar w:fldCharType="begin"/>
      </w:r>
      <w:r w:rsidRPr="00F54804">
        <w:instrText xml:space="preserve"> SEQ Table \* ARABIC </w:instrText>
      </w:r>
      <w:r w:rsidRPr="00F54804">
        <w:fldChar w:fldCharType="separate"/>
      </w:r>
      <w:r w:rsidR="0012574E">
        <w:rPr>
          <w:noProof/>
        </w:rPr>
        <w:t>72</w:t>
      </w:r>
      <w:r w:rsidRPr="00F54804">
        <w:fldChar w:fldCharType="end"/>
      </w:r>
      <w:bookmarkEnd w:id="1400"/>
      <w:r w:rsidR="006B04F2">
        <w:t xml:space="preserve"> —</w:t>
      </w:r>
      <w:r w:rsidR="006B04F2" w:rsidRPr="00F54804">
        <w:t xml:space="preserve"> </w:t>
      </w:r>
      <w:r w:rsidRPr="00F54804">
        <w:t xml:space="preserve">Nested elements of element </w:t>
      </w:r>
      <w:r w:rsidRPr="00337A83">
        <w:rPr>
          <w:rStyle w:val="CodeCharacter"/>
        </w:rPr>
        <w:t>&lt;clip/&gt;</w:t>
      </w:r>
      <w:bookmarkEnd w:id="1401"/>
      <w:r w:rsidR="00780A49">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780A49">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780A49">
        <w:trPr>
          <w:cantSplit/>
          <w:jc w:val="center"/>
        </w:trPr>
        <w:tc>
          <w:tcPr>
            <w:tcW w:w="2111" w:type="dxa"/>
            <w:shd w:val="clear" w:color="auto" w:fill="auto"/>
            <w:vAlign w:val="bottom"/>
          </w:tcPr>
          <w:p w14:paraId="4A0B9E7C" w14:textId="77777777" w:rsidR="00FC68DB" w:rsidRPr="00F54804" w:rsidRDefault="00FC68DB" w:rsidP="00B202D2">
            <w:pPr>
              <w:keepNext/>
              <w:rPr>
                <w:sz w:val="20"/>
                <w:szCs w:val="20"/>
              </w:rPr>
            </w:pPr>
            <w:r w:rsidRPr="00F54804">
              <w:rPr>
                <w:sz w:val="20"/>
                <w:szCs w:val="20"/>
              </w:rPr>
              <w:t>normal_direction</w:t>
            </w:r>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780A49">
        <w:trPr>
          <w:cantSplit/>
          <w:jc w:val="center"/>
        </w:trPr>
        <w:tc>
          <w:tcPr>
            <w:tcW w:w="2111" w:type="dxa"/>
            <w:shd w:val="clear" w:color="auto" w:fill="auto"/>
            <w:vAlign w:val="bottom"/>
          </w:tcPr>
          <w:p w14:paraId="5F7EB554"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5D438279" w:rsidR="00FC68DB" w:rsidRPr="005C2D94" w:rsidRDefault="00771813" w:rsidP="008F4FDE">
      <w:pPr>
        <w:pStyle w:val="Example"/>
        <w:keepNext/>
        <w:rPr>
          <w:b/>
          <w:bCs/>
          <w:sz w:val="24"/>
          <w:szCs w:val="24"/>
        </w:rPr>
      </w:pPr>
      <w:r>
        <w:t>Example</w:t>
      </w:r>
      <w:r w:rsidR="00F57F4E" w:rsidRPr="004C6055" w:rsidDel="00F57F4E">
        <w:t xml:space="preserve"> </w:t>
      </w:r>
      <w:r w:rsidR="00FC68DB" w:rsidRPr="005C2D94">
        <w:rPr>
          <w:b/>
          <w:bCs/>
          <w:sz w:val="24"/>
          <w:szCs w:val="24"/>
        </w:rPr>
        <w:t xml:space="preserve"> </w:t>
      </w:r>
    </w:p>
    <w:p w14:paraId="01AFAB43" w14:textId="77777777" w:rsidR="00FC68DB" w:rsidRPr="00925731" w:rsidRDefault="00FC68DB" w:rsidP="00780A49">
      <w:pPr>
        <w:pStyle w:val="XMLCode"/>
        <w:keepNext/>
        <w:keepLines/>
        <w:ind w:firstLine="0"/>
        <w:rPr>
          <w:lang w:val="en-GB"/>
        </w:rPr>
      </w:pPr>
      <w:r w:rsidRPr="00925731">
        <w:rPr>
          <w:lang w:val="en-GB"/>
        </w:rPr>
        <w:t>&lt;connection_0d label="CLIP_1001"&gt;</w:t>
      </w:r>
    </w:p>
    <w:p w14:paraId="4B49EC07" w14:textId="3EF02E45" w:rsidR="00FC68DB" w:rsidRPr="00925731" w:rsidRDefault="00FC68DB" w:rsidP="00780A49">
      <w:pPr>
        <w:pStyle w:val="XMLCode"/>
        <w:keepNext/>
        <w:keepLines/>
        <w:ind w:firstLine="0"/>
        <w:rPr>
          <w:b/>
          <w:lang w:val="en-GB"/>
        </w:rPr>
      </w:pPr>
      <w:r w:rsidRPr="00925731">
        <w:rPr>
          <w:lang w:val="en-GB"/>
        </w:rPr>
        <w:t xml:space="preserve">    </w:t>
      </w:r>
      <w:r w:rsidRPr="00925731">
        <w:rPr>
          <w:b/>
          <w:lang w:val="en-GB"/>
        </w:rPr>
        <w:t xml:space="preserve">&lt;clip clipped_to="1" attachment_type="push into round hole" hole_diameter="8.0" </w:t>
      </w:r>
      <w:r w:rsidR="00780A49">
        <w:rPr>
          <w:b/>
          <w:lang w:val="en-GB"/>
        </w:rPr>
        <w:br/>
      </w:r>
      <w:r w:rsidRPr="00925731">
        <w:rPr>
          <w:b/>
          <w:lang w:val="en-GB"/>
        </w:rPr>
        <w:t xml:space="preserve">    </w:t>
      </w:r>
      <w:r w:rsidR="00780A49" w:rsidRPr="00925731">
        <w:rPr>
          <w:lang w:val="en-GB"/>
        </w:rPr>
        <w:t xml:space="preserve">  </w:t>
      </w:r>
      <w:r w:rsidRPr="00925731">
        <w:rPr>
          <w:b/>
          <w:lang w:val="en-GB"/>
        </w:rPr>
        <w:t>hole_length="12.0" pin_diameter="10.0" pin_length="10.0" material="polyamid"&gt;</w:t>
      </w:r>
    </w:p>
    <w:p w14:paraId="6DF09558" w14:textId="77777777" w:rsidR="00FC68DB" w:rsidRPr="00925731" w:rsidRDefault="00FC68DB" w:rsidP="00780A49">
      <w:pPr>
        <w:pStyle w:val="XMLCode"/>
        <w:keepNext/>
        <w:keepLines/>
        <w:ind w:firstLine="0"/>
        <w:rPr>
          <w:lang w:val="fr-FR"/>
        </w:rPr>
      </w:pPr>
      <w:r w:rsidRPr="00925731">
        <w:rPr>
          <w:b/>
          <w:lang w:val="en-GB"/>
        </w:rPr>
        <w:t xml:space="preserve">        </w:t>
      </w:r>
      <w:r w:rsidRPr="00925731">
        <w:rPr>
          <w:lang w:val="fr-FR"/>
        </w:rPr>
        <w:t>&lt;normal_direction x="0" y="0" z="-10"/&gt;</w:t>
      </w:r>
    </w:p>
    <w:p w14:paraId="419E48C8" w14:textId="77777777" w:rsidR="00FC68DB" w:rsidRPr="00925731" w:rsidRDefault="00FC68DB" w:rsidP="00780A49">
      <w:pPr>
        <w:pStyle w:val="XMLCode"/>
        <w:keepNext/>
        <w:keepLines/>
        <w:ind w:firstLine="0"/>
        <w:rPr>
          <w:lang w:val="fr-FR"/>
        </w:rPr>
      </w:pPr>
      <w:r w:rsidRPr="00925731">
        <w:rPr>
          <w:lang w:val="fr-FR"/>
        </w:rPr>
        <w:t xml:space="preserve">        &lt;tangential_direction x="0" y="10" z="0"/&gt;</w:t>
      </w:r>
    </w:p>
    <w:p w14:paraId="705AE537" w14:textId="77777777" w:rsidR="00FC68DB" w:rsidRPr="002F1E02" w:rsidRDefault="00FC68DB" w:rsidP="00780A49">
      <w:pPr>
        <w:pStyle w:val="XMLCode"/>
        <w:keepLines/>
        <w:ind w:firstLine="0"/>
        <w:rPr>
          <w:b/>
          <w:lang w:val="fr-FR"/>
        </w:rPr>
      </w:pPr>
      <w:r w:rsidRPr="00925731">
        <w:rPr>
          <w:lang w:val="fr-FR"/>
        </w:rPr>
        <w:t xml:space="preserve">    </w:t>
      </w:r>
      <w:r w:rsidRPr="002F1E02">
        <w:rPr>
          <w:lang w:val="fr-FR"/>
        </w:rPr>
        <w:t>&lt;/clip&gt;</w:t>
      </w:r>
    </w:p>
    <w:p w14:paraId="6A185089" w14:textId="77777777" w:rsidR="00FC68DB" w:rsidRPr="002F1E02" w:rsidRDefault="00FC68DB" w:rsidP="00780A49">
      <w:pPr>
        <w:pStyle w:val="XMLCode"/>
        <w:ind w:firstLine="0"/>
        <w:rPr>
          <w:lang w:val="fr-FR"/>
        </w:rPr>
      </w:pPr>
      <w:r w:rsidRPr="002F1E02">
        <w:rPr>
          <w:lang w:val="fr-FR"/>
        </w:rPr>
        <w:t xml:space="preserve">    &lt;loc&gt; 1645.83 821.145 616.585 &lt;/loc&gt;</w:t>
      </w:r>
    </w:p>
    <w:p w14:paraId="41D684CA" w14:textId="77777777" w:rsidR="00FC68DB" w:rsidRPr="00357A72" w:rsidRDefault="00FC68DB" w:rsidP="00780A49">
      <w:pPr>
        <w:pStyle w:val="XMLCode"/>
        <w:keepLines/>
        <w:ind w:firstLine="0"/>
        <w:rPr>
          <w:lang w:val="fr-FR"/>
        </w:rPr>
      </w:pPr>
      <w:r w:rsidRPr="002F1E02">
        <w:rPr>
          <w:lang w:val="fr-FR"/>
        </w:rPr>
        <w:t xml:space="preserve">    </w:t>
      </w:r>
      <w:r w:rsidRPr="00357A72">
        <w:rPr>
          <w:lang w:val="fr-FR"/>
        </w:rPr>
        <w:t>&lt;appdata&gt;</w:t>
      </w:r>
    </w:p>
    <w:p w14:paraId="5DB11E3C" w14:textId="77777777" w:rsidR="00FC68DB" w:rsidRPr="0013175B" w:rsidRDefault="00FC68DB" w:rsidP="00780A49">
      <w:pPr>
        <w:pStyle w:val="XMLCode"/>
        <w:keepLines/>
        <w:ind w:firstLine="0"/>
        <w:rPr>
          <w:lang w:val="en-GB"/>
        </w:rPr>
      </w:pPr>
      <w:r w:rsidRPr="00357A72">
        <w:rPr>
          <w:lang w:val="fr-FR"/>
        </w:rPr>
        <w:t xml:space="preserve">        </w:t>
      </w:r>
      <w:r w:rsidRPr="0013175B">
        <w:rPr>
          <w:lang w:val="en-GB"/>
        </w:rPr>
        <w:t>...</w:t>
      </w:r>
    </w:p>
    <w:p w14:paraId="6EE1D05E" w14:textId="77777777" w:rsidR="00FC68DB" w:rsidRPr="0013175B" w:rsidRDefault="00FC68DB" w:rsidP="00780A49">
      <w:pPr>
        <w:pStyle w:val="XMLCode"/>
        <w:keepNext/>
        <w:keepLines/>
        <w:ind w:firstLine="0"/>
        <w:rPr>
          <w:lang w:val="en-GB"/>
        </w:rPr>
      </w:pPr>
      <w:r w:rsidRPr="0013175B">
        <w:rPr>
          <w:lang w:val="en-GB"/>
        </w:rPr>
        <w:t xml:space="preserve">    &lt;/appdata&gt;</w:t>
      </w:r>
    </w:p>
    <w:p w14:paraId="6803878E" w14:textId="77777777" w:rsidR="00FC68DB" w:rsidRPr="0013175B" w:rsidRDefault="00FC68DB" w:rsidP="00780A49">
      <w:pPr>
        <w:pStyle w:val="XMLCode"/>
        <w:ind w:firstLine="0"/>
        <w:rPr>
          <w:lang w:val="en-GB"/>
        </w:rPr>
      </w:pPr>
      <w:r w:rsidRPr="0013175B">
        <w:rPr>
          <w:lang w:val="en-GB"/>
        </w:rPr>
        <w:t>&lt;/connection_0d&gt;</w:t>
      </w:r>
    </w:p>
    <w:p w14:paraId="40DF0805" w14:textId="77777777" w:rsidR="00FC68DB" w:rsidRPr="005C2D94" w:rsidRDefault="00FC68DB" w:rsidP="00B202D2">
      <w:pPr>
        <w:pStyle w:val="berschrift2"/>
      </w:pPr>
      <w:bookmarkStart w:id="1402" w:name="_Toc3556996"/>
      <w:bookmarkStart w:id="1403" w:name="_Toc34747246"/>
      <w:bookmarkStart w:id="1404" w:name="_Toc77102062"/>
      <w:bookmarkStart w:id="1405" w:name="_Toc159618791"/>
      <w:r w:rsidRPr="005C2D94">
        <w:t>Nails</w:t>
      </w:r>
      <w:bookmarkEnd w:id="1402"/>
      <w:bookmarkEnd w:id="1403"/>
      <w:bookmarkEnd w:id="1404"/>
      <w:bookmarkEnd w:id="1405"/>
    </w:p>
    <w:p w14:paraId="0AD7641F" w14:textId="6D60DB5D"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r w:rsidR="000C32FA">
        <w:fldChar w:fldCharType="begin"/>
      </w:r>
      <w:r w:rsidR="000C32FA">
        <w:instrText xml:space="preserve"> REF _Ref157709145 \h </w:instrText>
      </w:r>
      <w:r w:rsidR="000C32FA">
        <w:fldChar w:fldCharType="separate"/>
      </w:r>
      <w:r w:rsidR="0012574E" w:rsidRPr="005C2D94">
        <w:t xml:space="preserve">Figure </w:t>
      </w:r>
      <w:r w:rsidR="0012574E">
        <w:rPr>
          <w:noProof/>
        </w:rPr>
        <w:t>38</w:t>
      </w:r>
      <w:r w:rsidR="000C32FA">
        <w:fldChar w:fldCharType="end"/>
      </w:r>
      <w:r w:rsidR="000C32FA">
        <w:t xml:space="preserve"> shows an example of the cross section of an applied nail: </w:t>
      </w:r>
    </w:p>
    <w:p w14:paraId="0428B73B" w14:textId="5E1BE212" w:rsidR="00FC68DB" w:rsidRDefault="00D860C8" w:rsidP="00FA353C">
      <w:pPr>
        <w:keepNext/>
        <w:autoSpaceDE w:val="0"/>
        <w:autoSpaceDN w:val="0"/>
        <w:adjustRightInd w:val="0"/>
        <w:spacing w:after="0"/>
        <w:jc w:val="center"/>
        <w:rPr>
          <w:rFonts w:cs="Calibri"/>
          <w:lang w:eastAsia="en-GB"/>
        </w:rPr>
      </w:pPr>
      <w:r>
        <w:rPr>
          <w:noProof/>
        </w:rPr>
        <mc:AlternateContent>
          <mc:Choice Requires="wpg">
            <w:drawing>
              <wp:inline distT="0" distB="0" distL="0" distR="0" wp14:anchorId="612962D7" wp14:editId="0B1FCD83">
                <wp:extent cx="1984375" cy="1516380"/>
                <wp:effectExtent l="0" t="1270" r="0" b="6350"/>
                <wp:docPr id="2033" name="Gruppieren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1516380"/>
                          <a:chOff x="0" y="-225"/>
                          <a:chExt cx="19844" cy="15161"/>
                        </a:xfrm>
                      </wpg:grpSpPr>
                      <wpg:grpSp>
                        <wpg:cNvPr id="2034" name="Gruppieren 1730"/>
                        <wpg:cNvGrpSpPr>
                          <a:grpSpLocks/>
                        </wpg:cNvGrpSpPr>
                        <wpg:grpSpPr bwMode="auto">
                          <a:xfrm>
                            <a:off x="3108" y="3807"/>
                            <a:ext cx="6998" cy="4007"/>
                            <a:chOff x="3108" y="3807"/>
                            <a:chExt cx="6997" cy="4007"/>
                          </a:xfrm>
                        </wpg:grpSpPr>
                        <wps:wsp>
                          <wps:cNvPr id="2035" name="Rechteck 1731"/>
                          <wps:cNvSpPr>
                            <a:spLocks noChangeArrowheads="1"/>
                          </wps:cNvSpPr>
                          <wps:spPr bwMode="auto">
                            <a:xfrm>
                              <a:off x="4719" y="3807"/>
                              <a:ext cx="3776" cy="4007"/>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36" name="Rechteck 1732"/>
                          <wps:cNvSpPr>
                            <a:spLocks noChangeArrowheads="1"/>
                          </wps:cNvSpPr>
                          <wps:spPr bwMode="auto">
                            <a:xfrm>
                              <a:off x="3108"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37" name="Rechteck 1733"/>
                          <wps:cNvSpPr>
                            <a:spLocks noChangeArrowheads="1"/>
                          </wps:cNvSpPr>
                          <wps:spPr bwMode="auto">
                            <a:xfrm>
                              <a:off x="8495" y="3807"/>
                              <a:ext cx="1611" cy="4007"/>
                            </a:xfrm>
                            <a:prstGeom prst="rect">
                              <a:avLst/>
                            </a:prstGeom>
                            <a:pattFill prst="wdUpDiag">
                              <a:fgClr>
                                <a:srgbClr val="000000"/>
                              </a:fgClr>
                              <a:bgClr>
                                <a:srgbClr val="FFFFFF"/>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2038" name="Grafik 173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3830"/>
                            <a:ext cx="13145" cy="11105"/>
                          </a:xfrm>
                          <a:prstGeom prst="rect">
                            <a:avLst/>
                          </a:prstGeom>
                          <a:noFill/>
                          <a:extLst>
                            <a:ext uri="{909E8E84-426E-40DD-AFC4-6F175D3DCCD1}">
                              <a14:hiddenFill xmlns:a14="http://schemas.microsoft.com/office/drawing/2010/main">
                                <a:solidFill>
                                  <a:srgbClr val="FFFFFF"/>
                                </a:solidFill>
                              </a14:hiddenFill>
                            </a:ext>
                          </a:extLst>
                        </pic:spPr>
                      </pic:pic>
                      <wps:wsp>
                        <wps:cNvPr id="2039" name="Rechteck 1735"/>
                        <wps:cNvSpPr>
                          <a:spLocks noChangeArrowheads="1"/>
                        </wps:cNvSpPr>
                        <wps:spPr bwMode="auto">
                          <a:xfrm>
                            <a:off x="4719" y="2881"/>
                            <a:ext cx="3776" cy="3318"/>
                          </a:xfrm>
                          <a:prstGeom prst="rect">
                            <a:avLst/>
                          </a:prstGeom>
                          <a:pattFill prst="pct60">
                            <a:fgClr>
                              <a:schemeClr val="tx2">
                                <a:lumMod val="40000"/>
                                <a:lumOff val="60000"/>
                              </a:schemeClr>
                            </a:fgClr>
                            <a:bgClr>
                              <a:schemeClr val="bg1">
                                <a:lumMod val="100000"/>
                                <a:lumOff val="0"/>
                              </a:schemeClr>
                            </a:bgClr>
                          </a:patt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2040" name="Textfeld 13"/>
                        <wps:cNvSpPr txBox="1">
                          <a:spLocks noChangeArrowheads="1"/>
                        </wps:cNvSpPr>
                        <wps:spPr bwMode="auto">
                          <a:xfrm>
                            <a:off x="9200" y="1805"/>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wps:txbx>
                        <wps:bodyPr rot="0" vert="horz" wrap="square" lIns="91440" tIns="45720" rIns="91440" bIns="45720" anchor="t" anchorCtr="0" upright="1">
                          <a:spAutoFit/>
                        </wps:bodyPr>
                      </wps:wsp>
                      <wps:wsp>
                        <wps:cNvPr id="2041" name="Textfeld 14"/>
                        <wps:cNvSpPr txBox="1">
                          <a:spLocks noChangeArrowheads="1"/>
                        </wps:cNvSpPr>
                        <wps:spPr bwMode="auto">
                          <a:xfrm>
                            <a:off x="4379" y="-225"/>
                            <a:ext cx="8902"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wps:txbx>
                        <wps:bodyPr rot="0" vert="horz" wrap="square" lIns="91440" tIns="45720" rIns="91440" bIns="45720" anchor="t" anchorCtr="0" upright="1">
                          <a:spAutoFit/>
                        </wps:bodyPr>
                      </wps:wsp>
                      <wps:wsp>
                        <wps:cNvPr id="2042" name="Textfeld 15"/>
                        <wps:cNvSpPr txBox="1">
                          <a:spLocks noChangeArrowheads="1"/>
                        </wps:cNvSpPr>
                        <wps:spPr bwMode="auto">
                          <a:xfrm>
                            <a:off x="7160" y="10956"/>
                            <a:ext cx="4674"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wps:txbx>
                        <wps:bodyPr rot="0" vert="horz" wrap="square" lIns="91440" tIns="45720" rIns="91440" bIns="45720" anchor="t" anchorCtr="0" upright="1">
                          <a:spAutoFit/>
                        </wps:bodyPr>
                      </wps:wsp>
                      <wps:wsp>
                        <wps:cNvPr id="2043" name="Textfeld 16"/>
                        <wps:cNvSpPr txBox="1">
                          <a:spLocks noChangeArrowheads="1"/>
                        </wps:cNvSpPr>
                        <wps:spPr bwMode="auto">
                          <a:xfrm>
                            <a:off x="10566" y="4681"/>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wps:txbx>
                        <wps:bodyPr rot="0" vert="horz" wrap="square" lIns="91440" tIns="45720" rIns="91440" bIns="45720" anchor="t" anchorCtr="0" upright="1">
                          <a:spAutoFit/>
                        </wps:bodyPr>
                      </wps:wsp>
                      <wps:wsp>
                        <wps:cNvPr id="2044" name="Textfeld 17"/>
                        <wps:cNvSpPr txBox="1">
                          <a:spLocks noChangeArrowheads="1"/>
                        </wps:cNvSpPr>
                        <wps:spPr bwMode="auto">
                          <a:xfrm>
                            <a:off x="10941" y="9558"/>
                            <a:ext cx="890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wps:txbx>
                        <wps:bodyPr rot="0" vert="horz" wrap="square" lIns="91440" tIns="45720" rIns="91440" bIns="45720" anchor="t" anchorCtr="0" upright="1">
                          <a:spAutoFit/>
                        </wps:bodyPr>
                      </wps:wsp>
                      <wps:wsp>
                        <wps:cNvPr id="2045" name="Gerader Verbinder 1741"/>
                        <wps:cNvCnPr>
                          <a:cxnSpLocks/>
                        </wps:cNvCnPr>
                        <wps:spPr bwMode="auto">
                          <a:xfrm flipV="1">
                            <a:off x="6648" y="2024"/>
                            <a:ext cx="908" cy="2516"/>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6" name="Gerader Verbinder 1742"/>
                        <wps:cNvCnPr>
                          <a:cxnSpLocks/>
                        </wps:cNvCnPr>
                        <wps:spPr bwMode="auto">
                          <a:xfrm flipV="1">
                            <a:off x="9502" y="3938"/>
                            <a:ext cx="2024" cy="1251"/>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7" name="Gerader Verbinder 1743"/>
                        <wps:cNvCnPr>
                          <a:cxnSpLocks/>
                        </wps:cNvCnPr>
                        <wps:spPr bwMode="auto">
                          <a:xfrm flipV="1">
                            <a:off x="10833" y="6906"/>
                            <a:ext cx="1430" cy="1159"/>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8" name="Gerader Verbinder 1744"/>
                        <wps:cNvCnPr>
                          <a:cxnSpLocks/>
                        </wps:cNvCnPr>
                        <wps:spPr bwMode="auto">
                          <a:xfrm>
                            <a:off x="11715" y="9677"/>
                            <a:ext cx="1784" cy="863"/>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2049" name="Gerader Verbinder 1745"/>
                        <wps:cNvCnPr>
                          <a:cxnSpLocks/>
                        </wps:cNvCnPr>
                        <wps:spPr bwMode="auto">
                          <a:xfrm>
                            <a:off x="6269" y="10410"/>
                            <a:ext cx="2556" cy="1530"/>
                          </a:xfrm>
                          <a:prstGeom prst="line">
                            <a:avLst/>
                          </a:prstGeom>
                          <a:noFill/>
                          <a:ln w="635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962D7" id="Gruppieren 29" o:spid="_x0000_s1462" style="width:156.25pt;height:119.4pt;mso-position-horizontal-relative:char;mso-position-vertical-relative:line" coordorigin=",-225" coordsize="19844,15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">
                <v:group id="Gruppieren 1730" o:spid="_x0000_s1463" style="position:absolute;left:3108;top:3807;width:6998;height:4007" coordorigin="3108,3807" coordsize="6997,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hteck 1731" o:spid="_x0000_s1464" style="position:absolute;left:4719;top:3807;width:3776;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" filled="f" strokecolor="#5b9bd5 [3204]" strokeweight="1pt"/>
                  <v:rect id="Rechteck 1732" o:spid="_x0000_s1465" style="position:absolute;left:3108;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" fillcolor="black" strokecolor="#1f4d78 [1604]" strokeweight="1pt">
                    <v:fill r:id="rId75" o:title="" type="pattern"/>
                  </v:rect>
                  <v:rect id="Rechteck 1733" o:spid="_x0000_s1466" style="position:absolute;left:8495;top:3807;width:1611;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" fillcolor="black" strokecolor="#1f4d78 [1604]" strokeweight="1pt">
                    <v:fill r:id="rId75" o:title="" type="pattern"/>
                  </v:rect>
                </v:group>
                <v:shape id="Grafik 1734" o:spid="_x0000_s1467" type="#_x0000_t75" style="position:absolute;top:3830;width:1314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">
                  <v:imagedata r:id="rId116" o:title="" chromakey="white"/>
                </v:shape>
                <v:rect id="Rechteck 1735" o:spid="_x0000_s1468" style="position:absolute;left:4719;top:2881;width:377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" fillcolor="#acb9ca [1311]" strokecolor="#1f4d78 [1604]" strokeweight="1pt">
                  <v:fill r:id="rId117" o:title="" color2="white [3212]" type="pattern"/>
                </v:rect>
                <v:shape id="Textfeld 13" o:spid="_x0000_s1469" type="#_x0000_t202" style="position:absolute;left:9200;top:1805;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" filled="f" stroked="f">
                  <v:textbox style="mso-fit-shape-to-text:t">
                    <w:txbxContent>
                      <w:p w14:paraId="45484BAE"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blank holder</w:t>
                        </w:r>
                      </w:p>
                    </w:txbxContent>
                  </v:textbox>
                </v:shape>
                <v:shape id="Textfeld 14" o:spid="_x0000_s1470" type="#_x0000_t202" style="position:absolute;left:4379;top:-225;width:8902;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TfwwAAAN0AAAAPAAAAZHJzL2Rvd25yZXYueG1sRI/BasMw&#10;EETvhfyD2EBvjeTQ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pNgU38MAAADdAAAADwAA&#10;AAAAAAAAAAAAAAAHAgAAZHJzL2Rvd25yZXYueG1sUEsFBgAAAAADAAMAtwAAAPcCAAAAAA==&#10;" filled="f" stroked="f">
                  <v:textbox style="mso-fit-shape-to-text:t">
                    <w:txbxContent>
                      <w:p w14:paraId="7843AEBF"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punch</w:t>
                        </w:r>
                      </w:p>
                    </w:txbxContent>
                  </v:textbox>
                </v:shape>
                <v:shape id="Textfeld 15" o:spid="_x0000_s1471" type="#_x0000_t202" style="position:absolute;left:7160;top:10956;width:46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" filled="f" stroked="f">
                  <v:textbox style="mso-fit-shape-to-text:t">
                    <w:txbxContent>
                      <w:p w14:paraId="5CF484E2"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nail</w:t>
                        </w:r>
                      </w:p>
                    </w:txbxContent>
                  </v:textbox>
                </v:shape>
                <v:shape id="Textfeld 16" o:spid="_x0000_s1472" type="#_x0000_t202" style="position:absolute;left:10566;top:4681;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" filled="f" stroked="f">
                  <v:textbox style="mso-fit-shape-to-text:t">
                    <w:txbxContent>
                      <w:p w14:paraId="6C54F996"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joined sheet</w:t>
                        </w:r>
                      </w:p>
                    </w:txbxContent>
                  </v:textbox>
                </v:shape>
                <v:shape id="Textfeld 17" o:spid="_x0000_s1473" type="#_x0000_t202" style="position:absolute;left:10941;top:9558;width:89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" filled="f" stroked="f">
                  <v:textbox style="mso-fit-shape-to-text:t">
                    <w:txbxContent>
                      <w:p w14:paraId="487D61D5" w14:textId="77777777" w:rsidR="0066557F" w:rsidRPr="0066557F" w:rsidRDefault="0066557F" w:rsidP="0066557F">
                        <w:pPr>
                          <w:jc w:val="center"/>
                          <w:rPr>
                            <w:rFonts w:asciiTheme="minorHAnsi" w:hAnsi="Calibri" w:cstheme="minorBidi"/>
                            <w:color w:val="000000" w:themeColor="text1"/>
                            <w:kern w:val="24"/>
                            <w:position w:val="-5"/>
                            <w:vertAlign w:val="subscript"/>
                          </w:rPr>
                        </w:pPr>
                        <w:r w:rsidRPr="0066557F">
                          <w:rPr>
                            <w:rFonts w:asciiTheme="minorHAnsi" w:hAnsi="Calibri" w:cstheme="minorBidi"/>
                            <w:color w:val="000000" w:themeColor="text1"/>
                            <w:kern w:val="24"/>
                            <w:position w:val="-5"/>
                            <w:vertAlign w:val="subscript"/>
                          </w:rPr>
                          <w:t>base part</w:t>
                        </w:r>
                      </w:p>
                    </w:txbxContent>
                  </v:textbox>
                </v:shape>
                <v:line id="Gerader Verbinder 1741" o:spid="_x0000_s1474" style="position:absolute;flip:y;visibility:visible;mso-wrap-style:square" from="6648,2024" to="7556,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" strokecolor="black [3213]" strokeweight=".5pt">
                  <v:stroke startarrowwidth="narrow" startarrowlength="short" joinstyle="miter"/>
                  <o:lock v:ext="edit" shapetype="f"/>
                </v:line>
                <v:line id="Gerader Verbinder 1742" o:spid="_x0000_s1475" style="position:absolute;flip:y;visibility:visible;mso-wrap-style:square" from="9502,3938" to="11526,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" strokecolor="black [3213]" strokeweight=".5pt">
                  <v:stroke startarrowwidth="narrow" startarrowlength="short" joinstyle="miter"/>
                  <o:lock v:ext="edit" shapetype="f"/>
                </v:line>
                <v:line id="Gerader Verbinder 1743" o:spid="_x0000_s1476" style="position:absolute;flip:y;visibility:visible;mso-wrap-style:square" from="10833,6906" to="12263,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" strokecolor="black [3213]" strokeweight=".5pt">
                  <v:stroke startarrowwidth="narrow" startarrowlength="short" joinstyle="miter"/>
                  <o:lock v:ext="edit" shapetype="f"/>
                </v:line>
                <v:line id="Gerader Verbinder 1744" o:spid="_x0000_s1477" style="position:absolute;visibility:visible;mso-wrap-style:square" from="11715,9677" to="13499,1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" strokecolor="black [3213]" strokeweight=".5pt">
                  <v:stroke startarrowwidth="narrow" startarrowlength="short" joinstyle="miter"/>
                  <o:lock v:ext="edit" shapetype="f"/>
                </v:line>
                <v:line id="Gerader Verbinder 1745" o:spid="_x0000_s1478" style="position:absolute;visibility:visible;mso-wrap-style:square" from="6269,10410" to="8825,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" strokecolor="black [3213]" strokeweight=".5pt">
                  <v:stroke startarrowwidth="narrow" startarrowlength="short" joinstyle="miter"/>
                  <o:lock v:ext="edit" shapetype="f"/>
                </v:line>
                <w10:anchorlock/>
              </v:group>
            </w:pict>
          </mc:Fallback>
        </mc:AlternateContent>
      </w:r>
    </w:p>
    <w:p w14:paraId="4FC224B1" w14:textId="4494DFF4" w:rsidR="001F15B3" w:rsidRPr="0068368C" w:rsidRDefault="001F15B3" w:rsidP="001F15B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punch</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blank holder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joined sheet</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base part</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nail</w:t>
      </w:r>
      <w:r>
        <w:rPr>
          <w:sz w:val="18"/>
          <w:szCs w:val="18"/>
        </w:rPr>
        <w:t xml:space="preserve">  </w:t>
      </w:r>
    </w:p>
    <w:p w14:paraId="01D09EF7" w14:textId="54AF12C8" w:rsidR="00FC68DB" w:rsidRPr="001668D7" w:rsidRDefault="00FC68DB" w:rsidP="00BD52D7">
      <w:pPr>
        <w:pStyle w:val="Beschriftung"/>
      </w:pPr>
      <w:bookmarkStart w:id="1406" w:name="_Ref157709145"/>
      <w:bookmarkStart w:id="1407" w:name="_Toc3557119"/>
      <w:bookmarkStart w:id="1408" w:name="_Toc34747370"/>
      <w:bookmarkStart w:id="1409" w:name="_Toc76030563"/>
      <w:bookmarkStart w:id="1410" w:name="_Toc94530849"/>
      <w:bookmarkStart w:id="1411" w:name="_Toc101428244"/>
      <w:bookmarkStart w:id="1412" w:name="_Toc159618881"/>
      <w:r w:rsidRPr="005C2D94">
        <w:t xml:space="preserve">Figure </w:t>
      </w:r>
      <w:r w:rsidRPr="005C2D94">
        <w:fldChar w:fldCharType="begin"/>
      </w:r>
      <w:r w:rsidRPr="00F54804">
        <w:instrText xml:space="preserve"> SEQ Figure \* ARABIC </w:instrText>
      </w:r>
      <w:r w:rsidRPr="005C2D94">
        <w:fldChar w:fldCharType="separate"/>
      </w:r>
      <w:r w:rsidR="0012574E">
        <w:rPr>
          <w:noProof/>
        </w:rPr>
        <w:t>38</w:t>
      </w:r>
      <w:r w:rsidRPr="005C2D94">
        <w:fldChar w:fldCharType="end"/>
      </w:r>
      <w:bookmarkEnd w:id="1406"/>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r w:rsidR="00286CA0">
        <w:t>s</w:t>
      </w:r>
      <w:r w:rsidRPr="00BD52D7">
        <w:t>heets</w:t>
      </w:r>
      <w:bookmarkEnd w:id="1407"/>
      <w:bookmarkEnd w:id="1408"/>
      <w:bookmarkEnd w:id="1409"/>
      <w:bookmarkEnd w:id="1410"/>
      <w:bookmarkEnd w:id="1411"/>
      <w:bookmarkEnd w:id="1412"/>
      <w:r w:rsidR="00286CA0">
        <w:t xml:space="preserve"> </w:t>
      </w:r>
    </w:p>
    <w:p w14:paraId="3B6F1FAE" w14:textId="423A74DE" w:rsidR="00FC68DB" w:rsidRDefault="00FC68DB" w:rsidP="00A6261D">
      <w:pPr>
        <w:keepNext/>
        <w:autoSpaceDE w:val="0"/>
        <w:autoSpaceDN w:val="0"/>
        <w:adjustRightInd w:val="0"/>
        <w:rPr>
          <w:rFonts w:cs="Calibri"/>
          <w:lang w:eastAsia="en-GB"/>
        </w:rPr>
      </w:pPr>
      <w:r w:rsidRPr="005C2D94">
        <w:rPr>
          <w:rFonts w:cs="Calibri"/>
          <w:lang w:eastAsia="en-GB"/>
        </w:rPr>
        <w:lastRenderedPageBreak/>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r w:rsidR="00B719EB">
        <w:rPr>
          <w:rFonts w:cs="Calibri"/>
          <w:lang w:eastAsia="en-GB"/>
        </w:rPr>
        <w:t xml:space="preserve">, see </w:t>
      </w:r>
      <w:r w:rsidR="00B719EB">
        <w:rPr>
          <w:rFonts w:cs="Calibri"/>
          <w:lang w:eastAsia="en-GB"/>
        </w:rPr>
        <w:fldChar w:fldCharType="begin"/>
      </w:r>
      <w:r w:rsidR="00B719EB">
        <w:rPr>
          <w:rFonts w:cs="Calibri"/>
          <w:lang w:eastAsia="en-GB"/>
        </w:rPr>
        <w:instrText xml:space="preserve"> REF _Ref157709213 \h </w:instrText>
      </w:r>
      <w:r w:rsidR="00B719EB">
        <w:rPr>
          <w:rFonts w:cs="Calibri"/>
          <w:lang w:eastAsia="en-GB"/>
        </w:rPr>
      </w:r>
      <w:r w:rsidR="00B719EB">
        <w:rPr>
          <w:rFonts w:cs="Calibri"/>
          <w:lang w:eastAsia="en-GB"/>
        </w:rPr>
        <w:fldChar w:fldCharType="separate"/>
      </w:r>
      <w:r w:rsidR="0012574E" w:rsidRPr="00F54804">
        <w:t xml:space="preserve">Table </w:t>
      </w:r>
      <w:r w:rsidR="0012574E">
        <w:rPr>
          <w:noProof/>
        </w:rPr>
        <w:t>73</w:t>
      </w:r>
      <w:r w:rsidR="00B719EB">
        <w:rPr>
          <w:rFonts w:cs="Calibri"/>
          <w:lang w:eastAsia="en-GB"/>
        </w:rPr>
        <w:fldChar w:fldCharType="end"/>
      </w:r>
      <w:r w:rsidR="00B719EB">
        <w:rPr>
          <w:rFonts w:cs="Calibri"/>
          <w:lang w:eastAsia="en-GB"/>
        </w:rPr>
        <w:t xml:space="preserve">: </w:t>
      </w:r>
    </w:p>
    <w:p w14:paraId="26EE2937" w14:textId="426D05BC" w:rsidR="00461A3A" w:rsidRPr="004A2B79" w:rsidRDefault="00461A3A" w:rsidP="001640C5">
      <w:pPr>
        <w:pStyle w:val="Beschriftung"/>
        <w:keepNext/>
        <w:keepLines/>
        <w:rPr>
          <w:bCs w:val="0"/>
        </w:rPr>
      </w:pPr>
      <w:bookmarkStart w:id="1413" w:name="_Ref157709213"/>
      <w:bookmarkStart w:id="1414" w:name="_Toc159619005"/>
      <w:r w:rsidRPr="00F54804">
        <w:t xml:space="preserve">Table </w:t>
      </w:r>
      <w:r w:rsidRPr="005C2D94">
        <w:fldChar w:fldCharType="begin"/>
      </w:r>
      <w:r w:rsidRPr="00F54804">
        <w:instrText xml:space="preserve"> SEQ Table \* ARABIC </w:instrText>
      </w:r>
      <w:r w:rsidRPr="005C2D94">
        <w:fldChar w:fldCharType="separate"/>
      </w:r>
      <w:r w:rsidR="0012574E">
        <w:rPr>
          <w:noProof/>
        </w:rPr>
        <w:t>73</w:t>
      </w:r>
      <w:r w:rsidRPr="005C2D94">
        <w:fldChar w:fldCharType="end"/>
      </w:r>
      <w:bookmarkEnd w:id="1413"/>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414"/>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780A49">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780A49">
        <w:trPr>
          <w:cantSplit/>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B125C6" w:rsidRPr="00F54804" w14:paraId="34E75949"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B125C6" w:rsidRPr="00F54804" w:rsidRDefault="00B125C6" w:rsidP="00B125C6">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B125C6" w:rsidRPr="00F54804" w:rsidRDefault="00B125C6" w:rsidP="00B125C6">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06D7C758"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B125C6" w:rsidRPr="00F54804" w14:paraId="4695B438" w14:textId="77777777" w:rsidTr="00780A49">
        <w:trPr>
          <w:cantSplit/>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B125C6" w:rsidRPr="00F54804" w:rsidRDefault="00B125C6" w:rsidP="00D31F44">
            <w:pPr>
              <w:keepNext/>
              <w:rPr>
                <w:sz w:val="20"/>
                <w:szCs w:val="20"/>
              </w:rPr>
            </w:pPr>
            <w:r w:rsidRPr="00F54804">
              <w:rPr>
                <w:sz w:val="20"/>
                <w:szCs w:val="20"/>
              </w:rPr>
              <w:t>femdata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B125C6" w:rsidRPr="00F54804" w:rsidDel="004133FC" w:rsidRDefault="00B125C6" w:rsidP="00D31F44">
            <w:pPr>
              <w:keepNext/>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B125C6" w:rsidRPr="00F54804" w:rsidRDefault="00B125C6" w:rsidP="00D31F44">
            <w:pPr>
              <w:keepNext/>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2B88FA2" w:rsidR="00B125C6" w:rsidRPr="00F54804" w:rsidRDefault="00B125C6" w:rsidP="00D31F44">
            <w:pPr>
              <w:keepNex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B125C6" w:rsidRPr="00F54804" w14:paraId="45DE98FC" w14:textId="77777777" w:rsidTr="00780A49">
        <w:trPr>
          <w:cantSplit/>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B125C6" w:rsidRPr="00F54804" w:rsidRDefault="00B125C6" w:rsidP="00B125C6">
            <w:pPr>
              <w:rPr>
                <w:sz w:val="20"/>
                <w:szCs w:val="20"/>
              </w:rPr>
            </w:pPr>
            <w:r w:rsidRPr="00F54804">
              <w:rPr>
                <w:rFonts w:cs="Calibri"/>
                <w:sz w:val="20"/>
                <w:szCs w:val="20"/>
                <w:lang w:eastAsia="en-GB"/>
              </w:rPr>
              <w:t xml:space="preserve">custom_attributes_list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B125C6" w:rsidRPr="00F54804" w:rsidRDefault="00B125C6" w:rsidP="00B125C6">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B125C6" w:rsidRPr="00F54804" w:rsidRDefault="00B125C6" w:rsidP="00B125C6">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0490C8FE" w:rsidR="00B125C6" w:rsidRPr="00F54804" w:rsidRDefault="00B125C6" w:rsidP="00B125C6">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6DD2FAD0" w14:textId="77777777" w:rsidR="00461A3A" w:rsidRPr="004A2B79" w:rsidRDefault="00461A3A" w:rsidP="004A2B79">
      <w:pPr>
        <w:pStyle w:val="Beschriftung"/>
        <w:jc w:val="left"/>
        <w:rPr>
          <w:b w:val="0"/>
          <w:bCs w:val="0"/>
        </w:rPr>
      </w:pPr>
    </w:p>
    <w:p w14:paraId="1B98D3D1" w14:textId="513C5E8E" w:rsidR="00FC68DB" w:rsidRDefault="00B719EB" w:rsidP="00192898">
      <w:pPr>
        <w:keepNext/>
        <w:spacing w:line="240" w:lineRule="auto"/>
        <w:rPr>
          <w:rFonts w:cs="Calibri"/>
          <w:lang w:eastAsia="en-GB"/>
        </w:rPr>
      </w:pPr>
      <w:r>
        <w:rPr>
          <w:rFonts w:cs="Calibri"/>
          <w:lang w:eastAsia="en-GB"/>
        </w:rPr>
        <w:t xml:space="preserve">The </w:t>
      </w:r>
      <w:r w:rsidR="00FC68DB" w:rsidRPr="005C2D94">
        <w:rPr>
          <w:rFonts w:cs="Calibri"/>
          <w:lang w:eastAsia="en-GB"/>
        </w:rPr>
        <w:t xml:space="preserve">XML specification of </w:t>
      </w:r>
      <w:r>
        <w:rPr>
          <w:rFonts w:cs="Calibri"/>
          <w:lang w:eastAsia="en-GB"/>
        </w:rPr>
        <w:t xml:space="preserve">the </w:t>
      </w:r>
      <w:r w:rsidR="00FC68DB" w:rsidRPr="004A2B79">
        <w:rPr>
          <w:rStyle w:val="CodeCharacter"/>
        </w:rPr>
        <w:t>&lt;nail/&gt;</w:t>
      </w:r>
      <w:r w:rsidR="00D2122F" w:rsidRPr="001E4607">
        <w:rPr>
          <w:rFonts w:cs="Calibri"/>
          <w:lang w:eastAsia="en-GB"/>
        </w:rPr>
        <w:t xml:space="preserve"> </w:t>
      </w:r>
      <w:r w:rsidR="00FC68DB" w:rsidRPr="00BD52D7">
        <w:rPr>
          <w:rFonts w:cs="Calibri"/>
          <w:lang w:eastAsia="en-GB"/>
        </w:rPr>
        <w:t>element</w:t>
      </w:r>
      <w:r w:rsidRPr="00BD52D7">
        <w:rPr>
          <w:rFonts w:cs="Courier New"/>
        </w:rPr>
        <w:t xml:space="preserve"> </w:t>
      </w:r>
      <w:r>
        <w:t>is shown</w:t>
      </w:r>
      <w:r w:rsidRPr="00F73574">
        <w:t xml:space="preserve"> in</w:t>
      </w:r>
      <w:r>
        <w:t xml:space="preserve"> </w:t>
      </w:r>
      <w:r>
        <w:fldChar w:fldCharType="begin"/>
      </w:r>
      <w:r>
        <w:instrText xml:space="preserve"> REF _Ref157709368 \h </w:instrText>
      </w:r>
      <w:r>
        <w:fldChar w:fldCharType="separate"/>
      </w:r>
      <w:r w:rsidR="0012574E" w:rsidRPr="00F54804">
        <w:t xml:space="preserve">Table </w:t>
      </w:r>
      <w:r w:rsidR="0012574E">
        <w:rPr>
          <w:noProof/>
        </w:rPr>
        <w:t>74</w:t>
      </w:r>
      <w:r>
        <w:fldChar w:fldCharType="end"/>
      </w:r>
      <w:r w:rsidR="00FC68DB" w:rsidRPr="00BD52D7">
        <w:rPr>
          <w:rFonts w:cs="Calibri"/>
          <w:lang w:eastAsia="en-GB"/>
        </w:rPr>
        <w:t>:</w:t>
      </w:r>
      <w:r>
        <w:rPr>
          <w:rFonts w:cs="Calibri"/>
          <w:lang w:eastAsia="en-GB"/>
        </w:rPr>
        <w:t xml:space="preserve"> </w:t>
      </w:r>
    </w:p>
    <w:p w14:paraId="4DDEDB7C" w14:textId="1CDB4222" w:rsidR="00461A3A" w:rsidRPr="004A2B79" w:rsidRDefault="00461A3A" w:rsidP="001640C5">
      <w:pPr>
        <w:pStyle w:val="Beschriftung"/>
        <w:keepNext/>
        <w:keepLines/>
        <w:rPr>
          <w:bCs w:val="0"/>
        </w:rPr>
      </w:pPr>
      <w:bookmarkStart w:id="1415" w:name="_Ref157709368"/>
      <w:bookmarkStart w:id="1416" w:name="_Toc159619006"/>
      <w:r w:rsidRPr="00F54804">
        <w:t xml:space="preserve">Table </w:t>
      </w:r>
      <w:r w:rsidRPr="00F54804">
        <w:fldChar w:fldCharType="begin"/>
      </w:r>
      <w:r w:rsidRPr="00F54804">
        <w:instrText xml:space="preserve"> SEQ Table \* ARABIC </w:instrText>
      </w:r>
      <w:r w:rsidRPr="00F54804">
        <w:fldChar w:fldCharType="separate"/>
      </w:r>
      <w:r w:rsidR="0012574E">
        <w:rPr>
          <w:noProof/>
        </w:rPr>
        <w:t>74</w:t>
      </w:r>
      <w:r w:rsidRPr="00F54804">
        <w:fldChar w:fldCharType="end"/>
      </w:r>
      <w:bookmarkEnd w:id="1415"/>
      <w:r w:rsidR="006B04F2">
        <w:t xml:space="preserve"> —</w:t>
      </w:r>
      <w:r w:rsidR="006B04F2" w:rsidRPr="00F54804">
        <w:t xml:space="preserve"> </w:t>
      </w:r>
      <w:r w:rsidRPr="00F54804">
        <w:t xml:space="preserve">Attributes of element </w:t>
      </w:r>
      <w:r w:rsidRPr="00337A83">
        <w:rPr>
          <w:rStyle w:val="CodeCharacter"/>
        </w:rPr>
        <w:t>&lt;nail/&gt;</w:t>
      </w:r>
      <w:bookmarkEnd w:id="1416"/>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r w:rsidRPr="00F54804">
              <w:rPr>
                <w:rFonts w:cs="Calibri"/>
                <w:sz w:val="20"/>
                <w:szCs w:val="20"/>
                <w:lang w:eastAsia="en-GB"/>
              </w:rPr>
              <w:t>nail_type</w:t>
            </w:r>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r w:rsidRPr="00F54804">
              <w:rPr>
                <w:sz w:val="20"/>
                <w:szCs w:val="20"/>
              </w:rPr>
              <w:t>shaft_diameter</w:t>
            </w:r>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r w:rsidRPr="00F54804">
              <w:rPr>
                <w:sz w:val="20"/>
                <w:szCs w:val="20"/>
              </w:rPr>
              <w:t>cylinder_length</w:t>
            </w:r>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r w:rsidRPr="00F54804">
              <w:rPr>
                <w:sz w:val="20"/>
                <w:szCs w:val="20"/>
              </w:rPr>
              <w:t>head_diameter</w:t>
            </w:r>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r w:rsidRPr="00F54804">
              <w:rPr>
                <w:sz w:val="20"/>
                <w:szCs w:val="20"/>
              </w:rPr>
              <w:t>head_height</w:t>
            </w:r>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r w:rsidRPr="00F54804">
              <w:rPr>
                <w:sz w:val="20"/>
                <w:szCs w:val="20"/>
              </w:rPr>
              <w:t>shear_strength</w:t>
            </w:r>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r w:rsidRPr="00F54804">
              <w:rPr>
                <w:sz w:val="20"/>
                <w:szCs w:val="20"/>
              </w:rPr>
              <w:t>peel_strength</w:t>
            </w:r>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r w:rsidRPr="00F54804">
              <w:rPr>
                <w:rFonts w:cs="Calibri"/>
                <w:sz w:val="20"/>
                <w:szCs w:val="20"/>
                <w:lang w:eastAsia="en-GB"/>
              </w:rPr>
              <w:t>part_code</w:t>
            </w:r>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5371C14E" w14:textId="77777777" w:rsidR="002250D0" w:rsidRDefault="002250D0" w:rsidP="001D64B8">
      <w:pPr>
        <w:tabs>
          <w:tab w:val="clear" w:pos="403"/>
        </w:tabs>
        <w:autoSpaceDE w:val="0"/>
        <w:autoSpaceDN w:val="0"/>
        <w:adjustRightInd w:val="0"/>
        <w:spacing w:after="0" w:line="240" w:lineRule="auto"/>
        <w:jc w:val="left"/>
        <w:rPr>
          <w:rFonts w:cs="Calibri"/>
          <w:lang w:eastAsia="en-GB"/>
        </w:rPr>
      </w:pPr>
    </w:p>
    <w:p w14:paraId="06FD9C10" w14:textId="7C6896E5" w:rsidR="006D1F06" w:rsidRDefault="00D860C8" w:rsidP="002250D0">
      <w:pPr>
        <w:keepNext/>
        <w:keepLines/>
        <w:tabs>
          <w:tab w:val="clear" w:pos="403"/>
        </w:tabs>
        <w:autoSpaceDE w:val="0"/>
        <w:autoSpaceDN w:val="0"/>
        <w:adjustRightInd w:val="0"/>
        <w:spacing w:after="0" w:line="240" w:lineRule="auto"/>
        <w:jc w:val="center"/>
        <w:rPr>
          <w:rFonts w:cs="Calibri"/>
          <w:lang w:eastAsia="en-GB"/>
        </w:rPr>
      </w:pPr>
      <w:r>
        <w:rPr>
          <w:noProof/>
        </w:rPr>
        <w:lastRenderedPageBreak/>
        <mc:AlternateContent>
          <mc:Choice Requires="wpg">
            <w:drawing>
              <wp:inline distT="0" distB="0" distL="0" distR="0" wp14:anchorId="594EAA05" wp14:editId="0C3F889D">
                <wp:extent cx="6080760" cy="2446655"/>
                <wp:effectExtent l="0" t="0" r="0" b="0"/>
                <wp:docPr id="2001"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446655"/>
                          <a:chOff x="0" y="0"/>
                          <a:chExt cx="60808" cy="24472"/>
                        </a:xfrm>
                      </wpg:grpSpPr>
                      <wpg:grpSp>
                        <wpg:cNvPr id="2002" name="Gruppieren 1747"/>
                        <wpg:cNvGrpSpPr>
                          <a:grpSpLocks/>
                        </wpg:cNvGrpSpPr>
                        <wpg:grpSpPr bwMode="auto">
                          <a:xfrm>
                            <a:off x="0" y="0"/>
                            <a:ext cx="24638" cy="22281"/>
                            <a:chOff x="0" y="0"/>
                            <a:chExt cx="24638" cy="22281"/>
                          </a:xfrm>
                        </wpg:grpSpPr>
                        <pic:pic xmlns:pic="http://schemas.openxmlformats.org/drawingml/2006/picture">
                          <pic:nvPicPr>
                            <pic:cNvPr id="2003" name="Grafik 1748"/>
                            <pic:cNvPicPr>
                              <a:picLocks noChangeAspect="1" noChangeArrowheads="1"/>
                            </pic:cNvPicPr>
                          </pic:nvPicPr>
                          <pic:blipFill>
                            <a:blip r:embed="rId118" cstate="print">
                              <a:extLst>
                                <a:ext uri="{28A0092B-C50C-407E-A947-70E740481C1C}">
                                  <a14:useLocalDpi xmlns:a14="http://schemas.microsoft.com/office/drawing/2010/main" val="0"/>
                                </a:ext>
                              </a:extLst>
                            </a:blip>
                            <a:srcRect r="84026" b="61172"/>
                            <a:stretch>
                              <a:fillRect/>
                            </a:stretch>
                          </pic:blipFill>
                          <pic:spPr bwMode="auto">
                            <a:xfrm>
                              <a:off x="8994" y="5162"/>
                              <a:ext cx="7839" cy="15136"/>
                            </a:xfrm>
                            <a:prstGeom prst="rect">
                              <a:avLst/>
                            </a:prstGeom>
                            <a:noFill/>
                            <a:extLst>
                              <a:ext uri="{909E8E84-426E-40DD-AFC4-6F175D3DCCD1}">
                                <a14:hiddenFill xmlns:a14="http://schemas.microsoft.com/office/drawing/2010/main">
                                  <a:solidFill>
                                    <a:srgbClr val="FFFFFF"/>
                                  </a:solidFill>
                                </a14:hiddenFill>
                              </a:ext>
                            </a:extLst>
                          </pic:spPr>
                        </pic:pic>
                        <wps:wsp>
                          <wps:cNvPr id="2004" name="Gerader Verbinder 1749"/>
                          <wps:cNvCnPr>
                            <a:cxnSpLocks/>
                          </wps:cNvCnPr>
                          <wps:spPr bwMode="auto">
                            <a:xfrm flipH="1">
                              <a:off x="6636" y="21079"/>
                              <a:ext cx="4531" cy="0"/>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05" name="Textfeld 6"/>
                          <wps:cNvSpPr txBox="1">
                            <a:spLocks noChangeArrowheads="1"/>
                          </wps:cNvSpPr>
                          <wps:spPr bwMode="auto">
                            <a:xfrm>
                              <a:off x="1346" y="10809"/>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wps:txbx>
                          <wps:bodyPr rot="0" vert="horz" wrap="square" lIns="91440" tIns="45720" rIns="91440" bIns="45720" anchor="t" anchorCtr="0" upright="1">
                            <a:spAutoFit/>
                          </wps:bodyPr>
                        </wps:wsp>
                        <wps:wsp>
                          <wps:cNvPr id="2006" name="Gerader Verbinder 1751"/>
                          <wps:cNvCnPr>
                            <a:cxnSpLocks/>
                          </wps:cNvCnPr>
                          <wps:spPr bwMode="auto">
                            <a:xfrm flipH="1">
                              <a:off x="1123" y="7319"/>
                              <a:ext cx="907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7" name="Gerader Verbinder 1752"/>
                          <wps:cNvCnPr>
                            <a:cxnSpLocks/>
                          </wps:cNvCnPr>
                          <wps:spPr bwMode="auto">
                            <a:xfrm flipV="1">
                              <a:off x="2445" y="7319"/>
                              <a:ext cx="0" cy="10972"/>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08" name="Gerader Verbinder 1753"/>
                          <wps:cNvCnPr>
                            <a:cxnSpLocks/>
                          </wps:cNvCnPr>
                          <wps:spPr bwMode="auto">
                            <a:xfrm flipH="1">
                              <a:off x="1123" y="18291"/>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9" name="Gerader Verbinder 1754"/>
                          <wps:cNvCnPr>
                            <a:cxnSpLocks/>
                          </wps:cNvCnPr>
                          <wps:spPr bwMode="auto">
                            <a:xfrm flipV="1">
                              <a:off x="11167"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0" name="Gerader Verbinder 1755"/>
                          <wps:cNvCnPr>
                            <a:cxnSpLocks/>
                          </wps:cNvCnPr>
                          <wps:spPr bwMode="auto">
                            <a:xfrm flipV="1">
                              <a:off x="13941" y="13913"/>
                              <a:ext cx="0" cy="807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1" name="Gerader Verbinder 1756"/>
                          <wps:cNvCnPr>
                            <a:cxnSpLocks/>
                          </wps:cNvCnPr>
                          <wps:spPr bwMode="auto">
                            <a:xfrm flipH="1">
                              <a:off x="1123" y="5680"/>
                              <a:ext cx="11758"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2" name="Gerader Verbinder 1757"/>
                          <wps:cNvCnPr>
                            <a:cxnSpLocks/>
                          </wps:cNvCnPr>
                          <wps:spPr bwMode="auto">
                            <a:xfrm flipV="1">
                              <a:off x="8978"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3" name="Gerader Verbinder 1758"/>
                          <wps:cNvCnPr>
                            <a:cxnSpLocks/>
                          </wps:cNvCnPr>
                          <wps:spPr bwMode="auto">
                            <a:xfrm flipV="1">
                              <a:off x="16172" y="2255"/>
                              <a:ext cx="0" cy="45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4" name="Gerader Verbinder 1759"/>
                          <wps:cNvCnPr>
                            <a:cxnSpLocks/>
                          </wps:cNvCnPr>
                          <wps:spPr bwMode="auto">
                            <a:xfrm flipH="1">
                              <a:off x="8902" y="2964"/>
                              <a:ext cx="7270" cy="0"/>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5" name="Gerader Verbinder 1760"/>
                          <wps:cNvCnPr>
                            <a:cxnSpLocks/>
                          </wps:cNvCnPr>
                          <wps:spPr bwMode="auto">
                            <a:xfrm flipH="1">
                              <a:off x="13941" y="14076"/>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6" name="Gerader Verbinder 1761"/>
                          <wps:cNvCnPr>
                            <a:cxnSpLocks/>
                          </wps:cNvCnPr>
                          <wps:spPr bwMode="auto">
                            <a:xfrm flipH="1">
                              <a:off x="13941" y="7319"/>
                              <a:ext cx="10697"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17" name="Gerader Verbinder 1762"/>
                          <wps:cNvCnPr>
                            <a:cxnSpLocks/>
                          </wps:cNvCnPr>
                          <wps:spPr bwMode="auto">
                            <a:xfrm flipV="1">
                              <a:off x="23226" y="7319"/>
                              <a:ext cx="0" cy="6757"/>
                            </a:xfrm>
                            <a:prstGeom prst="line">
                              <a:avLst/>
                            </a:prstGeom>
                            <a:noFill/>
                            <a:ln w="6350">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18" name="Gerader Verbinder 1763"/>
                          <wps:cNvCnPr>
                            <a:cxnSpLocks/>
                          </wps:cNvCnPr>
                          <wps:spPr bwMode="auto">
                            <a:xfrm flipH="1">
                              <a:off x="13906" y="21079"/>
                              <a:ext cx="10732"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19" name="Gerader Verbinder 1764"/>
                          <wps:cNvCnPr>
                            <a:cxnSpLocks/>
                          </wps:cNvCnPr>
                          <wps:spPr bwMode="auto">
                            <a:xfrm flipH="1">
                              <a:off x="10195" y="21079"/>
                              <a:ext cx="4532"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0" name="Textfeld 31"/>
                          <wps:cNvSpPr txBox="1">
                            <a:spLocks noChangeArrowheads="1"/>
                          </wps:cNvSpPr>
                          <wps:spPr bwMode="auto">
                            <a:xfrm>
                              <a:off x="14821" y="8272"/>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wps:txbx>
                          <wps:bodyPr rot="0" vert="horz" wrap="square" lIns="91440" tIns="45720" rIns="91440" bIns="45720" anchor="t" anchorCtr="0" upright="1">
                            <a:spAutoFit/>
                          </wps:bodyPr>
                        </wps:wsp>
                        <wps:wsp>
                          <wps:cNvPr id="2021" name="Gerader Verbinder 1766"/>
                          <wps:cNvCnPr>
                            <a:cxnSpLocks/>
                          </wps:cNvCnPr>
                          <wps:spPr bwMode="auto">
                            <a:xfrm flipH="1" flipV="1">
                              <a:off x="21425" y="10429"/>
                              <a:ext cx="1801" cy="210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 name="Textfeld 33"/>
                          <wps:cNvSpPr txBox="1">
                            <a:spLocks noChangeArrowheads="1"/>
                          </wps:cNvSpPr>
                          <wps:spPr bwMode="auto">
                            <a:xfrm>
                              <a:off x="8429" y="247"/>
                              <a:ext cx="8890"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wps:txbx>
                          <wps:bodyPr rot="0" vert="horz" wrap="square" lIns="91440" tIns="45720" rIns="91440" bIns="45720" anchor="t" anchorCtr="0" upright="1">
                            <a:spAutoFit/>
                          </wps:bodyPr>
                        </wps:wsp>
                        <wps:wsp>
                          <wps:cNvPr id="2023" name="Gerader Verbinder 1768"/>
                          <wps:cNvCnPr>
                            <a:cxnSpLocks/>
                          </wps:cNvCnPr>
                          <wps:spPr bwMode="auto">
                            <a:xfrm flipV="1">
                              <a:off x="2445" y="2452"/>
                              <a:ext cx="0" cy="3239"/>
                            </a:xfrm>
                            <a:prstGeom prst="line">
                              <a:avLst/>
                            </a:prstGeom>
                            <a:noFill/>
                            <a:ln w="6350">
                              <a:solidFill>
                                <a:schemeClr val="tx1">
                                  <a:lumMod val="100000"/>
                                  <a:lumOff val="0"/>
                                </a:schemeClr>
                              </a:solidFill>
                              <a:miter lim="800000"/>
                              <a:headEnd type="triangle" w="med" len="med"/>
                              <a:tailEnd/>
                            </a:ln>
                            <a:extLst>
                              <a:ext uri="{909E8E84-426E-40DD-AFC4-6F175D3DCCD1}">
                                <a14:hiddenFill xmlns:a14="http://schemas.microsoft.com/office/drawing/2010/main">
                                  <a:noFill/>
                                </a14:hiddenFill>
                              </a:ext>
                            </a:extLst>
                          </wps:spPr>
                          <wps:bodyPr/>
                        </wps:wsp>
                        <wps:wsp>
                          <wps:cNvPr id="2024" name="Gerader Verbinder 1769"/>
                          <wps:cNvCnPr>
                            <a:cxnSpLocks/>
                          </wps:cNvCnPr>
                          <wps:spPr bwMode="auto">
                            <a:xfrm flipV="1">
                              <a:off x="2445" y="3284"/>
                              <a:ext cx="0" cy="80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5" name="Textfeld 37"/>
                          <wps:cNvSpPr txBox="1">
                            <a:spLocks noChangeArrowheads="1"/>
                          </wps:cNvSpPr>
                          <wps:spPr bwMode="auto">
                            <a:xfrm>
                              <a:off x="0" y="0"/>
                              <a:ext cx="8903"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wps:txbx>
                          <wps:bodyPr rot="0" vert="horz" wrap="square" lIns="91440" tIns="45720" rIns="91440" bIns="45720" anchor="t" anchorCtr="0" upright="1">
                            <a:spAutoFit/>
                          </wps:bodyPr>
                        </wps:wsp>
                        <wps:wsp>
                          <wps:cNvPr id="2026" name="Gerader Verbinder 1771"/>
                          <wps:cNvCnPr>
                            <a:cxnSpLocks/>
                          </wps:cNvCnPr>
                          <wps:spPr bwMode="auto">
                            <a:xfrm flipV="1">
                              <a:off x="2403" y="2155"/>
                              <a:ext cx="2857" cy="467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7" name="Textfeld 43"/>
                          <wps:cNvSpPr txBox="1">
                            <a:spLocks noChangeArrowheads="1"/>
                          </wps:cNvSpPr>
                          <wps:spPr bwMode="auto">
                            <a:xfrm>
                              <a:off x="15155" y="18819"/>
                              <a:ext cx="8896"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wps:txbx>
                          <wps:bodyPr rot="0" vert="horz" wrap="square" lIns="91440" tIns="45720" rIns="91440" bIns="45720" anchor="t" anchorCtr="0" upright="1">
                            <a:spAutoFit/>
                          </wps:bodyPr>
                        </wps:wsp>
                      </wpg:grpSp>
                      <pic:pic xmlns:pic="http://schemas.openxmlformats.org/drawingml/2006/picture">
                        <pic:nvPicPr>
                          <pic:cNvPr id="2028" name="Grafik 17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1518" y="878"/>
                            <a:ext cx="29290" cy="23268"/>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hteck 1774"/>
                        <wps:cNvSpPr>
                          <a:spLocks noChangeArrowheads="1"/>
                        </wps:cNvSpPr>
                        <wps:spPr bwMode="auto">
                          <a:xfrm>
                            <a:off x="32768" y="10084"/>
                            <a:ext cx="26416" cy="2103"/>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0" name="Rechteck 1775"/>
                        <wps:cNvSpPr>
                          <a:spLocks noChangeArrowheads="1"/>
                        </wps:cNvSpPr>
                        <wps:spPr bwMode="auto">
                          <a:xfrm>
                            <a:off x="32768" y="22368"/>
                            <a:ext cx="26416" cy="2104"/>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31" name="Textfeld 49"/>
                        <wps:cNvSpPr txBox="1">
                          <a:spLocks noChangeArrowheads="1"/>
                        </wps:cNvSpPr>
                        <wps:spPr bwMode="auto">
                          <a:xfrm>
                            <a:off x="37562" y="10509"/>
                            <a:ext cx="17304" cy="3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wps:txbx>
                        <wps:bodyPr rot="0" vert="horz" wrap="square" lIns="91440" tIns="45720" rIns="91440" bIns="45720" anchor="t" anchorCtr="0" upright="1">
                          <a:spAutoFit/>
                        </wps:bodyPr>
                      </wps:wsp>
                      <wps:wsp>
                        <wps:cNvPr id="2032" name="Gerader Verbinder 1777"/>
                        <wps:cNvCnPr>
                          <a:cxnSpLocks/>
                        </wps:cNvCnPr>
                        <wps:spPr bwMode="auto">
                          <a:xfrm flipV="1">
                            <a:off x="2419" y="12818"/>
                            <a:ext cx="2841" cy="188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4EAA05" id="Group 294" o:spid="_x0000_s1479" style="width:478.8pt;height:192.65pt;mso-position-horizontal-relative:char;mso-position-vertical-relative:line" coordsize="60808,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">
                <v:group id="Gruppieren 1747" o:spid="_x0000_s1480" style="position:absolute;width:24638;height:22281" coordsize="24638,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Grafik 1748" o:spid="_x0000_s1481" type="#_x0000_t75" style="position:absolute;left:8994;top:5162;width:783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">
                    <v:imagedata r:id="rId119" o:title="" cropbottom="40090f" cropright="55067f"/>
                  </v:shape>
                  <v:line id="Gerader Verbinder 1749" o:spid="_x0000_s1482" style="position:absolute;flip:x;visibility:visible;mso-wrap-style:square" from="6636,21079" to="1116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" strokecolor="black [3213]" strokeweight=".5pt">
                    <v:stroke startarrow="block" joinstyle="miter"/>
                    <o:lock v:ext="edit" shapetype="f"/>
                  </v:line>
                  <v:shape id="Textfeld 6" o:spid="_x0000_s1483" type="#_x0000_t202" style="position:absolute;left:1346;top:10809;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" filled="f" stroked="f">
                    <v:textbox style="mso-fit-shape-to-text:t">
                      <w:txbxContent>
                        <w:p w14:paraId="0F4A0960"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length</w:t>
                          </w:r>
                        </w:p>
                      </w:txbxContent>
                    </v:textbox>
                  </v:shape>
                  <v:line id="Gerader Verbinder 1751" o:spid="_x0000_s1484" style="position:absolute;flip:x;visibility:visible;mso-wrap-style:square" from="1123,7319" to="10195,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" strokecolor="black [3213]" strokeweight=".5pt">
                    <v:stroke joinstyle="miter"/>
                    <o:lock v:ext="edit" shapetype="f"/>
                  </v:line>
                  <v:line id="Gerader Verbinder 1752" o:spid="_x0000_s1485" style="position:absolute;flip:y;visibility:visible;mso-wrap-style:square" from="2445,7319" to="2445,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" strokecolor="black [3213]" strokeweight=".5pt">
                    <v:stroke startarrow="block" endarrow="block" joinstyle="miter"/>
                    <o:lock v:ext="edit" shapetype="f"/>
                  </v:line>
                  <v:line id="Gerader Verbinder 1753" o:spid="_x0000_s1486" style="position:absolute;flip:x;visibility:visible;mso-wrap-style:square" from="1123,18291" to="12881,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" strokecolor="black [3213]" strokeweight=".5pt">
                    <v:stroke joinstyle="miter"/>
                    <o:lock v:ext="edit" shapetype="f"/>
                  </v:line>
                  <v:line id="Gerader Verbinder 1754" o:spid="_x0000_s1487" style="position:absolute;flip:y;visibility:visible;mso-wrap-style:square" from="11167,13913" to="11167,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" strokecolor="black [3213]" strokeweight=".5pt">
                    <v:stroke joinstyle="miter"/>
                    <o:lock v:ext="edit" shapetype="f"/>
                  </v:line>
                  <v:line id="Gerader Verbinder 1755" o:spid="_x0000_s1488" style="position:absolute;flip:y;visibility:visible;mso-wrap-style:square" from="13941,13913" to="13941,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" strokecolor="black [3213]" strokeweight=".5pt">
                    <v:stroke joinstyle="miter"/>
                    <o:lock v:ext="edit" shapetype="f"/>
                  </v:line>
                  <v:line id="Gerader Verbinder 1756" o:spid="_x0000_s1489" style="position:absolute;flip:x;visibility:visible;mso-wrap-style:square" from="1123,5680" to="1288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" strokecolor="black [3213]" strokeweight=".5pt">
                    <v:stroke joinstyle="miter"/>
                    <o:lock v:ext="edit" shapetype="f"/>
                  </v:line>
                  <v:line id="Gerader Verbinder 1757" o:spid="_x0000_s1490" style="position:absolute;flip:y;visibility:visible;mso-wrap-style:square" from="8978,2255" to="8978,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" strokecolor="black [3213]" strokeweight=".5pt">
                    <v:stroke joinstyle="miter"/>
                    <o:lock v:ext="edit" shapetype="f"/>
                  </v:line>
                  <v:line id="Gerader Verbinder 1758" o:spid="_x0000_s1491" style="position:absolute;flip:y;visibility:visible;mso-wrap-style:square" from="16172,2255" to="16172,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xQAAAN0AAAAPAAAAZHJzL2Rvd25yZXYueG1sRI9PawIx&#10;FMTvBb9DeIK3mlVB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Alwya/xQAAAN0AAAAP&#10;AAAAAAAAAAAAAAAAAAcCAABkcnMvZG93bnJldi54bWxQSwUGAAAAAAMAAwC3AAAA+QIAAAAA&#10;" strokecolor="black [3213]" strokeweight=".5pt">
                    <v:stroke joinstyle="miter"/>
                    <o:lock v:ext="edit" shapetype="f"/>
                  </v:line>
                  <v:line id="Gerader Verbinder 1759" o:spid="_x0000_s1492" style="position:absolute;flip:x;visibility:visible;mso-wrap-style:square" from="8902,2964" to="1617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" strokecolor="black [3213]" strokeweight=".5pt">
                    <v:stroke startarrow="block" endarrow="block" joinstyle="miter"/>
                    <o:lock v:ext="edit" shapetype="f"/>
                  </v:line>
                  <v:line id="Gerader Verbinder 1760" o:spid="_x0000_s1493" style="position:absolute;flip:x;visibility:visible;mso-wrap-style:square" from="13941,14076" to="24638,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" strokecolor="black [3213]" strokeweight=".5pt">
                    <v:stroke joinstyle="miter"/>
                    <o:lock v:ext="edit" shapetype="f"/>
                  </v:line>
                  <v:line id="Gerader Verbinder 1761" o:spid="_x0000_s1494" style="position:absolute;flip:x;visibility:visible;mso-wrap-style:square" from="13941,7319" to="24638,7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" strokecolor="black [3213]" strokeweight=".5pt">
                    <v:stroke joinstyle="miter"/>
                    <o:lock v:ext="edit" shapetype="f"/>
                  </v:line>
                  <v:line id="Gerader Verbinder 1762" o:spid="_x0000_s1495" style="position:absolute;flip:y;visibility:visible;mso-wrap-style:square" from="23226,7319" to="23226,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" strokecolor="black [3213]" strokeweight=".5pt">
                    <v:stroke startarrow="block" endarrow="block" joinstyle="miter"/>
                    <o:lock v:ext="edit" shapetype="f"/>
                  </v:line>
                  <v:line id="Gerader Verbinder 1763" o:spid="_x0000_s1496" style="position:absolute;flip:x;visibility:visible;mso-wrap-style:square" from="13906,21079" to="24638,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" strokecolor="black [3213]" strokeweight=".5pt">
                    <v:stroke endarrow="block" joinstyle="miter"/>
                    <o:lock v:ext="edit" shapetype="f"/>
                  </v:line>
                  <v:line id="Gerader Verbinder 1764" o:spid="_x0000_s1497" style="position:absolute;flip:x;visibility:visible;mso-wrap-style:square" from="10195,21079" to="14727,2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" strokecolor="black [3213]" strokeweight=".5pt">
                    <v:stroke joinstyle="miter"/>
                    <o:lock v:ext="edit" shapetype="f"/>
                  </v:line>
                  <v:shape id="Textfeld 31" o:spid="_x0000_s1498" type="#_x0000_t202" style="position:absolute;left:14821;top:8272;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" filled="f" stroked="f">
                    <v:textbox style="mso-fit-shape-to-text:t">
                      <w:txbxContent>
                        <w:p w14:paraId="5A20BBA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cylinder_length</w:t>
                          </w:r>
                        </w:p>
                      </w:txbxContent>
                    </v:textbox>
                  </v:shape>
                  <v:line id="Gerader Verbinder 1766" o:spid="_x0000_s1499" style="position:absolute;flip:x y;visibility:visible;mso-wrap-style:square" from="21425,10429" to="23226,1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" strokecolor="black [3213]" strokeweight=".5pt">
                    <v:stroke joinstyle="miter"/>
                    <o:lock v:ext="edit" shapetype="f"/>
                  </v:line>
                  <v:shape id="Textfeld 33" o:spid="_x0000_s1500" type="#_x0000_t202" style="position:absolute;left:8429;top:247;width:8890;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" filled="f" stroked="f">
                    <v:textbox style="mso-fit-shape-to-text:t">
                      <w:txbxContent>
                        <w:p w14:paraId="3B4966FF"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head_diameter</w:t>
                          </w:r>
                        </w:p>
                      </w:txbxContent>
                    </v:textbox>
                  </v:shape>
                  <v:line id="Gerader Verbinder 1768" o:spid="_x0000_s1501" style="position:absolute;flip:y;visibility:visible;mso-wrap-style:square" from="2445,2452" to="2445,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" strokecolor="black [3213]" strokeweight=".5pt">
                    <v:stroke startarrow="block" joinstyle="miter"/>
                    <o:lock v:ext="edit" shapetype="f"/>
                  </v:line>
                  <v:line id="Gerader Verbinder 1769" o:spid="_x0000_s1502" style="position:absolute;flip:y;visibility:visible;mso-wrap-style:square" from="2445,3284" to="2445,1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" strokecolor="black [3213]" strokeweight=".5pt">
                    <v:stroke joinstyle="miter"/>
                    <o:lock v:ext="edit" shapetype="f"/>
                  </v:line>
                  <v:shape id="Textfeld 37" o:spid="_x0000_s1503" type="#_x0000_t202" style="position:absolute;width:8903;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" filled="f" stroked="f">
                    <v:textbox style="mso-fit-shape-to-text:t">
                      <w:txbxContent>
                        <w:p w14:paraId="64C2051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head_height</w:t>
                          </w:r>
                        </w:p>
                      </w:txbxContent>
                    </v:textbox>
                  </v:shape>
                  <v:line id="Gerader Verbinder 1771" o:spid="_x0000_s1504" style="position:absolute;flip:y;visibility:visible;mso-wrap-style:square" from="2403,2155" to="5260,6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" strokecolor="black [3213]" strokeweight=".5pt">
                    <v:stroke joinstyle="miter"/>
                    <o:lock v:ext="edit" shapetype="f"/>
                  </v:line>
                  <v:shape id="Textfeld 43" o:spid="_x0000_s1505" type="#_x0000_t202" style="position:absolute;left:15155;top:18819;width:8896;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" filled="f" stroked="f">
                    <v:textbox style="mso-fit-shape-to-text:t">
                      <w:txbxContent>
                        <w:p w14:paraId="0C0239CB" w14:textId="77777777" w:rsidR="001D64B8" w:rsidRPr="002250D0" w:rsidRDefault="001D64B8" w:rsidP="001D64B8">
                          <w:pPr>
                            <w:jc w:val="center"/>
                            <w:rPr>
                              <w:rFonts w:cstheme="minorBidi"/>
                              <w:color w:val="000000" w:themeColor="text1"/>
                              <w:kern w:val="24"/>
                              <w:position w:val="-5"/>
                              <w:sz w:val="24"/>
                              <w:szCs w:val="24"/>
                              <w:vertAlign w:val="subscript"/>
                            </w:rPr>
                          </w:pPr>
                          <w:r w:rsidRPr="002250D0">
                            <w:rPr>
                              <w:rFonts w:cstheme="minorBidi"/>
                              <w:color w:val="000000" w:themeColor="text1"/>
                              <w:kern w:val="24"/>
                              <w:position w:val="-5"/>
                              <w:sz w:val="24"/>
                              <w:szCs w:val="24"/>
                              <w:vertAlign w:val="subscript"/>
                            </w:rPr>
                            <w:t>shaft_diameter</w:t>
                          </w:r>
                        </w:p>
                      </w:txbxContent>
                    </v:textbox>
                  </v:shape>
                </v:group>
                <v:shape id="Grafik 1773" o:spid="_x0000_s1506" type="#_x0000_t75" style="position:absolute;left:31518;top:878;width:29290;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">
                  <v:imagedata r:id="rId119" o:title=""/>
                </v:shape>
                <v:rect id="Rechteck 1774" o:spid="_x0000_s1507" style="position:absolute;left:32768;top:10084;width:26416;height:2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" fillcolor="white [3212]" stroked="f" strokeweight="1pt"/>
                <v:rect id="Rechteck 1775" o:spid="_x0000_s1508" style="position:absolute;left:32768;top:22368;width:26416;height:2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" fillcolor="white [3212]" stroked="f" strokeweight="1pt"/>
                <v:shape id="Textfeld 49" o:spid="_x0000_s1509" type="#_x0000_t202" style="position:absolute;left:37562;top:10509;width:17304;height: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" filled="f" stroked="f">
                  <v:textbox style="mso-fit-shape-to-text:t">
                    <w:txbxContent>
                      <w:p w14:paraId="790DD8CB" w14:textId="1611D7DD" w:rsidR="001D64B8" w:rsidRPr="002250D0" w:rsidRDefault="001D64B8" w:rsidP="001D64B8">
                        <w:pPr>
                          <w:jc w:val="center"/>
                          <w:rPr>
                            <w:rFonts w:cstheme="minorBidi"/>
                            <w:color w:val="000000" w:themeColor="text1"/>
                            <w:kern w:val="24"/>
                            <w:position w:val="-7"/>
                            <w:sz w:val="24"/>
                            <w:szCs w:val="24"/>
                            <w:vertAlign w:val="subscript"/>
                          </w:rPr>
                        </w:pPr>
                        <w:r w:rsidRPr="002250D0">
                          <w:rPr>
                            <w:rFonts w:cstheme="minorBidi"/>
                            <w:color w:val="000000" w:themeColor="text1"/>
                            <w:kern w:val="24"/>
                            <w:position w:val="-7"/>
                            <w:sz w:val="24"/>
                            <w:szCs w:val="24"/>
                            <w:vertAlign w:val="subscript"/>
                          </w:rPr>
                          <w:t xml:space="preserve">Examples </w:t>
                        </w:r>
                        <w:r w:rsidR="002250D0" w:rsidRPr="002250D0">
                          <w:rPr>
                            <w:rFonts w:cstheme="minorBidi"/>
                            <w:color w:val="000000" w:themeColor="text1"/>
                            <w:kern w:val="24"/>
                            <w:position w:val="-7"/>
                            <w:sz w:val="24"/>
                            <w:szCs w:val="24"/>
                            <w:vertAlign w:val="subscript"/>
                          </w:rPr>
                          <w:t>of different</w:t>
                        </w:r>
                        <w:r w:rsidRPr="002250D0">
                          <w:rPr>
                            <w:rFonts w:cstheme="minorBidi"/>
                            <w:color w:val="000000" w:themeColor="text1"/>
                            <w:kern w:val="24"/>
                            <w:position w:val="-7"/>
                            <w:sz w:val="24"/>
                            <w:szCs w:val="24"/>
                            <w:vertAlign w:val="subscript"/>
                          </w:rPr>
                          <w:t xml:space="preserve"> nail types</w:t>
                        </w:r>
                      </w:p>
                    </w:txbxContent>
                  </v:textbox>
                </v:shape>
                <v:line id="Gerader Verbinder 1777" o:spid="_x0000_s1510" style="position:absolute;flip:y;visibility:visible;mso-wrap-style:square" from="2419,12818" to="5260,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" strokecolor="black [3213]" strokeweight=".5pt">
                  <v:stroke joinstyle="miter"/>
                  <o:lock v:ext="edit" shapetype="f"/>
                </v:line>
                <w10:anchorlock/>
              </v:group>
            </w:pict>
          </mc:Fallback>
        </mc:AlternateContent>
      </w:r>
    </w:p>
    <w:p w14:paraId="6B147EFA" w14:textId="6A91A65F" w:rsidR="002250D0" w:rsidRPr="0068368C" w:rsidRDefault="002250D0" w:rsidP="002250D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70F4B">
        <w:rPr>
          <w:sz w:val="18"/>
          <w:szCs w:val="18"/>
        </w:rPr>
        <w:t>1</w:t>
      </w:r>
      <w:r w:rsidRPr="00870F4B">
        <w:rPr>
          <w:sz w:val="18"/>
          <w:szCs w:val="18"/>
        </w:rPr>
        <w:tab/>
      </w:r>
      <w:r w:rsidR="00286CA0" w:rsidRPr="00286CA0">
        <w:rPr>
          <w:sz w:val="18"/>
          <w:szCs w:val="18"/>
        </w:rPr>
        <w:t>head_height</w:t>
      </w:r>
      <w:r>
        <w:rPr>
          <w:sz w:val="18"/>
          <w:szCs w:val="18"/>
        </w:rPr>
        <w:t xml:space="preserve">  </w:t>
      </w:r>
      <w:r w:rsidRPr="00870F4B">
        <w:rPr>
          <w:sz w:val="18"/>
          <w:szCs w:val="18"/>
        </w:rPr>
        <w:br/>
      </w:r>
      <w:r>
        <w:rPr>
          <w:sz w:val="18"/>
          <w:szCs w:val="18"/>
        </w:rPr>
        <w:t>2</w:t>
      </w:r>
      <w:r w:rsidRPr="00870F4B">
        <w:rPr>
          <w:sz w:val="18"/>
          <w:szCs w:val="18"/>
        </w:rPr>
        <w:tab/>
      </w:r>
      <w:r w:rsidR="00286CA0" w:rsidRPr="00286CA0">
        <w:rPr>
          <w:sz w:val="18"/>
          <w:szCs w:val="18"/>
        </w:rPr>
        <w:t>head_diameter</w:t>
      </w:r>
      <w:r>
        <w:rPr>
          <w:sz w:val="18"/>
          <w:szCs w:val="18"/>
        </w:rPr>
        <w:t xml:space="preserve">  </w:t>
      </w:r>
      <w:r w:rsidRPr="00870F4B">
        <w:rPr>
          <w:sz w:val="18"/>
          <w:szCs w:val="18"/>
        </w:rPr>
        <w:br/>
      </w:r>
      <w:r>
        <w:rPr>
          <w:sz w:val="18"/>
          <w:szCs w:val="18"/>
        </w:rPr>
        <w:t>3</w:t>
      </w:r>
      <w:r w:rsidRPr="00870F4B">
        <w:rPr>
          <w:sz w:val="18"/>
          <w:szCs w:val="18"/>
        </w:rPr>
        <w:tab/>
      </w:r>
      <w:r w:rsidR="00286CA0" w:rsidRPr="00286CA0">
        <w:rPr>
          <w:sz w:val="18"/>
          <w:szCs w:val="18"/>
        </w:rPr>
        <w:t>length</w:t>
      </w:r>
      <w:r>
        <w:rPr>
          <w:sz w:val="18"/>
          <w:szCs w:val="18"/>
        </w:rPr>
        <w:t xml:space="preserve">  </w:t>
      </w:r>
      <w:r w:rsidRPr="00870F4B">
        <w:rPr>
          <w:sz w:val="18"/>
          <w:szCs w:val="18"/>
        </w:rPr>
        <w:br/>
      </w:r>
      <w:r>
        <w:rPr>
          <w:sz w:val="18"/>
          <w:szCs w:val="18"/>
        </w:rPr>
        <w:t>4</w:t>
      </w:r>
      <w:r w:rsidRPr="00870F4B">
        <w:rPr>
          <w:sz w:val="18"/>
          <w:szCs w:val="18"/>
        </w:rPr>
        <w:tab/>
      </w:r>
      <w:r w:rsidR="00286CA0" w:rsidRPr="00286CA0">
        <w:rPr>
          <w:sz w:val="18"/>
          <w:szCs w:val="18"/>
        </w:rPr>
        <w:t>cylinder_length</w:t>
      </w:r>
      <w:r>
        <w:rPr>
          <w:sz w:val="18"/>
          <w:szCs w:val="18"/>
        </w:rPr>
        <w:t xml:space="preserve">  </w:t>
      </w:r>
      <w:r w:rsidRPr="00870F4B">
        <w:rPr>
          <w:sz w:val="18"/>
          <w:szCs w:val="18"/>
        </w:rPr>
        <w:br/>
      </w:r>
      <w:r>
        <w:rPr>
          <w:sz w:val="18"/>
          <w:szCs w:val="18"/>
        </w:rPr>
        <w:t>5</w:t>
      </w:r>
      <w:r w:rsidRPr="00870F4B">
        <w:rPr>
          <w:sz w:val="18"/>
          <w:szCs w:val="18"/>
        </w:rPr>
        <w:tab/>
      </w:r>
      <w:r w:rsidR="00286CA0" w:rsidRPr="00286CA0">
        <w:rPr>
          <w:sz w:val="18"/>
          <w:szCs w:val="18"/>
        </w:rPr>
        <w:t>shaft_diameter</w:t>
      </w:r>
      <w:r>
        <w:rPr>
          <w:sz w:val="18"/>
          <w:szCs w:val="18"/>
        </w:rPr>
        <w:t xml:space="preserve">  </w:t>
      </w:r>
      <w:r w:rsidRPr="00870F4B">
        <w:rPr>
          <w:sz w:val="18"/>
          <w:szCs w:val="18"/>
        </w:rPr>
        <w:br/>
      </w:r>
      <w:r w:rsidR="00286CA0" w:rsidRPr="00E955BE">
        <w:rPr>
          <w:vertAlign w:val="superscript"/>
        </w:rPr>
        <w:t>a</w:t>
      </w:r>
      <w:r w:rsidR="00286CA0">
        <w:rPr>
          <w:sz w:val="18"/>
          <w:szCs w:val="18"/>
        </w:rPr>
        <w:t xml:space="preserve"> </w:t>
      </w:r>
      <w:r w:rsidRPr="00870F4B">
        <w:rPr>
          <w:sz w:val="18"/>
          <w:szCs w:val="18"/>
        </w:rPr>
        <w:tab/>
      </w:r>
      <w:r w:rsidR="00286CA0" w:rsidRPr="00286CA0">
        <w:rPr>
          <w:sz w:val="18"/>
          <w:szCs w:val="18"/>
        </w:rPr>
        <w:t>Examples of different nail types.</w:t>
      </w:r>
      <w:r>
        <w:rPr>
          <w:sz w:val="18"/>
          <w:szCs w:val="18"/>
        </w:rPr>
        <w:t xml:space="preserve"> </w:t>
      </w:r>
    </w:p>
    <w:p w14:paraId="72E332C4" w14:textId="1E607786"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417" w:name="_Ref157709670"/>
      <w:bookmarkStart w:id="1418" w:name="_Toc101428245"/>
      <w:bookmarkStart w:id="1419" w:name="_Toc159618882"/>
      <w:r w:rsidRPr="00F54804">
        <w:t xml:space="preserve">Figure </w:t>
      </w:r>
      <w:r w:rsidRPr="00F54804">
        <w:fldChar w:fldCharType="begin"/>
      </w:r>
      <w:r w:rsidRPr="00F54804">
        <w:instrText xml:space="preserve"> SEQ Figure \* ARABIC </w:instrText>
      </w:r>
      <w:r w:rsidRPr="00F54804">
        <w:fldChar w:fldCharType="separate"/>
      </w:r>
      <w:r w:rsidR="0012574E">
        <w:rPr>
          <w:noProof/>
        </w:rPr>
        <w:t>39</w:t>
      </w:r>
      <w:r w:rsidRPr="00F54804">
        <w:fldChar w:fldCharType="end"/>
      </w:r>
      <w:bookmarkEnd w:id="1417"/>
      <w:r w:rsidR="00B00216">
        <w:t xml:space="preserve"> —</w:t>
      </w:r>
      <w:r w:rsidRPr="00F54804">
        <w:t xml:space="preserve"> Key measures of a nail &amp; examples of different nail types</w:t>
      </w:r>
      <w:bookmarkEnd w:id="1418"/>
      <w:bookmarkEnd w:id="1419"/>
      <w:r w:rsidR="00286CA0">
        <w:t xml:space="preserve"> </w:t>
      </w:r>
    </w:p>
    <w:p w14:paraId="1CEAF275" w14:textId="0B7EEF5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56818">
        <w:rPr>
          <w:rStyle w:val="elementdeftypeChar"/>
          <w:rFonts w:ascii="Cambria" w:eastAsia="Calibri" w:hAnsi="Cambria" w:cs="Times New Roman"/>
          <w:b w:val="0"/>
          <w:bCs w:val="0"/>
          <w:i w:val="0"/>
          <w:sz w:val="22"/>
          <w:szCs w:val="22"/>
          <w:lang w:eastAsia="en-US"/>
        </w:rPr>
        <w:t xml:space="preserve">, see also </w:t>
      </w:r>
      <w:r w:rsidR="00356818">
        <w:rPr>
          <w:rStyle w:val="elementdeftypeChar"/>
          <w:rFonts w:ascii="Cambria" w:eastAsia="Calibri" w:hAnsi="Cambria" w:cs="Times New Roman"/>
          <w:b w:val="0"/>
          <w:bCs w:val="0"/>
          <w:i w:val="0"/>
          <w:sz w:val="22"/>
          <w:szCs w:val="22"/>
          <w:lang w:eastAsia="en-US"/>
        </w:rPr>
        <w:fldChar w:fldCharType="begin"/>
      </w:r>
      <w:r w:rsidR="00356818">
        <w:rPr>
          <w:rStyle w:val="elementdeftypeChar"/>
          <w:rFonts w:ascii="Cambria" w:eastAsia="Calibri" w:hAnsi="Cambria" w:cs="Times New Roman"/>
          <w:b w:val="0"/>
          <w:bCs w:val="0"/>
          <w:i w:val="0"/>
          <w:sz w:val="22"/>
          <w:szCs w:val="22"/>
          <w:lang w:eastAsia="en-US"/>
        </w:rPr>
        <w:instrText xml:space="preserve"> REF _Ref157709670 \h </w:instrText>
      </w:r>
      <w:r w:rsidR="00356818">
        <w:rPr>
          <w:rStyle w:val="elementdeftypeChar"/>
          <w:rFonts w:ascii="Cambria" w:eastAsia="Calibri" w:hAnsi="Cambria" w:cs="Times New Roman"/>
          <w:b w:val="0"/>
          <w:bCs w:val="0"/>
          <w:i w:val="0"/>
          <w:sz w:val="22"/>
          <w:szCs w:val="22"/>
          <w:lang w:eastAsia="en-US"/>
        </w:rPr>
      </w:r>
      <w:r w:rsidR="00356818">
        <w:rPr>
          <w:rStyle w:val="elementdeftypeChar"/>
          <w:rFonts w:ascii="Cambria" w:eastAsia="Calibri" w:hAnsi="Cambria" w:cs="Times New Roman"/>
          <w:b w:val="0"/>
          <w:bCs w:val="0"/>
          <w:i w:val="0"/>
          <w:sz w:val="22"/>
          <w:szCs w:val="22"/>
          <w:lang w:eastAsia="en-US"/>
        </w:rPr>
        <w:fldChar w:fldCharType="separate"/>
      </w:r>
      <w:r w:rsidR="0012574E" w:rsidRPr="00F54804">
        <w:t xml:space="preserve">Figure </w:t>
      </w:r>
      <w:r w:rsidR="0012574E">
        <w:rPr>
          <w:noProof/>
        </w:rPr>
        <w:t>39</w:t>
      </w:r>
      <w:r w:rsidR="00356818">
        <w:rPr>
          <w:rStyle w:val="elementdeftypeChar"/>
          <w:rFonts w:ascii="Cambria" w:eastAsia="Calibri" w:hAnsi="Cambria" w:cs="Times New Roman"/>
          <w:b w:val="0"/>
          <w:bCs w:val="0"/>
          <w:i w:val="0"/>
          <w:sz w:val="22"/>
          <w:szCs w:val="22"/>
          <w:lang w:eastAsia="en-US"/>
        </w:rPr>
        <w:fldChar w:fldCharType="end"/>
      </w:r>
      <w:r>
        <w:rPr>
          <w:rStyle w:val="elementdeftypeChar"/>
          <w:rFonts w:ascii="Cambria" w:eastAsia="Calibri" w:hAnsi="Cambria" w:cs="Times New Roman"/>
          <w:b w:val="0"/>
          <w:bCs w:val="0"/>
          <w:i w:val="0"/>
          <w:sz w:val="22"/>
          <w:szCs w:val="22"/>
          <w:lang w:eastAsia="en-US"/>
        </w:rPr>
        <w:t>:</w:t>
      </w:r>
      <w:r w:rsidR="00356818">
        <w:rPr>
          <w:rStyle w:val="elementdeftypeChar"/>
          <w:rFonts w:ascii="Cambria" w:eastAsia="Calibri" w:hAnsi="Cambria" w:cs="Times New Roman"/>
          <w:b w:val="0"/>
          <w:bCs w:val="0"/>
          <w:i w:val="0"/>
          <w:sz w:val="22"/>
          <w:szCs w:val="22"/>
          <w:lang w:eastAsia="en-US"/>
        </w:rPr>
        <w:t xml:space="preserve"> </w:t>
      </w:r>
    </w:p>
    <w:p w14:paraId="062A24A6" w14:textId="0F396BD8" w:rsidR="006D1F06"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nail_type</w:t>
      </w:r>
      <w:r w:rsidRPr="0013175B">
        <w:rPr>
          <w:rFonts w:cs="Calibri"/>
          <w:lang w:eastAsia="en-GB"/>
        </w:rPr>
        <w:t>: the alphanumeric name of the nail. (Naming convention based on supplier nail codes)</w:t>
      </w:r>
      <w:r w:rsidR="00356818">
        <w:rPr>
          <w:rFonts w:cs="Calibri"/>
          <w:lang w:eastAsia="en-GB"/>
        </w:rPr>
        <w:t>.</w:t>
      </w:r>
      <w:r w:rsidR="00147206">
        <w:rPr>
          <w:rFonts w:cs="Calibri"/>
          <w:lang w:eastAsia="en-GB"/>
        </w:rPr>
        <w:t xml:space="preserve"> </w:t>
      </w:r>
      <w:r w:rsidR="00356818">
        <w:rPr>
          <w:rFonts w:cs="Calibri"/>
          <w:lang w:eastAsia="en-GB"/>
        </w:rPr>
        <w:t>F</w:t>
      </w:r>
      <w:r w:rsidR="00147206">
        <w:rPr>
          <w:rFonts w:cs="Calibri"/>
          <w:lang w:eastAsia="en-GB"/>
        </w:rPr>
        <w:t>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sidRPr="001529B9">
            <w:rPr>
              <w:rFonts w:cs="Calibri"/>
              <w:lang w:val="en-US" w:eastAsia="en-GB"/>
            </w:rPr>
            <w:instrText xml:space="preserve"> CITATION Dra07 \l 1031 </w:instrText>
          </w:r>
          <w:r w:rsidR="009525D1">
            <w:rPr>
              <w:rFonts w:cs="Calibri"/>
              <w:lang w:eastAsia="en-GB"/>
            </w:rPr>
            <w:fldChar w:fldCharType="separate"/>
          </w:r>
          <w:r w:rsidR="005E3DB0" w:rsidRPr="005E3DB0">
            <w:rPr>
              <w:rFonts w:cs="Calibri"/>
              <w:noProof/>
              <w:lang w:val="en-US" w:eastAsia="en-GB"/>
            </w:rPr>
            <w:t>[13]</w:t>
          </w:r>
          <w:r w:rsidR="009525D1">
            <w:rPr>
              <w:rFonts w:cs="Calibri"/>
              <w:lang w:eastAsia="en-GB"/>
            </w:rPr>
            <w:fldChar w:fldCharType="end"/>
          </w:r>
        </w:sdtContent>
      </w:sdt>
      <w:r w:rsidR="00356818">
        <w:rPr>
          <w:rFonts w:cs="Calibri"/>
          <w:lang w:eastAsia="en-GB"/>
        </w:rPr>
        <w:t xml:space="preserve">. </w:t>
      </w:r>
    </w:p>
    <w:p w14:paraId="043B1D16" w14:textId="0BA4C756"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shaft_diameter</w:t>
      </w:r>
      <w:r w:rsidRPr="0013175B">
        <w:rPr>
          <w:rFonts w:cs="Calibri"/>
          <w:lang w:eastAsia="en-GB"/>
        </w:rPr>
        <w:t>: the diameter of the shaft of the (unmounted) nail</w:t>
      </w:r>
      <w:r w:rsidR="00356818">
        <w:rPr>
          <w:rFonts w:cs="Calibri"/>
          <w:lang w:eastAsia="en-GB"/>
        </w:rPr>
        <w:t xml:space="preserve">, </w:t>
      </w:r>
    </w:p>
    <w:p w14:paraId="6AD78EE9" w14:textId="5E474EC9"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length</w:t>
      </w:r>
      <w:r w:rsidRPr="0013175B">
        <w:rPr>
          <w:rFonts w:cs="Calibri"/>
          <w:lang w:eastAsia="en-GB"/>
        </w:rPr>
        <w:t>: the overall length of the nail</w:t>
      </w:r>
      <w:r w:rsidR="00356818">
        <w:rPr>
          <w:rFonts w:cs="Calibri"/>
          <w:lang w:eastAsia="en-GB"/>
        </w:rPr>
        <w:t xml:space="preserve">, </w:t>
      </w:r>
    </w:p>
    <w:p w14:paraId="6A926A24" w14:textId="3BEC08E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cylinder_length</w:t>
      </w:r>
      <w:r w:rsidRPr="0013175B">
        <w:rPr>
          <w:rFonts w:cs="Calibri"/>
          <w:lang w:eastAsia="en-GB"/>
        </w:rPr>
        <w:t>: the length of the cylindrical part of the nail shaft</w:t>
      </w:r>
      <w:r w:rsidR="00356818">
        <w:rPr>
          <w:rFonts w:cs="Calibri"/>
          <w:lang w:eastAsia="en-GB"/>
        </w:rPr>
        <w:t xml:space="preserve"> </w:t>
      </w:r>
    </w:p>
    <w:p w14:paraId="0DFEDDB1" w14:textId="4D5F7B48"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head_diameter</w:t>
      </w:r>
      <w:r w:rsidRPr="0013175B">
        <w:rPr>
          <w:rFonts w:cs="Calibri"/>
          <w:lang w:eastAsia="en-GB"/>
        </w:rPr>
        <w:t>: the diameter of the head of the nail</w:t>
      </w:r>
      <w:r w:rsidR="00356818">
        <w:rPr>
          <w:rFonts w:cs="Calibri"/>
          <w:lang w:eastAsia="en-GB"/>
        </w:rPr>
        <w:t xml:space="preserve">, </w:t>
      </w:r>
    </w:p>
    <w:p w14:paraId="058B9763" w14:textId="633786D4"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head_height</w:t>
      </w:r>
      <w:r w:rsidRPr="0013175B">
        <w:rPr>
          <w:rFonts w:cs="Calibri"/>
          <w:lang w:eastAsia="en-GB"/>
        </w:rPr>
        <w:t>: the height of the nail head</w:t>
      </w:r>
      <w:r w:rsidR="00356818">
        <w:rPr>
          <w:rFonts w:cs="Calibri"/>
          <w:lang w:eastAsia="en-GB"/>
        </w:rPr>
        <w:t xml:space="preserve">, </w:t>
      </w:r>
    </w:p>
    <w:p w14:paraId="573B5A66" w14:textId="62896E7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shear_strength</w:t>
      </w:r>
      <w:r w:rsidRPr="0013175B">
        <w:rPr>
          <w:rFonts w:cs="Calibri"/>
          <w:lang w:eastAsia="en-GB"/>
        </w:rPr>
        <w:t xml:space="preserve">: </w:t>
      </w:r>
      <w:r w:rsidRPr="0013175B">
        <w:t>Shear failure where the joint fails by shearing a hole in the cover part side material. It is defined as maximum measured force during the test process</w:t>
      </w:r>
      <w:r w:rsidR="00356818">
        <w:t xml:space="preserve">, </w:t>
      </w:r>
    </w:p>
    <w:p w14:paraId="1B07E60E" w14:textId="3AAFE3FC"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peel_strength</w:t>
      </w:r>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process</w:t>
      </w:r>
      <w:r w:rsidR="00356818">
        <w:t xml:space="preserve">, </w:t>
      </w:r>
    </w:p>
    <w:p w14:paraId="19116940" w14:textId="3DB59C4B"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jc w:val="left"/>
        <w:rPr>
          <w:rFonts w:cs="Calibri"/>
          <w:lang w:eastAsia="en-GB"/>
        </w:rPr>
      </w:pPr>
      <w:r w:rsidRPr="004A2B79">
        <w:rPr>
          <w:rStyle w:val="CodeCharacter"/>
        </w:rPr>
        <w:t>material</w:t>
      </w:r>
      <w:r w:rsidRPr="0013175B">
        <w:rPr>
          <w:rFonts w:cs="Calibri"/>
          <w:lang w:eastAsia="en-GB"/>
        </w:rPr>
        <w:t>: the material of the nail</w:t>
      </w:r>
      <w:r w:rsidR="00356818">
        <w:rPr>
          <w:rFonts w:cs="Calibri"/>
          <w:lang w:eastAsia="en-GB"/>
        </w:rPr>
        <w:t xml:space="preserve">, </w:t>
      </w:r>
    </w:p>
    <w:p w14:paraId="4BFF7EA3" w14:textId="7B39BBF7" w:rsidR="00FC68DB" w:rsidRPr="0013175B" w:rsidRDefault="00FC68DB" w:rsidP="00356818">
      <w:pPr>
        <w:pStyle w:val="Listenabsatz"/>
        <w:numPr>
          <w:ilvl w:val="0"/>
          <w:numId w:val="27"/>
        </w:numPr>
        <w:tabs>
          <w:tab w:val="clear" w:pos="403"/>
        </w:tabs>
        <w:autoSpaceDE w:val="0"/>
        <w:autoSpaceDN w:val="0"/>
        <w:adjustRightInd w:val="0"/>
        <w:spacing w:line="240" w:lineRule="auto"/>
        <w:ind w:left="357" w:hanging="357"/>
        <w:contextualSpacing w:val="0"/>
        <w:rPr>
          <w:rFonts w:cs="Calibri"/>
          <w:lang w:eastAsia="en-GB"/>
        </w:rPr>
      </w:pPr>
      <w:r w:rsidRPr="004A2B79">
        <w:rPr>
          <w:rStyle w:val="CodeCharacter"/>
        </w:rPr>
        <w:t>part_code</w:t>
      </w:r>
      <w:r w:rsidRPr="0013175B">
        <w:rPr>
          <w:rFonts w:cs="Calibri"/>
          <w:lang w:eastAsia="en-GB"/>
        </w:rPr>
        <w:t xml:space="preserve">: the part code of the nail, as used </w:t>
      </w:r>
      <w:r w:rsidR="008C4F0E">
        <w:rPr>
          <w:rFonts w:cs="Calibri"/>
          <w:lang w:eastAsia="en-GB"/>
        </w:rPr>
        <w:t>e.g.</w:t>
      </w:r>
      <w:r w:rsidRPr="0013175B">
        <w:rPr>
          <w:rFonts w:cs="Calibri"/>
          <w:lang w:eastAsia="en-GB"/>
        </w:rPr>
        <w:t xml:space="preserve"> in a PDM system. </w:t>
      </w:r>
      <w:r w:rsidR="00C24287">
        <w:rPr>
          <w:rFonts w:cs="Calibri"/>
          <w:lang w:eastAsia="en-GB"/>
        </w:rPr>
        <w:t>I</w:t>
      </w:r>
      <w:r w:rsidRPr="0013175B">
        <w:rPr>
          <w:rFonts w:cs="Calibri"/>
          <w:lang w:eastAsia="en-GB"/>
        </w:rPr>
        <w:t xml:space="preserve">t </w:t>
      </w:r>
      <w:r w:rsidR="00C24287">
        <w:rPr>
          <w:rFonts w:cs="Calibri"/>
          <w:lang w:eastAsia="en-GB"/>
        </w:rPr>
        <w:t>can</w:t>
      </w:r>
      <w:r w:rsidRPr="0013175B">
        <w:rPr>
          <w:rFonts w:cs="Calibri"/>
          <w:lang w:eastAsia="en-GB"/>
        </w:rPr>
        <w:t xml:space="preserve"> be convenient to use the nail norm (</w:t>
      </w:r>
      <w:r w:rsidR="00C24287" w:rsidRPr="00F54804">
        <w:t xml:space="preserve">according to </w:t>
      </w:r>
      <w:r w:rsidR="00C24287">
        <w:t xml:space="preserve">e.g. </w:t>
      </w:r>
      <w:r w:rsidR="00C24287" w:rsidRPr="00F54804">
        <w:t>ISO, EN, BSW, DIN</w:t>
      </w:r>
      <w:r w:rsidRPr="0013175B">
        <w:rPr>
          <w:rFonts w:cs="Calibri"/>
          <w:lang w:eastAsia="en-GB"/>
        </w:rPr>
        <w:t>) as part code.</w:t>
      </w:r>
      <w:r w:rsidR="00356818">
        <w:rPr>
          <w:rFonts w:cs="Calibri"/>
          <w:lang w:eastAsia="en-GB"/>
        </w:rPr>
        <w:t xml:space="preserve"> </w:t>
      </w:r>
    </w:p>
    <w:p w14:paraId="23AA0A82" w14:textId="2ED055A9"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w:t>
      </w:r>
      <w:r w:rsidR="00F3142F">
        <w:rPr>
          <w:rFonts w:cs="Calibri"/>
          <w:lang w:eastAsia="en-GB"/>
        </w:rPr>
        <w:t xml:space="preserve"> “</w:t>
      </w:r>
      <w:r w:rsidRPr="00F54804">
        <w:rPr>
          <w:rFonts w:cs="Calibri"/>
          <w:lang w:eastAsia="en-GB"/>
        </w:rPr>
        <w:t>base</w:t>
      </w:r>
      <w:r w:rsidR="00AF69E3">
        <w:rPr>
          <w:rFonts w:cs="Calibri"/>
          <w:lang w:eastAsia="en-GB"/>
        </w:rPr>
        <w:t xml:space="preserve">” </w:t>
      </w:r>
      <w:r w:rsidRPr="00F54804">
        <w:rPr>
          <w:rFonts w:cs="Calibri"/>
          <w:lang w:eastAsia="en-GB"/>
        </w:rPr>
        <w:t>attribute for nails since this information can be derived from connection direction.</w:t>
      </w:r>
    </w:p>
    <w:p w14:paraId="4D61E828" w14:textId="43520291"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E13FF4">
        <w:rPr>
          <w:rFonts w:cs="Calibri"/>
          <w:lang w:eastAsia="en-GB"/>
        </w:rPr>
        <w:t>therefore,</w:t>
      </w:r>
      <w:r w:rsidR="00C5437F">
        <w:rPr>
          <w:rFonts w:cs="Calibri"/>
          <w:lang w:eastAsia="en-GB"/>
        </w:rPr>
        <w:t xml:space="preserve"> </w:t>
      </w:r>
      <w:r w:rsidRPr="005C2D94">
        <w:rPr>
          <w:rFonts w:cs="Calibri"/>
          <w:lang w:eastAsia="en-GB"/>
        </w:rPr>
        <w:t xml:space="preserve">possess a nested element </w:t>
      </w:r>
      <w:r w:rsidRPr="004A2B79">
        <w:rPr>
          <w:rStyle w:val="CodeCharacter"/>
        </w:rPr>
        <w:t>&lt;normal_direction/&gt;.</w:t>
      </w:r>
      <w:r w:rsidRPr="005C2D94">
        <w:rPr>
          <w:rFonts w:cs="Calibri"/>
          <w:lang w:eastAsia="en-GB"/>
        </w:rPr>
        <w:t xml:space="preserve"> However, this is not mandatory in order to allow for importing incomplete data. </w:t>
      </w:r>
      <w:r w:rsidR="00356818">
        <w:rPr>
          <w:rFonts w:cs="Calibri"/>
          <w:lang w:eastAsia="en-GB"/>
        </w:rPr>
        <w:t>The d</w:t>
      </w:r>
      <w:r w:rsidRPr="005C2D94">
        <w:rPr>
          <w:rFonts w:cs="Calibri"/>
          <w:lang w:eastAsia="en-GB"/>
        </w:rPr>
        <w:t xml:space="preserve">irection sense of </w:t>
      </w:r>
      <w:r w:rsidRPr="004A2B79">
        <w:rPr>
          <w:rStyle w:val="CodeCharacter"/>
        </w:rPr>
        <w:t>&lt;normal_direction/&gt;</w:t>
      </w:r>
      <w:r w:rsidR="00D2122F" w:rsidRPr="001E4607">
        <w:rPr>
          <w:rFonts w:cs="Calibri"/>
          <w:lang w:eastAsia="en-GB"/>
        </w:rPr>
        <w:t xml:space="preserve"> </w:t>
      </w:r>
      <w:r w:rsidRPr="001E4607">
        <w:rPr>
          <w:rFonts w:cs="Calibri"/>
          <w:lang w:eastAsia="en-GB"/>
        </w:rPr>
        <w:t xml:space="preserve">is from nail head to tip. The </w:t>
      </w:r>
      <w:r w:rsidR="00356818">
        <w:rPr>
          <w:rFonts w:cs="Calibri"/>
          <w:lang w:eastAsia="en-GB"/>
        </w:rPr>
        <w:t xml:space="preserve">direction </w:t>
      </w:r>
      <w:r w:rsidRPr="001E4607">
        <w:rPr>
          <w:rFonts w:cs="Calibri"/>
          <w:lang w:eastAsia="en-GB"/>
        </w:rPr>
        <w:t xml:space="preserve">element definition can be found in </w:t>
      </w:r>
      <w:r w:rsidR="005020EF">
        <w:rPr>
          <w:rFonts w:cs="Calibri"/>
          <w:lang w:eastAsia="en-GB"/>
        </w:rPr>
        <w:t>clause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12574E">
        <w:rPr>
          <w:rFonts w:cs="Calibri"/>
          <w:lang w:eastAsia="en-GB"/>
        </w:rPr>
        <w:t>9.1.3</w:t>
      </w:r>
      <w:r w:rsidRPr="00F54804">
        <w:rPr>
          <w:rFonts w:cs="Calibri"/>
          <w:lang w:eastAsia="en-GB"/>
        </w:rPr>
        <w:fldChar w:fldCharType="end"/>
      </w:r>
      <w:r w:rsidRPr="00F54804">
        <w:rPr>
          <w:rFonts w:cs="Calibri"/>
          <w:lang w:eastAsia="en-GB"/>
        </w:rPr>
        <w:t>.</w:t>
      </w:r>
    </w:p>
    <w:p w14:paraId="40141295" w14:textId="6820B222"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r w:rsidR="003C606F">
        <w:rPr>
          <w:rFonts w:cs="Calibri"/>
          <w:lang w:eastAsia="en-GB"/>
        </w:rPr>
        <w:t xml:space="preserve"> (</w:t>
      </w:r>
      <w:r w:rsidR="003C606F">
        <w:rPr>
          <w:rFonts w:cs="Calibri"/>
          <w:lang w:eastAsia="en-GB"/>
        </w:rPr>
        <w:fldChar w:fldCharType="begin"/>
      </w:r>
      <w:r w:rsidR="003C606F">
        <w:rPr>
          <w:rFonts w:cs="Calibri"/>
          <w:lang w:eastAsia="en-GB"/>
        </w:rPr>
        <w:instrText xml:space="preserve"> REF _Ref157709545 \h </w:instrText>
      </w:r>
      <w:r w:rsidR="003C606F">
        <w:rPr>
          <w:rFonts w:cs="Calibri"/>
          <w:lang w:eastAsia="en-GB"/>
        </w:rPr>
      </w:r>
      <w:r w:rsidR="003C606F">
        <w:rPr>
          <w:rFonts w:cs="Calibri"/>
          <w:lang w:eastAsia="en-GB"/>
        </w:rPr>
        <w:fldChar w:fldCharType="separate"/>
      </w:r>
      <w:r w:rsidR="0012574E" w:rsidRPr="005C2D94">
        <w:t xml:space="preserve">Table </w:t>
      </w:r>
      <w:r w:rsidR="0012574E">
        <w:rPr>
          <w:noProof/>
        </w:rPr>
        <w:t>75</w:t>
      </w:r>
      <w:r w:rsidR="003C606F">
        <w:rPr>
          <w:rFonts w:cs="Calibri"/>
          <w:lang w:eastAsia="en-GB"/>
        </w:rPr>
        <w:fldChar w:fldCharType="end"/>
      </w:r>
      <w:r w:rsidR="003C606F">
        <w:rPr>
          <w:rFonts w:cs="Calibri"/>
          <w:lang w:eastAsia="en-GB"/>
        </w:rPr>
        <w:t>)</w:t>
      </w:r>
      <w:r w:rsidRPr="00BD52D7">
        <w:rPr>
          <w:rFonts w:cs="Calibri"/>
          <w:lang w:eastAsia="en-GB"/>
        </w:rPr>
        <w:t>:</w:t>
      </w:r>
    </w:p>
    <w:p w14:paraId="649332E0" w14:textId="1E7C53FF" w:rsidR="00461A3A" w:rsidRPr="004A2B79" w:rsidRDefault="00461A3A" w:rsidP="001640C5">
      <w:pPr>
        <w:pStyle w:val="Beschriftung"/>
        <w:keepNext/>
        <w:keepLines/>
        <w:rPr>
          <w:bCs w:val="0"/>
        </w:rPr>
      </w:pPr>
      <w:bookmarkStart w:id="1420" w:name="_Ref157709545"/>
      <w:bookmarkStart w:id="1421" w:name="_Toc159619007"/>
      <w:r w:rsidRPr="005C2D94">
        <w:t xml:space="preserve">Table </w:t>
      </w:r>
      <w:r w:rsidRPr="00F54804">
        <w:fldChar w:fldCharType="begin"/>
      </w:r>
      <w:r w:rsidRPr="00F54804">
        <w:instrText xml:space="preserve"> SEQ Table \* ARABIC </w:instrText>
      </w:r>
      <w:r w:rsidRPr="00F54804">
        <w:fldChar w:fldCharType="separate"/>
      </w:r>
      <w:r w:rsidR="0012574E">
        <w:rPr>
          <w:noProof/>
        </w:rPr>
        <w:t>75</w:t>
      </w:r>
      <w:r w:rsidRPr="00F54804">
        <w:fldChar w:fldCharType="end"/>
      </w:r>
      <w:bookmarkEnd w:id="1420"/>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4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0C32FA">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0C32FA">
        <w:trPr>
          <w:cantSplit/>
          <w:jc w:val="center"/>
        </w:trPr>
        <w:tc>
          <w:tcPr>
            <w:tcW w:w="2111" w:type="dxa"/>
            <w:shd w:val="clear" w:color="auto" w:fill="auto"/>
            <w:vAlign w:val="bottom"/>
          </w:tcPr>
          <w:p w14:paraId="5688451A" w14:textId="77777777" w:rsidR="00FC68DB" w:rsidRPr="00F54804" w:rsidRDefault="00FC68DB" w:rsidP="00B202D2">
            <w:pPr>
              <w:rPr>
                <w:sz w:val="20"/>
                <w:szCs w:val="20"/>
              </w:rPr>
            </w:pPr>
            <w:r w:rsidRPr="00F54804">
              <w:rPr>
                <w:sz w:val="20"/>
                <w:szCs w:val="20"/>
              </w:rPr>
              <w:t>normal_direction</w:t>
            </w:r>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0C32FA">
        <w:trPr>
          <w:cantSplit/>
          <w:jc w:val="center"/>
        </w:trPr>
        <w:tc>
          <w:tcPr>
            <w:tcW w:w="2111" w:type="dxa"/>
            <w:shd w:val="clear" w:color="auto" w:fill="auto"/>
            <w:vAlign w:val="bottom"/>
          </w:tcPr>
          <w:p w14:paraId="1B97EB86" w14:textId="77777777" w:rsidR="00FC68DB" w:rsidRPr="00F54804" w:rsidRDefault="00FC68DB" w:rsidP="008F4FDE">
            <w:pPr>
              <w:rPr>
                <w:sz w:val="20"/>
                <w:szCs w:val="20"/>
              </w:rPr>
            </w:pPr>
            <w:r w:rsidRPr="00F54804">
              <w:rPr>
                <w:sz w:val="20"/>
                <w:szCs w:val="20"/>
              </w:rPr>
              <w:t>tangential_direction</w:t>
            </w:r>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1F55F184" w:rsidR="00FC68DB" w:rsidRPr="009376B7" w:rsidRDefault="00771813" w:rsidP="008F4FDE">
      <w:pPr>
        <w:pStyle w:val="Example"/>
        <w:keepNext/>
        <w:rPr>
          <w:b/>
          <w:bCs/>
          <w:sz w:val="24"/>
          <w:szCs w:val="24"/>
        </w:rPr>
      </w:pPr>
      <w:r>
        <w:t>Example</w:t>
      </w:r>
      <w:r w:rsidR="00F57F4E" w:rsidRPr="009376B7" w:rsidDel="00F57F4E">
        <w:rPr>
          <w:b/>
          <w:bCs/>
          <w:sz w:val="24"/>
          <w:szCs w:val="24"/>
        </w:rPr>
        <w:t xml:space="preserve"> </w:t>
      </w:r>
      <w:r w:rsidR="00FC68DB" w:rsidRPr="009376B7">
        <w:rPr>
          <w:b/>
          <w:bCs/>
          <w:sz w:val="24"/>
          <w:szCs w:val="24"/>
        </w:rPr>
        <w:t xml:space="preserve"> </w:t>
      </w:r>
    </w:p>
    <w:p w14:paraId="0E51FD8A" w14:textId="77777777" w:rsidR="00FC68DB" w:rsidRPr="009376B7" w:rsidRDefault="00FC68DB" w:rsidP="003C606F">
      <w:pPr>
        <w:pStyle w:val="XMLCode"/>
        <w:keepNext/>
        <w:keepLines/>
        <w:ind w:firstLine="0"/>
        <w:rPr>
          <w:lang w:val="en-GB"/>
        </w:rPr>
      </w:pPr>
      <w:r w:rsidRPr="009376B7">
        <w:rPr>
          <w:lang w:val="en-GB"/>
        </w:rPr>
        <w:t>&lt;connection_0d label="NAIL_100"&gt;</w:t>
      </w:r>
    </w:p>
    <w:p w14:paraId="7A784908" w14:textId="46F3A9F9" w:rsidR="00FC68DB" w:rsidRPr="009376B7" w:rsidRDefault="00FC68DB" w:rsidP="003C606F">
      <w:pPr>
        <w:pStyle w:val="XMLCode"/>
        <w:keepNext/>
        <w:keepLines/>
        <w:ind w:firstLine="0"/>
        <w:rPr>
          <w:b/>
          <w:lang w:val="en-GB"/>
        </w:rPr>
      </w:pPr>
      <w:r w:rsidRPr="009376B7">
        <w:rPr>
          <w:lang w:val="en-GB"/>
        </w:rPr>
        <w:t xml:space="preserve">    </w:t>
      </w:r>
      <w:r w:rsidRPr="009376B7">
        <w:rPr>
          <w:b/>
          <w:lang w:val="en-GB"/>
        </w:rPr>
        <w:t xml:space="preserve">&lt;nail shaft_diameter="10.0" length="26.0" head_diameter="15.0" material="steel"      </w:t>
      </w:r>
      <w:r w:rsidR="005D31C5">
        <w:rPr>
          <w:b/>
          <w:lang w:val="en-GB"/>
        </w:rPr>
        <w:br/>
      </w:r>
      <w:r w:rsidR="003C606F" w:rsidRPr="009376B7">
        <w:rPr>
          <w:lang w:val="en-GB"/>
        </w:rPr>
        <w:t xml:space="preserve">    </w:t>
      </w:r>
      <w:r w:rsidRPr="009376B7">
        <w:rPr>
          <w:b/>
          <w:lang w:val="en-GB"/>
        </w:rPr>
        <w:t xml:space="preserve">    shear_strength="5200" peel_strength="5000"&gt;</w:t>
      </w:r>
    </w:p>
    <w:p w14:paraId="7396B70F" w14:textId="77777777" w:rsidR="00FC68DB" w:rsidRPr="009376B7" w:rsidRDefault="00FC68DB" w:rsidP="003C606F">
      <w:pPr>
        <w:pStyle w:val="XMLCode"/>
        <w:keepNext/>
        <w:keepLines/>
        <w:ind w:firstLine="0"/>
        <w:rPr>
          <w:lang w:val="fr-FR"/>
        </w:rPr>
      </w:pPr>
      <w:r w:rsidRPr="009376B7">
        <w:rPr>
          <w:b/>
          <w:lang w:val="en-GB"/>
        </w:rPr>
        <w:t xml:space="preserve">        </w:t>
      </w:r>
      <w:r w:rsidRPr="009376B7">
        <w:rPr>
          <w:lang w:val="fr-FR"/>
        </w:rPr>
        <w:t>&lt;normal_direction x="0" y="0" z="-10"/&gt;</w:t>
      </w:r>
    </w:p>
    <w:p w14:paraId="77F99DBA" w14:textId="77777777" w:rsidR="00FC68DB" w:rsidRPr="002F1E02" w:rsidRDefault="00FC68DB" w:rsidP="003C606F">
      <w:pPr>
        <w:pStyle w:val="XMLCode"/>
        <w:ind w:firstLine="0"/>
        <w:rPr>
          <w:b/>
          <w:lang w:val="fr-FR"/>
        </w:rPr>
      </w:pPr>
      <w:r w:rsidRPr="009376B7">
        <w:rPr>
          <w:lang w:val="fr-FR"/>
        </w:rPr>
        <w:t xml:space="preserve">    </w:t>
      </w:r>
      <w:r w:rsidRPr="002F1E02">
        <w:rPr>
          <w:lang w:val="fr-FR"/>
        </w:rPr>
        <w:t>&lt;/nail&gt;</w:t>
      </w:r>
    </w:p>
    <w:p w14:paraId="3E24DC56" w14:textId="77777777" w:rsidR="00FC68DB" w:rsidRPr="009376B7" w:rsidRDefault="00FC68DB" w:rsidP="003C606F">
      <w:pPr>
        <w:pStyle w:val="XMLCode"/>
        <w:keepNext/>
        <w:keepLines/>
        <w:ind w:firstLine="0"/>
        <w:rPr>
          <w:lang w:val="en-GB"/>
        </w:rPr>
      </w:pPr>
      <w:r w:rsidRPr="002F1E02">
        <w:rPr>
          <w:lang w:val="fr-FR"/>
        </w:rPr>
        <w:t xml:space="preserve">    </w:t>
      </w:r>
      <w:r w:rsidRPr="009376B7">
        <w:rPr>
          <w:lang w:val="en-GB"/>
        </w:rPr>
        <w:t>&lt;loc&gt; 1645.83 821.145 616.585 &lt;/loc&gt;</w:t>
      </w:r>
    </w:p>
    <w:p w14:paraId="27259B25" w14:textId="77777777" w:rsidR="00FC68DB" w:rsidRPr="009376B7" w:rsidRDefault="00FC68DB" w:rsidP="003C606F">
      <w:pPr>
        <w:pStyle w:val="XMLCode"/>
        <w:keepNext/>
        <w:keepLines/>
        <w:ind w:firstLine="0"/>
        <w:rPr>
          <w:lang w:val="en-GB"/>
        </w:rPr>
      </w:pPr>
      <w:r w:rsidRPr="009376B7">
        <w:rPr>
          <w:lang w:val="en-GB"/>
        </w:rPr>
        <w:t xml:space="preserve">    &lt;appdata&gt;</w:t>
      </w:r>
    </w:p>
    <w:p w14:paraId="68BDB45A" w14:textId="77777777" w:rsidR="00FC68DB" w:rsidRPr="009376B7" w:rsidRDefault="00FC68DB" w:rsidP="003C606F">
      <w:pPr>
        <w:pStyle w:val="XMLCode"/>
        <w:keepNext/>
        <w:keepLines/>
        <w:ind w:firstLine="0"/>
        <w:rPr>
          <w:lang w:val="en-GB"/>
        </w:rPr>
      </w:pPr>
      <w:r w:rsidRPr="009376B7">
        <w:rPr>
          <w:lang w:val="en-GB"/>
        </w:rPr>
        <w:t xml:space="preserve">        ...</w:t>
      </w:r>
    </w:p>
    <w:p w14:paraId="50BCDFB3" w14:textId="77777777" w:rsidR="00FC68DB" w:rsidRPr="009376B7" w:rsidRDefault="00FC68DB" w:rsidP="003C606F">
      <w:pPr>
        <w:pStyle w:val="XMLCode"/>
        <w:keepNext/>
        <w:keepLines/>
        <w:ind w:firstLine="0"/>
        <w:rPr>
          <w:lang w:val="en-GB"/>
        </w:rPr>
      </w:pPr>
      <w:r w:rsidRPr="009376B7">
        <w:rPr>
          <w:lang w:val="en-GB"/>
        </w:rPr>
        <w:t xml:space="preserve">    &lt;/appdata&gt;</w:t>
      </w:r>
    </w:p>
    <w:p w14:paraId="78DEAB4B" w14:textId="77777777" w:rsidR="00FC68DB" w:rsidRPr="009376B7" w:rsidRDefault="00FC68DB" w:rsidP="003C606F">
      <w:pPr>
        <w:pStyle w:val="XMLCode"/>
        <w:ind w:firstLine="0"/>
        <w:rPr>
          <w:lang w:val="en-GB"/>
        </w:rPr>
      </w:pPr>
      <w:r w:rsidRPr="009376B7">
        <w:rPr>
          <w:lang w:val="en-GB"/>
        </w:rPr>
        <w:t>&lt;/connection_0d&gt;</w:t>
      </w:r>
    </w:p>
    <w:p w14:paraId="6A5E4CEC" w14:textId="6CD50D4B" w:rsidR="00FC68DB" w:rsidRDefault="00FC68DB" w:rsidP="00B202D2">
      <w:pPr>
        <w:pStyle w:val="berschrift2"/>
      </w:pPr>
      <w:bookmarkStart w:id="1422" w:name="_Toc77102063"/>
      <w:bookmarkStart w:id="1423" w:name="_Toc159618792"/>
      <w:bookmarkStart w:id="1424" w:name="_Toc27753609"/>
      <w:r w:rsidRPr="005C2D94">
        <w:t>Rotation Joints</w:t>
      </w:r>
      <w:bookmarkEnd w:id="1422"/>
      <w:bookmarkEnd w:id="1423"/>
    </w:p>
    <w:p w14:paraId="446BDB79" w14:textId="5E161DFD" w:rsidR="00BD3FB0" w:rsidRPr="00BF5C18" w:rsidRDefault="00BD3FB0" w:rsidP="0013175B">
      <w:pPr>
        <w:pStyle w:val="berschrift3"/>
      </w:pPr>
      <w:bookmarkStart w:id="1425" w:name="_Toc159618793"/>
      <w:r>
        <w:t>General</w:t>
      </w:r>
      <w:bookmarkEnd w:id="1425"/>
    </w:p>
    <w:p w14:paraId="3EB9DE70" w14:textId="1D25A39D" w:rsidR="00FC68DB" w:rsidRDefault="00FC68DB" w:rsidP="00B202D2">
      <w:r w:rsidRPr="00BD52D7">
        <w:t xml:space="preserve">A rotation joint is denoted by an element </w:t>
      </w:r>
      <w:r w:rsidRPr="004A2B79">
        <w:rPr>
          <w:rStyle w:val="CodeCharacter"/>
        </w:rPr>
        <w:t>&lt;rotation_joint/&gt;</w:t>
      </w:r>
      <w:r w:rsidRPr="001668D7">
        <w:t>.</w:t>
      </w:r>
      <w:r w:rsidRPr="0013175B">
        <w:t xml:space="preserve"> This element is described completely by its attributes and nested elements</w:t>
      </w:r>
      <w:r w:rsidR="003C606F">
        <w:t xml:space="preserve"> (</w:t>
      </w:r>
      <w:r w:rsidR="003C606F">
        <w:fldChar w:fldCharType="begin"/>
      </w:r>
      <w:r w:rsidR="003C606F">
        <w:instrText xml:space="preserve"> REF _Ref157709562 \h </w:instrText>
      </w:r>
      <w:r w:rsidR="003C606F">
        <w:fldChar w:fldCharType="separate"/>
      </w:r>
      <w:r w:rsidR="0012574E" w:rsidRPr="00F54804">
        <w:t xml:space="preserve">Table </w:t>
      </w:r>
      <w:r w:rsidR="0012574E">
        <w:rPr>
          <w:noProof/>
        </w:rPr>
        <w:t>76</w:t>
      </w:r>
      <w:r w:rsidR="003C606F">
        <w:fldChar w:fldCharType="end"/>
      </w:r>
      <w:r w:rsidR="003C606F">
        <w:t>)</w:t>
      </w:r>
      <w:r w:rsidRPr="0013175B">
        <w:t xml:space="preserve">. </w:t>
      </w:r>
    </w:p>
    <w:p w14:paraId="4752A1AE" w14:textId="12D1AD01" w:rsidR="00461A3A" w:rsidRPr="0013175B" w:rsidRDefault="00461A3A" w:rsidP="001640C5">
      <w:pPr>
        <w:pStyle w:val="Beschriftung"/>
        <w:keepNext/>
        <w:keepLines/>
      </w:pPr>
      <w:bookmarkStart w:id="1426" w:name="_Ref157709562"/>
      <w:bookmarkStart w:id="1427" w:name="_Toc159619008"/>
      <w:r w:rsidRPr="00F54804">
        <w:t xml:space="preserve">Table </w:t>
      </w:r>
      <w:r w:rsidRPr="00F54804">
        <w:fldChar w:fldCharType="begin"/>
      </w:r>
      <w:r w:rsidRPr="00F54804">
        <w:instrText xml:space="preserve"> SEQ Table \* ARABIC </w:instrText>
      </w:r>
      <w:r w:rsidRPr="00F54804">
        <w:fldChar w:fldCharType="separate"/>
      </w:r>
      <w:r w:rsidR="0012574E">
        <w:rPr>
          <w:noProof/>
        </w:rPr>
        <w:t>76</w:t>
      </w:r>
      <w:r w:rsidRPr="00F54804">
        <w:fldChar w:fldCharType="end"/>
      </w:r>
      <w:bookmarkEnd w:id="1426"/>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&lt;rotation_joint/&gt;</w:t>
      </w:r>
      <w:bookmarkEnd w:id="1427"/>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r w:rsidRPr="00F54804">
              <w:rPr>
                <w:sz w:val="20"/>
                <w:szCs w:val="20"/>
              </w:rPr>
              <w:t>rotation_joint</w:t>
            </w:r>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9C7BC4" w:rsidRPr="00F54804" w14:paraId="02C831A6" w14:textId="77777777" w:rsidTr="00FC68DB">
        <w:trPr>
          <w:jc w:val="center"/>
        </w:trPr>
        <w:tc>
          <w:tcPr>
            <w:tcW w:w="2111" w:type="dxa"/>
            <w:shd w:val="clear" w:color="auto" w:fill="auto"/>
            <w:vAlign w:val="bottom"/>
          </w:tcPr>
          <w:p w14:paraId="2C11CFFC" w14:textId="77777777" w:rsidR="009C7BC4" w:rsidRPr="00F54804" w:rsidRDefault="009C7BC4" w:rsidP="009C7BC4">
            <w:pPr>
              <w:rPr>
                <w:sz w:val="20"/>
                <w:szCs w:val="20"/>
              </w:rPr>
            </w:pPr>
            <w:r w:rsidRPr="00F54804">
              <w:rPr>
                <w:sz w:val="20"/>
                <w:szCs w:val="20"/>
              </w:rPr>
              <w:t>appdata</w:t>
            </w:r>
          </w:p>
        </w:tc>
        <w:tc>
          <w:tcPr>
            <w:tcW w:w="1701" w:type="dxa"/>
            <w:shd w:val="clear" w:color="auto" w:fill="auto"/>
            <w:vAlign w:val="bottom"/>
          </w:tcPr>
          <w:p w14:paraId="4264C320" w14:textId="77777777" w:rsidR="009C7BC4" w:rsidRPr="00F54804" w:rsidRDefault="009C7BC4" w:rsidP="009C7BC4">
            <w:pPr>
              <w:rPr>
                <w:sz w:val="20"/>
                <w:szCs w:val="20"/>
              </w:rPr>
            </w:pPr>
            <w:r w:rsidRPr="00F54804">
              <w:rPr>
                <w:sz w:val="20"/>
                <w:szCs w:val="20"/>
              </w:rPr>
              <w:t>1</w:t>
            </w:r>
          </w:p>
        </w:tc>
        <w:tc>
          <w:tcPr>
            <w:tcW w:w="1276" w:type="dxa"/>
            <w:shd w:val="clear" w:color="auto" w:fill="auto"/>
            <w:vAlign w:val="bottom"/>
          </w:tcPr>
          <w:p w14:paraId="2E9E6E87"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0F030AF6" w14:textId="259ABFC9"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14E674E8" w14:textId="77777777" w:rsidTr="00FC68DB">
        <w:trPr>
          <w:jc w:val="center"/>
        </w:trPr>
        <w:tc>
          <w:tcPr>
            <w:tcW w:w="2111" w:type="dxa"/>
            <w:shd w:val="clear" w:color="auto" w:fill="auto"/>
            <w:vAlign w:val="bottom"/>
          </w:tcPr>
          <w:p w14:paraId="55255C35" w14:textId="77777777" w:rsidR="009C7BC4" w:rsidRPr="00F54804" w:rsidRDefault="009C7BC4" w:rsidP="009C7BC4">
            <w:pPr>
              <w:rPr>
                <w:sz w:val="20"/>
                <w:szCs w:val="20"/>
              </w:rPr>
            </w:pPr>
            <w:r w:rsidRPr="00F54804">
              <w:rPr>
                <w:sz w:val="20"/>
                <w:szCs w:val="20"/>
              </w:rPr>
              <w:t>femdata</w:t>
            </w:r>
          </w:p>
        </w:tc>
        <w:tc>
          <w:tcPr>
            <w:tcW w:w="1701" w:type="dxa"/>
            <w:shd w:val="clear" w:color="auto" w:fill="auto"/>
            <w:vAlign w:val="bottom"/>
          </w:tcPr>
          <w:p w14:paraId="154F5239" w14:textId="77777777" w:rsidR="009C7BC4" w:rsidRPr="00F54804" w:rsidDel="009050D3" w:rsidRDefault="009C7BC4" w:rsidP="009C7BC4">
            <w:pPr>
              <w:rPr>
                <w:sz w:val="20"/>
                <w:szCs w:val="20"/>
              </w:rPr>
            </w:pPr>
            <w:r w:rsidRPr="00F54804">
              <w:rPr>
                <w:sz w:val="20"/>
                <w:szCs w:val="20"/>
              </w:rPr>
              <w:t>1</w:t>
            </w:r>
          </w:p>
        </w:tc>
        <w:tc>
          <w:tcPr>
            <w:tcW w:w="1276" w:type="dxa"/>
            <w:shd w:val="clear" w:color="auto" w:fill="auto"/>
            <w:vAlign w:val="bottom"/>
          </w:tcPr>
          <w:p w14:paraId="1F120D94" w14:textId="77777777" w:rsidR="009C7BC4" w:rsidRPr="00F54804" w:rsidRDefault="009C7BC4" w:rsidP="009C7BC4">
            <w:pPr>
              <w:rPr>
                <w:sz w:val="20"/>
                <w:szCs w:val="20"/>
              </w:rPr>
            </w:pPr>
            <w:r w:rsidRPr="00F54804">
              <w:rPr>
                <w:sz w:val="20"/>
                <w:szCs w:val="20"/>
              </w:rPr>
              <w:t>Optional</w:t>
            </w:r>
          </w:p>
        </w:tc>
        <w:tc>
          <w:tcPr>
            <w:tcW w:w="3384" w:type="dxa"/>
            <w:shd w:val="clear" w:color="auto" w:fill="auto"/>
            <w:vAlign w:val="bottom"/>
          </w:tcPr>
          <w:p w14:paraId="129FBB70" w14:textId="1F342E95"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31D9FCBA" w14:textId="77777777" w:rsidTr="00FC68DB">
        <w:trPr>
          <w:jc w:val="center"/>
        </w:trPr>
        <w:tc>
          <w:tcPr>
            <w:tcW w:w="2111" w:type="dxa"/>
            <w:shd w:val="clear" w:color="auto" w:fill="auto"/>
          </w:tcPr>
          <w:p w14:paraId="681FAB1D" w14:textId="77777777" w:rsidR="009C7BC4" w:rsidRPr="00F54804" w:rsidRDefault="009C7BC4" w:rsidP="009C7BC4">
            <w:pPr>
              <w:rPr>
                <w:sz w:val="20"/>
                <w:szCs w:val="20"/>
              </w:rPr>
            </w:pPr>
            <w:r w:rsidRPr="00F54804">
              <w:rPr>
                <w:rFonts w:cs="Calibri"/>
                <w:sz w:val="20"/>
                <w:szCs w:val="20"/>
                <w:lang w:eastAsia="en-GB"/>
              </w:rPr>
              <w:t xml:space="preserve">custom_attributes_list </w:t>
            </w:r>
          </w:p>
        </w:tc>
        <w:tc>
          <w:tcPr>
            <w:tcW w:w="1701" w:type="dxa"/>
            <w:shd w:val="clear" w:color="auto" w:fill="auto"/>
          </w:tcPr>
          <w:p w14:paraId="21F478A4" w14:textId="77777777" w:rsidR="009C7BC4" w:rsidRPr="00F54804" w:rsidRDefault="009C7BC4" w:rsidP="009C7BC4">
            <w:pPr>
              <w:rPr>
                <w:sz w:val="20"/>
                <w:szCs w:val="20"/>
              </w:rPr>
            </w:pPr>
            <w:r w:rsidRPr="00F54804">
              <w:rPr>
                <w:sz w:val="20"/>
                <w:szCs w:val="20"/>
              </w:rPr>
              <w:t>1</w:t>
            </w:r>
          </w:p>
        </w:tc>
        <w:tc>
          <w:tcPr>
            <w:tcW w:w="1276" w:type="dxa"/>
            <w:shd w:val="clear" w:color="auto" w:fill="auto"/>
          </w:tcPr>
          <w:p w14:paraId="3AC4DDC8" w14:textId="77777777" w:rsidR="009C7BC4" w:rsidRPr="00F54804" w:rsidRDefault="009C7BC4" w:rsidP="009C7BC4">
            <w:pPr>
              <w:rPr>
                <w:sz w:val="20"/>
                <w:szCs w:val="20"/>
              </w:rPr>
            </w:pPr>
            <w:r w:rsidRPr="00F54804">
              <w:rPr>
                <w:rFonts w:cs="Calibri"/>
                <w:sz w:val="20"/>
                <w:szCs w:val="20"/>
                <w:lang w:eastAsia="en-GB"/>
              </w:rPr>
              <w:t>Optional</w:t>
            </w:r>
          </w:p>
        </w:tc>
        <w:tc>
          <w:tcPr>
            <w:tcW w:w="3384" w:type="dxa"/>
            <w:shd w:val="clear" w:color="auto" w:fill="auto"/>
          </w:tcPr>
          <w:p w14:paraId="2D7D0FF5" w14:textId="0345A46E" w:rsidR="009C7BC4" w:rsidRPr="00F54804" w:rsidRDefault="009C7BC4" w:rsidP="009C7BC4">
            <w:pPr>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18DEBDDB" w14:textId="028756AB" w:rsidR="00FC68DB" w:rsidRDefault="00B719EB" w:rsidP="00B202D2">
      <w:pPr>
        <w:keepNext/>
        <w:spacing w:before="120"/>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5C2D94">
        <w:t xml:space="preserve"> </w:t>
      </w:r>
      <w:r w:rsidR="00FC68DB" w:rsidRPr="004A2B79">
        <w:rPr>
          <w:rStyle w:val="CodeCharacter"/>
        </w:rPr>
        <w:t>&lt;rotation_joint/&gt;</w:t>
      </w:r>
      <w:r w:rsidR="00FC68DB" w:rsidRPr="00BD52D7">
        <w:t xml:space="preserve"> </w:t>
      </w:r>
      <w:r w:rsidR="00FC68DB" w:rsidRPr="004A2B79">
        <w:t>element</w:t>
      </w:r>
      <w:r w:rsidRPr="00BD52D7">
        <w:rPr>
          <w:rFonts w:cs="Courier New"/>
        </w:rPr>
        <w:t xml:space="preserve"> </w:t>
      </w:r>
      <w:r>
        <w:t>is shown</w:t>
      </w:r>
      <w:r w:rsidRPr="00F73574">
        <w:t xml:space="preserve"> in</w:t>
      </w:r>
      <w:r>
        <w:t xml:space="preserve"> </w:t>
      </w:r>
      <w:r>
        <w:fldChar w:fldCharType="begin"/>
      </w:r>
      <w:r>
        <w:instrText xml:space="preserve"> REF _Ref157709384 \h </w:instrText>
      </w:r>
      <w:r>
        <w:fldChar w:fldCharType="separate"/>
      </w:r>
      <w:r w:rsidR="0012574E" w:rsidRPr="00F54804">
        <w:t xml:space="preserve">Table </w:t>
      </w:r>
      <w:r w:rsidR="0012574E">
        <w:rPr>
          <w:noProof/>
        </w:rPr>
        <w:t>77</w:t>
      </w:r>
      <w:r>
        <w:fldChar w:fldCharType="end"/>
      </w:r>
      <w:r w:rsidR="00FC68DB" w:rsidRPr="004A2B79">
        <w:t>:</w:t>
      </w:r>
      <w:r w:rsidR="00FC68DB" w:rsidRPr="001668D7">
        <w:t xml:space="preserve"> </w:t>
      </w:r>
    </w:p>
    <w:p w14:paraId="55FF7EB3" w14:textId="4AC63DD2" w:rsidR="00461A3A" w:rsidRPr="00D7391D" w:rsidRDefault="00461A3A" w:rsidP="001640C5">
      <w:pPr>
        <w:pStyle w:val="Beschriftung"/>
        <w:keepNext/>
        <w:keepLines/>
      </w:pPr>
      <w:bookmarkStart w:id="1428" w:name="_Ref157709384"/>
      <w:bookmarkStart w:id="1429" w:name="_Toc159619009"/>
      <w:r w:rsidRPr="00F54804">
        <w:t xml:space="preserve">Table </w:t>
      </w:r>
      <w:r w:rsidRPr="00F54804">
        <w:fldChar w:fldCharType="begin"/>
      </w:r>
      <w:r w:rsidRPr="00F54804">
        <w:instrText xml:space="preserve"> SEQ Table \* ARABIC </w:instrText>
      </w:r>
      <w:r w:rsidRPr="00F54804">
        <w:fldChar w:fldCharType="separate"/>
      </w:r>
      <w:r w:rsidR="0012574E">
        <w:rPr>
          <w:noProof/>
        </w:rPr>
        <w:t>77</w:t>
      </w:r>
      <w:r w:rsidRPr="00F54804">
        <w:fldChar w:fldCharType="end"/>
      </w:r>
      <w:bookmarkEnd w:id="1428"/>
      <w:r w:rsidR="006B04F2">
        <w:t xml:space="preserve"> —</w:t>
      </w:r>
      <w:r w:rsidR="006B04F2" w:rsidRPr="00F54804">
        <w:t xml:space="preserve"> </w:t>
      </w:r>
      <w:r w:rsidRPr="00F54804">
        <w:t xml:space="preserve">Attributes of element </w:t>
      </w:r>
      <w:r w:rsidRPr="002941B8">
        <w:rPr>
          <w:rStyle w:val="CodeCharacter"/>
        </w:rPr>
        <w:t>&lt;rotation_joint/&gt;</w:t>
      </w:r>
      <w:bookmarkEnd w:id="1429"/>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7C1BA493" w:rsidR="00FC68DB" w:rsidRPr="00BD52D7" w:rsidRDefault="00FC68DB" w:rsidP="003C606F">
      <w:pPr>
        <w:numPr>
          <w:ilvl w:val="0"/>
          <w:numId w:val="14"/>
        </w:numPr>
        <w:tabs>
          <w:tab w:val="clear" w:pos="403"/>
        </w:tabs>
        <w:spacing w:line="240" w:lineRule="auto"/>
        <w:jc w:val="left"/>
      </w:pPr>
      <w:r w:rsidRPr="004A2B79">
        <w:rPr>
          <w:rStyle w:val="CodeCharacter"/>
        </w:rPr>
        <w:t>diameter</w:t>
      </w:r>
      <w:r w:rsidRPr="001E4607">
        <w:t xml:space="preserve">: the diameter of the </w:t>
      </w:r>
      <w:r w:rsidRPr="00BD52D7">
        <w:t xml:space="preserve">shaft of the rotation joint. </w:t>
      </w:r>
      <w:r w:rsidR="003C606F">
        <w:t xml:space="preserve"> </w:t>
      </w:r>
    </w:p>
    <w:p w14:paraId="5081B3F3" w14:textId="36E3861F" w:rsidR="00FC68DB" w:rsidRPr="0013175B" w:rsidRDefault="00FC68DB" w:rsidP="00B202D2">
      <w:r w:rsidRPr="00BD52D7">
        <w:t xml:space="preserve">If possible, a rotation joint should know the direction of fixation, </w:t>
      </w:r>
      <w:r w:rsidR="00E13FF4">
        <w:t>therefore,</w:t>
      </w:r>
      <w:r w:rsidRPr="00BD52D7">
        <w:t xml:space="preserve"> possess a nested element </w:t>
      </w:r>
      <w:r w:rsidRPr="004A2B79">
        <w:rPr>
          <w:rStyle w:val="CodeCharacter"/>
        </w:rPr>
        <w:t>&lt;normal_direction</w:t>
      </w:r>
      <w:r w:rsidR="004A2B79" w:rsidRPr="004A2B79">
        <w:rPr>
          <w:rStyle w:val="CodeCharacter"/>
        </w:rPr>
        <w:t>/</w:t>
      </w:r>
      <w:r w:rsidRPr="004A2B79">
        <w:rPr>
          <w:rStyle w:val="CodeCharacter"/>
        </w:rPr>
        <w:t>&gt;</w:t>
      </w:r>
      <w:r w:rsidRPr="0013175B">
        <w:t xml:space="preserve">. However, this is not mandatory in order to allow for importing incomplete data. </w:t>
      </w:r>
      <w:r w:rsidR="00A05F76">
        <w:t>The d</w:t>
      </w:r>
      <w:r w:rsidRPr="00F54804">
        <w:t xml:space="preserve">irection sense of </w:t>
      </w:r>
      <w:r w:rsidRPr="004A2B79">
        <w:rPr>
          <w:rStyle w:val="CodeCharacter"/>
        </w:rPr>
        <w:t>&lt;normal_direction/&gt;</w:t>
      </w:r>
      <w:r w:rsidRPr="00F54804">
        <w:t xml:space="preserve"> is from the joint's head to point, which element’s definition can be found in </w:t>
      </w:r>
      <w:r w:rsidR="005020EF">
        <w:t>clause </w:t>
      </w:r>
      <w:r w:rsidRPr="00F54804">
        <w:fldChar w:fldCharType="begin"/>
      </w:r>
      <w:r w:rsidRPr="00F54804">
        <w:instrText xml:space="preserve"> REF _Ref400880511 \r \h  \* MERGEFORMAT </w:instrText>
      </w:r>
      <w:r w:rsidRPr="00F54804">
        <w:fldChar w:fldCharType="separate"/>
      </w:r>
      <w:r w:rsidR="0012574E">
        <w:t>9.1.3</w:t>
      </w:r>
      <w:r w:rsidRPr="00F54804">
        <w:fldChar w:fldCharType="end"/>
      </w:r>
      <w:r w:rsidRPr="00F54804">
        <w:t>.</w:t>
      </w:r>
    </w:p>
    <w:p w14:paraId="1AE15070" w14:textId="170757F7" w:rsidR="00FC68DB" w:rsidRDefault="00FC68DB" w:rsidP="00A6261D">
      <w:pPr>
        <w:keepNext/>
      </w:pPr>
      <w:r w:rsidRPr="0013175B">
        <w:lastRenderedPageBreak/>
        <w:t xml:space="preserve">Specific subtypes of rotation joints are defined by adding </w:t>
      </w:r>
      <w:r w:rsidR="00C1056C">
        <w:t>related</w:t>
      </w:r>
      <w:r w:rsidRPr="0013175B">
        <w:t xml:space="preserve"> nested elements, listed in</w:t>
      </w:r>
      <w:r w:rsidR="00A05F76">
        <w:t xml:space="preserve"> </w:t>
      </w:r>
      <w:r w:rsidR="00A05F76">
        <w:fldChar w:fldCharType="begin"/>
      </w:r>
      <w:r w:rsidR="00A05F76">
        <w:instrText xml:space="preserve"> REF _Ref157790228 \h </w:instrText>
      </w:r>
      <w:r w:rsidR="00A05F76">
        <w:fldChar w:fldCharType="separate"/>
      </w:r>
      <w:r w:rsidR="0012574E" w:rsidRPr="00F54804">
        <w:t xml:space="preserve">Table </w:t>
      </w:r>
      <w:r w:rsidR="0012574E">
        <w:rPr>
          <w:noProof/>
        </w:rPr>
        <w:t>78</w:t>
      </w:r>
      <w:r w:rsidR="00A05F76">
        <w:fldChar w:fldCharType="end"/>
      </w:r>
      <w:r w:rsidRPr="0013175B">
        <w:t xml:space="preserve">: </w:t>
      </w:r>
    </w:p>
    <w:p w14:paraId="496C9B70" w14:textId="17F1049D" w:rsidR="00461A3A" w:rsidRPr="00F54804" w:rsidRDefault="00461A3A" w:rsidP="001640C5">
      <w:pPr>
        <w:pStyle w:val="Beschriftung"/>
        <w:keepNext/>
        <w:keepLines/>
      </w:pPr>
      <w:bookmarkStart w:id="1430" w:name="_Ref157790228"/>
      <w:bookmarkStart w:id="1431" w:name="_Toc159619010"/>
      <w:r w:rsidRPr="00F54804">
        <w:t xml:space="preserve">Table </w:t>
      </w:r>
      <w:r w:rsidRPr="00F54804">
        <w:fldChar w:fldCharType="begin"/>
      </w:r>
      <w:r w:rsidRPr="00F54804">
        <w:instrText xml:space="preserve"> SEQ Table \* ARABIC </w:instrText>
      </w:r>
      <w:r w:rsidRPr="00F54804">
        <w:fldChar w:fldCharType="separate"/>
      </w:r>
      <w:r w:rsidR="0012574E">
        <w:rPr>
          <w:noProof/>
        </w:rPr>
        <w:t>78</w:t>
      </w:r>
      <w:r w:rsidRPr="00F54804">
        <w:fldChar w:fldCharType="end"/>
      </w:r>
      <w:bookmarkEnd w:id="1430"/>
      <w:r w:rsidR="0025265B">
        <w:t xml:space="preserve"> —</w:t>
      </w:r>
      <w:r w:rsidR="0025265B" w:rsidRPr="00F54804">
        <w:t xml:space="preserve"> </w:t>
      </w:r>
      <w:r w:rsidRPr="00F54804">
        <w:t xml:space="preserve">Nested elements of element </w:t>
      </w:r>
      <w:r w:rsidRPr="002941B8">
        <w:rPr>
          <w:rStyle w:val="CodeCharacter"/>
        </w:rPr>
        <w:t>&lt;rotation_joint/&gt;</w:t>
      </w:r>
      <w:bookmarkEnd w:id="1431"/>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A05F76">
        <w:trPr>
          <w:cantSplit/>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A05F76">
        <w:trPr>
          <w:cantSplit/>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r w:rsidRPr="00F54804">
              <w:rPr>
                <w:sz w:val="20"/>
                <w:szCs w:val="20"/>
              </w:rPr>
              <w:t>normal_direction</w:t>
            </w:r>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A05F76">
        <w:trPr>
          <w:cantSplit/>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r w:rsidRPr="00F54804">
              <w:rPr>
                <w:sz w:val="20"/>
                <w:szCs w:val="20"/>
              </w:rPr>
              <w:t>tangential_direction</w:t>
            </w:r>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A05F76">
        <w:trPr>
          <w:cantSplit/>
          <w:jc w:val="center"/>
        </w:trPr>
        <w:tc>
          <w:tcPr>
            <w:tcW w:w="2111" w:type="dxa"/>
            <w:shd w:val="clear" w:color="auto" w:fill="auto"/>
          </w:tcPr>
          <w:p w14:paraId="6ECFC168" w14:textId="77777777" w:rsidR="00FC68DB" w:rsidRPr="00F54804" w:rsidRDefault="00FC68DB" w:rsidP="008F4FDE">
            <w:pPr>
              <w:rPr>
                <w:sz w:val="20"/>
                <w:szCs w:val="20"/>
              </w:rPr>
            </w:pPr>
            <w:r w:rsidRPr="00F54804">
              <w:rPr>
                <w:sz w:val="20"/>
                <w:szCs w:val="20"/>
              </w:rPr>
              <w:t>rotav</w:t>
            </w:r>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15151FC4" w:rsidR="00FC68DB" w:rsidRPr="001E4607" w:rsidRDefault="00FC68DB" w:rsidP="00FF4261">
      <w:pPr>
        <w:pStyle w:val="normalAfterTableOrFigure"/>
      </w:pPr>
      <w:r w:rsidRPr="005C2D94">
        <w:t xml:space="preserve">The subtypes are described in detail in the following </w:t>
      </w:r>
      <w:r w:rsidR="00E21B4A">
        <w:t>subclauses</w:t>
      </w:r>
      <w:r w:rsidRPr="005C2D94">
        <w:t xml:space="preserve">. </w:t>
      </w:r>
    </w:p>
    <w:p w14:paraId="561BE100" w14:textId="24796DCD" w:rsidR="00FC68DB" w:rsidRPr="00BB1A91" w:rsidRDefault="00771813" w:rsidP="008F4FDE">
      <w:pPr>
        <w:pStyle w:val="Example"/>
        <w:keepNext/>
        <w:rPr>
          <w:bCs/>
          <w:sz w:val="24"/>
          <w:szCs w:val="24"/>
        </w:rPr>
      </w:pPr>
      <w:r>
        <w:t>Example</w:t>
      </w:r>
      <w:r w:rsidR="00F57F4E" w:rsidRPr="00BB1A91" w:rsidDel="00F57F4E">
        <w:rPr>
          <w:bCs/>
          <w:sz w:val="24"/>
          <w:szCs w:val="24"/>
        </w:rPr>
        <w:t xml:space="preserve"> </w:t>
      </w:r>
    </w:p>
    <w:p w14:paraId="67E8FDF2" w14:textId="77777777" w:rsidR="00FC68DB" w:rsidRPr="009376B7" w:rsidRDefault="00FC68DB" w:rsidP="00DC376D">
      <w:pPr>
        <w:pStyle w:val="XMLCode"/>
        <w:keepNext/>
        <w:ind w:firstLine="0"/>
        <w:rPr>
          <w:lang w:val="en-GB"/>
        </w:rPr>
      </w:pPr>
      <w:r w:rsidRPr="0013175B">
        <w:rPr>
          <w:lang w:val="en-GB"/>
        </w:rPr>
        <w:t>&lt;connection_0d label="RJ_</w:t>
      </w:r>
      <w:r w:rsidRPr="009376B7">
        <w:rPr>
          <w:lang w:val="en-GB"/>
        </w:rPr>
        <w:t>2123921"&gt;</w:t>
      </w:r>
    </w:p>
    <w:p w14:paraId="7063265F" w14:textId="77777777" w:rsidR="00FC68DB" w:rsidRPr="009376B7" w:rsidRDefault="00FC68DB" w:rsidP="00DC376D">
      <w:pPr>
        <w:pStyle w:val="XMLCode"/>
        <w:keepNext/>
        <w:ind w:firstLine="0"/>
        <w:rPr>
          <w:lang w:val="en-GB"/>
        </w:rPr>
      </w:pPr>
      <w:r w:rsidRPr="009376B7">
        <w:rPr>
          <w:lang w:val="en-GB"/>
        </w:rPr>
        <w:t xml:space="preserve">    ...</w:t>
      </w:r>
    </w:p>
    <w:p w14:paraId="26C3F536" w14:textId="59CA81FD" w:rsidR="00FC68DB" w:rsidRPr="009376B7" w:rsidRDefault="003C606F" w:rsidP="00DC376D">
      <w:pPr>
        <w:pStyle w:val="XMLCode"/>
        <w:keepNext/>
        <w:ind w:firstLine="0"/>
        <w:rPr>
          <w:b/>
          <w:lang w:val="en-GB"/>
        </w:rPr>
      </w:pPr>
      <w:r w:rsidRPr="009376B7">
        <w:rPr>
          <w:lang w:val="en-GB"/>
        </w:rPr>
        <w:t xml:space="preserve">    </w:t>
      </w:r>
      <w:r w:rsidR="00FC68DB" w:rsidRPr="009376B7">
        <w:rPr>
          <w:b/>
          <w:lang w:val="en-GB"/>
        </w:rPr>
        <w:t>&lt;rotation_joint diameter="3.0"&gt;</w:t>
      </w:r>
    </w:p>
    <w:p w14:paraId="46A2E545" w14:textId="77777777" w:rsidR="00FC68DB" w:rsidRPr="00DB72BE" w:rsidRDefault="00FC68DB" w:rsidP="00DC376D">
      <w:pPr>
        <w:pStyle w:val="XMLCode"/>
        <w:keepNext/>
        <w:ind w:firstLine="0"/>
        <w:rPr>
          <w:b/>
          <w:lang w:val="en-GB"/>
        </w:rPr>
      </w:pPr>
      <w:r w:rsidRPr="009376B7">
        <w:rPr>
          <w:b/>
          <w:lang w:val="en-GB"/>
        </w:rPr>
        <w:t xml:space="preserve">        </w:t>
      </w:r>
      <w:r w:rsidRPr="00DB72BE">
        <w:rPr>
          <w:b/>
          <w:lang w:val="en-GB"/>
        </w:rPr>
        <w:t>&lt;normal</w:t>
      </w:r>
      <w:r w:rsidRPr="00DB72BE">
        <w:rPr>
          <w:b/>
          <w:bCs/>
          <w:lang w:val="en-GB"/>
        </w:rPr>
        <w:t>_direction</w:t>
      </w:r>
      <w:r w:rsidRPr="00DB72BE">
        <w:rPr>
          <w:b/>
          <w:lang w:val="en-GB"/>
        </w:rPr>
        <w:t> x="0" y="0" z="3"/&gt;</w:t>
      </w:r>
    </w:p>
    <w:p w14:paraId="72425AEF" w14:textId="77777777" w:rsidR="00FC68DB" w:rsidRPr="009376B7" w:rsidRDefault="00FC68DB" w:rsidP="00DC376D">
      <w:pPr>
        <w:pStyle w:val="XMLCode"/>
        <w:keepNext/>
        <w:ind w:firstLine="0"/>
        <w:rPr>
          <w:b/>
          <w:lang w:val="en-GB"/>
        </w:rPr>
      </w:pPr>
      <w:r w:rsidRPr="00DB72BE">
        <w:rPr>
          <w:b/>
          <w:lang w:val="en-GB"/>
        </w:rPr>
        <w:t xml:space="preserve">        </w:t>
      </w:r>
      <w:r w:rsidRPr="009376B7">
        <w:rPr>
          <w:b/>
          <w:lang w:val="en-GB"/>
        </w:rPr>
        <w:t>&lt;rotav/&gt;</w:t>
      </w:r>
    </w:p>
    <w:p w14:paraId="76A77EFA" w14:textId="77777777" w:rsidR="00FC68DB" w:rsidRPr="009376B7" w:rsidRDefault="00FC68DB" w:rsidP="00DC376D">
      <w:pPr>
        <w:pStyle w:val="XMLCode"/>
        <w:keepNext/>
        <w:ind w:firstLine="0"/>
        <w:rPr>
          <w:b/>
          <w:lang w:val="en-GB"/>
        </w:rPr>
      </w:pPr>
      <w:r w:rsidRPr="009376B7">
        <w:rPr>
          <w:b/>
          <w:lang w:val="en-GB"/>
        </w:rPr>
        <w:t xml:space="preserve">    &lt;/rotation_joint&gt;</w:t>
      </w:r>
    </w:p>
    <w:p w14:paraId="12BF3C47" w14:textId="77777777" w:rsidR="00FC68DB" w:rsidRPr="009376B7" w:rsidRDefault="00FC68DB" w:rsidP="00DC376D">
      <w:pPr>
        <w:pStyle w:val="XMLCode"/>
        <w:keepNext/>
        <w:ind w:firstLine="0"/>
        <w:rPr>
          <w:b/>
          <w:lang w:val="en-GB"/>
        </w:rPr>
      </w:pPr>
      <w:r w:rsidRPr="009376B7">
        <w:rPr>
          <w:lang w:val="en-GB"/>
        </w:rPr>
        <w:t xml:space="preserve">    &lt;loc&gt; 1645.83 821.145 616.585 &lt;/loc&gt;</w:t>
      </w:r>
    </w:p>
    <w:p w14:paraId="4D782238" w14:textId="77777777" w:rsidR="00FC68DB" w:rsidRPr="009376B7" w:rsidRDefault="00FC68DB" w:rsidP="00DC376D">
      <w:pPr>
        <w:pStyle w:val="XMLCode"/>
        <w:keepNext/>
        <w:ind w:firstLine="0"/>
        <w:rPr>
          <w:lang w:val="en-GB"/>
        </w:rPr>
      </w:pPr>
      <w:r w:rsidRPr="009376B7">
        <w:rPr>
          <w:lang w:val="en-GB"/>
        </w:rPr>
        <w:t xml:space="preserve">    &lt;appdata&gt;</w:t>
      </w:r>
    </w:p>
    <w:p w14:paraId="14C5A18D" w14:textId="77777777" w:rsidR="00FC68DB" w:rsidRPr="009376B7" w:rsidRDefault="00FC68DB" w:rsidP="00DC376D">
      <w:pPr>
        <w:pStyle w:val="XMLCode"/>
        <w:keepNext/>
        <w:ind w:firstLine="0"/>
        <w:rPr>
          <w:lang w:val="en-GB"/>
        </w:rPr>
      </w:pPr>
      <w:r w:rsidRPr="009376B7">
        <w:rPr>
          <w:lang w:val="en-GB"/>
        </w:rPr>
        <w:t xml:space="preserve">        ...</w:t>
      </w:r>
    </w:p>
    <w:p w14:paraId="7CD36494" w14:textId="77777777" w:rsidR="00FC68DB" w:rsidRPr="009376B7" w:rsidRDefault="00FC68DB" w:rsidP="00DC376D">
      <w:pPr>
        <w:pStyle w:val="XMLCode"/>
        <w:keepNext/>
        <w:ind w:firstLine="0"/>
        <w:rPr>
          <w:lang w:val="en-GB"/>
        </w:rPr>
      </w:pPr>
      <w:r w:rsidRPr="009376B7">
        <w:rPr>
          <w:lang w:val="en-GB"/>
        </w:rPr>
        <w:t xml:space="preserve">    &lt;/appdata&gt;</w:t>
      </w:r>
    </w:p>
    <w:p w14:paraId="5BEE1603" w14:textId="16EA319B" w:rsidR="00FC68DB" w:rsidRPr="0013175B" w:rsidRDefault="00FC68DB" w:rsidP="00DC376D">
      <w:pPr>
        <w:pStyle w:val="XMLCode"/>
        <w:ind w:firstLine="0"/>
        <w:rPr>
          <w:lang w:val="en-GB"/>
        </w:rPr>
      </w:pPr>
      <w:r w:rsidRPr="009376B7">
        <w:rPr>
          <w:lang w:val="en-GB"/>
        </w:rPr>
        <w:t>&lt;/connection_0d&gt;</w:t>
      </w:r>
      <w:r w:rsidR="00BB1A91">
        <w:rPr>
          <w:lang w:val="en-GB"/>
        </w:rPr>
        <w:t xml:space="preserve"> </w:t>
      </w:r>
    </w:p>
    <w:p w14:paraId="4979DB9A" w14:textId="5C79B352" w:rsidR="00FC68DB" w:rsidRPr="005C2D94" w:rsidRDefault="00FC68DB" w:rsidP="00B202D2">
      <w:pPr>
        <w:pStyle w:val="berschrift3"/>
      </w:pPr>
      <w:bookmarkStart w:id="1432" w:name="_Toc77102064"/>
      <w:bookmarkStart w:id="1433" w:name="_Toc159618794"/>
      <w:r w:rsidRPr="005C2D94">
        <w:t>ROTAV</w:t>
      </w:r>
      <w:bookmarkEnd w:id="1432"/>
      <w:bookmarkEnd w:id="1433"/>
      <w:r w:rsidR="009376B7">
        <w:t xml:space="preserve"> </w:t>
      </w:r>
    </w:p>
    <w:p w14:paraId="5A854863" w14:textId="63676F5A" w:rsidR="00FC68DB" w:rsidRPr="0013175B" w:rsidRDefault="00FC68DB" w:rsidP="00FF4261">
      <w:pPr>
        <w:pStyle w:val="Textkrper"/>
      </w:pPr>
      <w:r w:rsidRPr="0013175B">
        <w:t>ROTAVs are suitable for steel-</w:t>
      </w:r>
      <w:r w:rsidR="00C1056C" w:rsidRPr="0013175B">
        <w:t>aluminium</w:t>
      </w:r>
      <w:r w:rsidRPr="0013175B">
        <w:t xml:space="preserve"> connections. </w:t>
      </w:r>
      <w:r w:rsidR="00541E4E">
        <w:t>Connections</w:t>
      </w:r>
      <w:r w:rsidRPr="0013175B">
        <w:t xml:space="preserve">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5E3DB0" w:rsidRPr="005E3DB0">
            <w:rPr>
              <w:noProof/>
            </w:rPr>
            <w:t>[14]</w:t>
          </w:r>
          <w:r w:rsidR="00BD7FCF" w:rsidRPr="0013175B">
            <w:fldChar w:fldCharType="end"/>
          </w:r>
        </w:sdtContent>
      </w:sdt>
      <w:r w:rsidR="00BD7FCF" w:rsidRPr="0013175B">
        <w:t>.</w:t>
      </w:r>
      <w:r w:rsidR="00541E4E">
        <w:t xml:space="preserve"> </w:t>
      </w:r>
      <w:r w:rsidR="00541E4E">
        <w:fldChar w:fldCharType="begin"/>
      </w:r>
      <w:r w:rsidR="00541E4E">
        <w:instrText xml:space="preserve"> REF _Ref157792265 \h </w:instrText>
      </w:r>
      <w:r w:rsidR="00541E4E">
        <w:fldChar w:fldCharType="separate"/>
      </w:r>
      <w:r w:rsidR="0012574E" w:rsidRPr="00F54804">
        <w:t xml:space="preserve">Figure </w:t>
      </w:r>
      <w:r w:rsidR="0012574E">
        <w:rPr>
          <w:noProof/>
        </w:rPr>
        <w:t>40</w:t>
      </w:r>
      <w:r w:rsidR="00541E4E">
        <w:fldChar w:fldCharType="end"/>
      </w:r>
      <w:r w:rsidR="00541E4E">
        <w:t xml:space="preserve"> sketches the manufacturing process. </w:t>
      </w:r>
      <w:r w:rsidR="00541E4E">
        <w:fldChar w:fldCharType="begin"/>
      </w:r>
      <w:r w:rsidR="00541E4E">
        <w:instrText xml:space="preserve"> REF _Ref157792294 \h </w:instrText>
      </w:r>
      <w:r w:rsidR="00541E4E">
        <w:fldChar w:fldCharType="separate"/>
      </w:r>
      <w:r w:rsidR="0012574E" w:rsidRPr="00F54804">
        <w:t xml:space="preserve">Figure </w:t>
      </w:r>
      <w:r w:rsidR="0012574E">
        <w:rPr>
          <w:noProof/>
        </w:rPr>
        <w:t>41</w:t>
      </w:r>
      <w:r w:rsidR="00541E4E">
        <w:fldChar w:fldCharType="end"/>
      </w:r>
      <w:r w:rsidR="00541E4E">
        <w:t xml:space="preserve"> depicts a </w:t>
      </w:r>
      <w:r w:rsidR="00541E4E" w:rsidRPr="00541E4E">
        <w:t>microsection</w:t>
      </w:r>
      <w:r w:rsidR="00541E4E">
        <w:t xml:space="preserve">. </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5E2BBBAD" w14:textId="4479FCFF" w:rsidR="00AD4EA7" w:rsidRPr="0068368C" w:rsidRDefault="00A238BA" w:rsidP="00AD4EA7">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AD4EA7" w:rsidRPr="00870F4B">
        <w:rPr>
          <w:sz w:val="18"/>
          <w:szCs w:val="18"/>
        </w:rPr>
        <w:t>1</w:t>
      </w:r>
      <w:r w:rsidR="00AD4EA7" w:rsidRPr="00870F4B">
        <w:rPr>
          <w:sz w:val="18"/>
          <w:szCs w:val="18"/>
        </w:rPr>
        <w:tab/>
      </w:r>
      <w:r w:rsidR="00752856" w:rsidRPr="00752856">
        <w:rPr>
          <w:sz w:val="18"/>
          <w:szCs w:val="18"/>
        </w:rPr>
        <w:t>finding</w:t>
      </w:r>
      <w:r w:rsidR="00AD4EA7">
        <w:rPr>
          <w:sz w:val="18"/>
          <w:szCs w:val="18"/>
        </w:rPr>
        <w:t xml:space="preserve"> </w:t>
      </w:r>
      <w:r w:rsidR="00AD4EA7" w:rsidRPr="00870F4B">
        <w:rPr>
          <w:sz w:val="18"/>
          <w:szCs w:val="18"/>
        </w:rPr>
        <w:br/>
      </w:r>
      <w:r w:rsidR="00AD4EA7">
        <w:rPr>
          <w:sz w:val="18"/>
          <w:szCs w:val="18"/>
        </w:rPr>
        <w:t>2</w:t>
      </w:r>
      <w:r w:rsidR="00AD4EA7" w:rsidRPr="00870F4B">
        <w:rPr>
          <w:sz w:val="18"/>
          <w:szCs w:val="18"/>
        </w:rPr>
        <w:tab/>
      </w:r>
      <w:r w:rsidR="00752856" w:rsidRPr="00752856">
        <w:rPr>
          <w:sz w:val="18"/>
          <w:szCs w:val="18"/>
        </w:rPr>
        <w:t>penetrating</w:t>
      </w:r>
      <w:r w:rsidR="00AD4EA7">
        <w:rPr>
          <w:sz w:val="18"/>
          <w:szCs w:val="18"/>
        </w:rPr>
        <w:t xml:space="preserve"> </w:t>
      </w:r>
      <w:r w:rsidR="00AD4EA7" w:rsidRPr="00870F4B">
        <w:rPr>
          <w:sz w:val="18"/>
          <w:szCs w:val="18"/>
        </w:rPr>
        <w:br/>
      </w:r>
      <w:r w:rsidR="00AD4EA7">
        <w:rPr>
          <w:sz w:val="18"/>
          <w:szCs w:val="18"/>
        </w:rPr>
        <w:t>3</w:t>
      </w:r>
      <w:r w:rsidR="00AD4EA7" w:rsidRPr="00870F4B">
        <w:rPr>
          <w:sz w:val="18"/>
          <w:szCs w:val="18"/>
        </w:rPr>
        <w:tab/>
      </w:r>
      <w:r w:rsidR="00752856" w:rsidRPr="00752856">
        <w:rPr>
          <w:sz w:val="18"/>
          <w:szCs w:val="18"/>
        </w:rPr>
        <w:t>shaping</w:t>
      </w:r>
      <w:r w:rsidR="00AD4EA7">
        <w:rPr>
          <w:sz w:val="18"/>
          <w:szCs w:val="18"/>
        </w:rPr>
        <w:t xml:space="preserve"> </w:t>
      </w:r>
      <w:r w:rsidR="00AD4EA7" w:rsidRPr="00870F4B">
        <w:rPr>
          <w:sz w:val="18"/>
          <w:szCs w:val="18"/>
        </w:rPr>
        <w:br/>
      </w:r>
      <w:r w:rsidR="00AD4EA7">
        <w:rPr>
          <w:sz w:val="18"/>
          <w:szCs w:val="18"/>
        </w:rPr>
        <w:t>4</w:t>
      </w:r>
      <w:r w:rsidR="00AD4EA7" w:rsidRPr="00870F4B">
        <w:rPr>
          <w:sz w:val="18"/>
          <w:szCs w:val="18"/>
        </w:rPr>
        <w:tab/>
      </w:r>
      <w:r w:rsidR="00752856" w:rsidRPr="00752856">
        <w:rPr>
          <w:sz w:val="18"/>
          <w:szCs w:val="18"/>
        </w:rPr>
        <w:t>welding</w:t>
      </w:r>
      <w:r w:rsidR="00AD4EA7">
        <w:rPr>
          <w:sz w:val="18"/>
          <w:szCs w:val="18"/>
        </w:rPr>
        <w:t xml:space="preserve"> </w:t>
      </w:r>
    </w:p>
    <w:p w14:paraId="41ED3FB7" w14:textId="3067053E" w:rsidR="00FC68DB" w:rsidRPr="0013175B" w:rsidRDefault="00FC68DB" w:rsidP="00314DA6">
      <w:pPr>
        <w:pStyle w:val="Beschriftung"/>
        <w:rPr>
          <w:color w:val="676F76"/>
          <w:sz w:val="21"/>
          <w:szCs w:val="21"/>
        </w:rPr>
      </w:pPr>
      <w:bookmarkStart w:id="1434" w:name="_Ref157792265"/>
      <w:bookmarkStart w:id="1435" w:name="_Toc76030564"/>
      <w:bookmarkStart w:id="1436" w:name="_Toc94530850"/>
      <w:bookmarkStart w:id="1437" w:name="_Toc101428246"/>
      <w:bookmarkStart w:id="1438" w:name="_Toc159618883"/>
      <w:r w:rsidRPr="00F54804">
        <w:t xml:space="preserve">Figure </w:t>
      </w:r>
      <w:r w:rsidRPr="00F54804">
        <w:fldChar w:fldCharType="begin"/>
      </w:r>
      <w:r w:rsidRPr="00F54804">
        <w:instrText xml:space="preserve"> SEQ Figure \* ARABIC </w:instrText>
      </w:r>
      <w:r w:rsidRPr="00F54804">
        <w:fldChar w:fldCharType="separate"/>
      </w:r>
      <w:r w:rsidR="0012574E">
        <w:rPr>
          <w:noProof/>
        </w:rPr>
        <w:t>40</w:t>
      </w:r>
      <w:r w:rsidRPr="00F54804">
        <w:fldChar w:fldCharType="end"/>
      </w:r>
      <w:bookmarkEnd w:id="1434"/>
      <w:r w:rsidR="00B00216">
        <w:t xml:space="preserve"> —</w:t>
      </w:r>
      <w:r w:rsidRPr="00F54804">
        <w:t xml:space="preserve"> Process of </w:t>
      </w:r>
      <w:r w:rsidR="00AD4EA7">
        <w:t>r</w:t>
      </w:r>
      <w:r w:rsidRPr="00F54804">
        <w:t xml:space="preserve">otation </w:t>
      </w:r>
      <w:r w:rsidR="00AD4EA7">
        <w:t>j</w:t>
      </w:r>
      <w:r w:rsidRPr="00F54804">
        <w:t>oining (ROTAV)</w:t>
      </w:r>
      <w:bookmarkEnd w:id="1435"/>
      <w:bookmarkEnd w:id="1436"/>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37"/>
      <w:bookmarkEnd w:id="1438"/>
      <w:r w:rsidR="00752856">
        <w:t xml:space="preserve"> </w:t>
      </w:r>
    </w:p>
    <w:p w14:paraId="45B2311D" w14:textId="54751747" w:rsidR="00FC68DB" w:rsidRPr="00F54804" w:rsidRDefault="00345B93" w:rsidP="00B202D2">
      <w:pPr>
        <w:keepNext/>
        <w:jc w:val="center"/>
      </w:pPr>
      <w:r w:rsidRPr="005B49EF">
        <w:rPr>
          <w:noProof/>
        </w:rPr>
        <w:lastRenderedPageBreak/>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7B40F91B" w:rsidR="00FC68DB" w:rsidRPr="00F54804" w:rsidRDefault="00FC68DB" w:rsidP="00BD52D7">
      <w:pPr>
        <w:pStyle w:val="Beschriftung"/>
      </w:pPr>
      <w:bookmarkStart w:id="1439" w:name="_Ref157792294"/>
      <w:bookmarkStart w:id="1440" w:name="_Toc76030565"/>
      <w:bookmarkStart w:id="1441" w:name="_Toc94530851"/>
      <w:bookmarkStart w:id="1442" w:name="_Toc101428247"/>
      <w:bookmarkStart w:id="1443" w:name="_Toc159618884"/>
      <w:r w:rsidRPr="00F54804">
        <w:t xml:space="preserve">Figure </w:t>
      </w:r>
      <w:r w:rsidRPr="00F54804">
        <w:fldChar w:fldCharType="begin"/>
      </w:r>
      <w:r w:rsidRPr="00F54804">
        <w:instrText xml:space="preserve"> SEQ Figure \* ARABIC </w:instrText>
      </w:r>
      <w:r w:rsidRPr="00F54804">
        <w:fldChar w:fldCharType="separate"/>
      </w:r>
      <w:r w:rsidR="0012574E">
        <w:rPr>
          <w:noProof/>
        </w:rPr>
        <w:t>41</w:t>
      </w:r>
      <w:r w:rsidRPr="00F54804">
        <w:fldChar w:fldCharType="end"/>
      </w:r>
      <w:bookmarkEnd w:id="1439"/>
      <w:r w:rsidR="00B00216">
        <w:t xml:space="preserve"> —</w:t>
      </w:r>
      <w:r w:rsidRPr="00F54804">
        <w:t xml:space="preserve"> ROTAV connecting </w:t>
      </w:r>
      <w:r w:rsidR="00C1056C" w:rsidRPr="00F54804">
        <w:t>aluminium</w:t>
      </w:r>
      <w:r w:rsidRPr="00F54804">
        <w:t xml:space="preserve"> and steel sheets</w:t>
      </w:r>
      <w:bookmarkEnd w:id="1440"/>
      <w:bookmarkEnd w:id="1441"/>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5E3DB0" w:rsidRPr="005E3DB0">
            <w:rPr>
              <w:noProof/>
            </w:rPr>
            <w:t>[14]</w:t>
          </w:r>
          <w:r w:rsidR="00345B93" w:rsidRPr="005C2D94">
            <w:fldChar w:fldCharType="end"/>
          </w:r>
        </w:sdtContent>
      </w:sdt>
      <w:bookmarkEnd w:id="1442"/>
      <w:bookmarkEnd w:id="1443"/>
      <w:r w:rsidR="00752856">
        <w:t xml:space="preserve"> </w:t>
      </w:r>
    </w:p>
    <w:p w14:paraId="69FF8704" w14:textId="5A1C75EE" w:rsidR="00FC68DB" w:rsidRPr="00BD52D7" w:rsidRDefault="00FC68DB" w:rsidP="00A6261D">
      <w:pPr>
        <w:keepNext/>
        <w:rPr>
          <w:rFonts w:cs="Calibri"/>
          <w:lang w:eastAsia="en-GB"/>
        </w:rPr>
      </w:pPr>
      <w:r w:rsidRPr="005C2D94">
        <w:rPr>
          <w:rFonts w:cs="Calibri"/>
          <w:lang w:eastAsia="en-GB"/>
        </w:rPr>
        <w:t xml:space="preserve">The basic steps in the ROTAV process </w:t>
      </w:r>
      <w:r w:rsidR="00E21AC8">
        <w:rPr>
          <w:rFonts w:cs="Calibri"/>
          <w:lang w:eastAsia="en-GB"/>
        </w:rPr>
        <w:t>are</w:t>
      </w:r>
      <w:r w:rsidRPr="001E4607">
        <w:rPr>
          <w:rFonts w:cs="Calibri"/>
          <w:lang w:eastAsia="en-GB"/>
        </w:rPr>
        <w:t>:</w:t>
      </w:r>
    </w:p>
    <w:p w14:paraId="0AEB9C31" w14:textId="4E821769"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Applying rotational velocity and pressure to the ROTAV plug</w:t>
      </w:r>
      <w:r w:rsidR="00340B84">
        <w:rPr>
          <w:rFonts w:cs="Calibri"/>
          <w:lang w:eastAsia="en-GB"/>
        </w:rPr>
        <w:t xml:space="preserve">, </w:t>
      </w:r>
    </w:p>
    <w:p w14:paraId="0BD3C152" w14:textId="3A902F2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penetrat</w:t>
      </w:r>
      <w:r w:rsidR="00340B84">
        <w:rPr>
          <w:rFonts w:cs="Calibri"/>
          <w:lang w:eastAsia="en-GB"/>
        </w:rPr>
        <w:t>ing</w:t>
      </w:r>
      <w:r w:rsidRPr="0013175B">
        <w:rPr>
          <w:rFonts w:cs="Calibri"/>
          <w:lang w:eastAsia="en-GB"/>
        </w:rPr>
        <w:t xml:space="preserve"> the soft </w:t>
      </w:r>
      <w:r w:rsidR="00C1056C" w:rsidRPr="0013175B">
        <w:rPr>
          <w:rFonts w:cs="Calibri"/>
          <w:lang w:eastAsia="en-GB"/>
        </w:rPr>
        <w:t>aluminium</w:t>
      </w:r>
      <w:r w:rsidRPr="0013175B">
        <w:rPr>
          <w:rFonts w:cs="Calibri"/>
          <w:lang w:eastAsia="en-GB"/>
        </w:rPr>
        <w:t xml:space="preserve"> sheet</w:t>
      </w:r>
      <w:r w:rsidR="00340B84">
        <w:rPr>
          <w:rFonts w:cs="Calibri"/>
          <w:lang w:eastAsia="en-GB"/>
        </w:rPr>
        <w:t xml:space="preserve">, </w:t>
      </w:r>
    </w:p>
    <w:p w14:paraId="55AC1F22" w14:textId="61EF09C5" w:rsidR="00FC68DB" w:rsidRPr="0013175B" w:rsidRDefault="00FC68DB" w:rsidP="00340B84">
      <w:pPr>
        <w:pStyle w:val="Listenabsatz"/>
        <w:numPr>
          <w:ilvl w:val="0"/>
          <w:numId w:val="33"/>
        </w:numPr>
        <w:tabs>
          <w:tab w:val="clear" w:pos="403"/>
        </w:tabs>
        <w:autoSpaceDE w:val="0"/>
        <w:autoSpaceDN w:val="0"/>
        <w:adjustRightInd w:val="0"/>
        <w:spacing w:line="240" w:lineRule="auto"/>
        <w:ind w:left="357"/>
        <w:contextualSpacing w:val="0"/>
        <w:jc w:val="left"/>
        <w:rPr>
          <w:rFonts w:cs="Calibri"/>
          <w:lang w:eastAsia="en-GB"/>
        </w:rPr>
      </w:pPr>
      <w:r w:rsidRPr="0013175B">
        <w:rPr>
          <w:rFonts w:cs="Calibri"/>
          <w:lang w:eastAsia="en-GB"/>
        </w:rPr>
        <w:t>ROTAV plug heat</w:t>
      </w:r>
      <w:r w:rsidR="00340B84">
        <w:rPr>
          <w:rFonts w:cs="Calibri"/>
          <w:lang w:eastAsia="en-GB"/>
        </w:rPr>
        <w:t>ing</w:t>
      </w:r>
      <w:r w:rsidRPr="0013175B">
        <w:rPr>
          <w:rFonts w:cs="Calibri"/>
          <w:lang w:eastAsia="en-GB"/>
        </w:rPr>
        <w:t xml:space="preserve"> base sheet metal (or without pre-punching, both sheet components) and melt</w:t>
      </w:r>
      <w:r w:rsidR="00340B84">
        <w:rPr>
          <w:rFonts w:cs="Calibri"/>
          <w:lang w:eastAsia="en-GB"/>
        </w:rPr>
        <w:t>ing</w:t>
      </w:r>
      <w:r w:rsidRPr="0013175B">
        <w:rPr>
          <w:rFonts w:cs="Calibri"/>
          <w:lang w:eastAsia="en-GB"/>
        </w:rPr>
        <w:t xml:space="preserve"> through it</w:t>
      </w:r>
      <w:r w:rsidR="00340B84">
        <w:rPr>
          <w:rFonts w:cs="Calibri"/>
          <w:lang w:eastAsia="en-GB"/>
        </w:rPr>
        <w:t xml:space="preserve">, </w:t>
      </w:r>
    </w:p>
    <w:p w14:paraId="47334BF8" w14:textId="2D2AB000" w:rsidR="00FC68DB" w:rsidRPr="0013175B" w:rsidRDefault="00340B84" w:rsidP="00340B84">
      <w:pPr>
        <w:pStyle w:val="Listenabsatz"/>
        <w:numPr>
          <w:ilvl w:val="0"/>
          <w:numId w:val="33"/>
        </w:numPr>
        <w:tabs>
          <w:tab w:val="clear" w:pos="403"/>
        </w:tabs>
        <w:autoSpaceDE w:val="0"/>
        <w:autoSpaceDN w:val="0"/>
        <w:adjustRightInd w:val="0"/>
        <w:spacing w:line="240" w:lineRule="auto"/>
        <w:ind w:left="357" w:hanging="357"/>
        <w:contextualSpacing w:val="0"/>
        <w:jc w:val="left"/>
        <w:rPr>
          <w:rFonts w:cs="Calibri"/>
          <w:lang w:eastAsia="en-GB"/>
        </w:rPr>
      </w:pPr>
      <w:r>
        <w:rPr>
          <w:rFonts w:cs="Calibri"/>
          <w:lang w:eastAsia="en-GB"/>
        </w:rPr>
        <w:t>Applying c</w:t>
      </w:r>
      <w:r w:rsidR="00FC68DB" w:rsidRPr="0013175B">
        <w:rPr>
          <w:rFonts w:cs="Calibri"/>
          <w:lang w:eastAsia="en-GB"/>
        </w:rPr>
        <w:t>ompression to the ROTAV arrangement to finish the desired connection.</w:t>
      </w:r>
      <w:r>
        <w:rPr>
          <w:rFonts w:cs="Calibri"/>
          <w:lang w:eastAsia="en-GB"/>
        </w:rPr>
        <w:t xml:space="preserve"> </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&lt;rotav/&gt;</w:t>
      </w:r>
      <w:r w:rsidRPr="005C2D94">
        <w:rPr>
          <w:rFonts w:cs="Calibri"/>
          <w:lang w:eastAsia="en-GB"/>
        </w:rPr>
        <w:t xml:space="preserve">. </w:t>
      </w:r>
    </w:p>
    <w:p w14:paraId="112932E1" w14:textId="1B80EC64"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For the </w:t>
      </w:r>
      <w:r w:rsidR="00F84930" w:rsidRPr="004A2B79">
        <w:rPr>
          <w:rStyle w:val="CodeCharacter"/>
        </w:rPr>
        <w:t>&lt;rotav/&gt;</w:t>
      </w:r>
      <w:r w:rsidRPr="001E4607">
        <w:rPr>
          <w:rFonts w:cs="Calibri"/>
          <w:lang w:eastAsia="en-GB"/>
        </w:rPr>
        <w:t xml:space="preserve"> element, the following attributes can be specified</w:t>
      </w:r>
      <w:r w:rsidR="00E456CF">
        <w:rPr>
          <w:rFonts w:cs="Calibri"/>
          <w:lang w:eastAsia="en-GB"/>
        </w:rPr>
        <w:t xml:space="preserve"> (</w:t>
      </w:r>
      <w:r w:rsidR="00E456CF">
        <w:rPr>
          <w:rFonts w:cs="Calibri"/>
          <w:lang w:eastAsia="en-GB"/>
        </w:rPr>
        <w:fldChar w:fldCharType="begin"/>
      </w:r>
      <w:r w:rsidR="00E456CF">
        <w:rPr>
          <w:rFonts w:cs="Calibri"/>
          <w:lang w:eastAsia="en-GB"/>
        </w:rPr>
        <w:instrText xml:space="preserve"> REF _Ref157790279 \h </w:instrText>
      </w:r>
      <w:r w:rsidR="00E456CF">
        <w:rPr>
          <w:rFonts w:cs="Calibri"/>
          <w:lang w:eastAsia="en-GB"/>
        </w:rPr>
      </w:r>
      <w:r w:rsidR="00E456CF">
        <w:rPr>
          <w:rFonts w:cs="Calibri"/>
          <w:lang w:eastAsia="en-GB"/>
        </w:rPr>
        <w:fldChar w:fldCharType="separate"/>
      </w:r>
      <w:r w:rsidR="0012574E" w:rsidRPr="00F54804">
        <w:t xml:space="preserve">Table </w:t>
      </w:r>
      <w:r w:rsidR="0012574E">
        <w:rPr>
          <w:noProof/>
        </w:rPr>
        <w:t>79</w:t>
      </w:r>
      <w:r w:rsidR="00E456CF">
        <w:rPr>
          <w:rFonts w:cs="Calibri"/>
          <w:lang w:eastAsia="en-GB"/>
        </w:rPr>
        <w:fldChar w:fldCharType="end"/>
      </w:r>
      <w:r w:rsidR="00E456CF">
        <w:rPr>
          <w:rFonts w:cs="Calibri"/>
          <w:lang w:eastAsia="en-GB"/>
        </w:rPr>
        <w:t>)</w:t>
      </w:r>
      <w:r w:rsidRPr="001E4607">
        <w:rPr>
          <w:rFonts w:cs="Calibri"/>
          <w:lang w:eastAsia="en-GB"/>
        </w:rPr>
        <w:t>:</w:t>
      </w:r>
      <w:r w:rsidR="00E456CF">
        <w:rPr>
          <w:rFonts w:cs="Calibri"/>
          <w:lang w:eastAsia="en-GB"/>
        </w:rPr>
        <w:t xml:space="preserve"> </w:t>
      </w:r>
    </w:p>
    <w:p w14:paraId="2B3D428F" w14:textId="4D2211BA" w:rsidR="00461A3A" w:rsidRPr="00BD52D7" w:rsidRDefault="00461A3A" w:rsidP="001640C5">
      <w:pPr>
        <w:pStyle w:val="Beschriftung"/>
        <w:keepNext/>
        <w:keepLines/>
        <w:rPr>
          <w:rFonts w:cs="Calibri"/>
          <w:lang w:eastAsia="en-GB"/>
        </w:rPr>
      </w:pPr>
      <w:bookmarkStart w:id="1444" w:name="_Ref157790279"/>
      <w:bookmarkStart w:id="1445" w:name="_Toc159619011"/>
      <w:r w:rsidRPr="00F54804">
        <w:t xml:space="preserve">Table </w:t>
      </w:r>
      <w:r w:rsidRPr="00F54804">
        <w:fldChar w:fldCharType="begin"/>
      </w:r>
      <w:r w:rsidRPr="00F54804">
        <w:instrText xml:space="preserve"> SEQ Table \* ARABIC </w:instrText>
      </w:r>
      <w:r w:rsidRPr="00F54804">
        <w:fldChar w:fldCharType="separate"/>
      </w:r>
      <w:r w:rsidR="0012574E">
        <w:rPr>
          <w:noProof/>
        </w:rPr>
        <w:t>79</w:t>
      </w:r>
      <w:r w:rsidRPr="00F54804">
        <w:fldChar w:fldCharType="end"/>
      </w:r>
      <w:bookmarkEnd w:id="1444"/>
      <w:r w:rsidR="0025265B">
        <w:t xml:space="preserve"> —</w:t>
      </w:r>
      <w:r w:rsidR="0025265B" w:rsidRPr="00F54804">
        <w:t xml:space="preserve"> </w:t>
      </w:r>
      <w:r w:rsidRPr="00F54804">
        <w:t>Attr</w:t>
      </w:r>
      <w:r w:rsidRPr="005C2D94">
        <w:t xml:space="preserve">ibutes of element </w:t>
      </w:r>
      <w:r w:rsidRPr="00337A83">
        <w:rPr>
          <w:rStyle w:val="CodeCharacter"/>
        </w:rPr>
        <w:t>&lt;rotav/&gt;</w:t>
      </w:r>
      <w:bookmarkEnd w:id="1445"/>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rotational_speed</w:t>
            </w:r>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r w:rsidRPr="00F54804">
              <w:rPr>
                <w:sz w:val="20"/>
                <w:szCs w:val="20"/>
              </w:rPr>
              <w:t>compression_force</w:t>
            </w:r>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59AEBA4A" w:rsidR="00561670" w:rsidRPr="00561670" w:rsidRDefault="00561670" w:rsidP="00340B8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340B84">
        <w:rPr>
          <w:rStyle w:val="elementdeftypeChar"/>
          <w:rFonts w:ascii="Cambria" w:eastAsia="Calibri" w:hAnsi="Cambria" w:cs="Times New Roman"/>
          <w:b w:val="0"/>
          <w:bCs w:val="0"/>
          <w:i w:val="0"/>
          <w:sz w:val="22"/>
          <w:szCs w:val="22"/>
          <w:lang w:eastAsia="en-US"/>
        </w:rPr>
        <w:t xml:space="preserve"> </w:t>
      </w:r>
    </w:p>
    <w:p w14:paraId="4D12CAAC" w14:textId="4A307701" w:rsidR="00FC68DB" w:rsidRPr="0013175B" w:rsidRDefault="00FC68DB" w:rsidP="00340B84">
      <w:pPr>
        <w:pStyle w:val="listAfterTableOrFigure"/>
        <w:keepNext/>
        <w:keepLines/>
        <w:numPr>
          <w:ilvl w:val="0"/>
          <w:numId w:val="14"/>
        </w:numPr>
      </w:pPr>
      <w:r w:rsidRPr="004A2B79">
        <w:rPr>
          <w:rStyle w:val="CodeCharacter"/>
        </w:rPr>
        <w:t>rotational_speed</w:t>
      </w:r>
      <w:r w:rsidRPr="0013175B">
        <w:t>: In order to facilitate the penetration in the metal sheet of the tip of the ROTAV, it is rotated at a high speed</w:t>
      </w:r>
      <w:r w:rsidR="00561670">
        <w:t>;</w:t>
      </w:r>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compression_force:</w:t>
      </w:r>
      <w:r w:rsidRPr="0013175B">
        <w:rPr>
          <w:rFonts w:cs="Calibri"/>
          <w:lang w:eastAsia="en-GB"/>
        </w:rPr>
        <w:t xml:space="preserve"> In order to achieve the fastening properties, the ROTAV is compressed with a vertical force. </w:t>
      </w:r>
    </w:p>
    <w:p w14:paraId="46A249EC" w14:textId="4D1325C4"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&lt;rotav/&gt;</w:t>
      </w:r>
      <w:r w:rsidR="00F84930" w:rsidRPr="005C2D94">
        <w:rPr>
          <w:lang w:eastAsia="en-GB"/>
        </w:rPr>
        <w:t xml:space="preserve"> </w:t>
      </w:r>
      <w:r w:rsidRPr="005C2D94">
        <w:rPr>
          <w:lang w:eastAsia="en-GB"/>
        </w:rPr>
        <w:t>does not allow for any nested elements.</w:t>
      </w:r>
      <w:r w:rsidR="00340B84">
        <w:rPr>
          <w:lang w:eastAsia="en-GB"/>
        </w:rPr>
        <w:t xml:space="preserve"> </w:t>
      </w:r>
    </w:p>
    <w:p w14:paraId="5AFAB78D" w14:textId="451C0034" w:rsidR="00FC68DB" w:rsidRPr="009376B7" w:rsidRDefault="000322A0" w:rsidP="00561670">
      <w:pPr>
        <w:pStyle w:val="Example"/>
        <w:keepNext/>
      </w:pPr>
      <w:r>
        <w:t>Example 1</w:t>
      </w:r>
      <w:r w:rsidR="00460F6C">
        <w:t xml:space="preserve">    Minimum </w:t>
      </w:r>
      <w:r w:rsidR="00460F6C" w:rsidRPr="009376B7">
        <w:t>definition of a</w:t>
      </w:r>
      <w:r w:rsidR="00F3142F">
        <w:t xml:space="preserve"> “</w:t>
      </w:r>
      <w:r w:rsidR="00460F6C" w:rsidRPr="009376B7">
        <w:t>Rotav</w:t>
      </w:r>
      <w:r w:rsidR="00AF69E3">
        <w:t xml:space="preserve">” </w:t>
      </w:r>
      <w:r w:rsidR="00460F6C" w:rsidRPr="009376B7">
        <w:t>connection</w:t>
      </w:r>
      <w:r w:rsidR="00FC68DB" w:rsidRPr="009376B7">
        <w:t xml:space="preserve"> </w:t>
      </w:r>
    </w:p>
    <w:p w14:paraId="162A6C9F" w14:textId="77777777" w:rsidR="00FC68DB" w:rsidRPr="009376B7" w:rsidRDefault="00FC68DB" w:rsidP="004F6C7B">
      <w:pPr>
        <w:pStyle w:val="XMLCode"/>
        <w:keepNext/>
        <w:ind w:firstLine="0"/>
        <w:rPr>
          <w:lang w:val="en-GB"/>
        </w:rPr>
      </w:pPr>
      <w:r w:rsidRPr="009376B7">
        <w:rPr>
          <w:lang w:val="en-GB"/>
        </w:rPr>
        <w:t>&lt;connection_0d label="ROTAV_96930"&gt;</w:t>
      </w:r>
    </w:p>
    <w:p w14:paraId="7495C4E2" w14:textId="77777777" w:rsidR="00FC68DB" w:rsidRPr="009376B7" w:rsidRDefault="00FC68DB" w:rsidP="004F6C7B">
      <w:pPr>
        <w:pStyle w:val="XMLCode"/>
        <w:keepNext/>
        <w:ind w:firstLine="0"/>
        <w:rPr>
          <w:lang w:val="en-GB"/>
        </w:rPr>
      </w:pPr>
      <w:r w:rsidRPr="009376B7">
        <w:rPr>
          <w:lang w:val="en-GB"/>
        </w:rPr>
        <w:t xml:space="preserve">    &lt;rotation_joint&gt;</w:t>
      </w:r>
    </w:p>
    <w:p w14:paraId="30AF09FD" w14:textId="4E14041D"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&lt;rotav/&gt;</w:t>
      </w:r>
    </w:p>
    <w:p w14:paraId="461EFA5D" w14:textId="202EE58B" w:rsidR="00FC68DB" w:rsidRPr="009376B7" w:rsidRDefault="004F6C7B" w:rsidP="004F6C7B">
      <w:pPr>
        <w:pStyle w:val="XMLCode"/>
        <w:keepNext/>
        <w:ind w:firstLine="0"/>
        <w:rPr>
          <w:lang w:val="en-GB"/>
        </w:rPr>
      </w:pPr>
      <w:r>
        <w:rPr>
          <w:lang w:val="en-GB"/>
        </w:rPr>
        <w:t xml:space="preserve">    </w:t>
      </w:r>
      <w:r w:rsidR="00FC68DB" w:rsidRPr="009376B7">
        <w:rPr>
          <w:lang w:val="en-GB"/>
        </w:rPr>
        <w:t>&lt;/rotation_joint&gt;</w:t>
      </w:r>
    </w:p>
    <w:p w14:paraId="2D779841" w14:textId="77777777" w:rsidR="00FC68DB" w:rsidRPr="009376B7" w:rsidRDefault="00FC68DB" w:rsidP="004F6C7B">
      <w:pPr>
        <w:pStyle w:val="XMLCode"/>
        <w:keepNext/>
        <w:ind w:firstLine="0"/>
        <w:rPr>
          <w:lang w:val="en-GB"/>
        </w:rPr>
      </w:pPr>
      <w:r w:rsidRPr="009376B7">
        <w:rPr>
          <w:lang w:val="en-GB"/>
        </w:rPr>
        <w:t xml:space="preserve">    &lt;loc&gt; 1500.3809 838.75885 730.6529 &lt;/loc&gt;</w:t>
      </w:r>
    </w:p>
    <w:p w14:paraId="30A2406C" w14:textId="0FC2D926" w:rsidR="00FC68DB" w:rsidRPr="009376B7" w:rsidRDefault="00FC68DB" w:rsidP="004F6C7B">
      <w:pPr>
        <w:pStyle w:val="XMLCode"/>
        <w:ind w:firstLine="0"/>
        <w:rPr>
          <w:lang w:val="en-GB"/>
        </w:rPr>
      </w:pPr>
      <w:r w:rsidRPr="009376B7">
        <w:rPr>
          <w:lang w:val="en-GB"/>
        </w:rPr>
        <w:t>&lt;/connection_0d&gt;</w:t>
      </w:r>
      <w:r w:rsidR="00771813">
        <w:rPr>
          <w:lang w:val="en-GB"/>
        </w:rPr>
        <w:t xml:space="preserve"> </w:t>
      </w:r>
    </w:p>
    <w:p w14:paraId="5B8E2C99" w14:textId="204D6CE1" w:rsidR="00FC68DB" w:rsidRPr="009376B7" w:rsidRDefault="000322A0" w:rsidP="00771813">
      <w:pPr>
        <w:pStyle w:val="Example"/>
        <w:keepNext/>
      </w:pPr>
      <w:r>
        <w:t>Example 2</w:t>
      </w:r>
      <w:r w:rsidR="00F57F4E" w:rsidRPr="009376B7" w:rsidDel="00F57F4E">
        <w:t xml:space="preserve"> </w:t>
      </w:r>
      <w:r w:rsidR="00460F6C" w:rsidRPr="009376B7">
        <w:t xml:space="preserve">    Maximum definition of a</w:t>
      </w:r>
      <w:r w:rsidR="00F3142F">
        <w:t xml:space="preserve"> “</w:t>
      </w:r>
      <w:r w:rsidR="00460F6C" w:rsidRPr="009376B7">
        <w:t>Rotav</w:t>
      </w:r>
      <w:r w:rsidR="00AF69E3">
        <w:t xml:space="preserve">” </w:t>
      </w:r>
      <w:r w:rsidR="00460F6C" w:rsidRPr="009376B7">
        <w:t>connection</w:t>
      </w:r>
    </w:p>
    <w:p w14:paraId="7826C556" w14:textId="77777777" w:rsidR="00FC68DB" w:rsidRPr="009376B7" w:rsidRDefault="00FC68DB" w:rsidP="004F6C7B">
      <w:pPr>
        <w:pStyle w:val="XMLCode"/>
        <w:keepNext/>
        <w:ind w:firstLine="0"/>
        <w:rPr>
          <w:lang w:val="en-GB"/>
        </w:rPr>
      </w:pPr>
      <w:r w:rsidRPr="009376B7">
        <w:rPr>
          <w:lang w:val="en-GB"/>
        </w:rPr>
        <w:t>&lt;connection_0d label="ROTAV_96930"&gt;</w:t>
      </w:r>
    </w:p>
    <w:p w14:paraId="026D7400" w14:textId="77777777" w:rsidR="00FC68DB" w:rsidRPr="009376B7" w:rsidRDefault="00FC68DB" w:rsidP="004F6C7B">
      <w:pPr>
        <w:pStyle w:val="XMLCode"/>
        <w:keepNext/>
        <w:ind w:firstLine="0"/>
        <w:rPr>
          <w:lang w:val="en-GB"/>
        </w:rPr>
      </w:pPr>
      <w:r w:rsidRPr="009376B7">
        <w:rPr>
          <w:lang w:val="en-GB"/>
        </w:rPr>
        <w:t xml:space="preserve">    &lt;rotation_joint diameter="4.0"&gt;</w:t>
      </w:r>
    </w:p>
    <w:p w14:paraId="3C07CBF0" w14:textId="7B24B8B9"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&lt;rotav rotational_speed="1500000" compression_force="10000"/&gt;</w:t>
      </w:r>
    </w:p>
    <w:p w14:paraId="122788EA" w14:textId="0B531018" w:rsidR="00FC68DB" w:rsidRPr="009376B7" w:rsidRDefault="004F6C7B" w:rsidP="004F6C7B">
      <w:pPr>
        <w:pStyle w:val="XMLCode"/>
        <w:keepNext/>
        <w:ind w:firstLine="0"/>
        <w:rPr>
          <w:lang w:val="fr-FR"/>
        </w:rPr>
      </w:pPr>
      <w:r>
        <w:rPr>
          <w:lang w:val="en-GB"/>
        </w:rPr>
        <w:t xml:space="preserve">    </w:t>
      </w:r>
      <w:r w:rsidR="00FC68DB" w:rsidRPr="009376B7">
        <w:rPr>
          <w:lang w:val="en-GB"/>
        </w:rPr>
        <w:t xml:space="preserve">    </w:t>
      </w:r>
      <w:r w:rsidR="00FC68DB" w:rsidRPr="009376B7">
        <w:rPr>
          <w:lang w:val="fr-FR"/>
        </w:rPr>
        <w:t>&lt;normal_direction x="0" y="0" z="-10"/&gt;</w:t>
      </w:r>
    </w:p>
    <w:p w14:paraId="11BC3182" w14:textId="7BA0DBE6" w:rsidR="00FC68DB" w:rsidRPr="00DB72BE" w:rsidRDefault="004F6C7B" w:rsidP="004F6C7B">
      <w:pPr>
        <w:pStyle w:val="XMLCode"/>
        <w:ind w:firstLine="0"/>
        <w:rPr>
          <w:lang w:val="fr-FR"/>
        </w:rPr>
      </w:pPr>
      <w:r>
        <w:rPr>
          <w:lang w:val="fr-FR"/>
        </w:rPr>
        <w:t xml:space="preserve">    </w:t>
      </w:r>
      <w:r w:rsidR="00FC68DB" w:rsidRPr="00DB72BE">
        <w:rPr>
          <w:lang w:val="fr-FR"/>
        </w:rPr>
        <w:t>&lt;/rotation_joint&gt;</w:t>
      </w:r>
    </w:p>
    <w:p w14:paraId="7BC3FA0D" w14:textId="77777777" w:rsidR="00FC68DB" w:rsidRPr="009376B7" w:rsidRDefault="00FC68DB" w:rsidP="004F6C7B">
      <w:pPr>
        <w:pStyle w:val="XMLCode"/>
        <w:keepNext/>
        <w:ind w:firstLine="0"/>
        <w:rPr>
          <w:lang w:val="en-GB"/>
        </w:rPr>
      </w:pPr>
      <w:r w:rsidRPr="00DB72BE">
        <w:rPr>
          <w:lang w:val="fr-FR"/>
        </w:rPr>
        <w:lastRenderedPageBreak/>
        <w:t xml:space="preserve">    </w:t>
      </w:r>
      <w:r w:rsidRPr="009376B7">
        <w:rPr>
          <w:lang w:val="en-GB"/>
        </w:rPr>
        <w:t>&lt;loc&gt; 1500.3809 838.75885 730.6529 &lt;/loc&gt;</w:t>
      </w:r>
    </w:p>
    <w:p w14:paraId="285CBCE9" w14:textId="77777777" w:rsidR="00FC68DB" w:rsidRPr="009376B7" w:rsidRDefault="00FC68DB" w:rsidP="004F6C7B">
      <w:pPr>
        <w:pStyle w:val="XMLCode"/>
        <w:keepNext/>
        <w:ind w:firstLine="0"/>
        <w:rPr>
          <w:lang w:val="en-GB"/>
        </w:rPr>
      </w:pPr>
      <w:r w:rsidRPr="009376B7">
        <w:rPr>
          <w:lang w:val="en-GB"/>
        </w:rPr>
        <w:t xml:space="preserve">    &lt;appdata&gt;</w:t>
      </w:r>
    </w:p>
    <w:p w14:paraId="08C7F79C" w14:textId="4A72A128" w:rsidR="00FC68DB" w:rsidRPr="009376B7" w:rsidRDefault="00FC68DB" w:rsidP="004F6C7B">
      <w:pPr>
        <w:pStyle w:val="XMLCode"/>
        <w:keepNext/>
        <w:ind w:firstLine="0"/>
        <w:rPr>
          <w:lang w:val="en-GB"/>
        </w:rPr>
      </w:pPr>
      <w:r w:rsidRPr="009376B7">
        <w:rPr>
          <w:lang w:val="en-GB"/>
        </w:rPr>
        <w:t xml:space="preserve">      </w:t>
      </w:r>
      <w:r w:rsidR="004F6C7B">
        <w:rPr>
          <w:lang w:val="en-GB"/>
        </w:rPr>
        <w:t xml:space="preserve">  </w:t>
      </w:r>
      <w:r w:rsidRPr="009376B7">
        <w:rPr>
          <w:lang w:val="en-GB"/>
        </w:rPr>
        <w:t>...</w:t>
      </w:r>
    </w:p>
    <w:p w14:paraId="7A72E1A7" w14:textId="77777777" w:rsidR="00FC68DB" w:rsidRPr="009376B7" w:rsidRDefault="00FC68DB" w:rsidP="004F6C7B">
      <w:pPr>
        <w:pStyle w:val="XMLCode"/>
        <w:keepNext/>
        <w:ind w:firstLine="0"/>
        <w:rPr>
          <w:lang w:val="en-GB"/>
        </w:rPr>
      </w:pPr>
      <w:r w:rsidRPr="009376B7">
        <w:rPr>
          <w:lang w:val="en-GB"/>
        </w:rPr>
        <w:t xml:space="preserve">    &lt;/appdata&gt;</w:t>
      </w:r>
    </w:p>
    <w:p w14:paraId="6E326AC7" w14:textId="41115302" w:rsidR="00FC68DB" w:rsidRPr="0013175B" w:rsidRDefault="00FC68DB" w:rsidP="004F6C7B">
      <w:pPr>
        <w:pStyle w:val="XMLCode"/>
        <w:ind w:firstLine="0"/>
        <w:rPr>
          <w:lang w:val="en-GB"/>
        </w:rPr>
      </w:pPr>
      <w:r w:rsidRPr="009376B7">
        <w:rPr>
          <w:lang w:val="en-GB"/>
        </w:rPr>
        <w:t>&lt;/connection_0d&gt;</w:t>
      </w:r>
      <w:bookmarkEnd w:id="1424"/>
      <w:r w:rsidRPr="009376B7">
        <w:rPr>
          <w:lang w:val="en-GB"/>
        </w:rPr>
        <w:t xml:space="preserve"> </w:t>
      </w:r>
    </w:p>
    <w:p w14:paraId="1F37394C" w14:textId="77777777" w:rsidR="00FC68DB" w:rsidRPr="00F54804" w:rsidRDefault="00FC68DB" w:rsidP="00B202D2">
      <w:pPr>
        <w:pStyle w:val="berschrift1"/>
      </w:pPr>
      <w:bookmarkStart w:id="1446" w:name="_Toc428537246"/>
      <w:bookmarkStart w:id="1447" w:name="_Toc428969565"/>
      <w:bookmarkStart w:id="1448" w:name="_Toc429052956"/>
      <w:bookmarkStart w:id="1449" w:name="_Toc428537247"/>
      <w:bookmarkStart w:id="1450" w:name="_Toc428965632"/>
      <w:bookmarkStart w:id="1451" w:name="_Toc428969566"/>
      <w:bookmarkStart w:id="1452" w:name="_Toc429052957"/>
      <w:bookmarkStart w:id="1453" w:name="_Toc428456280"/>
      <w:bookmarkStart w:id="1454" w:name="_Toc428537248"/>
      <w:bookmarkStart w:id="1455" w:name="_Toc428969567"/>
      <w:bookmarkStart w:id="1456" w:name="_Toc429052958"/>
      <w:bookmarkStart w:id="1457" w:name="_Toc338938901"/>
      <w:bookmarkStart w:id="1458" w:name="_Toc338939097"/>
      <w:bookmarkStart w:id="1459" w:name="_Toc3556997"/>
      <w:bookmarkStart w:id="1460" w:name="_Toc34747247"/>
      <w:bookmarkStart w:id="1461" w:name="_Toc77102065"/>
      <w:bookmarkStart w:id="1462" w:name="_Toc159618795"/>
      <w:bookmarkEnd w:id="1446"/>
      <w:bookmarkEnd w:id="1447"/>
      <w:bookmarkEnd w:id="1448"/>
      <w:bookmarkEnd w:id="1449"/>
      <w:bookmarkEnd w:id="1450"/>
      <w:bookmarkEnd w:id="1451"/>
      <w:bookmarkEnd w:id="1452"/>
      <w:bookmarkEnd w:id="1453"/>
      <w:bookmarkEnd w:id="1454"/>
      <w:bookmarkEnd w:id="1455"/>
      <w:bookmarkEnd w:id="1456"/>
      <w:r w:rsidRPr="00F54804">
        <w:t>1D connections</w:t>
      </w:r>
      <w:bookmarkEnd w:id="1457"/>
      <w:bookmarkEnd w:id="1458"/>
      <w:bookmarkEnd w:id="1459"/>
      <w:bookmarkEnd w:id="1460"/>
      <w:bookmarkEnd w:id="1461"/>
      <w:bookmarkEnd w:id="1462"/>
    </w:p>
    <w:p w14:paraId="249DECC1" w14:textId="77777777" w:rsidR="00FC68DB" w:rsidRPr="005C2D94" w:rsidRDefault="00FC68DB" w:rsidP="00B202D2">
      <w:pPr>
        <w:pStyle w:val="berschrift2"/>
      </w:pPr>
      <w:bookmarkStart w:id="1463" w:name="_Toc3556998"/>
      <w:bookmarkStart w:id="1464" w:name="_Toc34747248"/>
      <w:bookmarkStart w:id="1465" w:name="_Toc77102066"/>
      <w:bookmarkStart w:id="1466" w:name="_Toc159618796"/>
      <w:bookmarkStart w:id="1467" w:name="_Toc338938902"/>
      <w:bookmarkStart w:id="1468" w:name="_Toc338939098"/>
      <w:r w:rsidRPr="005C2D94">
        <w:t>Generic Definitions</w:t>
      </w:r>
      <w:bookmarkEnd w:id="1463"/>
      <w:bookmarkEnd w:id="1464"/>
      <w:bookmarkEnd w:id="1465"/>
      <w:bookmarkEnd w:id="1466"/>
    </w:p>
    <w:p w14:paraId="59908147" w14:textId="77777777" w:rsidR="00FC68DB" w:rsidRPr="00BD52D7" w:rsidRDefault="00FC68DB" w:rsidP="00B202D2">
      <w:pPr>
        <w:pStyle w:val="berschrift3"/>
      </w:pPr>
      <w:bookmarkStart w:id="1469" w:name="_Toc3556999"/>
      <w:bookmarkStart w:id="1470" w:name="_Toc34747249"/>
      <w:bookmarkStart w:id="1471" w:name="_Toc77102067"/>
      <w:bookmarkStart w:id="1472" w:name="_Toc159618797"/>
      <w:r w:rsidRPr="00BD52D7">
        <w:t>Identification</w:t>
      </w:r>
      <w:bookmarkEnd w:id="1469"/>
      <w:bookmarkEnd w:id="1470"/>
      <w:bookmarkEnd w:id="1471"/>
      <w:bookmarkEnd w:id="1472"/>
    </w:p>
    <w:p w14:paraId="7B556DD6" w14:textId="6DE11A74" w:rsidR="002D41B7" w:rsidRPr="00F54804" w:rsidRDefault="00FC68DB" w:rsidP="002D41B7">
      <w:r w:rsidRPr="002D41B7">
        <w:t xml:space="preserve">For identifying 1D connections, the same rules apply as for 0D connections, see </w:t>
      </w:r>
      <w:r w:rsidR="005020EF">
        <w:t>clause</w:t>
      </w:r>
      <w:r w:rsidR="004569B1">
        <w:t> </w:t>
      </w:r>
      <w:r w:rsidR="004569B1">
        <w:fldChar w:fldCharType="begin"/>
      </w:r>
      <w:r w:rsidR="004569B1">
        <w:instrText xml:space="preserve"> REF _Ref157018204 \r \h </w:instrText>
      </w:r>
      <w:r w:rsidR="004569B1">
        <w:fldChar w:fldCharType="separate"/>
      </w:r>
      <w:r w:rsidR="0012574E">
        <w:t>9.1.1</w:t>
      </w:r>
      <w:r w:rsidR="004569B1">
        <w:fldChar w:fldCharType="end"/>
      </w:r>
      <w:r w:rsidRPr="002D41B7">
        <w:t>.</w:t>
      </w:r>
      <w:r w:rsidR="002D41B7">
        <w:t xml:space="preserve"> </w:t>
      </w:r>
    </w:p>
    <w:p w14:paraId="30CE0070" w14:textId="2287E40B" w:rsidR="00FC68DB" w:rsidRDefault="00FC68DB" w:rsidP="00B202D2">
      <w:pPr>
        <w:pStyle w:val="berschrift3"/>
      </w:pPr>
      <w:bookmarkStart w:id="1473" w:name="_Ref414571413"/>
      <w:bookmarkStart w:id="1474" w:name="_Ref429050458"/>
      <w:bookmarkStart w:id="1475" w:name="_Toc3557000"/>
      <w:bookmarkStart w:id="1476" w:name="_Toc34747250"/>
      <w:bookmarkStart w:id="1477" w:name="_Toc77102068"/>
      <w:bookmarkStart w:id="1478" w:name="_Toc159618798"/>
      <w:r w:rsidRPr="005C2D94">
        <w:t>L</w:t>
      </w:r>
      <w:bookmarkEnd w:id="1473"/>
      <w:r w:rsidRPr="001E4607">
        <w:t>ocation</w:t>
      </w:r>
      <w:bookmarkEnd w:id="1474"/>
      <w:bookmarkEnd w:id="1475"/>
      <w:bookmarkEnd w:id="1476"/>
      <w:bookmarkEnd w:id="1477"/>
      <w:bookmarkEnd w:id="1478"/>
    </w:p>
    <w:p w14:paraId="52442F58" w14:textId="54D258A4" w:rsidR="00B37295" w:rsidRPr="00B37295" w:rsidRDefault="00B37295" w:rsidP="0013175B">
      <w:pPr>
        <w:pStyle w:val="berschrift4"/>
      </w:pPr>
      <w:r>
        <w:t>General</w:t>
      </w:r>
    </w:p>
    <w:p w14:paraId="69F3938A" w14:textId="16932664" w:rsidR="00FC68DB" w:rsidRPr="00F54804" w:rsidRDefault="00FC68DB" w:rsidP="00B202D2">
      <w:r w:rsidRPr="000A1B7B">
        <w:t xml:space="preserve">The definition of the connection line is </w:t>
      </w:r>
      <w:r w:rsidR="00256EF4" w:rsidRPr="000A1B7B">
        <w:t>one or multiple polylines</w:t>
      </w:r>
      <w:r w:rsidR="00491836">
        <w:t xml:space="preserve"> (sections)</w:t>
      </w:r>
      <w:r w:rsidR="00256EF4" w:rsidRPr="000A1B7B">
        <w:t xml:space="preserve">.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r w:rsidR="002D41B7">
        <w:t xml:space="preserve"> </w:t>
      </w:r>
    </w:p>
    <w:p w14:paraId="40700095" w14:textId="60026709" w:rsidR="00FC68DB" w:rsidRDefault="00FC68DB" w:rsidP="00B202D2">
      <w:pPr>
        <w:rPr>
          <w:rFonts w:cs="Calibri"/>
          <w:lang w:eastAsia="en-GB"/>
        </w:rPr>
      </w:pPr>
      <w:r w:rsidRPr="00F54804">
        <w:rPr>
          <w:rFonts w:cs="Calibri"/>
          <w:lang w:eastAsia="en-GB"/>
        </w:rPr>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w:t>
      </w:r>
      <w:r w:rsidR="007C2EED">
        <w:rPr>
          <w:rFonts w:cs="Calibri"/>
          <w:lang w:eastAsia="en-GB"/>
        </w:rPr>
        <w:t>e.g.</w:t>
      </w:r>
      <w:r w:rsidRPr="00F54804">
        <w:rPr>
          <w:rFonts w:cs="Calibri"/>
          <w:lang w:eastAsia="en-GB"/>
        </w:rPr>
        <w:t xml:space="preserve"> a hole in the connected sheets.</w:t>
      </w:r>
      <w:r w:rsidR="007C2EED">
        <w:rPr>
          <w:rFonts w:cs="Calibri"/>
          <w:lang w:eastAsia="en-GB"/>
        </w:rPr>
        <w:t xml:space="preserve"> </w:t>
      </w:r>
    </w:p>
    <w:p w14:paraId="0C5F73EB" w14:textId="320BA255" w:rsidR="00491836" w:rsidRPr="00F54804" w:rsidRDefault="007C2EED" w:rsidP="00FA6BA4">
      <w:r>
        <w:rPr>
          <w:rFonts w:cs="Calibri"/>
          <w:lang w:eastAsia="en-GB"/>
        </w:rPr>
        <w:t>At any inner point of a polyline</w:t>
      </w:r>
      <w:r w:rsidRPr="007C2EED">
        <w:t>, any kink angle can occur</w:t>
      </w:r>
      <w:r>
        <w:rPr>
          <w:rFonts w:cs="Calibri"/>
          <w:lang w:eastAsia="en-GB"/>
        </w:rPr>
        <w:t>, i</w:t>
      </w:r>
      <w:r w:rsidRPr="007C2EED">
        <w:t>n principle</w:t>
      </w:r>
      <w:r>
        <w:t xml:space="preserve">. </w:t>
      </w:r>
      <w:r w:rsidR="00FA6BA4">
        <w:t xml:space="preserve">However, CAD systems typically do not </w:t>
      </w:r>
      <w:r w:rsidR="00FA6BA4" w:rsidRPr="00FA6BA4">
        <w:t xml:space="preserve">generate </w:t>
      </w:r>
      <w:r w:rsidR="00FA6BA4">
        <w:t xml:space="preserve">individual curves </w:t>
      </w:r>
      <w:r w:rsidR="00FA6BA4" w:rsidRPr="00FA6BA4">
        <w:t>with kink angles that deviate significantly from the straight line.</w:t>
      </w:r>
      <w:r w:rsidR="00FA6BA4">
        <w:t xml:space="preserve"> They retain the </w:t>
      </w:r>
      <w:r w:rsidR="00FA6BA4" w:rsidRPr="00FA6BA4">
        <w:t>GC1 continuity</w:t>
      </w:r>
      <w:r w:rsidR="00FA6BA4">
        <w:t xml:space="preserve">. Therefore, a connection line can be represented by several CAD curves and thus give raise to several polylines. </w:t>
      </w:r>
      <w:r w:rsidR="00491836" w:rsidRPr="00491836">
        <w:t xml:space="preserve">This yields another reason for splitting the connecting lines into several </w:t>
      </w:r>
      <w:r w:rsidR="00491836" w:rsidRPr="000A1B7B">
        <w:t>polylines</w:t>
      </w:r>
      <w:r w:rsidR="00491836" w:rsidRPr="00491836">
        <w:t>.</w:t>
      </w:r>
      <w:r w:rsidR="00491836">
        <w:t xml:space="preserve"> </w:t>
      </w:r>
    </w:p>
    <w:p w14:paraId="748F37AE" w14:textId="14BB2573" w:rsidR="00FC68DB" w:rsidRPr="00F54804" w:rsidRDefault="00FC68DB" w:rsidP="00B202D2">
      <w:r w:rsidRPr="00F54804">
        <w:t xml:space="preserve">χMCF specifies the order of </w:t>
      </w:r>
      <w:r w:rsidR="00491836" w:rsidRPr="000A1B7B">
        <w:t>polyline</w:t>
      </w:r>
      <w:r w:rsidRPr="00F54804">
        <w:t xml:space="preserve">s, as well as the order of the locations within each </w:t>
      </w:r>
      <w:r w:rsidR="00491836">
        <w:t xml:space="preserve">individual </w:t>
      </w:r>
      <w:r w:rsidR="00491836" w:rsidRPr="000A1B7B">
        <w:t>polyline</w:t>
      </w:r>
      <w:r w:rsidRPr="00F54804">
        <w:t>.</w:t>
      </w:r>
      <w:r w:rsidR="002D41B7">
        <w:t xml:space="preserve"> </w:t>
      </w:r>
    </w:p>
    <w:p w14:paraId="35580E1D" w14:textId="0AC3D1B4" w:rsidR="00FC68DB" w:rsidRPr="00F54804" w:rsidRDefault="00FC68DB" w:rsidP="0013175B">
      <w:pPr>
        <w:pStyle w:val="berschrift4"/>
      </w:pPr>
      <w:r w:rsidRPr="00F54804">
        <w:t xml:space="preserve">Element </w:t>
      </w:r>
      <w:r w:rsidR="00BB1A91" w:rsidRPr="00BB1A91">
        <w:rPr>
          <w:rFonts w:ascii="Courier New" w:hAnsi="Courier New" w:cs="Courier New"/>
        </w:rPr>
        <w:t>&lt;</w:t>
      </w:r>
      <w:r w:rsidRPr="00BB1A91">
        <w:rPr>
          <w:rFonts w:ascii="Courier New" w:hAnsi="Courier New" w:cs="Courier New"/>
        </w:rPr>
        <w:t>loc_list</w:t>
      </w:r>
      <w:r w:rsidR="00BB1A91" w:rsidRPr="00BB1A91">
        <w:rPr>
          <w:rFonts w:ascii="Courier New" w:hAnsi="Courier New" w:cs="Courier New"/>
        </w:rPr>
        <w:t>/&gt;</w:t>
      </w:r>
      <w:r w:rsidR="00BB1A91">
        <w:t xml:space="preserve"> </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&lt;loc_list&gt;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have to be ordered so that the line defined by the ordered list of locations specifies the connection line.</w:t>
      </w:r>
    </w:p>
    <w:p w14:paraId="549B5868" w14:textId="6AFB86C1" w:rsidR="00FC68DB" w:rsidRDefault="00FC68DB" w:rsidP="00F84930">
      <w:pPr>
        <w:keepNext/>
      </w:pPr>
      <w:r w:rsidRPr="00F54804">
        <w:t xml:space="preserve">The attributes associated to the element </w:t>
      </w:r>
      <w:r w:rsidRPr="004A2B79">
        <w:rPr>
          <w:rStyle w:val="CodeCharacter"/>
        </w:rPr>
        <w:t>&lt;loc_list/&gt;</w:t>
      </w:r>
      <w:r w:rsidRPr="00F54804">
        <w:t xml:space="preserve"> are</w:t>
      </w:r>
      <w:r w:rsidR="00E456CF">
        <w:t xml:space="preserve"> (see </w:t>
      </w:r>
      <w:r w:rsidR="00E456CF">
        <w:fldChar w:fldCharType="begin"/>
      </w:r>
      <w:r w:rsidR="00E456CF">
        <w:instrText xml:space="preserve"> REF _Ref157790309 \h </w:instrText>
      </w:r>
      <w:r w:rsidR="00E456CF">
        <w:fldChar w:fldCharType="separate"/>
      </w:r>
      <w:r w:rsidR="0012574E" w:rsidRPr="00F54804">
        <w:t xml:space="preserve">Table </w:t>
      </w:r>
      <w:r w:rsidR="0012574E">
        <w:rPr>
          <w:noProof/>
        </w:rPr>
        <w:t>80</w:t>
      </w:r>
      <w:r w:rsidR="00E456CF">
        <w:fldChar w:fldCharType="end"/>
      </w:r>
      <w:r w:rsidR="00E456CF">
        <w:t>)</w:t>
      </w:r>
      <w:r w:rsidRPr="00F54804">
        <w:t>:</w:t>
      </w:r>
      <w:r w:rsidR="00E456CF">
        <w:t xml:space="preserve"> </w:t>
      </w:r>
    </w:p>
    <w:p w14:paraId="4688DDB5" w14:textId="6A8EF361" w:rsidR="00461A3A" w:rsidRPr="00F54804" w:rsidRDefault="00461A3A" w:rsidP="001640C5">
      <w:pPr>
        <w:pStyle w:val="Beschriftung"/>
        <w:keepNext/>
        <w:keepLines/>
      </w:pPr>
      <w:bookmarkStart w:id="1479" w:name="_Ref157790309"/>
      <w:bookmarkStart w:id="1480" w:name="_Toc159619012"/>
      <w:r w:rsidRPr="00F54804">
        <w:t xml:space="preserve">Table </w:t>
      </w:r>
      <w:r w:rsidRPr="00F54804">
        <w:fldChar w:fldCharType="begin"/>
      </w:r>
      <w:r w:rsidRPr="00F54804">
        <w:instrText xml:space="preserve"> SEQ Table \* ARABIC </w:instrText>
      </w:r>
      <w:r w:rsidRPr="00F54804">
        <w:fldChar w:fldCharType="separate"/>
      </w:r>
      <w:r w:rsidR="0012574E">
        <w:rPr>
          <w:noProof/>
        </w:rPr>
        <w:t>80</w:t>
      </w:r>
      <w:r w:rsidRPr="00F54804">
        <w:fldChar w:fldCharType="end"/>
      </w:r>
      <w:bookmarkEnd w:id="1479"/>
      <w:r w:rsidR="0025265B">
        <w:t xml:space="preserve"> —</w:t>
      </w:r>
      <w:r w:rsidR="0025265B" w:rsidRPr="00F54804">
        <w:t xml:space="preserve"> </w:t>
      </w:r>
      <w:r w:rsidRPr="00F54804">
        <w:t xml:space="preserve">Attributes of element </w:t>
      </w:r>
      <w:r w:rsidRPr="00337A83">
        <w:rPr>
          <w:rStyle w:val="CodeCharacter"/>
        </w:rPr>
        <w:t>&lt;loc_list/&gt;</w:t>
      </w:r>
      <w:bookmarkEnd w:id="148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4D7E28" w14:paraId="1ACF5389" w14:textId="77777777" w:rsidTr="00696007">
        <w:trPr>
          <w:cantSplit/>
          <w:jc w:val="center"/>
        </w:trPr>
        <w:tc>
          <w:tcPr>
            <w:tcW w:w="1408" w:type="dxa"/>
            <w:shd w:val="clear" w:color="auto" w:fill="auto"/>
            <w:vAlign w:val="center"/>
          </w:tcPr>
          <w:p w14:paraId="7751C4B5" w14:textId="77777777" w:rsidR="00FC68DB" w:rsidRPr="004D7E28" w:rsidRDefault="00FC68DB" w:rsidP="00B202D2">
            <w:pPr>
              <w:rPr>
                <w:sz w:val="20"/>
                <w:szCs w:val="20"/>
              </w:rPr>
            </w:pPr>
            <w:r w:rsidRPr="004D7E28">
              <w:rPr>
                <w:sz w:val="20"/>
                <w:szCs w:val="20"/>
              </w:rPr>
              <w:t>index</w:t>
            </w:r>
          </w:p>
        </w:tc>
        <w:tc>
          <w:tcPr>
            <w:tcW w:w="992" w:type="dxa"/>
            <w:shd w:val="clear" w:color="auto" w:fill="auto"/>
            <w:vAlign w:val="center"/>
          </w:tcPr>
          <w:p w14:paraId="16F45289" w14:textId="77777777" w:rsidR="00FC68DB" w:rsidRPr="004D7E28" w:rsidRDefault="00FC68DB" w:rsidP="00B202D2">
            <w:pPr>
              <w:rPr>
                <w:sz w:val="20"/>
                <w:szCs w:val="20"/>
              </w:rPr>
            </w:pPr>
            <w:r w:rsidRPr="004D7E28">
              <w:rPr>
                <w:sz w:val="20"/>
                <w:szCs w:val="20"/>
              </w:rPr>
              <w:t>Integer</w:t>
            </w:r>
          </w:p>
        </w:tc>
        <w:tc>
          <w:tcPr>
            <w:tcW w:w="1134" w:type="dxa"/>
            <w:shd w:val="clear" w:color="auto" w:fill="auto"/>
            <w:vAlign w:val="center"/>
          </w:tcPr>
          <w:p w14:paraId="360F1222" w14:textId="77777777" w:rsidR="00FC68DB" w:rsidRPr="004D7E28" w:rsidRDefault="00FC68DB" w:rsidP="00B202D2">
            <w:pPr>
              <w:rPr>
                <w:sz w:val="20"/>
                <w:szCs w:val="20"/>
              </w:rPr>
            </w:pPr>
            <w:r w:rsidRPr="004D7E28">
              <w:rPr>
                <w:sz w:val="20"/>
                <w:szCs w:val="20"/>
              </w:rPr>
              <w:t>Optional</w:t>
            </w:r>
          </w:p>
        </w:tc>
        <w:tc>
          <w:tcPr>
            <w:tcW w:w="4997" w:type="dxa"/>
            <w:shd w:val="clear" w:color="auto" w:fill="auto"/>
          </w:tcPr>
          <w:p w14:paraId="7B377D50" w14:textId="12BD614D" w:rsidR="00FC68DB" w:rsidRPr="004D7E28" w:rsidRDefault="00FC68DB" w:rsidP="00B202D2">
            <w:pPr>
              <w:keepNext/>
              <w:autoSpaceDE w:val="0"/>
              <w:autoSpaceDN w:val="0"/>
              <w:adjustRightInd w:val="0"/>
              <w:spacing w:after="0"/>
              <w:rPr>
                <w:sz w:val="20"/>
                <w:szCs w:val="20"/>
              </w:rPr>
            </w:pPr>
            <w:r w:rsidRPr="004D7E28">
              <w:rPr>
                <w:sz w:val="20"/>
                <w:szCs w:val="20"/>
              </w:rPr>
              <w:t>Required only if there are more than one</w:t>
            </w:r>
            <w:r w:rsidR="004D7E28" w:rsidRPr="004D7E28">
              <w:rPr>
                <w:sz w:val="20"/>
                <w:szCs w:val="20"/>
              </w:rPr>
              <w:t xml:space="preserve"> </w:t>
            </w:r>
            <w:r w:rsidR="004D7E28">
              <w:rPr>
                <w:rStyle w:val="CodeCharacter"/>
                <w:sz w:val="20"/>
                <w:szCs w:val="20"/>
              </w:rPr>
              <w:t>&lt;</w:t>
            </w:r>
            <w:r w:rsidRPr="004D7E28">
              <w:rPr>
                <w:rStyle w:val="CodeCharacter"/>
                <w:sz w:val="20"/>
                <w:szCs w:val="20"/>
              </w:rPr>
              <w:t>loc_list</w:t>
            </w:r>
            <w:r w:rsidR="004D7E28">
              <w:rPr>
                <w:rStyle w:val="CodeCharacter"/>
                <w:sz w:val="20"/>
                <w:szCs w:val="20"/>
              </w:rPr>
              <w:t>/&gt;</w:t>
            </w:r>
            <w:r w:rsidRPr="004D7E28">
              <w:rPr>
                <w:rStyle w:val="CodeCharacter"/>
                <w:sz w:val="20"/>
                <w:szCs w:val="20"/>
              </w:rPr>
              <w:t xml:space="preserve"> </w:t>
            </w:r>
            <w:r w:rsidRPr="004D7E28">
              <w:rPr>
                <w:sz w:val="20"/>
                <w:szCs w:val="20"/>
              </w:rPr>
              <w:t xml:space="preserve">elements in the </w:t>
            </w:r>
            <w:r w:rsidR="00696007" w:rsidRPr="004D7E28">
              <w:rPr>
                <w:rStyle w:val="CodeCharacter"/>
                <w:sz w:val="20"/>
                <w:szCs w:val="20"/>
              </w:rPr>
              <w:t>&lt;c</w:t>
            </w:r>
            <w:r w:rsidRPr="004D7E28">
              <w:rPr>
                <w:rStyle w:val="CodeCharacter"/>
                <w:sz w:val="20"/>
                <w:szCs w:val="20"/>
              </w:rPr>
              <w:t>onnection</w:t>
            </w:r>
            <w:r w:rsidRPr="004D7E28">
              <w:rPr>
                <w:sz w:val="20"/>
                <w:szCs w:val="20"/>
              </w:rPr>
              <w:t>_</w:t>
            </w:r>
            <w:r w:rsidRPr="004D7E28">
              <w:rPr>
                <w:rStyle w:val="CodeCharacter"/>
                <w:sz w:val="20"/>
                <w:szCs w:val="20"/>
              </w:rPr>
              <w:t>1d</w:t>
            </w:r>
            <w:r w:rsidR="00696007" w:rsidRPr="004D7E28">
              <w:rPr>
                <w:rStyle w:val="CodeCharacter"/>
                <w:sz w:val="20"/>
                <w:szCs w:val="20"/>
              </w:rPr>
              <w:t>/&gt;</w:t>
            </w:r>
            <w:r w:rsidR="00997E2B" w:rsidRPr="004D7E28">
              <w:rPr>
                <w:rStyle w:val="CodeCharacter"/>
                <w:sz w:val="20"/>
                <w:szCs w:val="20"/>
              </w:rPr>
              <w:t>.</w:t>
            </w:r>
          </w:p>
        </w:tc>
      </w:tr>
    </w:tbl>
    <w:p w14:paraId="4EEEA09B" w14:textId="77777777" w:rsidR="004D7E28" w:rsidRDefault="004D7E28" w:rsidP="00B202D2"/>
    <w:p w14:paraId="71278377" w14:textId="366F82CD" w:rsidR="00FC68DB" w:rsidRDefault="004D7E28" w:rsidP="004D7E28">
      <w:r>
        <w:t>If</w:t>
      </w:r>
      <w:r w:rsidR="00FC68DB" w:rsidRPr="005C2D94">
        <w:t xml:space="preserve"> connection line </w:t>
      </w:r>
      <w:r>
        <w:t xml:space="preserve">is made of </w:t>
      </w:r>
      <w:r w:rsidRPr="00491836">
        <w:t xml:space="preserve">several </w:t>
      </w:r>
      <w:r w:rsidRPr="000A1B7B">
        <w:t>polylines</w:t>
      </w:r>
      <w:r>
        <w:t xml:space="preserve">, this is </w:t>
      </w:r>
      <w:r w:rsidR="00FC68DB" w:rsidRPr="00F54804">
        <w:t xml:space="preserve">expressed by a series of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1E4607">
        <w:t xml:space="preserve">elements. In this case, the </w:t>
      </w:r>
      <w:r w:rsidR="00FC68DB" w:rsidRPr="004A2B79">
        <w:rPr>
          <w:rStyle w:val="CodeCharacter"/>
        </w:rPr>
        <w:t>&lt;loc_list</w:t>
      </w:r>
      <w:r w:rsidR="004A2B79" w:rsidRPr="004A2B79">
        <w:rPr>
          <w:rStyle w:val="CodeCharacter"/>
        </w:rPr>
        <w:t>/</w:t>
      </w:r>
      <w:r w:rsidR="00FC68DB" w:rsidRPr="004A2B79">
        <w:rPr>
          <w:rStyle w:val="CodeCharacter"/>
        </w:rPr>
        <w:t xml:space="preserve">&gt; </w:t>
      </w:r>
      <w:r w:rsidR="00FC68DB" w:rsidRPr="00BD52D7">
        <w:t xml:space="preserve">order is indicated by the </w:t>
      </w:r>
      <w:r w:rsidR="00FC68DB" w:rsidRPr="004A2B79">
        <w:rPr>
          <w:rStyle w:val="CodeCharacter"/>
        </w:rPr>
        <w:t>index</w:t>
      </w:r>
      <w:r w:rsidR="00FC68DB" w:rsidRPr="00D7391D">
        <w:t xml:space="preserve"> attribute.</w:t>
      </w:r>
      <w:r>
        <w:t xml:space="preserve"> </w:t>
      </w:r>
    </w:p>
    <w:p w14:paraId="13EB7221" w14:textId="7318DE91" w:rsidR="00FC68DB" w:rsidRDefault="00FC68DB" w:rsidP="0013175B">
      <w:pPr>
        <w:keepNext/>
      </w:pPr>
      <w:r w:rsidRPr="000A1B7B">
        <w:lastRenderedPageBreak/>
        <w:t xml:space="preserve">The </w:t>
      </w:r>
      <w:r w:rsidRPr="004A2B79">
        <w:rPr>
          <w:rStyle w:val="CodeCharacter"/>
        </w:rPr>
        <w:t>&lt;loc_list</w:t>
      </w:r>
      <w:r w:rsidR="004A2B79" w:rsidRPr="004A2B79">
        <w:rPr>
          <w:rStyle w:val="CodeCharacter"/>
        </w:rPr>
        <w:t>/</w:t>
      </w:r>
      <w:r w:rsidRPr="004A2B79">
        <w:rPr>
          <w:rStyle w:val="CodeCharacter"/>
        </w:rPr>
        <w:t>&gt;</w:t>
      </w:r>
      <w:r w:rsidRPr="00726144">
        <w:t xml:space="preserve"> element has the following nested elements</w:t>
      </w:r>
      <w:r w:rsidR="00E456CF">
        <w:t xml:space="preserve"> (see </w:t>
      </w:r>
      <w:r w:rsidR="00E456CF">
        <w:fldChar w:fldCharType="begin"/>
      </w:r>
      <w:r w:rsidR="00E456CF">
        <w:instrText xml:space="preserve"> REF _Ref157790360 \h </w:instrText>
      </w:r>
      <w:r w:rsidR="00E456CF">
        <w:fldChar w:fldCharType="separate"/>
      </w:r>
      <w:r w:rsidR="0012574E" w:rsidRPr="00F54804">
        <w:t xml:space="preserve">Table </w:t>
      </w:r>
      <w:r w:rsidR="0012574E">
        <w:rPr>
          <w:noProof/>
        </w:rPr>
        <w:t>81</w:t>
      </w:r>
      <w:r w:rsidR="00E456CF">
        <w:fldChar w:fldCharType="end"/>
      </w:r>
      <w:r w:rsidR="00E456CF">
        <w:t>)</w:t>
      </w:r>
      <w:r w:rsidRPr="00726144">
        <w:t>:</w:t>
      </w:r>
      <w:r w:rsidR="00E456CF">
        <w:t xml:space="preserve"> </w:t>
      </w:r>
    </w:p>
    <w:p w14:paraId="6488F896" w14:textId="044807FB" w:rsidR="00461A3A" w:rsidRPr="00F54804" w:rsidRDefault="00461A3A" w:rsidP="001640C5">
      <w:pPr>
        <w:pStyle w:val="Beschriftung"/>
        <w:keepNext/>
        <w:keepLines/>
      </w:pPr>
      <w:bookmarkStart w:id="1481" w:name="_Ref157790360"/>
      <w:bookmarkStart w:id="1482" w:name="_Toc159619013"/>
      <w:r w:rsidRPr="00F54804">
        <w:t xml:space="preserve">Table </w:t>
      </w:r>
      <w:r w:rsidRPr="00F54804">
        <w:fldChar w:fldCharType="begin"/>
      </w:r>
      <w:r w:rsidRPr="00F54804">
        <w:instrText xml:space="preserve"> SEQ Table \* ARABIC </w:instrText>
      </w:r>
      <w:r w:rsidRPr="00F54804">
        <w:fldChar w:fldCharType="separate"/>
      </w:r>
      <w:r w:rsidR="0012574E">
        <w:rPr>
          <w:noProof/>
        </w:rPr>
        <w:t>81</w:t>
      </w:r>
      <w:r w:rsidRPr="00F54804">
        <w:fldChar w:fldCharType="end"/>
      </w:r>
      <w:bookmarkEnd w:id="1481"/>
      <w:r w:rsidR="0025265B">
        <w:t xml:space="preserve"> —</w:t>
      </w:r>
      <w:r w:rsidR="0025265B" w:rsidRPr="00F54804">
        <w:t xml:space="preserve"> </w:t>
      </w:r>
      <w:r w:rsidRPr="00F54804">
        <w:t xml:space="preserve">Nested elements of </w:t>
      </w:r>
      <w:r w:rsidRPr="00337A83">
        <w:rPr>
          <w:rStyle w:val="CodeCharacter"/>
        </w:rPr>
        <w:t>&lt;loc_list</w:t>
      </w:r>
      <w:r w:rsidR="004A2B79" w:rsidRPr="00337A83">
        <w:rPr>
          <w:rStyle w:val="CodeCharacter"/>
        </w:rPr>
        <w:t>/</w:t>
      </w:r>
      <w:r w:rsidRPr="00337A83">
        <w:rPr>
          <w:rStyle w:val="CodeCharacter"/>
        </w:rPr>
        <w:t>&gt;</w:t>
      </w:r>
      <w:bookmarkEnd w:id="14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114B129D" w:rsidR="00FC68DB" w:rsidRPr="00C44DA5" w:rsidRDefault="00FC68DB" w:rsidP="0013175B">
      <w:pPr>
        <w:pStyle w:val="berschrift4"/>
      </w:pPr>
      <w:r w:rsidRPr="005C2D94">
        <w:t xml:space="preserve">Element </w:t>
      </w:r>
      <w:r w:rsidR="00BB1A91" w:rsidRPr="00BB1A91">
        <w:rPr>
          <w:rFonts w:ascii="Courier New" w:hAnsi="Courier New" w:cs="Courier New"/>
        </w:rPr>
        <w:t>&lt;</w:t>
      </w:r>
      <w:r w:rsidRPr="00BB1A91">
        <w:rPr>
          <w:rFonts w:ascii="Courier New" w:hAnsi="Courier New" w:cs="Courier New"/>
        </w:rPr>
        <w:t>loc</w:t>
      </w:r>
      <w:r w:rsidR="00BB1A91" w:rsidRPr="00BB1A91">
        <w:rPr>
          <w:rFonts w:ascii="Courier New" w:hAnsi="Courier New" w:cs="Courier New"/>
        </w:rPr>
        <w:t>/&gt;</w:t>
      </w:r>
      <w:r w:rsidR="00C44DA5" w:rsidRPr="00C44DA5">
        <w:t xml:space="preserve"> </w:t>
      </w:r>
    </w:p>
    <w:p w14:paraId="6182EC06" w14:textId="4024503C"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r w:rsidR="006F10F9">
        <w:t xml:space="preserve"> </w:t>
      </w:r>
    </w:p>
    <w:p w14:paraId="76A590D9" w14:textId="3C0E8391"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r w:rsidR="00E456CF">
        <w:t xml:space="preserve"> (see </w:t>
      </w:r>
      <w:r w:rsidR="00E456CF">
        <w:fldChar w:fldCharType="begin"/>
      </w:r>
      <w:r w:rsidR="00E456CF">
        <w:instrText xml:space="preserve"> REF _Ref157790375 \h </w:instrText>
      </w:r>
      <w:r w:rsidR="00E456CF">
        <w:fldChar w:fldCharType="separate"/>
      </w:r>
      <w:r w:rsidR="0012574E" w:rsidRPr="00C44DA5">
        <w:t xml:space="preserve">Table </w:t>
      </w:r>
      <w:r w:rsidR="0012574E">
        <w:rPr>
          <w:noProof/>
        </w:rPr>
        <w:t>82</w:t>
      </w:r>
      <w:r w:rsidR="00E456CF">
        <w:fldChar w:fldCharType="end"/>
      </w:r>
      <w:r w:rsidR="00E456CF">
        <w:t>)</w:t>
      </w:r>
      <w:r w:rsidRPr="00C44DA5">
        <w:t>:</w:t>
      </w:r>
      <w:r w:rsidR="00E456CF">
        <w:t xml:space="preserve"> </w:t>
      </w:r>
    </w:p>
    <w:p w14:paraId="540ACB6C" w14:textId="784178B2" w:rsidR="00461A3A" w:rsidRPr="00C44DA5" w:rsidRDefault="00461A3A" w:rsidP="001640C5">
      <w:pPr>
        <w:pStyle w:val="Beschriftung"/>
        <w:keepNext/>
        <w:keepLines/>
      </w:pPr>
      <w:bookmarkStart w:id="1483" w:name="_Ref157790375"/>
      <w:bookmarkStart w:id="1484" w:name="_Toc159619014"/>
      <w:r w:rsidRPr="00C44DA5">
        <w:t xml:space="preserve">Table </w:t>
      </w:r>
      <w:r w:rsidRPr="00C44DA5">
        <w:fldChar w:fldCharType="begin"/>
      </w:r>
      <w:r w:rsidRPr="00C44DA5">
        <w:instrText xml:space="preserve"> SEQ Table \* ARABIC </w:instrText>
      </w:r>
      <w:r w:rsidRPr="00C44DA5">
        <w:fldChar w:fldCharType="separate"/>
      </w:r>
      <w:r w:rsidR="0012574E">
        <w:rPr>
          <w:noProof/>
        </w:rPr>
        <w:t>82</w:t>
      </w:r>
      <w:r w:rsidRPr="00C44DA5">
        <w:fldChar w:fldCharType="end"/>
      </w:r>
      <w:bookmarkEnd w:id="1483"/>
      <w:r w:rsidR="0025265B" w:rsidRPr="00C44DA5">
        <w:t xml:space="preserve"> — </w:t>
      </w:r>
      <w:r w:rsidRPr="00C44DA5">
        <w:t xml:space="preserve">Attributes of element </w:t>
      </w:r>
      <w:r w:rsidRPr="00C44DA5">
        <w:rPr>
          <w:rStyle w:val="CodeCharacter"/>
        </w:rPr>
        <w:t>&lt;loc/&gt;</w:t>
      </w:r>
      <w:bookmarkEnd w:id="148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BB1A91" w:rsidRDefault="00461A3A" w:rsidP="008F4FDE">
      <w:pPr>
        <w:pStyle w:val="Beschriftung"/>
        <w:jc w:val="left"/>
        <w:rPr>
          <w:b w:val="0"/>
        </w:rPr>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&lt;weld_position/&gt;</w:t>
      </w:r>
      <w:r w:rsidRPr="00C44DA5">
        <w:t xml:space="preserve"> element. </w:t>
      </w:r>
    </w:p>
    <w:p w14:paraId="67A1A600" w14:textId="68D0536E" w:rsidR="00FC68DB" w:rsidRPr="00C44DA5" w:rsidRDefault="00FC68DB" w:rsidP="00D86395">
      <w:r w:rsidRPr="00C44DA5">
        <w:t xml:space="preserve">The </w:t>
      </w:r>
      <w:r w:rsidRPr="00C44DA5">
        <w:rPr>
          <w:rStyle w:val="CodeCharacter"/>
        </w:rPr>
        <w:t>&lt;loc/&gt;</w:t>
      </w:r>
      <w:r w:rsidRPr="00C44DA5">
        <w:t xml:space="preserve"> with the minimum value of</w:t>
      </w:r>
      <w:r w:rsidR="00F3142F">
        <w:t xml:space="preserve"> “</w:t>
      </w:r>
      <w:r w:rsidRPr="00C44DA5">
        <w:t>v</w:t>
      </w:r>
      <w:r w:rsidR="00AF69E3">
        <w:t xml:space="preserve">” </w:t>
      </w:r>
      <w:r w:rsidRPr="00C44DA5">
        <w:t xml:space="preserve">marks the start of a seam weld and </w:t>
      </w:r>
      <w:r w:rsidRPr="006F10F9">
        <w:rPr>
          <w:i/>
        </w:rPr>
        <w:t>max(v)</w:t>
      </w:r>
      <w:r w:rsidRPr="00C44DA5">
        <w:t xml:space="preserve"> is used to mark the end. The reason for th</w:t>
      </w:r>
      <w:r w:rsidR="006F10F9">
        <w:t>is</w:t>
      </w:r>
      <w:r w:rsidRPr="00C44DA5">
        <w:t xml:space="preserve"> is </w:t>
      </w:r>
      <w:r w:rsidR="006F10F9">
        <w:t xml:space="preserve">that </w:t>
      </w:r>
      <w:r w:rsidRPr="00C44DA5">
        <w:t>some manufacturing techniques are not</w:t>
      </w:r>
      <w:r w:rsidR="00F3142F">
        <w:t xml:space="preserve"> “</w:t>
      </w:r>
      <w:r w:rsidRPr="00C44DA5">
        <w:t>symmetric</w:t>
      </w:r>
      <w:r w:rsidR="00AF69E3">
        <w:t xml:space="preserve">” </w:t>
      </w:r>
      <w:r w:rsidRPr="00C44DA5">
        <w:t>regarding both ends of a connection line.</w:t>
      </w:r>
    </w:p>
    <w:p w14:paraId="3F6A2D62" w14:textId="3AFD993A" w:rsidR="00FC68DB" w:rsidRPr="00C44DA5" w:rsidRDefault="00CE3B29" w:rsidP="00997E2B">
      <w:pPr>
        <w:pStyle w:val="Example"/>
        <w:keepNext/>
      </w:pPr>
      <w:r>
        <w:t>Example</w:t>
      </w:r>
      <w:r w:rsidR="004C41B1" w:rsidRPr="00C44DA5" w:rsidDel="004C41B1">
        <w:t xml:space="preserve"> </w:t>
      </w:r>
      <w:r w:rsidR="006F10F9">
        <w:t>1</w:t>
      </w:r>
      <w:r w:rsidR="00460F6C" w:rsidRPr="00C44DA5">
        <w:t xml:space="preserve">    </w:t>
      </w:r>
      <w:r w:rsidR="00C1056C" w:rsidRPr="00C44DA5">
        <w:t>C</w:t>
      </w:r>
      <w:r w:rsidR="00FC68DB" w:rsidRPr="00C44DA5">
        <w:t xml:space="preserve">onnection line with a single </w:t>
      </w:r>
      <w:r w:rsidR="006F10F9" w:rsidRPr="000A1B7B">
        <w:t>polyline</w:t>
      </w:r>
      <w:r w:rsidR="006F10F9">
        <w:t>/</w:t>
      </w:r>
      <w:r w:rsidR="00FC68DB" w:rsidRPr="00C44DA5">
        <w:t>section</w:t>
      </w:r>
      <w:r w:rsidR="006F10F9">
        <w:t xml:space="preserve">: </w:t>
      </w:r>
    </w:p>
    <w:p w14:paraId="4C5B2B97" w14:textId="77777777" w:rsidR="00FC68DB" w:rsidRPr="00C44DA5" w:rsidRDefault="00FC68DB" w:rsidP="00E456CF">
      <w:pPr>
        <w:pStyle w:val="XMLCode"/>
        <w:keepNext/>
        <w:ind w:firstLine="0"/>
        <w:rPr>
          <w:lang w:val="en-GB"/>
        </w:rPr>
      </w:pPr>
      <w:r w:rsidRPr="00C44DA5">
        <w:rPr>
          <w:lang w:val="en-GB"/>
        </w:rPr>
        <w:t>&lt;loc_list&gt;</w:t>
      </w:r>
    </w:p>
    <w:p w14:paraId="60A429CD" w14:textId="77777777" w:rsidR="00FC68DB" w:rsidRPr="00C44DA5" w:rsidRDefault="00FC68DB" w:rsidP="00E456CF">
      <w:pPr>
        <w:pStyle w:val="XMLCode"/>
        <w:keepNext/>
        <w:ind w:firstLine="0"/>
        <w:rPr>
          <w:b/>
          <w:lang w:val="en-GB"/>
        </w:rPr>
      </w:pPr>
      <w:r w:rsidRPr="00C44DA5">
        <w:rPr>
          <w:lang w:val="en-GB"/>
        </w:rPr>
        <w:tab/>
      </w:r>
      <w:r w:rsidRPr="00C44DA5">
        <w:rPr>
          <w:b/>
          <w:lang w:val="en-GB"/>
        </w:rPr>
        <w:t xml:space="preserve">&lt;loc v="0"   &gt; 2581.21 -708.408 31.6532 &lt;/loc&gt; </w:t>
      </w:r>
      <w:r w:rsidRPr="00C44DA5">
        <w:rPr>
          <w:lang w:val="en-GB"/>
        </w:rPr>
        <w:t>&lt;!-- first point --&gt;</w:t>
      </w:r>
    </w:p>
    <w:p w14:paraId="14E49789" w14:textId="77777777" w:rsidR="00FC68DB" w:rsidRPr="00C44DA5" w:rsidRDefault="00FC68DB" w:rsidP="00E456CF">
      <w:pPr>
        <w:pStyle w:val="XMLCode"/>
        <w:keepNext/>
        <w:ind w:firstLine="0"/>
        <w:rPr>
          <w:b/>
          <w:lang w:val="en-GB"/>
        </w:rPr>
      </w:pPr>
      <w:r w:rsidRPr="00C44DA5">
        <w:rPr>
          <w:b/>
          <w:lang w:val="en-GB"/>
        </w:rPr>
        <w:tab/>
        <w:t>&lt;loc v="0.1" &gt; 2581.42 -708.357 35.2816 &lt;/loc&gt;</w:t>
      </w:r>
    </w:p>
    <w:p w14:paraId="20961220" w14:textId="77777777" w:rsidR="00FC68DB" w:rsidRPr="00C44DA5" w:rsidRDefault="00FC68DB" w:rsidP="00E456CF">
      <w:pPr>
        <w:pStyle w:val="XMLCode"/>
        <w:keepNext/>
        <w:ind w:firstLine="0"/>
        <w:rPr>
          <w:b/>
          <w:lang w:val="en-GB"/>
        </w:rPr>
      </w:pPr>
      <w:r w:rsidRPr="00C44DA5">
        <w:rPr>
          <w:b/>
          <w:lang w:val="en-GB"/>
        </w:rPr>
        <w:tab/>
        <w:t>&lt;loc v="2.22"&gt;</w:t>
      </w:r>
      <w:r w:rsidRPr="00C44DA5">
        <w:rPr>
          <w:b/>
          <w:lang w:val="en-GB"/>
        </w:rPr>
        <w:tab/>
        <w:t xml:space="preserve">2581.05 -708.302 39.0643 &lt;/loc&gt; </w:t>
      </w:r>
      <w:r w:rsidRPr="00C44DA5">
        <w:rPr>
          <w:lang w:val="en-GB"/>
        </w:rPr>
        <w:t>&lt;!-- last  point --&gt;</w:t>
      </w:r>
    </w:p>
    <w:p w14:paraId="5CF8C75A" w14:textId="2BF0CBAC"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4F04A7AE" w14:textId="35D156D9" w:rsidR="00FC68DB" w:rsidRPr="00C44DA5" w:rsidRDefault="00CE3B29" w:rsidP="00997E2B">
      <w:pPr>
        <w:pStyle w:val="Example"/>
        <w:keepNext/>
      </w:pPr>
      <w:r>
        <w:t>Example</w:t>
      </w:r>
      <w:r w:rsidR="004C41B1" w:rsidRPr="00C44DA5" w:rsidDel="004C41B1">
        <w:t xml:space="preserve"> </w:t>
      </w:r>
      <w:r w:rsidR="006F10F9">
        <w:t>2</w:t>
      </w:r>
      <w:r w:rsidR="00460F6C" w:rsidRPr="00C44DA5">
        <w:t xml:space="preserve">    A</w:t>
      </w:r>
      <w:r w:rsidR="00FC68DB" w:rsidRPr="00C44DA5">
        <w:t xml:space="preserve"> connection line consisting of two disjoint </w:t>
      </w:r>
      <w:r w:rsidR="006F10F9" w:rsidRPr="000A1B7B">
        <w:t>polyline</w:t>
      </w:r>
      <w:r w:rsidR="006F10F9">
        <w:t>2/</w:t>
      </w:r>
      <w:r w:rsidR="00FC68DB" w:rsidRPr="00C44DA5">
        <w:t>sections</w:t>
      </w:r>
      <w:r w:rsidR="006F10F9">
        <w:t xml:space="preserve">: </w:t>
      </w:r>
    </w:p>
    <w:p w14:paraId="507E7179" w14:textId="77777777" w:rsidR="00FC68DB" w:rsidRPr="00C44DA5" w:rsidRDefault="00FC68DB" w:rsidP="00E456CF">
      <w:pPr>
        <w:pStyle w:val="XMLCode"/>
        <w:ind w:firstLine="0"/>
        <w:rPr>
          <w:lang w:val="en-GB"/>
        </w:rPr>
      </w:pPr>
      <w:r w:rsidRPr="00C44DA5">
        <w:rPr>
          <w:lang w:val="en-GB"/>
        </w:rPr>
        <w:t>&lt;loc_list index="1"&gt; &lt;!-- first section --&gt;</w:t>
      </w:r>
    </w:p>
    <w:p w14:paraId="1DD41BE8" w14:textId="77777777" w:rsidR="00FC68DB" w:rsidRPr="00C44DA5" w:rsidRDefault="00FC68DB" w:rsidP="00E456CF">
      <w:pPr>
        <w:pStyle w:val="XMLCode"/>
        <w:ind w:firstLine="0"/>
        <w:rPr>
          <w:lang w:val="en-GB"/>
        </w:rPr>
      </w:pPr>
      <w:r w:rsidRPr="00C44DA5">
        <w:rPr>
          <w:lang w:val="en-GB"/>
        </w:rPr>
        <w:tab/>
        <w:t>&lt;loc v="0"   &gt; 2581.21 -708.408 31.6532 &lt;/loc&gt; &lt;!-- first point --&gt;</w:t>
      </w:r>
    </w:p>
    <w:p w14:paraId="6D3F5644" w14:textId="77777777" w:rsidR="00FC68DB" w:rsidRPr="00C44DA5" w:rsidRDefault="00FC68DB" w:rsidP="00E456CF">
      <w:pPr>
        <w:pStyle w:val="XMLCode"/>
        <w:ind w:firstLine="0"/>
        <w:rPr>
          <w:lang w:val="en-GB"/>
        </w:rPr>
      </w:pPr>
      <w:r w:rsidRPr="00C44DA5">
        <w:rPr>
          <w:lang w:val="en-GB"/>
        </w:rPr>
        <w:tab/>
        <w:t>&lt;loc v="1"   &gt; 2581.42 -708.357 35.2816 &lt;/loc&gt;</w:t>
      </w:r>
    </w:p>
    <w:p w14:paraId="31DD5761" w14:textId="77777777" w:rsidR="00FC68DB" w:rsidRPr="00C44DA5" w:rsidRDefault="00FC68DB" w:rsidP="00E456CF">
      <w:pPr>
        <w:pStyle w:val="XMLCode"/>
        <w:ind w:firstLine="0"/>
        <w:rPr>
          <w:lang w:val="en-GB"/>
        </w:rPr>
      </w:pPr>
      <w:r w:rsidRPr="00C44DA5">
        <w:rPr>
          <w:lang w:val="en-GB"/>
        </w:rPr>
        <w:tab/>
        <w:t>&lt;loc v="2.22"&gt; 2581.05 -708.302 39.0643 &lt;/loc&gt; &lt;!-- last  point --&gt;</w:t>
      </w:r>
    </w:p>
    <w:p w14:paraId="136DF4A4" w14:textId="77777777" w:rsidR="00FC68DB" w:rsidRPr="00C44DA5" w:rsidRDefault="00FC68DB" w:rsidP="00E456CF">
      <w:pPr>
        <w:pStyle w:val="XMLCode"/>
        <w:ind w:firstLine="0"/>
        <w:rPr>
          <w:lang w:val="en-GB"/>
        </w:rPr>
      </w:pPr>
      <w:r w:rsidRPr="00C44DA5">
        <w:rPr>
          <w:lang w:val="en-GB"/>
        </w:rPr>
        <w:t>&lt;/loc_list&gt;</w:t>
      </w:r>
    </w:p>
    <w:p w14:paraId="7C4EE73B" w14:textId="77777777" w:rsidR="00FC68DB" w:rsidRPr="00C44DA5" w:rsidRDefault="00FC68DB" w:rsidP="00E456CF">
      <w:pPr>
        <w:pStyle w:val="XMLCode"/>
        <w:keepNext/>
        <w:ind w:firstLine="0"/>
        <w:rPr>
          <w:lang w:val="en-GB"/>
        </w:rPr>
      </w:pPr>
      <w:r w:rsidRPr="00C44DA5">
        <w:rPr>
          <w:lang w:val="en-GB"/>
        </w:rPr>
        <w:t>&lt;loc_list index="2"&gt; &lt;!-- second section --&gt;</w:t>
      </w:r>
    </w:p>
    <w:p w14:paraId="7A09B05A" w14:textId="77777777" w:rsidR="00FC68DB" w:rsidRPr="00C44DA5" w:rsidRDefault="00FC68DB" w:rsidP="00E456CF">
      <w:pPr>
        <w:pStyle w:val="XMLCode"/>
        <w:ind w:firstLine="0"/>
        <w:rPr>
          <w:lang w:val="en-GB"/>
        </w:rPr>
      </w:pPr>
      <w:r w:rsidRPr="00C44DA5">
        <w:rPr>
          <w:lang w:val="en-GB"/>
        </w:rPr>
        <w:tab/>
        <w:t>&lt;loc v="1"  &gt; 2581.05 -708.302 40.3340 &lt;/loc&gt;  &lt;!-- first point --&gt;</w:t>
      </w:r>
    </w:p>
    <w:p w14:paraId="60BF5884" w14:textId="77777777" w:rsidR="00FC68DB" w:rsidRPr="00C44DA5" w:rsidRDefault="00FC68DB" w:rsidP="00E456CF">
      <w:pPr>
        <w:pStyle w:val="XMLCode"/>
        <w:ind w:firstLine="0"/>
        <w:rPr>
          <w:lang w:val="en-GB"/>
        </w:rPr>
      </w:pPr>
      <w:r w:rsidRPr="00C44DA5">
        <w:rPr>
          <w:lang w:val="en-GB"/>
        </w:rPr>
        <w:tab/>
        <w:t>&lt;loc v="2.1"&gt; 2581.05 -708.302 48.5300 &lt;/loc&gt;  &lt;!-- last  point --&gt;</w:t>
      </w:r>
    </w:p>
    <w:p w14:paraId="32533912" w14:textId="6A1E3AE1" w:rsidR="00FC68DB" w:rsidRPr="00C44DA5" w:rsidRDefault="00FC68DB" w:rsidP="00E456CF">
      <w:pPr>
        <w:pStyle w:val="XMLCode"/>
        <w:ind w:firstLine="0"/>
        <w:rPr>
          <w:lang w:val="en-GB"/>
        </w:rPr>
      </w:pPr>
      <w:r w:rsidRPr="00C44DA5">
        <w:rPr>
          <w:lang w:val="en-GB"/>
        </w:rPr>
        <w:t>&lt;/loc_list&gt;</w:t>
      </w:r>
      <w:r w:rsidR="00BB1A91">
        <w:rPr>
          <w:lang w:val="en-GB"/>
        </w:rPr>
        <w:t xml:space="preserve"> </w:t>
      </w:r>
    </w:p>
    <w:p w14:paraId="3DC13ED5" w14:textId="2987C792" w:rsidR="00FC68DB" w:rsidRPr="00C44DA5" w:rsidRDefault="00FC68DB">
      <w:pPr>
        <w:pStyle w:val="berschrift3"/>
      </w:pPr>
      <w:bookmarkStart w:id="1485" w:name="_Toc432343680"/>
      <w:bookmarkStart w:id="1486" w:name="_Ref69114607"/>
      <w:bookmarkStart w:id="1487" w:name="_Ref69114623"/>
      <w:bookmarkStart w:id="1488" w:name="_Toc77102069"/>
      <w:bookmarkStart w:id="1489" w:name="_Toc159618799"/>
      <w:bookmarkStart w:id="1490" w:name="_Toc3557001"/>
      <w:bookmarkStart w:id="1491" w:name="_Toc34747251"/>
      <w:r w:rsidRPr="00C44DA5">
        <w:t>Intermittent Connection Lines</w:t>
      </w:r>
      <w:bookmarkEnd w:id="1485"/>
      <w:bookmarkEnd w:id="1486"/>
      <w:bookmarkEnd w:id="1487"/>
      <w:bookmarkEnd w:id="1488"/>
      <w:bookmarkEnd w:id="1489"/>
      <w:r w:rsidRPr="00C44DA5">
        <w:t xml:space="preserve"> </w:t>
      </w:r>
    </w:p>
    <w:p w14:paraId="5900002F" w14:textId="61F3D52F" w:rsidR="00B37295" w:rsidRPr="00C44DA5" w:rsidRDefault="00B37295">
      <w:pPr>
        <w:pStyle w:val="berschrift4"/>
      </w:pPr>
      <w:r w:rsidRPr="00C44DA5">
        <w:t>General</w:t>
      </w:r>
    </w:p>
    <w:p w14:paraId="39943C4F" w14:textId="6704003E" w:rsidR="00FC68DB" w:rsidRPr="00F54804" w:rsidRDefault="00FC68DB" w:rsidP="00D86395">
      <w:r w:rsidRPr="005C2D94">
        <w:t xml:space="preserve">Intermittent connection lines are connection lines, which are fixed only at certain </w:t>
      </w:r>
      <w:r w:rsidRPr="00D0681A">
        <w:t>segments</w:t>
      </w:r>
      <w:r w:rsidRPr="00F54804">
        <w:t xml:space="preserve"> along their total length. </w:t>
      </w:r>
      <w:r w:rsidR="00147206" w:rsidRPr="00147206">
        <w:t>Here, the word</w:t>
      </w:r>
      <w:r w:rsidR="00F3142F">
        <w:t xml:space="preserve"> “</w:t>
      </w:r>
      <w:r w:rsidR="00147206" w:rsidRPr="00D0681A">
        <w:rPr>
          <w:iCs/>
        </w:rPr>
        <w:t>segment</w:t>
      </w:r>
      <w:r w:rsidR="00AF69E3">
        <w:rPr>
          <w:iCs/>
        </w:rPr>
        <w:t xml:space="preserve">” </w:t>
      </w:r>
      <w:r w:rsidR="0028507E">
        <w:t>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w:t>
      </w:r>
      <w:r w:rsidR="005020EF">
        <w:t>clause </w:t>
      </w:r>
      <w:r w:rsidR="00147206" w:rsidRPr="00147206">
        <w:t xml:space="preserve">10.1.2, too. </w:t>
      </w:r>
      <w:r w:rsidRPr="005C2D94">
        <w:t xml:space="preserve">The gaps between the </w:t>
      </w:r>
      <w:r w:rsidRPr="00D0681A">
        <w:rPr>
          <w:iCs/>
        </w:rPr>
        <w:t>segments</w:t>
      </w:r>
      <w:r w:rsidRPr="005C2D94">
        <w:t xml:space="preserve"> are called</w:t>
      </w:r>
      <w:r w:rsidR="00F3142F">
        <w:t xml:space="preserve"> “</w:t>
      </w:r>
      <w:r w:rsidRPr="00D0681A">
        <w:t>spacings</w:t>
      </w:r>
      <w:r w:rsidR="00D0681A" w:rsidRPr="00D0681A">
        <w:t>”</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D0681A">
        <w:t>seam</w:t>
      </w:r>
      <w:r w:rsidRPr="00F54804">
        <w:t xml:space="preserve"> </w:t>
      </w:r>
      <w:r w:rsidRPr="00D0681A">
        <w:t>welds</w:t>
      </w:r>
      <w:r w:rsidRPr="00F54804">
        <w:t xml:space="preserve">, currently. </w:t>
      </w:r>
    </w:p>
    <w:p w14:paraId="04D7A39B" w14:textId="00A5C081" w:rsidR="00FC68DB" w:rsidRPr="00F54804" w:rsidRDefault="00FC68DB" w:rsidP="00D86395">
      <w:r w:rsidRPr="00F54804">
        <w:lastRenderedPageBreak/>
        <w:t xml:space="preserve">The </w:t>
      </w:r>
      <w:r w:rsidRPr="00D0681A">
        <w:t>total length</w:t>
      </w:r>
      <w:r w:rsidRPr="00F54804">
        <w:t xml:space="preserve"> of a connection line is the length of the </w:t>
      </w:r>
      <w:r w:rsidRPr="004A2B79">
        <w:rPr>
          <w:rStyle w:val="CodeCharacter"/>
        </w:rPr>
        <w:t>&lt;loc_list/&gt;</w:t>
      </w:r>
      <w:r w:rsidRPr="00F54804">
        <w:t xml:space="preserve"> polygon. Th</w:t>
      </w:r>
      <w:r w:rsidR="00661066">
        <w:t>erefore</w:t>
      </w:r>
      <w:r w:rsidRPr="00F54804">
        <w:t xml:space="preserve">, the total length contains the lengths of </w:t>
      </w:r>
      <w:r w:rsidRPr="00D0681A">
        <w:t>both</w:t>
      </w:r>
      <w:r w:rsidRPr="00F54804">
        <w:t xml:space="preserve">, the </w:t>
      </w:r>
      <w:r w:rsidRPr="00D0681A">
        <w:t>segments</w:t>
      </w:r>
      <w:r w:rsidRPr="00F54804">
        <w:t xml:space="preserve"> and the </w:t>
      </w:r>
      <w:r w:rsidRPr="00D0681A">
        <w:t>spacings</w:t>
      </w:r>
      <w:r w:rsidRPr="00F54804">
        <w:t xml:space="preserve"> between, before and after segments. </w:t>
      </w:r>
    </w:p>
    <w:p w14:paraId="5FAC1B57" w14:textId="22D6F2F7" w:rsidR="00FC68DB" w:rsidRPr="00BD52D7" w:rsidRDefault="00FC68DB" w:rsidP="00D86395">
      <w:r w:rsidRPr="00F54804">
        <w:t xml:space="preserve">The </w:t>
      </w:r>
      <w:r w:rsidRPr="004A2B79">
        <w:rPr>
          <w:rStyle w:val="CodeCharacter"/>
        </w:rPr>
        <w:t>&lt;loc_list/&gt;</w:t>
      </w:r>
      <w:r w:rsidRPr="00F54804">
        <w:t xml:space="preserve"> polygon only </w:t>
      </w:r>
      <w:r w:rsidRPr="00D0681A">
        <w:t>approximates</w:t>
      </w:r>
      <w:r w:rsidRPr="00F54804">
        <w:t xml:space="preserve"> exact geometry. This can lead to unavoidable deviations between the length of both, and </w:t>
      </w:r>
      <w:r w:rsidR="003F3DEF">
        <w:t xml:space="preserve">therefore, </w:t>
      </w:r>
      <w:r w:rsidRPr="00F54804">
        <w:t xml:space="preserve">to the exact positions of segments, especially next to the end of a connection line. Thus, the reliable definition of intermittent connection lines requires a certain </w:t>
      </w:r>
      <w:r w:rsidRPr="00D0681A">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D0681A">
        <w:t>consistent</w:t>
      </w:r>
      <w:r w:rsidRPr="005C2D94">
        <w:t xml:space="preserve"> in the sense that the segmentation is feasible both, geometrically and with respect to manufacturing. It is </w:t>
      </w:r>
      <w:r w:rsidRPr="00D0681A">
        <w:t>not</w:t>
      </w:r>
      <w:r w:rsidRPr="001E4607">
        <w:t xml:space="preserve"> within the scope of the χMCF format to take these responsibilities since additional external information would be required. </w:t>
      </w:r>
    </w:p>
    <w:p w14:paraId="68A1D4FC" w14:textId="5103EA74" w:rsidR="00FC68DB" w:rsidRPr="00F54804" w:rsidRDefault="00FC68DB" w:rsidP="00D86395">
      <w:r w:rsidRPr="000A1B7B">
        <w:t xml:space="preserve">From applications </w:t>
      </w:r>
      <w:r w:rsidR="00661066">
        <w:t>such as</w:t>
      </w:r>
      <w:r w:rsidRPr="000A1B7B">
        <w:t xml:space="preserve"> durability and fatigue, it is known that the beginnings and ends of a </w:t>
      </w:r>
      <w:r w:rsidR="002D71A1">
        <w:t>seam weld</w:t>
      </w:r>
      <w:r w:rsidRPr="000A1B7B">
        <w:t xml:space="preserve"> are most </w:t>
      </w:r>
      <w:r w:rsidR="00E21AC8">
        <w:t>relevant for the durability of the connection</w:t>
      </w:r>
      <w:r w:rsidRPr="000A1B7B">
        <w:t xml:space="preserve">. </w:t>
      </w:r>
      <w:r w:rsidR="00E13FF4">
        <w:t>Therefore,</w:t>
      </w:r>
      <w:r w:rsidRPr="000A1B7B">
        <w:t xml:space="preserve"> it shall be guaranteed as far as possible </w:t>
      </w:r>
      <w:r w:rsidRPr="00726144">
        <w:t xml:space="preserve">that there exist </w:t>
      </w:r>
      <w:r w:rsidRPr="00D0681A">
        <w:t>complete</w:t>
      </w:r>
      <w:r w:rsidRPr="00F54804">
        <w:t xml:space="preserve"> segments. </w:t>
      </w:r>
      <w:r w:rsidR="00661066">
        <w:t>Ultimately</w:t>
      </w:r>
      <w:r w:rsidRPr="00F54804">
        <w:t xml:space="preserve">, it is the responsibility of </w:t>
      </w:r>
      <w:r w:rsidR="00661066">
        <w:t xml:space="preserve">the </w:t>
      </w:r>
      <w:r w:rsidR="00E21AC8" w:rsidRPr="00F54804">
        <w:t xml:space="preserve">system </w:t>
      </w:r>
      <w:r w:rsidR="00E21AC8">
        <w:t xml:space="preserve">that creates </w:t>
      </w:r>
      <w:r w:rsidRPr="00F54804">
        <w:t>the χMCF</w:t>
      </w:r>
      <w:r w:rsidR="00E21AC8">
        <w:t xml:space="preserve"> data</w:t>
      </w:r>
      <w:r w:rsidRPr="00F54804">
        <w:t xml:space="preserve"> that chopped final segments do not occur. </w:t>
      </w:r>
    </w:p>
    <w:p w14:paraId="2374B578" w14:textId="381F3B39" w:rsidR="00FC68DB" w:rsidRPr="00F54804" w:rsidRDefault="00FC68DB" w:rsidP="00D86395">
      <w:pPr>
        <w:keepNext/>
      </w:pPr>
      <w:r w:rsidRPr="00F54804">
        <w:t xml:space="preserve">Therefore, </w:t>
      </w:r>
      <w:r w:rsidR="00661066">
        <w:t xml:space="preserve">the </w:t>
      </w:r>
      <w:r w:rsidRPr="00F54804">
        <w:t xml:space="preserve">following rules apply: </w:t>
      </w:r>
    </w:p>
    <w:p w14:paraId="4F6281FA" w14:textId="50D5D50D" w:rsidR="00FC68DB" w:rsidRPr="0013175B" w:rsidRDefault="00FC68DB" w:rsidP="00661066">
      <w:pPr>
        <w:pStyle w:val="Listenabsatz"/>
        <w:numPr>
          <w:ilvl w:val="0"/>
          <w:numId w:val="74"/>
        </w:numPr>
        <w:tabs>
          <w:tab w:val="clear" w:pos="403"/>
        </w:tabs>
        <w:spacing w:line="240" w:lineRule="auto"/>
        <w:contextualSpacing w:val="0"/>
      </w:pPr>
      <w:r w:rsidRPr="00D0681A">
        <w:t>Master rule</w:t>
      </w:r>
      <w:r w:rsidRPr="0013175B">
        <w:t>: The creating system alone is responsible for accurate and consistent definition of the segments</w:t>
      </w:r>
      <w:r w:rsidR="00661066">
        <w:t xml:space="preserve">. </w:t>
      </w:r>
    </w:p>
    <w:p w14:paraId="1121354E" w14:textId="69FD57C2" w:rsidR="00FC68DB" w:rsidRPr="00BD52D7" w:rsidRDefault="00FC68DB" w:rsidP="00661066">
      <w:pPr>
        <w:pStyle w:val="Listenabsatz"/>
        <w:numPr>
          <w:ilvl w:val="0"/>
          <w:numId w:val="7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&lt;segment_list/&gt;</w:t>
      </w:r>
      <w:r w:rsidRPr="0013175B">
        <w:rPr>
          <w:rFonts w:cs="Calibri"/>
          <w:lang w:eastAsia="en-GB"/>
        </w:rPr>
        <w:t xml:space="preserve"> </w:t>
      </w:r>
      <w:r w:rsidR="00661066">
        <w:t>must</w:t>
      </w:r>
      <w:r w:rsidRPr="0013175B">
        <w:t xml:space="preserve"> be used. </w:t>
      </w:r>
      <w:r w:rsidRPr="004A2B79">
        <w:rPr>
          <w:rStyle w:val="CodeCharacter"/>
        </w:rPr>
        <w:t>&lt;regular_segments/&gt;</w:t>
      </w:r>
      <w:r w:rsidRPr="00BB1A91">
        <w:t xml:space="preserve"> </w:t>
      </w:r>
      <w:r w:rsidRPr="005C2D94">
        <w:t xml:space="preserve">are </w:t>
      </w:r>
      <w:r w:rsidRPr="00D0681A">
        <w:t>not</w:t>
      </w:r>
      <w:r w:rsidRPr="005C2D94">
        <w:t xml:space="preserve"> intended to provide this feature</w:t>
      </w:r>
      <w:r w:rsidR="00661066">
        <w:t xml:space="preserve">. </w:t>
      </w:r>
    </w:p>
    <w:p w14:paraId="469E47C8" w14:textId="45E75798" w:rsidR="00661066" w:rsidRPr="0013175B" w:rsidRDefault="00661066" w:rsidP="00702921">
      <w:pPr>
        <w:pStyle w:val="Listenabsatz"/>
        <w:numPr>
          <w:ilvl w:val="0"/>
          <w:numId w:val="74"/>
        </w:numPr>
        <w:tabs>
          <w:tab w:val="clear" w:pos="403"/>
        </w:tabs>
        <w:spacing w:line="240" w:lineRule="auto"/>
        <w:contextualSpacing w:val="0"/>
      </w:pPr>
      <w:r>
        <w:t>The e</w:t>
      </w:r>
      <w:r w:rsidR="00FC68DB" w:rsidRPr="0013175B">
        <w:t xml:space="preserve">xcess of segments at the end of a seam weld is not allowed. </w:t>
      </w:r>
    </w:p>
    <w:p w14:paraId="76321C95" w14:textId="02A7A099" w:rsidR="00FC68DB" w:rsidRDefault="00FC68DB" w:rsidP="00EC009E">
      <w:pPr>
        <w:pStyle w:val="berschrift4"/>
      </w:pPr>
      <w:r w:rsidRPr="00F54804">
        <w:t>Terminology</w:t>
      </w:r>
      <w:r w:rsidR="00661066">
        <w:t xml:space="preserve"> </w:t>
      </w:r>
    </w:p>
    <w:p w14:paraId="2B381457" w14:textId="7DE4EDF9" w:rsidR="00661066" w:rsidRDefault="00661066" w:rsidP="00661066">
      <w:pPr>
        <w:keepNext/>
        <w:keepLines/>
        <w:rPr>
          <w:lang w:eastAsia="ja-JP"/>
        </w:rPr>
      </w:pPr>
      <w:r>
        <w:rPr>
          <w:lang w:eastAsia="ja-JP"/>
        </w:rPr>
        <w:t xml:space="preserve">The basic parameters of an intermittent connection line are introduced in </w:t>
      </w:r>
      <w:r>
        <w:fldChar w:fldCharType="begin"/>
      </w:r>
      <w:r>
        <w:instrText xml:space="preserve"> REF _Ref157794907 \h </w:instrText>
      </w:r>
      <w:r>
        <w:fldChar w:fldCharType="separate"/>
      </w:r>
      <w:r w:rsidR="0012574E" w:rsidRPr="00F54804">
        <w:t xml:space="preserve">Figure </w:t>
      </w:r>
      <w:r w:rsidR="0012574E">
        <w:rPr>
          <w:noProof/>
        </w:rPr>
        <w:t>42</w:t>
      </w:r>
      <w:r>
        <w:fldChar w:fldCharType="end"/>
      </w:r>
      <w:r>
        <w:t xml:space="preserve">: </w:t>
      </w:r>
    </w:p>
    <w:p w14:paraId="09263E94" w14:textId="73C8D25D" w:rsidR="00661066" w:rsidRDefault="00661066" w:rsidP="00661066">
      <w:pPr>
        <w:keepNext/>
        <w:keepLines/>
        <w:jc w:val="center"/>
        <w:rPr>
          <w:lang w:eastAsia="ja-JP"/>
        </w:rPr>
      </w:pPr>
      <w:r>
        <w:rPr>
          <w:noProof/>
        </w:rPr>
        <mc:AlternateContent>
          <mc:Choice Requires="wpg">
            <w:drawing>
              <wp:inline distT="0" distB="0" distL="0" distR="0" wp14:anchorId="770C6062" wp14:editId="37DD277D">
                <wp:extent cx="3616960" cy="1374140"/>
                <wp:effectExtent l="76200" t="0" r="116840" b="16510"/>
                <wp:docPr id="1977" name="Gruppieren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6960" cy="1374140"/>
                          <a:chOff x="0" y="-2096"/>
                          <a:chExt cx="70654" cy="24851"/>
                        </a:xfrm>
                      </wpg:grpSpPr>
                      <wps:wsp>
                        <wps:cNvPr id="1978" name="Rectangle 1"/>
                        <wps:cNvSpPr>
                          <a:spLocks noChangeArrowheads="1"/>
                        </wps:cNvSpPr>
                        <wps:spPr bwMode="auto">
                          <a:xfrm>
                            <a:off x="62270" y="10577"/>
                            <a:ext cx="8297" cy="2881"/>
                          </a:xfrm>
                          <a:prstGeom prst="rect">
                            <a:avLst/>
                          </a:prstGeom>
                          <a:solidFill>
                            <a:srgbClr val="95B3D7"/>
                          </a:solidFill>
                          <a:ln w="25400">
                            <a:solidFill>
                              <a:srgbClr val="4F81BD"/>
                            </a:solidFill>
                            <a:miter lim="800000"/>
                            <a:headEnd/>
                            <a:tailEnd/>
                          </a:ln>
                        </wps:spPr>
                        <wps:txb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79" name="Rectangle 2"/>
                        <wps:cNvSpPr>
                          <a:spLocks noChangeArrowheads="1"/>
                        </wps:cNvSpPr>
                        <wps:spPr bwMode="auto">
                          <a:xfrm>
                            <a:off x="41560" y="10615"/>
                            <a:ext cx="8298" cy="2880"/>
                          </a:xfrm>
                          <a:prstGeom prst="rect">
                            <a:avLst/>
                          </a:prstGeom>
                          <a:solidFill>
                            <a:srgbClr val="95B3D7"/>
                          </a:solidFill>
                          <a:ln w="25400">
                            <a:solidFill>
                              <a:srgbClr val="4F81BD"/>
                            </a:solidFill>
                            <a:miter lim="800000"/>
                            <a:headEnd/>
                            <a:tailEnd/>
                          </a:ln>
                        </wps:spPr>
                        <wps:txb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0" name="Rectangle 3"/>
                        <wps:cNvSpPr>
                          <a:spLocks noChangeArrowheads="1"/>
                        </wps:cNvSpPr>
                        <wps:spPr bwMode="auto">
                          <a:xfrm>
                            <a:off x="20873" y="10607"/>
                            <a:ext cx="8298" cy="2880"/>
                          </a:xfrm>
                          <a:prstGeom prst="rect">
                            <a:avLst/>
                          </a:prstGeom>
                          <a:solidFill>
                            <a:srgbClr val="95B3D7"/>
                          </a:solidFill>
                          <a:ln w="25400">
                            <a:solidFill>
                              <a:srgbClr val="4F81BD"/>
                            </a:solidFill>
                            <a:miter lim="800000"/>
                            <a:headEnd/>
                            <a:tailEnd/>
                          </a:ln>
                        </wps:spPr>
                        <wps:txb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981" name="Rectangle 4"/>
                        <wps:cNvSpPr>
                          <a:spLocks noChangeArrowheads="1"/>
                        </wps:cNvSpPr>
                        <wps:spPr bwMode="auto">
                          <a:xfrm>
                            <a:off x="177" y="10488"/>
                            <a:ext cx="8297" cy="3037"/>
                          </a:xfrm>
                          <a:prstGeom prst="rect">
                            <a:avLst/>
                          </a:prstGeom>
                          <a:solidFill>
                            <a:srgbClr val="95B3D7"/>
                          </a:solidFill>
                          <a:ln w="25400">
                            <a:solidFill>
                              <a:srgbClr val="4F81BD"/>
                            </a:solidFill>
                            <a:miter lim="800000"/>
                            <a:headEnd/>
                            <a:tailEnd/>
                          </a:ln>
                        </wps:spPr>
                        <wps:txb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wps:txbx>
                        <wps:bodyPr rot="0" vert="horz" wrap="square" lIns="91440" tIns="45720" rIns="91440" bIns="45720" anchor="ctr" anchorCtr="0" upright="1">
                          <a:noAutofit/>
                        </wps:bodyPr>
                      </wps:wsp>
                      <wps:wsp>
                        <wps:cNvPr id="1982" name="TextBox 5"/>
                        <wps:cNvSpPr txBox="1">
                          <a:spLocks noChangeArrowheads="1"/>
                        </wps:cNvSpPr>
                        <wps:spPr bwMode="auto">
                          <a:xfrm>
                            <a:off x="12440" y="925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3" name="TextBox 6"/>
                        <wps:cNvSpPr txBox="1">
                          <a:spLocks noChangeArrowheads="1"/>
                        </wps:cNvSpPr>
                        <wps:spPr bwMode="auto">
                          <a:xfrm>
                            <a:off x="33326" y="8955"/>
                            <a:ext cx="4548" cy="4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84" name="Straight Connector 8"/>
                        <wps:cNvCnPr>
                          <a:cxnSpLocks noChangeShapeType="1"/>
                        </wps:cNvCnPr>
                        <wps:spPr bwMode="auto">
                          <a:xfrm>
                            <a:off x="0" y="13525"/>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85" name="Straight Connector 9"/>
                        <wps:cNvCnPr>
                          <a:cxnSpLocks noChangeShapeType="1"/>
                        </wps:cNvCnPr>
                        <wps:spPr bwMode="auto">
                          <a:xfrm>
                            <a:off x="0" y="6324"/>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6" name="Straight Connector 10"/>
                        <wps:cNvCnPr>
                          <a:cxnSpLocks noChangeShapeType="1"/>
                        </wps:cNvCnPr>
                        <wps:spPr bwMode="auto">
                          <a:xfrm>
                            <a:off x="70567" y="6324"/>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87" name="Straight Arrow Connector 12"/>
                        <wps:cNvCnPr>
                          <a:cxnSpLocks noChangeShapeType="1"/>
                        </wps:cNvCnPr>
                        <wps:spPr bwMode="auto">
                          <a:xfrm>
                            <a:off x="382" y="17596"/>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88" name="Straight Arrow Connector 15"/>
                        <wps:cNvCnPr>
                          <a:cxnSpLocks noChangeShapeType="1"/>
                        </wps:cNvCnPr>
                        <wps:spPr bwMode="auto">
                          <a:xfrm flipH="1">
                            <a:off x="4385" y="2160"/>
                            <a:ext cx="21448" cy="848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89" name="Straight Arrow Connector 17"/>
                        <wps:cNvCnPr>
                          <a:cxnSpLocks noChangeShapeType="1"/>
                        </wps:cNvCnPr>
                        <wps:spPr bwMode="auto">
                          <a:xfrm flipH="1">
                            <a:off x="25022" y="2160"/>
                            <a:ext cx="1216" cy="844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0" name="Straight Arrow Connector 19"/>
                        <wps:cNvCnPr>
                          <a:cxnSpLocks noChangeShapeType="1"/>
                        </wps:cNvCnPr>
                        <wps:spPr bwMode="auto">
                          <a:xfrm>
                            <a:off x="26644" y="2160"/>
                            <a:ext cx="19065" cy="8455"/>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1" name="Straight Arrow Connector 22"/>
                        <wps:cNvCnPr>
                          <a:cxnSpLocks noChangeShapeType="1"/>
                        </wps:cNvCnPr>
                        <wps:spPr bwMode="auto">
                          <a:xfrm>
                            <a:off x="26644" y="2160"/>
                            <a:ext cx="39775" cy="8417"/>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92" name="Isosceles Triangle 23"/>
                        <wps:cNvSpPr>
                          <a:spLocks noChangeArrowheads="1"/>
                        </wps:cNvSpPr>
                        <wps:spPr bwMode="auto">
                          <a:xfrm>
                            <a:off x="25833" y="144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93" name="Rectangle 30"/>
                        <wps:cNvSpPr>
                          <a:spLocks noChangeArrowheads="1"/>
                        </wps:cNvSpPr>
                        <wps:spPr bwMode="auto">
                          <a:xfrm>
                            <a:off x="22349" y="-2096"/>
                            <a:ext cx="18491" cy="5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wps:txbx>
                        <wps:bodyPr rot="0" vert="horz" wrap="square" lIns="91440" tIns="45720" rIns="91440" bIns="45720" anchor="ctr" anchorCtr="0" upright="1">
                          <a:noAutofit/>
                        </wps:bodyPr>
                      </wps:wsp>
                      <wps:wsp>
                        <wps:cNvPr id="1994" name="Rectangle 32"/>
                        <wps:cNvSpPr>
                          <a:spLocks noChangeArrowheads="1"/>
                        </wps:cNvSpPr>
                        <wps:spPr bwMode="auto">
                          <a:xfrm>
                            <a:off x="17896" y="18334"/>
                            <a:ext cx="33863" cy="4421"/>
                          </a:xfrm>
                          <a:prstGeom prst="rect">
                            <a:avLst/>
                          </a:prstGeom>
                          <a:noFill/>
                          <a:ln w="9525">
                            <a:solidFill>
                              <a:srgbClr val="FFFFFF"/>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95" name="TextBox 5"/>
                        <wps:cNvSpPr txBox="1">
                          <a:spLocks noChangeArrowheads="1"/>
                        </wps:cNvSpPr>
                        <wps:spPr bwMode="auto">
                          <a:xfrm>
                            <a:off x="1667"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6" name="TextBox 5"/>
                        <wps:cNvSpPr txBox="1">
                          <a:spLocks noChangeArrowheads="1"/>
                        </wps:cNvSpPr>
                        <wps:spPr bwMode="auto">
                          <a:xfrm>
                            <a:off x="53915" y="925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97" name="TextBox 5"/>
                        <wps:cNvSpPr txBox="1">
                          <a:spLocks noChangeArrowheads="1"/>
                        </wps:cNvSpPr>
                        <wps:spPr bwMode="auto">
                          <a:xfrm>
                            <a:off x="23033"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8" name="TextBox 5"/>
                        <wps:cNvSpPr txBox="1">
                          <a:spLocks noChangeArrowheads="1"/>
                        </wps:cNvSpPr>
                        <wps:spPr bwMode="auto">
                          <a:xfrm>
                            <a:off x="43681" y="9310"/>
                            <a:ext cx="3949"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99" name="TextBox 5"/>
                        <wps:cNvSpPr txBox="1">
                          <a:spLocks noChangeArrowheads="1"/>
                        </wps:cNvSpPr>
                        <wps:spPr bwMode="auto">
                          <a:xfrm>
                            <a:off x="64509" y="9310"/>
                            <a:ext cx="3948"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2000" name="Rectangle 13"/>
                        <wps:cNvSpPr>
                          <a:spLocks noChangeArrowheads="1"/>
                        </wps:cNvSpPr>
                        <wps:spPr bwMode="auto">
                          <a:xfrm>
                            <a:off x="31563" y="15142"/>
                            <a:ext cx="6512" cy="4236"/>
                          </a:xfrm>
                          <a:prstGeom prst="rect">
                            <a:avLst/>
                          </a:prstGeom>
                          <a:solidFill>
                            <a:schemeClr val="bg1">
                              <a:lumMod val="100000"/>
                              <a:lumOff val="0"/>
                            </a:schemeClr>
                          </a:solidFill>
                          <a:ln w="9525">
                            <a:solidFill>
                              <a:srgbClr val="FFFFFF"/>
                            </a:solidFill>
                            <a:prstDash val="sysDot"/>
                            <a:miter lim="800000"/>
                            <a:headEnd/>
                            <a:tailEnd/>
                          </a:ln>
                        </wps:spPr>
                        <wps:txb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wps:txbx>
                        <wps:bodyPr rot="0" vert="horz" wrap="none" lIns="91440" tIns="45720" rIns="91440" bIns="45720" anchor="ctr" anchorCtr="0" upright="1">
                          <a:noAutofit/>
                        </wps:bodyPr>
                      </wps:wsp>
                    </wpg:wgp>
                  </a:graphicData>
                </a:graphic>
              </wp:inline>
            </w:drawing>
          </mc:Choice>
          <mc:Fallback>
            <w:pict>
              <v:group w14:anchorId="770C6062" id="Gruppieren 25" o:spid="_x0000_s1511" style="width:284.8pt;height:108.2pt;mso-position-horizontal-relative:char;mso-position-vertical-relative:line" coordorigin=",-2096" coordsize="70654,2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">
                <v:rect id="Rectangle 1" o:spid="_x0000_s1512" style="position:absolute;left:62270;top:10577;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" fillcolor="#95b3d7" strokecolor="#4f81bd" strokeweight="2pt">
                  <v:textbox>
                    <w:txbxContent>
                      <w:p w14:paraId="5B57DD3E"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 o:spid="_x0000_s1513" style="position:absolute;left:41560;top:10615;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" fillcolor="#95b3d7" strokecolor="#4f81bd" strokeweight="2pt">
                  <v:textbox>
                    <w:txbxContent>
                      <w:p w14:paraId="340B0150"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 o:spid="_x0000_s1514" style="position:absolute;left:20873;top:1060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" fillcolor="#95b3d7" strokecolor="#4f81bd" strokeweight="2pt">
                  <v:textbox>
                    <w:txbxContent>
                      <w:p w14:paraId="5C856BAB" w14:textId="77777777" w:rsidR="00BE2A6E" w:rsidRPr="00334AD3" w:rsidRDefault="00BE2A6E" w:rsidP="00BE2A6E">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4" o:spid="_x0000_s1515" style="position:absolute;left:177;top:10488;width:8297;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" fillcolor="#95b3d7" strokecolor="#4f81bd" strokeweight="2pt">
                  <v:textbox>
                    <w:txbxContent>
                      <w:p w14:paraId="2ABEA610" w14:textId="1197BB6E" w:rsidR="00BE2A6E" w:rsidRPr="00334AD3" w:rsidRDefault="00BE2A6E" w:rsidP="00BE2A6E">
                        <w:pPr>
                          <w:spacing w:line="240" w:lineRule="auto"/>
                          <w:textAlignment w:val="baseline"/>
                          <w:rPr>
                            <w:rFonts w:cstheme="minorBidi"/>
                            <w:color w:val="FFFFFF"/>
                            <w:sz w:val="10"/>
                            <w:szCs w:val="10"/>
                            <w:lang w:val="en-US"/>
                          </w:rPr>
                        </w:pPr>
                      </w:p>
                    </w:txbxContent>
                  </v:textbox>
                </v:rect>
                <v:shape id="TextBox 5" o:spid="_x0000_s1516" type="#_x0000_t202" style="position:absolute;left:12440;top:925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" filled="f" stroked="f">
                  <v:textbox>
                    <w:txbxContent>
                      <w:p w14:paraId="5AF50C1C"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6" o:spid="_x0000_s1517" type="#_x0000_t202" style="position:absolute;left:33326;top:8955;width:4548;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" filled="f" stroked="f">
                  <v:textbox>
                    <w:txbxContent>
                      <w:p w14:paraId="41967DC3"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8" o:spid="_x0000_s1518" style="position:absolute;visibility:visible;mso-wrap-style:square" from="0,13525" to="70567,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" strokecolor="#9bbb59" strokeweight="2pt">
                  <v:stroke startarrow="oval" endarrow="oval"/>
                  <v:shadow on="t" color="black" opacity="24903f" origin=",.5" offset="0,.55556mm"/>
                </v:line>
                <v:line id="Straight Connector 9" o:spid="_x0000_s1519" style="position:absolute;visibility:visible;mso-wrap-style:square" from="0,6324" to="0,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" strokecolor="#4a7ebb"/>
                <v:line id="Straight Connector 10" o:spid="_x0000_s1520" style="position:absolute;visibility:visible;mso-wrap-style:square" from="70567,6324" to="70654,1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" strokecolor="#4a7ebb"/>
                <v:shape id="Straight Arrow Connector 12" o:spid="_x0000_s1521" type="#_x0000_t32" style="position:absolute;left:382;top:17596;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">
                  <v:stroke dashstyle="1 1" startarrow="open" endarrow="open"/>
                </v:shape>
                <v:shape id="Straight Arrow Connector 15" o:spid="_x0000_s1522" type="#_x0000_t32" style="position:absolute;left:4385;top:2160;width:21448;height:8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" strokecolor="#4a7ebb">
                  <v:stroke endarrow="open"/>
                </v:shape>
                <v:shape id="Straight Arrow Connector 17" o:spid="_x0000_s1523" type="#_x0000_t32" style="position:absolute;left:25022;top:2160;width:1216;height:84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" strokecolor="#4a7ebb">
                  <v:stroke endarrow="open"/>
                </v:shape>
                <v:shape id="Straight Arrow Connector 19" o:spid="_x0000_s1524" type="#_x0000_t32" style="position:absolute;left:26644;top:2160;width:19065;height:8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" strokecolor="#4a7ebb">
                  <v:stroke endarrow="open"/>
                </v:shape>
                <v:shape id="Straight Arrow Connector 22" o:spid="_x0000_s1525" type="#_x0000_t32" style="position:absolute;left:26644;top:2160;width:39775;height:8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" strokecolor="#4a7ebb">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526" type="#_x0000_t5" style="position:absolute;left:25833;top:144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" fillcolor="#4f81bd" strokecolor="#385d8a" strokeweight="2pt"/>
                <v:rect id="Rectangle 30" o:spid="_x0000_s1527" style="position:absolute;left:22349;top:-2096;width:1849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" filled="f" stroked="f" strokeweight="2pt">
                  <v:textbox>
                    <w:txbxContent>
                      <w:p w14:paraId="76E1FDBB" w14:textId="77777777" w:rsidR="00BE2A6E" w:rsidRPr="00334AD3" w:rsidRDefault="00BE2A6E" w:rsidP="00BE2A6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segments</w:t>
                        </w:r>
                      </w:p>
                    </w:txbxContent>
                  </v:textbox>
                </v:rect>
                <v:rect id="Rectangle 32" o:spid="_x0000_s1528" style="position:absolute;left:17896;top:18334;width:3386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" filled="f" strokecolor="white">
                  <v:stroke dashstyle="1 1"/>
                  <v:textbox>
                    <w:txbxContent>
                      <w:p w14:paraId="7E728D5C"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 o:spid="_x0000_s1529" type="#_x0000_t202" style="position:absolute;left:1667;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4B5E6E5B" w14:textId="678DE5E3"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0" type="#_x0000_t202" style="position:absolute;left:53915;top:925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" filled="f" stroked="f">
                  <v:textbox>
                    <w:txbxContent>
                      <w:p w14:paraId="15C4CAC2" w14:textId="77777777" w:rsidR="00BE2A6E" w:rsidRDefault="00BE2A6E" w:rsidP="00BE2A6E">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5" o:spid="_x0000_s1531" type="#_x0000_t202" style="position:absolute;left:23033;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" filled="f" stroked="f">
                  <v:textbox>
                    <w:txbxContent>
                      <w:p w14:paraId="52EE66BC"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2" type="#_x0000_t202" style="position:absolute;left:43681;top:9310;width:3949;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5E5AB6A4"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shape id="TextBox 5" o:spid="_x0000_s1533" type="#_x0000_t202" style="position:absolute;left:64509;top:9310;width:3948;height:4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" filled="f" stroked="f">
                  <v:textbox>
                    <w:txbxContent>
                      <w:p w14:paraId="2B5CDCF8" w14:textId="77777777" w:rsidR="00BE2A6E" w:rsidRPr="00BE2A6E" w:rsidRDefault="00BE2A6E" w:rsidP="00BE2A6E">
                        <w:pPr>
                          <w:textAlignment w:val="baseline"/>
                          <w:rPr>
                            <w:rFonts w:asciiTheme="minorHAnsi" w:hAnsi="Calibri" w:cstheme="minorBidi"/>
                            <w:color w:val="FFFFFF" w:themeColor="background1"/>
                            <w:sz w:val="24"/>
                            <w:szCs w:val="24"/>
                            <w:lang w:val="en-US"/>
                          </w:rPr>
                        </w:pPr>
                        <w:r w:rsidRPr="00BE2A6E">
                          <w:rPr>
                            <w:rFonts w:asciiTheme="minorHAnsi" w:hAnsi="Calibri" w:cstheme="minorBidi"/>
                            <w:color w:val="FFFFFF" w:themeColor="background1"/>
                            <w:lang w:val="en-US"/>
                          </w:rPr>
                          <w:t>2</w:t>
                        </w:r>
                      </w:p>
                    </w:txbxContent>
                  </v:textbox>
                </v:shape>
                <v:rect id="Rectangle 13" o:spid="_x0000_s1534" style="position:absolute;left:31563;top:15142;width:6512;height:42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" fillcolor="white [3212]" strokecolor="white">
                  <v:stroke dashstyle="1 1"/>
                  <v:textbox>
                    <w:txbxContent>
                      <w:p w14:paraId="6404C4ED" w14:textId="77777777" w:rsidR="00BE2A6E" w:rsidRPr="00334AD3" w:rsidRDefault="00BE2A6E" w:rsidP="00EC009E">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 xml:space="preserve">17 </w:t>
                        </w:r>
                      </w:p>
                    </w:txbxContent>
                  </v:textbox>
                </v:rect>
                <w10:anchorlock/>
              </v:group>
            </w:pict>
          </mc:Fallback>
        </mc:AlternateContent>
      </w:r>
    </w:p>
    <w:p w14:paraId="5A31E82C" w14:textId="3B02C4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419AB">
        <w:rPr>
          <w:sz w:val="18"/>
          <w:szCs w:val="18"/>
        </w:rPr>
        <w:t>Segments.</w:t>
      </w:r>
      <w:r>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Pr="007419AB">
        <w:rPr>
          <w:sz w:val="18"/>
          <w:szCs w:val="18"/>
        </w:rPr>
        <w:t>Total length of connection.</w:t>
      </w:r>
      <w:r>
        <w:rPr>
          <w:sz w:val="18"/>
          <w:szCs w:val="18"/>
        </w:rPr>
        <w:t xml:space="preserve"> </w:t>
      </w:r>
    </w:p>
    <w:p w14:paraId="7B7F644E" w14:textId="7FCDF12E" w:rsidR="00FC68DB" w:rsidRPr="00F54804" w:rsidRDefault="00FC68DB" w:rsidP="00EC009E">
      <w:pPr>
        <w:pStyle w:val="Beschriftung"/>
        <w:spacing w:before="60"/>
      </w:pPr>
      <w:bookmarkStart w:id="1492" w:name="_Ref157794907"/>
      <w:bookmarkStart w:id="1493" w:name="_Toc76030566"/>
      <w:bookmarkStart w:id="1494" w:name="_Toc94530852"/>
      <w:bookmarkStart w:id="1495" w:name="_Toc101428248"/>
      <w:bookmarkStart w:id="1496" w:name="_Toc159618885"/>
      <w:r w:rsidRPr="00F54804">
        <w:t xml:space="preserve">Figure </w:t>
      </w:r>
      <w:r w:rsidRPr="00F54804">
        <w:fldChar w:fldCharType="begin"/>
      </w:r>
      <w:r w:rsidRPr="00F54804">
        <w:instrText xml:space="preserve"> SEQ Figure \* ARABIC </w:instrText>
      </w:r>
      <w:r w:rsidRPr="00F54804">
        <w:fldChar w:fldCharType="separate"/>
      </w:r>
      <w:r w:rsidR="0012574E">
        <w:rPr>
          <w:noProof/>
        </w:rPr>
        <w:t>42</w:t>
      </w:r>
      <w:r w:rsidRPr="00F54804">
        <w:fldChar w:fldCharType="end"/>
      </w:r>
      <w:bookmarkEnd w:id="1492"/>
      <w:r w:rsidR="00B00216">
        <w:t xml:space="preserve"> —</w:t>
      </w:r>
      <w:r w:rsidRPr="00F54804">
        <w:t xml:space="preserve"> Terminology of a regular intermittent weld</w:t>
      </w:r>
      <w:bookmarkEnd w:id="1493"/>
      <w:bookmarkEnd w:id="1494"/>
      <w:bookmarkEnd w:id="1495"/>
      <w:bookmarkEnd w:id="1496"/>
      <w:r w:rsidR="007B2A78">
        <w:t xml:space="preserve"> </w:t>
      </w:r>
    </w:p>
    <w:p w14:paraId="616BC584" w14:textId="6577CC2B" w:rsidR="00EC009E" w:rsidRDefault="00FC68DB" w:rsidP="008211E0">
      <w:pPr>
        <w:keepNext/>
      </w:pPr>
      <w:r w:rsidRPr="005C2D94">
        <w:lastRenderedPageBreak/>
        <w:t>In</w:t>
      </w:r>
      <w:r w:rsidR="00661066">
        <w:t xml:space="preserve"> </w:t>
      </w:r>
      <w:r w:rsidR="00661066">
        <w:fldChar w:fldCharType="begin"/>
      </w:r>
      <w:r w:rsidR="00661066">
        <w:instrText xml:space="preserve"> REF _Ref157794907 \h </w:instrText>
      </w:r>
      <w:r w:rsidR="00661066">
        <w:fldChar w:fldCharType="separate"/>
      </w:r>
      <w:r w:rsidR="0012574E" w:rsidRPr="00F54804">
        <w:t xml:space="preserve">Figure </w:t>
      </w:r>
      <w:r w:rsidR="0012574E">
        <w:rPr>
          <w:noProof/>
        </w:rPr>
        <w:t>42</w:t>
      </w:r>
      <w:r w:rsidR="00661066">
        <w:fldChar w:fldCharType="end"/>
      </w:r>
      <w:r w:rsidRPr="005C2D94">
        <w:t>, the connection line has a</w:t>
      </w:r>
      <w:r w:rsidR="00F3142F">
        <w:t xml:space="preserve"> “</w:t>
      </w:r>
      <w:r w:rsidRPr="00BB1A91">
        <w:t>total length</w:t>
      </w:r>
      <w:r w:rsidR="00BB1A91" w:rsidRPr="00BB1A91">
        <w:t>”</w:t>
      </w:r>
      <w:r w:rsidRPr="00BD52D7">
        <w:t xml:space="preserve"> of 17</w:t>
      </w:r>
      <w:r w:rsidR="000E037E">
        <w:t>,</w:t>
      </w:r>
      <w:r w:rsidRPr="00BD52D7">
        <w:t>0. Its</w:t>
      </w:r>
      <w:r w:rsidR="00F3142F">
        <w:t xml:space="preserve"> “</w:t>
      </w:r>
      <w:r w:rsidRPr="00BB1A91">
        <w:t>number of segments</w:t>
      </w:r>
      <w:r w:rsidR="00BB1A91" w:rsidRPr="00BB1A91">
        <w:t>”</w:t>
      </w:r>
      <w:r w:rsidRPr="001668D7">
        <w:t xml:space="preserve"> is 4. Each segment is of</w:t>
      </w:r>
      <w:r w:rsidR="00F3142F">
        <w:t xml:space="preserve"> “</w:t>
      </w:r>
      <w:r w:rsidRPr="00BB1A91">
        <w:t>length</w:t>
      </w:r>
      <w:r w:rsidR="00BB1A91" w:rsidRPr="00BB1A91">
        <w:t>”</w:t>
      </w:r>
      <w:r w:rsidRPr="000A1B7B">
        <w:t xml:space="preserve"> 2</w:t>
      </w:r>
      <w:r w:rsidR="000E037E">
        <w:t>,</w:t>
      </w:r>
      <w:r w:rsidRPr="00726144">
        <w:t>0</w:t>
      </w:r>
      <w:r w:rsidRPr="00F54804">
        <w:t>. The welded segments have a</w:t>
      </w:r>
      <w:r w:rsidR="00F3142F">
        <w:t xml:space="preserve"> “</w:t>
      </w:r>
      <w:r w:rsidRPr="00BB1A91">
        <w:t>spacing</w:t>
      </w:r>
      <w:r w:rsidR="00AF69E3">
        <w:t xml:space="preserve">” </w:t>
      </w:r>
      <w:r w:rsidRPr="00F54804">
        <w:t>of 3</w:t>
      </w:r>
      <w:r w:rsidR="000E037E">
        <w:t>,</w:t>
      </w:r>
      <w:r w:rsidRPr="00F54804">
        <w:t>0. Note that the first and last segments match the sta</w:t>
      </w:r>
      <w:r w:rsidRPr="00DE5457">
        <w:t>rt and end of the connection line.</w:t>
      </w:r>
      <w:r w:rsidR="007419AB">
        <w:t xml:space="preserve"> </w:t>
      </w:r>
    </w:p>
    <w:p w14:paraId="16A16570" w14:textId="784F7F6F" w:rsidR="007419AB" w:rsidRDefault="007419AB" w:rsidP="007419AB">
      <w:pPr>
        <w:keepNext/>
        <w:jc w:val="center"/>
      </w:pPr>
      <w:r>
        <w:rPr>
          <w:noProof/>
        </w:rPr>
        <mc:AlternateContent>
          <mc:Choice Requires="wpg">
            <w:drawing>
              <wp:inline distT="0" distB="0" distL="0" distR="0" wp14:anchorId="1CD8C441" wp14:editId="42EDC010">
                <wp:extent cx="5344160" cy="1809750"/>
                <wp:effectExtent l="76200" t="0" r="27940" b="19050"/>
                <wp:docPr id="1948"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160" cy="1809750"/>
                          <a:chOff x="0" y="0"/>
                          <a:chExt cx="88569" cy="22333"/>
                        </a:xfrm>
                      </wpg:grpSpPr>
                      <wps:wsp>
                        <wps:cNvPr id="1949" name="Rectangle 33"/>
                        <wps:cNvSpPr>
                          <a:spLocks noChangeArrowheads="1"/>
                        </wps:cNvSpPr>
                        <wps:spPr bwMode="auto">
                          <a:xfrm>
                            <a:off x="55446" y="10801"/>
                            <a:ext cx="8297" cy="2880"/>
                          </a:xfrm>
                          <a:prstGeom prst="rect">
                            <a:avLst/>
                          </a:prstGeom>
                          <a:solidFill>
                            <a:srgbClr val="95B3D7"/>
                          </a:solidFill>
                          <a:ln w="25400">
                            <a:solidFill>
                              <a:srgbClr val="4F81BD"/>
                            </a:solidFill>
                            <a:miter lim="800000"/>
                            <a:headEnd/>
                            <a:tailEnd/>
                          </a:ln>
                        </wps:spPr>
                        <wps:txb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0" name="Rectangle 34"/>
                        <wps:cNvSpPr>
                          <a:spLocks noChangeArrowheads="1"/>
                        </wps:cNvSpPr>
                        <wps:spPr bwMode="auto">
                          <a:xfrm>
                            <a:off x="35283" y="10838"/>
                            <a:ext cx="8298" cy="2880"/>
                          </a:xfrm>
                          <a:prstGeom prst="rect">
                            <a:avLst/>
                          </a:prstGeom>
                          <a:solidFill>
                            <a:srgbClr val="95B3D7"/>
                          </a:solidFill>
                          <a:ln w="25400">
                            <a:solidFill>
                              <a:srgbClr val="4F81BD"/>
                            </a:solidFill>
                            <a:miter lim="800000"/>
                            <a:headEnd/>
                            <a:tailEnd/>
                          </a:ln>
                        </wps:spPr>
                        <wps:txb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1" name="Rectangle 35"/>
                        <wps:cNvSpPr>
                          <a:spLocks noChangeArrowheads="1"/>
                        </wps:cNvSpPr>
                        <wps:spPr bwMode="auto">
                          <a:xfrm>
                            <a:off x="15841" y="10830"/>
                            <a:ext cx="8298" cy="2880"/>
                          </a:xfrm>
                          <a:prstGeom prst="rect">
                            <a:avLst/>
                          </a:prstGeom>
                          <a:solidFill>
                            <a:srgbClr val="95B3D7"/>
                          </a:solidFill>
                          <a:ln w="25400">
                            <a:solidFill>
                              <a:srgbClr val="4F81BD"/>
                            </a:solidFill>
                            <a:miter lim="800000"/>
                            <a:headEnd/>
                            <a:tailEnd/>
                          </a:ln>
                        </wps:spPr>
                        <wps:txb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52" name="TextBox 37"/>
                        <wps:cNvSpPr txBox="1">
                          <a:spLocks noChangeArrowheads="1"/>
                        </wps:cNvSpPr>
                        <wps:spPr bwMode="auto">
                          <a:xfrm>
                            <a:off x="6111" y="10675"/>
                            <a:ext cx="41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wps:txbx>
                        <wps:bodyPr rot="0" vert="horz" wrap="square" lIns="91440" tIns="45720" rIns="91440" bIns="45720" anchor="t" anchorCtr="0" upright="1">
                          <a:noAutofit/>
                        </wps:bodyPr>
                      </wps:wsp>
                      <wps:wsp>
                        <wps:cNvPr id="1953" name="TextBox 38"/>
                        <wps:cNvSpPr txBox="1">
                          <a:spLocks noChangeArrowheads="1"/>
                        </wps:cNvSpPr>
                        <wps:spPr bwMode="auto">
                          <a:xfrm>
                            <a:off x="2808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4" name="TextBox 39"/>
                        <wps:cNvSpPr txBox="1">
                          <a:spLocks noChangeArrowheads="1"/>
                        </wps:cNvSpPr>
                        <wps:spPr bwMode="auto">
                          <a:xfrm>
                            <a:off x="48297" y="10376"/>
                            <a:ext cx="363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55" name="Straight Connector 40"/>
                        <wps:cNvCnPr>
                          <a:cxnSpLocks noChangeShapeType="1"/>
                        </wps:cNvCnPr>
                        <wps:spPr bwMode="auto">
                          <a:xfrm>
                            <a:off x="0" y="13761"/>
                            <a:ext cx="87129"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56" name="Straight Connector 41"/>
                        <wps:cNvCnPr>
                          <a:cxnSpLocks noChangeShapeType="1"/>
                        </wps:cNvCnPr>
                        <wps:spPr bwMode="auto">
                          <a:xfrm>
                            <a:off x="0" y="6547"/>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7" name="Straight Connector 42"/>
                        <wps:cNvCnPr>
                          <a:cxnSpLocks noChangeShapeType="1"/>
                        </wps:cNvCnPr>
                        <wps:spPr bwMode="auto">
                          <a:xfrm>
                            <a:off x="87129" y="6547"/>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58" name="Straight Arrow Connector 43"/>
                        <wps:cNvCnPr>
                          <a:cxnSpLocks noChangeShapeType="1"/>
                        </wps:cNvCnPr>
                        <wps:spPr bwMode="auto">
                          <a:xfrm>
                            <a:off x="0" y="17819"/>
                            <a:ext cx="871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59" name="Rectangle 44"/>
                        <wps:cNvSpPr>
                          <a:spLocks noChangeArrowheads="1"/>
                        </wps:cNvSpPr>
                        <wps:spPr bwMode="auto">
                          <a:xfrm>
                            <a:off x="39577" y="16088"/>
                            <a:ext cx="6293" cy="3760"/>
                          </a:xfrm>
                          <a:prstGeom prst="rect">
                            <a:avLst/>
                          </a:prstGeom>
                          <a:solidFill>
                            <a:srgbClr val="FFFFFF"/>
                          </a:solidFill>
                          <a:ln w="9525">
                            <a:solidFill>
                              <a:srgbClr val="FFFFFF"/>
                            </a:solidFill>
                            <a:prstDash val="sysDot"/>
                            <a:miter lim="800000"/>
                            <a:headEnd/>
                            <a:tailEnd/>
                          </a:ln>
                        </wps:spPr>
                        <wps:txb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wps:txbx>
                        <wps:bodyPr rot="0" vert="horz" wrap="square" lIns="91440" tIns="45720" rIns="91440" bIns="45720" anchor="ctr" anchorCtr="0" upright="1">
                          <a:noAutofit/>
                        </wps:bodyPr>
                      </wps:wsp>
                      <wps:wsp>
                        <wps:cNvPr id="1960" name="Rectangle 50"/>
                        <wps:cNvSpPr>
                          <a:spLocks noChangeArrowheads="1"/>
                        </wps:cNvSpPr>
                        <wps:spPr bwMode="auto">
                          <a:xfrm>
                            <a:off x="503" y="2562"/>
                            <a:ext cx="13496"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wps:txbx>
                        <wps:bodyPr rot="0" vert="horz" wrap="square" lIns="0" tIns="45720" rIns="0" bIns="45720" anchor="ctr" anchorCtr="0" upright="1">
                          <a:noAutofit/>
                        </wps:bodyPr>
                      </wps:wsp>
                      <wps:wsp>
                        <wps:cNvPr id="1961" name="Rectangle 51"/>
                        <wps:cNvSpPr>
                          <a:spLocks noChangeArrowheads="1"/>
                        </wps:cNvSpPr>
                        <wps:spPr bwMode="auto">
                          <a:xfrm>
                            <a:off x="24561" y="18945"/>
                            <a:ext cx="34321" cy="3388"/>
                          </a:xfrm>
                          <a:prstGeom prst="rect">
                            <a:avLst/>
                          </a:prstGeom>
                          <a:solidFill>
                            <a:srgbClr val="FFFFFF"/>
                          </a:solidFill>
                          <a:ln w="9525">
                            <a:solidFill>
                              <a:srgbClr val="FFFFFF"/>
                            </a:solidFill>
                            <a:prstDash val="sysDot"/>
                            <a:miter lim="800000"/>
                            <a:headEnd/>
                            <a:tailEnd/>
                          </a:ln>
                        </wps:spPr>
                        <wps:txb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962" name="TextBox 52"/>
                        <wps:cNvSpPr txBox="1">
                          <a:spLocks noChangeArrowheads="1"/>
                        </wps:cNvSpPr>
                        <wps:spPr bwMode="auto">
                          <a:xfrm>
                            <a:off x="82809" y="10465"/>
                            <a:ext cx="402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wps:txbx>
                        <wps:bodyPr rot="0" vert="horz" wrap="square" lIns="91440" tIns="45720" rIns="91440" bIns="45720" anchor="t" anchorCtr="0" upright="1">
                          <a:noAutofit/>
                        </wps:bodyPr>
                      </wps:wsp>
                      <wps:wsp>
                        <wps:cNvPr id="1963" name="Right Brace 53"/>
                        <wps:cNvSpPr>
                          <a:spLocks/>
                        </wps:cNvSpPr>
                        <wps:spPr bwMode="auto">
                          <a:xfrm rot="-5400000">
                            <a:off x="6807" y="1667"/>
                            <a:ext cx="2643" cy="15626"/>
                          </a:xfrm>
                          <a:prstGeom prst="rightBrace">
                            <a:avLst>
                              <a:gd name="adj1" fmla="val 8321"/>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4" name="Rectangle 54"/>
                        <wps:cNvSpPr>
                          <a:spLocks noChangeArrowheads="1"/>
                        </wps:cNvSpPr>
                        <wps:spPr bwMode="auto">
                          <a:xfrm>
                            <a:off x="72345" y="2562"/>
                            <a:ext cx="16224" cy="3601"/>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wps:txbx>
                        <wps:bodyPr rot="0" vert="horz" wrap="square" lIns="91440" tIns="45720" rIns="91440" bIns="45720" anchor="ctr" anchorCtr="0" upright="1">
                          <a:noAutofit/>
                        </wps:bodyPr>
                      </wps:wsp>
                      <wps:wsp>
                        <wps:cNvPr id="1965" name="Right Brace 55"/>
                        <wps:cNvSpPr>
                          <a:spLocks/>
                        </wps:cNvSpPr>
                        <wps:spPr bwMode="auto">
                          <a:xfrm rot="-5400000">
                            <a:off x="83481" y="7523"/>
                            <a:ext cx="2643" cy="3988"/>
                          </a:xfrm>
                          <a:prstGeom prst="rightBrace">
                            <a:avLst>
                              <a:gd name="adj1" fmla="val 8334"/>
                              <a:gd name="adj2" fmla="val 50000"/>
                            </a:avLst>
                          </a:prstGeom>
                          <a:noFill/>
                          <a:ln w="9525">
                            <a:solidFill>
                              <a:srgbClr val="4A7EB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6" name="Rectangle 45"/>
                        <wps:cNvSpPr>
                          <a:spLocks noChangeArrowheads="1"/>
                        </wps:cNvSpPr>
                        <wps:spPr bwMode="auto">
                          <a:xfrm>
                            <a:off x="74511" y="10757"/>
                            <a:ext cx="8298" cy="2880"/>
                          </a:xfrm>
                          <a:prstGeom prst="rect">
                            <a:avLst/>
                          </a:prstGeom>
                          <a:solidFill>
                            <a:srgbClr val="95B3D7"/>
                          </a:solidFill>
                          <a:ln w="25400">
                            <a:solidFill>
                              <a:srgbClr val="4F81BD"/>
                            </a:solidFill>
                            <a:miter lim="800000"/>
                            <a:headEnd/>
                            <a:tailEnd/>
                          </a:ln>
                        </wps:spPr>
                        <wps:txb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67" name="TextBox 46"/>
                        <wps:cNvSpPr txBox="1">
                          <a:spLocks noChangeArrowheads="1"/>
                        </wps:cNvSpPr>
                        <wps:spPr bwMode="auto">
                          <a:xfrm>
                            <a:off x="68001" y="10376"/>
                            <a:ext cx="3684"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68" name="Straight Arrow Connector 47"/>
                        <wps:cNvCnPr>
                          <a:cxnSpLocks noChangeShapeType="1"/>
                        </wps:cNvCnPr>
                        <wps:spPr bwMode="auto">
                          <a:xfrm flipH="1">
                            <a:off x="29399" y="1440"/>
                            <a:ext cx="20851"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69" name="Straight Arrow Connector 48"/>
                        <wps:cNvCnPr>
                          <a:cxnSpLocks noChangeShapeType="1"/>
                        </wps:cNvCnPr>
                        <wps:spPr bwMode="auto">
                          <a:xfrm flipH="1">
                            <a:off x="49561" y="1440"/>
                            <a:ext cx="1095" cy="9538"/>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0" name="Straight Arrow Connector 49"/>
                        <wps:cNvCnPr>
                          <a:cxnSpLocks noChangeShapeType="1"/>
                        </wps:cNvCnPr>
                        <wps:spPr bwMode="auto">
                          <a:xfrm>
                            <a:off x="51061" y="1440"/>
                            <a:ext cx="17942" cy="949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1971" name="Isosceles Triangle 56"/>
                        <wps:cNvSpPr>
                          <a:spLocks noChangeArrowheads="1"/>
                        </wps:cNvSpPr>
                        <wps:spPr bwMode="auto">
                          <a:xfrm>
                            <a:off x="50250" y="720"/>
                            <a:ext cx="811" cy="720"/>
                          </a:xfrm>
                          <a:prstGeom prst="triangle">
                            <a:avLst>
                              <a:gd name="adj" fmla="val 50000"/>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972" name="Rectangle 57"/>
                        <wps:cNvSpPr>
                          <a:spLocks noChangeArrowheads="1"/>
                        </wps:cNvSpPr>
                        <wps:spPr bwMode="auto">
                          <a:xfrm>
                            <a:off x="28573" y="0"/>
                            <a:ext cx="44253" cy="360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wps:txbx>
                        <wps:bodyPr rot="0" vert="horz" wrap="square" lIns="91440" tIns="45720" rIns="91440" bIns="45720" anchor="ctr" anchorCtr="0" upright="1">
                          <a:noAutofit/>
                        </wps:bodyPr>
                      </wps:wsp>
                      <wps:wsp>
                        <wps:cNvPr id="1973" name="TextBox 38"/>
                        <wps:cNvSpPr txBox="1">
                          <a:spLocks noChangeArrowheads="1"/>
                        </wps:cNvSpPr>
                        <wps:spPr bwMode="auto">
                          <a:xfrm>
                            <a:off x="18154"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4" name="TextBox 38"/>
                        <wps:cNvSpPr txBox="1">
                          <a:spLocks noChangeArrowheads="1"/>
                        </wps:cNvSpPr>
                        <wps:spPr bwMode="auto">
                          <a:xfrm>
                            <a:off x="37437"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5" name="TextBox 38"/>
                        <wps:cNvSpPr txBox="1">
                          <a:spLocks noChangeArrowheads="1"/>
                        </wps:cNvSpPr>
                        <wps:spPr bwMode="auto">
                          <a:xfrm>
                            <a:off x="57660"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s:wsp>
                        <wps:cNvPr id="1976" name="TextBox 38"/>
                        <wps:cNvSpPr txBox="1">
                          <a:spLocks noChangeArrowheads="1"/>
                        </wps:cNvSpPr>
                        <wps:spPr bwMode="auto">
                          <a:xfrm>
                            <a:off x="77413" y="10558"/>
                            <a:ext cx="3417"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wps:txbx>
                        <wps:bodyPr rot="0" vert="horz" wrap="square" lIns="91440" tIns="45720" rIns="91440" bIns="45720" anchor="t" anchorCtr="0" upright="1">
                          <a:noAutofit/>
                        </wps:bodyPr>
                      </wps:wsp>
                    </wpg:wgp>
                  </a:graphicData>
                </a:graphic>
              </wp:inline>
            </w:drawing>
          </mc:Choice>
          <mc:Fallback>
            <w:pict>
              <v:group w14:anchorId="1CD8C441" id="Gruppieren 30" o:spid="_x0000_s1535" style="width:420.8pt;height:142.5pt;mso-position-horizontal-relative:char;mso-position-vertical-relative:line" coordsize="88569,2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">
                <v:rect id="Rectangle 33" o:spid="_x0000_s1536" style="position:absolute;left:55446;top:10801;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" fillcolor="#95b3d7" strokecolor="#4f81bd" strokeweight="2pt">
                  <v:textbox>
                    <w:txbxContent>
                      <w:p w14:paraId="7FD191C9"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4" o:spid="_x0000_s1537" style="position:absolute;left:35283;top:10838;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" fillcolor="#95b3d7" strokecolor="#4f81bd" strokeweight="2pt">
                  <v:textbox>
                    <w:txbxContent>
                      <w:p w14:paraId="25D2CDA6" w14:textId="77777777" w:rsidR="007419AB" w:rsidRPr="00334AD3" w:rsidRDefault="007419AB" w:rsidP="007419AB">
                        <w:pPr>
                          <w:jc w:val="center"/>
                          <w:textAlignment w:val="baseline"/>
                          <w:rPr>
                            <w:rFonts w:cstheme="minorBidi"/>
                            <w:color w:val="FFFFFF"/>
                            <w:sz w:val="24"/>
                            <w:szCs w:val="24"/>
                            <w:lang w:val="en-US"/>
                          </w:rPr>
                        </w:pPr>
                      </w:p>
                    </w:txbxContent>
                  </v:textbox>
                </v:rect>
                <v:rect id="Rectangle 35" o:spid="_x0000_s1538" style="position:absolute;left:15841;top:1083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" fillcolor="#95b3d7" strokecolor="#4f81bd" strokeweight="2pt">
                  <v:textbox>
                    <w:txbxContent>
                      <w:p w14:paraId="23281613"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37" o:spid="_x0000_s1539" type="#_x0000_t202" style="position:absolute;left:6111;top:10675;width:4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" filled="f" stroked="f">
                  <v:textbox>
                    <w:txbxContent>
                      <w:p w14:paraId="53E3964A"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4</w:t>
                        </w:r>
                      </w:p>
                    </w:txbxContent>
                  </v:textbox>
                </v:shape>
                <v:shape id="TextBox 38" o:spid="_x0000_s1540" type="#_x0000_t202" style="position:absolute;left:2808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" filled="f" stroked="f">
                  <v:textbox>
                    <w:txbxContent>
                      <w:p w14:paraId="5D098859"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39" o:spid="_x0000_s1541" type="#_x0000_t202" style="position:absolute;left:48297;top:10376;width:363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" filled="f" stroked="f">
                  <v:textbox>
                    <w:txbxContent>
                      <w:p w14:paraId="51C094A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0" o:spid="_x0000_s1542" style="position:absolute;visibility:visible;mso-wrap-style:square" from="0,13761" to="87129,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" strokecolor="#9bbb59" strokeweight="2pt">
                  <v:stroke startarrow="oval" endarrow="oval"/>
                  <v:shadow on="t" color="black" opacity="24903f" origin=",.5" offset="0,.55556mm"/>
                </v:line>
                <v:line id="Straight Connector 41" o:spid="_x0000_s1543" style="position:absolute;visibility:visible;mso-wrap-style:square" from="0,6547" to="0,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" strokecolor="#4a7ebb"/>
                <v:line id="Straight Connector 42" o:spid="_x0000_s1544" style="position:absolute;visibility:visible;mso-wrap-style:square" from="87129,6547" to="87216,1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" strokecolor="#4a7ebb"/>
                <v:shape id="Straight Arrow Connector 43" o:spid="_x0000_s1545" type="#_x0000_t32" style="position:absolute;top:17819;width:871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">
                  <v:stroke dashstyle="1 1" startarrow="open" endarrow="open"/>
                </v:shape>
                <v:rect id="Rectangle 44" o:spid="_x0000_s1546" style="position:absolute;left:39577;top:16088;width:6293;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" strokecolor="white">
                  <v:stroke dashstyle="1 1"/>
                  <v:textbox>
                    <w:txbxContent>
                      <w:p w14:paraId="641387BC" w14:textId="77777777" w:rsidR="007419AB" w:rsidRPr="00334AD3" w:rsidRDefault="007419AB" w:rsidP="007419AB">
                        <w:pPr>
                          <w:textAlignment w:val="baseline"/>
                          <w:rPr>
                            <w:rFonts w:cstheme="minorBidi"/>
                            <w:color w:val="000000"/>
                            <w:sz w:val="20"/>
                            <w:szCs w:val="20"/>
                            <w:lang w:val="en-US"/>
                          </w:rPr>
                        </w:pPr>
                        <w:r w:rsidRPr="00334AD3">
                          <w:rPr>
                            <w:rFonts w:cstheme="minorBidi"/>
                            <w:color w:val="000000"/>
                            <w:sz w:val="20"/>
                            <w:szCs w:val="20"/>
                            <w:lang w:val="en-US"/>
                          </w:rPr>
                          <w:t xml:space="preserve">22 </w:t>
                        </w:r>
                      </w:p>
                    </w:txbxContent>
                  </v:textbox>
                </v:rect>
                <v:rect id="Rectangle 50" o:spid="_x0000_s1547" style="position:absolute;left:503;top:2562;width:13496;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" stroked="f" strokeweight="2pt">
                  <v:textbox inset="0,,0">
                    <w:txbxContent>
                      <w:p w14:paraId="5C4B128F"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“first</w:t>
                        </w:r>
                        <w:r w:rsidRPr="00334AD3">
                          <w:rPr>
                            <w:rFonts w:cstheme="minorBidi"/>
                            <w:color w:val="000000"/>
                            <w:sz w:val="36"/>
                            <w:szCs w:val="36"/>
                            <w:lang w:val="en-US"/>
                          </w:rPr>
                          <w:t xml:space="preserve"> spacing”</w:t>
                        </w:r>
                      </w:p>
                    </w:txbxContent>
                  </v:textbox>
                </v:rect>
                <v:rect id="Rectangle 51" o:spid="_x0000_s1548" style="position:absolute;left:24561;top:18945;width:34321;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" strokecolor="white">
                  <v:stroke dashstyle="1 1"/>
                  <v:textbox>
                    <w:txbxContent>
                      <w:p w14:paraId="4713DAEE"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549" type="#_x0000_t202" style="position:absolute;left:82809;top:10465;width:402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5FC2B446" w14:textId="77777777" w:rsidR="007419AB" w:rsidRDefault="007419AB" w:rsidP="007419AB">
                        <w:pPr>
                          <w:textAlignment w:val="baseline"/>
                          <w:rPr>
                            <w:rFonts w:asciiTheme="minorHAnsi" w:hAnsi="Calibri" w:cstheme="minorBidi"/>
                            <w:color w:val="000000"/>
                            <w:sz w:val="24"/>
                            <w:szCs w:val="24"/>
                            <w:lang w:val="en-US"/>
                          </w:rPr>
                        </w:pPr>
                        <w:r>
                          <w:rPr>
                            <w:rFonts w:asciiTheme="minorHAnsi" w:hAnsi="Calibri" w:cstheme="minorBidi"/>
                            <w:color w:val="000000"/>
                            <w:lang w:val="en-US"/>
                          </w:rPr>
                          <w:t>1</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550" type="#_x0000_t88" style="position:absolute;left:6807;top:1667;width:2643;height:156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" adj="304" strokecolor="#4a7ebb"/>
                <v:rect id="Rectangle 54" o:spid="_x0000_s1551" style="position:absolute;left:72345;top:2562;width:16224;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" stroked="f" strokeweight="2pt">
                  <v:textbox>
                    <w:txbxContent>
                      <w:p w14:paraId="4B8ADD23" w14:textId="77777777" w:rsidR="007419AB" w:rsidRPr="00334AD3" w:rsidRDefault="007419AB" w:rsidP="007419AB">
                        <w:pPr>
                          <w:jc w:val="center"/>
                          <w:textAlignment w:val="baseline"/>
                          <w:rPr>
                            <w:rFonts w:cstheme="minorBidi"/>
                            <w:color w:val="000000"/>
                            <w:sz w:val="36"/>
                            <w:szCs w:val="36"/>
                            <w:lang w:val="en-US"/>
                          </w:rPr>
                        </w:pPr>
                        <w:r w:rsidRPr="00334AD3">
                          <w:rPr>
                            <w:rFonts w:cstheme="minorBidi"/>
                            <w:color w:val="000000"/>
                            <w:sz w:val="20"/>
                            <w:szCs w:val="20"/>
                            <w:lang w:val="en-US"/>
                          </w:rPr>
                          <w:t>“last</w:t>
                        </w:r>
                        <w:r w:rsidRPr="00334AD3">
                          <w:rPr>
                            <w:rFonts w:cstheme="minorBidi"/>
                            <w:color w:val="000000"/>
                            <w:sz w:val="36"/>
                            <w:szCs w:val="36"/>
                            <w:lang w:val="en-US"/>
                          </w:rPr>
                          <w:t xml:space="preserve"> spacing”</w:t>
                        </w:r>
                      </w:p>
                    </w:txbxContent>
                  </v:textbox>
                </v:rect>
                <v:shape id="Right Brace 55" o:spid="_x0000_s1552" type="#_x0000_t88" style="position:absolute;left:83481;top:7523;width:2643;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" adj="1193" strokecolor="#4a7ebb"/>
                <v:rect id="Rectangle 45" o:spid="_x0000_s1553" style="position:absolute;left:74511;top:10757;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" fillcolor="#95b3d7" strokecolor="#4f81bd" strokeweight="2pt">
                  <v:textbox>
                    <w:txbxContent>
                      <w:p w14:paraId="29525D49" w14:textId="77777777" w:rsidR="007419AB" w:rsidRPr="00334AD3" w:rsidRDefault="007419AB" w:rsidP="007419AB">
                        <w:pPr>
                          <w:jc w:val="center"/>
                          <w:textAlignment w:val="baseline"/>
                          <w:rPr>
                            <w:rFonts w:cstheme="minorBidi"/>
                            <w:color w:val="FFFFFF"/>
                            <w:sz w:val="24"/>
                            <w:szCs w:val="24"/>
                            <w:lang w:val="en-US"/>
                          </w:rPr>
                        </w:pPr>
                      </w:p>
                    </w:txbxContent>
                  </v:textbox>
                </v:rect>
                <v:shape id="TextBox 46" o:spid="_x0000_s1554" type="#_x0000_t202" style="position:absolute;left:68001;top:10376;width:368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" filled="f" stroked="f">
                  <v:textbox>
                    <w:txbxContent>
                      <w:p w14:paraId="57D17DA1" w14:textId="77777777" w:rsidR="007419AB" w:rsidRDefault="007419AB" w:rsidP="007419AB">
                        <w:pPr>
                          <w:jc w:val="cente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47" o:spid="_x0000_s1555" type="#_x0000_t32" style="position:absolute;left:29399;top:1440;width:20851;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" strokecolor="#4a7ebb">
                  <v:stroke endarrow="open"/>
                </v:shape>
                <v:shape id="Straight Arrow Connector 48" o:spid="_x0000_s1556" type="#_x0000_t32" style="position:absolute;left:49561;top:1440;width:1095;height:9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" strokecolor="#4a7ebb">
                  <v:stroke endarrow="open"/>
                </v:shape>
                <v:shape id="Straight Arrow Connector 49" o:spid="_x0000_s1557" type="#_x0000_t32" style="position:absolute;left:51061;top:1440;width:17942;height: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" strokecolor="#4a7ebb">
                  <v:stroke endarrow="open"/>
                </v:shape>
                <v:shape id="Isosceles Triangle 56" o:spid="_x0000_s1558" type="#_x0000_t5" style="position:absolute;left:50250;top:720;width:811;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" fillcolor="#4f81bd" strokecolor="#385d8a" strokeweight="2pt"/>
                <v:rect id="Rectangle 57" o:spid="_x0000_s1559" style="position:absolute;left:28573;width:4425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" stroked="f" strokeweight="2pt">
                  <v:textbox>
                    <w:txbxContent>
                      <w:p w14:paraId="1ACD679A" w14:textId="77777777" w:rsidR="007419AB" w:rsidRPr="00334AD3" w:rsidRDefault="007419AB" w:rsidP="007419AB">
                        <w:pPr>
                          <w:jc w:val="center"/>
                          <w:textAlignment w:val="baseline"/>
                          <w:rPr>
                            <w:rFonts w:cstheme="minorBidi"/>
                            <w:color w:val="000000"/>
                            <w:sz w:val="20"/>
                            <w:szCs w:val="20"/>
                            <w:lang w:val="en-US"/>
                          </w:rPr>
                        </w:pPr>
                        <w:r w:rsidRPr="00334AD3">
                          <w:rPr>
                            <w:rFonts w:cstheme="minorBidi"/>
                            <w:color w:val="000000"/>
                            <w:sz w:val="20"/>
                            <w:szCs w:val="20"/>
                            <w:lang w:val="en-US"/>
                          </w:rPr>
                          <w:t>regular “spacing”</w:t>
                        </w:r>
                      </w:p>
                    </w:txbxContent>
                  </v:textbox>
                </v:rect>
                <v:shape id="TextBox 38" o:spid="_x0000_s1560" type="#_x0000_t202" style="position:absolute;left:18154;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" filled="f" stroked="f">
                  <v:textbox>
                    <w:txbxContent>
                      <w:p w14:paraId="550C37D1"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1" type="#_x0000_t202" style="position:absolute;left:37437;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" filled="f" stroked="f">
                  <v:textbox>
                    <w:txbxContent>
                      <w:p w14:paraId="50C62198"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2" type="#_x0000_t202" style="position:absolute;left:57660;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" filled="f" stroked="f">
                  <v:textbox>
                    <w:txbxContent>
                      <w:p w14:paraId="5C03A7CC"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v:shape id="TextBox 38" o:spid="_x0000_s1563" type="#_x0000_t202" style="position:absolute;left:77413;top:10558;width:34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" filled="f" stroked="f">
                  <v:textbox>
                    <w:txbxContent>
                      <w:p w14:paraId="13492650" w14:textId="77777777" w:rsidR="007419AB" w:rsidRPr="00EC009E" w:rsidRDefault="007419AB" w:rsidP="007419AB">
                        <w:pPr>
                          <w:textAlignment w:val="baseline"/>
                          <w:rPr>
                            <w:rFonts w:asciiTheme="minorHAnsi" w:hAnsi="Calibri" w:cstheme="minorBidi"/>
                            <w:color w:val="FFFFFF" w:themeColor="background1"/>
                            <w:sz w:val="24"/>
                            <w:szCs w:val="24"/>
                            <w:lang w:val="en-US"/>
                          </w:rPr>
                        </w:pPr>
                        <w:r>
                          <w:rPr>
                            <w:rFonts w:asciiTheme="minorHAnsi" w:hAnsi="Calibri" w:cstheme="minorBidi"/>
                            <w:color w:val="FFFFFF" w:themeColor="background1"/>
                            <w:lang w:val="en-US"/>
                          </w:rPr>
                          <w:t>2</w:t>
                        </w:r>
                      </w:p>
                    </w:txbxContent>
                  </v:textbox>
                </v:shape>
                <w10:anchorlock/>
              </v:group>
            </w:pict>
          </mc:Fallback>
        </mc:AlternateContent>
      </w:r>
    </w:p>
    <w:p w14:paraId="2A391638" w14:textId="4AE8A0E4"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First.</w:t>
      </w:r>
      <w:r w:rsidR="007B2A78">
        <w:rPr>
          <w:sz w:val="18"/>
          <w:szCs w:val="18"/>
        </w:rPr>
        <w:t xml:space="preserve"> </w:t>
      </w:r>
      <w:r w:rsidRPr="00870F4B">
        <w:rPr>
          <w:sz w:val="18"/>
          <w:szCs w:val="18"/>
        </w:rPr>
        <w:br/>
      </w:r>
      <w:r w:rsidRPr="00557FCE">
        <w:rPr>
          <w:vertAlign w:val="superscript"/>
        </w:rPr>
        <w:t>b</w:t>
      </w:r>
      <w:r>
        <w:rPr>
          <w:sz w:val="18"/>
          <w:szCs w:val="18"/>
        </w:rPr>
        <w:t xml:space="preserve"> </w:t>
      </w:r>
      <w:r w:rsidRPr="00870F4B">
        <w:rPr>
          <w:sz w:val="18"/>
          <w:szCs w:val="18"/>
        </w:rPr>
        <w:tab/>
      </w:r>
      <w:r w:rsidR="007B2A78" w:rsidRPr="007B2A78">
        <w:rPr>
          <w:sz w:val="18"/>
          <w:szCs w:val="18"/>
        </w:rPr>
        <w:t>Regular “spacing”.</w:t>
      </w:r>
      <w:r w:rsidR="007B2A78">
        <w:rPr>
          <w:sz w:val="18"/>
          <w:szCs w:val="18"/>
        </w:rPr>
        <w:t xml:space="preserve"> </w:t>
      </w:r>
      <w:r w:rsidRPr="00870F4B">
        <w:rPr>
          <w:sz w:val="18"/>
          <w:szCs w:val="18"/>
        </w:rPr>
        <w:br/>
      </w:r>
      <w:r>
        <w:rPr>
          <w:vertAlign w:val="superscript"/>
        </w:rPr>
        <w:t>c</w:t>
      </w:r>
      <w:r>
        <w:rPr>
          <w:sz w:val="18"/>
          <w:szCs w:val="18"/>
        </w:rPr>
        <w:t xml:space="preserve"> </w:t>
      </w:r>
      <w:r w:rsidRPr="00870F4B">
        <w:rPr>
          <w:sz w:val="18"/>
          <w:szCs w:val="18"/>
        </w:rPr>
        <w:tab/>
      </w:r>
      <w:r w:rsidR="007B2A78" w:rsidRPr="007B2A78">
        <w:rPr>
          <w:sz w:val="18"/>
          <w:szCs w:val="18"/>
        </w:rPr>
        <w:t>Last.</w:t>
      </w:r>
      <w:r w:rsidR="007B2A78">
        <w:rPr>
          <w:sz w:val="18"/>
          <w:szCs w:val="18"/>
        </w:rPr>
        <w:t xml:space="preserve"> </w:t>
      </w:r>
      <w:r w:rsidRPr="00870F4B">
        <w:rPr>
          <w:sz w:val="18"/>
          <w:szCs w:val="18"/>
        </w:rPr>
        <w:br/>
      </w:r>
      <w:r>
        <w:rPr>
          <w:vertAlign w:val="superscript"/>
        </w:rPr>
        <w:t>d</w:t>
      </w:r>
      <w:r>
        <w:rPr>
          <w:sz w:val="18"/>
          <w:szCs w:val="18"/>
        </w:rPr>
        <w:t xml:space="preserve"> </w:t>
      </w:r>
      <w:r w:rsidRPr="00870F4B">
        <w:rPr>
          <w:sz w:val="18"/>
          <w:szCs w:val="18"/>
        </w:rPr>
        <w:tab/>
      </w:r>
      <w:r w:rsidR="007B2A78" w:rsidRPr="007B2A78">
        <w:rPr>
          <w:sz w:val="18"/>
          <w:szCs w:val="18"/>
        </w:rPr>
        <w:t>Total length of connection line.</w:t>
      </w:r>
      <w:r>
        <w:rPr>
          <w:sz w:val="18"/>
          <w:szCs w:val="18"/>
        </w:rPr>
        <w:t xml:space="preserve"> </w:t>
      </w:r>
    </w:p>
    <w:p w14:paraId="3AC84330" w14:textId="79DCE56F" w:rsidR="00FC68DB" w:rsidRPr="00F54804" w:rsidRDefault="00FC68DB" w:rsidP="00AC685E">
      <w:pPr>
        <w:pStyle w:val="Beschriftung"/>
        <w:spacing w:before="60"/>
      </w:pPr>
      <w:bookmarkStart w:id="1497" w:name="_Ref157795255"/>
      <w:bookmarkStart w:id="1498" w:name="_Toc76030567"/>
      <w:bookmarkStart w:id="1499" w:name="_Toc94530853"/>
      <w:bookmarkStart w:id="1500" w:name="_Toc101428249"/>
      <w:bookmarkStart w:id="1501" w:name="_Toc159618886"/>
      <w:r w:rsidRPr="00F54804">
        <w:t xml:space="preserve">Figure </w:t>
      </w:r>
      <w:r w:rsidRPr="00F54804">
        <w:fldChar w:fldCharType="begin"/>
      </w:r>
      <w:r w:rsidRPr="00F54804">
        <w:instrText xml:space="preserve"> SEQ Figure \* ARABIC </w:instrText>
      </w:r>
      <w:r w:rsidRPr="00F54804">
        <w:fldChar w:fldCharType="separate"/>
      </w:r>
      <w:r w:rsidR="0012574E">
        <w:rPr>
          <w:noProof/>
        </w:rPr>
        <w:t>43</w:t>
      </w:r>
      <w:r w:rsidRPr="00F54804">
        <w:fldChar w:fldCharType="end"/>
      </w:r>
      <w:bookmarkEnd w:id="1497"/>
      <w:r w:rsidR="00B00216">
        <w:t xml:space="preserve"> —</w:t>
      </w:r>
      <w:r w:rsidRPr="00F54804">
        <w:t xml:space="preserve"> Regular intermittent weld with first spacing and last spacing</w:t>
      </w:r>
      <w:bookmarkEnd w:id="1498"/>
      <w:bookmarkEnd w:id="1499"/>
      <w:bookmarkEnd w:id="1500"/>
      <w:bookmarkEnd w:id="1501"/>
      <w:r w:rsidR="00BB1A91">
        <w:t xml:space="preserve"> </w:t>
      </w:r>
    </w:p>
    <w:p w14:paraId="2FC65D2F" w14:textId="556D32E0" w:rsidR="00FC68DB" w:rsidRPr="00F54804" w:rsidRDefault="00FC68DB" w:rsidP="00B202D2">
      <w:r w:rsidRPr="005C2D94">
        <w:t xml:space="preserve">In </w:t>
      </w:r>
      <w:r w:rsidR="000E037E">
        <w:fldChar w:fldCharType="begin"/>
      </w:r>
      <w:r w:rsidR="000E037E">
        <w:instrText xml:space="preserve"> REF _Ref157795255 \h </w:instrText>
      </w:r>
      <w:r w:rsidR="000E037E">
        <w:fldChar w:fldCharType="separate"/>
      </w:r>
      <w:r w:rsidR="0012574E" w:rsidRPr="00F54804">
        <w:t xml:space="preserve">Figure </w:t>
      </w:r>
      <w:r w:rsidR="0012574E">
        <w:rPr>
          <w:noProof/>
        </w:rPr>
        <w:t>43</w:t>
      </w:r>
      <w:r w:rsidR="000E037E">
        <w:fldChar w:fldCharType="end"/>
      </w:r>
      <w:r w:rsidRPr="005C2D94">
        <w:t>, the welded seg</w:t>
      </w:r>
      <w:r w:rsidRPr="001E4607">
        <w:t>ments have a special</w:t>
      </w:r>
      <w:r w:rsidR="00F3142F">
        <w:t xml:space="preserve"> “</w:t>
      </w:r>
      <w:r w:rsidRPr="00BB1A91">
        <w:t>first spacing</w:t>
      </w:r>
      <w:r w:rsidR="00AF69E3">
        <w:t xml:space="preserve">” </w:t>
      </w:r>
      <w:r w:rsidRPr="00BD52D7">
        <w:t>of 4</w:t>
      </w:r>
      <w:r w:rsidR="000E037E">
        <w:t>,</w:t>
      </w:r>
      <w:r w:rsidRPr="00BD52D7">
        <w:t>0 and a</w:t>
      </w:r>
      <w:r w:rsidR="00F3142F">
        <w:t xml:space="preserve"> “</w:t>
      </w:r>
      <w:r w:rsidRPr="00BB1A91">
        <w:t>last spacing</w:t>
      </w:r>
      <w:r w:rsidR="00AF69E3">
        <w:t xml:space="preserve">” </w:t>
      </w:r>
      <w:r w:rsidRPr="00D7391D">
        <w:t>of 1</w:t>
      </w:r>
      <w:r w:rsidR="000E037E">
        <w:t>,</w:t>
      </w:r>
      <w:r w:rsidRPr="00D7391D">
        <w:t>0, at the beginning and end of the connection line, respectively. Note that</w:t>
      </w:r>
      <w:r w:rsidR="00F3142F">
        <w:t xml:space="preserve"> “</w:t>
      </w:r>
      <w:r w:rsidRPr="00BB1A91">
        <w:t>spacing</w:t>
      </w:r>
      <w:r w:rsidR="00AF69E3">
        <w:t xml:space="preserve">” </w:t>
      </w:r>
      <w:r w:rsidRPr="000A1B7B">
        <w:t xml:space="preserve">is the gap between </w:t>
      </w:r>
      <w:r w:rsidRPr="00D0681A">
        <w:t>successive</w:t>
      </w:r>
      <w:r w:rsidRPr="00F54804">
        <w:t xml:space="preserve"> welds, in contrast with the gap at the begin and end of the connection line.</w:t>
      </w:r>
    </w:p>
    <w:p w14:paraId="67F19842" w14:textId="2086DB1C" w:rsidR="00FC68DB" w:rsidRPr="00F54804" w:rsidRDefault="00FC68DB" w:rsidP="00A20C99">
      <w:pPr>
        <w:keepNext/>
      </w:pPr>
      <w:r w:rsidRPr="00F54804">
        <w:t>The</w:t>
      </w:r>
      <w:r w:rsidR="00F3142F">
        <w:t xml:space="preserve"> “</w:t>
      </w:r>
      <w:r w:rsidRPr="00BB1A91">
        <w:t>density</w:t>
      </w:r>
      <w:r w:rsidR="00AF69E3">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Default="008061BD" w:rsidP="00B202D2">
      <w:r>
        <w:t xml:space="preserve">where </w:t>
      </w:r>
      <w:r w:rsidRPr="008061BD">
        <w:rPr>
          <w:i/>
        </w:rPr>
        <w:t>l</w:t>
      </w:r>
      <w:r>
        <w:t xml:space="preserve"> is the length, and </w:t>
      </w:r>
      <w:r w:rsidRPr="008061BD">
        <w:rPr>
          <w:i/>
        </w:rPr>
        <w:t>s</w:t>
      </w:r>
      <w:r>
        <w:t xml:space="preserve"> is the spacing, as defined above. </w:t>
      </w:r>
      <w:r w:rsidR="00FC68DB" w:rsidRPr="005C2D94">
        <w:t xml:space="preserve">For the example above, the density of the welded line is 2/5. </w:t>
      </w:r>
    </w:p>
    <w:p w14:paraId="3A3600F3" w14:textId="77777777" w:rsidR="007419AB" w:rsidRDefault="007419AB" w:rsidP="00B202D2"/>
    <w:p w14:paraId="4EBB56EC" w14:textId="77777777" w:rsidR="007419AB" w:rsidRPr="005C2D94" w:rsidRDefault="007419AB" w:rsidP="00B202D2"/>
    <w:p w14:paraId="3A567365" w14:textId="4F99C10F" w:rsidR="00AC685E" w:rsidRDefault="00D860C8" w:rsidP="007419AB">
      <w:pPr>
        <w:keepNext/>
        <w:jc w:val="center"/>
      </w:pPr>
      <w:r>
        <w:rPr>
          <w:noProof/>
        </w:rPr>
        <mc:AlternateContent>
          <mc:Choice Requires="wpg">
            <w:drawing>
              <wp:inline distT="0" distB="0" distL="0" distR="0" wp14:anchorId="3F75DD82" wp14:editId="0D127736">
                <wp:extent cx="4429125" cy="1541780"/>
                <wp:effectExtent l="57150" t="0" r="66675" b="20320"/>
                <wp:docPr id="1906" name="Gruppieren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1541780"/>
                          <a:chOff x="0" y="0"/>
                          <a:chExt cx="70858" cy="23034"/>
                        </a:xfrm>
                      </wpg:grpSpPr>
                      <wps:wsp>
                        <wps:cNvPr id="1907" name="Rectangle 82"/>
                        <wps:cNvSpPr>
                          <a:spLocks noChangeArrowheads="1"/>
                        </wps:cNvSpPr>
                        <wps:spPr bwMode="auto">
                          <a:xfrm>
                            <a:off x="24830" y="3600"/>
                            <a:ext cx="4684" cy="2880"/>
                          </a:xfrm>
                          <a:prstGeom prst="rect">
                            <a:avLst/>
                          </a:prstGeom>
                          <a:solidFill>
                            <a:srgbClr val="95B3D7"/>
                          </a:solidFill>
                          <a:ln w="25400">
                            <a:solidFill>
                              <a:srgbClr val="4F81BD"/>
                            </a:solidFill>
                            <a:miter lim="800000"/>
                            <a:headEnd/>
                            <a:tailEnd/>
                          </a:ln>
                        </wps:spPr>
                        <wps:txb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8" name="Rectangle 83"/>
                        <wps:cNvSpPr>
                          <a:spLocks noChangeArrowheads="1"/>
                        </wps:cNvSpPr>
                        <wps:spPr bwMode="auto">
                          <a:xfrm>
                            <a:off x="33324" y="3600"/>
                            <a:ext cx="4684" cy="2880"/>
                          </a:xfrm>
                          <a:prstGeom prst="rect">
                            <a:avLst/>
                          </a:prstGeom>
                          <a:solidFill>
                            <a:srgbClr val="95B3D7"/>
                          </a:solidFill>
                          <a:ln w="25400">
                            <a:solidFill>
                              <a:srgbClr val="4F81BD"/>
                            </a:solidFill>
                            <a:miter lim="800000"/>
                            <a:headEnd/>
                            <a:tailEnd/>
                          </a:ln>
                        </wps:spPr>
                        <wps:txb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09" name="Rectangle 84"/>
                        <wps:cNvSpPr>
                          <a:spLocks noChangeArrowheads="1"/>
                        </wps:cNvSpPr>
                        <wps:spPr bwMode="auto">
                          <a:xfrm>
                            <a:off x="41713" y="3600"/>
                            <a:ext cx="4684" cy="2880"/>
                          </a:xfrm>
                          <a:prstGeom prst="rect">
                            <a:avLst/>
                          </a:prstGeom>
                          <a:solidFill>
                            <a:srgbClr val="95B3D7"/>
                          </a:solidFill>
                          <a:ln w="25400">
                            <a:solidFill>
                              <a:srgbClr val="4F81BD"/>
                            </a:solidFill>
                            <a:miter lim="800000"/>
                            <a:headEnd/>
                            <a:tailEnd/>
                          </a:ln>
                        </wps:spPr>
                        <wps:txb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0" name="Rectangle 85"/>
                        <wps:cNvSpPr>
                          <a:spLocks noChangeArrowheads="1"/>
                        </wps:cNvSpPr>
                        <wps:spPr bwMode="auto">
                          <a:xfrm>
                            <a:off x="51390" y="3600"/>
                            <a:ext cx="4684" cy="2880"/>
                          </a:xfrm>
                          <a:prstGeom prst="rect">
                            <a:avLst/>
                          </a:prstGeom>
                          <a:solidFill>
                            <a:srgbClr val="95B3D7"/>
                          </a:solidFill>
                          <a:ln w="25400">
                            <a:solidFill>
                              <a:srgbClr val="4F81BD"/>
                            </a:solidFill>
                            <a:miter lim="800000"/>
                            <a:headEnd/>
                            <a:tailEnd/>
                          </a:ln>
                        </wps:spPr>
                        <wps:txb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1" name="Rectangle 88"/>
                        <wps:cNvSpPr>
                          <a:spLocks noChangeArrowheads="1"/>
                        </wps:cNvSpPr>
                        <wps:spPr bwMode="auto">
                          <a:xfrm>
                            <a:off x="15452" y="3600"/>
                            <a:ext cx="4684" cy="2880"/>
                          </a:xfrm>
                          <a:prstGeom prst="rect">
                            <a:avLst/>
                          </a:prstGeom>
                          <a:solidFill>
                            <a:srgbClr val="95B3D7"/>
                          </a:solidFill>
                          <a:ln w="25400">
                            <a:solidFill>
                              <a:srgbClr val="4F81BD"/>
                            </a:solidFill>
                            <a:miter lim="800000"/>
                            <a:headEnd/>
                            <a:tailEnd/>
                          </a:ln>
                        </wps:spPr>
                        <wps:txb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wps:txbx>
                        <wps:bodyPr rot="0" vert="horz" wrap="square" lIns="91440" tIns="45720" rIns="91440" bIns="45720" anchor="ctr" anchorCtr="0" upright="1">
                          <a:noAutofit/>
                        </wps:bodyPr>
                      </wps:wsp>
                      <wps:wsp>
                        <wps:cNvPr id="1912" name="Rectangle 63"/>
                        <wps:cNvSpPr>
                          <a:spLocks noChangeArrowheads="1"/>
                        </wps:cNvSpPr>
                        <wps:spPr bwMode="auto">
                          <a:xfrm>
                            <a:off x="61018" y="3600"/>
                            <a:ext cx="9549" cy="2880"/>
                          </a:xfrm>
                          <a:prstGeom prst="rect">
                            <a:avLst/>
                          </a:prstGeom>
                          <a:solidFill>
                            <a:srgbClr val="95B3D7"/>
                          </a:solidFill>
                          <a:ln w="25400">
                            <a:solidFill>
                              <a:srgbClr val="4F81BD"/>
                            </a:solidFill>
                            <a:miter lim="800000"/>
                            <a:headEnd/>
                            <a:tailEnd/>
                          </a:ln>
                        </wps:spPr>
                        <wps:txb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3" name="Rectangle 66"/>
                        <wps:cNvSpPr>
                          <a:spLocks noChangeArrowheads="1"/>
                        </wps:cNvSpPr>
                        <wps:spPr bwMode="auto">
                          <a:xfrm>
                            <a:off x="237" y="3600"/>
                            <a:ext cx="10907" cy="2880"/>
                          </a:xfrm>
                          <a:prstGeom prst="rect">
                            <a:avLst/>
                          </a:prstGeom>
                          <a:solidFill>
                            <a:srgbClr val="95B3D7"/>
                          </a:solidFill>
                          <a:ln w="25400">
                            <a:solidFill>
                              <a:srgbClr val="4F81BD"/>
                            </a:solidFill>
                            <a:miter lim="800000"/>
                            <a:headEnd/>
                            <a:tailEnd/>
                          </a:ln>
                        </wps:spPr>
                        <wps:txb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4" name="Rectangle 33"/>
                        <wps:cNvSpPr>
                          <a:spLocks noChangeArrowheads="1"/>
                        </wps:cNvSpPr>
                        <wps:spPr bwMode="auto">
                          <a:xfrm>
                            <a:off x="52908" y="12241"/>
                            <a:ext cx="8298" cy="2880"/>
                          </a:xfrm>
                          <a:prstGeom prst="rect">
                            <a:avLst/>
                          </a:prstGeom>
                          <a:solidFill>
                            <a:srgbClr val="95B3D7"/>
                          </a:solidFill>
                          <a:ln w="25400">
                            <a:solidFill>
                              <a:srgbClr val="4F81BD"/>
                            </a:solidFill>
                            <a:miter lim="800000"/>
                            <a:headEnd/>
                            <a:tailEnd/>
                          </a:ln>
                        </wps:spPr>
                        <wps:txb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5" name="Rectangle 34"/>
                        <wps:cNvSpPr>
                          <a:spLocks noChangeArrowheads="1"/>
                        </wps:cNvSpPr>
                        <wps:spPr bwMode="auto">
                          <a:xfrm>
                            <a:off x="36703" y="12278"/>
                            <a:ext cx="4684" cy="2881"/>
                          </a:xfrm>
                          <a:prstGeom prst="rect">
                            <a:avLst/>
                          </a:prstGeom>
                          <a:solidFill>
                            <a:srgbClr val="95B3D7"/>
                          </a:solidFill>
                          <a:ln w="25400">
                            <a:solidFill>
                              <a:srgbClr val="4F81BD"/>
                            </a:solidFill>
                            <a:miter lim="800000"/>
                            <a:headEnd/>
                            <a:tailEnd/>
                          </a:ln>
                        </wps:spPr>
                        <wps:txb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6" name="Rectangle 35"/>
                        <wps:cNvSpPr>
                          <a:spLocks noChangeArrowheads="1"/>
                        </wps:cNvSpPr>
                        <wps:spPr bwMode="auto">
                          <a:xfrm>
                            <a:off x="16658" y="12270"/>
                            <a:ext cx="12856" cy="2881"/>
                          </a:xfrm>
                          <a:prstGeom prst="rect">
                            <a:avLst/>
                          </a:prstGeom>
                          <a:solidFill>
                            <a:srgbClr val="95B3D7"/>
                          </a:solidFill>
                          <a:ln w="25400">
                            <a:solidFill>
                              <a:srgbClr val="4F81BD"/>
                            </a:solidFill>
                            <a:miter lim="800000"/>
                            <a:headEnd/>
                            <a:tailEnd/>
                          </a:ln>
                        </wps:spPr>
                        <wps:txbx>
                          <w:txbxContent>
                            <w:p w14:paraId="097A8247" w14:textId="247093DE"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17" name="TextBox 38"/>
                        <wps:cNvSpPr txBox="1">
                          <a:spLocks noChangeArrowheads="1"/>
                        </wps:cNvSpPr>
                        <wps:spPr bwMode="auto">
                          <a:xfrm>
                            <a:off x="31984" y="1243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18" name="Straight Connector 40"/>
                        <wps:cNvCnPr>
                          <a:cxnSpLocks noChangeShapeType="1"/>
                        </wps:cNvCnPr>
                        <wps:spPr bwMode="auto">
                          <a:xfrm>
                            <a:off x="95" y="15188"/>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19" name="Straight Connector 41"/>
                        <wps:cNvCnPr>
                          <a:cxnSpLocks noChangeShapeType="1"/>
                        </wps:cNvCnPr>
                        <wps:spPr bwMode="auto">
                          <a:xfrm>
                            <a:off x="95"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0" name="Straight Connector 42"/>
                        <wps:cNvCnPr>
                          <a:cxnSpLocks noChangeShapeType="1"/>
                        </wps:cNvCnPr>
                        <wps:spPr bwMode="auto">
                          <a:xfrm>
                            <a:off x="70750" y="0"/>
                            <a:ext cx="0" cy="2094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21" name="Straight Arrow Connector 43"/>
                        <wps:cNvCnPr>
                          <a:cxnSpLocks noChangeShapeType="1"/>
                        </wps:cNvCnPr>
                        <wps:spPr bwMode="auto">
                          <a:xfrm>
                            <a:off x="478" y="18717"/>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22" name="Rectangle 44"/>
                        <wps:cNvSpPr>
                          <a:spLocks noChangeArrowheads="1"/>
                        </wps:cNvSpPr>
                        <wps:spPr bwMode="auto">
                          <a:xfrm>
                            <a:off x="31402" y="16533"/>
                            <a:ext cx="5301" cy="3392"/>
                          </a:xfrm>
                          <a:prstGeom prst="rect">
                            <a:avLst/>
                          </a:prstGeom>
                          <a:solidFill>
                            <a:srgbClr val="FFFFFF"/>
                          </a:solidFill>
                          <a:ln w="9525">
                            <a:solidFill>
                              <a:srgbClr val="FFFFFF"/>
                            </a:solidFill>
                            <a:prstDash val="sysDot"/>
                            <a:miter lim="800000"/>
                            <a:headEnd/>
                            <a:tailEnd/>
                          </a:ln>
                        </wps:spPr>
                        <wps:txb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wps:txbx>
                        <wps:bodyPr rot="0" vert="horz" wrap="square" lIns="91440" tIns="45720" rIns="91440" bIns="45720" anchor="ctr" anchorCtr="0" upright="1">
                          <a:noAutofit/>
                        </wps:bodyPr>
                      </wps:wsp>
                      <wps:wsp>
                        <wps:cNvPr id="1923" name="Rectangle 51"/>
                        <wps:cNvSpPr>
                          <a:spLocks noChangeArrowheads="1"/>
                        </wps:cNvSpPr>
                        <wps:spPr bwMode="auto">
                          <a:xfrm>
                            <a:off x="16472" y="19407"/>
                            <a:ext cx="36784" cy="3627"/>
                          </a:xfrm>
                          <a:prstGeom prst="rect">
                            <a:avLst/>
                          </a:prstGeom>
                          <a:solidFill>
                            <a:srgbClr val="FFFFFF"/>
                          </a:solidFill>
                          <a:ln w="9525">
                            <a:solidFill>
                              <a:srgbClr val="FFFFFF"/>
                            </a:solidFill>
                            <a:prstDash val="sysDot"/>
                            <a:miter lim="800000"/>
                            <a:headEnd/>
                            <a:tailEnd/>
                          </a:ln>
                        </wps:spPr>
                        <wps:txb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wps:txbx>
                        <wps:bodyPr rot="0" vert="horz" wrap="square" lIns="91440" tIns="45720" rIns="91440" bIns="45720" anchor="ctr" anchorCtr="0" upright="1">
                          <a:noAutofit/>
                        </wps:bodyPr>
                      </wps:wsp>
                      <wps:wsp>
                        <wps:cNvPr id="1924" name="TextBox 52"/>
                        <wps:cNvSpPr txBox="1">
                          <a:spLocks noChangeArrowheads="1"/>
                        </wps:cNvSpPr>
                        <wps:spPr bwMode="auto">
                          <a:xfrm>
                            <a:off x="62265" y="12240"/>
                            <a:ext cx="2540"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wps:txbx>
                        <wps:bodyPr rot="0" vert="horz" wrap="square" lIns="91440" tIns="45720" rIns="91440" bIns="45720" anchor="t" anchorCtr="0" upright="1">
                          <a:noAutofit/>
                        </wps:bodyPr>
                      </wps:wsp>
                      <wps:wsp>
                        <wps:cNvPr id="1925" name="Rectangle 45"/>
                        <wps:cNvSpPr>
                          <a:spLocks noChangeArrowheads="1"/>
                        </wps:cNvSpPr>
                        <wps:spPr bwMode="auto">
                          <a:xfrm>
                            <a:off x="66066" y="12241"/>
                            <a:ext cx="4684" cy="2880"/>
                          </a:xfrm>
                          <a:prstGeom prst="rect">
                            <a:avLst/>
                          </a:prstGeom>
                          <a:solidFill>
                            <a:srgbClr val="95B3D7"/>
                          </a:solidFill>
                          <a:ln w="25400">
                            <a:solidFill>
                              <a:srgbClr val="4F81BD"/>
                            </a:solidFill>
                            <a:miter lim="800000"/>
                            <a:headEnd/>
                            <a:tailEnd/>
                          </a:ln>
                        </wps:spPr>
                        <wps:txbx>
                          <w:txbxContent>
                            <w:p w14:paraId="419A709E" w14:textId="55ED4827" w:rsidR="00AC685E" w:rsidRPr="00334AD3" w:rsidRDefault="00AC685E" w:rsidP="00AC685E">
                              <w:pP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926" name="Straight Connector 70"/>
                        <wps:cNvCnPr>
                          <a:cxnSpLocks noChangeShapeType="1"/>
                        </wps:cNvCnPr>
                        <wps:spPr bwMode="auto">
                          <a:xfrm>
                            <a:off x="0" y="6551"/>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27" name="TextBox 91"/>
                        <wps:cNvSpPr txBox="1">
                          <a:spLocks noChangeArrowheads="1"/>
                        </wps:cNvSpPr>
                        <wps:spPr bwMode="auto">
                          <a:xfrm>
                            <a:off x="1161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28" name="TextBox 91"/>
                        <wps:cNvSpPr txBox="1">
                          <a:spLocks noChangeArrowheads="1"/>
                        </wps:cNvSpPr>
                        <wps:spPr bwMode="auto">
                          <a:xfrm>
                            <a:off x="429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29" name="TextBox 91"/>
                        <wps:cNvSpPr txBox="1">
                          <a:spLocks noChangeArrowheads="1"/>
                        </wps:cNvSpPr>
                        <wps:spPr bwMode="auto">
                          <a:xfrm>
                            <a:off x="16251"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0" name="TextBox 91"/>
                        <wps:cNvSpPr txBox="1">
                          <a:spLocks noChangeArrowheads="1"/>
                        </wps:cNvSpPr>
                        <wps:spPr bwMode="auto">
                          <a:xfrm>
                            <a:off x="2094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1" name="TextBox 91"/>
                        <wps:cNvSpPr txBox="1">
                          <a:spLocks noChangeArrowheads="1"/>
                        </wps:cNvSpPr>
                        <wps:spPr bwMode="auto">
                          <a:xfrm>
                            <a:off x="25482"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2" name="TextBox 91"/>
                        <wps:cNvSpPr txBox="1">
                          <a:spLocks noChangeArrowheads="1"/>
                        </wps:cNvSpPr>
                        <wps:spPr bwMode="auto">
                          <a:xfrm>
                            <a:off x="29769"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3" name="TextBox 91"/>
                        <wps:cNvSpPr txBox="1">
                          <a:spLocks noChangeArrowheads="1"/>
                        </wps:cNvSpPr>
                        <wps:spPr bwMode="auto">
                          <a:xfrm>
                            <a:off x="34107"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4" name="TextBox 91"/>
                        <wps:cNvSpPr txBox="1">
                          <a:spLocks noChangeArrowheads="1"/>
                        </wps:cNvSpPr>
                        <wps:spPr bwMode="auto">
                          <a:xfrm>
                            <a:off x="38344"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5" name="TextBox 91"/>
                        <wps:cNvSpPr txBox="1">
                          <a:spLocks noChangeArrowheads="1"/>
                        </wps:cNvSpPr>
                        <wps:spPr bwMode="auto">
                          <a:xfrm>
                            <a:off x="42429"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6" name="TextBox 91"/>
                        <wps:cNvSpPr txBox="1">
                          <a:spLocks noChangeArrowheads="1"/>
                        </wps:cNvSpPr>
                        <wps:spPr bwMode="auto">
                          <a:xfrm>
                            <a:off x="47372"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7" name="TextBox 91"/>
                        <wps:cNvSpPr txBox="1">
                          <a:spLocks noChangeArrowheads="1"/>
                        </wps:cNvSpPr>
                        <wps:spPr bwMode="auto">
                          <a:xfrm>
                            <a:off x="52063" y="3339"/>
                            <a:ext cx="3261"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38" name="TextBox 91"/>
                        <wps:cNvSpPr txBox="1">
                          <a:spLocks noChangeArrowheads="1"/>
                        </wps:cNvSpPr>
                        <wps:spPr bwMode="auto">
                          <a:xfrm>
                            <a:off x="56855"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39" name="TextBox 91"/>
                        <wps:cNvSpPr txBox="1">
                          <a:spLocks noChangeArrowheads="1"/>
                        </wps:cNvSpPr>
                        <wps:spPr bwMode="auto">
                          <a:xfrm>
                            <a:off x="64068" y="3339"/>
                            <a:ext cx="326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0" name="TextBox 91"/>
                        <wps:cNvSpPr txBox="1">
                          <a:spLocks noChangeArrowheads="1"/>
                        </wps:cNvSpPr>
                        <wps:spPr bwMode="auto">
                          <a:xfrm>
                            <a:off x="570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wps:txbx>
                        <wps:bodyPr rot="0" vert="horz" wrap="square" lIns="91440" tIns="45720" rIns="91440" bIns="45720" anchor="t" anchorCtr="0" upright="1">
                          <a:noAutofit/>
                        </wps:bodyPr>
                      </wps:wsp>
                      <wps:wsp>
                        <wps:cNvPr id="1941" name="TextBox 91"/>
                        <wps:cNvSpPr txBox="1">
                          <a:spLocks noChangeArrowheads="1"/>
                        </wps:cNvSpPr>
                        <wps:spPr bwMode="auto">
                          <a:xfrm>
                            <a:off x="20841"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wps:txbx>
                        <wps:bodyPr rot="0" vert="horz" wrap="square" lIns="91440" tIns="45720" rIns="91440" bIns="45720" anchor="t" anchorCtr="0" upright="1">
                          <a:noAutofit/>
                        </wps:bodyPr>
                      </wps:wsp>
                      <wps:wsp>
                        <wps:cNvPr id="1942" name="TextBox 91"/>
                        <wps:cNvSpPr txBox="1">
                          <a:spLocks noChangeArrowheads="1"/>
                        </wps:cNvSpPr>
                        <wps:spPr bwMode="auto">
                          <a:xfrm>
                            <a:off x="30626"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wps:txbx>
                        <wps:bodyPr rot="0" vert="horz" wrap="square" lIns="91440" tIns="45720" rIns="91440" bIns="45720" anchor="t" anchorCtr="0" upright="1">
                          <a:noAutofit/>
                        </wps:bodyPr>
                      </wps:wsp>
                      <wps:wsp>
                        <wps:cNvPr id="1943" name="TextBox 91"/>
                        <wps:cNvSpPr txBox="1">
                          <a:spLocks noChangeArrowheads="1"/>
                        </wps:cNvSpPr>
                        <wps:spPr bwMode="auto">
                          <a:xfrm>
                            <a:off x="36629"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s:wsp>
                        <wps:cNvPr id="1944" name="TextBox 91"/>
                        <wps:cNvSpPr txBox="1">
                          <a:spLocks noChangeArrowheads="1"/>
                        </wps:cNvSpPr>
                        <wps:spPr bwMode="auto">
                          <a:xfrm>
                            <a:off x="44497"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wps:txbx>
                        <wps:bodyPr rot="0" vert="horz" wrap="square" lIns="91440" tIns="45720" rIns="91440" bIns="45720" anchor="t" anchorCtr="0" upright="1">
                          <a:noAutofit/>
                        </wps:bodyPr>
                      </wps:wsp>
                      <wps:wsp>
                        <wps:cNvPr id="1945" name="TextBox 91"/>
                        <wps:cNvSpPr txBox="1">
                          <a:spLocks noChangeArrowheads="1"/>
                        </wps:cNvSpPr>
                        <wps:spPr bwMode="auto">
                          <a:xfrm>
                            <a:off x="54585" y="11724"/>
                            <a:ext cx="4875"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wps:txbx>
                        <wps:bodyPr rot="0" vert="horz" wrap="square" lIns="91440" tIns="45720" rIns="91440" bIns="45720" anchor="t" anchorCtr="0" upright="1">
                          <a:noAutofit/>
                        </wps:bodyPr>
                      </wps:wsp>
                      <wps:wsp>
                        <wps:cNvPr id="1946" name="TextBox 91"/>
                        <wps:cNvSpPr txBox="1">
                          <a:spLocks noChangeArrowheads="1"/>
                        </wps:cNvSpPr>
                        <wps:spPr bwMode="auto">
                          <a:xfrm>
                            <a:off x="61192"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wps:txbx>
                        <wps:bodyPr rot="0" vert="horz" wrap="square" lIns="91440" tIns="45720" rIns="91440" bIns="45720" anchor="t" anchorCtr="0" upright="1">
                          <a:noAutofit/>
                        </wps:bodyPr>
                      </wps:wsp>
                      <wps:wsp>
                        <wps:cNvPr id="1947" name="TextBox 91"/>
                        <wps:cNvSpPr txBox="1">
                          <a:spLocks noChangeArrowheads="1"/>
                        </wps:cNvSpPr>
                        <wps:spPr bwMode="auto">
                          <a:xfrm>
                            <a:off x="65984" y="11724"/>
                            <a:ext cx="4874"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wps:txbx>
                        <wps:bodyPr rot="0" vert="horz" wrap="square" lIns="91440" tIns="45720" rIns="91440" bIns="45720" anchor="t" anchorCtr="0" upright="1">
                          <a:noAutofit/>
                        </wps:bodyPr>
                      </wps:wsp>
                    </wpg:wgp>
                  </a:graphicData>
                </a:graphic>
              </wp:inline>
            </w:drawing>
          </mc:Choice>
          <mc:Fallback>
            <w:pict>
              <v:group w14:anchorId="3F75DD82" id="Gruppieren 63" o:spid="_x0000_s1564" style="width:348.75pt;height:121.4pt;mso-position-horizontal-relative:char;mso-position-vertical-relative:line" coordsize="70858,23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">
                <v:rect id="Rectangle 82" o:spid="_x0000_s1565" style="position:absolute;left:2483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" fillcolor="#95b3d7" strokecolor="#4f81bd" strokeweight="2pt">
                  <v:textbox>
                    <w:txbxContent>
                      <w:p w14:paraId="2A46E580" w14:textId="633B6160" w:rsidR="00AC685E" w:rsidRPr="00334AD3" w:rsidRDefault="00AC685E" w:rsidP="00AC685E">
                        <w:pPr>
                          <w:jc w:val="center"/>
                          <w:textAlignment w:val="baseline"/>
                          <w:rPr>
                            <w:rFonts w:cstheme="minorBidi"/>
                            <w:color w:val="FFFFFF"/>
                            <w:sz w:val="28"/>
                            <w:szCs w:val="28"/>
                            <w:lang w:val="en-US"/>
                          </w:rPr>
                        </w:pPr>
                      </w:p>
                    </w:txbxContent>
                  </v:textbox>
                </v:rect>
                <v:rect id="Rectangle 83" o:spid="_x0000_s1566" style="position:absolute;left:33324;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" fillcolor="#95b3d7" strokecolor="#4f81bd" strokeweight="2pt">
                  <v:textbox>
                    <w:txbxContent>
                      <w:p w14:paraId="18D0257D" w14:textId="27AE428A" w:rsidR="00AC685E" w:rsidRPr="00334AD3" w:rsidRDefault="00AC685E" w:rsidP="00AC685E">
                        <w:pPr>
                          <w:jc w:val="center"/>
                          <w:textAlignment w:val="baseline"/>
                          <w:rPr>
                            <w:rFonts w:cstheme="minorBidi"/>
                            <w:color w:val="FFFFFF"/>
                            <w:sz w:val="28"/>
                            <w:szCs w:val="28"/>
                            <w:lang w:val="en-US"/>
                          </w:rPr>
                        </w:pPr>
                      </w:p>
                    </w:txbxContent>
                  </v:textbox>
                </v:rect>
                <v:rect id="Rectangle 84" o:spid="_x0000_s1567" style="position:absolute;left:41713;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" fillcolor="#95b3d7" strokecolor="#4f81bd" strokeweight="2pt">
                  <v:textbox>
                    <w:txbxContent>
                      <w:p w14:paraId="652CB0C9" w14:textId="34C5E9FC" w:rsidR="00AC685E" w:rsidRPr="00334AD3" w:rsidRDefault="00AC685E" w:rsidP="00AC685E">
                        <w:pPr>
                          <w:jc w:val="center"/>
                          <w:textAlignment w:val="baseline"/>
                          <w:rPr>
                            <w:rFonts w:cstheme="minorBidi"/>
                            <w:color w:val="FFFFFF"/>
                            <w:sz w:val="28"/>
                            <w:szCs w:val="28"/>
                            <w:lang w:val="en-US"/>
                          </w:rPr>
                        </w:pPr>
                      </w:p>
                    </w:txbxContent>
                  </v:textbox>
                </v:rect>
                <v:rect id="Rectangle 85" o:spid="_x0000_s1568" style="position:absolute;left:51390;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" fillcolor="#95b3d7" strokecolor="#4f81bd" strokeweight="2pt">
                  <v:textbox>
                    <w:txbxContent>
                      <w:p w14:paraId="1B57B24D" w14:textId="4FC0DC07" w:rsidR="00AC685E" w:rsidRPr="00334AD3" w:rsidRDefault="00AC685E" w:rsidP="00AC685E">
                        <w:pPr>
                          <w:jc w:val="center"/>
                          <w:textAlignment w:val="baseline"/>
                          <w:rPr>
                            <w:rFonts w:cstheme="minorBidi"/>
                            <w:color w:val="FFFFFF"/>
                            <w:sz w:val="28"/>
                            <w:szCs w:val="28"/>
                            <w:lang w:val="en-US"/>
                          </w:rPr>
                        </w:pPr>
                      </w:p>
                    </w:txbxContent>
                  </v:textbox>
                </v:rect>
                <v:rect id="Rectangle 88" o:spid="_x0000_s1569" style="position:absolute;left:15452;top:360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" fillcolor="#95b3d7" strokecolor="#4f81bd" strokeweight="2pt">
                  <v:textbox>
                    <w:txbxContent>
                      <w:p w14:paraId="103378F8" w14:textId="78139762" w:rsidR="00AC685E" w:rsidRPr="00334AD3" w:rsidRDefault="00AC685E" w:rsidP="00AC685E">
                        <w:pPr>
                          <w:jc w:val="center"/>
                          <w:textAlignment w:val="baseline"/>
                          <w:rPr>
                            <w:rFonts w:cstheme="minorBidi"/>
                            <w:color w:val="FFFFFF"/>
                            <w:sz w:val="28"/>
                            <w:szCs w:val="28"/>
                            <w:lang w:val="en-US"/>
                          </w:rPr>
                        </w:pPr>
                      </w:p>
                    </w:txbxContent>
                  </v:textbox>
                </v:rect>
                <v:rect id="Rectangle 63" o:spid="_x0000_s1570" style="position:absolute;left:61018;top:3600;width:954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" fillcolor="#95b3d7" strokecolor="#4f81bd" strokeweight="2pt">
                  <v:textbox>
                    <w:txbxContent>
                      <w:p w14:paraId="2576580A" w14:textId="0FD093C0" w:rsidR="00AC685E" w:rsidRPr="00334AD3" w:rsidRDefault="00AC685E" w:rsidP="00AC685E">
                        <w:pPr>
                          <w:jc w:val="center"/>
                          <w:textAlignment w:val="baseline"/>
                          <w:rPr>
                            <w:rFonts w:cstheme="minorBidi"/>
                            <w:color w:val="FFFFFF"/>
                            <w:sz w:val="24"/>
                            <w:szCs w:val="24"/>
                            <w:lang w:val="en-US"/>
                          </w:rPr>
                        </w:pPr>
                      </w:p>
                    </w:txbxContent>
                  </v:textbox>
                </v:rect>
                <v:rect id="Rectangle 66" o:spid="_x0000_s1571" style="position:absolute;left:237;top:3600;width:1090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XCxQAAAN0AAAAPAAAAZHJzL2Rvd25yZXYueG1sRE/bSgMx&#10;EH0X/Icwgm82W8X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BAmpXCxQAAAN0AAAAP&#10;AAAAAAAAAAAAAAAAAAcCAABkcnMvZG93bnJldi54bWxQSwUGAAAAAAMAAwC3AAAA+QIAAAAA&#10;" fillcolor="#95b3d7" strokecolor="#4f81bd" strokeweight="2pt">
                  <v:textbox>
                    <w:txbxContent>
                      <w:p w14:paraId="7BAEA2D7" w14:textId="353AA3D3" w:rsidR="00AC685E" w:rsidRPr="00334AD3" w:rsidRDefault="00AC685E" w:rsidP="00AC685E">
                        <w:pPr>
                          <w:jc w:val="center"/>
                          <w:textAlignment w:val="baseline"/>
                          <w:rPr>
                            <w:rFonts w:cstheme="minorBidi"/>
                            <w:color w:val="FFFFFF"/>
                            <w:sz w:val="24"/>
                            <w:szCs w:val="24"/>
                            <w:lang w:val="en-US"/>
                          </w:rPr>
                        </w:pPr>
                      </w:p>
                    </w:txbxContent>
                  </v:textbox>
                </v:rect>
                <v:rect id="Rectangle 33" o:spid="_x0000_s1572" style="position:absolute;left:52908;top:12241;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" fillcolor="#95b3d7" strokecolor="#4f81bd" strokeweight="2pt">
                  <v:textbox>
                    <w:txbxContent>
                      <w:p w14:paraId="187BF33A" w14:textId="75700568" w:rsidR="00AC685E" w:rsidRPr="00334AD3" w:rsidRDefault="00AC685E" w:rsidP="00AC685E">
                        <w:pPr>
                          <w:jc w:val="center"/>
                          <w:textAlignment w:val="baseline"/>
                          <w:rPr>
                            <w:rFonts w:cstheme="minorBidi"/>
                            <w:color w:val="FFFFFF"/>
                            <w:sz w:val="24"/>
                            <w:szCs w:val="24"/>
                            <w:lang w:val="en-US"/>
                          </w:rPr>
                        </w:pPr>
                      </w:p>
                    </w:txbxContent>
                  </v:textbox>
                </v:rect>
                <v:rect id="Rectangle 34" o:spid="_x0000_s1573" style="position:absolute;left:36703;top:12278;width:468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" fillcolor="#95b3d7" strokecolor="#4f81bd" strokeweight="2pt">
                  <v:textbox>
                    <w:txbxContent>
                      <w:p w14:paraId="2669B7B1" w14:textId="22A37FF1" w:rsidR="00AC685E" w:rsidRPr="00334AD3" w:rsidRDefault="00AC685E" w:rsidP="00AC685E">
                        <w:pPr>
                          <w:jc w:val="center"/>
                          <w:textAlignment w:val="baseline"/>
                          <w:rPr>
                            <w:rFonts w:cstheme="minorBidi"/>
                            <w:color w:val="FFFFFF"/>
                            <w:sz w:val="24"/>
                            <w:szCs w:val="24"/>
                            <w:lang w:val="en-US"/>
                          </w:rPr>
                        </w:pPr>
                      </w:p>
                    </w:txbxContent>
                  </v:textbox>
                </v:rect>
                <v:rect id="Rectangle 35" o:spid="_x0000_s1574" style="position:absolute;left:16658;top:12270;width:12856;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" fillcolor="#95b3d7" strokecolor="#4f81bd" strokeweight="2pt">
                  <v:textbox>
                    <w:txbxContent>
                      <w:p w14:paraId="097A8247" w14:textId="247093DE" w:rsidR="00AC685E" w:rsidRPr="00334AD3" w:rsidRDefault="00AC685E" w:rsidP="00AC685E">
                        <w:pPr>
                          <w:textAlignment w:val="baseline"/>
                          <w:rPr>
                            <w:rFonts w:cstheme="minorBidi"/>
                            <w:color w:val="FFFFFF"/>
                            <w:sz w:val="24"/>
                            <w:szCs w:val="24"/>
                            <w:lang w:val="en-US"/>
                          </w:rPr>
                        </w:pPr>
                      </w:p>
                    </w:txbxContent>
                  </v:textbox>
                </v:rect>
                <v:shape id="TextBox 38" o:spid="_x0000_s1575" type="#_x0000_t202" style="position:absolute;left:31984;top:1243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" filled="f" stroked="f">
                  <v:textbox>
                    <w:txbxContent>
                      <w:p w14:paraId="44F2F51E" w14:textId="0DE57CB9" w:rsidR="00AC685E" w:rsidRDefault="00AC685E" w:rsidP="00AC685E">
                        <w:pPr>
                          <w:textAlignment w:val="baseline"/>
                          <w:rPr>
                            <w:rFonts w:asciiTheme="minorHAnsi" w:hAnsi="Calibri" w:cstheme="minorBidi"/>
                            <w:color w:val="000000"/>
                            <w:sz w:val="24"/>
                            <w:szCs w:val="24"/>
                            <w:lang w:val="en-US"/>
                          </w:rPr>
                        </w:pPr>
                      </w:p>
                    </w:txbxContent>
                  </v:textbox>
                </v:shape>
                <v:line id="Straight Connector 40" o:spid="_x0000_s1576" style="position:absolute;visibility:visible;mso-wrap-style:square" from="95,15188" to="70663,1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" strokecolor="#9bbb59" strokeweight="2pt">
                  <v:stroke startarrow="oval" endarrow="oval"/>
                  <v:shadow on="t" color="black" opacity="24903f" origin=",.5" offset="0,.55556mm"/>
                </v:line>
                <v:line id="Straight Connector 41" o:spid="_x0000_s1577" style="position:absolute;visibility:visible;mso-wrap-style:square" from="95,0" to="95,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" strokecolor="#4a7ebb"/>
                <v:line id="Straight Connector 42" o:spid="_x0000_s1578" style="position:absolute;visibility:visible;mso-wrap-style:square" from="70750,0" to="70750,2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" strokecolor="#4a7ebb"/>
                <v:shape id="Straight Arrow Connector 43" o:spid="_x0000_s1579" type="#_x0000_t32" style="position:absolute;left:478;top:18717;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">
                  <v:stroke dashstyle="1 1" startarrow="open" endarrow="open"/>
                </v:shape>
                <v:rect id="Rectangle 44" o:spid="_x0000_s1580" style="position:absolute;left:31402;top:16533;width:5301;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" strokecolor="white">
                  <v:stroke dashstyle="1 1"/>
                  <v:textbox>
                    <w:txbxContent>
                      <w:p w14:paraId="4638E6C3"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 xml:space="preserve">17 </w:t>
                        </w:r>
                      </w:p>
                    </w:txbxContent>
                  </v:textbox>
                </v:rect>
                <v:rect id="Rectangle 51" o:spid="_x0000_s1581" style="position:absolute;left:16472;top:19407;width:36784;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" strokecolor="white">
                  <v:stroke dashstyle="1 1"/>
                  <v:textbox>
                    <w:txbxContent>
                      <w:p w14:paraId="76BE4312" w14:textId="77777777" w:rsidR="00AC685E" w:rsidRPr="00334AD3" w:rsidRDefault="00AC685E" w:rsidP="00AC685E">
                        <w:pPr>
                          <w:spacing w:line="240" w:lineRule="auto"/>
                          <w:jc w:val="center"/>
                          <w:textAlignment w:val="baseline"/>
                          <w:rPr>
                            <w:rFonts w:cstheme="minorBidi"/>
                            <w:color w:val="000000"/>
                            <w:sz w:val="18"/>
                            <w:szCs w:val="18"/>
                            <w:lang w:val="en-US"/>
                          </w:rPr>
                        </w:pPr>
                        <w:r w:rsidRPr="00334AD3">
                          <w:rPr>
                            <w:rFonts w:cstheme="minorBidi"/>
                            <w:color w:val="000000"/>
                            <w:sz w:val="18"/>
                            <w:szCs w:val="18"/>
                            <w:lang w:val="en-US"/>
                          </w:rPr>
                          <w:t>total length of connection line</w:t>
                        </w:r>
                      </w:p>
                    </w:txbxContent>
                  </v:textbox>
                </v:rect>
                <v:shape id="TextBox 52" o:spid="_x0000_s1582" type="#_x0000_t202" style="position:absolute;left:62265;top:12240;width:254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" filled="f" stroked="f">
                  <v:textbox>
                    <w:txbxContent>
                      <w:p w14:paraId="712BB1E9" w14:textId="658C6436" w:rsidR="00AC685E" w:rsidRDefault="00AC685E" w:rsidP="00AC685E">
                        <w:pPr>
                          <w:textAlignment w:val="baseline"/>
                          <w:rPr>
                            <w:rFonts w:asciiTheme="minorHAnsi" w:hAnsi="Calibri" w:cstheme="minorBidi"/>
                            <w:color w:val="000000"/>
                            <w:sz w:val="24"/>
                            <w:szCs w:val="24"/>
                            <w:lang w:val="en-US"/>
                          </w:rPr>
                        </w:pPr>
                      </w:p>
                    </w:txbxContent>
                  </v:textbox>
                </v:shape>
                <v:rect id="Rectangle 45" o:spid="_x0000_s1583" style="position:absolute;left:66066;top:12241;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" fillcolor="#95b3d7" strokecolor="#4f81bd" strokeweight="2pt">
                  <v:textbox>
                    <w:txbxContent>
                      <w:p w14:paraId="419A709E" w14:textId="55ED4827" w:rsidR="00AC685E" w:rsidRPr="00334AD3" w:rsidRDefault="00AC685E" w:rsidP="00AC685E">
                        <w:pPr>
                          <w:textAlignment w:val="baseline"/>
                          <w:rPr>
                            <w:rFonts w:cstheme="minorBidi"/>
                            <w:color w:val="FFFFFF"/>
                            <w:sz w:val="24"/>
                            <w:szCs w:val="24"/>
                            <w:lang w:val="en-US"/>
                          </w:rPr>
                        </w:pPr>
                      </w:p>
                    </w:txbxContent>
                  </v:textbox>
                </v:rect>
                <v:line id="Straight Connector 70" o:spid="_x0000_s1584" style="position:absolute;visibility:visible;mso-wrap-style:square" from="0,6551" to="70567,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" strokecolor="#9bbb59" strokeweight="2pt">
                  <v:stroke startarrow="oval" endarrow="oval"/>
                  <v:shadow on="t" color="black" opacity="24903f" origin=",.5" offset="0,.55556mm"/>
                </v:line>
                <v:shape id="TextBox 91" o:spid="_x0000_s1585" type="#_x0000_t202" style="position:absolute;left:1161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" filled="f" stroked="f">
                  <v:textbox>
                    <w:txbxContent>
                      <w:p w14:paraId="66EEE718" w14:textId="76248052" w:rsidR="00097B83" w:rsidRPr="00097B83" w:rsidRDefault="00AC685E"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6" type="#_x0000_t202" style="position:absolute;left:429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" filled="f" stroked="f">
                  <v:textbox>
                    <w:txbxContent>
                      <w:p w14:paraId="0FB4F24C" w14:textId="28323B9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87" type="#_x0000_t202" style="position:absolute;left:16251;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" filled="f" stroked="f">
                  <v:textbox>
                    <w:txbxContent>
                      <w:p w14:paraId="3B5B1BC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88" type="#_x0000_t202" style="position:absolute;left:2094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4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" filled="f" stroked="f">
                  <v:textbox>
                    <w:txbxContent>
                      <w:p w14:paraId="3450CD2C"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89" type="#_x0000_t202" style="position:absolute;left:25482;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" filled="f" stroked="f">
                  <v:textbox>
                    <w:txbxContent>
                      <w:p w14:paraId="7E08A7F0"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0" type="#_x0000_t202" style="position:absolute;left:29769;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" filled="f" stroked="f">
                  <v:textbox>
                    <w:txbxContent>
                      <w:p w14:paraId="000E018D"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1" type="#_x0000_t202" style="position:absolute;left:34107;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" filled="f" stroked="f">
                  <v:textbox>
                    <w:txbxContent>
                      <w:p w14:paraId="430969EF"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2" type="#_x0000_t202" style="position:absolute;left:38344;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" filled="f" stroked="f">
                  <v:textbox>
                    <w:txbxContent>
                      <w:p w14:paraId="07E9CD6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3" type="#_x0000_t202" style="position:absolute;left:42429;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" filled="f" stroked="f">
                  <v:textbox>
                    <w:txbxContent>
                      <w:p w14:paraId="1DBCAA2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4" type="#_x0000_t202" style="position:absolute;left:47372;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" filled="f" stroked="f">
                  <v:textbox>
                    <w:txbxContent>
                      <w:p w14:paraId="34B3F856"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5" type="#_x0000_t202" style="position:absolute;left:52063;top:3339;width:326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" filled="f" stroked="f">
                  <v:textbox>
                    <w:txbxContent>
                      <w:p w14:paraId="15DCCA52" w14:textId="77777777"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596" type="#_x0000_t202" style="position:absolute;left:56855;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" filled="f" stroked="f">
                  <v:textbox>
                    <w:txbxContent>
                      <w:p w14:paraId="34FE2E45" w14:textId="77777777" w:rsidR="00097B83" w:rsidRPr="00097B83" w:rsidRDefault="00097B83" w:rsidP="00097B83">
                        <w:pPr>
                          <w:spacing w:after="0" w:line="240" w:lineRule="auto"/>
                          <w:textAlignment w:val="baseline"/>
                          <w:rPr>
                            <w:rFonts w:asciiTheme="minorHAnsi" w:hAnsi="Calibri" w:cstheme="minorBidi"/>
                            <w:color w:val="000000"/>
                            <w:sz w:val="18"/>
                            <w:szCs w:val="18"/>
                            <w:lang w:val="en-US"/>
                          </w:rPr>
                        </w:pPr>
                        <w:r w:rsidRPr="00097B83">
                          <w:rPr>
                            <w:rFonts w:asciiTheme="minorHAnsi" w:hAnsi="Calibri" w:cstheme="minorBidi"/>
                            <w:color w:val="000000"/>
                            <w:sz w:val="18"/>
                            <w:szCs w:val="18"/>
                            <w:lang w:val="en-US"/>
                          </w:rPr>
                          <w:t>1</w:t>
                        </w:r>
                      </w:p>
                    </w:txbxContent>
                  </v:textbox>
                </v:shape>
                <v:shape id="TextBox 91" o:spid="_x0000_s1597" type="#_x0000_t202" style="position:absolute;left:64068;top:3339;width:326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" filled="f" stroked="f">
                  <v:textbox>
                    <w:txbxContent>
                      <w:p w14:paraId="27D90174" w14:textId="57355C93" w:rsidR="00097B83" w:rsidRPr="00097B83" w:rsidRDefault="00097B83" w:rsidP="00097B83">
                        <w:pPr>
                          <w:spacing w:after="0" w:line="240" w:lineRule="auto"/>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598" type="#_x0000_t202" style="position:absolute;left:570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" filled="f" stroked="f">
                  <v:textbox>
                    <w:txbxContent>
                      <w:p w14:paraId="638835F5" w14:textId="4C9D6444"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4</w:t>
                        </w:r>
                      </w:p>
                    </w:txbxContent>
                  </v:textbox>
                </v:shape>
                <v:shape id="TextBox 91" o:spid="_x0000_s1599" type="#_x0000_t202" style="position:absolute;left:20841;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" filled="f" stroked="f">
                  <v:textbox>
                    <w:txbxContent>
                      <w:p w14:paraId="0BED2B00" w14:textId="327E6D55"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3</w:t>
                        </w:r>
                      </w:p>
                    </w:txbxContent>
                  </v:textbox>
                </v:shape>
                <v:shape id="TextBox 91" o:spid="_x0000_s1600" type="#_x0000_t202" style="position:absolute;left:30626;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" filled="f" stroked="f">
                  <v:textbox>
                    <w:txbxContent>
                      <w:p w14:paraId="0911B83F" w14:textId="1E60AB9F"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2</w:t>
                        </w:r>
                      </w:p>
                    </w:txbxContent>
                  </v:textbox>
                </v:shape>
                <v:shape id="TextBox 91" o:spid="_x0000_s1601" type="#_x0000_t202" style="position:absolute;left:36629;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" filled="f" stroked="f">
                  <v:textbox>
                    <w:txbxContent>
                      <w:p w14:paraId="1C605B1D" w14:textId="1FCE7CC2"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v:shape id="TextBox 91" o:spid="_x0000_s1602" type="#_x0000_t202" style="position:absolute;left:44497;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" filled="f" stroked="f">
                  <v:textbox>
                    <w:txbxContent>
                      <w:p w14:paraId="5A22467E" w14:textId="33BAF769"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3</w:t>
                        </w:r>
                      </w:p>
                    </w:txbxContent>
                  </v:textbox>
                </v:shape>
                <v:shape id="TextBox 91" o:spid="_x0000_s1603" type="#_x0000_t202" style="position:absolute;left:54585;top:11724;width:487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" filled="f" stroked="f">
                  <v:textbox>
                    <w:txbxContent>
                      <w:p w14:paraId="42D2F2F8" w14:textId="0A88BB49"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2</w:t>
                        </w:r>
                      </w:p>
                    </w:txbxContent>
                  </v:textbox>
                </v:shape>
                <v:shape id="TextBox 91" o:spid="_x0000_s1604" type="#_x0000_t202" style="position:absolute;left:61192;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" filled="f" stroked="f">
                  <v:textbox>
                    <w:txbxContent>
                      <w:p w14:paraId="709CE7CF" w14:textId="27AB65D0" w:rsidR="00097B83" w:rsidRPr="00097B83" w:rsidRDefault="00097B83" w:rsidP="00097B83">
                        <w:pPr>
                          <w:spacing w:after="0" w:line="240" w:lineRule="auto"/>
                          <w:jc w:val="center"/>
                          <w:textAlignment w:val="baseline"/>
                          <w:rPr>
                            <w:rFonts w:asciiTheme="minorHAnsi" w:hAnsi="Calibri" w:cstheme="minorBidi"/>
                            <w:color w:val="000000"/>
                            <w:sz w:val="18"/>
                            <w:szCs w:val="18"/>
                            <w:lang w:val="en-US"/>
                          </w:rPr>
                        </w:pPr>
                        <w:r>
                          <w:rPr>
                            <w:rFonts w:asciiTheme="minorHAnsi" w:hAnsi="Calibri" w:cstheme="minorBidi"/>
                            <w:color w:val="000000"/>
                            <w:sz w:val="18"/>
                            <w:szCs w:val="18"/>
                            <w:lang w:val="en-US"/>
                          </w:rPr>
                          <w:t>1</w:t>
                        </w:r>
                      </w:p>
                    </w:txbxContent>
                  </v:textbox>
                </v:shape>
                <v:shape id="TextBox 91" o:spid="_x0000_s1605" type="#_x0000_t202" style="position:absolute;left:65984;top:11724;width:487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" filled="f" stroked="f">
                  <v:textbox>
                    <w:txbxContent>
                      <w:p w14:paraId="630DD27B" w14:textId="5669F957" w:rsidR="00097B83" w:rsidRPr="00097B83" w:rsidRDefault="00097B83" w:rsidP="00097B83">
                        <w:pPr>
                          <w:spacing w:after="0" w:line="240" w:lineRule="auto"/>
                          <w:jc w:val="center"/>
                          <w:textAlignment w:val="baseline"/>
                          <w:rPr>
                            <w:rFonts w:asciiTheme="minorHAnsi" w:hAnsi="Calibri" w:cstheme="minorBidi"/>
                            <w:color w:val="FFFFFF" w:themeColor="background1"/>
                            <w:sz w:val="18"/>
                            <w:szCs w:val="18"/>
                            <w:lang w:val="en-US"/>
                          </w:rPr>
                        </w:pPr>
                        <w:r w:rsidRPr="00097B83">
                          <w:rPr>
                            <w:rFonts w:asciiTheme="minorHAnsi" w:hAnsi="Calibri" w:cstheme="minorBidi"/>
                            <w:color w:val="FFFFFF" w:themeColor="background1"/>
                            <w:sz w:val="18"/>
                            <w:szCs w:val="18"/>
                            <w:lang w:val="en-US"/>
                          </w:rPr>
                          <w:t>1</w:t>
                        </w:r>
                      </w:p>
                    </w:txbxContent>
                  </v:textbox>
                </v:shape>
                <w10:anchorlock/>
              </v:group>
            </w:pict>
          </mc:Fallback>
        </mc:AlternateContent>
      </w:r>
    </w:p>
    <w:p w14:paraId="438C0332" w14:textId="48291B82" w:rsidR="007419AB" w:rsidRPr="0068368C" w:rsidRDefault="007419AB" w:rsidP="007419AB">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007B2A78" w:rsidRPr="007B2A78">
        <w:rPr>
          <w:sz w:val="18"/>
          <w:szCs w:val="18"/>
        </w:rPr>
        <w:t>Total length of connection line.</w:t>
      </w:r>
      <w:r w:rsidR="007B2A78">
        <w:rPr>
          <w:sz w:val="18"/>
          <w:szCs w:val="18"/>
        </w:rPr>
        <w:t xml:space="preserve"> </w:t>
      </w:r>
    </w:p>
    <w:p w14:paraId="776C46AC" w14:textId="7233FC79" w:rsidR="00FC68DB" w:rsidRPr="0013175B" w:rsidRDefault="00FC68DB" w:rsidP="00314DA6">
      <w:pPr>
        <w:jc w:val="center"/>
        <w:rPr>
          <w:b/>
          <w:bCs/>
        </w:rPr>
      </w:pPr>
      <w:bookmarkStart w:id="1502" w:name="_Ref157795552"/>
      <w:bookmarkStart w:id="1503" w:name="_Toc76030568"/>
      <w:bookmarkStart w:id="1504" w:name="_Toc94530854"/>
      <w:bookmarkStart w:id="1505" w:name="_Toc101428250"/>
      <w:bookmarkStart w:id="1506" w:name="_Toc159618887"/>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44</w:t>
      </w:r>
      <w:r w:rsidRPr="0013175B">
        <w:rPr>
          <w:b/>
          <w:bCs/>
        </w:rPr>
        <w:fldChar w:fldCharType="end"/>
      </w:r>
      <w:bookmarkEnd w:id="1502"/>
      <w:r w:rsidR="00B00216" w:rsidRPr="0013175B">
        <w:rPr>
          <w:b/>
          <w:bCs/>
        </w:rPr>
        <w:t xml:space="preserve"> —</w:t>
      </w:r>
      <w:r w:rsidRPr="0013175B">
        <w:rPr>
          <w:b/>
          <w:bCs/>
        </w:rPr>
        <w:t xml:space="preserve"> Irregular intermittent welds</w:t>
      </w:r>
      <w:bookmarkEnd w:id="1503"/>
      <w:bookmarkEnd w:id="1504"/>
      <w:bookmarkEnd w:id="1505"/>
      <w:bookmarkEnd w:id="1506"/>
    </w:p>
    <w:p w14:paraId="0FE03776" w14:textId="60FB273C" w:rsidR="00FC68DB" w:rsidRPr="00F54804" w:rsidRDefault="00FC68DB" w:rsidP="00A20C99">
      <w:r w:rsidRPr="005C2D94">
        <w:t xml:space="preserve">The </w:t>
      </w:r>
      <w:r w:rsidRPr="00EA247C">
        <w:t xml:space="preserve">intermittent welds in </w:t>
      </w:r>
      <w:r w:rsidR="00EA247C" w:rsidRPr="00EA247C">
        <w:fldChar w:fldCharType="begin"/>
      </w:r>
      <w:r w:rsidR="00EA247C" w:rsidRPr="00EA247C">
        <w:instrText xml:space="preserve"> REF _Ref157795552 \h  \* MERGEFORMAT </w:instrText>
      </w:r>
      <w:r w:rsidR="00EA247C" w:rsidRPr="00EA247C">
        <w:fldChar w:fldCharType="separate"/>
      </w:r>
      <w:r w:rsidR="0012574E" w:rsidRPr="0012574E">
        <w:rPr>
          <w:bCs/>
        </w:rPr>
        <w:t xml:space="preserve">Figure </w:t>
      </w:r>
      <w:r w:rsidR="0012574E" w:rsidRPr="0012574E">
        <w:rPr>
          <w:bCs/>
          <w:noProof/>
        </w:rPr>
        <w:t>44</w:t>
      </w:r>
      <w:r w:rsidR="00EA247C" w:rsidRPr="00EA247C">
        <w:fldChar w:fldCharType="end"/>
      </w:r>
      <w:r w:rsidRPr="005C2D94">
        <w:t xml:space="preserve"> are </w:t>
      </w:r>
      <w:r w:rsidRPr="00D0681A">
        <w:t>not</w:t>
      </w:r>
      <w:r w:rsidRPr="001E4607">
        <w:t xml:space="preserve"> regular. Therefore, they are treated as </w:t>
      </w:r>
      <w:r w:rsidRPr="004A2B79">
        <w:rPr>
          <w:rStyle w:val="CodeCharacter"/>
        </w:rPr>
        <w:t>&lt;segment_list/&gt;</w:t>
      </w:r>
      <w:r w:rsidRPr="00BD52D7">
        <w:t xml:space="preserve">, where each segment is described separately. When all welded segments have the same length and </w:t>
      </w:r>
      <w:r w:rsidR="00DA2540">
        <w:t xml:space="preserve">when </w:t>
      </w:r>
      <w:r w:rsidRPr="00BD52D7">
        <w:t>all g</w:t>
      </w:r>
      <w:r w:rsidRPr="000A1B7B">
        <w:t xml:space="preserve">aps between segments have the same spacing, the connection can be represented as sequence of </w:t>
      </w:r>
      <w:r w:rsidRPr="004A2B79">
        <w:rPr>
          <w:rStyle w:val="CodeCharacter"/>
        </w:rPr>
        <w:t>&lt;regular_segments/&gt;</w:t>
      </w:r>
      <w:r w:rsidRPr="00726144">
        <w:t xml:space="preserve">. </w:t>
      </w:r>
    </w:p>
    <w:p w14:paraId="27BC70D3" w14:textId="479E7ADC" w:rsidR="00FC68DB" w:rsidRPr="00F54804" w:rsidRDefault="00EA247C" w:rsidP="00A20C99">
      <w:pPr>
        <w:keepNext/>
      </w:pPr>
      <w:r>
        <w:lastRenderedPageBreak/>
        <w:t xml:space="preserve">In </w:t>
      </w:r>
      <w:r w:rsidR="00FC68DB" w:rsidRPr="00BB1A91">
        <w:t>Summary:</w:t>
      </w:r>
      <w:r w:rsidR="00FC68DB" w:rsidRPr="00F54804">
        <w:t xml:space="preserve"> For the description of an intermittent connection line, </w:t>
      </w:r>
      <w:r w:rsidR="00DA2540">
        <w:t xml:space="preserve">the </w:t>
      </w:r>
      <w:r w:rsidR="00FC68DB" w:rsidRPr="00F54804">
        <w:t xml:space="preserve">following variants are available: </w:t>
      </w:r>
    </w:p>
    <w:p w14:paraId="03412905" w14:textId="23C0A159"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&lt;segment_list/&gt;</w:t>
      </w:r>
      <w:r w:rsidRPr="0013175B">
        <w:t xml:space="preserve">: All segments are specified </w:t>
      </w:r>
      <w:r w:rsidRPr="00D0681A">
        <w:t>individually</w:t>
      </w:r>
      <w:r w:rsidRPr="0013175B">
        <w:t xml:space="preserve"> with start and end given in curve length parameters of the </w:t>
      </w:r>
      <w:r w:rsidRPr="004A2B79">
        <w:rPr>
          <w:rStyle w:val="CodeCharacter"/>
        </w:rPr>
        <w:t>&lt;loc_list/&gt;</w:t>
      </w:r>
      <w:r w:rsidRPr="0013175B">
        <w:t xml:space="preserve"> polygon</w:t>
      </w:r>
      <w:r w:rsidR="00EA247C">
        <w:t xml:space="preserve">. </w:t>
      </w:r>
    </w:p>
    <w:p w14:paraId="75CF5A89" w14:textId="74224556" w:rsidR="00FC68DB" w:rsidRPr="0013175B" w:rsidRDefault="00FC68DB" w:rsidP="00D31F44">
      <w:pPr>
        <w:pStyle w:val="Listenabsatz"/>
        <w:numPr>
          <w:ilvl w:val="0"/>
          <w:numId w:val="14"/>
        </w:numPr>
        <w:tabs>
          <w:tab w:val="clear" w:pos="403"/>
        </w:tabs>
        <w:spacing w:line="240" w:lineRule="auto"/>
        <w:ind w:left="357" w:hanging="357"/>
        <w:contextualSpacing w:val="0"/>
      </w:pPr>
      <w:r w:rsidRPr="004A2B79">
        <w:rPr>
          <w:rStyle w:val="CodeCharacter"/>
        </w:rPr>
        <w:t>&lt;regular_segments/&gt;</w:t>
      </w:r>
      <w:r w:rsidRPr="0013175B">
        <w:t xml:space="preserve">: All segments have </w:t>
      </w:r>
      <w:r w:rsidRPr="00D0681A">
        <w:t>identical length</w:t>
      </w:r>
      <w:r w:rsidRPr="0013175B">
        <w:t xml:space="preserve">. All spacings have </w:t>
      </w:r>
      <w:r w:rsidRPr="00D0681A">
        <w:t>identical length</w:t>
      </w:r>
      <w:r w:rsidRPr="0013175B">
        <w:t xml:space="preserve"> ex</w:t>
      </w:r>
      <w:r w:rsidR="00C1056C">
        <w:t>c</w:t>
      </w:r>
      <w:r w:rsidRPr="0013175B">
        <w:t xml:space="preserve">ept for a </w:t>
      </w:r>
      <w:r w:rsidRPr="00D0681A">
        <w:t>first spacing</w:t>
      </w:r>
      <w:r w:rsidRPr="0013175B">
        <w:t xml:space="preserve"> at the beginning of the </w:t>
      </w:r>
      <w:r w:rsidRPr="004A2B79">
        <w:rPr>
          <w:rStyle w:val="CodeCharacter"/>
        </w:rPr>
        <w:t>&lt;loc_list/&gt;</w:t>
      </w:r>
      <w:r w:rsidRPr="0013175B">
        <w:t xml:space="preserve"> polygon (</w:t>
      </w:r>
      <w:r w:rsidR="00EA247C">
        <w:t>i.e.</w:t>
      </w:r>
      <w:r w:rsidR="00C5437F">
        <w:t xml:space="preserve"> </w:t>
      </w:r>
      <w:r w:rsidRPr="0013175B">
        <w:t xml:space="preserve">before the first segment) and a </w:t>
      </w:r>
      <w:r w:rsidRPr="00D0681A">
        <w:t>last spacing</w:t>
      </w:r>
      <w:r w:rsidRPr="0013175B">
        <w:t xml:space="preserve"> at the end of the </w:t>
      </w:r>
      <w:r w:rsidRPr="004A2B79">
        <w:rPr>
          <w:rStyle w:val="CodeCharacter"/>
        </w:rPr>
        <w:t>&lt;loc_list/&gt;</w:t>
      </w:r>
      <w:r w:rsidRPr="0013175B">
        <w:t xml:space="preserve"> polygon (</w:t>
      </w:r>
      <w:r w:rsidR="00EA247C">
        <w:t>i.e.</w:t>
      </w:r>
      <w:r w:rsidRPr="0013175B">
        <w:t xml:space="preserve"> after the last segment)</w:t>
      </w:r>
      <w:r w:rsidR="00561670">
        <w:t>.</w:t>
      </w:r>
    </w:p>
    <w:p w14:paraId="2ED1430B" w14:textId="26259E0E" w:rsidR="00FC68DB" w:rsidRPr="00F54804" w:rsidRDefault="00FC68DB" w:rsidP="00A20C99">
      <w:r w:rsidRPr="00F54804">
        <w:rPr>
          <w:rFonts w:cs="Calibri"/>
          <w:lang w:eastAsia="en-GB"/>
        </w:rPr>
        <w:t>The element</w:t>
      </w:r>
      <w:r w:rsidR="00D31F44">
        <w:rPr>
          <w:rFonts w:cs="Calibri"/>
          <w:lang w:eastAsia="en-GB"/>
        </w:rPr>
        <w:t>s</w:t>
      </w:r>
      <w:r w:rsidRPr="005C2D94">
        <w:rPr>
          <w:rFonts w:cs="Calibri"/>
          <w:lang w:eastAsia="en-GB"/>
        </w:rPr>
        <w:t xml:space="preserve"> </w:t>
      </w:r>
      <w:bookmarkStart w:id="1507" w:name="_Hlk66958231"/>
      <w:r w:rsidRPr="004A2B79">
        <w:rPr>
          <w:rStyle w:val="CodeCharacter"/>
        </w:rPr>
        <w:t>&lt;segment_list/&gt;</w:t>
      </w:r>
      <w:r w:rsidRPr="00BD52D7">
        <w:rPr>
          <w:rFonts w:cs="Calibri"/>
          <w:lang w:eastAsia="en-GB"/>
        </w:rPr>
        <w:t xml:space="preserve"> </w:t>
      </w:r>
      <w:bookmarkEnd w:id="1507"/>
      <w:r w:rsidR="00D31F44">
        <w:rPr>
          <w:rFonts w:cs="Calibri"/>
          <w:lang w:eastAsia="en-GB"/>
        </w:rPr>
        <w:t xml:space="preserve">and </w:t>
      </w:r>
      <w:r w:rsidR="00D31F44" w:rsidRPr="004A2B79">
        <w:rPr>
          <w:rStyle w:val="CodeCharacter"/>
        </w:rPr>
        <w:t>&lt;regular_segments/&gt;</w:t>
      </w:r>
      <w:r w:rsidR="00D31F44">
        <w:rPr>
          <w:rFonts w:cs="Calibri"/>
          <w:lang w:eastAsia="en-GB"/>
        </w:rPr>
        <w:t xml:space="preserve"> </w:t>
      </w:r>
      <w:r w:rsidRPr="00BD52D7">
        <w:rPr>
          <w:rFonts w:cs="Calibri"/>
          <w:lang w:eastAsia="en-GB"/>
        </w:rPr>
        <w:t xml:space="preserve">can only be used </w:t>
      </w:r>
      <w:r w:rsidRPr="00D0681A">
        <w:rPr>
          <w:rFonts w:cs="Calibri"/>
          <w:lang w:eastAsia="en-GB"/>
        </w:rPr>
        <w:t>mutually exclusively</w:t>
      </w:r>
      <w:r w:rsidRPr="00F54804">
        <w:rPr>
          <w:rFonts w:cs="Calibri"/>
          <w:lang w:eastAsia="en-GB"/>
        </w:rPr>
        <w:t xml:space="preserve">. That means, only </w:t>
      </w:r>
      <w:r w:rsidRPr="00D0681A">
        <w:rPr>
          <w:rFonts w:cs="Calibri"/>
          <w:lang w:eastAsia="en-GB"/>
        </w:rPr>
        <w:t>one</w:t>
      </w:r>
      <w:r w:rsidRPr="00F54804">
        <w:rPr>
          <w:rFonts w:cs="Calibri"/>
          <w:lang w:eastAsia="en-GB"/>
        </w:rPr>
        <w:t xml:space="preserve"> of these elements may occur in one </w:t>
      </w:r>
      <w:r w:rsidRPr="004A2B79">
        <w:rPr>
          <w:rStyle w:val="CodeCharacter"/>
        </w:rPr>
        <w:t>&lt;weld_position/&gt;</w:t>
      </w:r>
      <w:r w:rsidRPr="00F54804">
        <w:rPr>
          <w:rFonts w:cs="Calibri"/>
          <w:lang w:eastAsia="en-GB"/>
        </w:rPr>
        <w:t xml:space="preserve"> element. </w:t>
      </w:r>
    </w:p>
    <w:p w14:paraId="2D05BE8F" w14:textId="2462E537" w:rsidR="00FC68DB" w:rsidRPr="00F54804" w:rsidRDefault="00B719EB" w:rsidP="00A20C99">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&lt;segment_list/&gt;</w:t>
      </w:r>
      <w:r w:rsidR="00FC68DB" w:rsidRPr="00F54804">
        <w:t xml:space="preserve"> element</w:t>
      </w:r>
      <w:r>
        <w:t xml:space="preserve"> </w:t>
      </w:r>
      <w:r w:rsidR="00EA247C">
        <w:t>states</w:t>
      </w:r>
      <w:r w:rsidR="00FC68DB" w:rsidRPr="00F54804">
        <w:t xml:space="preserve">: </w:t>
      </w:r>
    </w:p>
    <w:p w14:paraId="506C4B51" w14:textId="77777777" w:rsidR="00FC68DB" w:rsidRPr="00F54804" w:rsidRDefault="00FC68DB" w:rsidP="00A20C99">
      <w:r w:rsidRPr="00F54804">
        <w:t xml:space="preserve">The </w:t>
      </w:r>
      <w:r w:rsidRPr="004A2B79">
        <w:rPr>
          <w:rStyle w:val="CodeCharacter"/>
        </w:rPr>
        <w:t>&lt;segment_list/&gt;</w:t>
      </w:r>
      <w:r w:rsidRPr="00F54804">
        <w:t xml:space="preserve"> element does </w:t>
      </w:r>
      <w:r w:rsidRPr="00D0681A">
        <w:t>not</w:t>
      </w:r>
      <w:r w:rsidRPr="00F54804">
        <w:t xml:space="preserve"> have any attributes, but at least one nested element </w:t>
      </w:r>
      <w:r w:rsidRPr="004A2B79">
        <w:rPr>
          <w:rStyle w:val="CodeCharacter"/>
        </w:rPr>
        <w:t>&lt;segment/&gt;</w:t>
      </w:r>
      <w:r w:rsidRPr="00F54804">
        <w:t xml:space="preserve">. </w:t>
      </w:r>
    </w:p>
    <w:p w14:paraId="672C33E6" w14:textId="07BD7DF2" w:rsidR="00461A3A" w:rsidRDefault="00B719EB" w:rsidP="00951A4A">
      <w:pPr>
        <w:keepNext/>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4A2B79">
        <w:rPr>
          <w:rStyle w:val="CodeCharacter"/>
        </w:rPr>
        <w:t>&lt;segment/&gt;</w:t>
      </w:r>
      <w:r w:rsidR="00FC68DB" w:rsidRPr="00F54804">
        <w:t xml:space="preserve"> element (with L</w:t>
      </w:r>
      <w:r w:rsidR="00FC68DB" w:rsidRPr="00F54804">
        <w:rPr>
          <w:vertAlign w:val="subscript"/>
        </w:rPr>
        <w:t>total</w:t>
      </w:r>
      <w:r w:rsidR="00FC68DB" w:rsidRPr="00F54804">
        <w:t xml:space="preserve"> </w:t>
      </w:r>
      <w:r w:rsidR="00FC68DB" w:rsidRPr="00F54804">
        <w:rPr>
          <w:rFonts w:ascii="Cambria Math" w:hAnsi="Cambria Math" w:cs="Cambria Math"/>
        </w:rPr>
        <w:t>≔</w:t>
      </w:r>
      <w:r w:rsidR="00FC68DB" w:rsidRPr="00F54804">
        <w:t xml:space="preserve"> total length of the </w:t>
      </w:r>
      <w:r w:rsidR="00FC68DB" w:rsidRPr="004A2B79">
        <w:rPr>
          <w:rStyle w:val="CodeCharacter"/>
        </w:rPr>
        <w:t>&lt;loc_list/&gt;</w:t>
      </w:r>
      <w:r w:rsidR="00FC68DB" w:rsidRPr="00F54804">
        <w:t xml:space="preserve"> polygon)</w:t>
      </w:r>
      <w:r w:rsidRPr="00BD52D7">
        <w:rPr>
          <w:rFonts w:cs="Courier New"/>
        </w:rPr>
        <w:t xml:space="preserve"> </w:t>
      </w:r>
      <w:r>
        <w:t>is shown</w:t>
      </w:r>
      <w:r w:rsidRPr="00F73574">
        <w:t xml:space="preserve"> in</w:t>
      </w:r>
      <w:r>
        <w:t xml:space="preserve"> </w:t>
      </w:r>
      <w:r>
        <w:fldChar w:fldCharType="begin"/>
      </w:r>
      <w:r>
        <w:instrText xml:space="preserve"> REF _Ref157709421 \h </w:instrText>
      </w:r>
      <w:r>
        <w:fldChar w:fldCharType="separate"/>
      </w:r>
      <w:r w:rsidR="0012574E" w:rsidRPr="00F54804">
        <w:t xml:space="preserve">Table </w:t>
      </w:r>
      <w:r w:rsidR="0012574E">
        <w:rPr>
          <w:noProof/>
        </w:rPr>
        <w:t>83</w:t>
      </w:r>
      <w:r>
        <w:fldChar w:fldCharType="end"/>
      </w:r>
      <w:r w:rsidR="00FC68DB" w:rsidRPr="00F54804">
        <w:t>:</w:t>
      </w:r>
      <w:r>
        <w:t xml:space="preserve"> </w:t>
      </w:r>
    </w:p>
    <w:p w14:paraId="65923452" w14:textId="0896C20F" w:rsidR="00FC68DB" w:rsidRPr="00F54804" w:rsidRDefault="00461A3A" w:rsidP="001640C5">
      <w:pPr>
        <w:pStyle w:val="Beschriftung"/>
        <w:keepNext/>
        <w:keepLines/>
      </w:pPr>
      <w:bookmarkStart w:id="1508" w:name="_Ref157709421"/>
      <w:bookmarkStart w:id="1509" w:name="_Toc159619015"/>
      <w:r w:rsidRPr="00F54804">
        <w:t xml:space="preserve">Table </w:t>
      </w:r>
      <w:r w:rsidRPr="00F54804">
        <w:fldChar w:fldCharType="begin"/>
      </w:r>
      <w:r w:rsidRPr="00F54804">
        <w:instrText xml:space="preserve"> SEQ Table \* ARABIC </w:instrText>
      </w:r>
      <w:r w:rsidRPr="00F54804">
        <w:fldChar w:fldCharType="separate"/>
      </w:r>
      <w:r w:rsidR="0012574E">
        <w:rPr>
          <w:noProof/>
        </w:rPr>
        <w:t>83</w:t>
      </w:r>
      <w:r w:rsidRPr="00F54804">
        <w:fldChar w:fldCharType="end"/>
      </w:r>
      <w:bookmarkEnd w:id="1508"/>
      <w:r w:rsidR="0025265B">
        <w:t xml:space="preserve"> —</w:t>
      </w:r>
      <w:r w:rsidR="0025265B" w:rsidRPr="00F54804">
        <w:t xml:space="preserve"> </w:t>
      </w:r>
      <w:r w:rsidRPr="00F54804">
        <w:t xml:space="preserve">Attributes of element </w:t>
      </w:r>
      <w:r w:rsidRPr="00337A83">
        <w:rPr>
          <w:rStyle w:val="CodeCharacter"/>
        </w:rPr>
        <w:t>&lt;segment/&gt;</w:t>
      </w:r>
      <w:bookmarkEnd w:id="1509"/>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94376D4" w:rsidR="00FC68DB" w:rsidRPr="00F54804" w:rsidRDefault="00FC68DB" w:rsidP="00B202D2">
      <w:pPr>
        <w:spacing w:before="120"/>
      </w:pPr>
      <w:r w:rsidRPr="005C2D94">
        <w:t xml:space="preserve">If there </w:t>
      </w:r>
      <w:r w:rsidR="00DA2540">
        <w:t>is</w:t>
      </w:r>
      <w:r w:rsidRPr="005C2D94">
        <w:t xml:space="preserve"> more than one segment in</w:t>
      </w:r>
      <w:r w:rsidR="00DA2540">
        <w:t xml:space="preserve"> the</w:t>
      </w:r>
      <w:r w:rsidRPr="005C2D94">
        <w:t xml:space="preserve"> </w:t>
      </w:r>
      <w:r w:rsidRPr="000C04A9">
        <w:rPr>
          <w:rStyle w:val="CodeCharacter"/>
        </w:rPr>
        <w:t>&lt;segment_list/&gt;</w:t>
      </w:r>
      <w:r w:rsidRPr="00BD52D7">
        <w:t xml:space="preserve">, it is required that all segments </w:t>
      </w:r>
      <w:r w:rsidRPr="00BD52D7">
        <w:rPr>
          <w:i/>
        </w:rPr>
        <w:t>s</w:t>
      </w:r>
      <w:r w:rsidRPr="001668D7">
        <w:rPr>
          <w:i/>
          <w:vertAlign w:val="subscript"/>
        </w:rPr>
        <w:t>n</w:t>
      </w:r>
      <w:r w:rsidRPr="00D7391D">
        <w:t xml:space="preserve"> can be arranged in a way that </w:t>
      </w:r>
      <w:r w:rsidRPr="000A1B7B">
        <w:rPr>
          <w:i/>
        </w:rPr>
        <w:t>s</w:t>
      </w:r>
      <w:r w:rsidRPr="000A1B7B">
        <w:rPr>
          <w:i/>
          <w:vertAlign w:val="subscript"/>
        </w:rPr>
        <w:t>n</w:t>
      </w:r>
      <w:r w:rsidR="00EA247C">
        <w:rPr>
          <w:i/>
          <w:vertAlign w:val="subscript"/>
        </w:rPr>
        <w:t>, to</w:t>
      </w:r>
      <w:r w:rsidRPr="00726144">
        <w:t xml:space="preserve">. &lt; </w:t>
      </w:r>
      <w:r w:rsidRPr="00F54804">
        <w:rPr>
          <w:i/>
        </w:rPr>
        <w:t>s</w:t>
      </w:r>
      <w:r w:rsidRPr="00F54804">
        <w:rPr>
          <w:i/>
          <w:vertAlign w:val="subscript"/>
        </w:rPr>
        <w:t>n+1</w:t>
      </w:r>
      <w:r w:rsidR="00EA247C">
        <w:rPr>
          <w:i/>
          <w:vertAlign w:val="subscript"/>
        </w:rPr>
        <w:t>, from</w:t>
      </w:r>
      <w:r w:rsidR="00EA247C">
        <w:t xml:space="preserve"> </w:t>
      </w:r>
      <w:r w:rsidR="001435EA">
        <w:t xml:space="preserve">is true for </w:t>
      </w:r>
      <w:r w:rsidR="001435EA" w:rsidRPr="001435EA">
        <w:rPr>
          <w:i/>
        </w:rPr>
        <w:t>n=1, …, num_segments -</w:t>
      </w:r>
      <w:r w:rsidR="001435EA">
        <w:rPr>
          <w:i/>
        </w:rPr>
        <w:t xml:space="preserve"> </w:t>
      </w:r>
      <w:r w:rsidR="001435EA" w:rsidRPr="001435EA">
        <w:rPr>
          <w:i/>
        </w:rPr>
        <w:t>1</w:t>
      </w:r>
      <w:r w:rsidR="001435EA">
        <w:t xml:space="preserve">. </w:t>
      </w:r>
    </w:p>
    <w:p w14:paraId="4D00FDBD" w14:textId="36071349" w:rsidR="00FC68DB" w:rsidRDefault="00B719EB" w:rsidP="00594759">
      <w:pPr>
        <w:spacing w:before="120"/>
        <w:rPr>
          <w:rFonts w:asciiTheme="minorHAnsi" w:hAnsiTheme="minorHAnsi" w:cstheme="minorHAnsi"/>
        </w:rPr>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rPr>
          <w:rFonts w:asciiTheme="minorHAnsi" w:hAnsiTheme="minorHAnsi" w:cstheme="minorHAnsi"/>
        </w:rPr>
        <w:t xml:space="preserve"> </w:t>
      </w:r>
      <w:r w:rsidR="00FC68DB" w:rsidRPr="00D2122F">
        <w:rPr>
          <w:rStyle w:val="CodeCharacter"/>
        </w:rPr>
        <w:t>&lt;</w:t>
      </w:r>
      <w:r w:rsidR="00FC68DB" w:rsidRPr="000C04A9">
        <w:rPr>
          <w:rStyle w:val="CodeCharacter"/>
        </w:rPr>
        <w:t>regular_segment</w:t>
      </w:r>
      <w:r w:rsidR="00FC68DB" w:rsidRPr="00D2122F">
        <w:rPr>
          <w:rStyle w:val="CodeCharacter"/>
        </w:rPr>
        <w:t>s/&gt;</w:t>
      </w:r>
      <w:r w:rsidR="00FC68DB" w:rsidRPr="00F54804">
        <w:rPr>
          <w:rFonts w:asciiTheme="minorHAnsi" w:hAnsiTheme="minorHAnsi" w:cstheme="minorHAnsi"/>
        </w:rPr>
        <w:t xml:space="preserve"> element (with L</w:t>
      </w:r>
      <w:r w:rsidR="00FC68DB" w:rsidRPr="00F54804">
        <w:rPr>
          <w:rFonts w:asciiTheme="minorHAnsi" w:hAnsiTheme="minorHAnsi" w:cstheme="minorHAnsi"/>
          <w:vertAlign w:val="subscript"/>
        </w:rPr>
        <w:t>total</w:t>
      </w:r>
      <w:r w:rsidR="00FC68DB" w:rsidRPr="00F54804">
        <w:rPr>
          <w:rFonts w:asciiTheme="minorHAnsi" w:hAnsiTheme="minorHAnsi" w:cstheme="minorHAnsi"/>
        </w:rPr>
        <w:t xml:space="preserve"> </w:t>
      </w:r>
      <w:r w:rsidR="00FC68DB" w:rsidRPr="00F54804">
        <w:rPr>
          <w:rFonts w:ascii="Cambria Math" w:hAnsi="Cambria Math" w:cs="Cambria Math"/>
        </w:rPr>
        <w:t>≔</w:t>
      </w:r>
      <w:r w:rsidR="00FC68DB" w:rsidRPr="00F54804">
        <w:rPr>
          <w:rFonts w:asciiTheme="minorHAnsi" w:hAnsiTheme="minorHAnsi" w:cstheme="minorHAnsi"/>
        </w:rPr>
        <w:t xml:space="preserve"> length of the </w:t>
      </w:r>
      <w:r w:rsidR="00FC68DB" w:rsidRPr="00D2122F">
        <w:rPr>
          <w:rStyle w:val="CodeCharacter"/>
        </w:rPr>
        <w:t>&lt;loc_list/&gt;</w:t>
      </w:r>
      <w:r w:rsidR="00FC68DB" w:rsidRPr="00F54804">
        <w:rPr>
          <w:rFonts w:asciiTheme="minorHAnsi" w:hAnsiTheme="minorHAnsi" w:cstheme="minorHAnsi"/>
        </w:rPr>
        <w:t xml:space="preserve"> polygon and n</w:t>
      </w:r>
      <w:r w:rsidR="00A20C99" w:rsidRPr="00F54804">
        <w:rPr>
          <w:rFonts w:asciiTheme="minorHAnsi" w:hAnsiTheme="minorHAnsi" w:cstheme="minorHAnsi"/>
        </w:rPr>
        <w:t> </w:t>
      </w:r>
      <w:r w:rsidR="00FC68DB" w:rsidRPr="00F54804">
        <w:rPr>
          <w:rFonts w:ascii="Cambria Math" w:hAnsi="Cambria Math" w:cs="Cambria Math"/>
        </w:rPr>
        <w:t>≔</w:t>
      </w:r>
      <w:r w:rsidR="00A20C99" w:rsidRPr="00F54804">
        <w:rPr>
          <w:rFonts w:asciiTheme="minorHAnsi" w:hAnsiTheme="minorHAnsi" w:cstheme="minorHAnsi"/>
        </w:rPr>
        <w:t> </w:t>
      </w:r>
      <w:r w:rsidR="00FC68DB" w:rsidRPr="00F54804">
        <w:rPr>
          <w:rFonts w:asciiTheme="minorHAnsi" w:hAnsiTheme="minorHAnsi" w:cstheme="minorHAnsi"/>
        </w:rPr>
        <w:t>number of segments, both positive)</w:t>
      </w:r>
      <w:r w:rsidRPr="00BD52D7">
        <w:rPr>
          <w:rFonts w:cs="Courier New"/>
        </w:rPr>
        <w:t xml:space="preserve"> </w:t>
      </w:r>
      <w:r>
        <w:t>is shown</w:t>
      </w:r>
      <w:r w:rsidRPr="00F73574">
        <w:t xml:space="preserve"> in</w:t>
      </w:r>
      <w:r>
        <w:t xml:space="preserve"> </w:t>
      </w:r>
      <w:r>
        <w:fldChar w:fldCharType="begin"/>
      </w:r>
      <w:r>
        <w:instrText xml:space="preserve"> REF _Ref101343985 \h </w:instrText>
      </w:r>
      <w:r>
        <w:fldChar w:fldCharType="separate"/>
      </w:r>
      <w:r w:rsidR="0012574E" w:rsidRPr="00F54804">
        <w:t xml:space="preserve">Table </w:t>
      </w:r>
      <w:r w:rsidR="0012574E">
        <w:rPr>
          <w:noProof/>
        </w:rPr>
        <w:t>84</w:t>
      </w:r>
      <w:r>
        <w:fldChar w:fldCharType="end"/>
      </w:r>
      <w:r w:rsidR="00FC68DB" w:rsidRPr="00F54804">
        <w:rPr>
          <w:rFonts w:asciiTheme="minorHAnsi" w:hAnsiTheme="minorHAnsi" w:cstheme="minorHAnsi"/>
        </w:rPr>
        <w:t xml:space="preserve">: </w:t>
      </w:r>
    </w:p>
    <w:p w14:paraId="08C471AA" w14:textId="6D364E87" w:rsidR="00461A3A" w:rsidRPr="0013175B" w:rsidRDefault="00461A3A" w:rsidP="001640C5">
      <w:pPr>
        <w:pStyle w:val="Beschriftung"/>
        <w:keepNext/>
        <w:keepLines/>
      </w:pPr>
      <w:bookmarkStart w:id="1510" w:name="_Ref101343985"/>
      <w:bookmarkStart w:id="1511" w:name="_Toc159619016"/>
      <w:r w:rsidRPr="00F54804">
        <w:t xml:space="preserve">Table </w:t>
      </w:r>
      <w:r w:rsidRPr="00F54804">
        <w:fldChar w:fldCharType="begin"/>
      </w:r>
      <w:r w:rsidRPr="00F54804">
        <w:instrText xml:space="preserve"> SEQ Table \* ARABIC </w:instrText>
      </w:r>
      <w:r w:rsidRPr="00F54804">
        <w:fldChar w:fldCharType="separate"/>
      </w:r>
      <w:r w:rsidR="0012574E">
        <w:rPr>
          <w:noProof/>
        </w:rPr>
        <w:t>84</w:t>
      </w:r>
      <w:r w:rsidRPr="00F54804">
        <w:fldChar w:fldCharType="end"/>
      </w:r>
      <w:bookmarkEnd w:id="1510"/>
      <w:r w:rsidR="0025265B">
        <w:t xml:space="preserve"> —</w:t>
      </w:r>
      <w:r w:rsidR="0025265B" w:rsidRPr="00F54804">
        <w:t xml:space="preserve"> </w:t>
      </w:r>
      <w:r w:rsidRPr="00F54804">
        <w:t xml:space="preserve">Attributes of element </w:t>
      </w:r>
      <w:r w:rsidRPr="00337A83">
        <w:rPr>
          <w:rStyle w:val="CodeCharacter"/>
        </w:rPr>
        <w:t>&lt;regular_segments/&gt;</w:t>
      </w:r>
      <w:bookmarkEnd w:id="1511"/>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594759">
            <w:pPr>
              <w:keepNext/>
              <w:rPr>
                <w:sz w:val="20"/>
                <w:szCs w:val="20"/>
              </w:rPr>
            </w:pPr>
            <w:r w:rsidRPr="00F54804">
              <w:rPr>
                <w:sz w:val="20"/>
                <w:szCs w:val="20"/>
              </w:rPr>
              <w:t>num_segments</w:t>
            </w:r>
          </w:p>
        </w:tc>
        <w:tc>
          <w:tcPr>
            <w:tcW w:w="1559" w:type="dxa"/>
            <w:shd w:val="clear" w:color="auto" w:fill="auto"/>
          </w:tcPr>
          <w:p w14:paraId="24BACE72" w14:textId="77777777" w:rsidR="00FC68DB" w:rsidRPr="00F54804" w:rsidRDefault="00FC68DB" w:rsidP="00594759">
            <w:pPr>
              <w:keepNext/>
              <w:rPr>
                <w:sz w:val="20"/>
                <w:szCs w:val="20"/>
              </w:rPr>
            </w:pPr>
            <w:r w:rsidRPr="00F54804">
              <w:rPr>
                <w:sz w:val="20"/>
                <w:szCs w:val="20"/>
              </w:rPr>
              <w:t>Integer</w:t>
            </w:r>
          </w:p>
        </w:tc>
        <w:tc>
          <w:tcPr>
            <w:tcW w:w="1811" w:type="dxa"/>
          </w:tcPr>
          <w:p w14:paraId="2D8EA87B" w14:textId="77777777" w:rsidR="00FC68DB" w:rsidRPr="00F54804" w:rsidRDefault="00FC68DB" w:rsidP="00594759">
            <w:pPr>
              <w:keepNext/>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594759">
            <w:pPr>
              <w:keepNext/>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594759">
            <w:pPr>
              <w:keepNext/>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r w:rsidRPr="00F54804">
              <w:rPr>
                <w:sz w:val="20"/>
                <w:szCs w:val="20"/>
              </w:rPr>
              <w:t xml:space="preserve">first_spacing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4780D0E"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r w:rsidRPr="00F54804">
              <w:rPr>
                <w:sz w:val="20"/>
                <w:szCs w:val="20"/>
              </w:rPr>
              <w:t xml:space="preserve">last_spacing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29E443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 xml:space="preserve">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r w:rsidRPr="00F54804">
              <w:rPr>
                <w:sz w:val="20"/>
                <w:szCs w:val="20"/>
              </w:rPr>
              <w:t>max_percentage_of_compensation</w:t>
            </w:r>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175D4D3"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w:t>
            </w:r>
            <w:r w:rsidR="00A445BE">
              <w:rPr>
                <w:sz w:val="20"/>
                <w:szCs w:val="20"/>
              </w:rPr>
              <w:t>,</w:t>
            </w:r>
            <w:r w:rsidRPr="00F54804">
              <w:rPr>
                <w:sz w:val="20"/>
                <w:szCs w:val="20"/>
              </w:rPr>
              <w:t xml:space="preserve">0 and </w:t>
            </w:r>
            <w:r w:rsidRPr="00F54804">
              <w:rPr>
                <w:rFonts w:cs="Calibri"/>
                <w:sz w:val="20"/>
                <w:szCs w:val="20"/>
              </w:rPr>
              <w:t>≤</w:t>
            </w:r>
            <w:r w:rsidRPr="00F54804">
              <w:rPr>
                <w:sz w:val="20"/>
                <w:szCs w:val="20"/>
              </w:rPr>
              <w:t xml:space="preserve"> 100</w:t>
            </w:r>
            <w:r w:rsidR="00A445BE">
              <w:rPr>
                <w:sz w:val="20"/>
                <w:szCs w:val="20"/>
              </w:rPr>
              <w:t>,</w:t>
            </w:r>
            <w:r w:rsidRPr="00F54804">
              <w:rPr>
                <w:sz w:val="20"/>
                <w:szCs w:val="20"/>
              </w:rPr>
              <w:t xml:space="preserve">0 </w:t>
            </w:r>
            <w:r w:rsidRPr="00F54804">
              <w:rPr>
                <w:sz w:val="20"/>
                <w:szCs w:val="20"/>
              </w:rPr>
              <w:br/>
              <w:t xml:space="preserve">(default: </w:t>
            </w:r>
            <w:r w:rsidRPr="00F54804">
              <w:rPr>
                <w:rFonts w:cs="Calibri"/>
                <w:sz w:val="20"/>
                <w:szCs w:val="20"/>
              </w:rPr>
              <w:t>1</w:t>
            </w:r>
            <w:r w:rsidR="00A445BE">
              <w:rPr>
                <w:rFonts w:cs="Calibri"/>
                <w:sz w:val="20"/>
                <w:szCs w:val="20"/>
              </w:rPr>
              <w:t>,</w:t>
            </w:r>
            <w:r w:rsidRPr="00F54804">
              <w:rPr>
                <w:rFonts w:cs="Calibri"/>
                <w:sz w:val="20"/>
                <w:szCs w:val="20"/>
              </w:rPr>
              <w:t>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1E609D1" w:rsidR="00FC68DB" w:rsidRPr="00F54804" w:rsidRDefault="00FC68DB" w:rsidP="00AD2CFA">
            <w:pPr>
              <w:jc w:val="left"/>
              <w:rPr>
                <w:sz w:val="20"/>
                <w:szCs w:val="20"/>
              </w:rPr>
            </w:pPr>
            <w:r w:rsidRPr="00F54804">
              <w:rPr>
                <w:sz w:val="20"/>
                <w:szCs w:val="20"/>
              </w:rPr>
              <w:t>If both attributes are missing, default of</w:t>
            </w:r>
            <w:r w:rsidR="00F3142F">
              <w:rPr>
                <w:sz w:val="20"/>
                <w:szCs w:val="20"/>
              </w:rPr>
              <w:t xml:space="preserve"> </w:t>
            </w:r>
            <w:r w:rsidR="00F3142F">
              <w:rPr>
                <w:sz w:val="20"/>
                <w:szCs w:val="20"/>
              </w:rPr>
              <w:lastRenderedPageBreak/>
              <w:t>“</w:t>
            </w:r>
            <w:r w:rsidRPr="00F54804">
              <w:rPr>
                <w:sz w:val="20"/>
                <w:szCs w:val="20"/>
              </w:rPr>
              <w:t>max_percentage_of_compensation</w:t>
            </w:r>
            <w:r w:rsidR="00AF69E3">
              <w:rPr>
                <w:sz w:val="20"/>
                <w:szCs w:val="20"/>
              </w:rPr>
              <w:t xml:space="preserve">” </w:t>
            </w:r>
            <w:r w:rsidRPr="00F54804">
              <w:rPr>
                <w:sz w:val="20"/>
                <w:szCs w:val="20"/>
              </w:rPr>
              <w:t xml:space="preserve">is used. </w:t>
            </w:r>
          </w:p>
          <w:p w14:paraId="22DC7394" w14:textId="1B68D5C8" w:rsidR="00FC68DB" w:rsidRPr="00F54804" w:rsidRDefault="00FC68DB" w:rsidP="00AD2CFA">
            <w:pPr>
              <w:jc w:val="left"/>
              <w:rPr>
                <w:sz w:val="20"/>
                <w:szCs w:val="20"/>
              </w:rPr>
            </w:pPr>
            <w:r w:rsidRPr="00F54804">
              <w:rPr>
                <w:rFonts w:cs="Calibri"/>
                <w:sz w:val="20"/>
                <w:szCs w:val="20"/>
              </w:rPr>
              <w:t>Only one of</w:t>
            </w:r>
            <w:r w:rsidR="00F3142F">
              <w:rPr>
                <w:rFonts w:cs="Calibri"/>
                <w:sz w:val="20"/>
                <w:szCs w:val="20"/>
              </w:rPr>
              <w:t xml:space="preserve"> “</w:t>
            </w:r>
            <w:r w:rsidRPr="00F54804">
              <w:rPr>
                <w:sz w:val="20"/>
                <w:szCs w:val="20"/>
              </w:rPr>
              <w:t>max_absolute_compensation</w:t>
            </w:r>
            <w:r w:rsidR="00AF69E3">
              <w:rPr>
                <w:sz w:val="20"/>
                <w:szCs w:val="20"/>
              </w:rPr>
              <w:t xml:space="preserve">” </w:t>
            </w:r>
            <w:r w:rsidRPr="00F54804">
              <w:rPr>
                <w:sz w:val="20"/>
                <w:szCs w:val="20"/>
              </w:rPr>
              <w:t>or</w:t>
            </w:r>
            <w:r w:rsidR="00F3142F">
              <w:rPr>
                <w:sz w:val="20"/>
                <w:szCs w:val="20"/>
              </w:rPr>
              <w:t xml:space="preserve"> “</w:t>
            </w:r>
            <w:r w:rsidRPr="00F54804">
              <w:rPr>
                <w:sz w:val="20"/>
                <w:szCs w:val="20"/>
              </w:rPr>
              <w:t>max_percentage_of_compensation</w:t>
            </w:r>
            <w:r w:rsidR="00AF69E3">
              <w:rPr>
                <w:sz w:val="20"/>
                <w:szCs w:val="20"/>
              </w:rPr>
              <w:t xml:space="preserve">” </w:t>
            </w:r>
            <w:r w:rsidRPr="00F54804">
              <w:rPr>
                <w:sz w:val="20"/>
                <w:szCs w:val="20"/>
              </w:rPr>
              <w:t xml:space="preserve">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r w:rsidRPr="00F54804">
              <w:rPr>
                <w:sz w:val="20"/>
                <w:szCs w:val="20"/>
              </w:rPr>
              <w:lastRenderedPageBreak/>
              <w:t>max_absolute_compensation</w:t>
            </w:r>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5685B869"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w:t>
            </w:r>
            <w:r w:rsidR="00A445BE">
              <w:rPr>
                <w:sz w:val="20"/>
                <w:szCs w:val="20"/>
              </w:rPr>
              <w:t>,</w:t>
            </w:r>
            <w:r w:rsidRPr="00F54804">
              <w:rPr>
                <w:sz w:val="20"/>
                <w:szCs w:val="20"/>
              </w:rPr>
              <w:t>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2D6E62B7" w:rsidR="00FC68DB" w:rsidRPr="00F54804" w:rsidRDefault="00782419" w:rsidP="00782419">
      <w:pPr>
        <w:pStyle w:val="normalAfterTableOrFigure"/>
        <w:keepNext/>
        <w:keepLines/>
        <w:rPr>
          <w:rFonts w:asciiTheme="minorHAnsi" w:hAnsiTheme="minorHAnsi" w:cstheme="minorHAnsi"/>
        </w:rPr>
      </w:pPr>
      <w:r>
        <w:t>The d</w:t>
      </w:r>
      <w:r w:rsidR="00FC68DB" w:rsidRPr="005C2D94">
        <w:t xml:space="preserve">escription of </w:t>
      </w:r>
      <w:r w:rsidR="00FC68DB" w:rsidRPr="000C04A9">
        <w:rPr>
          <w:rStyle w:val="CodeCharacter"/>
        </w:rPr>
        <w:t>&lt;regular_segments/&gt;</w:t>
      </w:r>
      <w:r w:rsidR="00FC68DB"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12574E" w:rsidRPr="00F54804">
        <w:t xml:space="preserve">Table </w:t>
      </w:r>
      <w:r w:rsidR="0012574E">
        <w:rPr>
          <w:noProof/>
        </w:rPr>
        <w:t>84</w:t>
      </w:r>
      <w:r w:rsidR="00461A3A">
        <w:fldChar w:fldCharType="end"/>
      </w:r>
      <w:r w:rsidR="00FC68DB" w:rsidRPr="00F54804">
        <w:t xml:space="preserve">: </w:t>
      </w:r>
    </w:p>
    <w:p w14:paraId="17F1E37F" w14:textId="25F61DA6" w:rsidR="00FC68DB" w:rsidRPr="00561670" w:rsidRDefault="00FC68DB" w:rsidP="00782419">
      <w:pPr>
        <w:pStyle w:val="Listenabsatz"/>
        <w:numPr>
          <w:ilvl w:val="0"/>
          <w:numId w:val="35"/>
        </w:numPr>
        <w:tabs>
          <w:tab w:val="clear" w:pos="403"/>
        </w:tabs>
        <w:spacing w:line="240" w:lineRule="auto"/>
        <w:ind w:left="360"/>
        <w:contextualSpacing w:val="0"/>
        <w:rPr>
          <w:rStyle w:val="elementdeftypeChar"/>
          <w:rFonts w:asciiTheme="minorHAnsi" w:eastAsia="Calibri" w:hAnsiTheme="minorHAnsi" w:cstheme="minorHAnsi"/>
          <w:b w:val="0"/>
          <w:bCs w:val="0"/>
          <w:i w:val="0"/>
          <w:iCs/>
          <w:sz w:val="22"/>
          <w:szCs w:val="22"/>
        </w:rPr>
      </w:pPr>
      <w:r w:rsidRPr="000C04A9">
        <w:rPr>
          <w:rStyle w:val="CodeCharacter"/>
        </w:rPr>
        <w:t>num_segments</w:t>
      </w:r>
      <w:r w:rsidRPr="00D0681A">
        <w:rPr>
          <w:rStyle w:val="elementdeftypeChar"/>
          <w:rFonts w:asciiTheme="minorHAnsi" w:eastAsia="Calibri" w:hAnsiTheme="minorHAnsi" w:cstheme="minorHAnsi"/>
          <w:b w:val="0"/>
          <w:i w:val="0"/>
        </w:rPr>
        <w:t xml:space="preserve">: </w:t>
      </w:r>
      <w:r w:rsidRPr="00561670">
        <w:rPr>
          <w:rStyle w:val="elementdeftypeChar"/>
          <w:rFonts w:asciiTheme="minorHAnsi" w:eastAsia="Calibri" w:hAnsiTheme="minorHAnsi" w:cstheme="minorHAnsi"/>
          <w:b w:val="0"/>
          <w:bCs w:val="0"/>
          <w:i w:val="0"/>
          <w:iCs/>
          <w:sz w:val="22"/>
          <w:szCs w:val="22"/>
        </w:rPr>
        <w:t>Prescribed number of welded segments</w:t>
      </w:r>
      <w:r w:rsidR="00C1242C">
        <w:rPr>
          <w:rStyle w:val="elementdeftypeChar"/>
          <w:rFonts w:asciiTheme="minorHAnsi" w:eastAsia="Calibri" w:hAnsiTheme="minorHAnsi" w:cstheme="minorHAnsi"/>
          <w:b w:val="0"/>
          <w:bCs w:val="0"/>
          <w:i w:val="0"/>
          <w:iCs/>
          <w:sz w:val="22"/>
          <w:szCs w:val="22"/>
        </w:rPr>
        <w:t xml:space="preserve">, </w:t>
      </w:r>
    </w:p>
    <w:p w14:paraId="35B13A1B" w14:textId="2752A8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Prescribed length of every segment</w:t>
      </w:r>
      <w:r w:rsidR="00C1242C">
        <w:rPr>
          <w:rFonts w:asciiTheme="minorHAnsi" w:hAnsiTheme="minorHAnsi" w:cstheme="minorHAnsi"/>
        </w:rPr>
        <w:t xml:space="preserve">, </w:t>
      </w:r>
    </w:p>
    <w:p w14:paraId="6B0EF5C6" w14:textId="28FAA614"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D0681A">
        <w:rPr>
          <w:rFonts w:asciiTheme="minorHAnsi" w:hAnsiTheme="minorHAnsi" w:cstheme="minorHAnsi"/>
        </w:rPr>
        <w:t>inner</w:t>
      </w:r>
      <w:r w:rsidRPr="0013175B">
        <w:rPr>
          <w:rFonts w:asciiTheme="minorHAnsi" w:hAnsiTheme="minorHAnsi" w:cstheme="minorHAnsi"/>
        </w:rPr>
        <w:t xml:space="preserve"> spacing, a spacing between two segments</w:t>
      </w:r>
      <w:r w:rsidR="00C1242C">
        <w:rPr>
          <w:rFonts w:asciiTheme="minorHAnsi" w:hAnsiTheme="minorHAnsi" w:cstheme="minorHAnsi"/>
        </w:rPr>
        <w:t xml:space="preserve">, </w:t>
      </w:r>
    </w:p>
    <w:p w14:paraId="37F79036" w14:textId="7EDE34C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first_spacing</w:t>
      </w:r>
      <w:r w:rsidRPr="0013175B">
        <w:rPr>
          <w:rFonts w:asciiTheme="minorHAnsi" w:hAnsiTheme="minorHAnsi" w:cstheme="minorHAnsi"/>
        </w:rPr>
        <w:t>: Length of the spacing before the first segment, if any</w:t>
      </w:r>
      <w:r w:rsidR="00C1242C">
        <w:rPr>
          <w:rFonts w:asciiTheme="minorHAnsi" w:hAnsiTheme="minorHAnsi" w:cstheme="minorHAnsi"/>
        </w:rPr>
        <w:t xml:space="preserve">, </w:t>
      </w:r>
    </w:p>
    <w:p w14:paraId="2F643505" w14:textId="58F42C6F" w:rsidR="00FC68DB" w:rsidRPr="0013175B" w:rsidRDefault="00FC68DB" w:rsidP="00782419">
      <w:pPr>
        <w:pStyle w:val="Listenabsatz"/>
        <w:numPr>
          <w:ilvl w:val="0"/>
          <w:numId w:val="35"/>
        </w:numPr>
        <w:tabs>
          <w:tab w:val="clear" w:pos="403"/>
        </w:tabs>
        <w:spacing w:line="240" w:lineRule="auto"/>
        <w:ind w:left="360"/>
        <w:contextualSpacing w:val="0"/>
        <w:rPr>
          <w:rFonts w:asciiTheme="minorHAnsi" w:hAnsiTheme="minorHAnsi" w:cstheme="minorHAnsi"/>
        </w:rPr>
      </w:pPr>
      <w:r w:rsidRPr="000C04A9">
        <w:rPr>
          <w:rStyle w:val="CodeCharacter"/>
        </w:rPr>
        <w:t>last_spacing</w:t>
      </w:r>
      <w:r w:rsidRPr="0013175B">
        <w:rPr>
          <w:rFonts w:asciiTheme="minorHAnsi" w:hAnsiTheme="minorHAnsi" w:cstheme="minorHAnsi"/>
        </w:rPr>
        <w:t>: Length of the spacing after the last segment, if any</w:t>
      </w:r>
      <w:r w:rsidR="00C1242C">
        <w:rPr>
          <w:rFonts w:asciiTheme="minorHAnsi" w:hAnsiTheme="minorHAnsi" w:cstheme="minorHAnsi"/>
        </w:rPr>
        <w:t xml:space="preserve">, </w:t>
      </w:r>
    </w:p>
    <w:p w14:paraId="3252CCA5" w14:textId="6B265C1D"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r w:rsidRPr="000C04A9">
        <w:rPr>
          <w:rStyle w:val="CodeCharacter"/>
        </w:rPr>
        <w:t>loc_list/</w:t>
      </w:r>
      <w:r w:rsidRPr="00D2122F">
        <w:rPr>
          <w:rStyle w:val="CodeCharacter"/>
        </w:rPr>
        <w:t>&gt;</w:t>
      </w:r>
      <w:r w:rsidRPr="0013175B">
        <w:rPr>
          <w:rFonts w:asciiTheme="minorHAnsi" w:hAnsiTheme="minorHAnsi" w:cstheme="minorHAnsi"/>
        </w:rPr>
        <w:t xml:space="preserve"> polygon</w:t>
      </w:r>
      <w:r w:rsidR="00C1242C">
        <w:rPr>
          <w:rFonts w:asciiTheme="minorHAnsi" w:hAnsiTheme="minorHAnsi" w:cstheme="minorHAnsi"/>
        </w:rPr>
        <w:t xml:space="preserve">, </w:t>
      </w:r>
    </w:p>
    <w:p w14:paraId="2D81A8E3" w14:textId="25627DC1" w:rsidR="00FC68DB" w:rsidRPr="005C2D94"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max_percentage_of_compensation</w:t>
      </w:r>
      <w:r w:rsidRPr="0013175B">
        <w:rPr>
          <w:rFonts w:asciiTheme="minorHAnsi" w:hAnsiTheme="minorHAnsi" w:cstheme="minorHAnsi"/>
        </w:rPr>
        <w:t xml:space="preserve">: The maximum allowable deviation, as a percentage, of the resulting size of length or spacing over its prescribed size. A warning has to be issued, if adjusted value deviates from prescribed value by more than </w:t>
      </w:r>
      <w:r w:rsidRPr="000C04A9">
        <w:rPr>
          <w:rStyle w:val="CodeCharacter"/>
        </w:rPr>
        <w:t>max_percentage_of_compensation</w:t>
      </w:r>
      <w:r w:rsidRPr="0013175B">
        <w:rPr>
          <w:rFonts w:asciiTheme="minorHAnsi" w:hAnsiTheme="minorHAnsi" w:cstheme="minorHAnsi"/>
        </w:rPr>
        <w:t xml:space="preserve">. </w:t>
      </w:r>
      <w:r w:rsidRPr="00F54804">
        <w:rPr>
          <w:rFonts w:asciiTheme="minorHAnsi" w:hAnsiTheme="minorHAnsi" w:cstheme="minorHAnsi"/>
        </w:rPr>
        <w:t>Valid range is from 0</w:t>
      </w:r>
      <w:r w:rsidR="00C1242C">
        <w:rPr>
          <w:rFonts w:asciiTheme="minorHAnsi" w:hAnsiTheme="minorHAnsi" w:cstheme="minorHAnsi"/>
        </w:rPr>
        <w:t>,</w:t>
      </w:r>
      <w:r w:rsidRPr="00F54804">
        <w:rPr>
          <w:rFonts w:asciiTheme="minorHAnsi" w:hAnsiTheme="minorHAnsi" w:cstheme="minorHAnsi"/>
        </w:rPr>
        <w:t>0 to 100</w:t>
      </w:r>
      <w:r w:rsidR="00C1242C">
        <w:rPr>
          <w:rFonts w:asciiTheme="minorHAnsi" w:hAnsiTheme="minorHAnsi" w:cstheme="minorHAnsi"/>
        </w:rPr>
        <w:t>,</w:t>
      </w:r>
      <w:r w:rsidRPr="00F54804">
        <w:rPr>
          <w:rFonts w:asciiTheme="minorHAnsi" w:hAnsiTheme="minorHAnsi" w:cstheme="minorHAnsi"/>
        </w:rPr>
        <w:t>0</w:t>
      </w:r>
      <w:r w:rsidR="00C1242C">
        <w:rPr>
          <w:rFonts w:asciiTheme="minorHAnsi" w:hAnsiTheme="minorHAnsi" w:cstheme="minorHAnsi"/>
        </w:rPr>
        <w:t xml:space="preserve"> %. </w:t>
      </w:r>
    </w:p>
    <w:p w14:paraId="6238E939" w14:textId="39A8B587" w:rsidR="00FC68DB" w:rsidRPr="0013175B" w:rsidRDefault="00FC68DB" w:rsidP="00782419">
      <w:pPr>
        <w:pStyle w:val="Listenabsatz"/>
        <w:numPr>
          <w:ilvl w:val="0"/>
          <w:numId w:val="35"/>
        </w:numPr>
        <w:tabs>
          <w:tab w:val="clear" w:pos="403"/>
        </w:tabs>
        <w:spacing w:line="240" w:lineRule="auto"/>
        <w:ind w:left="360"/>
        <w:contextualSpacing w:val="0"/>
        <w:jc w:val="left"/>
        <w:rPr>
          <w:rFonts w:asciiTheme="minorHAnsi" w:hAnsiTheme="minorHAnsi" w:cstheme="minorHAnsi"/>
        </w:rPr>
      </w:pPr>
      <w:r w:rsidRPr="000C04A9">
        <w:rPr>
          <w:rStyle w:val="CodeCharacter"/>
        </w:rPr>
        <w:t>max_absolute_compensation</w:t>
      </w:r>
      <w:r w:rsidRPr="0013175B">
        <w:rPr>
          <w:rFonts w:asciiTheme="minorHAnsi" w:hAnsiTheme="minorHAnsi" w:cstheme="minorHAnsi"/>
        </w:rPr>
        <w:t xml:space="preserve">: The maximum allowed deviation, in length units, of the difference between the resulting size of length or spacing and its prescribed size. A warning has to be issued, if adjusted value deviates from prescribed value by more than </w:t>
      </w:r>
      <w:r w:rsidRPr="000C04A9">
        <w:rPr>
          <w:rStyle w:val="CodeCharacter"/>
        </w:rPr>
        <w:t>max_absolute_compensation</w:t>
      </w:r>
      <w:r w:rsidRPr="0013175B">
        <w:rPr>
          <w:rFonts w:asciiTheme="minorHAnsi" w:hAnsiTheme="minorHAnsi" w:cstheme="minorHAnsi"/>
        </w:rPr>
        <w:t>.</w:t>
      </w:r>
      <w:r w:rsidR="00C1242C">
        <w:rPr>
          <w:rFonts w:asciiTheme="minorHAnsi" w:hAnsiTheme="minorHAnsi" w:cstheme="minorHAnsi"/>
        </w:rPr>
        <w:t xml:space="preserve"> </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3CC39677" w:rsidR="00FC68DB" w:rsidRPr="00F54804"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Length is adjusted</w:t>
      </w:r>
      <w:r w:rsidR="00C1242C">
        <w:rPr>
          <w:rFonts w:asciiTheme="minorHAnsi" w:hAnsiTheme="minorHAnsi" w:cstheme="minorHAnsi"/>
        </w:rPr>
        <w:t>,</w:t>
      </w:r>
      <w:r w:rsidRPr="00F54804">
        <w:rPr>
          <w:rFonts w:asciiTheme="minorHAnsi" w:hAnsiTheme="minorHAnsi" w:cstheme="minorHAnsi"/>
        </w:rPr>
        <w:t xml:space="preserve"> </w:t>
      </w:r>
    </w:p>
    <w:p w14:paraId="3020E308" w14:textId="7B73D5F7" w:rsidR="00FC68DB" w:rsidRPr="0013175B" w:rsidRDefault="00FC68DB" w:rsidP="00782419">
      <w:pPr>
        <w:pStyle w:val="Listenabsatz"/>
        <w:numPr>
          <w:ilvl w:val="0"/>
          <w:numId w:val="36"/>
        </w:numPr>
        <w:tabs>
          <w:tab w:val="clear" w:pos="403"/>
        </w:tabs>
        <w:spacing w:line="240" w:lineRule="auto"/>
        <w:ind w:left="360"/>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Segment lengths are kept. Spacing between segments is adjusted</w:t>
      </w:r>
      <w:r w:rsidR="00C1242C">
        <w:rPr>
          <w:rFonts w:asciiTheme="minorHAnsi" w:hAnsiTheme="minorHAnsi" w:cstheme="minorHAnsi"/>
        </w:rPr>
        <w:t xml:space="preserve">, </w:t>
      </w:r>
    </w:p>
    <w:p w14:paraId="78B285C4" w14:textId="77777777" w:rsidR="00FC68DB" w:rsidRPr="0013175B" w:rsidRDefault="00FC68DB" w:rsidP="00782419">
      <w:pPr>
        <w:pStyle w:val="Listenabsatz"/>
        <w:numPr>
          <w:ilvl w:val="0"/>
          <w:numId w:val="36"/>
        </w:numPr>
        <w:tabs>
          <w:tab w:val="clear" w:pos="403"/>
        </w:tabs>
        <w:spacing w:line="240" w:lineRule="auto"/>
        <w:ind w:left="360"/>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first_spacing and last_spacing remain unchanged. </w:t>
      </w:r>
    </w:p>
    <w:p w14:paraId="73C2A490" w14:textId="0E774C3D" w:rsidR="00FC68DB" w:rsidRPr="00F54804" w:rsidRDefault="00FC68DB" w:rsidP="00FF4261">
      <w:pPr>
        <w:pStyle w:val="Textkrper"/>
      </w:pPr>
      <w:r w:rsidRPr="00F54804">
        <w:t>In a</w:t>
      </w:r>
      <w:r w:rsidR="00C1242C">
        <w:t>ll</w:t>
      </w:r>
      <w:r w:rsidRPr="00F54804">
        <w:t xml:space="preserve"> case</w:t>
      </w:r>
      <w:r w:rsidR="00C1242C">
        <w:t>s</w:t>
      </w:r>
      <w:r w:rsidRPr="00F54804">
        <w:t xml:space="preserve">, the number of segments is kept unchanged. </w:t>
      </w:r>
    </w:p>
    <w:p w14:paraId="0D302BF7" w14:textId="71791F64" w:rsidR="00FC68DB" w:rsidRPr="0013175B" w:rsidRDefault="00FC68DB" w:rsidP="0013175B">
      <w:pPr>
        <w:pStyle w:val="berschrift4"/>
      </w:pPr>
      <w:r w:rsidRPr="0013175B">
        <w:t>Formula</w:t>
      </w:r>
      <w:r w:rsidR="006E3C21">
        <w:t>s</w:t>
      </w:r>
      <w:r w:rsidRPr="0013175B">
        <w:t xml:space="preserve"> for </w:t>
      </w:r>
      <w:r w:rsidRPr="00F54804">
        <w:t>adjust</w:t>
      </w:r>
      <w:r w:rsidRPr="0013175B">
        <w:t xml:space="preserve">ing the </w:t>
      </w:r>
      <w:r w:rsidRPr="00F54804">
        <w:t>segment sizes</w:t>
      </w:r>
      <w:r w:rsidRPr="0013175B">
        <w:t xml:space="preserve"> according to the total length of the connection line</w:t>
      </w:r>
      <w:r w:rsidR="0023119A">
        <w:t xml:space="preserve"> </w:t>
      </w:r>
    </w:p>
    <w:p w14:paraId="0C135BC1" w14:textId="3B15279C" w:rsidR="00FC68DB" w:rsidRPr="005C2D94" w:rsidRDefault="00FC68DB" w:rsidP="00A20C99">
      <w:pPr>
        <w:keepNext/>
      </w:pPr>
      <w:r w:rsidRPr="00F54804">
        <w:t xml:space="preserve">The welded segments in a connection line are spread over the </w:t>
      </w:r>
      <w:r w:rsidRPr="00BB1A91">
        <w:t>free area</w:t>
      </w:r>
      <w:r w:rsidRPr="005C2D94">
        <w:t xml:space="preserve"> between the margins. The size of the free area is given by</w:t>
      </w:r>
      <w:r w:rsidR="003D7421">
        <w:t xml:space="preserve"> (</w:t>
      </w:r>
      <w:r w:rsidR="006E3C21">
        <w:t>further d</w:t>
      </w:r>
      <w:r w:rsidR="003D7421">
        <w:t xml:space="preserve">etails are given in </w:t>
      </w:r>
      <w:r w:rsidR="003D7421">
        <w:fldChar w:fldCharType="begin"/>
      </w:r>
      <w:r w:rsidR="003D7421">
        <w:instrText xml:space="preserve"> REF _Ref101250163 \r \h </w:instrText>
      </w:r>
      <w:r w:rsidR="003D7421">
        <w:fldChar w:fldCharType="separate"/>
      </w:r>
      <w:r w:rsidR="0012574E">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21C99D6" w:rsidR="00FC68DB" w:rsidRPr="00BD52D7" w:rsidRDefault="00FC68DB" w:rsidP="00B202D2">
      <w:r w:rsidRPr="005C2D94">
        <w:t xml:space="preserve">The </w:t>
      </w:r>
      <w:r w:rsidRPr="00BB1A91">
        <w:t>number of segments</w:t>
      </w:r>
      <w:r w:rsidRPr="001E4607">
        <w:t xml:space="preserve"> </w:t>
      </w:r>
      <w:r w:rsidRPr="00BB1A91">
        <w:rPr>
          <w:i/>
        </w:rPr>
        <w:t>n</w:t>
      </w:r>
      <w:r w:rsidRPr="001E4607">
        <w:t xml:space="preserve"> is given by attribute </w:t>
      </w:r>
      <w:r w:rsidRPr="000C04A9">
        <w:rPr>
          <w:rStyle w:val="CodeCharacter"/>
        </w:rPr>
        <w:t>num_segments</w:t>
      </w:r>
      <w:r w:rsidRPr="00BD52D7">
        <w:t>.</w:t>
      </w:r>
    </w:p>
    <w:p w14:paraId="2BA581A4" w14:textId="18AA355A" w:rsidR="00FC68DB" w:rsidRPr="00F54804" w:rsidRDefault="00FC68DB" w:rsidP="00B202D2">
      <w:r w:rsidRPr="000A1B7B">
        <w:t>N</w:t>
      </w:r>
      <w:r w:rsidR="00E8414F">
        <w:t>ote:</w:t>
      </w:r>
      <w:r w:rsidR="00E8414F">
        <w:tab/>
        <w:t>T</w:t>
      </w:r>
      <w:r w:rsidRPr="000A1B7B">
        <w:t xml:space="preserve">he </w:t>
      </w:r>
      <w:r w:rsidRPr="00BB1A91">
        <w:t>number of spacings</w:t>
      </w:r>
      <w:r w:rsidRPr="00726144">
        <w:t xml:space="preserve"> is always </w:t>
      </w:r>
      <w:r w:rsidRPr="00BB1A91">
        <w:rPr>
          <w:i/>
        </w:rPr>
        <w:t>n-1</w:t>
      </w:r>
      <w:r w:rsidRPr="00726144">
        <w:t>.</w:t>
      </w:r>
    </w:p>
    <w:p w14:paraId="076B4447" w14:textId="639043AD"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length</w:t>
      </w:r>
      <w:r w:rsidR="00B87A73">
        <w:t>”,</w:t>
      </w:r>
      <w:r w:rsidRPr="0013175B">
        <w:t xml:space="preserve"> the </w:t>
      </w:r>
      <w:r w:rsidRPr="00BB1A91">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65C40A71" w:rsidR="00FC68DB" w:rsidRPr="0013175B" w:rsidRDefault="00FC68DB">
      <w:pPr>
        <w:pStyle w:val="Listenabsatz"/>
        <w:numPr>
          <w:ilvl w:val="0"/>
          <w:numId w:val="37"/>
        </w:numPr>
        <w:tabs>
          <w:tab w:val="clear" w:pos="403"/>
        </w:tabs>
        <w:spacing w:after="0" w:line="240" w:lineRule="auto"/>
        <w:contextualSpacing w:val="0"/>
      </w:pPr>
      <w:r w:rsidRPr="0013175B">
        <w:lastRenderedPageBreak/>
        <w:t xml:space="preserve">When </w:t>
      </w:r>
      <w:r w:rsidRPr="00BB1A91">
        <w:t>keep =</w:t>
      </w:r>
      <w:r w:rsidR="00F3142F">
        <w:t xml:space="preserve"> “</w:t>
      </w:r>
      <w:r w:rsidRPr="00E8414F">
        <w:rPr>
          <w:rStyle w:val="CodeCharacter"/>
        </w:rPr>
        <w:t>spacing</w:t>
      </w:r>
      <w:r w:rsidR="00B87A73">
        <w:t>”,</w:t>
      </w:r>
      <w:r w:rsidRPr="0013175B">
        <w:t xml:space="preserve"> the </w:t>
      </w:r>
      <w:r w:rsidRPr="00BB1A91">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C377961"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BB1A91">
        <w:t>keep =</w:t>
      </w:r>
      <w:r w:rsidR="00F3142F">
        <w:t xml:space="preserve"> “</w:t>
      </w:r>
      <w:r w:rsidRPr="00E8414F">
        <w:rPr>
          <w:rStyle w:val="CodeCharacter"/>
        </w:rPr>
        <w:t>density</w:t>
      </w:r>
      <w:r w:rsidR="00B87A73">
        <w:t>”,</w:t>
      </w:r>
      <w:r w:rsidRPr="0013175B">
        <w:t xml:space="preserve"> the </w:t>
      </w:r>
      <w:r w:rsidRPr="00BB1A91">
        <w:t>adjusted length</w:t>
      </w:r>
      <w:r w:rsidRPr="0013175B">
        <w:t xml:space="preserve"> and </w:t>
      </w:r>
      <w:r w:rsidRPr="00BB1A91">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r w:rsidRPr="0013175B">
        <w:t xml:space="preserve">where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5A968D6D" w:rsidR="00FC68DB" w:rsidRDefault="00602D17" w:rsidP="00CE3B29">
      <w:pPr>
        <w:pStyle w:val="Example"/>
        <w:keepNext/>
      </w:pPr>
      <w:r w:rsidRPr="0059090B">
        <w:t>Example</w:t>
      </w:r>
      <w:r w:rsidR="004C41B1" w:rsidRPr="0059090B" w:rsidDel="004C41B1">
        <w:t xml:space="preserve"> </w:t>
      </w:r>
      <w:r w:rsidR="00252F56" w:rsidRPr="0059090B">
        <w:t>1</w:t>
      </w:r>
      <w:r w:rsidR="00460F6C" w:rsidRPr="0059090B">
        <w:t xml:space="preserve">    </w:t>
      </w:r>
      <w:r w:rsidR="00FC68DB" w:rsidRPr="0059090B">
        <w:rPr>
          <w:rStyle w:val="CodeCharacter"/>
          <w:sz w:val="20"/>
        </w:rPr>
        <w:t>&lt;corner_weld/&gt;</w:t>
      </w:r>
      <w:r w:rsidR="00FC68DB" w:rsidRPr="0059090B">
        <w:t xml:space="preserve"> with </w:t>
      </w:r>
      <w:bookmarkStart w:id="1512" w:name="_Hlk66958266"/>
      <w:r w:rsidR="00FC68DB" w:rsidRPr="0059090B">
        <w:rPr>
          <w:rStyle w:val="CodeCharacter"/>
          <w:sz w:val="20"/>
        </w:rPr>
        <w:t>&lt;regular_segments/&gt;</w:t>
      </w:r>
      <w:r w:rsidR="00FC68DB" w:rsidRPr="0059090B">
        <w:t xml:space="preserve"> </w:t>
      </w:r>
      <w:bookmarkEnd w:id="1512"/>
      <w:r w:rsidR="00FC68DB" w:rsidRPr="0059090B">
        <w:t>and</w:t>
      </w:r>
      <w:r w:rsidR="00F3142F" w:rsidRPr="0059090B">
        <w:t xml:space="preserve"> “</w:t>
      </w:r>
      <w:r w:rsidR="00FC68DB" w:rsidRPr="0059090B">
        <w:t xml:space="preserve">Required” attributes </w:t>
      </w:r>
      <w:r w:rsidR="00975D5B" w:rsidRPr="0059090B">
        <w:t>only</w:t>
      </w:r>
      <w:r w:rsidR="00252F56" w:rsidRPr="0059090B">
        <w:t xml:space="preserve"> (see </w:t>
      </w:r>
      <w:r w:rsidR="00252F56" w:rsidRPr="0059090B">
        <w:fldChar w:fldCharType="begin"/>
      </w:r>
      <w:r w:rsidR="00252F56" w:rsidRPr="0059090B">
        <w:instrText xml:space="preserve"> REF _Ref157796362 \h </w:instrText>
      </w:r>
      <w:r w:rsidR="0059090B">
        <w:instrText xml:space="preserve"> \* MERGEFORMAT </w:instrText>
      </w:r>
      <w:r w:rsidR="00252F56" w:rsidRPr="0059090B">
        <w:fldChar w:fldCharType="separate"/>
      </w:r>
      <w:r w:rsidR="0012574E">
        <w:t xml:space="preserve">Figure </w:t>
      </w:r>
      <w:r w:rsidR="0012574E">
        <w:rPr>
          <w:noProof/>
        </w:rPr>
        <w:t>45</w:t>
      </w:r>
      <w:r w:rsidR="00252F56" w:rsidRPr="0059090B">
        <w:fldChar w:fldCharType="end"/>
      </w:r>
      <w:r w:rsidR="00252F56" w:rsidRPr="0059090B">
        <w:t>)</w:t>
      </w:r>
      <w:r w:rsidR="00975D5B" w:rsidRPr="0059090B">
        <w:t xml:space="preserve">. </w:t>
      </w:r>
    </w:p>
    <w:p w14:paraId="20B24547" w14:textId="7A507274" w:rsidR="00EF22C0" w:rsidRDefault="00EF22C0" w:rsidP="00EF22C0">
      <w:pPr>
        <w:pStyle w:val="Example"/>
        <w:keepNext/>
        <w:jc w:val="center"/>
      </w:pPr>
      <w:r w:rsidRPr="0059090B">
        <w:rPr>
          <w:noProof/>
        </w:rPr>
        <mc:AlternateContent>
          <mc:Choice Requires="wpg">
            <w:drawing>
              <wp:inline distT="0" distB="0" distL="0" distR="0" wp14:anchorId="7B43C572" wp14:editId="71FAA99C">
                <wp:extent cx="4787265" cy="1154430"/>
                <wp:effectExtent l="76200" t="0" r="108585" b="26670"/>
                <wp:docPr id="189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265" cy="1154430"/>
                          <a:chOff x="0" y="0"/>
                          <a:chExt cx="70654" cy="14170"/>
                        </a:xfrm>
                      </wpg:grpSpPr>
                      <wps:wsp>
                        <wps:cNvPr id="1893" name="Rectangle 211"/>
                        <wps:cNvSpPr>
                          <a:spLocks noChangeArrowheads="1"/>
                        </wps:cNvSpPr>
                        <wps:spPr bwMode="auto">
                          <a:xfrm>
                            <a:off x="62270" y="5463"/>
                            <a:ext cx="8297" cy="2880"/>
                          </a:xfrm>
                          <a:prstGeom prst="rect">
                            <a:avLst/>
                          </a:prstGeom>
                          <a:solidFill>
                            <a:srgbClr val="95B3D7"/>
                          </a:solidFill>
                          <a:ln w="25400">
                            <a:solidFill>
                              <a:srgbClr val="4F81BD"/>
                            </a:solidFill>
                            <a:miter lim="800000"/>
                            <a:headEnd/>
                            <a:tailEnd/>
                          </a:ln>
                        </wps:spPr>
                        <wps:txb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4" name="Rectangle 216"/>
                        <wps:cNvSpPr>
                          <a:spLocks noChangeArrowheads="1"/>
                        </wps:cNvSpPr>
                        <wps:spPr bwMode="auto">
                          <a:xfrm>
                            <a:off x="41560" y="5500"/>
                            <a:ext cx="8298" cy="2880"/>
                          </a:xfrm>
                          <a:prstGeom prst="rect">
                            <a:avLst/>
                          </a:prstGeom>
                          <a:solidFill>
                            <a:srgbClr val="95B3D7"/>
                          </a:solidFill>
                          <a:ln w="25400">
                            <a:solidFill>
                              <a:srgbClr val="4F81BD"/>
                            </a:solidFill>
                            <a:miter lim="800000"/>
                            <a:headEnd/>
                            <a:tailEnd/>
                          </a:ln>
                        </wps:spPr>
                        <wps:txb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5" name="Rectangle 206"/>
                        <wps:cNvSpPr>
                          <a:spLocks noChangeArrowheads="1"/>
                        </wps:cNvSpPr>
                        <wps:spPr bwMode="auto">
                          <a:xfrm>
                            <a:off x="20873" y="5492"/>
                            <a:ext cx="8298" cy="2880"/>
                          </a:xfrm>
                          <a:prstGeom prst="rect">
                            <a:avLst/>
                          </a:prstGeom>
                          <a:solidFill>
                            <a:srgbClr val="95B3D7"/>
                          </a:solidFill>
                          <a:ln w="25400">
                            <a:solidFill>
                              <a:srgbClr val="4F81BD"/>
                            </a:solidFill>
                            <a:miter lim="800000"/>
                            <a:headEnd/>
                            <a:tailEnd/>
                          </a:ln>
                        </wps:spPr>
                        <wps:txb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6" name="Rectangle 39"/>
                        <wps:cNvSpPr>
                          <a:spLocks noChangeArrowheads="1"/>
                        </wps:cNvSpPr>
                        <wps:spPr bwMode="auto">
                          <a:xfrm>
                            <a:off x="237" y="5529"/>
                            <a:ext cx="8297" cy="2881"/>
                          </a:xfrm>
                          <a:prstGeom prst="rect">
                            <a:avLst/>
                          </a:prstGeom>
                          <a:solidFill>
                            <a:srgbClr val="95B3D7"/>
                          </a:solidFill>
                          <a:ln w="25400">
                            <a:solidFill>
                              <a:srgbClr val="4F81BD"/>
                            </a:solidFill>
                            <a:miter lim="800000"/>
                            <a:headEnd/>
                            <a:tailEnd/>
                          </a:ln>
                        </wps:spPr>
                        <wps:txb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897" name="TextBox 161"/>
                        <wps:cNvSpPr txBox="1">
                          <a:spLocks noChangeArrowheads="1"/>
                        </wps:cNvSpPr>
                        <wps:spPr bwMode="auto">
                          <a:xfrm>
                            <a:off x="13338"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8" name="TextBox 162"/>
                        <wps:cNvSpPr txBox="1">
                          <a:spLocks noChangeArrowheads="1"/>
                        </wps:cNvSpPr>
                        <wps:spPr bwMode="auto">
                          <a:xfrm>
                            <a:off x="34352"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899" name="TextBox 163"/>
                        <wps:cNvSpPr txBox="1">
                          <a:spLocks noChangeArrowheads="1"/>
                        </wps:cNvSpPr>
                        <wps:spPr bwMode="auto">
                          <a:xfrm>
                            <a:off x="54691" y="4944"/>
                            <a:ext cx="3749" cy="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square" lIns="91440" tIns="45720" rIns="91440" bIns="45720" anchor="t" anchorCtr="0" upright="1">
                          <a:noAutofit/>
                        </wps:bodyPr>
                      </wps:wsp>
                      <wps:wsp>
                        <wps:cNvPr id="1900" name="Straight Connector 4"/>
                        <wps:cNvCnPr>
                          <a:cxnSpLocks noChangeShapeType="1"/>
                        </wps:cNvCnPr>
                        <wps:spPr bwMode="auto">
                          <a:xfrm>
                            <a:off x="0" y="841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901" name="Straight Connector 109"/>
                        <wps:cNvCnPr>
                          <a:cxnSpLocks noChangeShapeType="1"/>
                        </wps:cNvCnPr>
                        <wps:spPr bwMode="auto">
                          <a:xfrm>
                            <a:off x="0" y="1209"/>
                            <a:ext cx="0"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2" name="Straight Connector 110"/>
                        <wps:cNvCnPr>
                          <a:cxnSpLocks noChangeShapeType="1"/>
                        </wps:cNvCnPr>
                        <wps:spPr bwMode="auto">
                          <a:xfrm>
                            <a:off x="70567" y="1209"/>
                            <a:ext cx="87" cy="12961"/>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903" name="TextBox 248"/>
                        <wps:cNvSpPr txBox="1">
                          <a:spLocks noChangeArrowheads="1"/>
                        </wps:cNvSpPr>
                        <wps:spPr bwMode="auto">
                          <a:xfrm>
                            <a:off x="24781" y="0"/>
                            <a:ext cx="28781"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wps:txbx>
                        <wps:bodyPr rot="0" vert="horz" wrap="square" lIns="91440" tIns="45720" rIns="91440" bIns="45720" anchor="t" anchorCtr="0" upright="1">
                          <a:noAutofit/>
                        </wps:bodyPr>
                      </wps:wsp>
                      <wps:wsp>
                        <wps:cNvPr id="1904" name="Straight Arrow Connector 25"/>
                        <wps:cNvCnPr>
                          <a:cxnSpLocks noChangeShapeType="1"/>
                        </wps:cNvCnPr>
                        <wps:spPr bwMode="auto">
                          <a:xfrm>
                            <a:off x="382" y="1248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905" name="Rectangle 49"/>
                        <wps:cNvSpPr>
                          <a:spLocks noChangeArrowheads="1"/>
                        </wps:cNvSpPr>
                        <wps:spPr bwMode="auto">
                          <a:xfrm>
                            <a:off x="25225" y="10753"/>
                            <a:ext cx="20854" cy="3417"/>
                          </a:xfrm>
                          <a:prstGeom prst="rect">
                            <a:avLst/>
                          </a:prstGeom>
                          <a:solidFill>
                            <a:srgbClr val="FFFFFF"/>
                          </a:solidFill>
                          <a:ln w="9525">
                            <a:solidFill>
                              <a:srgbClr val="FFFFFF"/>
                            </a:solidFill>
                            <a:prstDash val="sysDot"/>
                            <a:miter lim="800000"/>
                            <a:headEnd/>
                            <a:tailEnd/>
                          </a:ln>
                        </wps:spPr>
                        <wps:txb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wps:txbx>
                        <wps:bodyPr rot="0" vert="horz" wrap="square" lIns="91440" tIns="45720" rIns="91440" bIns="45720" anchor="ctr" anchorCtr="0" upright="1">
                          <a:noAutofit/>
                        </wps:bodyPr>
                      </wps:wsp>
                    </wpg:wgp>
                  </a:graphicData>
                </a:graphic>
              </wp:inline>
            </w:drawing>
          </mc:Choice>
          <mc:Fallback>
            <w:pict>
              <v:group w14:anchorId="7B43C572" id="Group 185" o:spid="_x0000_s1606" style="width:376.95pt;height:90.9pt;mso-position-horizontal-relative:char;mso-position-vertical-relative:line" coordsize="70654,1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">
                <v:rect id="Rectangle 211" o:spid="_x0000_s1607" style="position:absolute;left:62270;top:5463;width:8297;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kFxQAAAN0AAAAPAAAAZHJzL2Rvd25yZXYueG1sRE/bSgMx&#10;EH0X/IcwQt/arBa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BbqJkFxQAAAN0AAAAP&#10;AAAAAAAAAAAAAAAAAAcCAABkcnMvZG93bnJldi54bWxQSwUGAAAAAAMAAwC3AAAA+QIAAAAA&#10;" fillcolor="#95b3d7" strokecolor="#4f81bd" strokeweight="2pt">
                  <v:textbox>
                    <w:txbxContent>
                      <w:p w14:paraId="4AA5A5E1"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16" o:spid="_x0000_s1608" style="position:absolute;left:41560;top:5500;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" fillcolor="#95b3d7" strokecolor="#4f81bd" strokeweight="2pt">
                  <v:textbox>
                    <w:txbxContent>
                      <w:p w14:paraId="4FD9765D"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206" o:spid="_x0000_s1609" style="position:absolute;left:20873;top:5492;width:8298;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" fillcolor="#95b3d7" strokecolor="#4f81bd" strokeweight="2pt">
                  <v:textbox>
                    <w:txbxContent>
                      <w:p w14:paraId="649EAE84"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39" o:spid="_x0000_s1610" style="position:absolute;left:237;top:5529;width:8297;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" fillcolor="#95b3d7" strokecolor="#4f81bd" strokeweight="2pt">
                  <v:textbox>
                    <w:txbxContent>
                      <w:p w14:paraId="3699EAE6" w14:textId="77777777" w:rsidR="00EF22C0" w:rsidRPr="00334AD3" w:rsidRDefault="00EF22C0" w:rsidP="00EF22C0">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TextBox 161" o:spid="_x0000_s1611" type="#_x0000_t202" style="position:absolute;left:13338;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" filled="f" stroked="f">
                  <v:textbox>
                    <w:txbxContent>
                      <w:p w14:paraId="49D55771"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2" o:spid="_x0000_s1612" type="#_x0000_t202" style="position:absolute;left:34352;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eZ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" filled="f" stroked="f">
                  <v:textbox>
                    <w:txbxContent>
                      <w:p w14:paraId="18885462"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163" o:spid="_x0000_s1613" type="#_x0000_t202" style="position:absolute;left:54691;top:4944;width:3749;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" filled="f" stroked="f">
                  <v:textbox>
                    <w:txbxContent>
                      <w:p w14:paraId="4119EE45" w14:textId="77777777" w:rsidR="00EF22C0" w:rsidRDefault="00EF22C0" w:rsidP="00EF22C0">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line id="Straight Connector 4" o:spid="_x0000_s1614" style="position:absolute;visibility:visible;mso-wrap-style:square" from="0,8410" to="7056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" strokecolor="#9bbb59" strokeweight="2pt">
                  <v:stroke startarrow="oval" endarrow="oval"/>
                  <v:shadow on="t" color="black" opacity="24903f" origin=",.5" offset="0,.55556mm"/>
                </v:line>
                <v:line id="Straight Connector 109" o:spid="_x0000_s1615" style="position:absolute;visibility:visible;mso-wrap-style:square" from="0,1209" to="0,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" strokecolor="#4a7ebb"/>
                <v:line id="Straight Connector 110" o:spid="_x0000_s1616" style="position:absolute;visibility:visible;mso-wrap-style:square" from="70567,1209" to="70654,1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" strokecolor="#4a7ebb"/>
                <v:shape id="TextBox 248" o:spid="_x0000_s1617" type="#_x0000_t202" style="position:absolute;left:24781;width:28781;height: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" filled="f" stroked="f">
                  <v:textbox>
                    <w:txbxContent>
                      <w:p w14:paraId="1AD6AF86" w14:textId="77777777" w:rsidR="00EF22C0" w:rsidRPr="00ED6208" w:rsidRDefault="00EF22C0" w:rsidP="00EF22C0">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w:t>
                        </w:r>
                      </w:p>
                    </w:txbxContent>
                  </v:textbox>
                </v:shape>
                <v:shape id="Straight Arrow Connector 25" o:spid="_x0000_s1618" type="#_x0000_t32" style="position:absolute;left:382;top:1248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">
                  <v:stroke dashstyle="1 1" startarrow="open" endarrow="open"/>
                </v:shape>
                <v:rect id="Rectangle 49" o:spid="_x0000_s1619" style="position:absolute;left:25225;top:10753;width:20854;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" strokecolor="white">
                  <v:stroke dashstyle="1 1"/>
                  <v:textbox>
                    <w:txbxContent>
                      <w:p w14:paraId="39187515" w14:textId="77777777" w:rsidR="00EF22C0" w:rsidRPr="00EF22C0" w:rsidRDefault="00EF22C0" w:rsidP="00EF22C0">
                        <w:pPr>
                          <w:jc w:val="center"/>
                          <w:textAlignment w:val="baseline"/>
                          <w:rPr>
                            <w:rFonts w:cstheme="minorBidi"/>
                            <w:color w:val="000000"/>
                            <w:sz w:val="20"/>
                            <w:szCs w:val="20"/>
                            <w:lang w:val="en-US"/>
                          </w:rPr>
                        </w:pPr>
                        <w:r w:rsidRPr="00EF22C0">
                          <w:rPr>
                            <w:rFonts w:cstheme="minorBidi"/>
                            <w:color w:val="000000"/>
                            <w:sz w:val="20"/>
                            <w:szCs w:val="20"/>
                            <w:lang w:val="en-US"/>
                          </w:rPr>
                          <w:t xml:space="preserve">total = 17 </w:t>
                        </w:r>
                      </w:p>
                    </w:txbxContent>
                  </v:textbox>
                </v:rect>
                <w10:anchorlock/>
              </v:group>
            </w:pict>
          </mc:Fallback>
        </mc:AlternateContent>
      </w:r>
    </w:p>
    <w:p w14:paraId="64213CAD" w14:textId="53933373"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17</w:t>
      </w:r>
      <w:r w:rsidRPr="007B2A78">
        <w:rPr>
          <w:sz w:val="18"/>
          <w:szCs w:val="18"/>
        </w:rPr>
        <w:t>.</w:t>
      </w:r>
      <w:r>
        <w:rPr>
          <w:sz w:val="18"/>
          <w:szCs w:val="18"/>
        </w:rPr>
        <w:t xml:space="preserve"> </w:t>
      </w:r>
    </w:p>
    <w:p w14:paraId="17A10AE0" w14:textId="10D125E9" w:rsidR="00FC68DB" w:rsidRPr="0023119A" w:rsidRDefault="00975D5B" w:rsidP="0059090B">
      <w:pPr>
        <w:pStyle w:val="Beschriftung"/>
        <w:jc w:val="both"/>
      </w:pPr>
      <w:bookmarkStart w:id="1513" w:name="_Ref157796362"/>
      <w:bookmarkStart w:id="1514" w:name="_Toc159618888"/>
      <w:r>
        <w:t xml:space="preserve">Figure </w:t>
      </w:r>
      <w:r>
        <w:fldChar w:fldCharType="begin"/>
      </w:r>
      <w:r>
        <w:instrText xml:space="preserve"> SEQ Figure \* ARABIC </w:instrText>
      </w:r>
      <w:r>
        <w:fldChar w:fldCharType="separate"/>
      </w:r>
      <w:r w:rsidR="0012574E">
        <w:rPr>
          <w:noProof/>
        </w:rPr>
        <w:t>45</w:t>
      </w:r>
      <w:r>
        <w:fldChar w:fldCharType="end"/>
      </w:r>
      <w:bookmarkEnd w:id="1513"/>
      <w:r w:rsidR="006B3AE4">
        <w:t xml:space="preserve"> —</w:t>
      </w:r>
      <w:r w:rsidR="006B3AE4" w:rsidRPr="00F54804">
        <w:t xml:space="preserve"> </w:t>
      </w:r>
      <w:r w:rsidRPr="00B129A5">
        <w:rPr>
          <w:rFonts w:ascii="Courier New" w:hAnsi="Courier New" w:cs="Courier New"/>
        </w:rPr>
        <w:t>&lt;corner_weld/&gt;</w:t>
      </w:r>
      <w:r w:rsidRPr="000E736C">
        <w:t xml:space="preserve"> with </w:t>
      </w:r>
      <w:r w:rsidRPr="00B129A5">
        <w:rPr>
          <w:rFonts w:ascii="Courier New" w:hAnsi="Courier New" w:cs="Courier New"/>
        </w:rPr>
        <w:t>&lt;regular_segments/&gt;</w:t>
      </w:r>
      <w:r w:rsidRPr="0023119A">
        <w:t xml:space="preserve"> and</w:t>
      </w:r>
      <w:r w:rsidR="00F3142F">
        <w:t xml:space="preserve"> “</w:t>
      </w:r>
      <w:r w:rsidRPr="0023119A">
        <w:t>Required” attributes only</w:t>
      </w:r>
      <w:bookmarkEnd w:id="1514"/>
      <w:r w:rsidR="0059090B">
        <w:t xml:space="preserve"> </w:t>
      </w:r>
    </w:p>
    <w:p w14:paraId="449020B5" w14:textId="77777777" w:rsidR="00FC68DB" w:rsidRPr="0023119A" w:rsidRDefault="00FC68DB" w:rsidP="0059090B">
      <w:pPr>
        <w:pStyle w:val="XMLCode"/>
        <w:keepNext/>
        <w:ind w:firstLine="0"/>
        <w:rPr>
          <w:lang w:val="en-GB"/>
        </w:rPr>
      </w:pPr>
      <w:r w:rsidRPr="0023119A">
        <w:rPr>
          <w:lang w:val="en-GB"/>
        </w:rPr>
        <w:t>&lt;seamweld&gt;</w:t>
      </w:r>
    </w:p>
    <w:p w14:paraId="68439864" w14:textId="170EED91"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AF69E3" w:rsidRPr="00DB72BE">
        <w:rPr>
          <w:b/>
          <w:lang w:val="es-ES"/>
        </w:rPr>
        <w:t>"</w:t>
      </w:r>
      <w:r w:rsidRPr="0023119A">
        <w:rPr>
          <w:lang w:val="en-GB"/>
        </w:rPr>
        <w:t>1</w:t>
      </w:r>
      <w:r w:rsidR="00AF69E3" w:rsidRPr="00DB72BE">
        <w:rPr>
          <w:b/>
          <w:lang w:val="es-ES"/>
        </w:rPr>
        <w:t>"</w:t>
      </w:r>
      <w:r w:rsidRPr="0023119A">
        <w:rPr>
          <w:lang w:val="en-GB"/>
        </w:rPr>
        <w:t xml:space="preserve"> technology="resistance</w:t>
      </w:r>
      <w:r w:rsidR="00AF69E3" w:rsidRPr="00DB72BE">
        <w:rPr>
          <w:b/>
          <w:lang w:val="es-ES"/>
        </w:rPr>
        <w:t>"</w:t>
      </w:r>
      <w:r w:rsidRPr="0023119A">
        <w:rPr>
          <w:lang w:val="en-GB"/>
        </w:rPr>
        <w:t>&gt;</w:t>
      </w:r>
    </w:p>
    <w:p w14:paraId="043A2FF7"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474EBEF8" w14:textId="77777777" w:rsidR="00FC68DB" w:rsidRPr="0023119A" w:rsidRDefault="00FC68DB" w:rsidP="0059090B">
      <w:pPr>
        <w:pStyle w:val="XMLCode"/>
        <w:ind w:firstLine="0"/>
        <w:rPr>
          <w:b/>
          <w:lang w:val="en-GB"/>
        </w:rPr>
      </w:pPr>
      <w:r w:rsidRPr="00DB72BE">
        <w:rPr>
          <w:b/>
          <w:lang w:val="es-ES"/>
        </w:rPr>
        <w:t xml:space="preserve">            </w:t>
      </w:r>
      <w:r w:rsidRPr="0023119A">
        <w:rPr>
          <w:b/>
          <w:lang w:val="en-GB"/>
        </w:rPr>
        <w:t>&lt;regular_segments num_segments="4" length="2" spacing="3"/&gt;</w:t>
      </w:r>
    </w:p>
    <w:p w14:paraId="3300F853"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474365E3" w14:textId="77777777" w:rsidR="00FC68DB" w:rsidRPr="0023119A" w:rsidRDefault="00FC68DB" w:rsidP="0059090B">
      <w:pPr>
        <w:pStyle w:val="XMLCode"/>
        <w:ind w:firstLine="0"/>
        <w:rPr>
          <w:lang w:val="en-GB"/>
        </w:rPr>
      </w:pPr>
      <w:r w:rsidRPr="0023119A">
        <w:rPr>
          <w:lang w:val="en-GB"/>
        </w:rPr>
        <w:t xml:space="preserve">        &lt;sheet_parameter ... /&gt;</w:t>
      </w:r>
    </w:p>
    <w:p w14:paraId="7FA89837" w14:textId="77777777" w:rsidR="00FC68DB" w:rsidRPr="0023119A" w:rsidRDefault="00FC68DB" w:rsidP="0059090B">
      <w:pPr>
        <w:pStyle w:val="XMLCode"/>
        <w:keepNext/>
        <w:ind w:firstLine="0"/>
        <w:rPr>
          <w:lang w:val="en-GB"/>
        </w:rPr>
      </w:pPr>
      <w:r w:rsidRPr="0023119A">
        <w:rPr>
          <w:lang w:val="en-GB"/>
        </w:rPr>
        <w:t xml:space="preserve">    &lt;/corner_weld&gt;</w:t>
      </w:r>
    </w:p>
    <w:p w14:paraId="36E6E02E" w14:textId="070800B5"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44982900" w14:textId="27AE29C8" w:rsidR="00EF22C0" w:rsidRPr="0059090B" w:rsidRDefault="00602D17" w:rsidP="00CE3B29">
      <w:pPr>
        <w:pStyle w:val="Example"/>
        <w:keepNext/>
      </w:pPr>
      <w:r w:rsidRPr="0059090B">
        <w:t>Example</w:t>
      </w:r>
      <w:r w:rsidR="004C41B1" w:rsidRPr="0059090B" w:rsidDel="004C41B1">
        <w:t xml:space="preserve"> </w:t>
      </w:r>
      <w:r w:rsidR="0059090B" w:rsidRPr="0059090B">
        <w:t>2</w:t>
      </w:r>
      <w:r w:rsidR="00460F6C" w:rsidRPr="0059090B">
        <w:t xml:space="preserve">    </w:t>
      </w:r>
      <w:r w:rsidR="004C41B1" w:rsidRPr="0059090B">
        <w:t xml:space="preserve">Regular single sided welding </w:t>
      </w:r>
      <w:r w:rsidR="00FC68DB" w:rsidRPr="0059090B">
        <w:t xml:space="preserve">(a </w:t>
      </w:r>
      <w:r w:rsidR="00FC68DB" w:rsidRPr="0059090B">
        <w:rPr>
          <w:rStyle w:val="CodeCharacter"/>
          <w:sz w:val="20"/>
        </w:rPr>
        <w:t>&lt;corner_weld/&gt;</w:t>
      </w:r>
      <w:r w:rsidR="00FC68DB" w:rsidRPr="0059090B">
        <w:t xml:space="preserve"> with </w:t>
      </w:r>
      <w:r w:rsidR="00FC68DB" w:rsidRPr="0059090B">
        <w:rPr>
          <w:rStyle w:val="CodeCharacter"/>
          <w:sz w:val="20"/>
        </w:rPr>
        <w:t>&lt;regular_segments/&gt;</w:t>
      </w:r>
      <w:r w:rsidR="00FC68DB" w:rsidRPr="0059090B">
        <w:t xml:space="preserve"> and all attributes</w:t>
      </w:r>
      <w:r w:rsidR="00252F56" w:rsidRPr="0059090B">
        <w:t xml:space="preserve">, see </w:t>
      </w:r>
      <w:r w:rsidR="00252F56" w:rsidRPr="0059090B">
        <w:fldChar w:fldCharType="begin"/>
      </w:r>
      <w:r w:rsidR="00252F56" w:rsidRPr="0059090B">
        <w:instrText xml:space="preserve"> REF _Ref157796386 \h </w:instrText>
      </w:r>
      <w:r w:rsidR="0059090B">
        <w:instrText xml:space="preserve"> \* MERGEFORMAT </w:instrText>
      </w:r>
      <w:r w:rsidR="00252F56" w:rsidRPr="0059090B">
        <w:fldChar w:fldCharType="separate"/>
      </w:r>
      <w:r w:rsidR="0012574E" w:rsidRPr="0023119A">
        <w:t xml:space="preserve">Figure </w:t>
      </w:r>
      <w:r w:rsidR="0012574E">
        <w:rPr>
          <w:noProof/>
        </w:rPr>
        <w:t>46</w:t>
      </w:r>
      <w:r w:rsidR="00252F56" w:rsidRPr="0059090B">
        <w:fldChar w:fldCharType="end"/>
      </w:r>
      <w:r w:rsidR="00252F56" w:rsidRPr="0059090B">
        <w:t xml:space="preserve">) </w:t>
      </w:r>
    </w:p>
    <w:p w14:paraId="50CC8F09" w14:textId="55CCB654" w:rsidR="0004270D" w:rsidRDefault="00D860C8" w:rsidP="0004270D">
      <w:pPr>
        <w:pStyle w:val="Example"/>
        <w:keepNext/>
      </w:pPr>
      <w:r>
        <w:rPr>
          <w:noProof/>
        </w:rPr>
        <mc:AlternateContent>
          <mc:Choice Requires="wpg">
            <w:drawing>
              <wp:inline distT="0" distB="0" distL="0" distR="0" wp14:anchorId="5BE174DE" wp14:editId="66C2AF51">
                <wp:extent cx="5861685" cy="1236980"/>
                <wp:effectExtent l="67310" t="0" r="0" b="5715"/>
                <wp:docPr id="149" name="Gruppieren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685" cy="1236980"/>
                          <a:chOff x="0" y="0"/>
                          <a:chExt cx="72616" cy="12337"/>
                        </a:xfrm>
                      </wpg:grpSpPr>
                      <wpg:grpSp>
                        <wpg:cNvPr id="150" name="Gruppieren 1897"/>
                        <wpg:cNvGrpSpPr>
                          <a:grpSpLocks/>
                        </wpg:cNvGrpSpPr>
                        <wpg:grpSpPr bwMode="auto">
                          <a:xfrm>
                            <a:off x="0" y="0"/>
                            <a:ext cx="72616" cy="12337"/>
                            <a:chOff x="0" y="0"/>
                            <a:chExt cx="72616" cy="12337"/>
                          </a:xfrm>
                        </wpg:grpSpPr>
                        <wps:wsp>
                          <wps:cNvPr id="151" name="Rectangle 124"/>
                          <wps:cNvSpPr>
                            <a:spLocks noChangeArrowheads="1"/>
                          </wps:cNvSpPr>
                          <wps:spPr bwMode="auto">
                            <a:xfrm>
                              <a:off x="31593" y="4819"/>
                              <a:ext cx="10261" cy="2881"/>
                            </a:xfrm>
                            <a:prstGeom prst="rect">
                              <a:avLst/>
                            </a:prstGeom>
                            <a:solidFill>
                              <a:srgbClr val="95B3D7"/>
                            </a:solidFill>
                            <a:ln w="25400">
                              <a:solidFill>
                                <a:srgbClr val="4F81BD"/>
                              </a:solidFill>
                              <a:miter lim="800000"/>
                              <a:headEnd/>
                              <a:tailEnd/>
                            </a:ln>
                          </wps:spPr>
                          <wps:txb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2" name="Straight Arrow Connector 125"/>
                          <wps:cNvCnPr>
                            <a:cxnSpLocks noChangeShapeType="1"/>
                          </wps:cNvCnPr>
                          <wps:spPr bwMode="auto">
                            <a:xfrm>
                              <a:off x="0" y="4965"/>
                              <a:ext cx="5040"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3" name="Straight Arrow Connector 135"/>
                          <wps:cNvCnPr>
                            <a:cxnSpLocks noChangeShapeType="1"/>
                          </wps:cNvCnPr>
                          <wps:spPr bwMode="auto">
                            <a:xfrm>
                              <a:off x="68476" y="4965"/>
                              <a:ext cx="2091" cy="75"/>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54" name="TextBox 138"/>
                          <wps:cNvSpPr txBox="1">
                            <a:spLocks noChangeArrowheads="1"/>
                          </wps:cNvSpPr>
                          <wps:spPr bwMode="auto">
                            <a:xfrm>
                              <a:off x="968" y="2047"/>
                              <a:ext cx="347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wps:txbx>
                          <wps:bodyPr rot="0" vert="horz" wrap="square" lIns="91440" tIns="45720" rIns="91440" bIns="45720" anchor="t" anchorCtr="0" upright="1">
                            <a:noAutofit/>
                          </wps:bodyPr>
                        </wps:wsp>
                        <wps:wsp>
                          <wps:cNvPr id="155" name="TextBox 139"/>
                          <wps:cNvSpPr txBox="1">
                            <a:spLocks noChangeArrowheads="1"/>
                          </wps:cNvSpPr>
                          <wps:spPr bwMode="auto">
                            <a:xfrm>
                              <a:off x="753" y="0"/>
                              <a:ext cx="71299"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first_spacing=‘1’   length=‘2’  spacing=‘3,5’  last_spacing=‘0,5’  keep=“length”</w:t>
                                </w:r>
                              </w:p>
                            </w:txbxContent>
                          </wps:txbx>
                          <wps:bodyPr rot="0" vert="horz" wrap="square" lIns="91440" tIns="45720" rIns="91440" bIns="45720" anchor="t" anchorCtr="0" upright="1">
                            <a:noAutofit/>
                          </wps:bodyPr>
                        </wps:wsp>
                        <wps:wsp>
                          <wps:cNvPr id="156" name="TextBox 144"/>
                          <wps:cNvSpPr txBox="1">
                            <a:spLocks noChangeArrowheads="1"/>
                          </wps:cNvSpPr>
                          <wps:spPr bwMode="auto">
                            <a:xfrm>
                              <a:off x="67681" y="2047"/>
                              <a:ext cx="4935"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wps:txbx>
                          <wps:bodyPr rot="0" vert="horz" wrap="square" lIns="91440" tIns="45720" rIns="91440" bIns="45720" anchor="t" anchorCtr="0" upright="1">
                            <a:noAutofit/>
                          </wps:bodyPr>
                        </wps:wsp>
                        <wps:wsp>
                          <wps:cNvPr id="157" name="Rectangle 145"/>
                          <wps:cNvSpPr>
                            <a:spLocks noChangeArrowheads="1"/>
                          </wps:cNvSpPr>
                          <wps:spPr bwMode="auto">
                            <a:xfrm>
                              <a:off x="4860" y="4819"/>
                              <a:ext cx="10261" cy="2881"/>
                            </a:xfrm>
                            <a:prstGeom prst="rect">
                              <a:avLst/>
                            </a:prstGeom>
                            <a:solidFill>
                              <a:srgbClr val="95B3D7"/>
                            </a:solidFill>
                            <a:ln w="25400">
                              <a:solidFill>
                                <a:srgbClr val="4F81BD"/>
                              </a:solidFill>
                              <a:miter lim="800000"/>
                              <a:headEnd/>
                              <a:tailEnd/>
                            </a:ln>
                          </wps:spPr>
                          <wps:txb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8" name="Rectangle 146"/>
                          <wps:cNvSpPr>
                            <a:spLocks noChangeArrowheads="1"/>
                          </wps:cNvSpPr>
                          <wps:spPr bwMode="auto">
                            <a:xfrm>
                              <a:off x="58326" y="4819"/>
                              <a:ext cx="10261" cy="2881"/>
                            </a:xfrm>
                            <a:prstGeom prst="rect">
                              <a:avLst/>
                            </a:prstGeom>
                            <a:solidFill>
                              <a:srgbClr val="95B3D7"/>
                            </a:solidFill>
                            <a:ln w="25400">
                              <a:solidFill>
                                <a:srgbClr val="4F81BD"/>
                              </a:solidFill>
                              <a:miter lim="800000"/>
                              <a:headEnd/>
                              <a:tailEnd/>
                            </a:ln>
                          </wps:spPr>
                          <wps:txb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wps:txbx>
                          <wps:bodyPr rot="0" vert="horz" wrap="square" lIns="91440" tIns="45720" rIns="91440" bIns="45720" anchor="ctr" anchorCtr="0" upright="1">
                            <a:noAutofit/>
                          </wps:bodyPr>
                        </wps:wsp>
                        <wps:wsp>
                          <wps:cNvPr id="159" name="Straight Arrow Connector 252"/>
                          <wps:cNvCnPr>
                            <a:cxnSpLocks noChangeShapeType="1"/>
                          </wps:cNvCnPr>
                          <wps:spPr bwMode="auto">
                            <a:xfrm>
                              <a:off x="95" y="10810"/>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88" name="Rectangle 253"/>
                          <wps:cNvSpPr>
                            <a:spLocks noChangeArrowheads="1"/>
                          </wps:cNvSpPr>
                          <wps:spPr bwMode="auto">
                            <a:xfrm>
                              <a:off x="29327" y="9487"/>
                              <a:ext cx="15466" cy="2850"/>
                            </a:xfrm>
                            <a:prstGeom prst="rect">
                              <a:avLst/>
                            </a:prstGeom>
                            <a:solidFill>
                              <a:srgbClr val="FFFFFF"/>
                            </a:solidFill>
                            <a:ln w="9525">
                              <a:solidFill>
                                <a:srgbClr val="FFFFFF"/>
                              </a:solidFill>
                              <a:prstDash val="sysDot"/>
                              <a:miter lim="800000"/>
                              <a:headEnd/>
                              <a:tailEnd/>
                            </a:ln>
                          </wps:spPr>
                          <wps:txb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wps:txbx>
                          <wps:bodyPr rot="0" vert="horz" wrap="square" lIns="91440" tIns="45720" rIns="91440" bIns="45720" anchor="ctr" anchorCtr="0" upright="1">
                            <a:noAutofit/>
                          </wps:bodyPr>
                        </wps:wsp>
                        <wps:wsp>
                          <wps:cNvPr id="1889" name="TextBox 257"/>
                          <wps:cNvSpPr txBox="1">
                            <a:spLocks noChangeArrowheads="1"/>
                          </wps:cNvSpPr>
                          <wps:spPr bwMode="auto">
                            <a:xfrm>
                              <a:off x="2098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s:wsp>
                          <wps:cNvPr id="1890" name="TextBox 258"/>
                          <wps:cNvSpPr txBox="1">
                            <a:spLocks noChangeArrowheads="1"/>
                          </wps:cNvSpPr>
                          <wps:spPr bwMode="auto">
                            <a:xfrm>
                              <a:off x="47806" y="4750"/>
                              <a:ext cx="5873"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wps:txbx>
                          <wps:bodyPr rot="0" vert="horz" wrap="square" lIns="91440" tIns="45720" rIns="91440" bIns="45720" anchor="t" anchorCtr="0" upright="1">
                            <a:noAutofit/>
                          </wps:bodyPr>
                        </wps:wsp>
                      </wpg:grpSp>
                      <wps:wsp>
                        <wps:cNvPr id="1891" name="Straight Connector 169"/>
                        <wps:cNvCnPr>
                          <a:cxnSpLocks noChangeShapeType="1"/>
                        </wps:cNvCnPr>
                        <wps:spPr bwMode="auto">
                          <a:xfrm>
                            <a:off x="0" y="7700"/>
                            <a:ext cx="70567"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5BE174DE" id="Gruppieren 130" o:spid="_x0000_s1620" style="width:461.55pt;height:97.4pt;mso-position-horizontal-relative:char;mso-position-vertical-relative:line" coordsize="72616,1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">
                <v:group id="Gruppieren 1897" o:spid="_x0000_s1621" style="position:absolute;width:72616;height:12337" coordsize="72616,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24" o:spid="_x0000_s1622" style="position:absolute;left:31593;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" fillcolor="#95b3d7" strokecolor="#4f81bd" strokeweight="2pt">
                    <v:textbox>
                      <w:txbxContent>
                        <w:p w14:paraId="5C0FBB64"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125" o:spid="_x0000_s1623" type="#_x0000_t32" style="position:absolute;top:4965;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" strokecolor="#4a7ebb">
                    <v:stroke startarrow="open" endarrow="open"/>
                  </v:shape>
                  <v:shape id="Straight Arrow Connector 135" o:spid="_x0000_s1624" type="#_x0000_t32" style="position:absolute;left:68476;top:4965;width:2091;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" strokecolor="#4a7ebb">
                    <v:stroke startarrow="open" endarrow="open"/>
                  </v:shape>
                  <v:shape id="TextBox 138" o:spid="_x0000_s1625" type="#_x0000_t202" style="position:absolute;left:968;top:2047;width:34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047EA4B4"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1</w:t>
                          </w:r>
                        </w:p>
                      </w:txbxContent>
                    </v:textbox>
                  </v:shape>
                  <v:shape id="TextBox 139" o:spid="_x0000_s1626" type="#_x0000_t202" style="position:absolute;left:753;width:7129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142F80F" w14:textId="77777777" w:rsidR="0004270D" w:rsidRPr="00ED6208" w:rsidRDefault="0004270D" w:rsidP="0004270D">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 xml:space="preserve">=‘1’   length=‘2’  spacing=‘3,5’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=‘0,5’  keep=“length”</w:t>
                          </w:r>
                        </w:p>
                      </w:txbxContent>
                    </v:textbox>
                  </v:shape>
                  <v:shape id="TextBox 144" o:spid="_x0000_s1627" type="#_x0000_t202" style="position:absolute;left:67681;top:2047;width:493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31C3F62" w14:textId="77777777" w:rsidR="0004270D" w:rsidRDefault="0004270D" w:rsidP="0004270D">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0,5</w:t>
                          </w:r>
                        </w:p>
                      </w:txbxContent>
                    </v:textbox>
                  </v:shape>
                  <v:rect id="Rectangle 145" o:spid="_x0000_s1628" style="position:absolute;left:4860;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" fillcolor="#95b3d7" strokecolor="#4f81bd" strokeweight="2pt">
                    <v:textbox>
                      <w:txbxContent>
                        <w:p w14:paraId="380532A3"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rect id="Rectangle 146" o:spid="_x0000_s1629" style="position:absolute;left:58326;top:4819;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" fillcolor="#95b3d7" strokecolor="#4f81bd" strokeweight="2pt">
                    <v:textbox>
                      <w:txbxContent>
                        <w:p w14:paraId="1DE311A0" w14:textId="77777777" w:rsidR="0004270D" w:rsidRPr="00334AD3" w:rsidRDefault="0004270D" w:rsidP="0004270D">
                          <w:pPr>
                            <w:jc w:val="center"/>
                            <w:textAlignment w:val="baseline"/>
                            <w:rPr>
                              <w:rFonts w:cstheme="minorBidi"/>
                              <w:color w:val="FFFFFF"/>
                              <w:sz w:val="24"/>
                              <w:szCs w:val="24"/>
                              <w:lang w:val="en-US"/>
                            </w:rPr>
                          </w:pPr>
                          <w:r w:rsidRPr="00334AD3">
                            <w:rPr>
                              <w:rFonts w:cstheme="minorBidi"/>
                              <w:color w:val="FFFFFF"/>
                              <w:lang w:val="en-US"/>
                            </w:rPr>
                            <w:t>2</w:t>
                          </w:r>
                        </w:p>
                      </w:txbxContent>
                    </v:textbox>
                  </v:rect>
                  <v:shape id="Straight Arrow Connector 252" o:spid="_x0000_s1630" type="#_x0000_t32" style="position:absolute;left:95;top:10810;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">
                    <v:stroke dashstyle="1 1" startarrow="open" endarrow="open"/>
                  </v:shape>
                  <v:rect id="Rectangle 253" o:spid="_x0000_s1631" style="position:absolute;left:29327;top:9487;width:15466;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" strokecolor="white">
                    <v:stroke dashstyle="1 1"/>
                    <v:textbox>
                      <w:txbxContent>
                        <w:p w14:paraId="35B1B852" w14:textId="77777777" w:rsidR="0004270D" w:rsidRPr="00334AD3" w:rsidRDefault="0004270D" w:rsidP="0004270D">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w:t>
                          </w:r>
                          <w:r w:rsidRPr="00334AD3">
                            <w:rPr>
                              <w:rFonts w:cstheme="minorBidi"/>
                              <w:b/>
                              <w:bCs/>
                              <w:color w:val="000000"/>
                              <w:sz w:val="20"/>
                              <w:szCs w:val="20"/>
                              <w:lang w:val="en-US"/>
                            </w:rPr>
                            <w:t xml:space="preserve">14,435 </w:t>
                          </w:r>
                        </w:p>
                      </w:txbxContent>
                    </v:textbox>
                  </v:rect>
                  <v:shape id="TextBox 257" o:spid="_x0000_s1632" type="#_x0000_t202" style="position:absolute;left:2098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" filled="f" stroked="f">
                    <v:textbox>
                      <w:txbxContent>
                        <w:p w14:paraId="53CEA1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shape id="TextBox 258" o:spid="_x0000_s1633" type="#_x0000_t202" style="position:absolute;left:47806;top:4750;width:5873;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" filled="f" stroked="f">
                    <v:textbox>
                      <w:txbxContent>
                        <w:p w14:paraId="35276CAD" w14:textId="77777777" w:rsidR="0004270D" w:rsidRDefault="0004270D" w:rsidP="0004270D">
                          <w:pPr>
                            <w:textAlignment w:val="baseline"/>
                            <w:rPr>
                              <w:rFonts w:asciiTheme="minorHAnsi" w:hAnsi="Calibri" w:cstheme="minorBidi"/>
                              <w:color w:val="000000"/>
                              <w:sz w:val="24"/>
                              <w:szCs w:val="24"/>
                              <w:lang w:val="en-US"/>
                            </w:rPr>
                          </w:pPr>
                          <w:r>
                            <w:rPr>
                              <w:rFonts w:asciiTheme="minorHAnsi" w:hAnsi="Calibri" w:cstheme="minorBidi"/>
                              <w:color w:val="000000"/>
                              <w:lang w:val="en-US"/>
                            </w:rPr>
                            <w:t>~3,5</w:t>
                          </w:r>
                        </w:p>
                      </w:txbxContent>
                    </v:textbox>
                  </v:shape>
                </v:group>
                <v:line id="Straight Connector 169" o:spid="_x0000_s1634" style="position:absolute;visibility:visible;mso-wrap-style:square" from="0,7700" to="70567,7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" strokecolor="#9bbb59" strokeweight="2pt">
                  <v:stroke startarrow="oval" endarrow="oval"/>
                  <v:shadow on="t" color="black" opacity="24903f" origin=",.5" offset="0,.55556mm"/>
                </v:line>
                <w10:anchorlock/>
              </v:group>
            </w:pict>
          </mc:Fallback>
        </mc:AlternateContent>
      </w:r>
    </w:p>
    <w:p w14:paraId="5F85B625" w14:textId="067EA0DF" w:rsidR="00EF22C0" w:rsidRPr="0068368C" w:rsidRDefault="00EF22C0" w:rsidP="00EF22C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14,435</w:t>
      </w:r>
      <w:r w:rsidRPr="007B2A78">
        <w:rPr>
          <w:sz w:val="18"/>
          <w:szCs w:val="18"/>
        </w:rPr>
        <w:t>.</w:t>
      </w:r>
      <w:r>
        <w:rPr>
          <w:sz w:val="18"/>
          <w:szCs w:val="18"/>
        </w:rPr>
        <w:t xml:space="preserve"> </w:t>
      </w:r>
    </w:p>
    <w:p w14:paraId="38F1CA95" w14:textId="41BA26D5" w:rsidR="00FC68DB" w:rsidRPr="0023119A" w:rsidRDefault="006B3AE4" w:rsidP="0059090B">
      <w:pPr>
        <w:pStyle w:val="Beschriftung"/>
        <w:jc w:val="both"/>
      </w:pPr>
      <w:bookmarkStart w:id="1515" w:name="_Ref157796386"/>
      <w:bookmarkStart w:id="1516" w:name="_Toc159618889"/>
      <w:r w:rsidRPr="0023119A">
        <w:t xml:space="preserve">Figure </w:t>
      </w:r>
      <w:r w:rsidRPr="0023119A">
        <w:fldChar w:fldCharType="begin"/>
      </w:r>
      <w:r w:rsidRPr="0023119A">
        <w:instrText xml:space="preserve"> SEQ Figure \* ARABIC </w:instrText>
      </w:r>
      <w:r w:rsidRPr="0023119A">
        <w:fldChar w:fldCharType="separate"/>
      </w:r>
      <w:r w:rsidR="0012574E">
        <w:rPr>
          <w:noProof/>
        </w:rPr>
        <w:t>46</w:t>
      </w:r>
      <w:r w:rsidRPr="0023119A">
        <w:fldChar w:fldCharType="end"/>
      </w:r>
      <w:bookmarkEnd w:id="1515"/>
      <w:r w:rsidRPr="0023119A">
        <w:t xml:space="preserve"> — Regular single sided welding (a </w:t>
      </w:r>
      <w:r w:rsidRPr="00B129A5">
        <w:rPr>
          <w:rFonts w:ascii="Courier New" w:hAnsi="Courier New" w:cs="Courier New"/>
        </w:rPr>
        <w:t>&lt;corner_weld/&gt;</w:t>
      </w:r>
      <w:r w:rsidRPr="0023119A">
        <w:t xml:space="preserve"> with </w:t>
      </w:r>
      <w:r w:rsidRPr="00B129A5">
        <w:rPr>
          <w:rFonts w:ascii="Courier New" w:hAnsi="Courier New" w:cs="Courier New"/>
        </w:rPr>
        <w:t>&lt;regular_segments/&gt;</w:t>
      </w:r>
      <w:r w:rsidRPr="0023119A">
        <w:t xml:space="preserve"> and all attributes)</w:t>
      </w:r>
      <w:bookmarkEnd w:id="1516"/>
    </w:p>
    <w:p w14:paraId="2EF58D0C" w14:textId="77777777" w:rsidR="00FC68DB" w:rsidRPr="0023119A" w:rsidRDefault="00FC68DB" w:rsidP="0059090B">
      <w:pPr>
        <w:pStyle w:val="XMLCode"/>
        <w:keepNext/>
        <w:ind w:firstLine="0"/>
        <w:rPr>
          <w:lang w:val="en-GB"/>
        </w:rPr>
      </w:pPr>
      <w:r w:rsidRPr="0023119A">
        <w:rPr>
          <w:lang w:val="en-GB"/>
        </w:rPr>
        <w:t>&lt;seamweld&gt;</w:t>
      </w:r>
    </w:p>
    <w:p w14:paraId="1D30D3D0" w14:textId="2F99DB94"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53A8CDB"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623A9389"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7C3AD0D9" w14:textId="77777777" w:rsidR="00FC68DB" w:rsidRPr="0023119A" w:rsidRDefault="00FC68DB" w:rsidP="0059090B">
      <w:pPr>
        <w:pStyle w:val="XMLCode"/>
        <w:keepNext/>
        <w:ind w:firstLine="0"/>
        <w:rPr>
          <w:b/>
          <w:lang w:val="en-GB"/>
        </w:rPr>
      </w:pPr>
      <w:r w:rsidRPr="0023119A">
        <w:rPr>
          <w:b/>
          <w:lang w:val="en-GB"/>
        </w:rPr>
        <w:t xml:space="preserve">                num_segments="3"</w:t>
      </w:r>
    </w:p>
    <w:p w14:paraId="776B0C1D"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60BCBB54" w14:textId="77777777" w:rsidR="00FC68DB" w:rsidRPr="0023119A" w:rsidRDefault="00FC68DB" w:rsidP="0059090B">
      <w:pPr>
        <w:pStyle w:val="XMLCode"/>
        <w:ind w:firstLine="0"/>
        <w:rPr>
          <w:b/>
          <w:lang w:val="en-GB"/>
        </w:rPr>
      </w:pPr>
      <w:r w:rsidRPr="0023119A">
        <w:rPr>
          <w:b/>
          <w:lang w:val="en-GB"/>
        </w:rPr>
        <w:lastRenderedPageBreak/>
        <w:t xml:space="preserve">                keep="length" max_absolute_compensation="0.2"/&gt;</w:t>
      </w:r>
    </w:p>
    <w:p w14:paraId="436B7D07"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DA84485" w14:textId="77777777" w:rsidR="00FC68DB" w:rsidRPr="0023119A" w:rsidRDefault="00FC68DB" w:rsidP="0059090B">
      <w:pPr>
        <w:pStyle w:val="XMLCode"/>
        <w:ind w:firstLine="0"/>
        <w:rPr>
          <w:lang w:val="en-GB"/>
        </w:rPr>
      </w:pPr>
      <w:r w:rsidRPr="0023119A">
        <w:rPr>
          <w:lang w:val="en-GB"/>
        </w:rPr>
        <w:t xml:space="preserve">        &lt;sheet_parameter ... /&gt;</w:t>
      </w:r>
    </w:p>
    <w:p w14:paraId="0B596707" w14:textId="77777777" w:rsidR="00FC68DB" w:rsidRPr="0023119A" w:rsidRDefault="00FC68DB" w:rsidP="0059090B">
      <w:pPr>
        <w:pStyle w:val="XMLCode"/>
        <w:keepNext/>
        <w:ind w:firstLine="0"/>
        <w:rPr>
          <w:lang w:val="en-GB"/>
        </w:rPr>
      </w:pPr>
      <w:r w:rsidRPr="0023119A">
        <w:rPr>
          <w:lang w:val="en-GB"/>
        </w:rPr>
        <w:t xml:space="preserve">    &lt;/corner_weld&gt;</w:t>
      </w:r>
    </w:p>
    <w:p w14:paraId="7FD240AB" w14:textId="77777777" w:rsidR="00FC68DB" w:rsidRPr="0023119A" w:rsidRDefault="00FC68DB" w:rsidP="0059090B">
      <w:pPr>
        <w:pStyle w:val="XMLCode"/>
        <w:keepNext/>
        <w:ind w:firstLine="0"/>
        <w:rPr>
          <w:lang w:val="en-GB"/>
        </w:rPr>
      </w:pPr>
      <w:r w:rsidRPr="0023119A">
        <w:rPr>
          <w:lang w:val="en-GB"/>
        </w:rPr>
        <w:t>&lt;/seamweld&gt;</w:t>
      </w:r>
    </w:p>
    <w:p w14:paraId="4007EB1D" w14:textId="77777777" w:rsidR="00FC68DB" w:rsidRPr="0023119A" w:rsidRDefault="00FC68DB" w:rsidP="0059090B">
      <w:pPr>
        <w:pStyle w:val="XMLCode"/>
        <w:keepNext/>
        <w:ind w:firstLine="0"/>
        <w:rPr>
          <w:lang w:val="en-GB"/>
        </w:rPr>
      </w:pPr>
    </w:p>
    <w:p w14:paraId="0AD38F48" w14:textId="77777777" w:rsidR="00FC68DB" w:rsidRPr="0023119A" w:rsidRDefault="00FC68DB" w:rsidP="0059090B">
      <w:pPr>
        <w:pStyle w:val="XMLCode"/>
        <w:keepNext/>
        <w:ind w:firstLine="0"/>
        <w:rPr>
          <w:lang w:val="en-GB"/>
        </w:rPr>
      </w:pPr>
      <w:r w:rsidRPr="0023119A">
        <w:rPr>
          <w:lang w:val="en-GB"/>
        </w:rPr>
        <w:t>...</w:t>
      </w:r>
    </w:p>
    <w:p w14:paraId="712C652A" w14:textId="77777777" w:rsidR="00FC68DB" w:rsidRPr="0023119A" w:rsidRDefault="00FC68DB" w:rsidP="0059090B">
      <w:pPr>
        <w:pStyle w:val="XMLCode"/>
        <w:keepNext/>
        <w:ind w:firstLine="0"/>
        <w:rPr>
          <w:lang w:val="en-GB"/>
        </w:rPr>
      </w:pPr>
    </w:p>
    <w:p w14:paraId="4F31FC4F" w14:textId="77777777" w:rsidR="00FC68DB" w:rsidRPr="0023119A" w:rsidRDefault="00FC68DB" w:rsidP="0059090B">
      <w:pPr>
        <w:pStyle w:val="XMLCode"/>
        <w:keepNext/>
        <w:ind w:firstLine="0"/>
        <w:rPr>
          <w:lang w:val="en-GB"/>
        </w:rPr>
      </w:pPr>
      <w:r w:rsidRPr="0023119A">
        <w:rPr>
          <w:lang w:val="en-GB"/>
        </w:rPr>
        <w:t>&lt;seamweld&gt;</w:t>
      </w:r>
    </w:p>
    <w:p w14:paraId="4BA94CDF" w14:textId="50E8185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38F6EF9D" w14:textId="77777777" w:rsidR="00FC68DB" w:rsidRPr="00DB72BE" w:rsidRDefault="00FC68DB" w:rsidP="0059090B">
      <w:pPr>
        <w:pStyle w:val="XMLCode"/>
        <w:keepNext/>
        <w:ind w:firstLine="0"/>
        <w:rPr>
          <w:b/>
          <w:lang w:val="es-ES"/>
        </w:rPr>
      </w:pPr>
      <w:r w:rsidRPr="0023119A">
        <w:rPr>
          <w:b/>
          <w:lang w:val="en-GB"/>
        </w:rPr>
        <w:t xml:space="preserve">        </w:t>
      </w:r>
      <w:r w:rsidRPr="00DB72BE">
        <w:rPr>
          <w:b/>
          <w:lang w:val="es-ES"/>
        </w:rPr>
        <w:t>&lt;weld_position u="0.2" x="1" y="0" z="1"&gt;</w:t>
      </w:r>
    </w:p>
    <w:p w14:paraId="74532363"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34818680" w14:textId="77777777" w:rsidR="00FC68DB" w:rsidRPr="0023119A" w:rsidRDefault="00FC68DB" w:rsidP="0059090B">
      <w:pPr>
        <w:pStyle w:val="XMLCode"/>
        <w:keepNext/>
        <w:ind w:firstLine="0"/>
        <w:rPr>
          <w:b/>
          <w:lang w:val="en-GB"/>
        </w:rPr>
      </w:pPr>
      <w:r w:rsidRPr="0023119A">
        <w:rPr>
          <w:b/>
          <w:lang w:val="en-GB"/>
        </w:rPr>
        <w:t xml:space="preserve">                num_segments="3"</w:t>
      </w:r>
    </w:p>
    <w:p w14:paraId="6811A7F3" w14:textId="77777777" w:rsidR="00FC68DB" w:rsidRPr="0023119A" w:rsidRDefault="00FC68DB" w:rsidP="0059090B">
      <w:pPr>
        <w:pStyle w:val="XMLCode"/>
        <w:ind w:firstLine="0"/>
        <w:rPr>
          <w:b/>
          <w:lang w:val="en-GB"/>
        </w:rPr>
      </w:pPr>
      <w:r w:rsidRPr="0023119A">
        <w:rPr>
          <w:b/>
          <w:lang w:val="en-GB"/>
        </w:rPr>
        <w:t xml:space="preserve">                first_spacing="1.0" last_spacing="0.5" length="2.0" spacing="3.5" </w:t>
      </w:r>
    </w:p>
    <w:p w14:paraId="0865121D" w14:textId="77777777" w:rsidR="00FC68DB" w:rsidRPr="0023119A" w:rsidRDefault="00FC68DB" w:rsidP="0059090B">
      <w:pPr>
        <w:pStyle w:val="XMLCode"/>
        <w:ind w:firstLine="0"/>
        <w:rPr>
          <w:b/>
          <w:lang w:val="en-GB"/>
        </w:rPr>
      </w:pPr>
      <w:r w:rsidRPr="0023119A">
        <w:rPr>
          <w:b/>
          <w:lang w:val="en-GB"/>
        </w:rPr>
        <w:t xml:space="preserve">                keep="length" max_percentage_of_compensation="3.0"/&gt;</w:t>
      </w:r>
    </w:p>
    <w:p w14:paraId="2874872D"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9729C5F" w14:textId="77777777" w:rsidR="00FC68DB" w:rsidRPr="0023119A" w:rsidRDefault="00FC68DB" w:rsidP="0059090B">
      <w:pPr>
        <w:pStyle w:val="XMLCode"/>
        <w:ind w:firstLine="0"/>
        <w:rPr>
          <w:lang w:val="en-GB"/>
        </w:rPr>
      </w:pPr>
      <w:r w:rsidRPr="0023119A">
        <w:rPr>
          <w:lang w:val="en-GB"/>
        </w:rPr>
        <w:t xml:space="preserve">        &lt;sheet_parameter ... /&gt;</w:t>
      </w:r>
    </w:p>
    <w:p w14:paraId="5CE5A5E0" w14:textId="77777777" w:rsidR="00FC68DB" w:rsidRPr="0023119A" w:rsidRDefault="00FC68DB" w:rsidP="0059090B">
      <w:pPr>
        <w:pStyle w:val="XMLCode"/>
        <w:keepNext/>
        <w:ind w:firstLine="0"/>
        <w:rPr>
          <w:lang w:val="en-GB"/>
        </w:rPr>
      </w:pPr>
      <w:r w:rsidRPr="0023119A">
        <w:rPr>
          <w:lang w:val="en-GB"/>
        </w:rPr>
        <w:t xml:space="preserve">    &lt;/corner_weld&gt;</w:t>
      </w:r>
    </w:p>
    <w:p w14:paraId="79576915" w14:textId="4E6003AA" w:rsidR="00FC68DB" w:rsidRPr="0023119A" w:rsidRDefault="00FC68DB" w:rsidP="0059090B">
      <w:pPr>
        <w:pStyle w:val="XMLCode"/>
        <w:ind w:firstLine="0"/>
        <w:rPr>
          <w:lang w:val="en-GB"/>
        </w:rPr>
      </w:pPr>
      <w:r w:rsidRPr="0023119A">
        <w:rPr>
          <w:lang w:val="en-GB"/>
        </w:rPr>
        <w:t>&lt;/seamweld&gt;</w:t>
      </w:r>
    </w:p>
    <w:p w14:paraId="316F844D" w14:textId="6D2B3EF8" w:rsidR="00A25885" w:rsidRPr="0059090B" w:rsidRDefault="00602D17" w:rsidP="006B3AE4">
      <w:pPr>
        <w:pStyle w:val="Example"/>
        <w:keepNext/>
      </w:pPr>
      <w:r w:rsidRPr="0059090B">
        <w:t>Example</w:t>
      </w:r>
      <w:r w:rsidR="004C41B1" w:rsidRPr="0059090B" w:rsidDel="004C41B1">
        <w:t xml:space="preserve"> </w:t>
      </w:r>
      <w:r w:rsidR="0059090B" w:rsidRPr="0059090B">
        <w:t>3</w:t>
      </w:r>
      <w:r w:rsidR="00C1056C" w:rsidRPr="0059090B">
        <w:t xml:space="preserve"> </w:t>
      </w:r>
      <w:r w:rsidR="0059090B" w:rsidRPr="0059090B">
        <w:t xml:space="preserve">   </w:t>
      </w:r>
      <w:r w:rsidR="00FC68DB" w:rsidRPr="0059090B">
        <w:t xml:space="preserve">Staggered welding (a </w:t>
      </w:r>
      <w:r w:rsidR="00FC68DB" w:rsidRPr="0059090B">
        <w:rPr>
          <w:rStyle w:val="CodeCharacter"/>
          <w:sz w:val="20"/>
        </w:rPr>
        <w:t>&lt;corner_weld/&gt;</w:t>
      </w:r>
      <w:r w:rsidR="00FC68DB" w:rsidRPr="0059090B">
        <w:t xml:space="preserve"> welded from both sides in alternating sequence, with two </w:t>
      </w:r>
      <w:r w:rsidR="006B3AE4" w:rsidRPr="0059090B">
        <w:rPr>
          <w:rStyle w:val="CodeCharacter"/>
          <w:sz w:val="20"/>
        </w:rPr>
        <w:t>&lt;</w:t>
      </w:r>
      <w:r w:rsidR="00FC68DB" w:rsidRPr="0059090B">
        <w:rPr>
          <w:rStyle w:val="CodeCharacter"/>
          <w:sz w:val="20"/>
        </w:rPr>
        <w:t>regular_segments/&gt;</w:t>
      </w:r>
      <w:r w:rsidR="00FC68DB" w:rsidRPr="0059090B">
        <w:t xml:space="preserve"> for the two </w:t>
      </w:r>
      <w:r w:rsidR="00FC68DB" w:rsidRPr="0059090B">
        <w:rPr>
          <w:rStyle w:val="CodeCharacter"/>
          <w:sz w:val="20"/>
        </w:rPr>
        <w:t>&lt;weld_position/&gt;</w:t>
      </w:r>
      <w:r w:rsidR="00FC68DB" w:rsidRPr="0059090B">
        <w:t>s</w:t>
      </w:r>
      <w:r w:rsidR="00252F56" w:rsidRPr="0059090B">
        <w:t xml:space="preserve">, see </w:t>
      </w:r>
      <w:r w:rsidR="00252F56" w:rsidRPr="0059090B">
        <w:fldChar w:fldCharType="begin"/>
      </w:r>
      <w:r w:rsidR="00252F56" w:rsidRPr="0059090B">
        <w:instrText xml:space="preserve"> REF _Ref157796405 \h </w:instrText>
      </w:r>
      <w:r w:rsidR="0059090B">
        <w:instrText xml:space="preserve"> \* MERGEFORMAT </w:instrText>
      </w:r>
      <w:r w:rsidR="00252F56" w:rsidRPr="0059090B">
        <w:fldChar w:fldCharType="separate"/>
      </w:r>
      <w:r w:rsidR="0012574E" w:rsidRPr="0023119A">
        <w:t xml:space="preserve">Figure </w:t>
      </w:r>
      <w:r w:rsidR="0012574E">
        <w:rPr>
          <w:noProof/>
        </w:rPr>
        <w:t>47</w:t>
      </w:r>
      <w:r w:rsidR="00252F56" w:rsidRPr="0059090B">
        <w:fldChar w:fldCharType="end"/>
      </w:r>
      <w:r w:rsidR="00252F56" w:rsidRPr="0059090B">
        <w:t>)</w:t>
      </w:r>
      <w:r w:rsidR="006B3AE4" w:rsidRPr="0059090B">
        <w:t xml:space="preserve"> </w:t>
      </w:r>
    </w:p>
    <w:p w14:paraId="2A3E1EC1" w14:textId="5F6B79A2" w:rsidR="006B3AE4" w:rsidRDefault="00D860C8" w:rsidP="00A25885">
      <w:pPr>
        <w:keepNext/>
        <w:autoSpaceDE w:val="0"/>
        <w:autoSpaceDN w:val="0"/>
        <w:adjustRightInd w:val="0"/>
        <w:spacing w:after="0"/>
        <w:jc w:val="center"/>
      </w:pPr>
      <w:r>
        <w:rPr>
          <w:noProof/>
        </w:rPr>
        <mc:AlternateContent>
          <mc:Choice Requires="wpg">
            <w:drawing>
              <wp:inline distT="0" distB="0" distL="0" distR="0" wp14:anchorId="05B775B7" wp14:editId="5701EE06">
                <wp:extent cx="5297805" cy="1571619"/>
                <wp:effectExtent l="57150" t="0" r="55245" b="10160"/>
                <wp:docPr id="18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1571619"/>
                          <a:chOff x="0" y="0"/>
                          <a:chExt cx="73058" cy="21669"/>
                        </a:xfrm>
                      </wpg:grpSpPr>
                      <wps:wsp>
                        <wps:cNvPr id="1875" name="Rectangle 224"/>
                        <wps:cNvSpPr>
                          <a:spLocks noChangeArrowheads="1"/>
                        </wps:cNvSpPr>
                        <wps:spPr bwMode="auto">
                          <a:xfrm>
                            <a:off x="292" y="9318"/>
                            <a:ext cx="10262" cy="2880"/>
                          </a:xfrm>
                          <a:prstGeom prst="rect">
                            <a:avLst/>
                          </a:prstGeom>
                          <a:solidFill>
                            <a:srgbClr val="95B3D7"/>
                          </a:solidFill>
                          <a:ln w="25400">
                            <a:solidFill>
                              <a:srgbClr val="4F81BD"/>
                            </a:solidFill>
                            <a:miter lim="800000"/>
                            <a:headEnd/>
                            <a:tailEnd/>
                          </a:ln>
                        </wps:spPr>
                        <wps:txb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6" name="Rectangle 230"/>
                        <wps:cNvSpPr>
                          <a:spLocks noChangeArrowheads="1"/>
                        </wps:cNvSpPr>
                        <wps:spPr bwMode="auto">
                          <a:xfrm>
                            <a:off x="25495" y="9314"/>
                            <a:ext cx="10261" cy="2881"/>
                          </a:xfrm>
                          <a:prstGeom prst="rect">
                            <a:avLst/>
                          </a:prstGeom>
                          <a:solidFill>
                            <a:srgbClr val="95B3D7"/>
                          </a:solidFill>
                          <a:ln w="25400">
                            <a:solidFill>
                              <a:srgbClr val="4F81BD"/>
                            </a:solidFill>
                            <a:miter lim="800000"/>
                            <a:headEnd/>
                            <a:tailEnd/>
                          </a:ln>
                        </wps:spPr>
                        <wps:txb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7" name="Rectangle 235"/>
                        <wps:cNvSpPr>
                          <a:spLocks noChangeArrowheads="1"/>
                        </wps:cNvSpPr>
                        <wps:spPr bwMode="auto">
                          <a:xfrm>
                            <a:off x="50295" y="9248"/>
                            <a:ext cx="10262" cy="2881"/>
                          </a:xfrm>
                          <a:prstGeom prst="rect">
                            <a:avLst/>
                          </a:prstGeom>
                          <a:solidFill>
                            <a:srgbClr val="95B3D7"/>
                          </a:solidFill>
                          <a:ln w="25400">
                            <a:solidFill>
                              <a:srgbClr val="4F81BD"/>
                            </a:solidFill>
                            <a:miter lim="800000"/>
                            <a:headEnd/>
                            <a:tailEnd/>
                          </a:ln>
                        </wps:spPr>
                        <wps:txb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78" name="TextBox 185"/>
                        <wps:cNvSpPr txBox="1">
                          <a:spLocks noChangeArrowheads="1"/>
                        </wps:cNvSpPr>
                        <wps:spPr bwMode="auto">
                          <a:xfrm>
                            <a:off x="29183"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79" name="Rectangle 187"/>
                        <wps:cNvSpPr>
                          <a:spLocks noChangeArrowheads="1"/>
                        </wps:cNvSpPr>
                        <wps:spPr bwMode="auto">
                          <a:xfrm>
                            <a:off x="12068" y="6220"/>
                            <a:ext cx="10801" cy="2880"/>
                          </a:xfrm>
                          <a:prstGeom prst="rect">
                            <a:avLst/>
                          </a:prstGeom>
                          <a:solidFill>
                            <a:srgbClr val="95B3D7"/>
                          </a:solidFill>
                          <a:ln w="25400">
                            <a:solidFill>
                              <a:srgbClr val="4F81BD"/>
                            </a:solidFill>
                            <a:miter lim="800000"/>
                            <a:headEnd/>
                            <a:tailEnd/>
                          </a:ln>
                        </wps:spPr>
                        <wps:txb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0" name="TextBox 190"/>
                        <wps:cNvSpPr txBox="1">
                          <a:spLocks noChangeArrowheads="1"/>
                        </wps:cNvSpPr>
                        <wps:spPr bwMode="auto">
                          <a:xfrm>
                            <a:off x="53650" y="6107"/>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1" name="Rectangle 176"/>
                        <wps:cNvSpPr>
                          <a:spLocks noChangeArrowheads="1"/>
                        </wps:cNvSpPr>
                        <wps:spPr bwMode="auto">
                          <a:xfrm>
                            <a:off x="37683" y="6220"/>
                            <a:ext cx="10262" cy="2880"/>
                          </a:xfrm>
                          <a:prstGeom prst="rect">
                            <a:avLst/>
                          </a:prstGeom>
                          <a:solidFill>
                            <a:srgbClr val="95B3D7"/>
                          </a:solidFill>
                          <a:ln w="25400">
                            <a:solidFill>
                              <a:srgbClr val="4F81BD"/>
                            </a:solidFill>
                            <a:miter lim="800000"/>
                            <a:headEnd/>
                            <a:tailEnd/>
                          </a:ln>
                        </wps:spPr>
                        <wps:txb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2" name="Rectangle 188"/>
                        <wps:cNvSpPr>
                          <a:spLocks noChangeArrowheads="1"/>
                        </wps:cNvSpPr>
                        <wps:spPr bwMode="auto">
                          <a:xfrm>
                            <a:off x="62939" y="6220"/>
                            <a:ext cx="10081" cy="2880"/>
                          </a:xfrm>
                          <a:prstGeom prst="rect">
                            <a:avLst/>
                          </a:prstGeom>
                          <a:solidFill>
                            <a:srgbClr val="95B3D7"/>
                          </a:solidFill>
                          <a:ln w="25400">
                            <a:solidFill>
                              <a:srgbClr val="4F81BD"/>
                            </a:solidFill>
                            <a:miter lim="800000"/>
                            <a:headEnd/>
                            <a:tailEnd/>
                          </a:ln>
                        </wps:spPr>
                        <wps:txb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wps:txbx>
                        <wps:bodyPr rot="0" vert="horz" wrap="square" lIns="91440" tIns="45720" rIns="91440" bIns="45720" anchor="ctr" anchorCtr="0" upright="1">
                          <a:noAutofit/>
                        </wps:bodyPr>
                      </wps:wsp>
                      <wps:wsp>
                        <wps:cNvPr id="1883" name="Straight Connector 195"/>
                        <wps:cNvCnPr>
                          <a:cxnSpLocks noChangeShapeType="1"/>
                        </wps:cNvCnPr>
                        <wps:spPr bwMode="auto">
                          <a:xfrm>
                            <a:off x="292"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4" name="Straight Connector 196"/>
                        <wps:cNvCnPr>
                          <a:cxnSpLocks noChangeShapeType="1"/>
                        </wps:cNvCnPr>
                        <wps:spPr bwMode="auto">
                          <a:xfrm>
                            <a:off x="73046" y="0"/>
                            <a:ext cx="0" cy="21529"/>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85" name="TextBox 221"/>
                        <wps:cNvSpPr txBox="1">
                          <a:spLocks noChangeArrowheads="1"/>
                        </wps:cNvSpPr>
                        <wps:spPr bwMode="auto">
                          <a:xfrm>
                            <a:off x="16177" y="9501"/>
                            <a:ext cx="3503"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6" name="TextBox 228"/>
                        <wps:cNvSpPr txBox="1">
                          <a:spLocks noChangeArrowheads="1"/>
                        </wps:cNvSpPr>
                        <wps:spPr bwMode="auto">
                          <a:xfrm>
                            <a:off x="41584" y="9506"/>
                            <a:ext cx="3502"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wps:txbx>
                        <wps:bodyPr rot="0" vert="horz" wrap="none" lIns="91440" tIns="45720" rIns="91440" bIns="45720" anchor="t" anchorCtr="0" upright="1">
                          <a:spAutoFit/>
                        </wps:bodyPr>
                      </wps:wsp>
                      <wps:wsp>
                        <wps:cNvPr id="1887" name="Straight Arrow Connector 241"/>
                        <wps:cNvCnPr>
                          <a:cxnSpLocks noChangeShapeType="1"/>
                        </wps:cNvCnPr>
                        <wps:spPr bwMode="auto">
                          <a:xfrm flipV="1">
                            <a:off x="0" y="6996"/>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5" name="TextBox 242"/>
                        <wps:cNvSpPr txBox="1">
                          <a:spLocks noChangeArrowheads="1"/>
                        </wps:cNvSpPr>
                        <wps:spPr bwMode="auto">
                          <a:xfrm>
                            <a:off x="4231" y="4124"/>
                            <a:ext cx="4974"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6" name="Straight Arrow Connector 246"/>
                        <wps:cNvCnPr>
                          <a:cxnSpLocks noChangeShapeType="1"/>
                        </wps:cNvCnPr>
                        <wps:spPr bwMode="auto">
                          <a:xfrm flipV="1">
                            <a:off x="61206" y="11562"/>
                            <a:ext cx="11814" cy="92"/>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37" name="TextBox 247"/>
                        <wps:cNvSpPr txBox="1">
                          <a:spLocks noChangeArrowheads="1"/>
                        </wps:cNvSpPr>
                        <wps:spPr bwMode="auto">
                          <a:xfrm>
                            <a:off x="65528" y="11776"/>
                            <a:ext cx="4974" cy="4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wps:txbx>
                        <wps:bodyPr rot="0" vert="horz" wrap="none" lIns="91440" tIns="45720" rIns="91440" bIns="45720" anchor="t" anchorCtr="0" upright="1">
                          <a:spAutoFit/>
                        </wps:bodyPr>
                      </wps:wsp>
                      <wps:wsp>
                        <wps:cNvPr id="138" name="TextBox 249"/>
                        <wps:cNvSpPr txBox="1">
                          <a:spLocks noChangeArrowheads="1"/>
                        </wps:cNvSpPr>
                        <wps:spPr bwMode="auto">
                          <a:xfrm>
                            <a:off x="16784" y="718"/>
                            <a:ext cx="45858"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first_spacing=‘</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wps:txbx>
                        <wps:bodyPr rot="0" vert="horz" wrap="none" lIns="91440" tIns="45720" rIns="91440" bIns="45720" anchor="t" anchorCtr="0" upright="1">
                          <a:spAutoFit/>
                        </wps:bodyPr>
                      </wps:wsp>
                      <wps:wsp>
                        <wps:cNvPr id="139" name="TextBox 250"/>
                        <wps:cNvSpPr txBox="1">
                          <a:spLocks noChangeArrowheads="1"/>
                        </wps:cNvSpPr>
                        <wps:spPr bwMode="auto">
                          <a:xfrm>
                            <a:off x="18058" y="14435"/>
                            <a:ext cx="43932" cy="4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length=‘2’  spacing=‘3’  last_spacing=‘2,5’</w:t>
                              </w:r>
                            </w:p>
                          </w:txbxContent>
                        </wps:txbx>
                        <wps:bodyPr rot="0" vert="horz" wrap="none" lIns="91440" tIns="45720" rIns="91440" bIns="45720" anchor="t" anchorCtr="0" upright="1">
                          <a:spAutoFit/>
                        </wps:bodyPr>
                      </wps:wsp>
                      <wps:wsp>
                        <wps:cNvPr id="140" name="Straight Connector 251"/>
                        <wps:cNvCnPr>
                          <a:cxnSpLocks noChangeShapeType="1"/>
                        </wps:cNvCnPr>
                        <wps:spPr bwMode="auto">
                          <a:xfrm>
                            <a:off x="304" y="9100"/>
                            <a:ext cx="72754"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1" name="Straight Arrow Connector 254"/>
                        <wps:cNvCnPr>
                          <a:cxnSpLocks noChangeShapeType="1"/>
                        </wps:cNvCnPr>
                        <wps:spPr bwMode="auto">
                          <a:xfrm>
                            <a:off x="514" y="19479"/>
                            <a:ext cx="72329"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42" name="Rectangle 256"/>
                        <wps:cNvSpPr>
                          <a:spLocks noChangeArrowheads="1"/>
                        </wps:cNvSpPr>
                        <wps:spPr bwMode="auto">
                          <a:xfrm>
                            <a:off x="30082" y="18510"/>
                            <a:ext cx="15791" cy="3159"/>
                          </a:xfrm>
                          <a:prstGeom prst="rect">
                            <a:avLst/>
                          </a:prstGeom>
                          <a:solidFill>
                            <a:srgbClr val="FFFFFF"/>
                          </a:solidFill>
                          <a:ln w="9525">
                            <a:solidFill>
                              <a:srgbClr val="FFFFFF"/>
                            </a:solidFill>
                            <a:prstDash val="sysDot"/>
                            <a:miter lim="800000"/>
                            <a:headEnd/>
                            <a:tailEnd/>
                          </a:ln>
                        </wps:spPr>
                        <wps:txb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wps:txbx>
                        <wps:bodyPr rot="0" vert="horz" wrap="square" lIns="91440" tIns="45720" rIns="91440" bIns="45720" anchor="ctr" anchorCtr="0" upright="1">
                          <a:noAutofit/>
                        </wps:bodyPr>
                      </wps:wsp>
                      <wps:wsp>
                        <wps:cNvPr id="143" name="TextBox 221"/>
                        <wps:cNvSpPr txBox="1">
                          <a:spLocks noChangeArrowheads="1"/>
                        </wps:cNvSpPr>
                        <wps:spPr bwMode="auto">
                          <a:xfrm>
                            <a:off x="3698"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4" name="TextBox 221"/>
                        <wps:cNvSpPr txBox="1">
                          <a:spLocks noChangeArrowheads="1"/>
                        </wps:cNvSpPr>
                        <wps:spPr bwMode="auto">
                          <a:xfrm>
                            <a:off x="28917"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5" name="TextBox 221"/>
                        <wps:cNvSpPr txBox="1">
                          <a:spLocks noChangeArrowheads="1"/>
                        </wps:cNvSpPr>
                        <wps:spPr bwMode="auto">
                          <a:xfrm>
                            <a:off x="53571" y="8930"/>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6" name="TextBox 221"/>
                        <wps:cNvSpPr txBox="1">
                          <a:spLocks noChangeArrowheads="1"/>
                        </wps:cNvSpPr>
                        <wps:spPr bwMode="auto">
                          <a:xfrm>
                            <a:off x="66267"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7" name="TextBox 221"/>
                        <wps:cNvSpPr txBox="1">
                          <a:spLocks noChangeArrowheads="1"/>
                        </wps:cNvSpPr>
                        <wps:spPr bwMode="auto">
                          <a:xfrm>
                            <a:off x="41135" y="5843"/>
                            <a:ext cx="3503"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s:wsp>
                        <wps:cNvPr id="148" name="TextBox 221"/>
                        <wps:cNvSpPr txBox="1">
                          <a:spLocks noChangeArrowheads="1"/>
                        </wps:cNvSpPr>
                        <wps:spPr bwMode="auto">
                          <a:xfrm>
                            <a:off x="16178" y="5843"/>
                            <a:ext cx="350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wps:txbx>
                        <wps:bodyPr rot="0" vert="horz" wrap="none" lIns="91440" tIns="45720" rIns="91440" bIns="45720" anchor="t" anchorCtr="0" upright="1">
                          <a:spAutoFit/>
                        </wps:bodyPr>
                      </wps:wsp>
                    </wpg:wgp>
                  </a:graphicData>
                </a:graphic>
              </wp:inline>
            </w:drawing>
          </mc:Choice>
          <mc:Fallback>
            <w:pict>
              <v:group w14:anchorId="05B775B7" id="Group 142" o:spid="_x0000_s1635" style="width:417.15pt;height:123.75pt;mso-position-horizontal-relative:char;mso-position-vertical-relative:line" coordsize="73058,2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">
                <v:rect id="Rectangle 224" o:spid="_x0000_s1636" style="position:absolute;left:292;top:9318;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" fillcolor="#95b3d7" strokecolor="#4f81bd" strokeweight="2pt">
                  <v:textbox>
                    <w:txbxContent>
                      <w:p w14:paraId="10D83DAD" w14:textId="31AD82E1" w:rsidR="002A2FB3" w:rsidRPr="00334AD3" w:rsidRDefault="002A2FB3" w:rsidP="002A2FB3">
                        <w:pPr>
                          <w:jc w:val="center"/>
                          <w:textAlignment w:val="baseline"/>
                          <w:rPr>
                            <w:rFonts w:cstheme="minorBidi"/>
                            <w:color w:val="FFFFFF"/>
                            <w:sz w:val="24"/>
                            <w:szCs w:val="24"/>
                            <w:lang w:val="en-US"/>
                          </w:rPr>
                        </w:pPr>
                      </w:p>
                    </w:txbxContent>
                  </v:textbox>
                </v:rect>
                <v:rect id="Rectangle 230" o:spid="_x0000_s1637" style="position:absolute;left:25495;top:9314;width:102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" fillcolor="#95b3d7" strokecolor="#4f81bd" strokeweight="2pt">
                  <v:textbox>
                    <w:txbxContent>
                      <w:p w14:paraId="1741D4DA" w14:textId="474EB61E" w:rsidR="002A2FB3" w:rsidRPr="00334AD3" w:rsidRDefault="002A2FB3" w:rsidP="002A2FB3">
                        <w:pPr>
                          <w:jc w:val="center"/>
                          <w:textAlignment w:val="baseline"/>
                          <w:rPr>
                            <w:rFonts w:cstheme="minorBidi"/>
                            <w:color w:val="FFFFFF"/>
                            <w:sz w:val="24"/>
                            <w:szCs w:val="24"/>
                            <w:lang w:val="en-US"/>
                          </w:rPr>
                        </w:pPr>
                      </w:p>
                    </w:txbxContent>
                  </v:textbox>
                </v:rect>
                <v:rect id="Rectangle 235" o:spid="_x0000_s1638" style="position:absolute;left:50295;top:9248;width:10262;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" fillcolor="#95b3d7" strokecolor="#4f81bd" strokeweight="2pt">
                  <v:textbox>
                    <w:txbxContent>
                      <w:p w14:paraId="3F1C8E68" w14:textId="0EFE27EF" w:rsidR="002A2FB3" w:rsidRPr="00334AD3" w:rsidRDefault="002A2FB3" w:rsidP="002A2FB3">
                        <w:pPr>
                          <w:jc w:val="center"/>
                          <w:textAlignment w:val="baseline"/>
                          <w:rPr>
                            <w:rFonts w:cstheme="minorBidi"/>
                            <w:color w:val="FFFFFF"/>
                            <w:sz w:val="24"/>
                            <w:szCs w:val="24"/>
                            <w:lang w:val="en-US"/>
                          </w:rPr>
                        </w:pPr>
                      </w:p>
                    </w:txbxContent>
                  </v:textbox>
                </v:rect>
                <v:shape id="TextBox 185" o:spid="_x0000_s1639" type="#_x0000_t202" style="position:absolute;left:29183;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" filled="f" stroked="f">
                  <v:textbox style="mso-fit-shape-to-text:t">
                    <w:txbxContent>
                      <w:p w14:paraId="40799ED7"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87" o:spid="_x0000_s1640" style="position:absolute;left:12068;top:6220;width:108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" fillcolor="#95b3d7" strokecolor="#4f81bd" strokeweight="2pt">
                  <v:textbox>
                    <w:txbxContent>
                      <w:p w14:paraId="760E3286" w14:textId="64176601" w:rsidR="002A2FB3" w:rsidRPr="00334AD3" w:rsidRDefault="002A2FB3" w:rsidP="002A2FB3">
                        <w:pPr>
                          <w:jc w:val="center"/>
                          <w:textAlignment w:val="baseline"/>
                          <w:rPr>
                            <w:rFonts w:cstheme="minorBidi"/>
                            <w:color w:val="FFFFFF"/>
                            <w:sz w:val="24"/>
                            <w:szCs w:val="24"/>
                            <w:lang w:val="en-US"/>
                          </w:rPr>
                        </w:pPr>
                      </w:p>
                    </w:txbxContent>
                  </v:textbox>
                </v:rect>
                <v:shape id="TextBox 190" o:spid="_x0000_s1641" type="#_x0000_t202" style="position:absolute;left:53650;top:6107;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" filled="f" stroked="f">
                  <v:textbox style="mso-fit-shape-to-text:t">
                    <w:txbxContent>
                      <w:p w14:paraId="56ECF06F"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rect id="Rectangle 176" o:spid="_x0000_s1642" style="position:absolute;left:37683;top:6220;width:1026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" fillcolor="#95b3d7" strokecolor="#4f81bd" strokeweight="2pt">
                  <v:textbox>
                    <w:txbxContent>
                      <w:p w14:paraId="148EA03B" w14:textId="70B1213B" w:rsidR="002A2FB3" w:rsidRPr="00334AD3" w:rsidRDefault="002A2FB3" w:rsidP="002A2FB3">
                        <w:pPr>
                          <w:jc w:val="center"/>
                          <w:textAlignment w:val="baseline"/>
                          <w:rPr>
                            <w:rFonts w:cstheme="minorBidi"/>
                            <w:color w:val="FFFFFF"/>
                            <w:sz w:val="24"/>
                            <w:szCs w:val="24"/>
                            <w:lang w:val="en-US"/>
                          </w:rPr>
                        </w:pPr>
                      </w:p>
                    </w:txbxContent>
                  </v:textbox>
                </v:rect>
                <v:rect id="Rectangle 188" o:spid="_x0000_s1643" style="position:absolute;left:62939;top:6220;width:1008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" fillcolor="#95b3d7" strokecolor="#4f81bd" strokeweight="2pt">
                  <v:textbox>
                    <w:txbxContent>
                      <w:p w14:paraId="774F3F25" w14:textId="5654D1B6" w:rsidR="002A2FB3" w:rsidRPr="00334AD3" w:rsidRDefault="002A2FB3" w:rsidP="002A2FB3">
                        <w:pPr>
                          <w:jc w:val="center"/>
                          <w:textAlignment w:val="baseline"/>
                          <w:rPr>
                            <w:rFonts w:cstheme="minorBidi"/>
                            <w:color w:val="FFFFFF"/>
                            <w:sz w:val="24"/>
                            <w:szCs w:val="24"/>
                            <w:lang w:val="en-US"/>
                          </w:rPr>
                        </w:pPr>
                      </w:p>
                    </w:txbxContent>
                  </v:textbox>
                </v:rect>
                <v:line id="Straight Connector 195" o:spid="_x0000_s1644" style="position:absolute;visibility:visible;mso-wrap-style:square" from="292,0" to="292,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" strokecolor="#4a7ebb"/>
                <v:line id="Straight Connector 196" o:spid="_x0000_s1645" style="position:absolute;visibility:visible;mso-wrap-style:square" from="73046,0" to="73046,2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" strokecolor="#4a7ebb"/>
                <v:shape id="TextBox 221" o:spid="_x0000_s1646" type="#_x0000_t202" style="position:absolute;left:16177;top:9501;width:3503;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" filled="f" stroked="f">
                  <v:textbox style="mso-fit-shape-to-text:t">
                    <w:txbxContent>
                      <w:p w14:paraId="61D21B2A"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TextBox 228" o:spid="_x0000_s1647" type="#_x0000_t202" style="position:absolute;left:41584;top:9506;width:3502;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" filled="f" stroked="f">
                  <v:textbox style="mso-fit-shape-to-text:t">
                    <w:txbxContent>
                      <w:p w14:paraId="5E6E1AF2" w14:textId="77777777" w:rsidR="002A2FB3" w:rsidRDefault="002A2FB3" w:rsidP="002A2FB3">
                        <w:pPr>
                          <w:textAlignment w:val="baseline"/>
                          <w:rPr>
                            <w:rFonts w:asciiTheme="minorHAnsi" w:hAnsi="Calibri" w:cstheme="minorBidi"/>
                            <w:color w:val="000000"/>
                            <w:sz w:val="24"/>
                            <w:szCs w:val="24"/>
                            <w:lang w:val="en-US"/>
                          </w:rPr>
                        </w:pPr>
                        <w:r>
                          <w:rPr>
                            <w:rFonts w:asciiTheme="minorHAnsi" w:hAnsi="Calibri" w:cstheme="minorBidi"/>
                            <w:color w:val="000000"/>
                            <w:lang w:val="en-US"/>
                          </w:rPr>
                          <w:t>3</w:t>
                        </w:r>
                      </w:p>
                    </w:txbxContent>
                  </v:textbox>
                </v:shape>
                <v:shape id="Straight Arrow Connector 241" o:spid="_x0000_s1648" type="#_x0000_t32" style="position:absolute;top:6996;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" strokecolor="#4a7ebb">
                  <v:stroke startarrow="open" endarrow="open"/>
                </v:shape>
                <v:shape id="TextBox 242" o:spid="_x0000_s1649" type="#_x0000_t202" style="position:absolute;left:4231;top:4124;width:4974;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" filled="f" stroked="f">
                  <v:textbox style="mso-fit-shape-to-text:t">
                    <w:txbxContent>
                      <w:p w14:paraId="19C892BA"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Straight Arrow Connector 246" o:spid="_x0000_s1650" type="#_x0000_t32" style="position:absolute;left:61206;top:11562;width:1181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" strokecolor="#4a7ebb">
                  <v:stroke startarrow="open" endarrow="open"/>
                </v:shape>
                <v:shape id="TextBox 247" o:spid="_x0000_s1651" type="#_x0000_t202" style="position:absolute;left:65528;top:11776;width:4974;height:4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" filled="f" stroked="f">
                  <v:textbox style="mso-fit-shape-to-text:t">
                    <w:txbxContent>
                      <w:p w14:paraId="42551F54" w14:textId="77777777" w:rsidR="002A2FB3" w:rsidRDefault="002A2FB3" w:rsidP="002A2FB3">
                        <w:pPr>
                          <w:textAlignment w:val="baseline"/>
                          <w:rPr>
                            <w:rFonts w:asciiTheme="minorHAnsi" w:hAnsi="Calibri" w:cstheme="minorBidi"/>
                            <w:b/>
                            <w:bCs/>
                            <w:color w:val="000000"/>
                            <w:sz w:val="24"/>
                            <w:szCs w:val="24"/>
                            <w:lang w:val="en-US"/>
                          </w:rPr>
                        </w:pPr>
                        <w:r>
                          <w:rPr>
                            <w:rFonts w:asciiTheme="minorHAnsi" w:hAnsi="Calibri" w:cstheme="minorBidi"/>
                            <w:b/>
                            <w:bCs/>
                            <w:color w:val="000000"/>
                            <w:lang w:val="en-US"/>
                          </w:rPr>
                          <w:t>2,5</w:t>
                        </w:r>
                      </w:p>
                    </w:txbxContent>
                  </v:textbox>
                </v:shape>
                <v:shape id="TextBox 249" o:spid="_x0000_s1652" type="#_x0000_t202" style="position:absolute;left:16784;top:718;width:45858;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" filled="f" stroked="f">
                  <v:textbox style="mso-fit-shape-to-text:t">
                    <w:txbxContent>
                      <w:p w14:paraId="47BEDB15" w14:textId="77777777" w:rsidR="002A2FB3" w:rsidRPr="00ED6208" w:rsidRDefault="002A2FB3" w:rsidP="002A2FB3">
                        <w:pPr>
                          <w:textAlignment w:val="baseline"/>
                          <w:rPr>
                            <w:rFonts w:ascii="Consolas" w:hAnsi="Consolas" w:cstheme="minorBidi"/>
                            <w:b/>
                            <w:bCs/>
                            <w:color w:val="99BBE6"/>
                            <w:sz w:val="20"/>
                            <w:szCs w:val="20"/>
                            <w:lang w:val="en-US"/>
                          </w:rPr>
                        </w:pPr>
                        <w:proofErr w:type="spellStart"/>
                        <w:r w:rsidRPr="00ED6208">
                          <w:rPr>
                            <w:rFonts w:ascii="Consolas" w:hAnsi="Consolas" w:cstheme="minorBidi"/>
                            <w:b/>
                            <w:bCs/>
                            <w:color w:val="99BBE6"/>
                            <w:sz w:val="20"/>
                            <w:szCs w:val="20"/>
                            <w:lang w:val="en-US"/>
                          </w:rPr>
                          <w:t>first_spacing</w:t>
                        </w:r>
                        <w:proofErr w:type="spellEnd"/>
                        <w:r w:rsidRPr="00ED6208">
                          <w:rPr>
                            <w:rFonts w:ascii="Consolas" w:hAnsi="Consolas" w:cstheme="minorBidi"/>
                            <w:b/>
                            <w:bCs/>
                            <w:color w:val="99BBE6"/>
                            <w:sz w:val="20"/>
                            <w:szCs w:val="20"/>
                            <w:lang w:val="en-US"/>
                          </w:rPr>
                          <w:t>=‘</w:t>
                        </w:r>
                        <w:r w:rsidRPr="005300E4">
                          <w:rPr>
                            <w:rFonts w:ascii="Consolas" w:hAnsi="Consolas" w:cstheme="minorBidi"/>
                            <w:b/>
                            <w:bCs/>
                            <w:color w:val="99BBE6"/>
                            <w:sz w:val="20"/>
                            <w:szCs w:val="20"/>
                            <w:lang w:val="en-US"/>
                          </w:rPr>
                          <w:t>2</w:t>
                        </w:r>
                        <w:r w:rsidRPr="00ED6208">
                          <w:rPr>
                            <w:rFonts w:ascii="Consolas" w:hAnsi="Consolas" w:cstheme="minorBidi"/>
                            <w:b/>
                            <w:bCs/>
                            <w:color w:val="99BBE6"/>
                            <w:sz w:val="20"/>
                            <w:szCs w:val="20"/>
                          </w:rPr>
                          <w:t>,</w:t>
                        </w:r>
                        <w:r w:rsidRPr="005300E4">
                          <w:rPr>
                            <w:rFonts w:ascii="Consolas" w:hAnsi="Consolas" w:cstheme="minorBidi"/>
                            <w:b/>
                            <w:bCs/>
                            <w:color w:val="99BBE6"/>
                            <w:sz w:val="20"/>
                            <w:szCs w:val="20"/>
                            <w:lang w:val="en-US"/>
                          </w:rPr>
                          <w:t>5</w:t>
                        </w:r>
                        <w:r w:rsidRPr="00ED6208">
                          <w:rPr>
                            <w:rFonts w:ascii="Consolas" w:hAnsi="Consolas" w:cstheme="minorBidi"/>
                            <w:b/>
                            <w:bCs/>
                            <w:color w:val="99BBE6"/>
                            <w:sz w:val="20"/>
                            <w:szCs w:val="20"/>
                            <w:lang w:val="en-US"/>
                          </w:rPr>
                          <w:t>’   length=‘2’  spacing=‘3’</w:t>
                        </w:r>
                      </w:p>
                    </w:txbxContent>
                  </v:textbox>
                </v:shape>
                <v:shape id="TextBox 250" o:spid="_x0000_s1653" type="#_x0000_t202" style="position:absolute;left:18058;top:14435;width:43932;height:4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" filled="f" stroked="f">
                  <v:textbox style="mso-fit-shape-to-text:t">
                    <w:txbxContent>
                      <w:p w14:paraId="73E96563" w14:textId="77777777" w:rsidR="002A2FB3" w:rsidRPr="00ED6208" w:rsidRDefault="002A2FB3" w:rsidP="002A2FB3">
                        <w:pPr>
                          <w:textAlignment w:val="baseline"/>
                          <w:rPr>
                            <w:rFonts w:ascii="Consolas" w:hAnsi="Consolas" w:cstheme="minorBidi"/>
                            <w:b/>
                            <w:bCs/>
                            <w:color w:val="99BBE6"/>
                            <w:sz w:val="20"/>
                            <w:szCs w:val="20"/>
                            <w:lang w:val="en-US"/>
                          </w:rPr>
                        </w:pPr>
                        <w:r w:rsidRPr="00ED6208">
                          <w:rPr>
                            <w:rFonts w:ascii="Consolas" w:hAnsi="Consolas" w:cstheme="minorBidi"/>
                            <w:b/>
                            <w:bCs/>
                            <w:color w:val="99BBE6"/>
                            <w:sz w:val="20"/>
                            <w:szCs w:val="20"/>
                            <w:lang w:val="en-US"/>
                          </w:rPr>
                          <w:t xml:space="preserve">length=‘2’  spacing=‘3’  </w:t>
                        </w:r>
                        <w:proofErr w:type="spellStart"/>
                        <w:r w:rsidRPr="00ED6208">
                          <w:rPr>
                            <w:rFonts w:ascii="Consolas" w:hAnsi="Consolas" w:cstheme="minorBidi"/>
                            <w:b/>
                            <w:bCs/>
                            <w:color w:val="99BBE6"/>
                            <w:sz w:val="20"/>
                            <w:szCs w:val="20"/>
                            <w:lang w:val="en-US"/>
                          </w:rPr>
                          <w:t>last_spacing</w:t>
                        </w:r>
                        <w:proofErr w:type="spellEnd"/>
                        <w:r w:rsidRPr="00ED6208">
                          <w:rPr>
                            <w:rFonts w:ascii="Consolas" w:hAnsi="Consolas" w:cstheme="minorBidi"/>
                            <w:b/>
                            <w:bCs/>
                            <w:color w:val="99BBE6"/>
                            <w:sz w:val="20"/>
                            <w:szCs w:val="20"/>
                            <w:lang w:val="en-US"/>
                          </w:rPr>
                          <w:t>=‘2,5’</w:t>
                        </w:r>
                      </w:p>
                    </w:txbxContent>
                  </v:textbox>
                </v:shape>
                <v:line id="Straight Connector 251" o:spid="_x0000_s1654" style="position:absolute;visibility:visible;mso-wrap-style:square" from="304,9100" to="73058,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" strokecolor="#9bbb59" strokeweight="2pt">
                  <v:stroke startarrow="oval" endarrow="oval"/>
                  <v:shadow on="t" color="black" opacity="24903f" origin=",.5" offset="0,.55556mm"/>
                </v:line>
                <v:shape id="Straight Arrow Connector 254" o:spid="_x0000_s1655" type="#_x0000_t32" style="position:absolute;left:514;top:19479;width:7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">
                  <v:stroke dashstyle="1 1" startarrow="open" endarrow="open"/>
                </v:shape>
                <v:rect id="Rectangle 256" o:spid="_x0000_s1656" style="position:absolute;left:30082;top:18510;width:15791;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" strokecolor="white">
                  <v:stroke dashstyle="1 1"/>
                  <v:textbox>
                    <w:txbxContent>
                      <w:p w14:paraId="43C802BB" w14:textId="77777777" w:rsidR="002A2FB3" w:rsidRPr="00334AD3" w:rsidRDefault="002A2FB3" w:rsidP="002A2FB3">
                        <w:pPr>
                          <w:jc w:val="center"/>
                          <w:textAlignment w:val="baseline"/>
                          <w:rPr>
                            <w:rFonts w:cstheme="minorBidi"/>
                            <w:color w:val="000000"/>
                            <w:sz w:val="20"/>
                            <w:szCs w:val="20"/>
                            <w:lang w:val="en-US"/>
                          </w:rPr>
                        </w:pPr>
                        <w:r w:rsidRPr="00334AD3">
                          <w:rPr>
                            <w:rFonts w:cstheme="minorBidi"/>
                            <w:color w:val="000000"/>
                            <w:sz w:val="20"/>
                            <w:szCs w:val="20"/>
                            <w:lang w:val="en-US"/>
                          </w:rPr>
                          <w:t xml:space="preserve">total = 14,5 </w:t>
                        </w:r>
                      </w:p>
                    </w:txbxContent>
                  </v:textbox>
                </v:rect>
                <v:shape id="TextBox 221" o:spid="_x0000_s1657" type="#_x0000_t202" style="position:absolute;left:3698;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1ED34BDC" w14:textId="2C217F59"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8" type="#_x0000_t202" style="position:absolute;left:28917;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3E9E8A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59" type="#_x0000_t202" style="position:absolute;left:53571;top:8930;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fit-shape-to-text:t">
                    <w:txbxContent>
                      <w:p w14:paraId="2663FA1F"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0" type="#_x0000_t202" style="position:absolute;left:66267;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fit-shape-to-text:t">
                    <w:txbxContent>
                      <w:p w14:paraId="64517A37"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1" type="#_x0000_t202" style="position:absolute;left:41135;top:5843;width:3503;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fit-shape-to-text:t">
                    <w:txbxContent>
                      <w:p w14:paraId="017F727D"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v:shape id="TextBox 221" o:spid="_x0000_s1662" type="#_x0000_t202" style="position:absolute;left:16178;top:5843;width:3502;height: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fit-shape-to-text:t">
                    <w:txbxContent>
                      <w:p w14:paraId="5B6F7E73" w14:textId="77777777" w:rsidR="002A2FB3" w:rsidRPr="002A2FB3" w:rsidRDefault="002A2FB3" w:rsidP="002A2FB3">
                        <w:pPr>
                          <w:textAlignment w:val="baseline"/>
                          <w:rPr>
                            <w:rFonts w:asciiTheme="minorHAnsi" w:hAnsi="Calibri" w:cstheme="minorBidi"/>
                            <w:color w:val="FFFFFF" w:themeColor="background1"/>
                            <w:sz w:val="24"/>
                            <w:szCs w:val="24"/>
                            <w:lang w:val="en-US"/>
                          </w:rPr>
                        </w:pPr>
                        <w:r w:rsidRPr="002A2FB3">
                          <w:rPr>
                            <w:rFonts w:asciiTheme="minorHAnsi" w:hAnsi="Calibri" w:cstheme="minorBidi"/>
                            <w:color w:val="FFFFFF" w:themeColor="background1"/>
                            <w:lang w:val="en-US"/>
                          </w:rPr>
                          <w:t>2</w:t>
                        </w:r>
                      </w:p>
                    </w:txbxContent>
                  </v:textbox>
                </v:shape>
                <w10:anchorlock/>
              </v:group>
            </w:pict>
          </mc:Fallback>
        </mc:AlternateContent>
      </w:r>
    </w:p>
    <w:p w14:paraId="2F1BA402" w14:textId="4DA0286F" w:rsidR="00A25885" w:rsidRPr="0068368C" w:rsidRDefault="00A25885" w:rsidP="00A2588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7B2A78">
        <w:rPr>
          <w:sz w:val="18"/>
          <w:szCs w:val="18"/>
        </w:rPr>
        <w:t xml:space="preserve">Total </w:t>
      </w:r>
      <w:r>
        <w:rPr>
          <w:sz w:val="18"/>
          <w:szCs w:val="18"/>
        </w:rPr>
        <w:t>= 14,5</w:t>
      </w:r>
      <w:r w:rsidRPr="007B2A78">
        <w:rPr>
          <w:sz w:val="18"/>
          <w:szCs w:val="18"/>
        </w:rPr>
        <w:t>.</w:t>
      </w:r>
      <w:r>
        <w:rPr>
          <w:sz w:val="18"/>
          <w:szCs w:val="18"/>
        </w:rPr>
        <w:t xml:space="preserve"> </w:t>
      </w:r>
    </w:p>
    <w:p w14:paraId="7A9D5FE6" w14:textId="6A2DD71C" w:rsidR="00FC68DB" w:rsidRPr="0023119A" w:rsidRDefault="006B3AE4" w:rsidP="0059090B">
      <w:pPr>
        <w:pStyle w:val="Beschriftung"/>
        <w:spacing w:after="120"/>
        <w:jc w:val="both"/>
        <w:rPr>
          <w:b w:val="0"/>
          <w:sz w:val="24"/>
        </w:rPr>
      </w:pPr>
      <w:bookmarkStart w:id="1517" w:name="_Ref157796405"/>
      <w:bookmarkStart w:id="1518" w:name="_Toc159618890"/>
      <w:r w:rsidRPr="0023119A">
        <w:t xml:space="preserve">Figure </w:t>
      </w:r>
      <w:r w:rsidRPr="0023119A">
        <w:fldChar w:fldCharType="begin"/>
      </w:r>
      <w:r w:rsidRPr="0023119A">
        <w:instrText xml:space="preserve"> SEQ Figure \* ARABIC </w:instrText>
      </w:r>
      <w:r w:rsidRPr="0023119A">
        <w:fldChar w:fldCharType="separate"/>
      </w:r>
      <w:r w:rsidR="0012574E">
        <w:rPr>
          <w:noProof/>
        </w:rPr>
        <w:t>47</w:t>
      </w:r>
      <w:r w:rsidRPr="0023119A">
        <w:fldChar w:fldCharType="end"/>
      </w:r>
      <w:bookmarkEnd w:id="1517"/>
      <w:r w:rsidRPr="0023119A">
        <w:t xml:space="preserve"> — Staggered welding</w:t>
      </w:r>
      <w:bookmarkEnd w:id="1518"/>
      <w:r w:rsidR="0059090B">
        <w:t xml:space="preserve"> </w:t>
      </w:r>
    </w:p>
    <w:p w14:paraId="0274F3A5" w14:textId="77777777" w:rsidR="00FC68DB" w:rsidRPr="0023119A" w:rsidRDefault="00FC68DB" w:rsidP="0059090B">
      <w:pPr>
        <w:pStyle w:val="XMLCode"/>
        <w:keepNext/>
        <w:ind w:firstLine="0"/>
        <w:rPr>
          <w:lang w:val="en-GB"/>
        </w:rPr>
      </w:pPr>
      <w:r w:rsidRPr="0023119A">
        <w:rPr>
          <w:lang w:val="en-GB"/>
        </w:rPr>
        <w:t>&lt;seamweld&gt;</w:t>
      </w:r>
    </w:p>
    <w:p w14:paraId="5BB3A26F" w14:textId="3B80B82B"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156B5D9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52F20521"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 xml:space="preserve">&lt;regular_segments </w:t>
      </w:r>
    </w:p>
    <w:p w14:paraId="29BBA153" w14:textId="77777777" w:rsidR="00FC68DB" w:rsidRPr="0023119A" w:rsidRDefault="00FC68DB" w:rsidP="0059090B">
      <w:pPr>
        <w:pStyle w:val="XMLCode"/>
        <w:ind w:firstLine="0"/>
        <w:rPr>
          <w:b/>
          <w:lang w:val="en-GB"/>
        </w:rPr>
      </w:pPr>
      <w:r w:rsidRPr="0023119A">
        <w:rPr>
          <w:b/>
          <w:lang w:val="en-GB"/>
        </w:rPr>
        <w:t xml:space="preserve">                first_spacing="2.5" num_segments="3" spacing="3.0" length="2.0"/&gt;</w:t>
      </w:r>
    </w:p>
    <w:p w14:paraId="1E28BAEE"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1B9804C5" w14:textId="77777777" w:rsidR="00FC68DB" w:rsidRPr="0023119A" w:rsidRDefault="00FC68DB" w:rsidP="0059090B">
      <w:pPr>
        <w:pStyle w:val="XMLCode"/>
        <w:ind w:firstLine="0"/>
        <w:rPr>
          <w:b/>
          <w:lang w:val="en-GB"/>
        </w:rPr>
      </w:pPr>
      <w:r w:rsidRPr="0023119A">
        <w:rPr>
          <w:b/>
          <w:lang w:val="en-GB"/>
        </w:rPr>
        <w:t xml:space="preserve">        &lt;weld_position u="0.5" x="-1" y="0" z="1"&gt;</w:t>
      </w:r>
    </w:p>
    <w:p w14:paraId="31FBB7E8" w14:textId="77777777" w:rsidR="00FC68DB" w:rsidRPr="0023119A" w:rsidRDefault="00FC68DB" w:rsidP="0059090B">
      <w:pPr>
        <w:pStyle w:val="XMLCode"/>
        <w:keepNext/>
        <w:ind w:firstLine="0"/>
        <w:rPr>
          <w:b/>
          <w:lang w:val="en-GB"/>
        </w:rPr>
      </w:pPr>
      <w:r w:rsidRPr="0023119A">
        <w:rPr>
          <w:b/>
          <w:lang w:val="en-GB"/>
        </w:rPr>
        <w:t xml:space="preserve">            &lt;regular_segments </w:t>
      </w:r>
    </w:p>
    <w:p w14:paraId="20CB1DEB" w14:textId="77777777" w:rsidR="00FC68DB" w:rsidRPr="0023119A" w:rsidRDefault="00FC68DB" w:rsidP="0059090B">
      <w:pPr>
        <w:pStyle w:val="XMLCode"/>
        <w:ind w:firstLine="0"/>
        <w:rPr>
          <w:b/>
          <w:lang w:val="en-GB"/>
        </w:rPr>
      </w:pPr>
      <w:r w:rsidRPr="0023119A">
        <w:rPr>
          <w:b/>
          <w:lang w:val="en-GB"/>
        </w:rPr>
        <w:t xml:space="preserve">                last_spacing="2.5" num_segments="3" spacing="3.0" length="2.0"/&gt;</w:t>
      </w:r>
    </w:p>
    <w:p w14:paraId="2B4783A9"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7192A237" w14:textId="77777777" w:rsidR="00FC68DB" w:rsidRPr="0023119A" w:rsidRDefault="00FC68DB" w:rsidP="0059090B">
      <w:pPr>
        <w:pStyle w:val="XMLCode"/>
        <w:keepNext/>
        <w:ind w:firstLine="0"/>
        <w:rPr>
          <w:lang w:val="en-GB"/>
        </w:rPr>
      </w:pPr>
      <w:r w:rsidRPr="0023119A">
        <w:rPr>
          <w:lang w:val="en-GB"/>
        </w:rPr>
        <w:t xml:space="preserve">        &lt;sheet_parameter ... /&gt;</w:t>
      </w:r>
    </w:p>
    <w:p w14:paraId="2165FE2F" w14:textId="77777777" w:rsidR="00FC68DB" w:rsidRPr="0023119A" w:rsidRDefault="00FC68DB" w:rsidP="0059090B">
      <w:pPr>
        <w:pStyle w:val="XMLCode"/>
        <w:keepNext/>
        <w:ind w:firstLine="0"/>
        <w:rPr>
          <w:lang w:val="en-GB"/>
        </w:rPr>
      </w:pPr>
      <w:r w:rsidRPr="0023119A">
        <w:rPr>
          <w:lang w:val="en-GB"/>
        </w:rPr>
        <w:t xml:space="preserve">    &lt;/corner_weld&gt;</w:t>
      </w:r>
    </w:p>
    <w:p w14:paraId="60D5219F" w14:textId="77777777" w:rsidR="00FC68DB" w:rsidRPr="0023119A" w:rsidRDefault="00FC68DB" w:rsidP="0059090B">
      <w:pPr>
        <w:pStyle w:val="XMLCode"/>
        <w:ind w:firstLine="0"/>
        <w:rPr>
          <w:lang w:val="en-GB"/>
        </w:rPr>
      </w:pPr>
      <w:r w:rsidRPr="0023119A">
        <w:rPr>
          <w:lang w:val="en-GB"/>
        </w:rPr>
        <w:t>&lt;/seamweld&gt;</w:t>
      </w:r>
    </w:p>
    <w:p w14:paraId="6B77B4B7" w14:textId="41E5EC4C" w:rsidR="00FC68DB" w:rsidRPr="0059090B" w:rsidRDefault="00602D17" w:rsidP="00A76BFE">
      <w:pPr>
        <w:pStyle w:val="Example"/>
      </w:pPr>
      <w:r w:rsidRPr="0059090B">
        <w:t>Example</w:t>
      </w:r>
      <w:r w:rsidR="004C41B1" w:rsidRPr="0059090B" w:rsidDel="004C41B1">
        <w:t xml:space="preserve"> </w:t>
      </w:r>
      <w:r w:rsidR="0059090B" w:rsidRPr="0059090B">
        <w:t>4</w:t>
      </w:r>
      <w:r w:rsidR="00460F6C" w:rsidRPr="0059090B">
        <w:t xml:space="preserve">    Definition of a</w:t>
      </w:r>
      <w:r w:rsidR="00FC68DB" w:rsidRPr="0059090B">
        <w:t xml:space="preserve"> </w:t>
      </w:r>
      <w:r w:rsidR="00FC68DB" w:rsidRPr="0059090B">
        <w:rPr>
          <w:rStyle w:val="CodeCharacter"/>
          <w:sz w:val="20"/>
        </w:rPr>
        <w:t>&lt;corner_weld/&gt;</w:t>
      </w:r>
      <w:r w:rsidR="00FC68DB" w:rsidRPr="0059090B">
        <w:t xml:space="preserve"> with </w:t>
      </w:r>
      <w:bookmarkStart w:id="1519" w:name="_Hlk64538969"/>
      <w:r w:rsidR="00FC68DB" w:rsidRPr="0059090B">
        <w:rPr>
          <w:rStyle w:val="CodeCharacter"/>
          <w:sz w:val="20"/>
        </w:rPr>
        <w:t>&lt;segment_list/&gt;</w:t>
      </w:r>
      <w:bookmarkEnd w:id="1519"/>
      <w:r w:rsidR="00252F56" w:rsidRPr="0059090B">
        <w:t xml:space="preserve"> (see </w:t>
      </w:r>
      <w:r w:rsidR="00252F56" w:rsidRPr="0059090B">
        <w:fldChar w:fldCharType="begin"/>
      </w:r>
      <w:r w:rsidR="00252F56" w:rsidRPr="0059090B">
        <w:instrText xml:space="preserve"> REF _Ref157796426 \h </w:instrText>
      </w:r>
      <w:r w:rsidR="0059090B">
        <w:instrText xml:space="preserve"> \* MERGEFORMAT </w:instrText>
      </w:r>
      <w:r w:rsidR="00252F56" w:rsidRPr="0059090B">
        <w:fldChar w:fldCharType="separate"/>
      </w:r>
      <w:r w:rsidR="0012574E" w:rsidRPr="0023119A">
        <w:t xml:space="preserve">Figure </w:t>
      </w:r>
      <w:r w:rsidR="0012574E">
        <w:rPr>
          <w:noProof/>
        </w:rPr>
        <w:t>48</w:t>
      </w:r>
      <w:r w:rsidR="00252F56" w:rsidRPr="0059090B">
        <w:fldChar w:fldCharType="end"/>
      </w:r>
      <w:r w:rsidR="00252F56" w:rsidRPr="0059090B">
        <w:t xml:space="preserve"> )</w:t>
      </w:r>
    </w:p>
    <w:p w14:paraId="2B239307" w14:textId="04D47440" w:rsidR="0016687E" w:rsidRDefault="0016687E" w:rsidP="0016687E">
      <w:pPr>
        <w:keepNext/>
        <w:autoSpaceDE w:val="0"/>
        <w:autoSpaceDN w:val="0"/>
        <w:adjustRightInd w:val="0"/>
        <w:spacing w:after="0"/>
      </w:pPr>
    </w:p>
    <w:p w14:paraId="53414553" w14:textId="1B3E19C7" w:rsidR="00B33E7D" w:rsidRDefault="00D860C8" w:rsidP="008574A1">
      <w:pPr>
        <w:keepNext/>
        <w:autoSpaceDE w:val="0"/>
        <w:autoSpaceDN w:val="0"/>
        <w:adjustRightInd w:val="0"/>
        <w:spacing w:after="0"/>
        <w:jc w:val="center"/>
      </w:pPr>
      <w:r>
        <w:rPr>
          <w:noProof/>
        </w:rPr>
        <mc:AlternateContent>
          <mc:Choice Requires="wpg">
            <w:drawing>
              <wp:inline distT="0" distB="0" distL="0" distR="0" wp14:anchorId="2B9D03B1" wp14:editId="5AD49F27">
                <wp:extent cx="5308600" cy="936625"/>
                <wp:effectExtent l="38100" t="10160" r="63500" b="5715"/>
                <wp:docPr id="187" name="Gruppieren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8600" cy="936625"/>
                          <a:chOff x="0" y="0"/>
                          <a:chExt cx="70950" cy="12700"/>
                        </a:xfrm>
                      </wpg:grpSpPr>
                      <wps:wsp>
                        <wps:cNvPr id="188" name="Rectangle 33"/>
                        <wps:cNvSpPr>
                          <a:spLocks noChangeArrowheads="1"/>
                        </wps:cNvSpPr>
                        <wps:spPr bwMode="auto">
                          <a:xfrm>
                            <a:off x="52812" y="1592"/>
                            <a:ext cx="8298" cy="2881"/>
                          </a:xfrm>
                          <a:prstGeom prst="rect">
                            <a:avLst/>
                          </a:prstGeom>
                          <a:solidFill>
                            <a:srgbClr val="95B3D7"/>
                          </a:solidFill>
                          <a:ln w="25400">
                            <a:solidFill>
                              <a:srgbClr val="4F81BD"/>
                            </a:solidFill>
                            <a:miter lim="800000"/>
                            <a:headEnd/>
                            <a:tailEnd/>
                          </a:ln>
                        </wps:spPr>
                        <wps:txb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9" name="Rectangle 34"/>
                        <wps:cNvSpPr>
                          <a:spLocks noChangeArrowheads="1"/>
                        </wps:cNvSpPr>
                        <wps:spPr bwMode="auto">
                          <a:xfrm>
                            <a:off x="36607" y="1630"/>
                            <a:ext cx="4684" cy="2880"/>
                          </a:xfrm>
                          <a:prstGeom prst="rect">
                            <a:avLst/>
                          </a:prstGeom>
                          <a:solidFill>
                            <a:srgbClr val="95B3D7"/>
                          </a:solidFill>
                          <a:ln w="25400">
                            <a:solidFill>
                              <a:srgbClr val="4F81BD"/>
                            </a:solidFill>
                            <a:miter lim="800000"/>
                            <a:headEnd/>
                            <a:tailEnd/>
                          </a:ln>
                        </wps:spPr>
                        <wps:txb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0" name="Rectangle 35"/>
                        <wps:cNvSpPr>
                          <a:spLocks noChangeArrowheads="1"/>
                        </wps:cNvSpPr>
                        <wps:spPr bwMode="auto">
                          <a:xfrm>
                            <a:off x="16562" y="1622"/>
                            <a:ext cx="12856" cy="2880"/>
                          </a:xfrm>
                          <a:prstGeom prst="rect">
                            <a:avLst/>
                          </a:prstGeom>
                          <a:solidFill>
                            <a:srgbClr val="95B3D7"/>
                          </a:solidFill>
                          <a:ln w="25400">
                            <a:solidFill>
                              <a:srgbClr val="4F81BD"/>
                            </a:solidFill>
                            <a:miter lim="800000"/>
                            <a:headEnd/>
                            <a:tailEnd/>
                          </a:ln>
                        </wps:spPr>
                        <wps:txb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91" name="TextBox 37"/>
                        <wps:cNvSpPr txBox="1">
                          <a:spLocks noChangeArrowheads="1"/>
                        </wps:cNvSpPr>
                        <wps:spPr bwMode="auto">
                          <a:xfrm>
                            <a:off x="672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wps:txbx>
                        <wps:bodyPr rot="0" vert="horz" wrap="square" lIns="91440" tIns="45720" rIns="91440" bIns="45720" anchor="t" anchorCtr="0" upright="1">
                          <a:noAutofit/>
                        </wps:bodyPr>
                      </wps:wsp>
                      <wps:wsp>
                        <wps:cNvPr id="1857" name="TextBox 38"/>
                        <wps:cNvSpPr txBox="1">
                          <a:spLocks noChangeArrowheads="1"/>
                        </wps:cNvSpPr>
                        <wps:spPr bwMode="auto">
                          <a:xfrm>
                            <a:off x="31887" y="112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wps:txbx>
                        <wps:bodyPr rot="0" vert="horz" wrap="square" lIns="91440" tIns="45720" rIns="91440" bIns="45720" anchor="t" anchorCtr="0" upright="1">
                          <a:noAutofit/>
                        </wps:bodyPr>
                      </wps:wsp>
                      <wps:wsp>
                        <wps:cNvPr id="1860" name="TextBox 39"/>
                        <wps:cNvSpPr txBox="1">
                          <a:spLocks noChangeArrowheads="1"/>
                        </wps:cNvSpPr>
                        <wps:spPr bwMode="auto">
                          <a:xfrm>
                            <a:off x="46328" y="1115"/>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wps:txbx>
                        <wps:bodyPr rot="0" vert="horz" wrap="square" lIns="91440" tIns="45720" rIns="91440" bIns="45720" anchor="t" anchorCtr="0" upright="1">
                          <a:noAutofit/>
                        </wps:bodyPr>
                      </wps:wsp>
                      <wps:wsp>
                        <wps:cNvPr id="1862" name="Straight Connector 40"/>
                        <wps:cNvCnPr>
                          <a:cxnSpLocks noChangeShapeType="1"/>
                        </wps:cNvCnPr>
                        <wps:spPr bwMode="auto">
                          <a:xfrm>
                            <a:off x="382" y="4846"/>
                            <a:ext cx="70568" cy="0"/>
                          </a:xfrm>
                          <a:prstGeom prst="line">
                            <a:avLst/>
                          </a:prstGeom>
                          <a:noFill/>
                          <a:ln w="25400">
                            <a:solidFill>
                              <a:srgbClr val="9BBB59"/>
                            </a:solidFill>
                            <a:round/>
                            <a:headEnd type="oval" w="med" len="med"/>
                            <a:tailEnd type="oval"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863" name="Straight Connector 41"/>
                        <wps:cNvCnPr>
                          <a:cxnSpLocks noChangeShapeType="1"/>
                        </wps:cNvCnPr>
                        <wps:spPr bwMode="auto">
                          <a:xfrm>
                            <a:off x="0"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4" name="Straight Connector 42"/>
                        <wps:cNvCnPr>
                          <a:cxnSpLocks noChangeShapeType="1"/>
                        </wps:cNvCnPr>
                        <wps:spPr bwMode="auto">
                          <a:xfrm>
                            <a:off x="70654" y="0"/>
                            <a:ext cx="0" cy="1008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865" name="Straight Arrow Connector 43"/>
                        <wps:cNvCnPr>
                          <a:cxnSpLocks noChangeShapeType="1"/>
                        </wps:cNvCnPr>
                        <wps:spPr bwMode="auto">
                          <a:xfrm>
                            <a:off x="382" y="8611"/>
                            <a:ext cx="70185" cy="0"/>
                          </a:xfrm>
                          <a:prstGeom prst="straightConnector1">
                            <a:avLst/>
                          </a:prstGeom>
                          <a:noFill/>
                          <a:ln w="9525">
                            <a:solidFill>
                              <a:srgbClr val="000000"/>
                            </a:solidFill>
                            <a:prstDash val="sysDot"/>
                            <a:round/>
                            <a:headEnd type="arrow" w="med" len="med"/>
                            <a:tailEnd type="arrow" w="med" len="med"/>
                          </a:ln>
                          <a:extLst>
                            <a:ext uri="{909E8E84-426E-40DD-AFC4-6F175D3DCCD1}">
                              <a14:hiddenFill xmlns:a14="http://schemas.microsoft.com/office/drawing/2010/main">
                                <a:noFill/>
                              </a14:hiddenFill>
                            </a:ext>
                          </a:extLst>
                        </wps:spPr>
                        <wps:bodyPr/>
                      </wps:wsp>
                      <wps:wsp>
                        <wps:cNvPr id="1866" name="Rectangle 44"/>
                        <wps:cNvSpPr>
                          <a:spLocks noChangeArrowheads="1"/>
                        </wps:cNvSpPr>
                        <wps:spPr bwMode="auto">
                          <a:xfrm>
                            <a:off x="31683" y="6838"/>
                            <a:ext cx="5301" cy="3510"/>
                          </a:xfrm>
                          <a:prstGeom prst="rect">
                            <a:avLst/>
                          </a:prstGeom>
                          <a:solidFill>
                            <a:srgbClr val="FFFFFF"/>
                          </a:solidFill>
                          <a:ln w="9525">
                            <a:solidFill>
                              <a:srgbClr val="FFFFFF"/>
                            </a:solidFill>
                            <a:prstDash val="sysDot"/>
                            <a:miter lim="800000"/>
                            <a:headEnd/>
                            <a:tailEnd/>
                          </a:ln>
                        </wps:spPr>
                        <wps:txb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wps:txbx>
                        <wps:bodyPr rot="0" vert="horz" wrap="square" lIns="91440" tIns="45720" rIns="91440" bIns="45720" anchor="ctr" anchorCtr="0" upright="1">
                          <a:noAutofit/>
                        </wps:bodyPr>
                      </wps:wsp>
                      <wps:wsp>
                        <wps:cNvPr id="1867" name="Rectangle 51"/>
                        <wps:cNvSpPr>
                          <a:spLocks noChangeArrowheads="1"/>
                        </wps:cNvSpPr>
                        <wps:spPr bwMode="auto">
                          <a:xfrm>
                            <a:off x="17966" y="9303"/>
                            <a:ext cx="32819" cy="3397"/>
                          </a:xfrm>
                          <a:prstGeom prst="rect">
                            <a:avLst/>
                          </a:prstGeom>
                          <a:solidFill>
                            <a:srgbClr val="FFFFFF"/>
                          </a:solidFill>
                          <a:ln w="9525">
                            <a:solidFill>
                              <a:srgbClr val="FFFFFF"/>
                            </a:solidFill>
                            <a:prstDash val="sysDot"/>
                            <a:miter lim="800000"/>
                            <a:headEnd/>
                            <a:tailEnd/>
                          </a:ln>
                        </wps:spPr>
                        <wps:txb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wps:txbx>
                        <wps:bodyPr rot="0" vert="horz" wrap="square" lIns="91440" tIns="45720" rIns="91440" bIns="45720" anchor="ctr" anchorCtr="0" upright="1">
                          <a:noAutofit/>
                        </wps:bodyPr>
                      </wps:wsp>
                      <wps:wsp>
                        <wps:cNvPr id="1868" name="TextBox 52"/>
                        <wps:cNvSpPr txBox="1">
                          <a:spLocks noChangeArrowheads="1"/>
                        </wps:cNvSpPr>
                        <wps:spPr bwMode="auto">
                          <a:xfrm>
                            <a:off x="62168" y="938"/>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wps:txbx>
                        <wps:bodyPr rot="0" vert="horz" wrap="square" lIns="91440" tIns="45720" rIns="91440" bIns="45720" anchor="t" anchorCtr="0" upright="1">
                          <a:noAutofit/>
                        </wps:bodyPr>
                      </wps:wsp>
                      <wps:wsp>
                        <wps:cNvPr id="1869" name="Rectangle 45"/>
                        <wps:cNvSpPr>
                          <a:spLocks noChangeArrowheads="1"/>
                        </wps:cNvSpPr>
                        <wps:spPr bwMode="auto">
                          <a:xfrm>
                            <a:off x="65971" y="1592"/>
                            <a:ext cx="4683" cy="2880"/>
                          </a:xfrm>
                          <a:prstGeom prst="rect">
                            <a:avLst/>
                          </a:prstGeom>
                          <a:solidFill>
                            <a:srgbClr val="95B3D7"/>
                          </a:solidFill>
                          <a:ln w="25400">
                            <a:solidFill>
                              <a:srgbClr val="4F81BD"/>
                            </a:solidFill>
                            <a:miter lim="800000"/>
                            <a:headEnd/>
                            <a:tailEnd/>
                          </a:ln>
                        </wps:spPr>
                        <wps:txb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wps:txbx>
                        <wps:bodyPr rot="0" vert="horz" wrap="square" lIns="91440" tIns="45720" rIns="91440" bIns="45720" anchor="ctr" anchorCtr="0" upright="1">
                          <a:noAutofit/>
                        </wps:bodyPr>
                      </wps:wsp>
                      <wps:wsp>
                        <wps:cNvPr id="1870" name="TextBox 52"/>
                        <wps:cNvSpPr txBox="1">
                          <a:spLocks noChangeArrowheads="1"/>
                        </wps:cNvSpPr>
                        <wps:spPr bwMode="auto">
                          <a:xfrm>
                            <a:off x="668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1" name="TextBox 52"/>
                        <wps:cNvSpPr txBox="1">
                          <a:spLocks noChangeArrowheads="1"/>
                        </wps:cNvSpPr>
                        <wps:spPr bwMode="auto">
                          <a:xfrm>
                            <a:off x="55257"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wps:txbx>
                        <wps:bodyPr rot="0" vert="horz" wrap="square" lIns="91440" tIns="45720" rIns="91440" bIns="45720" anchor="t" anchorCtr="0" upright="1">
                          <a:noAutofit/>
                        </wps:bodyPr>
                      </wps:wsp>
                      <wps:wsp>
                        <wps:cNvPr id="1872" name="TextBox 52"/>
                        <wps:cNvSpPr txBox="1">
                          <a:spLocks noChangeArrowheads="1"/>
                        </wps:cNvSpPr>
                        <wps:spPr bwMode="auto">
                          <a:xfrm>
                            <a:off x="37304"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wps:txbx>
                        <wps:bodyPr rot="0" vert="horz" wrap="square" lIns="91440" tIns="45720" rIns="91440" bIns="45720" anchor="t" anchorCtr="0" upright="1">
                          <a:noAutofit/>
                        </wps:bodyPr>
                      </wps:wsp>
                      <wps:wsp>
                        <wps:cNvPr id="1873" name="TextBox 52"/>
                        <wps:cNvSpPr txBox="1">
                          <a:spLocks noChangeArrowheads="1"/>
                        </wps:cNvSpPr>
                        <wps:spPr bwMode="auto">
                          <a:xfrm>
                            <a:off x="21585" y="1366"/>
                            <a:ext cx="3434" cy="4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wps:txbx>
                        <wps:bodyPr rot="0" vert="horz" wrap="square" lIns="91440" tIns="45720" rIns="91440" bIns="45720" anchor="t" anchorCtr="0" upright="1">
                          <a:noAutofit/>
                        </wps:bodyPr>
                      </wps:wsp>
                    </wpg:wgp>
                  </a:graphicData>
                </a:graphic>
              </wp:inline>
            </w:drawing>
          </mc:Choice>
          <mc:Fallback>
            <w:pict>
              <v:group w14:anchorId="2B9D03B1" id="Gruppieren 64" o:spid="_x0000_s1663" style="width:418pt;height:73.75pt;mso-position-horizontal-relative:char;mso-position-vertical-relative:line" coordsize="709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">
                <v:rect id="Rectangle 33" o:spid="_x0000_s1664" style="position:absolute;left:52812;top:1592;width:8298;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" fillcolor="#95b3d7" strokecolor="#4f81bd" strokeweight="2pt">
                  <v:textbox>
                    <w:txbxContent>
                      <w:p w14:paraId="3F4C5498" w14:textId="55B38BEC" w:rsidR="00B33E7D" w:rsidRPr="00334AD3" w:rsidRDefault="00B33E7D" w:rsidP="00B33E7D">
                        <w:pPr>
                          <w:jc w:val="center"/>
                          <w:textAlignment w:val="baseline"/>
                          <w:rPr>
                            <w:rFonts w:cstheme="minorBidi"/>
                            <w:color w:val="FFFFFF"/>
                            <w:sz w:val="20"/>
                            <w:szCs w:val="20"/>
                            <w:lang w:val="en-US"/>
                          </w:rPr>
                        </w:pPr>
                      </w:p>
                    </w:txbxContent>
                  </v:textbox>
                </v:rect>
                <v:rect id="Rectangle 34" o:spid="_x0000_s1665" style="position:absolute;left:36607;top:1630;width:468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" fillcolor="#95b3d7" strokecolor="#4f81bd" strokeweight="2pt">
                  <v:textbox>
                    <w:txbxContent>
                      <w:p w14:paraId="7A84FA5C" w14:textId="02822434" w:rsidR="00B33E7D" w:rsidRPr="00334AD3" w:rsidRDefault="00B33E7D" w:rsidP="00B33E7D">
                        <w:pPr>
                          <w:jc w:val="center"/>
                          <w:textAlignment w:val="baseline"/>
                          <w:rPr>
                            <w:rFonts w:cstheme="minorBidi"/>
                            <w:color w:val="FFFFFF"/>
                            <w:sz w:val="20"/>
                            <w:szCs w:val="20"/>
                            <w:lang w:val="en-US"/>
                          </w:rPr>
                        </w:pPr>
                      </w:p>
                    </w:txbxContent>
                  </v:textbox>
                </v:rect>
                <v:rect id="Rectangle 35" o:spid="_x0000_s1666" style="position:absolute;left:16562;top:1622;width:12856;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" fillcolor="#95b3d7" strokecolor="#4f81bd" strokeweight="2pt">
                  <v:textbox>
                    <w:txbxContent>
                      <w:p w14:paraId="501538E0" w14:textId="1C123B85" w:rsidR="00B33E7D" w:rsidRPr="00334AD3" w:rsidRDefault="00B33E7D" w:rsidP="00B33E7D">
                        <w:pPr>
                          <w:jc w:val="center"/>
                          <w:textAlignment w:val="baseline"/>
                          <w:rPr>
                            <w:rFonts w:cstheme="minorBidi"/>
                            <w:color w:val="FFFFFF"/>
                            <w:sz w:val="20"/>
                            <w:szCs w:val="20"/>
                            <w:lang w:val="en-US"/>
                          </w:rPr>
                        </w:pPr>
                      </w:p>
                    </w:txbxContent>
                  </v:textbox>
                </v:rect>
                <v:shape id="TextBox 37" o:spid="_x0000_s1667" type="#_x0000_t202" style="position:absolute;left:672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25C0093"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4</w:t>
                        </w:r>
                      </w:p>
                    </w:txbxContent>
                  </v:textbox>
                </v:shape>
                <v:shape id="TextBox 38" o:spid="_x0000_s1668" type="#_x0000_t202" style="position:absolute;left:31887;top:112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" filled="f" stroked="f">
                  <v:textbox>
                    <w:txbxContent>
                      <w:p w14:paraId="1A0ABD35"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2</w:t>
                        </w:r>
                      </w:p>
                    </w:txbxContent>
                  </v:textbox>
                </v:shape>
                <v:shape id="TextBox 39" o:spid="_x0000_s1669" type="#_x0000_t202" style="position:absolute;left:46328;top:1115;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" filled="f" stroked="f">
                  <v:textbox>
                    <w:txbxContent>
                      <w:p w14:paraId="66CC5B8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3</w:t>
                        </w:r>
                      </w:p>
                    </w:txbxContent>
                  </v:textbox>
                </v:shape>
                <v:line id="Straight Connector 40" o:spid="_x0000_s1670" style="position:absolute;visibility:visible;mso-wrap-style:square" from="382,4846" to="70950,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" strokecolor="#9bbb59" strokeweight="2pt">
                  <v:stroke startarrow="oval" endarrow="oval"/>
                  <v:shadow on="t" color="black" opacity="24903f" origin=",.5" offset="0,.55556mm"/>
                </v:line>
                <v:line id="Straight Connector 41" o:spid="_x0000_s1671" style="position:absolute;visibility:visible;mso-wrap-style:square" from="0,0" to="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" strokecolor="#4a7ebb"/>
                <v:line id="Straight Connector 42" o:spid="_x0000_s1672" style="position:absolute;visibility:visible;mso-wrap-style:square" from="70654,0" to="7065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" strokecolor="#4a7ebb"/>
                <v:shape id="Straight Arrow Connector 43" o:spid="_x0000_s1673" type="#_x0000_t32" style="position:absolute;left:382;top:8611;width:70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">
                  <v:stroke dashstyle="1 1" startarrow="open" endarrow="open"/>
                </v:shape>
                <v:rect id="Rectangle 44" o:spid="_x0000_s1674" style="position:absolute;left:31683;top:6838;width:5301;height:3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" strokecolor="white">
                  <v:stroke dashstyle="1 1"/>
                  <v:textbox>
                    <w:txbxContent>
                      <w:p w14:paraId="56CDE94D" w14:textId="77777777" w:rsidR="00B33E7D" w:rsidRPr="00334AD3" w:rsidRDefault="00B33E7D" w:rsidP="00B33E7D">
                        <w:pPr>
                          <w:jc w:val="center"/>
                          <w:textAlignment w:val="baseline"/>
                          <w:rPr>
                            <w:rFonts w:cstheme="minorBidi"/>
                            <w:color w:val="000000"/>
                            <w:sz w:val="20"/>
                            <w:szCs w:val="20"/>
                            <w:lang w:val="en-US"/>
                          </w:rPr>
                        </w:pPr>
                        <w:r w:rsidRPr="00334AD3">
                          <w:rPr>
                            <w:rFonts w:cstheme="minorBidi"/>
                            <w:color w:val="000000"/>
                            <w:sz w:val="20"/>
                            <w:szCs w:val="20"/>
                            <w:lang w:val="en-US"/>
                          </w:rPr>
                          <w:t>17</w:t>
                        </w:r>
                        <w:r w:rsidRPr="00334AD3">
                          <w:rPr>
                            <w:rFonts w:cstheme="minorBidi"/>
                            <w:color w:val="000000"/>
                            <w:sz w:val="28"/>
                            <w:szCs w:val="28"/>
                            <w:lang w:val="en-US"/>
                          </w:rPr>
                          <w:t xml:space="preserve"> </w:t>
                        </w:r>
                      </w:p>
                    </w:txbxContent>
                  </v:textbox>
                </v:rect>
                <v:rect id="Rectangle 51" o:spid="_x0000_s1675" style="position:absolute;left:17966;top:9303;width:32819;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" strokecolor="white">
                  <v:stroke dashstyle="1 1"/>
                  <v:textbox>
                    <w:txbxContent>
                      <w:p w14:paraId="1944D8E1" w14:textId="77777777" w:rsidR="00B33E7D" w:rsidRPr="00334AD3" w:rsidRDefault="00B33E7D" w:rsidP="00D7573A">
                        <w:pPr>
                          <w:spacing w:line="240" w:lineRule="auto"/>
                          <w:jc w:val="center"/>
                          <w:textAlignment w:val="baseline"/>
                          <w:rPr>
                            <w:rFonts w:cstheme="minorBidi"/>
                            <w:color w:val="000000"/>
                            <w:sz w:val="20"/>
                            <w:szCs w:val="20"/>
                            <w:lang w:val="en-US"/>
                          </w:rPr>
                        </w:pPr>
                        <w:r w:rsidRPr="00334AD3">
                          <w:rPr>
                            <w:rFonts w:cstheme="minorBidi"/>
                            <w:color w:val="000000"/>
                            <w:sz w:val="20"/>
                            <w:szCs w:val="20"/>
                            <w:lang w:val="en-US"/>
                          </w:rPr>
                          <w:t>total length of connection line</w:t>
                        </w:r>
                      </w:p>
                    </w:txbxContent>
                  </v:textbox>
                </v:rect>
                <v:shape id="TextBox 52" o:spid="_x0000_s1676" type="#_x0000_t202" style="position:absolute;left:62168;top:938;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" filled="f" stroked="f">
                  <v:textbox>
                    <w:txbxContent>
                      <w:p w14:paraId="322B5D36" w14:textId="77777777" w:rsidR="00B33E7D" w:rsidRDefault="00B33E7D" w:rsidP="00B33E7D">
                        <w:pPr>
                          <w:textAlignment w:val="baseline"/>
                          <w:rPr>
                            <w:rFonts w:asciiTheme="minorHAnsi" w:hAnsi="Calibri" w:cstheme="minorBidi"/>
                            <w:color w:val="000000"/>
                            <w:sz w:val="20"/>
                            <w:szCs w:val="20"/>
                            <w:lang w:val="en-US"/>
                          </w:rPr>
                        </w:pPr>
                        <w:r>
                          <w:rPr>
                            <w:rFonts w:asciiTheme="minorHAnsi" w:hAnsi="Calibri" w:cstheme="minorBidi"/>
                            <w:color w:val="000000"/>
                            <w:sz w:val="20"/>
                            <w:szCs w:val="20"/>
                            <w:lang w:val="en-US"/>
                          </w:rPr>
                          <w:t>1</w:t>
                        </w:r>
                      </w:p>
                    </w:txbxContent>
                  </v:textbox>
                </v:shape>
                <v:rect id="Rectangle 45" o:spid="_x0000_s1677" style="position:absolute;left:65971;top:1592;width:468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" fillcolor="#95b3d7" strokecolor="#4f81bd" strokeweight="2pt">
                  <v:textbox>
                    <w:txbxContent>
                      <w:p w14:paraId="590C8DFA" w14:textId="640BBCF1" w:rsidR="00B33E7D" w:rsidRPr="00334AD3" w:rsidRDefault="00B33E7D" w:rsidP="00B33E7D">
                        <w:pPr>
                          <w:jc w:val="center"/>
                          <w:textAlignment w:val="baseline"/>
                          <w:rPr>
                            <w:rFonts w:cstheme="minorBidi"/>
                            <w:color w:val="FFFFFF"/>
                            <w:sz w:val="20"/>
                            <w:szCs w:val="20"/>
                            <w:lang w:val="en-US"/>
                          </w:rPr>
                        </w:pPr>
                      </w:p>
                    </w:txbxContent>
                  </v:textbox>
                </v:rect>
                <v:shape id="TextBox 52" o:spid="_x0000_s1678" type="#_x0000_t202" style="position:absolute;left:668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" filled="f" stroked="f">
                  <v:textbox>
                    <w:txbxContent>
                      <w:p w14:paraId="40520E4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79" type="#_x0000_t202" style="position:absolute;left:55257;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" filled="f" stroked="f">
                  <v:textbox>
                    <w:txbxContent>
                      <w:p w14:paraId="0C71EC9D" w14:textId="1E5D25C4"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2</w:t>
                        </w:r>
                      </w:p>
                    </w:txbxContent>
                  </v:textbox>
                </v:shape>
                <v:shape id="TextBox 52" o:spid="_x0000_s1680" type="#_x0000_t202" style="position:absolute;left:37304;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" filled="f" stroked="f">
                  <v:textbox>
                    <w:txbxContent>
                      <w:p w14:paraId="6F6BD1EC" w14:textId="77777777" w:rsidR="00D7573A" w:rsidRPr="00D7573A" w:rsidRDefault="00D7573A" w:rsidP="00B33E7D">
                        <w:pPr>
                          <w:textAlignment w:val="baseline"/>
                          <w:rPr>
                            <w:rFonts w:asciiTheme="minorHAnsi" w:hAnsi="Calibri" w:cstheme="minorBidi"/>
                            <w:color w:val="FFFFFF" w:themeColor="background1"/>
                            <w:sz w:val="20"/>
                            <w:szCs w:val="20"/>
                            <w:lang w:val="en-US"/>
                          </w:rPr>
                        </w:pPr>
                        <w:r w:rsidRPr="00D7573A">
                          <w:rPr>
                            <w:rFonts w:asciiTheme="minorHAnsi" w:hAnsi="Calibri" w:cstheme="minorBidi"/>
                            <w:color w:val="FFFFFF" w:themeColor="background1"/>
                            <w:sz w:val="20"/>
                            <w:szCs w:val="20"/>
                            <w:lang w:val="en-US"/>
                          </w:rPr>
                          <w:t>1</w:t>
                        </w:r>
                      </w:p>
                    </w:txbxContent>
                  </v:textbox>
                </v:shape>
                <v:shape id="TextBox 52" o:spid="_x0000_s1681" type="#_x0000_t202" style="position:absolute;left:21585;top:1366;width:3434;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" filled="f" stroked="f">
                  <v:textbox>
                    <w:txbxContent>
                      <w:p w14:paraId="5FC87EFA" w14:textId="604EDE52" w:rsidR="00D7573A" w:rsidRPr="00D7573A" w:rsidRDefault="00D7573A" w:rsidP="00B33E7D">
                        <w:pPr>
                          <w:textAlignment w:val="baseline"/>
                          <w:rPr>
                            <w:rFonts w:asciiTheme="minorHAnsi" w:hAnsi="Calibri" w:cstheme="minorBidi"/>
                            <w:color w:val="FFFFFF" w:themeColor="background1"/>
                            <w:sz w:val="20"/>
                            <w:szCs w:val="20"/>
                            <w:lang w:val="en-US"/>
                          </w:rPr>
                        </w:pPr>
                        <w:r>
                          <w:rPr>
                            <w:rFonts w:asciiTheme="minorHAnsi" w:hAnsi="Calibri" w:cstheme="minorBidi"/>
                            <w:color w:val="FFFFFF" w:themeColor="background1"/>
                            <w:sz w:val="20"/>
                            <w:szCs w:val="20"/>
                            <w:lang w:val="en-US"/>
                          </w:rPr>
                          <w:t>4</w:t>
                        </w:r>
                      </w:p>
                    </w:txbxContent>
                  </v:textbox>
                </v:shape>
                <w10:anchorlock/>
              </v:group>
            </w:pict>
          </mc:Fallback>
        </mc:AlternateContent>
      </w:r>
    </w:p>
    <w:p w14:paraId="5FBB68C3" w14:textId="00BEF629" w:rsidR="008574A1" w:rsidRPr="0068368C" w:rsidRDefault="008574A1" w:rsidP="008574A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sidRPr="008574A1">
        <w:rPr>
          <w:sz w:val="18"/>
          <w:szCs w:val="18"/>
        </w:rPr>
        <w:t>Total length of connection line.</w:t>
      </w:r>
      <w:r>
        <w:rPr>
          <w:sz w:val="18"/>
          <w:szCs w:val="18"/>
        </w:rPr>
        <w:t xml:space="preserve"> </w:t>
      </w:r>
    </w:p>
    <w:p w14:paraId="6A5CB628" w14:textId="1B6C59FE" w:rsidR="00FC68DB" w:rsidRPr="0023119A" w:rsidRDefault="0016687E" w:rsidP="0016687E">
      <w:pPr>
        <w:pStyle w:val="Beschriftung"/>
        <w:jc w:val="both"/>
        <w:rPr>
          <w:b w:val="0"/>
          <w:sz w:val="24"/>
        </w:rPr>
      </w:pPr>
      <w:bookmarkStart w:id="1520" w:name="_Ref157796426"/>
      <w:bookmarkStart w:id="1521" w:name="_Toc159618891"/>
      <w:r w:rsidRPr="0023119A">
        <w:t xml:space="preserve">Figure </w:t>
      </w:r>
      <w:r w:rsidRPr="0023119A">
        <w:fldChar w:fldCharType="begin"/>
      </w:r>
      <w:r w:rsidRPr="0023119A">
        <w:instrText xml:space="preserve"> SEQ Figure \* ARABIC </w:instrText>
      </w:r>
      <w:r w:rsidRPr="0023119A">
        <w:fldChar w:fldCharType="separate"/>
      </w:r>
      <w:r w:rsidR="0012574E">
        <w:rPr>
          <w:noProof/>
        </w:rPr>
        <w:t>48</w:t>
      </w:r>
      <w:r w:rsidRPr="0023119A">
        <w:fldChar w:fldCharType="end"/>
      </w:r>
      <w:bookmarkEnd w:id="1520"/>
      <w:r w:rsidRPr="0023119A">
        <w:t xml:space="preserve"> — Definition of a </w:t>
      </w:r>
      <w:r w:rsidRPr="00CB0A38">
        <w:rPr>
          <w:rFonts w:ascii="Courier New" w:hAnsi="Courier New" w:cs="Courier New"/>
        </w:rPr>
        <w:t>&lt;corner_weld/&gt;</w:t>
      </w:r>
      <w:r w:rsidRPr="0023119A">
        <w:t xml:space="preserve"> with </w:t>
      </w:r>
      <w:r w:rsidRPr="00CB0A38">
        <w:rPr>
          <w:rFonts w:ascii="Courier New" w:hAnsi="Courier New" w:cs="Courier New"/>
        </w:rPr>
        <w:t>&lt;segment_list/&gt;</w:t>
      </w:r>
      <w:bookmarkEnd w:id="1521"/>
    </w:p>
    <w:p w14:paraId="7EFB0BD9" w14:textId="77777777" w:rsidR="00FC68DB" w:rsidRPr="0023119A" w:rsidRDefault="00FC68DB" w:rsidP="0059090B">
      <w:pPr>
        <w:pStyle w:val="XMLCode"/>
        <w:keepNext/>
        <w:ind w:firstLine="0"/>
        <w:rPr>
          <w:lang w:val="en-GB"/>
        </w:rPr>
      </w:pPr>
      <w:r w:rsidRPr="0023119A">
        <w:rPr>
          <w:lang w:val="en-GB"/>
        </w:rPr>
        <w:lastRenderedPageBreak/>
        <w:t>&lt;seamweld&gt;</w:t>
      </w:r>
    </w:p>
    <w:p w14:paraId="00028923" w14:textId="5904947D" w:rsidR="00FC68DB" w:rsidRPr="00BB1A91" w:rsidRDefault="00FC68DB" w:rsidP="0059090B">
      <w:pPr>
        <w:pStyle w:val="XMLCode"/>
        <w:keepNext/>
        <w:ind w:firstLine="0"/>
        <w:rPr>
          <w:lang w:val="en-GB"/>
        </w:rPr>
      </w:pPr>
      <w:r w:rsidRPr="00BB1A91">
        <w:rPr>
          <w:lang w:val="en-GB"/>
        </w:rPr>
        <w:t xml:space="preserve">    </w:t>
      </w:r>
      <w:r w:rsidRPr="0023119A">
        <w:rPr>
          <w:lang w:val="en-GB"/>
        </w:rPr>
        <w:t>&lt;corner_weld base=</w:t>
      </w:r>
      <w:r w:rsidR="00482059" w:rsidRPr="00DB72BE">
        <w:rPr>
          <w:b/>
          <w:lang w:val="es-ES"/>
        </w:rPr>
        <w:t>"</w:t>
      </w:r>
      <w:r w:rsidRPr="0023119A">
        <w:rPr>
          <w:lang w:val="en-GB"/>
        </w:rPr>
        <w:t>1</w:t>
      </w:r>
      <w:r w:rsidR="00482059" w:rsidRPr="00DB72BE">
        <w:rPr>
          <w:b/>
          <w:lang w:val="es-ES"/>
        </w:rPr>
        <w:t>"</w:t>
      </w:r>
      <w:r w:rsidRPr="0023119A">
        <w:rPr>
          <w:lang w:val="en-GB"/>
        </w:rPr>
        <w:t xml:space="preserve"> technology="resistance</w:t>
      </w:r>
      <w:r w:rsidR="00482059" w:rsidRPr="00DB72BE">
        <w:rPr>
          <w:b/>
          <w:lang w:val="es-ES"/>
        </w:rPr>
        <w:t>"</w:t>
      </w:r>
      <w:r w:rsidRPr="0023119A">
        <w:rPr>
          <w:lang w:val="en-GB"/>
        </w:rPr>
        <w:t>&gt;</w:t>
      </w:r>
    </w:p>
    <w:p w14:paraId="7C53AD26" w14:textId="77777777" w:rsidR="00FC68DB" w:rsidRPr="00DB72BE" w:rsidRDefault="00FC68DB" w:rsidP="0059090B">
      <w:pPr>
        <w:pStyle w:val="XMLCode"/>
        <w:ind w:firstLine="0"/>
        <w:rPr>
          <w:b/>
          <w:lang w:val="es-ES"/>
        </w:rPr>
      </w:pPr>
      <w:r w:rsidRPr="0023119A">
        <w:rPr>
          <w:b/>
          <w:lang w:val="en-GB"/>
        </w:rPr>
        <w:t xml:space="preserve">        </w:t>
      </w:r>
      <w:r w:rsidRPr="00DB72BE">
        <w:rPr>
          <w:b/>
          <w:lang w:val="es-ES"/>
        </w:rPr>
        <w:t>&lt;weld_position u="0.2" x="1" y="0" z="1"&gt;</w:t>
      </w:r>
    </w:p>
    <w:p w14:paraId="312675CE" w14:textId="77777777" w:rsidR="00FC68DB" w:rsidRPr="0023119A" w:rsidRDefault="00FC68DB" w:rsidP="0059090B">
      <w:pPr>
        <w:pStyle w:val="XMLCode"/>
        <w:keepNext/>
        <w:ind w:firstLine="0"/>
        <w:rPr>
          <w:b/>
          <w:lang w:val="en-GB"/>
        </w:rPr>
      </w:pPr>
      <w:r w:rsidRPr="00DB72BE">
        <w:rPr>
          <w:b/>
          <w:lang w:val="es-ES"/>
        </w:rPr>
        <w:t xml:space="preserve">            </w:t>
      </w:r>
      <w:r w:rsidRPr="0023119A">
        <w:rPr>
          <w:b/>
          <w:lang w:val="en-GB"/>
        </w:rPr>
        <w:t>&lt;segment_list&gt;</w:t>
      </w:r>
    </w:p>
    <w:p w14:paraId="2B822FF0" w14:textId="77777777" w:rsidR="00FC68DB" w:rsidRPr="0023119A" w:rsidRDefault="00FC68DB" w:rsidP="0059090B">
      <w:pPr>
        <w:pStyle w:val="XMLCode"/>
        <w:ind w:firstLine="0"/>
        <w:rPr>
          <w:b/>
          <w:lang w:val="en-GB"/>
        </w:rPr>
      </w:pPr>
      <w:r w:rsidRPr="0023119A">
        <w:rPr>
          <w:b/>
          <w:lang w:val="en-GB"/>
        </w:rPr>
        <w:t xml:space="preserve">                &lt;segment from="4.0" to="7.0" /&gt;</w:t>
      </w:r>
    </w:p>
    <w:p w14:paraId="3C75C455" w14:textId="77777777" w:rsidR="00FC68DB" w:rsidRPr="0023119A" w:rsidRDefault="00FC68DB" w:rsidP="0059090B">
      <w:pPr>
        <w:pStyle w:val="XMLCode"/>
        <w:ind w:firstLine="0"/>
        <w:rPr>
          <w:b/>
          <w:lang w:val="en-GB"/>
        </w:rPr>
      </w:pPr>
      <w:r w:rsidRPr="0023119A">
        <w:rPr>
          <w:b/>
          <w:lang w:val="en-GB"/>
        </w:rPr>
        <w:t xml:space="preserve">                &lt;segment from="9.0" to="10.0" /&gt;</w:t>
      </w:r>
    </w:p>
    <w:p w14:paraId="0CF9C8EC" w14:textId="77777777" w:rsidR="00FC68DB" w:rsidRPr="0023119A" w:rsidRDefault="00FC68DB" w:rsidP="0059090B">
      <w:pPr>
        <w:pStyle w:val="XMLCode"/>
        <w:ind w:firstLine="0"/>
        <w:rPr>
          <w:b/>
          <w:lang w:val="en-GB"/>
        </w:rPr>
      </w:pPr>
      <w:r w:rsidRPr="0023119A">
        <w:rPr>
          <w:b/>
          <w:lang w:val="en-GB"/>
        </w:rPr>
        <w:t xml:space="preserve">                &lt;segment from="13.0" to="15.0" /&gt;</w:t>
      </w:r>
    </w:p>
    <w:p w14:paraId="659DC99E" w14:textId="77777777" w:rsidR="00FC68DB" w:rsidRPr="0023119A" w:rsidRDefault="00FC68DB" w:rsidP="0059090B">
      <w:pPr>
        <w:pStyle w:val="XMLCode"/>
        <w:ind w:firstLine="0"/>
        <w:rPr>
          <w:b/>
          <w:lang w:val="en-GB"/>
        </w:rPr>
      </w:pPr>
      <w:r w:rsidRPr="0023119A">
        <w:rPr>
          <w:b/>
          <w:lang w:val="en-GB"/>
        </w:rPr>
        <w:t xml:space="preserve">                &lt;segment from="16.0" to="17.0" /&gt;</w:t>
      </w:r>
    </w:p>
    <w:p w14:paraId="714CA1F7" w14:textId="77777777" w:rsidR="00FC68DB" w:rsidRPr="0023119A" w:rsidRDefault="00FC68DB" w:rsidP="0059090B">
      <w:pPr>
        <w:pStyle w:val="XMLCode"/>
        <w:ind w:firstLine="0"/>
        <w:rPr>
          <w:b/>
          <w:lang w:val="en-GB"/>
        </w:rPr>
      </w:pPr>
      <w:r w:rsidRPr="0023119A">
        <w:rPr>
          <w:b/>
          <w:lang w:val="en-GB"/>
        </w:rPr>
        <w:t xml:space="preserve">            &lt;/segment_list&gt;</w:t>
      </w:r>
    </w:p>
    <w:p w14:paraId="23EE6C54" w14:textId="77777777" w:rsidR="00FC68DB" w:rsidRPr="0023119A" w:rsidRDefault="00FC68DB" w:rsidP="0059090B">
      <w:pPr>
        <w:pStyle w:val="XMLCode"/>
        <w:ind w:firstLine="0"/>
        <w:rPr>
          <w:b/>
          <w:lang w:val="en-GB"/>
        </w:rPr>
      </w:pPr>
      <w:r w:rsidRPr="0023119A">
        <w:rPr>
          <w:lang w:val="en-GB"/>
        </w:rPr>
        <w:t xml:space="preserve">        </w:t>
      </w:r>
      <w:r w:rsidRPr="0023119A">
        <w:rPr>
          <w:b/>
          <w:lang w:val="en-GB"/>
        </w:rPr>
        <w:t>&lt;/weld_position</w:t>
      </w:r>
      <w:r w:rsidRPr="0023119A">
        <w:rPr>
          <w:lang w:val="en-GB"/>
        </w:rPr>
        <w:t>&gt;</w:t>
      </w:r>
    </w:p>
    <w:p w14:paraId="0CBEA610" w14:textId="77777777" w:rsidR="00FC68DB" w:rsidRPr="0023119A" w:rsidRDefault="00FC68DB" w:rsidP="0059090B">
      <w:pPr>
        <w:pStyle w:val="XMLCode"/>
        <w:ind w:firstLine="0"/>
        <w:rPr>
          <w:lang w:val="en-GB"/>
        </w:rPr>
      </w:pPr>
      <w:r w:rsidRPr="0023119A">
        <w:rPr>
          <w:lang w:val="en-GB"/>
        </w:rPr>
        <w:t xml:space="preserve">        &lt;sheet_parameter ... /&gt;</w:t>
      </w:r>
    </w:p>
    <w:p w14:paraId="08F57B99" w14:textId="77777777" w:rsidR="00FC68DB" w:rsidRPr="0023119A" w:rsidRDefault="00FC68DB" w:rsidP="0059090B">
      <w:pPr>
        <w:pStyle w:val="XMLCode"/>
        <w:ind w:firstLine="0"/>
        <w:rPr>
          <w:lang w:val="en-GB"/>
        </w:rPr>
      </w:pPr>
      <w:r w:rsidRPr="0023119A">
        <w:rPr>
          <w:lang w:val="en-GB"/>
        </w:rPr>
        <w:t xml:space="preserve">    &lt;/corner_weld&gt;</w:t>
      </w:r>
    </w:p>
    <w:p w14:paraId="4A846058" w14:textId="2C924A8B" w:rsidR="00FC68DB" w:rsidRPr="0023119A" w:rsidRDefault="00FC68DB" w:rsidP="0059090B">
      <w:pPr>
        <w:pStyle w:val="XMLCode"/>
        <w:ind w:firstLine="0"/>
        <w:rPr>
          <w:lang w:val="en-GB"/>
        </w:rPr>
      </w:pPr>
      <w:r w:rsidRPr="0023119A">
        <w:rPr>
          <w:lang w:val="en-GB"/>
        </w:rPr>
        <w:t>&lt;/seamweld&gt;</w:t>
      </w:r>
      <w:r w:rsidR="0059090B">
        <w:rPr>
          <w:lang w:val="en-GB"/>
        </w:rPr>
        <w:t xml:space="preserve"> </w:t>
      </w:r>
    </w:p>
    <w:p w14:paraId="5370F6FF" w14:textId="6474A6E0" w:rsidR="00FC68DB" w:rsidRPr="004C6055" w:rsidRDefault="00CA06B3" w:rsidP="0013175B">
      <w:pPr>
        <w:pStyle w:val="Note"/>
      </w:pPr>
      <w:r>
        <w:t>Note</w:t>
      </w:r>
      <w:r w:rsidR="00DD71FD" w:rsidRPr="0023119A">
        <w:tab/>
      </w:r>
      <w:r w:rsidR="007F7A98" w:rsidRPr="0023119A">
        <w:t>The order</w:t>
      </w:r>
      <w:r w:rsidR="00FC68DB" w:rsidRPr="0023119A">
        <w:t xml:space="preserve"> of </w:t>
      </w:r>
      <w:r w:rsidR="00FC68DB" w:rsidRPr="0059090B">
        <w:rPr>
          <w:rStyle w:val="CodeCharacter"/>
          <w:sz w:val="20"/>
        </w:rPr>
        <w:t>&lt;segment/&gt;</w:t>
      </w:r>
      <w:r w:rsidR="00FC68DB" w:rsidRPr="0023119A">
        <w:t xml:space="preserve"> lines is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522" w:name="_Toc77102070"/>
      <w:bookmarkStart w:id="1523" w:name="_Toc159618800"/>
      <w:r w:rsidRPr="00F54804">
        <w:t>Type Specification</w:t>
      </w:r>
      <w:bookmarkEnd w:id="1490"/>
      <w:bookmarkEnd w:id="1491"/>
      <w:bookmarkEnd w:id="1522"/>
      <w:bookmarkEnd w:id="1523"/>
    </w:p>
    <w:p w14:paraId="02F3C029" w14:textId="43724A1C" w:rsidR="00FC68DB" w:rsidRDefault="00184921" w:rsidP="00A20C99">
      <w:pPr>
        <w:keepNext/>
      </w:pPr>
      <w:r w:rsidRPr="00406ABC">
        <w:t xml:space="preserve">Each connection should be assigned a type during its life cycle. </w:t>
      </w:r>
      <w:r w:rsidR="00FC68DB" w:rsidRPr="00F54804">
        <w:t>The XML definitions of all 1D connections contain the following elements</w:t>
      </w:r>
      <w:r>
        <w:t xml:space="preserve"> (</w:t>
      </w:r>
      <w:r>
        <w:fldChar w:fldCharType="begin"/>
      </w:r>
      <w:r>
        <w:instrText xml:space="preserve"> REF _Ref157019186 \h </w:instrText>
      </w:r>
      <w:r>
        <w:fldChar w:fldCharType="separate"/>
      </w:r>
      <w:r w:rsidR="0012574E" w:rsidRPr="00F54804">
        <w:t xml:space="preserve">Table </w:t>
      </w:r>
      <w:r w:rsidR="0012574E">
        <w:rPr>
          <w:noProof/>
        </w:rPr>
        <w:t>85</w:t>
      </w:r>
      <w:r>
        <w:fldChar w:fldCharType="end"/>
      </w:r>
      <w:r>
        <w:t>)</w:t>
      </w:r>
      <w:r w:rsidR="00FC68DB" w:rsidRPr="00F54804">
        <w:t>:</w:t>
      </w:r>
      <w:r>
        <w:t xml:space="preserve"> </w:t>
      </w:r>
    </w:p>
    <w:p w14:paraId="57FBC06C" w14:textId="19B5229C" w:rsidR="00461A3A" w:rsidRPr="00F54804" w:rsidRDefault="00461A3A" w:rsidP="001640C5">
      <w:pPr>
        <w:pStyle w:val="Beschriftung"/>
        <w:keepNext/>
        <w:keepLines/>
        <w:rPr>
          <w:lang w:eastAsia="x-none"/>
        </w:rPr>
      </w:pPr>
      <w:bookmarkStart w:id="1524" w:name="_Ref157019186"/>
      <w:bookmarkStart w:id="1525" w:name="_Toc159619017"/>
      <w:r w:rsidRPr="00F54804">
        <w:t xml:space="preserve">Table </w:t>
      </w:r>
      <w:r w:rsidRPr="00F54804">
        <w:fldChar w:fldCharType="begin"/>
      </w:r>
      <w:r w:rsidRPr="00F54804">
        <w:instrText xml:space="preserve"> SEQ Table \* ARABIC </w:instrText>
      </w:r>
      <w:r w:rsidRPr="00F54804">
        <w:fldChar w:fldCharType="separate"/>
      </w:r>
      <w:r w:rsidR="0012574E">
        <w:rPr>
          <w:noProof/>
        </w:rPr>
        <w:t>85</w:t>
      </w:r>
      <w:r w:rsidRPr="00F54804">
        <w:fldChar w:fldCharType="end"/>
      </w:r>
      <w:bookmarkEnd w:id="1524"/>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525"/>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r w:rsidRPr="00F54804">
              <w:rPr>
                <w:sz w:val="20"/>
                <w:szCs w:val="20"/>
              </w:rPr>
              <w:t>seamweld</w:t>
            </w:r>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r w:rsidRPr="00F54804">
              <w:rPr>
                <w:sz w:val="20"/>
                <w:szCs w:val="20"/>
              </w:rPr>
              <w:t>adhesive_line</w:t>
            </w:r>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r w:rsidRPr="00F54804">
              <w:rPr>
                <w:sz w:val="20"/>
                <w:szCs w:val="20"/>
              </w:rPr>
              <w:t>contact_list</w:t>
            </w:r>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022E48BC" w:rsidR="00FC68DB" w:rsidRPr="00F54804" w:rsidRDefault="00FC68DB" w:rsidP="00B202D2">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12574E">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214063C4" w:rsidR="00FC68DB" w:rsidRPr="00F54804" w:rsidRDefault="00FC68DB" w:rsidP="00F667E5">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4CDF5CE1" w14:textId="77777777" w:rsidR="00461A3A" w:rsidRPr="005C2D94" w:rsidRDefault="00461A3A" w:rsidP="00AC17DA"/>
    <w:p w14:paraId="197F69AC" w14:textId="3E374FA9" w:rsidR="00E76F7C" w:rsidRPr="00E76F7C" w:rsidRDefault="00FB0C69" w:rsidP="00E76F7C">
      <w:r>
        <w:t xml:space="preserve">Up to </w:t>
      </w:r>
      <w:r w:rsidRPr="0013175B">
        <w:t>one</w:t>
      </w:r>
      <w:r w:rsidRPr="003359B7">
        <w:t xml:space="preserve"> of the type </w:t>
      </w:r>
      <w:r w:rsidRPr="00FB0C69">
        <w:t>elements</w:t>
      </w:r>
      <w:r w:rsidR="00FC68DB" w:rsidRPr="00E76F7C">
        <w:t xml:space="preserve"> (</w:t>
      </w:r>
      <w:r w:rsidR="00FC68DB" w:rsidRPr="00E76F7C">
        <w:rPr>
          <w:rStyle w:val="CodeCharacter"/>
        </w:rPr>
        <w:t>seamweld</w:t>
      </w:r>
      <w:r>
        <w:t xml:space="preserve">, </w:t>
      </w:r>
      <w:r w:rsidR="00FC68DB" w:rsidRPr="00E76F7C">
        <w:rPr>
          <w:rStyle w:val="CodeCharacter"/>
        </w:rPr>
        <w:t>adhesive_line</w:t>
      </w:r>
      <w:r w:rsidR="0096230A">
        <w:t xml:space="preserve">, </w:t>
      </w:r>
      <w:r w:rsidR="0096230A" w:rsidRPr="00E76F7C">
        <w:rPr>
          <w:rStyle w:val="CodeCharacter"/>
        </w:rPr>
        <w:t>sequence_connection_0d</w:t>
      </w:r>
      <w:r>
        <w:t xml:space="preserve">, </w:t>
      </w:r>
      <w:r w:rsidR="00FC68DB" w:rsidRPr="00E76F7C">
        <w:rPr>
          <w:rStyle w:val="CodeCharacter"/>
        </w:rPr>
        <w:t>hemming</w:t>
      </w:r>
      <w:r w:rsidR="00FC68DB" w:rsidRPr="00E76F7C">
        <w:t xml:space="preserve">) </w:t>
      </w:r>
      <w:r>
        <w:t>may</w:t>
      </w:r>
      <w:r w:rsidR="00964121" w:rsidRPr="00E76F7C">
        <w:t xml:space="preserve"> </w:t>
      </w:r>
      <w:r w:rsidR="00FC68DB" w:rsidRPr="00E76F7C">
        <w:t xml:space="preserve">exist in a </w:t>
      </w:r>
      <w:r w:rsidR="00FC68DB" w:rsidRPr="00E76F7C">
        <w:rPr>
          <w:rStyle w:val="CodeCharacter"/>
        </w:rPr>
        <w:t>&lt;connection_1d</w:t>
      </w:r>
      <w:r w:rsidR="00E76F7C" w:rsidRPr="00E76F7C">
        <w:rPr>
          <w:rStyle w:val="CodeCharacter"/>
        </w:rPr>
        <w:t>/</w:t>
      </w:r>
      <w:r w:rsidR="00FC68DB" w:rsidRPr="00E76F7C">
        <w:rPr>
          <w:rStyle w:val="CodeCharacter"/>
        </w:rPr>
        <w:t>&gt;</w:t>
      </w:r>
      <w:r w:rsidR="00FC68DB" w:rsidRPr="00E76F7C">
        <w:t xml:space="preserve">. If none of the type elements </w:t>
      </w:r>
      <w:r>
        <w:t>is given</w:t>
      </w:r>
      <w:r w:rsidR="00FC68DB" w:rsidRPr="00E76F7C">
        <w:t xml:space="preserve">, </w:t>
      </w:r>
      <w:r w:rsidR="006E3C21">
        <w:t>the type</w:t>
      </w:r>
      <w:r w:rsidR="00FC68DB" w:rsidRPr="00E76F7C">
        <w:t xml:space="preserve"> default</w:t>
      </w:r>
      <w:r w:rsidR="006E3C21">
        <w:t>s</w:t>
      </w:r>
      <w:r w:rsidR="00FC68DB" w:rsidRPr="00E76F7C">
        <w:t xml:space="preserve"> to </w:t>
      </w:r>
      <w:r w:rsidR="00FC68DB" w:rsidRPr="00E76F7C">
        <w:rPr>
          <w:rStyle w:val="CodeCharacter"/>
        </w:rPr>
        <w:t>&lt;seamweld/&gt;</w:t>
      </w:r>
      <w:r w:rsidR="00FC68DB" w:rsidRPr="00E76F7C">
        <w:t>.</w:t>
      </w:r>
      <w:r w:rsidR="00E76F7C" w:rsidRPr="00E76F7C">
        <w:t xml:space="preserve"> </w:t>
      </w:r>
    </w:p>
    <w:p w14:paraId="1BC71844" w14:textId="5A900A11" w:rsidR="00FC68DB" w:rsidRDefault="00FC68DB" w:rsidP="00B202D2">
      <w:pPr>
        <w:pStyle w:val="berschrift2"/>
      </w:pPr>
      <w:bookmarkStart w:id="1526" w:name="_Toc3557002"/>
      <w:bookmarkStart w:id="1527" w:name="_Toc34747252"/>
      <w:bookmarkStart w:id="1528" w:name="_Toc77102071"/>
      <w:bookmarkStart w:id="1529" w:name="_Toc159618801"/>
      <w:r w:rsidRPr="00F54804">
        <w:t>Seam Weld</w:t>
      </w:r>
      <w:bookmarkEnd w:id="421"/>
      <w:r w:rsidRPr="00F54804">
        <w:t>s</w:t>
      </w:r>
      <w:bookmarkEnd w:id="1467"/>
      <w:bookmarkEnd w:id="1468"/>
      <w:bookmarkEnd w:id="1526"/>
      <w:bookmarkEnd w:id="1527"/>
      <w:bookmarkEnd w:id="1528"/>
      <w:bookmarkEnd w:id="1529"/>
      <w:r w:rsidR="007B6E07">
        <w:t xml:space="preserve"> </w:t>
      </w:r>
    </w:p>
    <w:p w14:paraId="49FFC2E7" w14:textId="63FB2A82" w:rsidR="007B6E07" w:rsidRPr="007B6E07" w:rsidRDefault="007B6E07" w:rsidP="007B6E07">
      <w:pPr>
        <w:rPr>
          <w:lang w:eastAsia="ja-JP"/>
        </w:rPr>
      </w:pPr>
      <w:r>
        <w:rPr>
          <w:lang w:eastAsia="ja-JP"/>
        </w:rPr>
        <w:t xml:space="preserve">χMCF knows several kinds of 1D connections. </w:t>
      </w:r>
      <w:r w:rsidRPr="007B6E07">
        <w:rPr>
          <w:lang w:eastAsia="ja-JP"/>
        </w:rPr>
        <w:t xml:space="preserve">Of these, </w:t>
      </w:r>
      <w:r w:rsidR="00BA4BE7">
        <w:rPr>
          <w:lang w:eastAsia="ja-JP"/>
        </w:rPr>
        <w:t>seam weld</w:t>
      </w:r>
      <w:r>
        <w:rPr>
          <w:lang w:eastAsia="ja-JP"/>
        </w:rPr>
        <w:t xml:space="preserve">s are addressed first. </w:t>
      </w:r>
    </w:p>
    <w:p w14:paraId="3FFAA6F8" w14:textId="48E1A220" w:rsidR="00FC68DB" w:rsidRPr="00F54804" w:rsidRDefault="00FC68DB" w:rsidP="00B202D2">
      <w:pPr>
        <w:pStyle w:val="berschrift3"/>
      </w:pPr>
      <w:bookmarkStart w:id="1530" w:name="_Toc338938903"/>
      <w:bookmarkStart w:id="1531" w:name="_Toc338939099"/>
      <w:bookmarkStart w:id="1532" w:name="_Toc3557003"/>
      <w:bookmarkStart w:id="1533" w:name="_Toc34747253"/>
      <w:bookmarkStart w:id="1534" w:name="_Toc77102072"/>
      <w:bookmarkStart w:id="1535" w:name="_Toc159618802"/>
      <w:r w:rsidRPr="00F54804">
        <w:t xml:space="preserve">Description and </w:t>
      </w:r>
      <w:r w:rsidR="007F7A98" w:rsidRPr="00F54804">
        <w:t>Modelling</w:t>
      </w:r>
      <w:r w:rsidRPr="00F54804">
        <w:t xml:space="preserve"> Parameters</w:t>
      </w:r>
      <w:bookmarkEnd w:id="422"/>
      <w:bookmarkEnd w:id="1530"/>
      <w:bookmarkEnd w:id="1531"/>
      <w:bookmarkEnd w:id="1532"/>
      <w:bookmarkEnd w:id="1533"/>
      <w:bookmarkEnd w:id="1534"/>
      <w:bookmarkEnd w:id="1535"/>
    </w:p>
    <w:p w14:paraId="0C7DB794" w14:textId="7A525BCC" w:rsidR="00E87C70" w:rsidRDefault="00E87C70" w:rsidP="00B202D2">
      <w:pPr>
        <w:rPr>
          <w:lang w:eastAsia="ja-JP"/>
        </w:rPr>
      </w:pPr>
      <w:r>
        <w:t>S</w:t>
      </w:r>
      <w:r w:rsidRPr="00E87C70">
        <w:t xml:space="preserve">everal </w:t>
      </w:r>
      <w:r>
        <w:t xml:space="preserve">cross-section geometries and </w:t>
      </w:r>
      <w:r w:rsidRPr="00E87C70">
        <w:t xml:space="preserve">modelling </w:t>
      </w:r>
      <w:r>
        <w:t xml:space="preserve">alternatives are established for </w:t>
      </w:r>
      <w:r w:rsidR="00BA4BE7">
        <w:rPr>
          <w:lang w:eastAsia="ja-JP"/>
        </w:rPr>
        <w:t>seam weld</w:t>
      </w:r>
      <w:r>
        <w:rPr>
          <w:lang w:eastAsia="ja-JP"/>
        </w:rPr>
        <w:t>s</w:t>
      </w:r>
      <w:r w:rsidRPr="00E87C70">
        <w:t>.</w:t>
      </w:r>
      <w:r>
        <w:t xml:space="preserve"> However, χMCF does not support changing these characteristics in the course of a single </w:t>
      </w:r>
      <w:r w:rsidR="00BA4BE7">
        <w:rPr>
          <w:lang w:eastAsia="ja-JP"/>
        </w:rPr>
        <w:t>seam weld</w:t>
      </w:r>
      <w:r>
        <w:rPr>
          <w:lang w:eastAsia="ja-JP"/>
        </w:rPr>
        <w:t xml:space="preserve">. If </w:t>
      </w:r>
      <w:r w:rsidRPr="00E87C70">
        <w:rPr>
          <w:lang w:eastAsia="ja-JP"/>
        </w:rPr>
        <w:t>necessary</w:t>
      </w:r>
      <w:r>
        <w:rPr>
          <w:lang w:eastAsia="ja-JP"/>
        </w:rPr>
        <w:t xml:space="preserve">, a </w:t>
      </w:r>
      <w:r w:rsidR="00BA4BE7">
        <w:rPr>
          <w:lang w:eastAsia="ja-JP"/>
        </w:rPr>
        <w:t>seam weld</w:t>
      </w:r>
      <w:r>
        <w:rPr>
          <w:lang w:eastAsia="ja-JP"/>
        </w:rPr>
        <w:t xml:space="preserve"> </w:t>
      </w:r>
      <w:r w:rsidRPr="00E87C70">
        <w:rPr>
          <w:lang w:eastAsia="ja-JP"/>
        </w:rPr>
        <w:t>must therefore be split into several.</w:t>
      </w:r>
      <w:r>
        <w:rPr>
          <w:lang w:eastAsia="ja-JP"/>
        </w:rPr>
        <w:t xml:space="preserve"> </w:t>
      </w:r>
    </w:p>
    <w:p w14:paraId="26DF1497" w14:textId="15E19D7E" w:rsidR="00FC68DB" w:rsidRPr="00E60FDC" w:rsidRDefault="00FC68DB" w:rsidP="00E60FDC">
      <w:r w:rsidRPr="00F54804">
        <w:t xml:space="preserve">This </w:t>
      </w:r>
      <w:r w:rsidR="00217288">
        <w:t>en</w:t>
      </w:r>
      <w:r w:rsidRPr="00F54804">
        <w:t>sures that a seam weld definition only represents one cross</w:t>
      </w:r>
      <w:r w:rsidR="00217288">
        <w:t>-</w:t>
      </w:r>
      <w:r w:rsidRPr="00F54804">
        <w:t>section with the welding parameters for all the welded sides</w:t>
      </w:r>
      <w:r w:rsidRPr="00BD52D7">
        <w:rPr>
          <w:rFonts w:cs="Calibri"/>
          <w:lang w:eastAsia="en-GB"/>
        </w:rPr>
        <w:t>.</w:t>
      </w:r>
      <w:r w:rsidR="00217288">
        <w:rPr>
          <w:rFonts w:cs="Calibri"/>
          <w:lang w:eastAsia="en-GB"/>
        </w:rPr>
        <w:t xml:space="preserve"> </w:t>
      </w:r>
    </w:p>
    <w:p w14:paraId="5725ADC2" w14:textId="265AD174" w:rsidR="00FC68DB" w:rsidRPr="00F54804" w:rsidRDefault="00217288" w:rsidP="00A20C99">
      <w:pPr>
        <w:autoSpaceDE w:val="0"/>
        <w:autoSpaceDN w:val="0"/>
        <w:adjustRightInd w:val="0"/>
      </w:pPr>
      <w:r>
        <w:t>Note</w:t>
      </w:r>
      <w:r w:rsidR="00FC68DB" w:rsidRPr="00726144">
        <w:rPr>
          <w:rFonts w:cs="Calibri"/>
          <w:lang w:eastAsia="en-GB"/>
        </w:rPr>
        <w:t>:</w:t>
      </w:r>
      <w:r w:rsidR="00FC68DB" w:rsidRPr="0093256C">
        <w:rPr>
          <w:rFonts w:ascii="Calibri,Bold" w:eastAsia="Calibri,Bold" w:cs="Calibri,Bold"/>
          <w:bCs/>
          <w:lang w:eastAsia="en-GB"/>
        </w:rPr>
        <w:t xml:space="preserve"> </w:t>
      </w:r>
      <w:r>
        <w:rPr>
          <w:rFonts w:cs="Calibri"/>
          <w:lang w:eastAsia="en-GB"/>
        </w:rPr>
        <w:t>S</w:t>
      </w:r>
      <w:r w:rsidR="00FC68DB" w:rsidRPr="00F54804">
        <w:rPr>
          <w:rFonts w:cs="Calibri"/>
          <w:lang w:eastAsia="en-GB"/>
        </w:rPr>
        <w:t xml:space="preserve">everal welding technologies produce material structures which are oriented. In </w:t>
      </w:r>
      <w:r w:rsidR="006E3C21">
        <w:rPr>
          <w:rFonts w:cs="Calibri"/>
          <w:lang w:eastAsia="en-GB"/>
        </w:rPr>
        <w:t>particular</w:t>
      </w:r>
      <w:r w:rsidR="00FC68DB" w:rsidRPr="00F54804">
        <w:rPr>
          <w:rFonts w:cs="Calibri"/>
          <w:lang w:eastAsia="en-GB"/>
        </w:rPr>
        <w:t xml:space="preserve">, there is a difference between the start and the end of a </w:t>
      </w:r>
      <w:r w:rsidRPr="00F54804">
        <w:t>seam weld</w:t>
      </w:r>
      <w:r w:rsidR="00FC68DB" w:rsidRPr="00F54804">
        <w:rPr>
          <w:rFonts w:cs="Calibri"/>
          <w:lang w:eastAsia="en-GB"/>
        </w:rPr>
        <w:t xml:space="preserve">. χMCF knows about the orientation of a </w:t>
      </w:r>
      <w:r w:rsidRPr="00F54804">
        <w:t>seam weld</w:t>
      </w:r>
      <w:r w:rsidR="00FC68DB" w:rsidRPr="00F54804">
        <w:rPr>
          <w:rFonts w:cs="Calibri"/>
          <w:lang w:eastAsia="en-GB"/>
        </w:rPr>
        <w:t xml:space="preserve"> and </w:t>
      </w:r>
      <w:r w:rsidR="003F3DEF">
        <w:rPr>
          <w:rFonts w:cs="Calibri"/>
          <w:lang w:eastAsia="en-GB"/>
        </w:rPr>
        <w:t xml:space="preserve">therefore, </w:t>
      </w:r>
      <w:r>
        <w:rPr>
          <w:rFonts w:cs="Calibri"/>
          <w:lang w:eastAsia="en-GB"/>
        </w:rPr>
        <w:t xml:space="preserve">it </w:t>
      </w:r>
      <w:r w:rsidR="00FC68DB" w:rsidRPr="00F54804">
        <w:rPr>
          <w:rFonts w:cs="Calibri"/>
          <w:lang w:eastAsia="en-GB"/>
        </w:rPr>
        <w:t>can distinguish between start and end. But it does not yet provide means to transport details about the difference between both, neither for CAE nor CAM.</w:t>
      </w:r>
      <w:r>
        <w:rPr>
          <w:rFonts w:cs="Calibri"/>
          <w:lang w:eastAsia="en-GB"/>
        </w:rPr>
        <w:t xml:space="preserve"> </w:t>
      </w:r>
    </w:p>
    <w:p w14:paraId="5B87E190" w14:textId="77777777" w:rsidR="00FC68DB" w:rsidRPr="00F54804" w:rsidRDefault="00FC68DB" w:rsidP="00B202D2">
      <w:pPr>
        <w:pStyle w:val="berschrift3"/>
      </w:pPr>
      <w:bookmarkStart w:id="1536" w:name="_Toc288196463"/>
      <w:bookmarkStart w:id="1537" w:name="_Toc288200761"/>
      <w:bookmarkStart w:id="1538" w:name="_Toc338938907"/>
      <w:bookmarkStart w:id="1539" w:name="_Toc338939104"/>
      <w:bookmarkStart w:id="1540" w:name="_Toc3557004"/>
      <w:bookmarkStart w:id="1541" w:name="_Toc34747254"/>
      <w:bookmarkStart w:id="1542" w:name="_Toc77102073"/>
      <w:bookmarkStart w:id="1543" w:name="_Toc159618803"/>
      <w:bookmarkStart w:id="1544" w:name="_Toc288196487"/>
      <w:bookmarkStart w:id="1545" w:name="_Toc288200789"/>
      <w:bookmarkStart w:id="1546" w:name="_Toc338938910"/>
      <w:bookmarkStart w:id="1547" w:name="_Toc338939129"/>
      <w:r w:rsidRPr="00F54804">
        <w:lastRenderedPageBreak/>
        <w:t>Seam Weld Definition</w:t>
      </w:r>
      <w:bookmarkEnd w:id="1536"/>
      <w:bookmarkEnd w:id="1537"/>
      <w:bookmarkEnd w:id="1538"/>
      <w:bookmarkEnd w:id="1539"/>
      <w:r w:rsidRPr="00F54804">
        <w:t xml:space="preserve"> Overview</w:t>
      </w:r>
      <w:bookmarkEnd w:id="1540"/>
      <w:bookmarkEnd w:id="1541"/>
      <w:bookmarkEnd w:id="1542"/>
      <w:bookmarkEnd w:id="1543"/>
    </w:p>
    <w:p w14:paraId="06E53558" w14:textId="7EE98909" w:rsidR="00FC68DB" w:rsidRPr="00F54804" w:rsidRDefault="00FC68DB" w:rsidP="00B202D2">
      <w:r w:rsidRPr="00F54804">
        <w:t xml:space="preserve">The weld definition depends on the type of the </w:t>
      </w:r>
      <w:r w:rsidR="00BA4BE7">
        <w:t xml:space="preserve">seam </w:t>
      </w:r>
      <w:r w:rsidRPr="00F54804">
        <w:t xml:space="preserve">weld. </w:t>
      </w:r>
      <w:r w:rsidR="00826084">
        <w:t>T</w:t>
      </w:r>
      <w:r w:rsidRPr="00F54804">
        <w:t>he parameters and their meaning can be different</w:t>
      </w:r>
      <w:r w:rsidR="00826084">
        <w:t xml:space="preserve"> f</w:t>
      </w:r>
      <w:r w:rsidR="00826084" w:rsidRPr="00F54804">
        <w:t xml:space="preserve">or each of the different </w:t>
      </w:r>
      <w:r w:rsidR="00826084">
        <w:t xml:space="preserve">seam </w:t>
      </w:r>
      <w:r w:rsidR="00826084" w:rsidRPr="00F54804">
        <w:t>weld types</w:t>
      </w:r>
      <w:r w:rsidRPr="00F54804">
        <w:t xml:space="preserve">. </w:t>
      </w:r>
      <w:r w:rsidR="00BA4BE7">
        <w:t>D</w:t>
      </w:r>
      <w:r w:rsidRPr="00F54804">
        <w:t>etailed description</w:t>
      </w:r>
      <w:r w:rsidR="00BA4BE7">
        <w:t>s are provided</w:t>
      </w:r>
      <w:r w:rsidRPr="00F54804">
        <w:t xml:space="preserve"> in the next </w:t>
      </w:r>
      <w:r w:rsidR="005020EF">
        <w:t>clauses</w:t>
      </w:r>
      <w:r w:rsidR="00BA4BE7">
        <w:t xml:space="preserve">, </w:t>
      </w:r>
      <w:r w:rsidR="00826084">
        <w:t xml:space="preserve">where </w:t>
      </w:r>
      <w:r w:rsidRPr="00F54804">
        <w:t xml:space="preserve">each weld type </w:t>
      </w:r>
      <w:r w:rsidR="00826084">
        <w:t xml:space="preserve">is </w:t>
      </w:r>
      <w:r w:rsidR="00826084" w:rsidRPr="00F54804">
        <w:t>describ</w:t>
      </w:r>
      <w:r w:rsidR="00826084">
        <w:t>ed</w:t>
      </w:r>
      <w:r w:rsidR="00826084" w:rsidRPr="00F54804">
        <w:t xml:space="preserve"> </w:t>
      </w:r>
      <w:r w:rsidRPr="00F54804">
        <w:t>separately.</w:t>
      </w:r>
      <w:r w:rsidR="00BA4BE7">
        <w:t xml:space="preserve"> </w:t>
      </w:r>
    </w:p>
    <w:p w14:paraId="223C3741" w14:textId="05814672" w:rsidR="00FC68DB" w:rsidRPr="00F54804" w:rsidRDefault="00826084" w:rsidP="00B202D2">
      <w:r>
        <w:fldChar w:fldCharType="begin"/>
      </w:r>
      <w:r>
        <w:instrText xml:space="preserve"> REF _Ref158746990 \h </w:instrText>
      </w:r>
      <w:r>
        <w:fldChar w:fldCharType="separate"/>
      </w:r>
      <w:r w:rsidR="0012574E" w:rsidRPr="00C76790">
        <w:rPr>
          <w:lang w:val="en-US"/>
        </w:rPr>
        <w:t xml:space="preserve">Figure </w:t>
      </w:r>
      <w:r w:rsidR="0012574E">
        <w:rPr>
          <w:noProof/>
          <w:lang w:val="en-US"/>
        </w:rPr>
        <w:t>49</w:t>
      </w:r>
      <w:r>
        <w:fldChar w:fldCharType="end"/>
      </w:r>
      <w:r>
        <w:t xml:space="preserve"> </w:t>
      </w:r>
      <w:r w:rsidR="00FC68DB" w:rsidRPr="00F54804">
        <w:t>provides an overview o</w:t>
      </w:r>
      <w:r>
        <w:t>f</w:t>
      </w:r>
      <w:r w:rsidR="00FC68DB" w:rsidRPr="00F54804">
        <w:t xml:space="preserve"> the current</w:t>
      </w:r>
      <w:r>
        <w:t>ly supported</w:t>
      </w:r>
      <w:r w:rsidR="00FC68DB" w:rsidRPr="00F54804">
        <w:t xml:space="preserve"> seam weld types and their parameters.</w:t>
      </w:r>
      <w:r>
        <w:t xml:space="preserve"> </w:t>
      </w:r>
    </w:p>
    <w:p w14:paraId="7B207A9F" w14:textId="0F93F967" w:rsidR="00FC68DB" w:rsidRPr="00F54804" w:rsidRDefault="00FC68DB" w:rsidP="00B202D2">
      <w:r w:rsidRPr="00F54804">
        <w:t xml:space="preserve">For each of the </w:t>
      </w:r>
      <w:r w:rsidR="00826084">
        <w:t xml:space="preserve">seam </w:t>
      </w:r>
      <w:r w:rsidRPr="00F54804">
        <w:t>weld type</w:t>
      </w:r>
      <w:r w:rsidR="00826084">
        <w:t>,</w:t>
      </w:r>
      <w:r w:rsidRPr="00F54804">
        <w:t xml:space="preserve"> it </w:t>
      </w:r>
      <w:r w:rsidR="00826084">
        <w:t>contains</w:t>
      </w:r>
      <w:r w:rsidRPr="00F54804">
        <w:t xml:space="preserve"> the following information:</w:t>
      </w:r>
      <w:r w:rsidR="00826084">
        <w:t xml:space="preserve"> </w:t>
      </w:r>
    </w:p>
    <w:p w14:paraId="280D26F1" w14:textId="43B7DFC1" w:rsidR="00FC68DB" w:rsidRPr="0013175B" w:rsidRDefault="00826084" w:rsidP="00D76E22">
      <w:pPr>
        <w:pStyle w:val="Aufzhlungszeichen"/>
        <w:numPr>
          <w:ilvl w:val="0"/>
          <w:numId w:val="66"/>
        </w:numPr>
        <w:tabs>
          <w:tab w:val="left" w:pos="567"/>
        </w:tabs>
        <w:spacing w:after="120"/>
        <w:contextualSpacing w:val="0"/>
        <w:rPr>
          <w:rFonts w:ascii="Cambria" w:hAnsi="Cambria"/>
          <w:lang w:val="en-GB"/>
        </w:rPr>
      </w:pPr>
      <w:r>
        <w:rPr>
          <w:rFonts w:ascii="Cambria" w:hAnsi="Cambria"/>
          <w:lang w:val="en-GB"/>
        </w:rPr>
        <w:t>t</w:t>
      </w:r>
      <w:r w:rsidR="00FC68DB" w:rsidRPr="0013175B">
        <w:rPr>
          <w:rFonts w:ascii="Cambria" w:hAnsi="Cambria"/>
          <w:lang w:val="en-GB"/>
        </w:rPr>
        <w:t xml:space="preserve">ype of the </w:t>
      </w:r>
      <w:r>
        <w:rPr>
          <w:rFonts w:ascii="Cambria" w:hAnsi="Cambria"/>
          <w:lang w:val="en-GB"/>
        </w:rPr>
        <w:t xml:space="preserve">seam </w:t>
      </w:r>
      <w:r w:rsidR="00FC68DB" w:rsidRPr="0013175B">
        <w:rPr>
          <w:rFonts w:ascii="Cambria" w:hAnsi="Cambria"/>
          <w:lang w:val="en-GB"/>
        </w:rPr>
        <w:t>weld</w:t>
      </w:r>
      <w:r>
        <w:rPr>
          <w:rFonts w:ascii="Cambria" w:hAnsi="Cambria"/>
          <w:lang w:val="en-GB"/>
        </w:rPr>
        <w:t xml:space="preserve">, </w:t>
      </w:r>
    </w:p>
    <w:p w14:paraId="1B9BA4B9" w14:textId="7798CA7F"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n</w:t>
      </w:r>
      <w:r w:rsidR="00FC68DB" w:rsidRPr="0013175B">
        <w:rPr>
          <w:rFonts w:ascii="Cambria" w:hAnsi="Cambria"/>
          <w:lang w:val="en-GB"/>
        </w:rPr>
        <w:t>umber of weld positions for the type</w:t>
      </w:r>
      <w:r>
        <w:rPr>
          <w:rFonts w:ascii="Cambria" w:hAnsi="Cambria"/>
          <w:lang w:val="en-GB"/>
        </w:rPr>
        <w:t xml:space="preserve">, </w:t>
      </w:r>
    </w:p>
    <w:p w14:paraId="3D0B1763" w14:textId="29D8B34D"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upported technolog</w:t>
      </w:r>
      <w:r>
        <w:rPr>
          <w:rFonts w:ascii="Cambria" w:hAnsi="Cambria"/>
          <w:lang w:val="en-GB"/>
        </w:rPr>
        <w:t xml:space="preserve">ies, </w:t>
      </w:r>
    </w:p>
    <w:p w14:paraId="6D8D040F" w14:textId="2F0D32FC"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w</w:t>
      </w:r>
      <w:r w:rsidR="003959AA" w:rsidRPr="0013175B">
        <w:rPr>
          <w:rFonts w:ascii="Cambria" w:hAnsi="Cambria"/>
          <w:lang w:val="en-GB"/>
        </w:rPr>
        <w:t xml:space="preserve">idely used </w:t>
      </w:r>
      <w:r w:rsidR="00FC68DB" w:rsidRPr="0013175B">
        <w:rPr>
          <w:rFonts w:ascii="Cambria" w:hAnsi="Cambria"/>
          <w:lang w:val="en-GB"/>
        </w:rPr>
        <w:t>weld sections</w:t>
      </w:r>
      <w:r w:rsidR="003959AA" w:rsidRPr="0013175B">
        <w:rPr>
          <w:rFonts w:ascii="Cambria" w:hAnsi="Cambria"/>
          <w:lang w:val="en-GB"/>
        </w:rPr>
        <w:t xml:space="preserve"> for the respective weld type</w:t>
      </w:r>
      <w:r>
        <w:rPr>
          <w:rFonts w:ascii="Cambria" w:hAnsi="Cambria"/>
          <w:lang w:val="en-GB"/>
        </w:rPr>
        <w:t xml:space="preserve"> </w:t>
      </w:r>
      <w:r w:rsidR="003959AA" w:rsidRPr="0013175B">
        <w:rPr>
          <w:rFonts w:ascii="Cambria" w:hAnsi="Cambria"/>
          <w:lang w:val="en-GB"/>
        </w:rPr>
        <w:br/>
        <w:t>(</w:t>
      </w:r>
      <w:r>
        <w:rPr>
          <w:rFonts w:ascii="Cambria" w:hAnsi="Cambria"/>
          <w:lang w:val="en-GB"/>
        </w:rPr>
        <w:t>O</w:t>
      </w:r>
      <w:r w:rsidR="003959AA" w:rsidRPr="0013175B">
        <w:rPr>
          <w:rFonts w:ascii="Cambria" w:hAnsi="Cambria"/>
          <w:lang w:val="en-GB"/>
        </w:rPr>
        <w:t>ther section</w:t>
      </w:r>
      <w:r>
        <w:rPr>
          <w:rFonts w:ascii="Cambria" w:hAnsi="Cambria"/>
          <w:lang w:val="en-GB"/>
        </w:rPr>
        <w:t>s</w:t>
      </w:r>
      <w:r w:rsidR="003959AA" w:rsidRPr="0013175B">
        <w:rPr>
          <w:rFonts w:ascii="Cambria" w:hAnsi="Cambria"/>
          <w:lang w:val="en-GB"/>
        </w:rPr>
        <w:t xml:space="preserve"> are generally </w:t>
      </w:r>
      <w:r w:rsidRPr="00826084">
        <w:rPr>
          <w:rFonts w:ascii="Cambria" w:hAnsi="Cambria"/>
          <w:lang w:val="en-GB"/>
        </w:rPr>
        <w:t xml:space="preserve">permitted </w:t>
      </w:r>
      <w:r w:rsidR="003959AA" w:rsidRPr="0013175B">
        <w:rPr>
          <w:rFonts w:ascii="Cambria" w:hAnsi="Cambria"/>
          <w:lang w:val="en-GB"/>
        </w:rPr>
        <w:t xml:space="preserve">by the standard, but feasibility and compatibility </w:t>
      </w:r>
      <w:r>
        <w:rPr>
          <w:rFonts w:ascii="Cambria" w:hAnsi="Cambria"/>
          <w:lang w:val="en-GB"/>
        </w:rPr>
        <w:t>must</w:t>
      </w:r>
      <w:r w:rsidR="003959AA" w:rsidRPr="0013175B">
        <w:rPr>
          <w:rFonts w:ascii="Cambria" w:hAnsi="Cambria"/>
          <w:lang w:val="en-GB"/>
        </w:rPr>
        <w:t xml:space="preserve"> be ensured by the designer</w:t>
      </w:r>
      <w:r>
        <w:rPr>
          <w:rFonts w:ascii="Cambria" w:hAnsi="Cambria"/>
          <w:lang w:val="en-GB"/>
        </w:rPr>
        <w:t>.</w:t>
      </w:r>
      <w:r w:rsidR="003959AA" w:rsidRPr="0013175B">
        <w:rPr>
          <w:rFonts w:ascii="Cambria" w:hAnsi="Cambria"/>
          <w:lang w:val="en-GB"/>
        </w:rPr>
        <w:t>)</w:t>
      </w:r>
      <w:r>
        <w:rPr>
          <w:rFonts w:ascii="Cambria" w:hAnsi="Cambria"/>
          <w:lang w:val="en-GB"/>
        </w:rPr>
        <w:t xml:space="preserve">, </w:t>
      </w:r>
    </w:p>
    <w:p w14:paraId="55E19E25" w14:textId="146A2F7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r</w:t>
      </w:r>
      <w:r w:rsidR="00FC68DB" w:rsidRPr="0013175B">
        <w:rPr>
          <w:rFonts w:ascii="Cambria" w:hAnsi="Cambria"/>
          <w:lang w:val="en-GB"/>
        </w:rPr>
        <w:t>equired parameters</w:t>
      </w:r>
      <w:r>
        <w:rPr>
          <w:rFonts w:ascii="Cambria" w:hAnsi="Cambria"/>
          <w:lang w:val="en-GB"/>
        </w:rPr>
        <w:t xml:space="preserve">, </w:t>
      </w:r>
    </w:p>
    <w:p w14:paraId="4B7CE475" w14:textId="7641284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o</w:t>
      </w:r>
      <w:r w:rsidR="00FC68DB" w:rsidRPr="0013175B">
        <w:rPr>
          <w:rFonts w:ascii="Cambria" w:hAnsi="Cambria"/>
          <w:lang w:val="en-GB"/>
        </w:rPr>
        <w:t>ptional parameters with their default values</w:t>
      </w:r>
      <w:r>
        <w:rPr>
          <w:rFonts w:ascii="Cambria" w:hAnsi="Cambria"/>
          <w:lang w:val="en-GB"/>
        </w:rPr>
        <w:t xml:space="preserve">, </w:t>
      </w:r>
    </w:p>
    <w:p w14:paraId="11552F61" w14:textId="057A968E" w:rsidR="00FC68DB" w:rsidRPr="0013175B" w:rsidRDefault="00826084" w:rsidP="00D76E22">
      <w:pPr>
        <w:pStyle w:val="Aufzhlungszeichen"/>
        <w:numPr>
          <w:ilvl w:val="0"/>
          <w:numId w:val="66"/>
        </w:numPr>
        <w:spacing w:after="120"/>
        <w:contextualSpacing w:val="0"/>
        <w:rPr>
          <w:rFonts w:ascii="Cambria" w:hAnsi="Cambria"/>
          <w:lang w:val="en-GB"/>
        </w:rPr>
      </w:pPr>
      <w:r>
        <w:rPr>
          <w:rFonts w:ascii="Cambria" w:hAnsi="Cambria"/>
          <w:lang w:val="en-GB"/>
        </w:rPr>
        <w:t>s</w:t>
      </w:r>
      <w:r w:rsidR="00FC68DB" w:rsidRPr="0013175B">
        <w:rPr>
          <w:rFonts w:ascii="Cambria" w:hAnsi="Cambria"/>
          <w:lang w:val="en-GB"/>
        </w:rPr>
        <w:t xml:space="preserve">ection drawing </w:t>
      </w:r>
      <w:r>
        <w:rPr>
          <w:rFonts w:ascii="Cambria" w:hAnsi="Cambria"/>
          <w:lang w:val="en-GB"/>
        </w:rPr>
        <w:t xml:space="preserve">/ layout </w:t>
      </w:r>
      <w:r w:rsidR="00FC68DB" w:rsidRPr="0013175B">
        <w:rPr>
          <w:rFonts w:ascii="Cambria" w:hAnsi="Cambria"/>
          <w:lang w:val="en-GB"/>
        </w:rPr>
        <w:t xml:space="preserve">related to the </w:t>
      </w:r>
      <w:r>
        <w:rPr>
          <w:rFonts w:ascii="Cambria" w:hAnsi="Cambria"/>
          <w:lang w:val="en-GB"/>
        </w:rPr>
        <w:t xml:space="preserve">seam </w:t>
      </w:r>
      <w:r w:rsidR="00FC68DB" w:rsidRPr="0013175B">
        <w:rPr>
          <w:rFonts w:ascii="Cambria" w:hAnsi="Cambria"/>
          <w:lang w:val="en-GB"/>
        </w:rPr>
        <w:t>weld type</w:t>
      </w:r>
      <w:r w:rsidR="005E67EA">
        <w:rPr>
          <w:rFonts w:ascii="Cambria" w:hAnsi="Cambria"/>
          <w:lang w:val="en-GB"/>
        </w:rPr>
        <w:t>.</w:t>
      </w:r>
      <w:r>
        <w:rPr>
          <w:rFonts w:ascii="Cambria" w:hAnsi="Cambria"/>
          <w:lang w:val="en-GB"/>
        </w:rPr>
        <w:t xml:space="preserve"> </w:t>
      </w:r>
    </w:p>
    <w:p w14:paraId="0C074BAC" w14:textId="2BECA7EC" w:rsidR="00FC68DB" w:rsidRPr="005C2D94" w:rsidRDefault="00FC68DB" w:rsidP="00B202D2">
      <w:r w:rsidRPr="00F54804">
        <w:t xml:space="preserve">For the given combinations of </w:t>
      </w:r>
      <w:r w:rsidR="00826084">
        <w:t xml:space="preserve">seam </w:t>
      </w:r>
      <w:r w:rsidRPr="00F54804">
        <w:t>weld type, technology</w:t>
      </w:r>
      <w:r w:rsidRPr="005C2D94">
        <w:t xml:space="preserve"> and </w:t>
      </w:r>
      <w:r w:rsidR="00826084">
        <w:t>cross-</w:t>
      </w:r>
      <w:r w:rsidRPr="005C2D94">
        <w:t>section</w:t>
      </w:r>
      <w:r w:rsidR="006C26F7">
        <w:t>,</w:t>
      </w:r>
      <w:r w:rsidRPr="005C2D94">
        <w:t xml:space="preserve"> the parameters and the section drawings are provided. The section drawings do not show the specific sections possible for a technology.</w:t>
      </w:r>
      <w:r w:rsidR="00826084">
        <w:t xml:space="preserve"> </w:t>
      </w:r>
    </w:p>
    <w:p w14:paraId="0EEEB824" w14:textId="0155A98B" w:rsidR="00FC68DB" w:rsidRPr="000A1B7B" w:rsidRDefault="00826084" w:rsidP="00B202D2">
      <w:r>
        <w:t>P</w:t>
      </w:r>
      <w:r w:rsidR="00FC68DB" w:rsidRPr="005C2D94">
        <w:t>arameters describing sheet thickness</w:t>
      </w:r>
      <w:r>
        <w:t>es</w:t>
      </w:r>
      <w:r w:rsidR="00FC68DB" w:rsidRPr="005C2D94">
        <w:t xml:space="preserve"> are not part of the </w:t>
      </w:r>
      <w:r w:rsidR="00FC68DB" w:rsidRPr="00BD52D7">
        <w:t xml:space="preserve">χMCF file contents. </w:t>
      </w:r>
      <w:r>
        <w:t>They need to be derived from CAD geometry</w:t>
      </w:r>
      <w:r w:rsidR="0077276E">
        <w:t xml:space="preserve"> or FE meshes</w:t>
      </w:r>
      <w:r>
        <w:t>. However, t</w:t>
      </w:r>
      <w:r w:rsidR="00FC68DB" w:rsidRPr="00BD52D7">
        <w:t xml:space="preserve">hey are used in the </w:t>
      </w:r>
      <w:r>
        <w:t xml:space="preserve">seam </w:t>
      </w:r>
      <w:r w:rsidR="00FC68DB" w:rsidRPr="00BD52D7">
        <w:t xml:space="preserve">weld </w:t>
      </w:r>
      <w:r>
        <w:t xml:space="preserve">type </w:t>
      </w:r>
      <w:r w:rsidR="00FC68DB" w:rsidRPr="00BD52D7">
        <w:t xml:space="preserve">specific sections to describe parameters </w:t>
      </w:r>
      <w:r>
        <w:t>containe</w:t>
      </w:r>
      <w:r w:rsidR="00FC68DB" w:rsidRPr="00BD52D7">
        <w:t>d in the χMCF file and their relations.</w:t>
      </w:r>
      <w:r>
        <w:t xml:space="preserve"> </w:t>
      </w:r>
    </w:p>
    <w:p w14:paraId="40886394" w14:textId="62B0AC69" w:rsidR="00F16E77" w:rsidRPr="00F54804" w:rsidRDefault="00FC68DB" w:rsidP="00F16E77">
      <w:r w:rsidRPr="000A1B7B">
        <w:t xml:space="preserve">The variety </w:t>
      </w:r>
      <w:r w:rsidR="0077276E">
        <w:t xml:space="preserve">of seam </w:t>
      </w:r>
      <w:r w:rsidR="0077276E" w:rsidRPr="00F54804">
        <w:t>weld type</w:t>
      </w:r>
      <w:r w:rsidR="0077276E">
        <w:t>s</w:t>
      </w:r>
      <w:r w:rsidR="0077276E" w:rsidRPr="000A1B7B">
        <w:t xml:space="preserve"> </w:t>
      </w:r>
      <w:r w:rsidRPr="000A1B7B">
        <w:t>is to be handled by the application</w:t>
      </w:r>
      <w:r w:rsidR="0077276E">
        <w:t xml:space="preserve">. The </w:t>
      </w:r>
      <w:r w:rsidR="0077276E" w:rsidRPr="00BD52D7">
        <w:t>content</w:t>
      </w:r>
      <w:r w:rsidR="0077276E">
        <w:t xml:space="preserve"> of</w:t>
      </w:r>
      <w:r w:rsidR="0077276E" w:rsidRPr="000A1B7B">
        <w:t xml:space="preserve"> </w:t>
      </w:r>
      <w:r w:rsidR="0077276E" w:rsidRPr="00BD52D7">
        <w:t xml:space="preserve">χMCF </w:t>
      </w:r>
      <w:r w:rsidR="0077276E">
        <w:t xml:space="preserve">was selected so that, in combination with information from geometry or meshes, </w:t>
      </w:r>
      <w:r w:rsidR="0077276E" w:rsidRPr="00726144">
        <w:t xml:space="preserve">the specific type of </w:t>
      </w:r>
      <w:r w:rsidR="0077276E">
        <w:t xml:space="preserve">a </w:t>
      </w:r>
      <w:r w:rsidR="0077276E" w:rsidRPr="00726144">
        <w:t>connection</w:t>
      </w:r>
      <w:r w:rsidR="0077276E">
        <w:t xml:space="preserve"> can be determined. </w:t>
      </w:r>
    </w:p>
    <w:p w14:paraId="3750E1C5" w14:textId="77777777" w:rsidR="005F61B2" w:rsidRDefault="005F61B2">
      <w:pPr>
        <w:tabs>
          <w:tab w:val="clear" w:pos="403"/>
        </w:tabs>
        <w:spacing w:after="0" w:line="240" w:lineRule="auto"/>
        <w:jc w:val="left"/>
        <w:rPr>
          <w:noProof/>
        </w:rPr>
      </w:pPr>
      <w:bookmarkStart w:id="1548" w:name="_MON_1364796837"/>
      <w:bookmarkStart w:id="1549" w:name="_MON_1364796880"/>
      <w:bookmarkStart w:id="1550" w:name="_MON_1364796906"/>
      <w:bookmarkStart w:id="1551" w:name="_MON_1364797126"/>
      <w:bookmarkStart w:id="1552" w:name="_MON_1364797186"/>
      <w:bookmarkStart w:id="1553" w:name="_MON_1364797218"/>
      <w:bookmarkStart w:id="1554" w:name="_MON_1364797858"/>
      <w:bookmarkStart w:id="1555" w:name="_MON_1364798353"/>
      <w:bookmarkStart w:id="1556" w:name="_MON_1364798519"/>
      <w:bookmarkStart w:id="1557" w:name="_MON_1364798747"/>
      <w:bookmarkStart w:id="1558" w:name="_MON_1364798771"/>
      <w:bookmarkStart w:id="1559" w:name="_MON_1364799011"/>
      <w:bookmarkStart w:id="1560" w:name="_MON_1364801153"/>
      <w:bookmarkStart w:id="1561" w:name="_MON_1364801290"/>
      <w:bookmarkStart w:id="1562" w:name="_MON_1364801615"/>
      <w:bookmarkStart w:id="1563" w:name="_MON_1364801624"/>
      <w:bookmarkStart w:id="1564" w:name="_MON_1364801706"/>
      <w:bookmarkStart w:id="1565" w:name="_MON_1364801789"/>
      <w:bookmarkStart w:id="1566" w:name="_MON_1364801849"/>
      <w:bookmarkStart w:id="1567" w:name="_MON_1364801901"/>
      <w:bookmarkStart w:id="1568" w:name="_MON_1364804394"/>
      <w:bookmarkStart w:id="1569" w:name="_MON_1364804536"/>
      <w:bookmarkStart w:id="1570" w:name="_MON_1364804660"/>
      <w:bookmarkStart w:id="1571" w:name="_MON_1364804697"/>
      <w:bookmarkStart w:id="1572" w:name="_MON_1364804737"/>
      <w:bookmarkStart w:id="1573" w:name="_MON_1364804801"/>
      <w:bookmarkStart w:id="1574" w:name="_MON_1364805030"/>
      <w:bookmarkStart w:id="1575" w:name="_MON_1364805461"/>
      <w:bookmarkStart w:id="1576" w:name="_MON_1364819404"/>
      <w:bookmarkStart w:id="1577" w:name="_MON_1364908755"/>
      <w:bookmarkStart w:id="1578" w:name="_MON_1364925659"/>
      <w:bookmarkStart w:id="1579" w:name="_MON_1364928250"/>
      <w:bookmarkStart w:id="1580" w:name="_MON_1365309185"/>
      <w:bookmarkStart w:id="1581" w:name="_MON_1365312010"/>
      <w:bookmarkStart w:id="1582" w:name="_MON_1365319861"/>
      <w:bookmarkStart w:id="1583" w:name="_MON_1365320347"/>
      <w:bookmarkStart w:id="1584" w:name="_MON_1365320586"/>
      <w:bookmarkStart w:id="1585" w:name="_MON_1365322967"/>
      <w:bookmarkStart w:id="1586" w:name="_MON_1376134054"/>
      <w:bookmarkStart w:id="1587" w:name="_MON_1376234613"/>
      <w:bookmarkStart w:id="1588" w:name="_MON_1378813652"/>
      <w:bookmarkStart w:id="1589" w:name="_MON_1378813684"/>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noProof/>
        </w:rPr>
        <w:br w:type="page"/>
      </w:r>
    </w:p>
    <w:tbl>
      <w:tblPr>
        <w:tblW w:w="8740" w:type="dxa"/>
        <w:tblCellMar>
          <w:left w:w="70" w:type="dxa"/>
          <w:right w:w="70" w:type="dxa"/>
        </w:tblCellMar>
        <w:tblLook w:val="04A0" w:firstRow="1" w:lastRow="0" w:firstColumn="1" w:lastColumn="0" w:noHBand="0" w:noVBand="1"/>
      </w:tblPr>
      <w:tblGrid>
        <w:gridCol w:w="735"/>
        <w:gridCol w:w="924"/>
        <w:gridCol w:w="1101"/>
        <w:gridCol w:w="780"/>
        <w:gridCol w:w="960"/>
        <w:gridCol w:w="1420"/>
        <w:gridCol w:w="1200"/>
        <w:gridCol w:w="1620"/>
      </w:tblGrid>
      <w:tr w:rsidR="00C76790" w:rsidRPr="00334AD3" w14:paraId="01666228" w14:textId="77777777" w:rsidTr="00334AD3">
        <w:trPr>
          <w:trHeight w:val="300"/>
        </w:trPr>
        <w:tc>
          <w:tcPr>
            <w:tcW w:w="823" w:type="dxa"/>
            <w:tcBorders>
              <w:top w:val="single" w:sz="8" w:space="0" w:color="auto"/>
              <w:left w:val="single" w:sz="8" w:space="0" w:color="auto"/>
              <w:bottom w:val="single" w:sz="8" w:space="0" w:color="000000"/>
              <w:right w:val="single" w:sz="4" w:space="0" w:color="auto"/>
            </w:tcBorders>
            <w:shd w:val="clear" w:color="000000" w:fill="F2F2F2"/>
            <w:vAlign w:val="center"/>
            <w:hideMark/>
          </w:tcPr>
          <w:p w14:paraId="1A096713"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lastRenderedPageBreak/>
              <w:t xml:space="preserve">Weld </w:t>
            </w:r>
            <w:r w:rsidRPr="00334AD3">
              <w:rPr>
                <w:rFonts w:eastAsia="Times New Roman" w:cs="Calibri"/>
                <w:b/>
                <w:bCs/>
                <w:sz w:val="18"/>
                <w:szCs w:val="18"/>
                <w:lang w:val="de-DE" w:eastAsia="de-DE"/>
              </w:rPr>
              <w:br/>
              <w:t>Type</w:t>
            </w:r>
          </w:p>
        </w:tc>
        <w:tc>
          <w:tcPr>
            <w:tcW w:w="940" w:type="dxa"/>
            <w:tcBorders>
              <w:top w:val="single" w:sz="8" w:space="0" w:color="auto"/>
              <w:left w:val="single" w:sz="4" w:space="0" w:color="auto"/>
              <w:bottom w:val="single" w:sz="8" w:space="0" w:color="000000"/>
              <w:right w:val="single" w:sz="4" w:space="0" w:color="auto"/>
            </w:tcBorders>
            <w:shd w:val="clear" w:color="000000" w:fill="F2F2F2"/>
            <w:vAlign w:val="center"/>
            <w:hideMark/>
          </w:tcPr>
          <w:p w14:paraId="75C40084"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 Weld Positions</w:t>
            </w:r>
          </w:p>
        </w:tc>
        <w:tc>
          <w:tcPr>
            <w:tcW w:w="997" w:type="dxa"/>
            <w:tcBorders>
              <w:top w:val="single" w:sz="8" w:space="0" w:color="auto"/>
              <w:left w:val="nil"/>
              <w:bottom w:val="single" w:sz="4" w:space="0" w:color="auto"/>
              <w:right w:val="nil"/>
            </w:tcBorders>
            <w:shd w:val="clear" w:color="000000" w:fill="F2F2F2"/>
            <w:vAlign w:val="center"/>
            <w:hideMark/>
          </w:tcPr>
          <w:p w14:paraId="7B54C621" w14:textId="65ADE99B"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Welding</w:t>
            </w:r>
            <w:r w:rsidR="00334AD3">
              <w:rPr>
                <w:rFonts w:eastAsia="Times New Roman" w:cs="Calibri"/>
                <w:b/>
                <w:bCs/>
                <w:sz w:val="18"/>
                <w:szCs w:val="18"/>
                <w:lang w:val="de-DE" w:eastAsia="de-DE"/>
              </w:rPr>
              <w:br/>
            </w:r>
            <w:r w:rsidR="00334AD3" w:rsidRPr="00334AD3">
              <w:rPr>
                <w:rFonts w:eastAsia="Times New Roman" w:cs="Calibri"/>
                <w:b/>
                <w:bCs/>
                <w:sz w:val="18"/>
                <w:szCs w:val="18"/>
                <w:lang w:val="de-DE" w:eastAsia="de-DE"/>
              </w:rPr>
              <w:t xml:space="preserve">Technology </w:t>
            </w:r>
          </w:p>
        </w:tc>
        <w:tc>
          <w:tcPr>
            <w:tcW w:w="780" w:type="dxa"/>
            <w:tcBorders>
              <w:top w:val="single" w:sz="8" w:space="0" w:color="auto"/>
              <w:left w:val="single" w:sz="4" w:space="0" w:color="auto"/>
              <w:bottom w:val="single" w:sz="8" w:space="0" w:color="000000"/>
              <w:right w:val="single" w:sz="4" w:space="0" w:color="auto"/>
            </w:tcBorders>
            <w:shd w:val="clear" w:color="000000" w:fill="F2F2F2"/>
            <w:noWrap/>
            <w:vAlign w:val="center"/>
            <w:hideMark/>
          </w:tcPr>
          <w:p w14:paraId="7E41DBB1"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Section</w:t>
            </w:r>
          </w:p>
        </w:tc>
        <w:tc>
          <w:tcPr>
            <w:tcW w:w="3580" w:type="dxa"/>
            <w:gridSpan w:val="3"/>
            <w:tcBorders>
              <w:top w:val="single" w:sz="8" w:space="0" w:color="auto"/>
              <w:left w:val="nil"/>
              <w:bottom w:val="nil"/>
              <w:right w:val="single" w:sz="4" w:space="0" w:color="000000"/>
            </w:tcBorders>
            <w:shd w:val="clear" w:color="000000" w:fill="F2F2F2"/>
            <w:noWrap/>
            <w:vAlign w:val="center"/>
            <w:hideMark/>
          </w:tcPr>
          <w:p w14:paraId="3F96114F"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Weld Parameter</w:t>
            </w:r>
          </w:p>
        </w:tc>
        <w:tc>
          <w:tcPr>
            <w:tcW w:w="1620" w:type="dxa"/>
            <w:tcBorders>
              <w:top w:val="single" w:sz="8" w:space="0" w:color="auto"/>
              <w:left w:val="single" w:sz="4" w:space="0" w:color="auto"/>
              <w:bottom w:val="single" w:sz="8" w:space="0" w:color="000000"/>
              <w:right w:val="single" w:sz="8" w:space="0" w:color="auto"/>
            </w:tcBorders>
            <w:shd w:val="clear" w:color="000000" w:fill="F2F2F2"/>
            <w:noWrap/>
            <w:vAlign w:val="center"/>
            <w:hideMark/>
          </w:tcPr>
          <w:p w14:paraId="7B22CED9" w14:textId="77777777" w:rsidR="00C76790" w:rsidRPr="00334AD3" w:rsidRDefault="00C76790" w:rsidP="00BC1C0C">
            <w:pPr>
              <w:tabs>
                <w:tab w:val="clear" w:pos="403"/>
              </w:tabs>
              <w:spacing w:after="0" w:line="240" w:lineRule="auto"/>
              <w:jc w:val="center"/>
              <w:rPr>
                <w:rFonts w:eastAsia="Times New Roman" w:cs="Calibri"/>
                <w:b/>
                <w:bCs/>
                <w:sz w:val="18"/>
                <w:szCs w:val="18"/>
                <w:lang w:val="de-DE" w:eastAsia="de-DE"/>
              </w:rPr>
            </w:pPr>
            <w:r w:rsidRPr="00334AD3">
              <w:rPr>
                <w:rFonts w:eastAsia="Times New Roman" w:cs="Calibri"/>
                <w:b/>
                <w:bCs/>
                <w:sz w:val="18"/>
                <w:szCs w:val="18"/>
                <w:lang w:val="de-DE" w:eastAsia="de-DE"/>
              </w:rPr>
              <w:t>Layout</w:t>
            </w:r>
          </w:p>
        </w:tc>
      </w:tr>
      <w:tr w:rsidR="00C76790" w:rsidRPr="00334AD3" w14:paraId="06F81835" w14:textId="77777777" w:rsidTr="00334AD3">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484264C" w14:textId="23EDAB1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Butt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1CBE0CE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4200A9F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E864D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nil"/>
              <w:left w:val="nil"/>
              <w:bottom w:val="single" w:sz="4" w:space="0" w:color="auto"/>
              <w:right w:val="single" w:sz="4" w:space="0" w:color="auto"/>
            </w:tcBorders>
            <w:shd w:val="clear" w:color="auto" w:fill="auto"/>
            <w:vAlign w:val="center"/>
            <w:hideMark/>
          </w:tcPr>
          <w:p w14:paraId="714840B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7BE6E89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475F9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1CFE993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14400" behindDoc="0" locked="0" layoutInCell="1" allowOverlap="1" wp14:anchorId="045EEE4B" wp14:editId="545F58C2">
                  <wp:simplePos x="0" y="0"/>
                  <wp:positionH relativeFrom="column">
                    <wp:posOffset>77470</wp:posOffset>
                  </wp:positionH>
                  <wp:positionV relativeFrom="paragraph">
                    <wp:posOffset>-617220</wp:posOffset>
                  </wp:positionV>
                  <wp:extent cx="742950" cy="400685"/>
                  <wp:effectExtent l="0" t="0" r="0" b="0"/>
                  <wp:wrapTopAndBottom/>
                  <wp:docPr id="4" name="Picture 5" descr="Ein Bild, das Diagramm, Text, Screenshot, Design enthält.&#10;&#10;Automatisch generierte Beschreibung">
                    <a:extLst xmlns:a="http://schemas.openxmlformats.org/drawingml/2006/main">
                      <a:ext uri="{FF2B5EF4-FFF2-40B4-BE49-F238E27FC236}">
                        <a16:creationId xmlns:a16="http://schemas.microsoft.com/office/drawing/2014/main" id="{2609A8D8-F6DE-41BA-A8DA-B55C94A0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Ein Bild, das Diagramm, Text, Screenshot, Design enthält.&#10;&#10;Automatisch generierte Beschreibung">
                            <a:extLst>
                              <a:ext uri="{FF2B5EF4-FFF2-40B4-BE49-F238E27FC236}">
                                <a16:creationId xmlns:a16="http://schemas.microsoft.com/office/drawing/2014/main" id="{2609A8D8-F6DE-41BA-A8DA-B55C94A08E40}"/>
                              </a:ext>
                            </a:extLst>
                          </pic:cNvPr>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295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E49240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7A8918B"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6C55FE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CFBFE2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3A52CA1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5204B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single" w:sz="4" w:space="0" w:color="auto"/>
              <w:right w:val="single" w:sz="4" w:space="0" w:color="auto"/>
            </w:tcBorders>
            <w:shd w:val="clear" w:color="auto" w:fill="auto"/>
            <w:vAlign w:val="center"/>
            <w:hideMark/>
          </w:tcPr>
          <w:p w14:paraId="130795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50D1C3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02FF8D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20D0DC8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AEA9C80"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68E446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882E7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70E83F2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18CAFD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3E5DA58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29A495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29F7A9A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D337A61"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28F63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582BC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3380D17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6FEFA2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73C1ED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X</w:t>
            </w:r>
          </w:p>
        </w:tc>
        <w:tc>
          <w:tcPr>
            <w:tcW w:w="960" w:type="dxa"/>
            <w:tcBorders>
              <w:top w:val="nil"/>
              <w:left w:val="nil"/>
              <w:bottom w:val="single" w:sz="4" w:space="0" w:color="auto"/>
              <w:right w:val="single" w:sz="4" w:space="0" w:color="auto"/>
            </w:tcBorders>
            <w:shd w:val="clear" w:color="auto" w:fill="auto"/>
            <w:vAlign w:val="center"/>
            <w:hideMark/>
          </w:tcPr>
          <w:p w14:paraId="3878F91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3F914B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59D7CA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15C35B3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EA5FAAA"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1EF2E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FE8F0F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0671895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4CAF161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p>
        </w:tc>
        <w:tc>
          <w:tcPr>
            <w:tcW w:w="960" w:type="dxa"/>
            <w:tcBorders>
              <w:top w:val="nil"/>
              <w:left w:val="nil"/>
              <w:bottom w:val="single" w:sz="4" w:space="0" w:color="auto"/>
              <w:right w:val="single" w:sz="4" w:space="0" w:color="auto"/>
            </w:tcBorders>
            <w:shd w:val="clear" w:color="auto" w:fill="auto"/>
            <w:vAlign w:val="center"/>
            <w:hideMark/>
          </w:tcPr>
          <w:p w14:paraId="73EE51E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single" w:sz="4" w:space="0" w:color="auto"/>
              <w:right w:val="nil"/>
            </w:tcBorders>
            <w:shd w:val="clear" w:color="auto" w:fill="auto"/>
            <w:vAlign w:val="center"/>
            <w:hideMark/>
          </w:tcPr>
          <w:p w14:paraId="18C81E6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5043EE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9207E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C2F9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508E3D59"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7BD4674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97" w:type="dxa"/>
            <w:tcBorders>
              <w:top w:val="nil"/>
              <w:left w:val="nil"/>
              <w:bottom w:val="single" w:sz="4" w:space="0" w:color="auto"/>
              <w:right w:val="nil"/>
            </w:tcBorders>
            <w:shd w:val="clear" w:color="auto" w:fill="auto"/>
            <w:hideMark/>
          </w:tcPr>
          <w:p w14:paraId="1E8A265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4EDD0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Radius</w:t>
            </w:r>
          </w:p>
        </w:tc>
        <w:tc>
          <w:tcPr>
            <w:tcW w:w="960" w:type="dxa"/>
            <w:tcBorders>
              <w:top w:val="nil"/>
              <w:left w:val="nil"/>
              <w:bottom w:val="single" w:sz="4" w:space="0" w:color="auto"/>
              <w:right w:val="single" w:sz="4" w:space="0" w:color="auto"/>
            </w:tcBorders>
            <w:shd w:val="clear" w:color="auto" w:fill="auto"/>
            <w:vAlign w:val="center"/>
            <w:hideMark/>
          </w:tcPr>
          <w:p w14:paraId="2251FF5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3EBCCC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200" w:type="dxa"/>
            <w:tcBorders>
              <w:top w:val="nil"/>
              <w:left w:val="single" w:sz="4" w:space="0" w:color="auto"/>
              <w:bottom w:val="single" w:sz="4" w:space="0" w:color="auto"/>
              <w:right w:val="nil"/>
            </w:tcBorders>
            <w:shd w:val="clear" w:color="auto" w:fill="auto"/>
            <w:vAlign w:val="center"/>
            <w:hideMark/>
          </w:tcPr>
          <w:p w14:paraId="6C08958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205E49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sz w:val="14"/>
                <w:szCs w:val="14"/>
                <w:lang w:val="de-DE" w:eastAsia="de-DE"/>
              </w:rPr>
              <w:t> </w:t>
            </w:r>
          </w:p>
        </w:tc>
      </w:tr>
      <w:tr w:rsidR="00C76790" w:rsidRPr="00334AD3" w14:paraId="79C0F509"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8851B45" w14:textId="27E9B2AF"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Corner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3EC4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1B3C1A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BDE62A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4D7C660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3862289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8BB85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3CEBB13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5424" behindDoc="0" locked="0" layoutInCell="1" allowOverlap="1" wp14:anchorId="162CBF38" wp14:editId="68DCDDA5">
                  <wp:simplePos x="0" y="0"/>
                  <wp:positionH relativeFrom="column">
                    <wp:posOffset>201295</wp:posOffset>
                  </wp:positionH>
                  <wp:positionV relativeFrom="paragraph">
                    <wp:posOffset>-635635</wp:posOffset>
                  </wp:positionV>
                  <wp:extent cx="524510" cy="511810"/>
                  <wp:effectExtent l="0" t="0" r="8890" b="2540"/>
                  <wp:wrapTopAndBottom/>
                  <wp:docPr id="5" name="Grafik 5" descr="Ein Bild, das Rechteck,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Rechteck, Reihe, Screenshot, Design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5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A69F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5C51266"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7A854A3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667CE1D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5FF0E86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8113F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08C255B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25EDB4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2C0EA9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49921F3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04110221"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745F7F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0E9C4DE2"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1D64A28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single" w:sz="4" w:space="0" w:color="auto"/>
              <w:right w:val="single" w:sz="4" w:space="0" w:color="auto"/>
            </w:tcBorders>
            <w:shd w:val="clear" w:color="auto" w:fill="auto"/>
            <w:vAlign w:val="center"/>
            <w:hideMark/>
          </w:tcPr>
          <w:p w14:paraId="38BCF80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484FC1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CC7D16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58B833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A0921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9350275"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1B8B5EF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60AC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nil"/>
              <w:right w:val="single" w:sz="4" w:space="0" w:color="auto"/>
            </w:tcBorders>
            <w:shd w:val="clear" w:color="auto" w:fill="auto"/>
            <w:vAlign w:val="center"/>
            <w:hideMark/>
          </w:tcPr>
          <w:p w14:paraId="6499771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6E79DF8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54803C4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694E5D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941C9C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BE700B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6448" behindDoc="0" locked="0" layoutInCell="1" allowOverlap="1" wp14:anchorId="07D76B48" wp14:editId="7C2FF49B">
                  <wp:simplePos x="0" y="0"/>
                  <wp:positionH relativeFrom="column">
                    <wp:posOffset>191770</wp:posOffset>
                  </wp:positionH>
                  <wp:positionV relativeFrom="paragraph">
                    <wp:posOffset>-673735</wp:posOffset>
                  </wp:positionV>
                  <wp:extent cx="475615" cy="457200"/>
                  <wp:effectExtent l="0" t="0" r="635" b="0"/>
                  <wp:wrapTopAndBottom/>
                  <wp:docPr id="8" name="Grafik 8" descr="Ein Bild, das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Reihe, Design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615" cy="45720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4812EDA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EF91418" w14:textId="77777777" w:rsidTr="00BC1C0C">
        <w:trPr>
          <w:trHeight w:val="259"/>
        </w:trPr>
        <w:tc>
          <w:tcPr>
            <w:tcW w:w="823" w:type="dxa"/>
            <w:vMerge/>
            <w:tcBorders>
              <w:top w:val="nil"/>
              <w:left w:val="single" w:sz="8" w:space="0" w:color="auto"/>
              <w:bottom w:val="single" w:sz="4" w:space="0" w:color="000000"/>
              <w:right w:val="single" w:sz="4" w:space="0" w:color="auto"/>
            </w:tcBorders>
            <w:vAlign w:val="center"/>
            <w:hideMark/>
          </w:tcPr>
          <w:p w14:paraId="21ABF8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5D6D0B5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3B58781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C05189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A8D8F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23C8281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50B7433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4" w:space="0" w:color="000000"/>
              <w:right w:val="single" w:sz="8" w:space="0" w:color="auto"/>
            </w:tcBorders>
            <w:vAlign w:val="center"/>
            <w:hideMark/>
          </w:tcPr>
          <w:p w14:paraId="219B542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5FD354C4"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1484BD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4356725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nil"/>
              <w:right w:val="single" w:sz="4" w:space="0" w:color="auto"/>
            </w:tcBorders>
            <w:vAlign w:val="center"/>
            <w:hideMark/>
          </w:tcPr>
          <w:p w14:paraId="666E72A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3630C60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single" w:sz="4" w:space="0" w:color="auto"/>
              <w:left w:val="nil"/>
              <w:bottom w:val="nil"/>
              <w:right w:val="single" w:sz="4" w:space="0" w:color="auto"/>
            </w:tcBorders>
            <w:shd w:val="clear" w:color="auto" w:fill="auto"/>
            <w:vAlign w:val="center"/>
            <w:hideMark/>
          </w:tcPr>
          <w:p w14:paraId="082A138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513CB84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217559A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2DFD0C7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3998916"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967DDDC" w14:textId="7143E5F9"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Edge </w:t>
            </w:r>
            <w:r w:rsidRPr="00334AD3">
              <w:rPr>
                <w:rFonts w:eastAsia="Times New Roman" w:cs="Calibri"/>
                <w:b/>
                <w:bCs/>
                <w:sz w:val="14"/>
                <w:szCs w:val="14"/>
                <w:lang w:val="de-DE" w:eastAsia="de-DE"/>
              </w:rPr>
              <w:br/>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30B7280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single" w:sz="4" w:space="0" w:color="auto"/>
              <w:left w:val="nil"/>
              <w:bottom w:val="single" w:sz="4" w:space="0" w:color="auto"/>
              <w:right w:val="nil"/>
            </w:tcBorders>
            <w:shd w:val="clear" w:color="auto" w:fill="auto"/>
            <w:hideMark/>
          </w:tcPr>
          <w:p w14:paraId="7D87459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86BDA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p>
        </w:tc>
        <w:tc>
          <w:tcPr>
            <w:tcW w:w="960" w:type="dxa"/>
            <w:tcBorders>
              <w:top w:val="single" w:sz="4" w:space="0" w:color="auto"/>
              <w:left w:val="nil"/>
              <w:bottom w:val="nil"/>
              <w:right w:val="single" w:sz="4" w:space="0" w:color="auto"/>
            </w:tcBorders>
            <w:shd w:val="clear" w:color="auto" w:fill="auto"/>
            <w:vAlign w:val="center"/>
            <w:hideMark/>
          </w:tcPr>
          <w:p w14:paraId="51258D7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single" w:sz="4" w:space="0" w:color="auto"/>
              <w:left w:val="nil"/>
              <w:bottom w:val="nil"/>
              <w:right w:val="nil"/>
            </w:tcBorders>
            <w:shd w:val="clear" w:color="auto" w:fill="auto"/>
            <w:vAlign w:val="center"/>
            <w:hideMark/>
          </w:tcPr>
          <w:p w14:paraId="28B044F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single" w:sz="4" w:space="0" w:color="auto"/>
              <w:left w:val="single" w:sz="4" w:space="0" w:color="auto"/>
              <w:bottom w:val="nil"/>
              <w:right w:val="nil"/>
            </w:tcBorders>
            <w:shd w:val="clear" w:color="auto" w:fill="auto"/>
            <w:noWrap/>
            <w:vAlign w:val="center"/>
            <w:hideMark/>
          </w:tcPr>
          <w:p w14:paraId="0D5205C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1EB3910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7472" behindDoc="0" locked="0" layoutInCell="1" allowOverlap="1" wp14:anchorId="771E1BDB" wp14:editId="56C7CD34">
                  <wp:simplePos x="0" y="0"/>
                  <wp:positionH relativeFrom="column">
                    <wp:posOffset>163195</wp:posOffset>
                  </wp:positionH>
                  <wp:positionV relativeFrom="paragraph">
                    <wp:posOffset>-73660</wp:posOffset>
                  </wp:positionV>
                  <wp:extent cx="487680" cy="372110"/>
                  <wp:effectExtent l="0" t="0" r="7620" b="8890"/>
                  <wp:wrapTopAndBottom/>
                  <wp:docPr id="9" name="Grafik 9" descr="Ein Bild, das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Rechteck, Design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 cy="37211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69CFCA87"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12C8F8C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142D0E5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1F8C41C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62C33F4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75FB9D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V</w:t>
            </w:r>
          </w:p>
        </w:tc>
        <w:tc>
          <w:tcPr>
            <w:tcW w:w="960" w:type="dxa"/>
            <w:tcBorders>
              <w:top w:val="nil"/>
              <w:left w:val="nil"/>
              <w:bottom w:val="nil"/>
              <w:right w:val="single" w:sz="4" w:space="0" w:color="auto"/>
            </w:tcBorders>
            <w:shd w:val="clear" w:color="auto" w:fill="auto"/>
            <w:vAlign w:val="center"/>
            <w:hideMark/>
          </w:tcPr>
          <w:p w14:paraId="2E6A7E7F"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nil"/>
              <w:right w:val="nil"/>
            </w:tcBorders>
            <w:shd w:val="clear" w:color="auto" w:fill="auto"/>
            <w:vAlign w:val="center"/>
            <w:hideMark/>
          </w:tcPr>
          <w:p w14:paraId="4683A9EC"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nil"/>
              <w:right w:val="nil"/>
            </w:tcBorders>
            <w:shd w:val="clear" w:color="auto" w:fill="auto"/>
            <w:noWrap/>
            <w:vAlign w:val="center"/>
            <w:hideMark/>
          </w:tcPr>
          <w:p w14:paraId="441AB02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4EE3C35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8B6CDB3"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42FBE76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54E8DB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hideMark/>
          </w:tcPr>
          <w:p w14:paraId="042713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2AAA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01EBAF66"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49B48E1B"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noWrap/>
            <w:vAlign w:val="center"/>
            <w:hideMark/>
          </w:tcPr>
          <w:p w14:paraId="2EBC888A"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w:t>
            </w:r>
          </w:p>
        </w:tc>
        <w:tc>
          <w:tcPr>
            <w:tcW w:w="1620" w:type="dxa"/>
            <w:vMerge/>
            <w:tcBorders>
              <w:top w:val="nil"/>
              <w:left w:val="single" w:sz="4" w:space="0" w:color="auto"/>
              <w:bottom w:val="single" w:sz="4" w:space="0" w:color="000000"/>
              <w:right w:val="single" w:sz="8" w:space="0" w:color="auto"/>
            </w:tcBorders>
            <w:vAlign w:val="center"/>
            <w:hideMark/>
          </w:tcPr>
          <w:p w14:paraId="11CEE1B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B0903CC" w14:textId="77777777" w:rsidTr="00BC1C0C">
        <w:trPr>
          <w:trHeight w:val="30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27FE3527" w14:textId="599C70F5"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I-</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5E49ECF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55138F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Laser</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6A83524C"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nil"/>
              <w:left w:val="nil"/>
              <w:bottom w:val="nil"/>
              <w:right w:val="single" w:sz="4" w:space="0" w:color="auto"/>
            </w:tcBorders>
            <w:shd w:val="clear" w:color="auto" w:fill="auto"/>
            <w:vAlign w:val="center"/>
            <w:hideMark/>
          </w:tcPr>
          <w:p w14:paraId="4AF92A3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width</w:t>
            </w:r>
          </w:p>
        </w:tc>
        <w:tc>
          <w:tcPr>
            <w:tcW w:w="1420" w:type="dxa"/>
            <w:tcBorders>
              <w:top w:val="nil"/>
              <w:left w:val="nil"/>
              <w:bottom w:val="nil"/>
              <w:right w:val="nil"/>
            </w:tcBorders>
            <w:shd w:val="clear" w:color="auto" w:fill="auto"/>
            <w:vAlign w:val="center"/>
            <w:hideMark/>
          </w:tcPr>
          <w:p w14:paraId="53D55C7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w:t>
            </w:r>
          </w:p>
        </w:tc>
        <w:tc>
          <w:tcPr>
            <w:tcW w:w="1200" w:type="dxa"/>
            <w:tcBorders>
              <w:top w:val="nil"/>
              <w:left w:val="single" w:sz="4" w:space="0" w:color="auto"/>
              <w:bottom w:val="nil"/>
              <w:right w:val="nil"/>
            </w:tcBorders>
            <w:shd w:val="clear" w:color="auto" w:fill="auto"/>
            <w:vAlign w:val="center"/>
            <w:hideMark/>
          </w:tcPr>
          <w:p w14:paraId="3B483A6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4" w:space="0" w:color="000000"/>
              <w:right w:val="single" w:sz="8" w:space="0" w:color="auto"/>
            </w:tcBorders>
            <w:shd w:val="clear" w:color="auto" w:fill="auto"/>
            <w:noWrap/>
            <w:vAlign w:val="bottom"/>
            <w:hideMark/>
          </w:tcPr>
          <w:p w14:paraId="5CF696EE"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18496" behindDoc="0" locked="0" layoutInCell="1" allowOverlap="1" wp14:anchorId="2C36784C" wp14:editId="4A181723">
                  <wp:simplePos x="0" y="0"/>
                  <wp:positionH relativeFrom="column">
                    <wp:posOffset>111760</wp:posOffset>
                  </wp:positionH>
                  <wp:positionV relativeFrom="paragraph">
                    <wp:posOffset>-208280</wp:posOffset>
                  </wp:positionV>
                  <wp:extent cx="548640" cy="213360"/>
                  <wp:effectExtent l="0" t="0" r="381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tc>
      </w:tr>
      <w:tr w:rsidR="00C76790" w:rsidRPr="00334AD3" w14:paraId="07090572" w14:textId="77777777" w:rsidTr="00BC1C0C">
        <w:trPr>
          <w:trHeight w:val="300"/>
        </w:trPr>
        <w:tc>
          <w:tcPr>
            <w:tcW w:w="823" w:type="dxa"/>
            <w:vMerge/>
            <w:tcBorders>
              <w:top w:val="nil"/>
              <w:left w:val="single" w:sz="8" w:space="0" w:color="auto"/>
              <w:bottom w:val="single" w:sz="4" w:space="0" w:color="000000"/>
              <w:right w:val="single" w:sz="4" w:space="0" w:color="auto"/>
            </w:tcBorders>
            <w:vAlign w:val="center"/>
            <w:hideMark/>
          </w:tcPr>
          <w:p w14:paraId="23E3930F"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6C8D7A4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0A9972E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3BD9D1D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U</w:t>
            </w:r>
          </w:p>
        </w:tc>
        <w:tc>
          <w:tcPr>
            <w:tcW w:w="960" w:type="dxa"/>
            <w:tcBorders>
              <w:top w:val="nil"/>
              <w:left w:val="nil"/>
              <w:bottom w:val="single" w:sz="4" w:space="0" w:color="auto"/>
              <w:right w:val="single" w:sz="4" w:space="0" w:color="auto"/>
            </w:tcBorders>
            <w:shd w:val="clear" w:color="auto" w:fill="auto"/>
            <w:vAlign w:val="center"/>
            <w:hideMark/>
          </w:tcPr>
          <w:p w14:paraId="2E553C91"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420" w:type="dxa"/>
            <w:tcBorders>
              <w:top w:val="nil"/>
              <w:left w:val="nil"/>
              <w:bottom w:val="single" w:sz="4" w:space="0" w:color="auto"/>
              <w:right w:val="nil"/>
            </w:tcBorders>
            <w:shd w:val="clear" w:color="auto" w:fill="auto"/>
            <w:vAlign w:val="center"/>
            <w:hideMark/>
          </w:tcPr>
          <w:p w14:paraId="17015760" w14:textId="77777777" w:rsidR="00C76790" w:rsidRPr="00334AD3" w:rsidRDefault="00C76790" w:rsidP="00BC1C0C">
            <w:pPr>
              <w:tabs>
                <w:tab w:val="clear" w:pos="403"/>
              </w:tabs>
              <w:spacing w:after="0" w:line="240" w:lineRule="auto"/>
              <w:jc w:val="left"/>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200" w:type="dxa"/>
            <w:tcBorders>
              <w:top w:val="nil"/>
              <w:left w:val="single" w:sz="4" w:space="0" w:color="auto"/>
              <w:bottom w:val="single" w:sz="4" w:space="0" w:color="auto"/>
              <w:right w:val="nil"/>
            </w:tcBorders>
            <w:shd w:val="clear" w:color="auto" w:fill="auto"/>
            <w:vAlign w:val="center"/>
            <w:hideMark/>
          </w:tcPr>
          <w:p w14:paraId="2981C968" w14:textId="77777777" w:rsidR="00C76790" w:rsidRPr="00334AD3" w:rsidRDefault="00C76790" w:rsidP="00BC1C0C">
            <w:pPr>
              <w:tabs>
                <w:tab w:val="clear" w:pos="403"/>
              </w:tabs>
              <w:spacing w:after="0" w:line="240" w:lineRule="auto"/>
              <w:jc w:val="center"/>
              <w:rPr>
                <w:rFonts w:eastAsia="Times New Roman" w:cs="Arial"/>
                <w:b/>
                <w:bCs/>
                <w:sz w:val="14"/>
                <w:szCs w:val="14"/>
                <w:lang w:val="de-DE" w:eastAsia="de-DE"/>
              </w:rPr>
            </w:pPr>
            <w:r w:rsidRPr="00334AD3">
              <w:rPr>
                <w:rFonts w:eastAsia="Times New Roman" w:cs="Arial"/>
                <w:b/>
                <w:bCs/>
                <w:sz w:val="14"/>
                <w:szCs w:val="14"/>
                <w:lang w:val="de-DE" w:eastAsia="de-DE"/>
              </w:rPr>
              <w:t> </w:t>
            </w:r>
          </w:p>
        </w:tc>
        <w:tc>
          <w:tcPr>
            <w:tcW w:w="1620" w:type="dxa"/>
            <w:vMerge/>
            <w:tcBorders>
              <w:top w:val="nil"/>
              <w:left w:val="single" w:sz="4" w:space="0" w:color="auto"/>
              <w:bottom w:val="single" w:sz="4" w:space="0" w:color="000000"/>
              <w:right w:val="single" w:sz="8" w:space="0" w:color="auto"/>
            </w:tcBorders>
            <w:vAlign w:val="center"/>
            <w:hideMark/>
          </w:tcPr>
          <w:p w14:paraId="731851DA"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020B3D6"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0022939A" w14:textId="4265CC6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 xml:space="preserve">Overlap </w:t>
            </w:r>
            <w:r w:rsidR="00050D1F">
              <w:rPr>
                <w:rFonts w:eastAsia="Times New Roman" w:cs="Calibri"/>
                <w:b/>
                <w:bCs/>
                <w:sz w:val="14"/>
                <w:szCs w:val="14"/>
                <w:lang w:val="de-DE" w:eastAsia="de-DE"/>
              </w:rPr>
              <w:t>w</w:t>
            </w:r>
            <w:r w:rsidRPr="00334AD3">
              <w:rPr>
                <w:rFonts w:eastAsia="Times New Roman" w:cs="Calibri"/>
                <w:b/>
                <w:bCs/>
                <w:sz w:val="14"/>
                <w:szCs w:val="14"/>
                <w:lang w:val="de-DE" w:eastAsia="de-DE"/>
              </w:rPr>
              <w:t>eld</w:t>
            </w:r>
          </w:p>
        </w:tc>
        <w:tc>
          <w:tcPr>
            <w:tcW w:w="940" w:type="dxa"/>
            <w:tcBorders>
              <w:top w:val="nil"/>
              <w:left w:val="nil"/>
              <w:bottom w:val="single" w:sz="4" w:space="0" w:color="auto"/>
              <w:right w:val="single" w:sz="4" w:space="0" w:color="auto"/>
            </w:tcBorders>
            <w:shd w:val="clear" w:color="auto" w:fill="auto"/>
            <w:vAlign w:val="center"/>
            <w:hideMark/>
          </w:tcPr>
          <w:p w14:paraId="49851C5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w:t>
            </w:r>
          </w:p>
        </w:tc>
        <w:tc>
          <w:tcPr>
            <w:tcW w:w="997" w:type="dxa"/>
            <w:tcBorders>
              <w:top w:val="nil"/>
              <w:left w:val="nil"/>
              <w:bottom w:val="single" w:sz="4" w:space="0" w:color="auto"/>
              <w:right w:val="nil"/>
            </w:tcBorders>
            <w:shd w:val="clear" w:color="auto" w:fill="auto"/>
            <w:vAlign w:val="center"/>
            <w:hideMark/>
          </w:tcPr>
          <w:p w14:paraId="129DF61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50F61A6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C5FEA0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56A153F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061E697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7C0F26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19520" behindDoc="0" locked="0" layoutInCell="1" allowOverlap="1" wp14:anchorId="7EC9EBCD" wp14:editId="193C6BFD">
                  <wp:simplePos x="0" y="0"/>
                  <wp:positionH relativeFrom="column">
                    <wp:posOffset>172720</wp:posOffset>
                  </wp:positionH>
                  <wp:positionV relativeFrom="paragraph">
                    <wp:posOffset>-121920</wp:posOffset>
                  </wp:positionV>
                  <wp:extent cx="494030" cy="164465"/>
                  <wp:effectExtent l="0" t="0" r="1270" b="698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 cy="16446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78BCC1D"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219FDEB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D305213"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1C967D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76A15AC6"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245C8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8FFB2E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447E9F9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48BDE1CA"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0544" behindDoc="0" locked="0" layoutInCell="1" allowOverlap="1" wp14:anchorId="6D8620F7" wp14:editId="3E078D52">
                  <wp:simplePos x="0" y="0"/>
                  <wp:positionH relativeFrom="column">
                    <wp:posOffset>237490</wp:posOffset>
                  </wp:positionH>
                  <wp:positionV relativeFrom="paragraph">
                    <wp:posOffset>-189865</wp:posOffset>
                  </wp:positionV>
                  <wp:extent cx="377825" cy="213360"/>
                  <wp:effectExtent l="0" t="0" r="317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825" cy="21336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7FA7409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09224430"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tcBorders>
              <w:top w:val="nil"/>
              <w:left w:val="nil"/>
              <w:bottom w:val="single" w:sz="4" w:space="0" w:color="auto"/>
              <w:right w:val="single" w:sz="4" w:space="0" w:color="auto"/>
            </w:tcBorders>
            <w:shd w:val="clear" w:color="auto" w:fill="auto"/>
            <w:vAlign w:val="center"/>
            <w:hideMark/>
          </w:tcPr>
          <w:p w14:paraId="029E9C2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w:t>
            </w:r>
          </w:p>
        </w:tc>
        <w:tc>
          <w:tcPr>
            <w:tcW w:w="997" w:type="dxa"/>
            <w:tcBorders>
              <w:top w:val="nil"/>
              <w:left w:val="nil"/>
              <w:bottom w:val="single" w:sz="4" w:space="0" w:color="auto"/>
              <w:right w:val="nil"/>
            </w:tcBorders>
            <w:shd w:val="clear" w:color="auto" w:fill="auto"/>
            <w:vAlign w:val="center"/>
            <w:hideMark/>
          </w:tcPr>
          <w:p w14:paraId="19D8B51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single" w:sz="4" w:space="0" w:color="auto"/>
              <w:bottom w:val="single" w:sz="4" w:space="0" w:color="auto"/>
              <w:right w:val="single" w:sz="4" w:space="0" w:color="auto"/>
            </w:tcBorders>
            <w:shd w:val="clear" w:color="auto" w:fill="auto"/>
            <w:vAlign w:val="center"/>
            <w:hideMark/>
          </w:tcPr>
          <w:p w14:paraId="29A927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96C97E4"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360BF0E7"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0325970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tcBorders>
              <w:top w:val="nil"/>
              <w:left w:val="single" w:sz="4" w:space="0" w:color="auto"/>
              <w:bottom w:val="single" w:sz="4" w:space="0" w:color="auto"/>
              <w:right w:val="single" w:sz="8" w:space="0" w:color="auto"/>
            </w:tcBorders>
            <w:shd w:val="clear" w:color="auto" w:fill="auto"/>
            <w:noWrap/>
            <w:vAlign w:val="bottom"/>
            <w:hideMark/>
          </w:tcPr>
          <w:p w14:paraId="54208BFD" w14:textId="77777777" w:rsidR="00C76790" w:rsidRPr="00334AD3" w:rsidRDefault="00C76790" w:rsidP="00BC1C0C">
            <w:pPr>
              <w:tabs>
                <w:tab w:val="clear" w:pos="403"/>
              </w:tabs>
              <w:spacing w:after="0" w:line="240" w:lineRule="auto"/>
              <w:jc w:val="left"/>
              <w:rPr>
                <w:rFonts w:eastAsia="Times New Roman" w:cs="Arial"/>
                <w:sz w:val="6"/>
                <w:szCs w:val="6"/>
                <w:lang w:val="de-DE" w:eastAsia="de-DE"/>
              </w:rPr>
            </w:pPr>
            <w:r w:rsidRPr="00334AD3">
              <w:rPr>
                <w:rFonts w:eastAsia="Times New Roman" w:cs="Arial"/>
                <w:noProof/>
                <w:sz w:val="6"/>
                <w:szCs w:val="6"/>
                <w:lang w:val="de-DE" w:eastAsia="de-DE"/>
              </w:rPr>
              <w:drawing>
                <wp:anchor distT="0" distB="0" distL="114300" distR="114300" simplePos="0" relativeHeight="251821568" behindDoc="0" locked="0" layoutInCell="1" allowOverlap="1" wp14:anchorId="4BC884A3" wp14:editId="42C55669">
                  <wp:simplePos x="0" y="0"/>
                  <wp:positionH relativeFrom="column">
                    <wp:posOffset>172720</wp:posOffset>
                  </wp:positionH>
                  <wp:positionV relativeFrom="paragraph">
                    <wp:posOffset>-90170</wp:posOffset>
                  </wp:positionV>
                  <wp:extent cx="487680" cy="182880"/>
                  <wp:effectExtent l="0" t="0" r="7620" b="762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82880"/>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6"/>
                <w:szCs w:val="6"/>
                <w:lang w:val="de-DE" w:eastAsia="de-DE"/>
              </w:rPr>
              <w:t> </w:t>
            </w:r>
          </w:p>
        </w:tc>
      </w:tr>
      <w:tr w:rsidR="00C76790" w:rsidRPr="00334AD3" w14:paraId="30869E42" w14:textId="77777777" w:rsidTr="00BC1C0C">
        <w:trPr>
          <w:trHeight w:val="480"/>
        </w:trPr>
        <w:tc>
          <w:tcPr>
            <w:tcW w:w="823" w:type="dxa"/>
            <w:vMerge w:val="restart"/>
            <w:tcBorders>
              <w:top w:val="nil"/>
              <w:left w:val="single" w:sz="8" w:space="0" w:color="auto"/>
              <w:bottom w:val="single" w:sz="4" w:space="0" w:color="000000"/>
              <w:right w:val="single" w:sz="4" w:space="0" w:color="auto"/>
            </w:tcBorders>
            <w:shd w:val="clear" w:color="auto" w:fill="auto"/>
            <w:vAlign w:val="center"/>
            <w:hideMark/>
          </w:tcPr>
          <w:p w14:paraId="4E654C2D" w14:textId="12C255B4"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Y-</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282F18"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1-2</w:t>
            </w:r>
          </w:p>
        </w:tc>
        <w:tc>
          <w:tcPr>
            <w:tcW w:w="99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36FE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1008D60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672C0"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86D04C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295DBFC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nil"/>
              <w:right w:val="single" w:sz="8" w:space="0" w:color="auto"/>
            </w:tcBorders>
            <w:shd w:val="clear" w:color="auto" w:fill="auto"/>
            <w:noWrap/>
            <w:vAlign w:val="bottom"/>
            <w:hideMark/>
          </w:tcPr>
          <w:p w14:paraId="0C94166F"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2592" behindDoc="0" locked="0" layoutInCell="1" allowOverlap="1" wp14:anchorId="08CD59D1" wp14:editId="2790C8E5">
                  <wp:simplePos x="0" y="0"/>
                  <wp:positionH relativeFrom="column">
                    <wp:posOffset>129540</wp:posOffset>
                  </wp:positionH>
                  <wp:positionV relativeFrom="paragraph">
                    <wp:posOffset>-343535</wp:posOffset>
                  </wp:positionV>
                  <wp:extent cx="638175" cy="372745"/>
                  <wp:effectExtent l="0" t="0" r="9525" b="8255"/>
                  <wp:wrapTopAndBottom/>
                  <wp:docPr id="14" name="Grafik 14" descr="Ein Bild, das Design, Rechteck enthält.&#10;&#10;Automatisch generierte Beschreibung">
                    <a:extLst xmlns:a="http://schemas.openxmlformats.org/drawingml/2006/main">
                      <a:ext uri="{FF2B5EF4-FFF2-40B4-BE49-F238E27FC236}">
                        <a16:creationId xmlns:a16="http://schemas.microsoft.com/office/drawing/2014/main" id="{751E709F-9846-4E12-837E-9CBB17B7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esign, Rechteck enthält.&#10;&#10;Automatisch generierte Beschreibung">
                            <a:extLst>
                              <a:ext uri="{FF2B5EF4-FFF2-40B4-BE49-F238E27FC236}">
                                <a16:creationId xmlns:a16="http://schemas.microsoft.com/office/drawing/2014/main" id="{751E709F-9846-4E12-837E-9CBB17B737FC}"/>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817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82D5693"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6E5F0C5B"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4F69FFC9"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99E826"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7721475"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2E87951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22702D63"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4489FD1D"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CC02CA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737F05A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6B09781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nil"/>
              <w:right w:val="single" w:sz="8" w:space="0" w:color="auto"/>
            </w:tcBorders>
            <w:vAlign w:val="center"/>
            <w:hideMark/>
          </w:tcPr>
          <w:p w14:paraId="6550034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69774F23" w14:textId="77777777" w:rsidTr="00BC1C0C">
        <w:trPr>
          <w:trHeight w:val="480"/>
        </w:trPr>
        <w:tc>
          <w:tcPr>
            <w:tcW w:w="823" w:type="dxa"/>
            <w:vMerge/>
            <w:tcBorders>
              <w:top w:val="nil"/>
              <w:left w:val="single" w:sz="8" w:space="0" w:color="auto"/>
              <w:bottom w:val="single" w:sz="4" w:space="0" w:color="000000"/>
              <w:right w:val="single" w:sz="4" w:space="0" w:color="auto"/>
            </w:tcBorders>
            <w:vAlign w:val="center"/>
            <w:hideMark/>
          </w:tcPr>
          <w:p w14:paraId="306BC63C"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1A0A9C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4" w:space="0" w:color="000000"/>
              <w:right w:val="single" w:sz="4" w:space="0" w:color="auto"/>
            </w:tcBorders>
            <w:vAlign w:val="center"/>
            <w:hideMark/>
          </w:tcPr>
          <w:p w14:paraId="7B9D7FFE"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nil"/>
              <w:right w:val="single" w:sz="4" w:space="0" w:color="auto"/>
            </w:tcBorders>
            <w:shd w:val="clear" w:color="auto" w:fill="auto"/>
            <w:vAlign w:val="center"/>
            <w:hideMark/>
          </w:tcPr>
          <w:p w14:paraId="64443187"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nil"/>
              <w:right w:val="single" w:sz="4" w:space="0" w:color="auto"/>
            </w:tcBorders>
            <w:shd w:val="clear" w:color="auto" w:fill="auto"/>
            <w:vAlign w:val="center"/>
            <w:hideMark/>
          </w:tcPr>
          <w:p w14:paraId="272CE46E"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nil"/>
              <w:right w:val="nil"/>
            </w:tcBorders>
            <w:shd w:val="clear" w:color="auto" w:fill="auto"/>
            <w:vAlign w:val="center"/>
            <w:hideMark/>
          </w:tcPr>
          <w:p w14:paraId="00442861"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51CDD19A"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nil"/>
              <w:right w:val="single" w:sz="8" w:space="0" w:color="auto"/>
            </w:tcBorders>
            <w:vAlign w:val="center"/>
            <w:hideMark/>
          </w:tcPr>
          <w:p w14:paraId="5FEEDBE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A022136" w14:textId="77777777" w:rsidTr="00BC1C0C">
        <w:trPr>
          <w:trHeight w:val="480"/>
        </w:trPr>
        <w:tc>
          <w:tcPr>
            <w:tcW w:w="823" w:type="dxa"/>
            <w:vMerge w:val="restart"/>
            <w:tcBorders>
              <w:top w:val="single" w:sz="4" w:space="0" w:color="auto"/>
              <w:left w:val="single" w:sz="8" w:space="0" w:color="auto"/>
              <w:bottom w:val="single" w:sz="4" w:space="0" w:color="000000"/>
              <w:right w:val="single" w:sz="4" w:space="0" w:color="auto"/>
            </w:tcBorders>
            <w:shd w:val="clear" w:color="auto" w:fill="auto"/>
            <w:vAlign w:val="center"/>
            <w:hideMark/>
          </w:tcPr>
          <w:p w14:paraId="2123D539" w14:textId="7A4A3142"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K-</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4" w:space="0" w:color="000000"/>
              <w:right w:val="single" w:sz="4" w:space="0" w:color="auto"/>
            </w:tcBorders>
            <w:shd w:val="clear" w:color="auto" w:fill="auto"/>
            <w:vAlign w:val="center"/>
            <w:hideMark/>
          </w:tcPr>
          <w:p w14:paraId="76B7A79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2-3</w:t>
            </w:r>
          </w:p>
        </w:tc>
        <w:tc>
          <w:tcPr>
            <w:tcW w:w="9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A4914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0A658FA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545E60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15971A0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single" w:sz="4" w:space="0" w:color="auto"/>
              <w:left w:val="single" w:sz="4" w:space="0" w:color="auto"/>
              <w:bottom w:val="nil"/>
              <w:right w:val="nil"/>
            </w:tcBorders>
            <w:shd w:val="clear" w:color="auto" w:fill="auto"/>
            <w:vAlign w:val="center"/>
            <w:hideMark/>
          </w:tcPr>
          <w:p w14:paraId="60CF277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single" w:sz="4" w:space="0" w:color="auto"/>
              <w:left w:val="single" w:sz="4" w:space="0" w:color="auto"/>
              <w:bottom w:val="single" w:sz="4" w:space="0" w:color="000000"/>
              <w:right w:val="single" w:sz="8" w:space="0" w:color="auto"/>
            </w:tcBorders>
            <w:shd w:val="clear" w:color="auto" w:fill="auto"/>
            <w:noWrap/>
            <w:vAlign w:val="bottom"/>
            <w:hideMark/>
          </w:tcPr>
          <w:p w14:paraId="062A93D2"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r w:rsidRPr="00334AD3">
              <w:rPr>
                <w:rFonts w:eastAsia="Times New Roman" w:cs="Arial"/>
                <w:noProof/>
                <w:sz w:val="14"/>
                <w:szCs w:val="14"/>
                <w:lang w:val="de-DE" w:eastAsia="de-DE"/>
              </w:rPr>
              <w:drawing>
                <wp:anchor distT="0" distB="0" distL="114300" distR="114300" simplePos="0" relativeHeight="251823616" behindDoc="0" locked="0" layoutInCell="1" allowOverlap="1" wp14:anchorId="7065B4F4" wp14:editId="7877CF5B">
                  <wp:simplePos x="0" y="0"/>
                  <wp:positionH relativeFrom="column">
                    <wp:posOffset>161290</wp:posOffset>
                  </wp:positionH>
                  <wp:positionV relativeFrom="paragraph">
                    <wp:posOffset>-616585</wp:posOffset>
                  </wp:positionV>
                  <wp:extent cx="542290" cy="377825"/>
                  <wp:effectExtent l="0" t="0" r="0" b="3175"/>
                  <wp:wrapTopAndBottom/>
                  <wp:docPr id="15" name="Grafik 15" descr="Ein Bild, das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Design enthält.&#10;&#10;Automatisch generierte Beschreibung mit mittlerer Zuverlässigkei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290" cy="377825"/>
                          </a:xfrm>
                          <a:prstGeom prst="rect">
                            <a:avLst/>
                          </a:prstGeom>
                          <a:noFill/>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2A75959D"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7BF975F5"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p w14:paraId="2C2F349C"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49552DA5"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2EC0D49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36A91CCB"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0C273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0ED435EF"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E25D0E9"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0BCC789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3E3B6C7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08BCAD68"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2FDEA72B" w14:textId="77777777" w:rsidTr="00BC1C0C">
        <w:trPr>
          <w:trHeight w:val="480"/>
        </w:trPr>
        <w:tc>
          <w:tcPr>
            <w:tcW w:w="823" w:type="dxa"/>
            <w:vMerge/>
            <w:tcBorders>
              <w:top w:val="single" w:sz="4" w:space="0" w:color="auto"/>
              <w:left w:val="single" w:sz="8" w:space="0" w:color="auto"/>
              <w:bottom w:val="single" w:sz="4" w:space="0" w:color="000000"/>
              <w:right w:val="single" w:sz="4" w:space="0" w:color="auto"/>
            </w:tcBorders>
            <w:vAlign w:val="center"/>
            <w:hideMark/>
          </w:tcPr>
          <w:p w14:paraId="63C4FBFD"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4" w:space="0" w:color="000000"/>
              <w:right w:val="single" w:sz="4" w:space="0" w:color="auto"/>
            </w:tcBorders>
            <w:vAlign w:val="center"/>
            <w:hideMark/>
          </w:tcPr>
          <w:p w14:paraId="17040C14"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997" w:type="dxa"/>
            <w:vMerge/>
            <w:tcBorders>
              <w:top w:val="single" w:sz="4" w:space="0" w:color="auto"/>
              <w:left w:val="single" w:sz="4" w:space="0" w:color="auto"/>
              <w:bottom w:val="single" w:sz="4" w:space="0" w:color="000000"/>
              <w:right w:val="single" w:sz="4" w:space="0" w:color="auto"/>
            </w:tcBorders>
            <w:vAlign w:val="center"/>
            <w:hideMark/>
          </w:tcPr>
          <w:p w14:paraId="115015B6"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485DB4AB"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E8DDE2"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4" w:space="0" w:color="auto"/>
              <w:right w:val="nil"/>
            </w:tcBorders>
            <w:shd w:val="clear" w:color="auto" w:fill="auto"/>
            <w:vAlign w:val="center"/>
            <w:hideMark/>
          </w:tcPr>
          <w:p w14:paraId="7995182A" w14:textId="77777777" w:rsidR="00C76790" w:rsidRPr="00334AD3" w:rsidRDefault="00C76790" w:rsidP="00BC1C0C">
            <w:pPr>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4" w:space="0" w:color="auto"/>
              <w:right w:val="nil"/>
            </w:tcBorders>
            <w:shd w:val="clear" w:color="auto" w:fill="auto"/>
            <w:vAlign w:val="center"/>
            <w:hideMark/>
          </w:tcPr>
          <w:p w14:paraId="67CD0721" w14:textId="77777777" w:rsidR="00C76790" w:rsidRPr="00334AD3" w:rsidRDefault="00C76790" w:rsidP="00BC1C0C">
            <w:pPr>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single" w:sz="4" w:space="0" w:color="auto"/>
              <w:left w:val="single" w:sz="4" w:space="0" w:color="auto"/>
              <w:bottom w:val="single" w:sz="4" w:space="0" w:color="000000"/>
              <w:right w:val="single" w:sz="8" w:space="0" w:color="auto"/>
            </w:tcBorders>
            <w:vAlign w:val="center"/>
            <w:hideMark/>
          </w:tcPr>
          <w:p w14:paraId="3F977134" w14:textId="77777777" w:rsidR="00C76790" w:rsidRPr="00334AD3" w:rsidRDefault="00C76790" w:rsidP="00BC1C0C">
            <w:pPr>
              <w:tabs>
                <w:tab w:val="clear" w:pos="403"/>
              </w:tabs>
              <w:spacing w:after="0" w:line="240" w:lineRule="auto"/>
              <w:jc w:val="left"/>
              <w:rPr>
                <w:rFonts w:eastAsia="Times New Roman" w:cs="Arial"/>
                <w:sz w:val="14"/>
                <w:szCs w:val="14"/>
                <w:lang w:val="de-DE" w:eastAsia="de-DE"/>
              </w:rPr>
            </w:pPr>
          </w:p>
        </w:tc>
      </w:tr>
      <w:tr w:rsidR="00C76790" w:rsidRPr="00334AD3" w14:paraId="7E746B7C" w14:textId="77777777" w:rsidTr="00BC1C0C">
        <w:trPr>
          <w:trHeight w:val="480"/>
        </w:trPr>
        <w:tc>
          <w:tcPr>
            <w:tcW w:w="823" w:type="dxa"/>
            <w:vMerge w:val="restart"/>
            <w:tcBorders>
              <w:top w:val="nil"/>
              <w:left w:val="single" w:sz="8" w:space="0" w:color="auto"/>
              <w:bottom w:val="single" w:sz="8" w:space="0" w:color="000000"/>
              <w:right w:val="single" w:sz="4" w:space="0" w:color="auto"/>
            </w:tcBorders>
            <w:shd w:val="clear" w:color="auto" w:fill="auto"/>
            <w:vAlign w:val="center"/>
            <w:hideMark/>
          </w:tcPr>
          <w:p w14:paraId="0BBFD6D8" w14:textId="2F5CBE0C"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Cross-</w:t>
            </w:r>
            <w:r w:rsidR="00050D1F">
              <w:rPr>
                <w:rFonts w:eastAsia="Times New Roman" w:cs="Calibri"/>
                <w:b/>
                <w:bCs/>
                <w:sz w:val="14"/>
                <w:szCs w:val="14"/>
                <w:lang w:val="de-DE" w:eastAsia="de-DE"/>
              </w:rPr>
              <w:t>j</w:t>
            </w:r>
            <w:r w:rsidRPr="00334AD3">
              <w:rPr>
                <w:rFonts w:eastAsia="Times New Roman" w:cs="Calibri"/>
                <w:b/>
                <w:bCs/>
                <w:sz w:val="14"/>
                <w:szCs w:val="14"/>
                <w:lang w:val="de-DE" w:eastAsia="de-DE"/>
              </w:rPr>
              <w:t>oint</w:t>
            </w:r>
          </w:p>
        </w:tc>
        <w:tc>
          <w:tcPr>
            <w:tcW w:w="940" w:type="dxa"/>
            <w:vMerge w:val="restart"/>
            <w:tcBorders>
              <w:top w:val="nil"/>
              <w:left w:val="single" w:sz="4" w:space="0" w:color="auto"/>
              <w:bottom w:val="single" w:sz="8" w:space="0" w:color="000000"/>
              <w:right w:val="single" w:sz="4" w:space="0" w:color="auto"/>
            </w:tcBorders>
            <w:shd w:val="clear" w:color="auto" w:fill="auto"/>
            <w:vAlign w:val="center"/>
            <w:hideMark/>
          </w:tcPr>
          <w:p w14:paraId="59A1D51D"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2-4</w:t>
            </w:r>
          </w:p>
        </w:tc>
        <w:tc>
          <w:tcPr>
            <w:tcW w:w="997" w:type="dxa"/>
            <w:vMerge w:val="restart"/>
            <w:tcBorders>
              <w:top w:val="nil"/>
              <w:left w:val="single" w:sz="4" w:space="0" w:color="auto"/>
              <w:bottom w:val="single" w:sz="8" w:space="0" w:color="000000"/>
              <w:right w:val="single" w:sz="4" w:space="0" w:color="auto"/>
            </w:tcBorders>
            <w:shd w:val="clear" w:color="auto" w:fill="auto"/>
            <w:vAlign w:val="center"/>
            <w:hideMark/>
          </w:tcPr>
          <w:p w14:paraId="30799FAA"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780" w:type="dxa"/>
            <w:tcBorders>
              <w:top w:val="nil"/>
              <w:left w:val="nil"/>
              <w:bottom w:val="single" w:sz="4" w:space="0" w:color="auto"/>
              <w:right w:val="single" w:sz="4" w:space="0" w:color="auto"/>
            </w:tcBorders>
            <w:shd w:val="clear" w:color="auto" w:fill="auto"/>
            <w:vAlign w:val="center"/>
            <w:hideMark/>
          </w:tcPr>
          <w:p w14:paraId="44EF065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Fillet</w:t>
            </w:r>
          </w:p>
        </w:tc>
        <w:tc>
          <w:tcPr>
            <w:tcW w:w="960" w:type="dxa"/>
            <w:tcBorders>
              <w:top w:val="nil"/>
              <w:left w:val="nil"/>
              <w:bottom w:val="single" w:sz="4" w:space="0" w:color="auto"/>
              <w:right w:val="single" w:sz="4" w:space="0" w:color="auto"/>
            </w:tcBorders>
            <w:shd w:val="clear" w:color="auto" w:fill="auto"/>
            <w:vAlign w:val="center"/>
            <w:hideMark/>
          </w:tcPr>
          <w:p w14:paraId="20D2F952"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single" w:sz="4" w:space="0" w:color="auto"/>
              <w:right w:val="nil"/>
            </w:tcBorders>
            <w:shd w:val="clear" w:color="auto" w:fill="auto"/>
            <w:vAlign w:val="center"/>
            <w:hideMark/>
          </w:tcPr>
          <w:p w14:paraId="58B37DBA"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nil"/>
              <w:right w:val="nil"/>
            </w:tcBorders>
            <w:shd w:val="clear" w:color="auto" w:fill="auto"/>
            <w:vAlign w:val="center"/>
            <w:hideMark/>
          </w:tcPr>
          <w:p w14:paraId="78EB389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val="restart"/>
            <w:tcBorders>
              <w:top w:val="nil"/>
              <w:left w:val="single" w:sz="4" w:space="0" w:color="auto"/>
              <w:bottom w:val="single" w:sz="8" w:space="0" w:color="000000"/>
              <w:right w:val="single" w:sz="8" w:space="0" w:color="auto"/>
            </w:tcBorders>
            <w:shd w:val="clear" w:color="auto" w:fill="auto"/>
            <w:noWrap/>
            <w:vAlign w:val="bottom"/>
            <w:hideMark/>
          </w:tcPr>
          <w:p w14:paraId="72E6C188"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r w:rsidRPr="00334AD3">
              <w:rPr>
                <w:noProof/>
              </w:rPr>
              <w:drawing>
                <wp:anchor distT="0" distB="0" distL="114300" distR="114300" simplePos="0" relativeHeight="251824640" behindDoc="0" locked="0" layoutInCell="1" allowOverlap="1" wp14:anchorId="79107701" wp14:editId="183C05CC">
                  <wp:simplePos x="0" y="0"/>
                  <wp:positionH relativeFrom="column">
                    <wp:posOffset>230505</wp:posOffset>
                  </wp:positionH>
                  <wp:positionV relativeFrom="paragraph">
                    <wp:posOffset>-582930</wp:posOffset>
                  </wp:positionV>
                  <wp:extent cx="476250" cy="512445"/>
                  <wp:effectExtent l="0" t="0" r="0" b="1905"/>
                  <wp:wrapTopAndBottom/>
                  <wp:docPr id="16" name="Grafik 16" descr="Ein Bild, das Reihe, Design enthält.&#10;&#10;Automatisch generierte Beschreibung">
                    <a:extLst xmlns:a="http://schemas.openxmlformats.org/drawingml/2006/main">
                      <a:ext uri="{FF2B5EF4-FFF2-40B4-BE49-F238E27FC236}">
                        <a16:creationId xmlns:a16="http://schemas.microsoft.com/office/drawing/2014/main" id="{F2A7AA78-F318-4E86-9C4A-BA8EE9EAE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Reihe, Design enthält.&#10;&#10;Automatisch generierte Beschreibung">
                            <a:extLst>
                              <a:ext uri="{FF2B5EF4-FFF2-40B4-BE49-F238E27FC236}">
                                <a16:creationId xmlns:a16="http://schemas.microsoft.com/office/drawing/2014/main" id="{F2A7AA78-F318-4E86-9C4A-BA8EE9EAE7E6}"/>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AD3">
              <w:rPr>
                <w:rFonts w:eastAsia="Times New Roman" w:cs="Arial"/>
                <w:sz w:val="14"/>
                <w:szCs w:val="14"/>
                <w:lang w:val="de-DE" w:eastAsia="de-DE"/>
              </w:rPr>
              <w:t> </w:t>
            </w:r>
          </w:p>
          <w:p w14:paraId="199B861B"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37E30F47"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534C5E4B"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33CA52F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73DDA0E6"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nil"/>
              <w:left w:val="nil"/>
              <w:bottom w:val="nil"/>
              <w:right w:val="single" w:sz="4" w:space="0" w:color="auto"/>
            </w:tcBorders>
            <w:shd w:val="clear" w:color="auto" w:fill="auto"/>
            <w:vAlign w:val="center"/>
            <w:hideMark/>
          </w:tcPr>
          <w:p w14:paraId="18728939"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HV</w:t>
            </w:r>
          </w:p>
        </w:tc>
        <w:tc>
          <w:tcPr>
            <w:tcW w:w="960" w:type="dxa"/>
            <w:tcBorders>
              <w:top w:val="nil"/>
              <w:left w:val="nil"/>
              <w:bottom w:val="nil"/>
              <w:right w:val="single" w:sz="4" w:space="0" w:color="auto"/>
            </w:tcBorders>
            <w:shd w:val="clear" w:color="auto" w:fill="auto"/>
            <w:vAlign w:val="center"/>
            <w:hideMark/>
          </w:tcPr>
          <w:p w14:paraId="7D07184F"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nil"/>
              <w:left w:val="nil"/>
              <w:bottom w:val="nil"/>
              <w:right w:val="nil"/>
            </w:tcBorders>
            <w:shd w:val="clear" w:color="auto" w:fill="auto"/>
            <w:vAlign w:val="center"/>
            <w:hideMark/>
          </w:tcPr>
          <w:p w14:paraId="143C8F4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gap=0, angle=45</w:t>
            </w:r>
          </w:p>
        </w:tc>
        <w:tc>
          <w:tcPr>
            <w:tcW w:w="1200" w:type="dxa"/>
            <w:tcBorders>
              <w:top w:val="nil"/>
              <w:left w:val="single" w:sz="4" w:space="0" w:color="auto"/>
              <w:bottom w:val="nil"/>
              <w:right w:val="nil"/>
            </w:tcBorders>
            <w:shd w:val="clear" w:color="auto" w:fill="auto"/>
            <w:vAlign w:val="center"/>
            <w:hideMark/>
          </w:tcPr>
          <w:p w14:paraId="725164F1"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penetration=1</w:t>
            </w:r>
          </w:p>
        </w:tc>
        <w:tc>
          <w:tcPr>
            <w:tcW w:w="1620" w:type="dxa"/>
            <w:vMerge/>
            <w:tcBorders>
              <w:top w:val="nil"/>
              <w:left w:val="single" w:sz="4" w:space="0" w:color="auto"/>
              <w:bottom w:val="single" w:sz="8" w:space="0" w:color="000000"/>
              <w:right w:val="single" w:sz="8" w:space="0" w:color="auto"/>
            </w:tcBorders>
            <w:vAlign w:val="center"/>
            <w:hideMark/>
          </w:tcPr>
          <w:p w14:paraId="379A5CB3"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r w:rsidR="00C76790" w:rsidRPr="00334AD3" w14:paraId="7532560E" w14:textId="77777777" w:rsidTr="00BC1C0C">
        <w:trPr>
          <w:trHeight w:val="480"/>
        </w:trPr>
        <w:tc>
          <w:tcPr>
            <w:tcW w:w="823" w:type="dxa"/>
            <w:vMerge/>
            <w:tcBorders>
              <w:top w:val="nil"/>
              <w:left w:val="single" w:sz="8" w:space="0" w:color="auto"/>
              <w:bottom w:val="single" w:sz="8" w:space="0" w:color="000000"/>
              <w:right w:val="single" w:sz="4" w:space="0" w:color="auto"/>
            </w:tcBorders>
            <w:vAlign w:val="center"/>
            <w:hideMark/>
          </w:tcPr>
          <w:p w14:paraId="1CCDDEE0"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40" w:type="dxa"/>
            <w:vMerge/>
            <w:tcBorders>
              <w:top w:val="nil"/>
              <w:left w:val="single" w:sz="4" w:space="0" w:color="auto"/>
              <w:bottom w:val="single" w:sz="8" w:space="0" w:color="000000"/>
              <w:right w:val="single" w:sz="4" w:space="0" w:color="auto"/>
            </w:tcBorders>
            <w:vAlign w:val="center"/>
            <w:hideMark/>
          </w:tcPr>
          <w:p w14:paraId="20EC072D"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997" w:type="dxa"/>
            <w:vMerge/>
            <w:tcBorders>
              <w:top w:val="nil"/>
              <w:left w:val="single" w:sz="4" w:space="0" w:color="auto"/>
              <w:bottom w:val="single" w:sz="8" w:space="0" w:color="000000"/>
              <w:right w:val="single" w:sz="4" w:space="0" w:color="auto"/>
            </w:tcBorders>
            <w:vAlign w:val="center"/>
            <w:hideMark/>
          </w:tcPr>
          <w:p w14:paraId="19DC0DFC"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p>
        </w:tc>
        <w:tc>
          <w:tcPr>
            <w:tcW w:w="780" w:type="dxa"/>
            <w:tcBorders>
              <w:top w:val="single" w:sz="4" w:space="0" w:color="auto"/>
              <w:left w:val="nil"/>
              <w:bottom w:val="single" w:sz="8" w:space="0" w:color="auto"/>
              <w:right w:val="single" w:sz="4" w:space="0" w:color="auto"/>
            </w:tcBorders>
            <w:shd w:val="clear" w:color="auto" w:fill="auto"/>
            <w:vAlign w:val="center"/>
            <w:hideMark/>
          </w:tcPr>
          <w:p w14:paraId="2A113EB6"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HY</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729F8E80"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thickness</w:t>
            </w:r>
          </w:p>
        </w:tc>
        <w:tc>
          <w:tcPr>
            <w:tcW w:w="1420" w:type="dxa"/>
            <w:tcBorders>
              <w:top w:val="single" w:sz="4" w:space="0" w:color="auto"/>
              <w:left w:val="nil"/>
              <w:bottom w:val="single" w:sz="8" w:space="0" w:color="auto"/>
              <w:right w:val="nil"/>
            </w:tcBorders>
            <w:shd w:val="clear" w:color="auto" w:fill="auto"/>
            <w:vAlign w:val="center"/>
            <w:hideMark/>
          </w:tcPr>
          <w:p w14:paraId="6E2AC227" w14:textId="77777777" w:rsidR="00C76790" w:rsidRPr="00334AD3" w:rsidRDefault="00C76790" w:rsidP="00C76790">
            <w:pPr>
              <w:keepNext/>
              <w:tabs>
                <w:tab w:val="clear" w:pos="403"/>
              </w:tabs>
              <w:spacing w:after="0" w:line="240" w:lineRule="auto"/>
              <w:jc w:val="left"/>
              <w:rPr>
                <w:rFonts w:eastAsia="Times New Roman" w:cs="Calibri"/>
                <w:b/>
                <w:bCs/>
                <w:sz w:val="14"/>
                <w:szCs w:val="14"/>
                <w:lang w:val="de-DE" w:eastAsia="de-DE"/>
              </w:rPr>
            </w:pPr>
            <w:r w:rsidRPr="00334AD3">
              <w:rPr>
                <w:rFonts w:eastAsia="Times New Roman" w:cs="Calibri"/>
                <w:b/>
                <w:bCs/>
                <w:sz w:val="14"/>
                <w:szCs w:val="14"/>
                <w:lang w:val="de-DE" w:eastAsia="de-DE"/>
              </w:rPr>
              <w:t>penetration=0, gap=0, angle=45</w:t>
            </w:r>
          </w:p>
        </w:tc>
        <w:tc>
          <w:tcPr>
            <w:tcW w:w="1200" w:type="dxa"/>
            <w:tcBorders>
              <w:top w:val="nil"/>
              <w:left w:val="single" w:sz="4" w:space="0" w:color="auto"/>
              <w:bottom w:val="single" w:sz="8" w:space="0" w:color="auto"/>
              <w:right w:val="nil"/>
            </w:tcBorders>
            <w:shd w:val="clear" w:color="auto" w:fill="auto"/>
            <w:vAlign w:val="center"/>
            <w:hideMark/>
          </w:tcPr>
          <w:p w14:paraId="79674388" w14:textId="77777777" w:rsidR="00C76790" w:rsidRPr="00334AD3" w:rsidRDefault="00C76790" w:rsidP="00C76790">
            <w:pPr>
              <w:keepNext/>
              <w:tabs>
                <w:tab w:val="clear" w:pos="403"/>
              </w:tabs>
              <w:spacing w:after="0" w:line="240" w:lineRule="auto"/>
              <w:jc w:val="center"/>
              <w:rPr>
                <w:rFonts w:eastAsia="Times New Roman" w:cs="Calibri"/>
                <w:b/>
                <w:bCs/>
                <w:sz w:val="14"/>
                <w:szCs w:val="14"/>
                <w:lang w:val="de-DE" w:eastAsia="de-DE"/>
              </w:rPr>
            </w:pPr>
            <w:r w:rsidRPr="00334AD3">
              <w:rPr>
                <w:rFonts w:eastAsia="Times New Roman" w:cs="Calibri"/>
                <w:b/>
                <w:bCs/>
                <w:sz w:val="14"/>
                <w:szCs w:val="14"/>
                <w:lang w:val="de-DE" w:eastAsia="de-DE"/>
              </w:rPr>
              <w:t>-</w:t>
            </w:r>
          </w:p>
        </w:tc>
        <w:tc>
          <w:tcPr>
            <w:tcW w:w="1620" w:type="dxa"/>
            <w:vMerge/>
            <w:tcBorders>
              <w:top w:val="nil"/>
              <w:left w:val="single" w:sz="4" w:space="0" w:color="auto"/>
              <w:bottom w:val="single" w:sz="8" w:space="0" w:color="000000"/>
              <w:right w:val="single" w:sz="8" w:space="0" w:color="auto"/>
            </w:tcBorders>
            <w:vAlign w:val="center"/>
            <w:hideMark/>
          </w:tcPr>
          <w:p w14:paraId="0996B1DE" w14:textId="77777777" w:rsidR="00C76790" w:rsidRPr="00334AD3" w:rsidRDefault="00C76790" w:rsidP="00C76790">
            <w:pPr>
              <w:keepNext/>
              <w:tabs>
                <w:tab w:val="clear" w:pos="403"/>
              </w:tabs>
              <w:spacing w:after="0" w:line="240" w:lineRule="auto"/>
              <w:jc w:val="left"/>
              <w:rPr>
                <w:rFonts w:eastAsia="Times New Roman" w:cs="Arial"/>
                <w:sz w:val="14"/>
                <w:szCs w:val="14"/>
                <w:lang w:val="de-DE" w:eastAsia="de-DE"/>
              </w:rPr>
            </w:pPr>
          </w:p>
        </w:tc>
      </w:tr>
    </w:tbl>
    <w:p w14:paraId="60ED4A91" w14:textId="77777777" w:rsidR="00C76790" w:rsidRPr="00315DE7" w:rsidRDefault="00C76790" w:rsidP="00315DE7">
      <w:pPr>
        <w:keepNext/>
        <w:spacing w:after="0"/>
        <w:jc w:val="center"/>
        <w:rPr>
          <w:noProof/>
          <w:sz w:val="10"/>
          <w:szCs w:val="10"/>
        </w:rPr>
      </w:pPr>
    </w:p>
    <w:p w14:paraId="77D19652" w14:textId="2EC2DB35" w:rsidR="00FC68DB" w:rsidRPr="00C76790" w:rsidRDefault="00FC68DB" w:rsidP="00BD52D7">
      <w:pPr>
        <w:pStyle w:val="Beschriftung"/>
        <w:rPr>
          <w:lang w:val="en-US"/>
        </w:rPr>
      </w:pPr>
      <w:bookmarkStart w:id="1590" w:name="_Ref158746990"/>
      <w:bookmarkStart w:id="1591" w:name="_Toc3557122"/>
      <w:bookmarkStart w:id="1592" w:name="_Toc34747373"/>
      <w:bookmarkStart w:id="1593" w:name="_Toc76030571"/>
      <w:bookmarkStart w:id="1594" w:name="_Toc94530856"/>
      <w:bookmarkStart w:id="1595" w:name="_Toc101428252"/>
      <w:bookmarkStart w:id="1596" w:name="_Toc159618892"/>
      <w:r w:rsidRPr="00C76790">
        <w:rPr>
          <w:lang w:val="en-US"/>
        </w:rPr>
        <w:t xml:space="preserve">Figure </w:t>
      </w:r>
      <w:r w:rsidRPr="005C2D94">
        <w:fldChar w:fldCharType="begin"/>
      </w:r>
      <w:r w:rsidRPr="00C76790">
        <w:rPr>
          <w:lang w:val="en-US"/>
        </w:rPr>
        <w:instrText xml:space="preserve"> SEQ Figure \* ARABIC </w:instrText>
      </w:r>
      <w:r w:rsidRPr="005C2D94">
        <w:fldChar w:fldCharType="separate"/>
      </w:r>
      <w:r w:rsidR="0012574E">
        <w:rPr>
          <w:noProof/>
          <w:lang w:val="en-US"/>
        </w:rPr>
        <w:t>49</w:t>
      </w:r>
      <w:r w:rsidRPr="005C2D94">
        <w:fldChar w:fldCharType="end"/>
      </w:r>
      <w:bookmarkEnd w:id="1590"/>
      <w:r w:rsidR="00B00216" w:rsidRPr="00C76790">
        <w:rPr>
          <w:lang w:val="en-US"/>
        </w:rPr>
        <w:t xml:space="preserve"> —</w:t>
      </w:r>
      <w:r w:rsidRPr="00C76790">
        <w:rPr>
          <w:lang w:val="en-US"/>
        </w:rPr>
        <w:t xml:space="preserve"> Seam weld types and attributes</w:t>
      </w:r>
      <w:bookmarkEnd w:id="1591"/>
      <w:bookmarkEnd w:id="1592"/>
      <w:bookmarkEnd w:id="1593"/>
      <w:bookmarkEnd w:id="1594"/>
      <w:bookmarkEnd w:id="1595"/>
      <w:bookmarkEnd w:id="1596"/>
      <w:r w:rsidR="00050D1F">
        <w:rPr>
          <w:lang w:val="en-US"/>
        </w:rPr>
        <w:t xml:space="preserve"> </w:t>
      </w:r>
    </w:p>
    <w:p w14:paraId="3E80C837" w14:textId="77777777" w:rsidR="00FC68DB" w:rsidRPr="001E4607" w:rsidRDefault="00FC68DB" w:rsidP="00B202D2">
      <w:pPr>
        <w:pStyle w:val="berschrift3"/>
      </w:pPr>
      <w:bookmarkStart w:id="1597" w:name="_Toc3557005"/>
      <w:bookmarkStart w:id="1598" w:name="_Toc34747255"/>
      <w:bookmarkStart w:id="1599" w:name="_Toc77102074"/>
      <w:bookmarkStart w:id="1600" w:name="_Toc159618804"/>
      <w:r w:rsidRPr="005C2D94">
        <w:lastRenderedPageBreak/>
        <w:t>Specific XML Realization</w:t>
      </w:r>
      <w:bookmarkEnd w:id="1597"/>
      <w:bookmarkEnd w:id="1598"/>
      <w:bookmarkEnd w:id="1599"/>
      <w:bookmarkEnd w:id="1600"/>
    </w:p>
    <w:p w14:paraId="6D8DCCB4" w14:textId="56A224F5" w:rsidR="00FC68DB" w:rsidRPr="000A1B7B" w:rsidRDefault="00FC68DB" w:rsidP="00B202D2">
      <w:r w:rsidRPr="00BD52D7">
        <w:t>This part of the XML structure describes the data</w:t>
      </w:r>
      <w:r w:rsidR="00050D1F">
        <w:t xml:space="preserve"> that is</w:t>
      </w:r>
      <w:r w:rsidRPr="00BD52D7">
        <w:t xml:space="preserve"> stored for each of the seam welds. This includes the necessary </w:t>
      </w:r>
      <w:r w:rsidR="00050D1F" w:rsidRPr="00BD52D7">
        <w:t xml:space="preserve">details </w:t>
      </w:r>
      <w:r w:rsidRPr="00BD52D7">
        <w:t>to describe each connection in depth.</w:t>
      </w:r>
      <w:r w:rsidR="00050D1F">
        <w:t xml:space="preserve"> </w:t>
      </w:r>
    </w:p>
    <w:p w14:paraId="54A211B7" w14:textId="45A5354A" w:rsidR="001C53D0" w:rsidRDefault="00050D1F" w:rsidP="00B202D2">
      <w:bookmarkStart w:id="1601" w:name="XMLStructureSeamWelds"/>
      <w:bookmarkEnd w:id="1601"/>
      <w:r>
        <w:t>Within</w:t>
      </w:r>
      <w:r w:rsidR="00FC68DB" w:rsidRPr="000A1B7B">
        <w:t xml:space="preserve"> the XML definition of </w:t>
      </w:r>
      <w:r>
        <w:t>a</w:t>
      </w:r>
      <w:r w:rsidR="00FC68DB" w:rsidRPr="000A1B7B">
        <w:t xml:space="preserve"> seam weld</w:t>
      </w:r>
      <w:r>
        <w:t>,</w:t>
      </w:r>
      <w:r w:rsidR="00FC68DB" w:rsidRPr="000A1B7B">
        <w:t xml:space="preserve"> each of the </w:t>
      </w:r>
      <w:r w:rsidRPr="00050D1F">
        <w:t xml:space="preserve">associated </w:t>
      </w:r>
      <w:r>
        <w:t xml:space="preserve">physical </w:t>
      </w:r>
      <w:r w:rsidR="00FC68DB" w:rsidRPr="000A1B7B">
        <w:t>welds is stored in a separate weld p</w:t>
      </w:r>
      <w:r w:rsidR="00FC68DB" w:rsidRPr="00F54804">
        <w:t>osition in the specific subtype definition.</w:t>
      </w:r>
      <w:r w:rsidR="001C53D0">
        <w:t xml:space="preserve"> </w:t>
      </w:r>
      <w:r>
        <w:fldChar w:fldCharType="begin"/>
      </w:r>
      <w:r>
        <w:instrText xml:space="preserve"> REF _Ref158748587 \h </w:instrText>
      </w:r>
      <w:r>
        <w:fldChar w:fldCharType="separate"/>
      </w:r>
      <w:r w:rsidR="0012574E" w:rsidRPr="005C2D94">
        <w:t xml:space="preserve">Figure </w:t>
      </w:r>
      <w:r w:rsidR="0012574E">
        <w:rPr>
          <w:noProof/>
        </w:rPr>
        <w:t>50</w:t>
      </w:r>
      <w:r>
        <w:fldChar w:fldCharType="end"/>
      </w:r>
      <w:r>
        <w:t xml:space="preserve"> contains an example: </w:t>
      </w:r>
    </w:p>
    <w:p w14:paraId="235744E9" w14:textId="77777777" w:rsidR="003068A2" w:rsidRPr="0093256C" w:rsidRDefault="003068A2" w:rsidP="003068A2">
      <w:pPr>
        <w:pStyle w:val="XMLCode"/>
        <w:keepNext/>
        <w:rPr>
          <w:rFonts w:cs="Courier New"/>
          <w:bCs/>
          <w:lang w:val="en-GB"/>
        </w:rPr>
      </w:pPr>
      <w:r w:rsidRPr="00780314">
        <w:rPr>
          <w:rFonts w:cs="Courier New"/>
          <w:lang w:val="en-GB"/>
        </w:rPr>
        <w:t>&lt;connection_list&gt;</w:t>
      </w:r>
    </w:p>
    <w:p w14:paraId="65FB568A"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&lt;connection_1d label=</w:t>
      </w:r>
      <w:r w:rsidRPr="00780314">
        <w:rPr>
          <w:rFonts w:cs="Courier New"/>
          <w:b/>
          <w:bCs/>
          <w:lang w:val="en-GB"/>
        </w:rPr>
        <w:t>"1000032"</w:t>
      </w:r>
      <w:r w:rsidRPr="00780314">
        <w:rPr>
          <w:rFonts w:cs="Courier New"/>
          <w:lang w:val="en-GB"/>
        </w:rPr>
        <w:t>&gt;</w:t>
      </w:r>
    </w:p>
    <w:p w14:paraId="7633D94D"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E2451C3"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"0"</w:t>
      </w:r>
      <w:r w:rsidRPr="00780314">
        <w:rPr>
          <w:rFonts w:cs="Courier New"/>
          <w:lang w:val="en-GB"/>
        </w:rPr>
        <w:t>&gt;</w:t>
      </w:r>
      <w:r w:rsidRPr="00780314">
        <w:rPr>
          <w:rFonts w:cs="Courier New"/>
          <w:b/>
          <w:bCs/>
          <w:lang w:val="en-GB"/>
        </w:rPr>
        <w:t>68 0 0</w:t>
      </w:r>
      <w:r w:rsidRPr="00780314">
        <w:rPr>
          <w:rFonts w:cs="Courier New"/>
          <w:lang w:val="en-GB"/>
        </w:rPr>
        <w:t>&lt;/loc&gt;</w:t>
      </w:r>
    </w:p>
    <w:p w14:paraId="12618A2C"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 v=</w:t>
      </w:r>
      <w:r w:rsidRPr="00780314">
        <w:rPr>
          <w:rFonts w:cs="Courier New"/>
          <w:b/>
          <w:bCs/>
          <w:lang w:val="en-GB"/>
        </w:rPr>
        <w:t>"1"</w:t>
      </w:r>
      <w:r w:rsidRPr="00780314">
        <w:rPr>
          <w:rFonts w:cs="Courier New"/>
          <w:lang w:val="en-GB"/>
        </w:rPr>
        <w:t>&gt;</w:t>
      </w:r>
      <w:r w:rsidRPr="00780314">
        <w:rPr>
          <w:rFonts w:cs="Courier New"/>
          <w:b/>
          <w:bCs/>
          <w:lang w:val="en-GB"/>
        </w:rPr>
        <w:t>88 0 0</w:t>
      </w:r>
      <w:r w:rsidRPr="00780314">
        <w:rPr>
          <w:rFonts w:cs="Courier New"/>
          <w:lang w:val="en-GB"/>
        </w:rPr>
        <w:t>&lt;/loc&gt;</w:t>
      </w:r>
    </w:p>
    <w:p w14:paraId="42FE75C7"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&lt;/loc_list&gt;</w:t>
      </w:r>
    </w:p>
    <w:p w14:paraId="36F92B2F"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&lt;seamweld&gt;</w:t>
      </w:r>
    </w:p>
    <w:p w14:paraId="0FFA8664" w14:textId="77777777" w:rsidR="003068A2" w:rsidRPr="0093256C" w:rsidRDefault="003068A2" w:rsidP="003068A2">
      <w:pPr>
        <w:pStyle w:val="XMLCode"/>
        <w:keepNext/>
        <w:rPr>
          <w:rFonts w:cs="Courier New"/>
          <w:bCs/>
          <w:lang w:val="en-GB"/>
        </w:rPr>
      </w:pPr>
      <w:r w:rsidRPr="0093256C">
        <w:rPr>
          <w:rFonts w:cs="Courier New"/>
          <w:bCs/>
          <w:lang w:val="en-GB"/>
        </w:rPr>
        <w:t xml:space="preserve">      </w:t>
      </w:r>
      <w:r w:rsidRPr="00780314">
        <w:rPr>
          <w:rFonts w:cs="Courier New"/>
          <w:lang w:val="en-GB"/>
        </w:rPr>
        <w:t>&lt;butt_joint base=</w:t>
      </w:r>
      <w:r w:rsidRPr="00780314">
        <w:rPr>
          <w:rFonts w:cs="Courier New"/>
          <w:b/>
          <w:bCs/>
          <w:lang w:val="en-GB"/>
        </w:rPr>
        <w:t>"1"</w:t>
      </w:r>
      <w:r w:rsidRPr="00780314">
        <w:rPr>
          <w:rFonts w:cs="Courier New"/>
          <w:lang w:val="en-GB"/>
        </w:rPr>
        <w:t xml:space="preserve"> technology=</w:t>
      </w:r>
      <w:r w:rsidRPr="00780314">
        <w:rPr>
          <w:rFonts w:cs="Courier New"/>
          <w:b/>
          <w:bCs/>
          <w:lang w:val="en-GB"/>
        </w:rPr>
        <w:t>"resistance"</w:t>
      </w:r>
      <w:r w:rsidRPr="00780314">
        <w:rPr>
          <w:rFonts w:cs="Courier New"/>
          <w:lang w:val="en-GB"/>
        </w:rPr>
        <w:t xml:space="preserve"> section=</w:t>
      </w:r>
      <w:r w:rsidRPr="00780314">
        <w:rPr>
          <w:rFonts w:cs="Courier New"/>
          <w:b/>
          <w:bCs/>
          <w:lang w:val="en-GB"/>
        </w:rPr>
        <w:t>"Y"</w:t>
      </w:r>
      <w:r w:rsidRPr="00780314">
        <w:rPr>
          <w:rFonts w:cs="Courier New"/>
          <w:lang w:val="en-GB"/>
        </w:rPr>
        <w:t xml:space="preserve"> filler=</w:t>
      </w:r>
      <w:r w:rsidRPr="00780314">
        <w:rPr>
          <w:rFonts w:cs="Courier New"/>
          <w:b/>
          <w:bCs/>
          <w:lang w:val="en-GB"/>
        </w:rPr>
        <w:t>"yes"</w:t>
      </w:r>
      <w:r w:rsidRPr="00780314">
        <w:rPr>
          <w:rFonts w:cs="Courier New"/>
          <w:lang w:val="en-GB"/>
        </w:rPr>
        <w:t>&gt;</w:t>
      </w:r>
    </w:p>
    <w:p w14:paraId="1902556A" w14:textId="77777777" w:rsidR="003068A2" w:rsidRPr="0093256C" w:rsidRDefault="003068A2" w:rsidP="003068A2">
      <w:pPr>
        <w:pStyle w:val="XMLCode"/>
        <w:keepNext/>
        <w:rPr>
          <w:rFonts w:cs="Courier New"/>
          <w:bCs/>
          <w:lang w:val="es-ES"/>
        </w:rPr>
      </w:pPr>
      <w:r w:rsidRPr="0093256C">
        <w:rPr>
          <w:rFonts w:cs="Courier New"/>
          <w:bCs/>
          <w:lang w:val="en-GB"/>
        </w:rPr>
        <w:t xml:space="preserve">        </w:t>
      </w:r>
      <w:r w:rsidRPr="00780314">
        <w:rPr>
          <w:rFonts w:cs="Courier New"/>
          <w:lang w:val="es-ES"/>
        </w:rPr>
        <w:t>&lt;weld_position u=</w:t>
      </w:r>
      <w:r w:rsidRPr="00780314">
        <w:rPr>
          <w:rFonts w:cs="Courier New"/>
          <w:b/>
          <w:bCs/>
          <w:lang w:val="es-ES"/>
        </w:rPr>
        <w:t>"1"</w:t>
      </w:r>
      <w:r w:rsidRPr="00780314">
        <w:rPr>
          <w:rFonts w:cs="Courier New"/>
          <w:lang w:val="es-ES"/>
        </w:rPr>
        <w:t xml:space="preserve"> x=</w:t>
      </w:r>
      <w:r w:rsidRPr="00780314">
        <w:rPr>
          <w:rFonts w:cs="Courier New"/>
          <w:b/>
          <w:bCs/>
          <w:lang w:val="es-ES"/>
        </w:rPr>
        <w:t>"O"</w:t>
      </w:r>
      <w:r w:rsidRPr="00780314">
        <w:rPr>
          <w:rFonts w:cs="Courier New"/>
          <w:lang w:val="es-ES"/>
        </w:rPr>
        <w:t xml:space="preserve"> y=</w:t>
      </w:r>
      <w:r w:rsidRPr="00780314">
        <w:rPr>
          <w:rFonts w:cs="Courier New"/>
          <w:b/>
          <w:bCs/>
          <w:lang w:val="es-ES"/>
        </w:rPr>
        <w:t>"6.12323e-17"</w:t>
      </w:r>
      <w:r w:rsidRPr="00780314">
        <w:rPr>
          <w:rFonts w:cs="Courier New"/>
          <w:lang w:val="es-ES"/>
        </w:rPr>
        <w:t xml:space="preserve"> z=</w:t>
      </w:r>
      <w:r w:rsidRPr="00780314">
        <w:rPr>
          <w:rFonts w:cs="Courier New"/>
          <w:b/>
          <w:bCs/>
          <w:lang w:val="es-ES"/>
        </w:rPr>
        <w:t>"1"</w:t>
      </w:r>
      <w:r w:rsidRPr="00780314">
        <w:rPr>
          <w:rFonts w:cs="Courier New"/>
          <w:lang w:val="es-ES"/>
        </w:rPr>
        <w:t xml:space="preserve"> width=</w:t>
      </w:r>
      <w:r w:rsidRPr="00780314">
        <w:rPr>
          <w:rFonts w:cs="Courier New"/>
          <w:b/>
          <w:bCs/>
          <w:lang w:val="es-ES"/>
        </w:rPr>
        <w:t>"3"</w:t>
      </w:r>
      <w:r w:rsidRPr="00780314">
        <w:rPr>
          <w:rFonts w:cs="Courier New"/>
          <w:lang w:val="es-ES"/>
        </w:rPr>
        <w:t xml:space="preserve"> /&gt;</w:t>
      </w:r>
    </w:p>
    <w:p w14:paraId="099387FF"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&lt;/butt_joint&gt;</w:t>
      </w:r>
    </w:p>
    <w:p w14:paraId="7BD4F5D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&lt;/seamweld&gt;</w:t>
      </w:r>
    </w:p>
    <w:p w14:paraId="33E8E9EA"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9628C8E"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 xmlns=</w:t>
      </w:r>
      <w:r w:rsidRPr="00780314">
        <w:rPr>
          <w:rFonts w:cs="Courier New"/>
          <w:b/>
          <w:bCs/>
        </w:rPr>
        <w:t>"http://servicenet.t-systems.com/medina/xMCF"</w:t>
      </w:r>
      <w:r w:rsidRPr="00780314">
        <w:rPr>
          <w:rFonts w:cs="Courier New"/>
        </w:rPr>
        <w:t>&gt;</w:t>
      </w:r>
    </w:p>
    <w:p w14:paraId="24B6CF3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14378011"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&lt;original_loc_list&gt;</w:t>
      </w:r>
    </w:p>
    <w:p w14:paraId="3038C9EB" w14:textId="77777777" w:rsidR="003068A2" w:rsidRPr="0093256C" w:rsidRDefault="003068A2" w:rsidP="003068A2">
      <w:pPr>
        <w:pStyle w:val="XMLCode"/>
        <w:keepNext/>
        <w:rPr>
          <w:rFonts w:cs="Courier New"/>
          <w:bCs/>
          <w:lang w:val="es-ES"/>
        </w:rPr>
      </w:pPr>
      <w:r w:rsidRPr="0093256C">
        <w:rPr>
          <w:rFonts w:cs="Courier New"/>
          <w:bCs/>
        </w:rPr>
        <w:t xml:space="preserve">            </w:t>
      </w:r>
      <w:r w:rsidRPr="00780314">
        <w:rPr>
          <w:rFonts w:cs="Courier New"/>
          <w:lang w:val="es-ES"/>
        </w:rPr>
        <w:t>&lt;loc u=</w:t>
      </w:r>
      <w:r w:rsidRPr="00780314">
        <w:rPr>
          <w:rFonts w:cs="Courier New"/>
          <w:b/>
          <w:bCs/>
          <w:lang w:val="es-ES"/>
        </w:rPr>
        <w:t>"0"</w:t>
      </w:r>
      <w:r w:rsidRPr="00780314">
        <w:rPr>
          <w:rFonts w:cs="Courier New"/>
          <w:lang w:val="es-ES"/>
        </w:rPr>
        <w:t>&gt;</w:t>
      </w:r>
      <w:r w:rsidRPr="00780314">
        <w:rPr>
          <w:rFonts w:cs="Courier New"/>
          <w:b/>
          <w:bCs/>
          <w:lang w:val="es-ES"/>
        </w:rPr>
        <w:t>68 4 10</w:t>
      </w:r>
      <w:r w:rsidRPr="00780314">
        <w:rPr>
          <w:rFonts w:cs="Courier New"/>
          <w:lang w:val="es-ES"/>
        </w:rPr>
        <w:t>&lt;/loc&gt;</w:t>
      </w:r>
    </w:p>
    <w:p w14:paraId="0DA709A0" w14:textId="77777777" w:rsidR="003068A2" w:rsidRPr="0093256C" w:rsidRDefault="003068A2" w:rsidP="003068A2">
      <w:pPr>
        <w:pStyle w:val="XMLCode"/>
        <w:keepNext/>
        <w:rPr>
          <w:rFonts w:cs="Courier New"/>
          <w:bCs/>
          <w:lang w:val="es-ES"/>
        </w:rPr>
      </w:pPr>
      <w:r w:rsidRPr="0093256C">
        <w:rPr>
          <w:rFonts w:cs="Courier New"/>
          <w:bCs/>
          <w:lang w:val="es-ES"/>
        </w:rPr>
        <w:t xml:space="preserve">            </w:t>
      </w:r>
      <w:r w:rsidRPr="00780314">
        <w:rPr>
          <w:rFonts w:cs="Courier New"/>
          <w:lang w:val="es-ES"/>
        </w:rPr>
        <w:t>&lt;loc u=</w:t>
      </w:r>
      <w:r w:rsidRPr="00780314">
        <w:rPr>
          <w:rFonts w:cs="Courier New"/>
          <w:b/>
          <w:bCs/>
          <w:lang w:val="es-ES"/>
        </w:rPr>
        <w:t>"1"</w:t>
      </w:r>
      <w:r w:rsidRPr="00780314">
        <w:rPr>
          <w:rFonts w:cs="Courier New"/>
          <w:lang w:val="es-ES"/>
        </w:rPr>
        <w:t>&gt;</w:t>
      </w:r>
      <w:r w:rsidRPr="00780314">
        <w:rPr>
          <w:rFonts w:cs="Courier New"/>
          <w:b/>
          <w:bCs/>
          <w:lang w:val="es-ES"/>
        </w:rPr>
        <w:t>88 4 10</w:t>
      </w:r>
      <w:r w:rsidRPr="00780314">
        <w:rPr>
          <w:rFonts w:cs="Courier New"/>
          <w:lang w:val="es-ES"/>
        </w:rPr>
        <w:t>&lt;/loc&gt;</w:t>
      </w:r>
    </w:p>
    <w:p w14:paraId="5C28FD04" w14:textId="77777777" w:rsidR="003068A2" w:rsidRPr="0093256C" w:rsidRDefault="003068A2" w:rsidP="003068A2">
      <w:pPr>
        <w:pStyle w:val="XMLCode"/>
        <w:keepNext/>
        <w:rPr>
          <w:rFonts w:cs="Courier New"/>
          <w:bCs/>
        </w:rPr>
      </w:pPr>
      <w:r w:rsidRPr="0093256C">
        <w:rPr>
          <w:rFonts w:cs="Courier New"/>
          <w:bCs/>
          <w:lang w:val="es-ES"/>
        </w:rPr>
        <w:t xml:space="preserve">          </w:t>
      </w:r>
      <w:r w:rsidRPr="00780314">
        <w:rPr>
          <w:rFonts w:cs="Courier New"/>
        </w:rPr>
        <w:t>&lt;/original_loc_list&gt;</w:t>
      </w:r>
    </w:p>
    <w:p w14:paraId="2B7F5DA4"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&lt;connection_data adjust_limit=</w:t>
      </w:r>
      <w:r w:rsidRPr="00780314">
        <w:rPr>
          <w:rFonts w:cs="Courier New"/>
          <w:b/>
          <w:bCs/>
        </w:rPr>
        <w:t>"1"</w:t>
      </w:r>
      <w:r w:rsidRPr="00780314">
        <w:rPr>
          <w:rFonts w:cs="Courier New"/>
        </w:rPr>
        <w:t xml:space="preserve"> weld_position_id=</w:t>
      </w:r>
      <w:r w:rsidRPr="00780314">
        <w:rPr>
          <w:rFonts w:cs="Courier New"/>
          <w:b/>
          <w:bCs/>
        </w:rPr>
        <w:t>"1"</w:t>
      </w:r>
      <w:r w:rsidRPr="00780314">
        <w:rPr>
          <w:rFonts w:cs="Courier New"/>
        </w:rPr>
        <w:t xml:space="preserve"> max_projection_distance=</w:t>
      </w:r>
      <w:r w:rsidRPr="00780314">
        <w:rPr>
          <w:rFonts w:cs="Courier New"/>
          <w:b/>
          <w:bCs/>
        </w:rPr>
        <w:t>"10"</w:t>
      </w:r>
      <w:r w:rsidRPr="00780314">
        <w:rPr>
          <w:rFonts w:cs="Courier New"/>
        </w:rPr>
        <w:t xml:space="preserve"> /&gt;</w:t>
      </w:r>
    </w:p>
    <w:p w14:paraId="50383897" w14:textId="01547912"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&lt;administrative_data element_label=</w:t>
      </w:r>
      <w:r w:rsidRPr="00780314">
        <w:rPr>
          <w:rFonts w:cs="Courier New"/>
          <w:b/>
          <w:bCs/>
        </w:rPr>
        <w:t>"Weldline_Overlap-Join"</w:t>
      </w:r>
      <w:r w:rsidRPr="00780314">
        <w:rPr>
          <w:rFonts w:cs="Courier New"/>
        </w:rPr>
        <w:t xml:space="preserve"> </w:t>
      </w:r>
      <w:r w:rsidRPr="00780314">
        <w:rPr>
          <w:rFonts w:cs="Courier New"/>
        </w:rPr>
        <w:br/>
        <w:t xml:space="preserve">            part_tree_position=</w:t>
      </w:r>
      <w:r w:rsidRPr="00780314">
        <w:rPr>
          <w:rFonts w:cs="Courier New"/>
          <w:b/>
          <w:bCs/>
        </w:rPr>
        <w:t>"fixed"</w:t>
      </w:r>
      <w:r w:rsidRPr="00780314">
        <w:rPr>
          <w:rFonts w:cs="Courier New"/>
        </w:rPr>
        <w:t xml:space="preserve"> connector_property_id=</w:t>
      </w:r>
      <w:r w:rsidRPr="00780314">
        <w:rPr>
          <w:rFonts w:cs="Courier New"/>
          <w:b/>
          <w:bCs/>
        </w:rPr>
        <w:t>"1000032"</w:t>
      </w:r>
      <w:r w:rsidRPr="00780314">
        <w:rPr>
          <w:rFonts w:cs="Courier New"/>
        </w:rPr>
        <w:t xml:space="preserve"> /&gt;</w:t>
      </w:r>
    </w:p>
    <w:p w14:paraId="17DFD4CC"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&lt;/data_at_connector&gt;</w:t>
      </w:r>
    </w:p>
    <w:p w14:paraId="00F344B8"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&lt;/MEDINA&gt;</w:t>
      </w:r>
    </w:p>
    <w:p w14:paraId="0F9FF993"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&lt;/appdata&gt;</w:t>
      </w:r>
    </w:p>
    <w:p w14:paraId="07362EC2" w14:textId="77777777" w:rsidR="003068A2" w:rsidRPr="0093256C" w:rsidRDefault="003068A2" w:rsidP="003068A2">
      <w:pPr>
        <w:pStyle w:val="XMLCode"/>
        <w:keepNext/>
        <w:rPr>
          <w:rFonts w:cs="Courier New"/>
          <w:bCs/>
        </w:rPr>
      </w:pPr>
      <w:r w:rsidRPr="0093256C">
        <w:rPr>
          <w:rFonts w:cs="Courier New"/>
          <w:bCs/>
        </w:rPr>
        <w:t xml:space="preserve">  </w:t>
      </w:r>
      <w:r w:rsidRPr="00780314">
        <w:rPr>
          <w:rFonts w:cs="Courier New"/>
        </w:rPr>
        <w:t>&lt;/connection_1d&gt;</w:t>
      </w:r>
    </w:p>
    <w:p w14:paraId="46C0D9AC" w14:textId="31C30DAA" w:rsidR="003068A2" w:rsidRPr="0013175B" w:rsidRDefault="003068A2" w:rsidP="003068A2">
      <w:pPr>
        <w:pStyle w:val="XMLCode"/>
        <w:keepNext/>
        <w:rPr>
          <w:rFonts w:cs="Courier New"/>
          <w:lang w:val="en-GB"/>
        </w:rPr>
      </w:pPr>
      <w:r w:rsidRPr="00780314">
        <w:rPr>
          <w:rFonts w:cs="Courier New"/>
        </w:rPr>
        <w:t>&lt;/connection_list&gt;</w:t>
      </w:r>
      <w:r w:rsidR="0093256C">
        <w:rPr>
          <w:rFonts w:cs="Courier New"/>
        </w:rPr>
        <w:t xml:space="preserve"> </w:t>
      </w:r>
    </w:p>
    <w:p w14:paraId="612FAD64" w14:textId="67FE33F6" w:rsidR="00FC68DB" w:rsidRPr="005C2D94" w:rsidRDefault="00FC68DB" w:rsidP="00BD52D7">
      <w:pPr>
        <w:pStyle w:val="Beschriftung"/>
      </w:pPr>
      <w:bookmarkStart w:id="1602" w:name="_Ref158748587"/>
      <w:bookmarkStart w:id="1603" w:name="_Toc3557123"/>
      <w:bookmarkStart w:id="1604" w:name="_Toc34747374"/>
      <w:bookmarkStart w:id="1605" w:name="_Toc76030572"/>
      <w:bookmarkStart w:id="1606" w:name="_Toc94530857"/>
      <w:bookmarkStart w:id="1607" w:name="_Toc101428253"/>
      <w:bookmarkStart w:id="1608" w:name="_Toc159618893"/>
      <w:r w:rsidRPr="005C2D94">
        <w:t xml:space="preserve">Figure </w:t>
      </w:r>
      <w:r w:rsidRPr="005C2D94">
        <w:fldChar w:fldCharType="begin"/>
      </w:r>
      <w:r w:rsidRPr="00F54804">
        <w:instrText xml:space="preserve"> SEQ Figure \* ARABIC </w:instrText>
      </w:r>
      <w:r w:rsidRPr="005C2D94">
        <w:fldChar w:fldCharType="separate"/>
      </w:r>
      <w:r w:rsidR="0012574E">
        <w:rPr>
          <w:noProof/>
        </w:rPr>
        <w:t>50</w:t>
      </w:r>
      <w:r w:rsidRPr="005C2D94">
        <w:fldChar w:fldCharType="end"/>
      </w:r>
      <w:bookmarkEnd w:id="1602"/>
      <w:r w:rsidR="00B00216">
        <w:t xml:space="preserve"> —</w:t>
      </w:r>
      <w:r w:rsidRPr="00F54804">
        <w:t xml:space="preserve"> </w:t>
      </w:r>
      <w:r w:rsidRPr="005C2D94">
        <w:t xml:space="preserve">χMCF </w:t>
      </w:r>
      <w:r w:rsidR="00315DE7">
        <w:t>s</w:t>
      </w:r>
      <w:r w:rsidRPr="005C2D94">
        <w:t xml:space="preserve">tructure of a </w:t>
      </w:r>
      <w:r w:rsidR="00315DE7">
        <w:t>s</w:t>
      </w:r>
      <w:r w:rsidRPr="005C2D94">
        <w:t xml:space="preserve">eam </w:t>
      </w:r>
      <w:r w:rsidR="00315DE7">
        <w:t>w</w:t>
      </w:r>
      <w:r w:rsidRPr="005C2D94">
        <w:t>eld (connection_1d)</w:t>
      </w:r>
      <w:bookmarkEnd w:id="1603"/>
      <w:bookmarkEnd w:id="1604"/>
      <w:bookmarkEnd w:id="1605"/>
      <w:bookmarkEnd w:id="1606"/>
      <w:bookmarkEnd w:id="1607"/>
      <w:bookmarkEnd w:id="1608"/>
    </w:p>
    <w:p w14:paraId="7D1BCE42" w14:textId="79D9E013" w:rsidR="00FC68DB" w:rsidRPr="001E4607" w:rsidRDefault="00FC68DB" w:rsidP="00B202D2">
      <w:pPr>
        <w:pStyle w:val="berschrift3"/>
      </w:pPr>
      <w:bookmarkStart w:id="1609" w:name="_Toc3557006"/>
      <w:bookmarkStart w:id="1610" w:name="_Toc34747256"/>
      <w:bookmarkStart w:id="1611" w:name="_Toc77102075"/>
      <w:bookmarkStart w:id="1612" w:name="_Ref132201394"/>
      <w:bookmarkStart w:id="1613" w:name="_Toc159618805"/>
      <w:r w:rsidRPr="005C2D94">
        <w:t>Generic Seam Weld Definition</w:t>
      </w:r>
      <w:bookmarkEnd w:id="1544"/>
      <w:bookmarkEnd w:id="1545"/>
      <w:bookmarkEnd w:id="1546"/>
      <w:bookmarkEnd w:id="1547"/>
      <w:bookmarkEnd w:id="1609"/>
      <w:bookmarkEnd w:id="1610"/>
      <w:bookmarkEnd w:id="1611"/>
      <w:bookmarkEnd w:id="1612"/>
      <w:bookmarkEnd w:id="1613"/>
      <w:r w:rsidR="00092852">
        <w:t xml:space="preserve"> </w:t>
      </w:r>
    </w:p>
    <w:p w14:paraId="066381A2" w14:textId="77777777" w:rsidR="00FC68DB" w:rsidRPr="00BD52D7" w:rsidRDefault="00FC68DB">
      <w:pPr>
        <w:pStyle w:val="berschrift4"/>
      </w:pPr>
      <w:bookmarkStart w:id="1614" w:name="_Ref414571756"/>
      <w:bookmarkStart w:id="1615" w:name="_Toc3557008"/>
      <w:bookmarkStart w:id="1616" w:name="_Toc34747258"/>
      <w:bookmarkStart w:id="1617" w:name="_Toc77102077"/>
      <w:r w:rsidRPr="00BD52D7">
        <w:t>Type Specification</w:t>
      </w:r>
      <w:bookmarkEnd w:id="1614"/>
      <w:bookmarkEnd w:id="1615"/>
      <w:bookmarkEnd w:id="1616"/>
      <w:bookmarkEnd w:id="1617"/>
      <w:r w:rsidRPr="00BD52D7">
        <w:t xml:space="preserve"> </w:t>
      </w:r>
    </w:p>
    <w:p w14:paraId="3270DE5F" w14:textId="72FB3271" w:rsidR="00FC68DB" w:rsidRPr="00F54804" w:rsidRDefault="00FC68DB" w:rsidP="00B202D2">
      <w:r w:rsidRPr="000A1B7B">
        <w:t xml:space="preserve">Each seam weld is </w:t>
      </w:r>
      <w:r w:rsidR="00FC5BEF">
        <w:t>characterized by</w:t>
      </w:r>
      <w:r w:rsidRPr="000A1B7B">
        <w:t xml:space="preserve"> </w:t>
      </w:r>
      <w:r w:rsidR="00FC5BEF">
        <w:t>its</w:t>
      </w:r>
      <w:r w:rsidR="00D04462">
        <w:t xml:space="preserve"> </w:t>
      </w:r>
      <w:r w:rsidRPr="00726144">
        <w:t>main</w:t>
      </w:r>
      <w:r w:rsidRPr="00F54804">
        <w:t xml:space="preserve"> type</w:t>
      </w:r>
      <w:r w:rsidR="00FC5BEF">
        <w:t xml:space="preserve">. It is </w:t>
      </w:r>
      <w:r w:rsidRPr="00F54804">
        <w:t xml:space="preserve">described more precisely by its subtype. This means there is a general category that includes several subcases. Detailed information </w:t>
      </w:r>
      <w:r w:rsidR="00FC5BEF">
        <w:t>is given in the following clauses </w:t>
      </w:r>
      <w:r w:rsidR="00FC5BEF">
        <w:fldChar w:fldCharType="begin"/>
      </w:r>
      <w:r w:rsidR="00FC5BEF">
        <w:instrText xml:space="preserve"> REF _Ref158751047 \r \h </w:instrText>
      </w:r>
      <w:r w:rsidR="00FC5BEF">
        <w:fldChar w:fldCharType="separate"/>
      </w:r>
      <w:r w:rsidR="0012574E">
        <w:t>10.2.4.1.1</w:t>
      </w:r>
      <w:r w:rsidR="00FC5BEF">
        <w:fldChar w:fldCharType="end"/>
      </w:r>
      <w:r w:rsidR="00FC5BEF">
        <w:t xml:space="preserve"> and </w:t>
      </w:r>
      <w:r w:rsidR="00FC5BEF">
        <w:fldChar w:fldCharType="begin"/>
      </w:r>
      <w:r w:rsidR="00FC5BEF">
        <w:instrText xml:space="preserve"> REF _Ref158751058 \r \h </w:instrText>
      </w:r>
      <w:r w:rsidR="00FC5BEF">
        <w:fldChar w:fldCharType="separate"/>
      </w:r>
      <w:r w:rsidR="0012574E">
        <w:t>10.2.4.1.2</w:t>
      </w:r>
      <w:r w:rsidR="00FC5BEF">
        <w:fldChar w:fldCharType="end"/>
      </w:r>
      <w:r w:rsidR="00FC5BEF">
        <w:t xml:space="preserve">. </w:t>
      </w:r>
    </w:p>
    <w:p w14:paraId="2F0FB708" w14:textId="77777777" w:rsidR="00FC68DB" w:rsidRPr="00FC5BEF" w:rsidRDefault="00FC68DB" w:rsidP="000E094F">
      <w:pPr>
        <w:pStyle w:val="berschrift5"/>
      </w:pPr>
      <w:bookmarkStart w:id="1618" w:name="_Ref158751047"/>
      <w:r w:rsidRPr="0013175B">
        <w:t>Definition of main type</w:t>
      </w:r>
      <w:bookmarkEnd w:id="1618"/>
    </w:p>
    <w:p w14:paraId="08ED838E" w14:textId="377C0CB3" w:rsidR="00FC68DB" w:rsidRPr="00F54804" w:rsidRDefault="00FC68DB" w:rsidP="00B202D2">
      <w:r w:rsidRPr="00F54804">
        <w:t xml:space="preserve">The element main type for </w:t>
      </w:r>
      <w:r w:rsidR="00FC5BEF">
        <w:t xml:space="preserve">a </w:t>
      </w:r>
      <w:r w:rsidRPr="00F54804">
        <w:t xml:space="preserve">seam weld </w:t>
      </w:r>
      <w:r w:rsidR="00FC5BEF">
        <w:t xml:space="preserve">is </w:t>
      </w:r>
      <w:r w:rsidRPr="00F54804">
        <w:t xml:space="preserve">always </w:t>
      </w:r>
      <w:r w:rsidR="00FC5BEF">
        <w:rPr>
          <w:rStyle w:val="CodeCharacter"/>
        </w:rPr>
        <w:t>&lt;seamweld/&gt;</w:t>
      </w:r>
      <w:r w:rsidRPr="00F54804">
        <w:t xml:space="preserve">. This </w:t>
      </w:r>
      <w:r w:rsidR="00FC5BEF">
        <w:t xml:space="preserve">element </w:t>
      </w:r>
      <w:r w:rsidRPr="00F54804">
        <w:t xml:space="preserve">is located directly below the </w:t>
      </w:r>
      <w:r w:rsidRPr="00E507F5">
        <w:rPr>
          <w:rStyle w:val="CodeCharacter"/>
        </w:rPr>
        <w:t>&lt;connection_1d/&gt;</w:t>
      </w:r>
      <w:r w:rsidRPr="00F54804">
        <w:t xml:space="preserve"> element. It is used to define the connection as general as it can be.</w:t>
      </w:r>
    </w:p>
    <w:p w14:paraId="1ADC834E" w14:textId="7E4A1FD5" w:rsidR="00FC68DB" w:rsidRDefault="00FC68DB" w:rsidP="00951A4A">
      <w:pPr>
        <w:keepNext/>
      </w:pPr>
      <w:r w:rsidRPr="00F54804">
        <w:t>The XML definition of seam weld main type contains the following nested elements</w:t>
      </w:r>
      <w:r w:rsidR="00E456CF">
        <w:t xml:space="preserve"> (see </w:t>
      </w:r>
      <w:r w:rsidR="00E456CF">
        <w:fldChar w:fldCharType="begin"/>
      </w:r>
      <w:r w:rsidR="00E456CF">
        <w:instrText xml:space="preserve"> REF _Ref157790418 \h </w:instrText>
      </w:r>
      <w:r w:rsidR="00E456CF">
        <w:fldChar w:fldCharType="separate"/>
      </w:r>
      <w:r w:rsidR="0012574E" w:rsidRPr="00F54804">
        <w:t xml:space="preserve">Table </w:t>
      </w:r>
      <w:r w:rsidR="0012574E">
        <w:rPr>
          <w:noProof/>
        </w:rPr>
        <w:t>86</w:t>
      </w:r>
      <w:r w:rsidR="00E456CF">
        <w:fldChar w:fldCharType="end"/>
      </w:r>
      <w:r w:rsidR="00E456CF">
        <w:t>)</w:t>
      </w:r>
      <w:r w:rsidRPr="00F54804">
        <w:t>:</w:t>
      </w:r>
      <w:r w:rsidR="00E456CF">
        <w:t xml:space="preserve"> </w:t>
      </w:r>
    </w:p>
    <w:p w14:paraId="337FCB3A" w14:textId="19F79C51" w:rsidR="00461A3A" w:rsidRPr="00F54804" w:rsidRDefault="00461A3A" w:rsidP="001640C5">
      <w:pPr>
        <w:pStyle w:val="Beschriftung"/>
        <w:keepNext/>
        <w:keepLines/>
      </w:pPr>
      <w:bookmarkStart w:id="1619" w:name="_Ref157790418"/>
      <w:bookmarkStart w:id="1620" w:name="_Toc159619018"/>
      <w:r w:rsidRPr="00F54804">
        <w:t xml:space="preserve">Table </w:t>
      </w:r>
      <w:r w:rsidRPr="005C2D94">
        <w:fldChar w:fldCharType="begin"/>
      </w:r>
      <w:r w:rsidRPr="00F54804">
        <w:instrText xml:space="preserve"> SEQ Table \* ARABIC </w:instrText>
      </w:r>
      <w:r w:rsidRPr="005C2D94">
        <w:fldChar w:fldCharType="separate"/>
      </w:r>
      <w:r w:rsidR="0012574E">
        <w:rPr>
          <w:noProof/>
        </w:rPr>
        <w:t>86</w:t>
      </w:r>
      <w:r w:rsidRPr="005C2D94">
        <w:fldChar w:fldCharType="end"/>
      </w:r>
      <w:bookmarkEnd w:id="1619"/>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&lt;seamweld/&gt;</w:t>
      </w:r>
      <w:bookmarkEnd w:id="162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r w:rsidRPr="00F54804">
              <w:t>butt_joint</w:t>
            </w:r>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r w:rsidRPr="00F54804">
              <w:t>corner_weld</w:t>
            </w:r>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r w:rsidRPr="00F54804">
              <w:t>edge_weld</w:t>
            </w:r>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r w:rsidRPr="00F54804">
              <w:t>i_weld</w:t>
            </w:r>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r w:rsidRPr="00F54804">
              <w:t>overlap_weld</w:t>
            </w:r>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r w:rsidRPr="00F54804">
              <w:lastRenderedPageBreak/>
              <w:t>y_joint</w:t>
            </w:r>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r w:rsidRPr="00F54804">
              <w:t>k_joint</w:t>
            </w:r>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r w:rsidRPr="00F54804">
              <w:t>cruciform_joint</w:t>
            </w:r>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r w:rsidRPr="00F54804">
              <w:t>flared_joint</w:t>
            </w:r>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4ECE2061" w:rsidR="00FC68DB" w:rsidRPr="00FC5BEF" w:rsidRDefault="00602D17" w:rsidP="00997E2B">
      <w:pPr>
        <w:pStyle w:val="Example"/>
        <w:keepNext/>
      </w:pPr>
      <w:bookmarkStart w:id="1621" w:name="_Toc338939134"/>
      <w:bookmarkStart w:id="1622" w:name="_Toc288196488"/>
      <w:bookmarkStart w:id="1623" w:name="_Toc288200790"/>
      <w:bookmarkStart w:id="1624" w:name="_Toc338939130"/>
      <w:r w:rsidRPr="00FC5BEF">
        <w:t>Example</w:t>
      </w:r>
      <w:r w:rsidR="004C41B1" w:rsidRPr="00FC5BEF" w:rsidDel="004C41B1">
        <w:t xml:space="preserve"> </w:t>
      </w:r>
      <w:r w:rsidR="00FC68DB" w:rsidRPr="00FC5BEF">
        <w:t xml:space="preserve"> </w:t>
      </w:r>
      <w:r w:rsidR="004C41B1" w:rsidRPr="00FC5BEF">
        <w:t xml:space="preserve">   M</w:t>
      </w:r>
      <w:r w:rsidR="00FC68DB" w:rsidRPr="00FC5BEF">
        <w:t>ain type</w:t>
      </w:r>
      <w:r w:rsidR="00FC5BEF" w:rsidRPr="00FC5BEF">
        <w:t xml:space="preserve"> </w:t>
      </w:r>
      <w:r w:rsidR="00FC5BEF" w:rsidRPr="00FC5BEF">
        <w:rPr>
          <w:rStyle w:val="CodeCharacter"/>
          <w:sz w:val="20"/>
        </w:rPr>
        <w:t>&lt;seamweld/&gt;</w:t>
      </w:r>
      <w:r w:rsidR="009B0399" w:rsidRPr="00FC5BEF">
        <w:t xml:space="preserve">  </w:t>
      </w: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&lt;seamweld&gt;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&lt;/seamweld&gt;</w:t>
      </w:r>
    </w:p>
    <w:p w14:paraId="1A3AD511" w14:textId="3EC34439" w:rsidR="00FC68DB" w:rsidRPr="00092852" w:rsidRDefault="00FC68DB" w:rsidP="00B202D2">
      <w:pPr>
        <w:pStyle w:val="XMLCode"/>
        <w:rPr>
          <w:rFonts w:cs="Courier New"/>
          <w:lang w:val="en-GB"/>
        </w:rPr>
      </w:pPr>
      <w:r w:rsidRPr="00092852">
        <w:rPr>
          <w:rFonts w:cs="Courier New"/>
          <w:lang w:val="en-GB"/>
        </w:rPr>
        <w:t>&lt;/connection_1d&gt;</w:t>
      </w:r>
      <w:r w:rsidR="00B67B69">
        <w:rPr>
          <w:rFonts w:cs="Courier New"/>
          <w:lang w:val="en-GB"/>
        </w:rPr>
        <w:t xml:space="preserve"> </w:t>
      </w:r>
    </w:p>
    <w:p w14:paraId="5E0C9B08" w14:textId="24D5C3C1" w:rsidR="00FC68DB" w:rsidRPr="0013175B" w:rsidRDefault="00CA06B3"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w:t>
      </w:r>
      <w:r w:rsidR="00FC5BEF">
        <w:rPr>
          <w:rStyle w:val="NoteZchn"/>
          <w:rFonts w:ascii="Cambria" w:hAnsi="Cambria"/>
          <w:i w:val="0"/>
          <w:sz w:val="20"/>
          <w:szCs w:val="20"/>
          <w:lang w:val="en-GB" w:eastAsia="en-US"/>
        </w:rPr>
        <w:t>s</w:t>
      </w:r>
      <w:r w:rsidR="00FC68DB" w:rsidRPr="00951A4A">
        <w:rPr>
          <w:rStyle w:val="NoteZchn"/>
          <w:rFonts w:ascii="Cambria" w:hAnsi="Cambria"/>
          <w:i w:val="0"/>
          <w:sz w:val="20"/>
          <w:szCs w:val="20"/>
          <w:lang w:val="en-GB" w:eastAsia="en-US"/>
        </w:rPr>
        <w:t xml:space="preserve"> is stored as value in the subtype element which is described below.</w:t>
      </w:r>
      <w:r w:rsidR="00FC5BEF">
        <w:rPr>
          <w:rStyle w:val="NoteZchn"/>
          <w:rFonts w:ascii="Cambria" w:hAnsi="Cambria"/>
          <w:i w:val="0"/>
          <w:sz w:val="20"/>
          <w:szCs w:val="20"/>
          <w:lang w:val="en-GB" w:eastAsia="en-US"/>
        </w:rPr>
        <w:t xml:space="preserve"> </w:t>
      </w:r>
    </w:p>
    <w:p w14:paraId="24A4620B" w14:textId="77777777" w:rsidR="00FC68DB" w:rsidRPr="001E4607" w:rsidRDefault="00FC68DB" w:rsidP="000E094F">
      <w:pPr>
        <w:pStyle w:val="berschrift5"/>
      </w:pPr>
      <w:bookmarkStart w:id="1625" w:name="_Ref158751058"/>
      <w:r w:rsidRPr="005C2D94">
        <w:t>Definition of subtype</w:t>
      </w:r>
      <w:bookmarkEnd w:id="1621"/>
      <w:bookmarkEnd w:id="1625"/>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1F47E86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butt_joint</w:t>
      </w:r>
      <w:r w:rsidR="00D34FA8">
        <w:rPr>
          <w:rStyle w:val="CodeCharacter"/>
        </w:rPr>
        <w:t xml:space="preserve">, </w:t>
      </w:r>
    </w:p>
    <w:p w14:paraId="1793B9A1" w14:textId="28556712"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corner_weld</w:t>
      </w:r>
      <w:r w:rsidR="00D34FA8">
        <w:rPr>
          <w:rStyle w:val="CodeCharacter"/>
        </w:rPr>
        <w:t xml:space="preserve">, </w:t>
      </w:r>
    </w:p>
    <w:p w14:paraId="19451CF9" w14:textId="4ADF4CBE"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edge_weld</w:t>
      </w:r>
      <w:r w:rsidR="00D34FA8">
        <w:rPr>
          <w:rStyle w:val="CodeCharacter"/>
        </w:rPr>
        <w:t>,</w:t>
      </w:r>
      <w:r w:rsidRPr="00E507F5">
        <w:rPr>
          <w:rStyle w:val="CodeCharacter"/>
        </w:rPr>
        <w:t xml:space="preserve"> </w:t>
      </w:r>
    </w:p>
    <w:p w14:paraId="0B753AE0" w14:textId="284C11CA" w:rsidR="00FC68DB" w:rsidRPr="00033672"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i_weld</w:t>
      </w:r>
      <w:r w:rsidRPr="0013175B">
        <w:rPr>
          <w:rFonts w:ascii="Cambria" w:hAnsi="Cambria"/>
          <w:lang w:val="en-GB"/>
        </w:rPr>
        <w:t xml:space="preserve"> (not be confused with cross section</w:t>
      </w:r>
      <w:r w:rsidR="00F3142F">
        <w:rPr>
          <w:rFonts w:ascii="Cambria" w:hAnsi="Cambria"/>
          <w:lang w:val="en-GB"/>
        </w:rPr>
        <w:t xml:space="preserve"> “</w:t>
      </w:r>
      <w:r w:rsidRPr="0013175B">
        <w:rPr>
          <w:rFonts w:ascii="Cambria" w:hAnsi="Cambria"/>
          <w:lang w:val="en-GB"/>
        </w:rPr>
        <w:t>I</w:t>
      </w:r>
      <w:r w:rsidR="00B87A73">
        <w:rPr>
          <w:rFonts w:ascii="Cambria" w:hAnsi="Cambria"/>
          <w:lang w:val="en-GB"/>
        </w:rPr>
        <w:t>”,</w:t>
      </w:r>
      <w:r w:rsidRPr="0013175B">
        <w:rPr>
          <w:rFonts w:ascii="Cambria" w:hAnsi="Cambria"/>
          <w:lang w:val="en-GB"/>
        </w:rPr>
        <w:t xml:space="preserve"> </w:t>
      </w:r>
      <w:r w:rsidR="00D34FA8">
        <w:rPr>
          <w:rFonts w:ascii="Cambria" w:hAnsi="Cambria"/>
          <w:lang w:val="en-GB"/>
        </w:rPr>
        <w:t>as described in</w:t>
      </w:r>
      <w:r w:rsidRPr="0013175B">
        <w:rPr>
          <w:rFonts w:ascii="Cambria" w:hAnsi="Cambria"/>
          <w:lang w:val="en-GB"/>
        </w:rPr>
        <w:t xml:space="preserve"> </w:t>
      </w:r>
      <w:r w:rsidR="005020EF">
        <w:rPr>
          <w:rFonts w:ascii="Cambria" w:hAnsi="Cambria"/>
          <w:lang w:val="en-GB"/>
        </w:rPr>
        <w:t>clause </w:t>
      </w:r>
      <w:r w:rsidR="00D34FA8">
        <w:rPr>
          <w:rFonts w:ascii="Cambria" w:hAnsi="Cambria"/>
          <w:lang w:val="en-GB"/>
        </w:rPr>
        <w:fldChar w:fldCharType="begin"/>
      </w:r>
      <w:r w:rsidR="00D34FA8">
        <w:rPr>
          <w:rFonts w:ascii="Cambria" w:hAnsi="Cambria"/>
          <w:lang w:val="en-GB"/>
        </w:rPr>
        <w:instrText xml:space="preserve"> REF _Ref158751378 \r \h </w:instrText>
      </w:r>
      <w:r w:rsidR="00D34FA8">
        <w:rPr>
          <w:rFonts w:ascii="Cambria" w:hAnsi="Cambria"/>
          <w:lang w:val="en-GB"/>
        </w:rPr>
      </w:r>
      <w:r w:rsidR="00D34FA8">
        <w:rPr>
          <w:rFonts w:ascii="Cambria" w:hAnsi="Cambria"/>
          <w:lang w:val="en-GB"/>
        </w:rPr>
        <w:fldChar w:fldCharType="separate"/>
      </w:r>
      <w:r w:rsidR="0012574E">
        <w:rPr>
          <w:rFonts w:ascii="Cambria" w:hAnsi="Cambria"/>
          <w:lang w:val="en-GB"/>
        </w:rPr>
        <w:t>10.2.4.4.7</w:t>
      </w:r>
      <w:r w:rsidR="00D34FA8">
        <w:rPr>
          <w:rFonts w:ascii="Cambria" w:hAnsi="Cambria"/>
          <w:lang w:val="en-GB"/>
        </w:rPr>
        <w:fldChar w:fldCharType="end"/>
      </w:r>
      <w:r w:rsidRPr="0013175B">
        <w:rPr>
          <w:rFonts w:ascii="Cambria" w:hAnsi="Cambria"/>
          <w:lang w:val="en-GB"/>
        </w:rPr>
        <w:t>!)</w:t>
      </w:r>
      <w:r w:rsidR="00D34FA8">
        <w:rPr>
          <w:rFonts w:ascii="Cambria" w:hAnsi="Cambria"/>
          <w:lang w:val="en-GB"/>
        </w:rPr>
        <w:t>,</w:t>
      </w:r>
      <w:r w:rsidRPr="00033672">
        <w:rPr>
          <w:rStyle w:val="CodeCharacter"/>
        </w:rPr>
        <w:t xml:space="preserve"> </w:t>
      </w:r>
    </w:p>
    <w:p w14:paraId="2B60629E" w14:textId="4D74A905"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overlap_weld</w:t>
      </w:r>
      <w:r w:rsidR="00D34FA8">
        <w:rPr>
          <w:rStyle w:val="CodeCharacter"/>
        </w:rPr>
        <w:t>,</w:t>
      </w:r>
      <w:r w:rsidRPr="00E507F5">
        <w:rPr>
          <w:rStyle w:val="CodeCharacter"/>
        </w:rPr>
        <w:t xml:space="preserve"> </w:t>
      </w:r>
    </w:p>
    <w:p w14:paraId="2BB40691" w14:textId="5A6F4616"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y_joint</w:t>
      </w:r>
      <w:r w:rsidR="006B3CA2" w:rsidRPr="0013175B">
        <w:rPr>
          <w:rFonts w:ascii="Cambria" w:hAnsi="Cambria"/>
          <w:lang w:val="en-GB"/>
        </w:rPr>
        <w:t xml:space="preserve"> (not be confused with cross section</w:t>
      </w:r>
      <w:r w:rsidR="006B3CA2">
        <w:rPr>
          <w:rFonts w:ascii="Cambria" w:hAnsi="Cambria"/>
          <w:lang w:val="en-GB"/>
        </w:rPr>
        <w:t xml:space="preserve"> “Y”,</w:t>
      </w:r>
      <w:r w:rsidR="006B3CA2" w:rsidRPr="0013175B">
        <w:rPr>
          <w:rFonts w:ascii="Cambria" w:hAnsi="Cambria"/>
          <w:lang w:val="en-GB"/>
        </w:rPr>
        <w:t xml:space="preserve"> </w:t>
      </w:r>
      <w:r w:rsidR="006B3CA2">
        <w:rPr>
          <w:rFonts w:ascii="Cambria" w:hAnsi="Cambria"/>
          <w:lang w:val="en-GB"/>
        </w:rPr>
        <w:t>as described in</w:t>
      </w:r>
      <w:r w:rsidR="006B3CA2" w:rsidRPr="0013175B">
        <w:rPr>
          <w:rFonts w:ascii="Cambria" w:hAnsi="Cambria"/>
          <w:lang w:val="en-GB"/>
        </w:rPr>
        <w:t xml:space="preserve"> </w:t>
      </w:r>
      <w:r w:rsidR="006B3CA2">
        <w:rPr>
          <w:rFonts w:ascii="Cambria" w:hAnsi="Cambria"/>
          <w:lang w:val="en-GB"/>
        </w:rPr>
        <w:t>clause </w:t>
      </w:r>
      <w:r w:rsidR="006B3CA2">
        <w:rPr>
          <w:rFonts w:ascii="Cambria" w:hAnsi="Cambria"/>
          <w:lang w:val="en-GB"/>
        </w:rPr>
        <w:fldChar w:fldCharType="begin"/>
      </w:r>
      <w:r w:rsidR="006B3CA2">
        <w:rPr>
          <w:rFonts w:ascii="Cambria" w:hAnsi="Cambria"/>
          <w:lang w:val="en-GB"/>
        </w:rPr>
        <w:instrText xml:space="preserve"> REF _Ref158843035 \r \h </w:instrText>
      </w:r>
      <w:r w:rsidR="006B3CA2">
        <w:rPr>
          <w:rFonts w:ascii="Cambria" w:hAnsi="Cambria"/>
          <w:lang w:val="en-GB"/>
        </w:rPr>
      </w:r>
      <w:r w:rsidR="006B3CA2">
        <w:rPr>
          <w:rFonts w:ascii="Cambria" w:hAnsi="Cambria"/>
          <w:lang w:val="en-GB"/>
        </w:rPr>
        <w:fldChar w:fldCharType="separate"/>
      </w:r>
      <w:r w:rsidR="0012574E">
        <w:rPr>
          <w:rFonts w:ascii="Cambria" w:hAnsi="Cambria"/>
          <w:lang w:val="en-GB"/>
        </w:rPr>
        <w:t>10.2.4.4.11</w:t>
      </w:r>
      <w:r w:rsidR="006B3CA2">
        <w:rPr>
          <w:rFonts w:ascii="Cambria" w:hAnsi="Cambria"/>
          <w:lang w:val="en-GB"/>
        </w:rPr>
        <w:fldChar w:fldCharType="end"/>
      </w:r>
      <w:r w:rsidR="006B3CA2" w:rsidRPr="0013175B">
        <w:rPr>
          <w:rFonts w:ascii="Cambria" w:hAnsi="Cambria"/>
          <w:lang w:val="en-GB"/>
        </w:rPr>
        <w:t>!)</w:t>
      </w:r>
      <w:r w:rsidR="006B3CA2">
        <w:rPr>
          <w:rFonts w:ascii="Cambria" w:hAnsi="Cambria"/>
          <w:lang w:val="en-GB"/>
        </w:rPr>
        <w:t>,</w:t>
      </w:r>
      <w:r w:rsidRPr="00E507F5">
        <w:rPr>
          <w:rStyle w:val="CodeCharacter"/>
        </w:rPr>
        <w:t xml:space="preserve"> </w:t>
      </w:r>
    </w:p>
    <w:p w14:paraId="346CA0DF" w14:textId="44AC4C71"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k_joint</w:t>
      </w:r>
      <w:r w:rsidR="00D34FA8">
        <w:rPr>
          <w:rStyle w:val="CodeCharacter"/>
        </w:rPr>
        <w:t>,</w:t>
      </w:r>
      <w:r w:rsidRPr="00E507F5">
        <w:rPr>
          <w:rStyle w:val="CodeCharacter"/>
        </w:rPr>
        <w:t xml:space="preserve"> </w:t>
      </w:r>
    </w:p>
    <w:p w14:paraId="46646DB1" w14:textId="322E865B"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cruciform_joint</w:t>
      </w:r>
      <w:r w:rsidR="00D34FA8">
        <w:rPr>
          <w:rStyle w:val="CodeCharacter"/>
        </w:rPr>
        <w:t>,</w:t>
      </w:r>
      <w:r w:rsidRPr="00E507F5">
        <w:rPr>
          <w:rStyle w:val="CodeCharacter"/>
        </w:rPr>
        <w:t xml:space="preserve"> </w:t>
      </w:r>
    </w:p>
    <w:p w14:paraId="15D1019C" w14:textId="368FD6EF" w:rsidR="00FC68DB" w:rsidRPr="00E507F5" w:rsidRDefault="00FC68DB" w:rsidP="006D3531">
      <w:pPr>
        <w:pStyle w:val="Aufzhlungszeichen"/>
        <w:numPr>
          <w:ilvl w:val="0"/>
          <w:numId w:val="10"/>
        </w:numPr>
        <w:spacing w:after="120"/>
        <w:ind w:left="357" w:hanging="357"/>
        <w:contextualSpacing w:val="0"/>
        <w:rPr>
          <w:rStyle w:val="CodeCharacter"/>
        </w:rPr>
      </w:pPr>
      <w:r w:rsidRPr="00E507F5">
        <w:rPr>
          <w:rStyle w:val="CodeCharacter"/>
        </w:rPr>
        <w:t>flared_joint</w:t>
      </w:r>
      <w:r w:rsidR="004845CD" w:rsidRPr="00E507F5">
        <w:rPr>
          <w:rStyle w:val="CodeCharacter"/>
        </w:rPr>
        <w:t>.</w:t>
      </w:r>
      <w:r w:rsidRPr="00E507F5">
        <w:rPr>
          <w:rStyle w:val="CodeCharacter"/>
        </w:rPr>
        <w:t xml:space="preserve"> </w:t>
      </w:r>
    </w:p>
    <w:p w14:paraId="0E377D24" w14:textId="454C865C" w:rsidR="00FC68DB" w:rsidRDefault="00FC68DB" w:rsidP="00DD71FD">
      <w:pPr>
        <w:keepNext/>
        <w:spacing w:line="240" w:lineRule="auto"/>
      </w:pPr>
      <w:bookmarkStart w:id="1626" w:name="_Toc288196490"/>
      <w:bookmarkStart w:id="1627" w:name="_Toc288200792"/>
      <w:bookmarkStart w:id="1628" w:name="_Toc338939132"/>
      <w:bookmarkStart w:id="1629" w:name="_Toc288196468"/>
      <w:bookmarkStart w:id="1630" w:name="_Toc288200771"/>
      <w:bookmarkStart w:id="1631" w:name="_Toc338938904"/>
      <w:bookmarkStart w:id="1632" w:name="_Toc338939100"/>
      <w:bookmarkEnd w:id="1622"/>
      <w:bookmarkEnd w:id="1623"/>
      <w:bookmarkEnd w:id="1624"/>
      <w:r w:rsidRPr="00F54804">
        <w:t>Each subtype element can cont</w:t>
      </w:r>
      <w:r w:rsidRPr="005C2D94">
        <w:t>ain the following attributes</w:t>
      </w:r>
      <w:r w:rsidR="00E456CF">
        <w:t xml:space="preserve"> (see </w:t>
      </w:r>
      <w:r w:rsidR="00E456CF">
        <w:fldChar w:fldCharType="begin"/>
      </w:r>
      <w:r w:rsidR="00E456CF">
        <w:instrText xml:space="preserve"> REF _Ref157790445 \h </w:instrText>
      </w:r>
      <w:r w:rsidR="00E456CF">
        <w:fldChar w:fldCharType="separate"/>
      </w:r>
      <w:r w:rsidR="0012574E" w:rsidRPr="00F54804">
        <w:t xml:space="preserve">Table </w:t>
      </w:r>
      <w:r w:rsidR="0012574E">
        <w:rPr>
          <w:noProof/>
        </w:rPr>
        <w:t>87</w:t>
      </w:r>
      <w:r w:rsidR="00E456CF">
        <w:fldChar w:fldCharType="end"/>
      </w:r>
      <w:r w:rsidR="00E456CF">
        <w:t>)</w:t>
      </w:r>
      <w:r w:rsidRPr="005C2D94">
        <w:t>:</w:t>
      </w:r>
      <w:r w:rsidR="00E456CF">
        <w:t xml:space="preserve"> </w:t>
      </w:r>
    </w:p>
    <w:p w14:paraId="6F6C34D4" w14:textId="78DF6D6E" w:rsidR="00461A3A" w:rsidRPr="005C2D94" w:rsidRDefault="00461A3A" w:rsidP="001640C5">
      <w:pPr>
        <w:pStyle w:val="Beschriftung"/>
        <w:keepNext/>
        <w:keepLines/>
      </w:pPr>
      <w:bookmarkStart w:id="1633" w:name="_Ref157790445"/>
      <w:bookmarkStart w:id="1634" w:name="_Toc159619019"/>
      <w:r w:rsidRPr="00F54804">
        <w:t xml:space="preserve">Table </w:t>
      </w:r>
      <w:r w:rsidRPr="00F54804">
        <w:fldChar w:fldCharType="begin"/>
      </w:r>
      <w:r w:rsidRPr="00F54804">
        <w:instrText xml:space="preserve"> SEQ Table \* ARABIC </w:instrText>
      </w:r>
      <w:r w:rsidRPr="00F54804">
        <w:fldChar w:fldCharType="separate"/>
      </w:r>
      <w:r w:rsidR="0012574E">
        <w:rPr>
          <w:noProof/>
        </w:rPr>
        <w:t>87</w:t>
      </w:r>
      <w:r w:rsidRPr="00F54804">
        <w:fldChar w:fldCharType="end"/>
      </w:r>
      <w:bookmarkEnd w:id="1633"/>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634"/>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421FD970" w:rsidR="00FC68DB" w:rsidRDefault="00FC68DB" w:rsidP="00F62686">
      <w:pPr>
        <w:pStyle w:val="normalAfterTableOrFigure"/>
        <w:keepNext/>
      </w:pPr>
      <w:r w:rsidRPr="005C2D94">
        <w:lastRenderedPageBreak/>
        <w:t xml:space="preserve">Each </w:t>
      </w:r>
      <w:r w:rsidRPr="001E4607">
        <w:t>subtype</w:t>
      </w:r>
      <w:r w:rsidRPr="00BD52D7">
        <w:t xml:space="preserve"> element contains the following nested elements</w:t>
      </w:r>
      <w:r w:rsidR="00E456CF">
        <w:t xml:space="preserve"> (see </w:t>
      </w:r>
      <w:r w:rsidR="00E456CF">
        <w:fldChar w:fldCharType="begin"/>
      </w:r>
      <w:r w:rsidR="00E456CF">
        <w:instrText xml:space="preserve"> REF _Ref157790458 \h </w:instrText>
      </w:r>
      <w:r w:rsidR="00E456CF">
        <w:fldChar w:fldCharType="separate"/>
      </w:r>
      <w:r w:rsidR="0012574E" w:rsidRPr="00F54804">
        <w:t xml:space="preserve">Table </w:t>
      </w:r>
      <w:r w:rsidR="0012574E">
        <w:rPr>
          <w:noProof/>
        </w:rPr>
        <w:t>88</w:t>
      </w:r>
      <w:r w:rsidR="00E456CF">
        <w:fldChar w:fldCharType="end"/>
      </w:r>
      <w:r w:rsidR="00E456CF">
        <w:t>)</w:t>
      </w:r>
      <w:r w:rsidRPr="00BD52D7">
        <w:t>:</w:t>
      </w:r>
      <w:r w:rsidR="00E456CF">
        <w:t xml:space="preserve"> </w:t>
      </w:r>
    </w:p>
    <w:p w14:paraId="25A4C9AD" w14:textId="7CFA822F" w:rsidR="00BC532A" w:rsidRPr="00BD52D7" w:rsidRDefault="00BC532A" w:rsidP="001640C5">
      <w:pPr>
        <w:pStyle w:val="Beschriftung"/>
        <w:keepNext/>
        <w:keepLines/>
      </w:pPr>
      <w:bookmarkStart w:id="1635" w:name="_Ref157790458"/>
      <w:bookmarkStart w:id="1636" w:name="_Toc159619020"/>
      <w:r w:rsidRPr="00F54804">
        <w:t xml:space="preserve">Table </w:t>
      </w:r>
      <w:r w:rsidRPr="00F54804">
        <w:fldChar w:fldCharType="begin"/>
      </w:r>
      <w:r w:rsidRPr="00F54804">
        <w:instrText xml:space="preserve"> SEQ Table \* ARABIC </w:instrText>
      </w:r>
      <w:r w:rsidRPr="00F54804">
        <w:fldChar w:fldCharType="separate"/>
      </w:r>
      <w:r w:rsidR="0012574E">
        <w:rPr>
          <w:noProof/>
        </w:rPr>
        <w:t>88</w:t>
      </w:r>
      <w:r w:rsidRPr="00F54804">
        <w:fldChar w:fldCharType="end"/>
      </w:r>
      <w:bookmarkEnd w:id="1635"/>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36"/>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r w:rsidRPr="00F54804">
              <w:rPr>
                <w:sz w:val="20"/>
                <w:szCs w:val="20"/>
              </w:rPr>
              <w:t>weld_position</w:t>
            </w:r>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r w:rsidRPr="00F54804">
              <w:rPr>
                <w:sz w:val="20"/>
                <w:szCs w:val="20"/>
              </w:rPr>
              <w:t>sheet_parameter</w:t>
            </w:r>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62EAFA43" w:rsidR="00FC68DB" w:rsidRPr="00997E2B" w:rsidRDefault="00CA06B3" w:rsidP="00DD71FD">
      <w:pPr>
        <w:pStyle w:val="Note"/>
        <w:spacing w:before="120"/>
      </w:pPr>
      <w:r>
        <w:t>Note</w:t>
      </w:r>
      <w:r w:rsidR="00DD71FD" w:rsidRPr="00997E2B">
        <w:tab/>
      </w:r>
      <w:r w:rsidR="00FC68DB" w:rsidRPr="00997E2B">
        <w:t xml:space="preserve">The number of elements of </w:t>
      </w:r>
      <w:r w:rsidR="00FC68DB" w:rsidRPr="00997E2B">
        <w:rPr>
          <w:rStyle w:val="CodeCharacter"/>
          <w:sz w:val="20"/>
        </w:rPr>
        <w:t>&lt;weld_position/&gt;</w:t>
      </w:r>
      <w:r w:rsidR="00FC68DB" w:rsidRPr="00997E2B">
        <w:t xml:space="preserve"> is dependent on the specific subtype.</w:t>
      </w:r>
    </w:p>
    <w:p w14:paraId="3B3AEF0D" w14:textId="77777777" w:rsidR="00F85C4B" w:rsidRDefault="00FC68DB" w:rsidP="000E094F">
      <w:pPr>
        <w:pStyle w:val="berschrift5"/>
      </w:pPr>
      <w:r w:rsidRPr="000A1B7B">
        <w:t>Attribute</w:t>
      </w:r>
      <w:r w:rsidR="00F3142F">
        <w:t xml:space="preserve"> “</w:t>
      </w:r>
      <w:r w:rsidRPr="00726144">
        <w:t>base</w:t>
      </w:r>
      <w:r w:rsidR="00F85C4B">
        <w:t>”</w:t>
      </w:r>
    </w:p>
    <w:p w14:paraId="0FA04E9B" w14:textId="7C05B368"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t>
      </w:r>
      <w:r w:rsidR="009B0399">
        <w:t xml:space="preserve">seam </w:t>
      </w:r>
      <w:r w:rsidRPr="00F54804">
        <w:t xml:space="preserve">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 xml:space="preserve">element. This </w:t>
      </w:r>
      <w:r w:rsidR="009B0399">
        <w:t>is especially</w:t>
      </w:r>
      <w:r w:rsidRPr="00F54804">
        <w:t xml:space="preserve"> useful when the angle of the weld itself is not symmetrical between the welded sheet and the base sheet. That means it is crucial to </w:t>
      </w:r>
      <w:r w:rsidR="009B0399">
        <w:t>precisely specify</w:t>
      </w:r>
      <w:r w:rsidRPr="00F54804">
        <w:t xml:space="preserve"> to which sheet part the angle </w:t>
      </w:r>
      <w:r w:rsidR="00277F5F">
        <w:t>is</w:t>
      </w:r>
      <w:r w:rsidRPr="00F54804">
        <w:t xml:space="preserve"> measured.</w:t>
      </w:r>
      <w:r w:rsidR="009B0399">
        <w:t xml:space="preserve"> </w:t>
      </w:r>
    </w:p>
    <w:p w14:paraId="74BA1D8B" w14:textId="77777777" w:rsidR="00F85C4B" w:rsidRDefault="00FC68DB" w:rsidP="000E094F">
      <w:pPr>
        <w:pStyle w:val="berschrift5"/>
      </w:pPr>
      <w:r w:rsidRPr="00F54804">
        <w:t>Attribute</w:t>
      </w:r>
      <w:r w:rsidR="00F3142F">
        <w:t xml:space="preserve"> “</w:t>
      </w:r>
      <w:r w:rsidRPr="00F54804">
        <w:t>technology</w:t>
      </w:r>
      <w:r w:rsidR="00F85C4B">
        <w:t>”</w:t>
      </w:r>
    </w:p>
    <w:p w14:paraId="1C830B93" w14:textId="5EF193A6"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5525001D" w:rsidR="00FC68DB" w:rsidRPr="0013175B" w:rsidRDefault="009B0399" w:rsidP="00DE0BBC">
      <w:pPr>
        <w:pStyle w:val="Aufzhlungszeichen"/>
        <w:numPr>
          <w:ilvl w:val="0"/>
          <w:numId w:val="10"/>
        </w:numPr>
        <w:rPr>
          <w:rFonts w:ascii="Cambria" w:hAnsi="Cambria"/>
          <w:lang w:val="en-GB"/>
        </w:rPr>
      </w:pPr>
      <w:r>
        <w:rPr>
          <w:rFonts w:ascii="Cambria" w:hAnsi="Cambria"/>
          <w:lang w:val="en-GB"/>
        </w:rPr>
        <w:t>r</w:t>
      </w:r>
      <w:r w:rsidR="00FC68DB" w:rsidRPr="0013175B">
        <w:rPr>
          <w:rFonts w:ascii="Cambria" w:hAnsi="Cambria"/>
          <w:lang w:val="en-GB"/>
        </w:rPr>
        <w:t>esistance welding</w:t>
      </w:r>
      <w:r>
        <w:rPr>
          <w:rFonts w:ascii="Cambria" w:hAnsi="Cambria"/>
          <w:lang w:val="en-GB"/>
        </w:rPr>
        <w:t xml:space="preserve">, </w:t>
      </w:r>
    </w:p>
    <w:p w14:paraId="20CC47BA" w14:textId="7996599C" w:rsidR="00FC68DB" w:rsidRPr="0013175B" w:rsidRDefault="009B0399" w:rsidP="00DE0BBC">
      <w:pPr>
        <w:pStyle w:val="Aufzhlungszeichen"/>
        <w:numPr>
          <w:ilvl w:val="0"/>
          <w:numId w:val="10"/>
        </w:numPr>
        <w:rPr>
          <w:rFonts w:ascii="Cambria" w:hAnsi="Cambria"/>
          <w:lang w:val="en-GB"/>
        </w:rPr>
      </w:pPr>
      <w:r>
        <w:rPr>
          <w:rFonts w:ascii="Cambria" w:hAnsi="Cambria"/>
          <w:lang w:val="en-GB"/>
        </w:rPr>
        <w:t>a</w:t>
      </w:r>
      <w:r w:rsidR="00FC68DB" w:rsidRPr="0013175B">
        <w:rPr>
          <w:rFonts w:ascii="Cambria" w:hAnsi="Cambria"/>
          <w:lang w:val="en-GB"/>
        </w:rPr>
        <w:t>rc welding</w:t>
      </w:r>
      <w:r>
        <w:rPr>
          <w:rFonts w:ascii="Cambria" w:hAnsi="Cambria"/>
          <w:lang w:val="en-GB"/>
        </w:rPr>
        <w:t xml:space="preserve">, </w:t>
      </w:r>
    </w:p>
    <w:p w14:paraId="57E87AF8" w14:textId="11F8B8A3" w:rsidR="00FC68DB" w:rsidRPr="0013175B" w:rsidRDefault="009B0399" w:rsidP="00DE0BBC">
      <w:pPr>
        <w:pStyle w:val="Aufzhlungszeichen"/>
        <w:numPr>
          <w:ilvl w:val="0"/>
          <w:numId w:val="10"/>
        </w:numPr>
        <w:rPr>
          <w:rFonts w:ascii="Cambria" w:hAnsi="Cambria"/>
          <w:lang w:val="en-GB"/>
        </w:rPr>
      </w:pPr>
      <w:r>
        <w:rPr>
          <w:rFonts w:ascii="Cambria" w:hAnsi="Cambria"/>
          <w:lang w:val="en-GB"/>
        </w:rPr>
        <w:t>e</w:t>
      </w:r>
      <w:r w:rsidR="00FC68DB" w:rsidRPr="0013175B">
        <w:rPr>
          <w:rFonts w:ascii="Cambria" w:hAnsi="Cambria"/>
          <w:lang w:val="en-GB"/>
        </w:rPr>
        <w:t>nergy beam welding (laser</w:t>
      </w:r>
      <w:r w:rsidR="002D061B">
        <w:rPr>
          <w:rFonts w:ascii="Cambria" w:hAnsi="Cambria"/>
          <w:lang w:val="en-GB"/>
        </w:rPr>
        <w:t>, for example</w:t>
      </w:r>
      <w:r w:rsidR="00FC68DB" w:rsidRPr="0013175B">
        <w:rPr>
          <w:rFonts w:ascii="Cambria" w:hAnsi="Cambria"/>
          <w:lang w:val="en-GB"/>
        </w:rPr>
        <w:t>)</w:t>
      </w:r>
      <w:r>
        <w:rPr>
          <w:rFonts w:ascii="Cambria" w:hAnsi="Cambria"/>
          <w:lang w:val="en-GB"/>
        </w:rPr>
        <w:t xml:space="preserve">, </w:t>
      </w:r>
    </w:p>
    <w:p w14:paraId="0CC2521D" w14:textId="2E20EA40" w:rsidR="00FC68DB" w:rsidRPr="0013175B" w:rsidRDefault="009B0399" w:rsidP="00DE0BBC">
      <w:pPr>
        <w:pStyle w:val="Aufzhlungszeichen"/>
        <w:numPr>
          <w:ilvl w:val="0"/>
          <w:numId w:val="10"/>
        </w:numPr>
        <w:rPr>
          <w:rFonts w:ascii="Cambria" w:hAnsi="Cambria"/>
          <w:lang w:val="en-GB"/>
        </w:rPr>
      </w:pPr>
      <w:r>
        <w:rPr>
          <w:rFonts w:ascii="Cambria" w:hAnsi="Cambria"/>
          <w:lang w:val="en-GB"/>
        </w:rPr>
        <w:t>f</w:t>
      </w:r>
      <w:r w:rsidR="00FC68DB" w:rsidRPr="0013175B">
        <w:rPr>
          <w:rFonts w:ascii="Cambria" w:hAnsi="Cambria"/>
          <w:lang w:val="en-GB"/>
        </w:rPr>
        <w:t>riction welding</w:t>
      </w:r>
      <w:r>
        <w:rPr>
          <w:rFonts w:ascii="Cambria" w:hAnsi="Cambria"/>
          <w:lang w:val="en-GB"/>
        </w:rPr>
        <w:t xml:space="preserve">, </w:t>
      </w:r>
    </w:p>
    <w:p w14:paraId="15D4EA18" w14:textId="3FC76DB2" w:rsidR="00FC68DB" w:rsidRPr="0013175B" w:rsidRDefault="009B0399" w:rsidP="00DE0BBC">
      <w:pPr>
        <w:pStyle w:val="Aufzhlungszeichen"/>
        <w:numPr>
          <w:ilvl w:val="0"/>
          <w:numId w:val="10"/>
        </w:numPr>
        <w:rPr>
          <w:rFonts w:ascii="Cambria" w:hAnsi="Cambria"/>
          <w:lang w:val="en-GB"/>
        </w:rPr>
      </w:pPr>
      <w:r>
        <w:rPr>
          <w:rFonts w:ascii="Cambria" w:hAnsi="Cambria"/>
          <w:lang w:val="en-GB"/>
        </w:rPr>
        <w:t>b</w:t>
      </w:r>
      <w:r w:rsidR="00FC68DB" w:rsidRPr="0013175B">
        <w:rPr>
          <w:rFonts w:ascii="Cambria" w:hAnsi="Cambria"/>
          <w:lang w:val="en-GB"/>
        </w:rPr>
        <w:t>razing (</w:t>
      </w:r>
      <w:r w:rsidR="00255B5A">
        <w:rPr>
          <w:rFonts w:ascii="Cambria" w:hAnsi="Cambria"/>
          <w:lang w:val="en-GB"/>
        </w:rPr>
        <w:t>n</w:t>
      </w:r>
      <w:r w:rsidR="00FC68DB" w:rsidRPr="0013175B">
        <w:rPr>
          <w:rFonts w:ascii="Cambria" w:hAnsi="Cambria"/>
          <w:lang w:val="en-GB"/>
        </w:rPr>
        <w:t>ot allowed for I-Welds, for technical reasons)</w:t>
      </w:r>
      <w:r w:rsidR="00255B5A">
        <w:rPr>
          <w:rFonts w:ascii="Cambria" w:hAnsi="Cambria"/>
          <w:lang w:val="en-GB"/>
        </w:rPr>
        <w:t>.</w:t>
      </w:r>
      <w:r>
        <w:rPr>
          <w:rFonts w:ascii="Cambria" w:hAnsi="Cambria"/>
          <w:lang w:val="en-GB"/>
        </w:rPr>
        <w:t xml:space="preserve"> </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697AE473"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r</w:t>
      </w:r>
      <w:r w:rsidR="00FC68DB" w:rsidRPr="00B50EE0">
        <w:rPr>
          <w:rStyle w:val="CodeCharacter"/>
        </w:rPr>
        <w:t>esistance</w:t>
      </w:r>
      <w:r w:rsidR="009B0399">
        <w:rPr>
          <w:rStyle w:val="CodeCharacter"/>
        </w:rPr>
        <w:t xml:space="preserve">, </w:t>
      </w:r>
    </w:p>
    <w:p w14:paraId="64A854B5" w14:textId="74ECEA5E" w:rsidR="00FC68DB" w:rsidRPr="00B50EE0" w:rsidRDefault="00255B5A" w:rsidP="009B0399">
      <w:pPr>
        <w:pStyle w:val="Aufzhlungszeichen"/>
        <w:keepNext/>
        <w:numPr>
          <w:ilvl w:val="0"/>
          <w:numId w:val="10"/>
        </w:numPr>
        <w:tabs>
          <w:tab w:val="left" w:pos="567"/>
        </w:tabs>
        <w:rPr>
          <w:rStyle w:val="CodeCharacter"/>
        </w:rPr>
      </w:pPr>
      <w:r w:rsidRPr="00B50EE0">
        <w:rPr>
          <w:rStyle w:val="CodeCharacter"/>
        </w:rPr>
        <w:t>a</w:t>
      </w:r>
      <w:r w:rsidR="00FC68DB" w:rsidRPr="00B50EE0">
        <w:rPr>
          <w:rStyle w:val="CodeCharacter"/>
        </w:rPr>
        <w:t>rc</w:t>
      </w:r>
      <w:r w:rsidR="009B0399">
        <w:rPr>
          <w:rStyle w:val="CodeCharacter"/>
        </w:rPr>
        <w:t xml:space="preserve">, </w:t>
      </w:r>
    </w:p>
    <w:p w14:paraId="28C687EF" w14:textId="4573EC72" w:rsidR="00FC68DB" w:rsidRPr="00B50EE0" w:rsidRDefault="00255B5A" w:rsidP="009B0399">
      <w:pPr>
        <w:pStyle w:val="Aufzhlungszeichen"/>
        <w:numPr>
          <w:ilvl w:val="0"/>
          <w:numId w:val="10"/>
        </w:numPr>
        <w:tabs>
          <w:tab w:val="left" w:pos="567"/>
        </w:tabs>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9B0399">
        <w:rPr>
          <w:rStyle w:val="CodeCharacter"/>
        </w:rPr>
        <w:t>,</w:t>
      </w:r>
      <w:r w:rsidR="00B50EE0" w:rsidRPr="00B50EE0">
        <w:rPr>
          <w:rStyle w:val="CodeCharacter"/>
        </w:rPr>
        <w:t xml:space="preserve"> </w:t>
      </w:r>
    </w:p>
    <w:p w14:paraId="6359B00B" w14:textId="1F54DBD5" w:rsidR="00FC68DB" w:rsidRPr="00B50EE0" w:rsidRDefault="00FC68DB" w:rsidP="009B0399">
      <w:pPr>
        <w:pStyle w:val="Aufzhlungszeichen"/>
        <w:numPr>
          <w:ilvl w:val="0"/>
          <w:numId w:val="10"/>
        </w:numPr>
        <w:tabs>
          <w:tab w:val="left" w:pos="567"/>
        </w:tabs>
        <w:rPr>
          <w:rStyle w:val="CodeCharacter"/>
        </w:rPr>
      </w:pPr>
      <w:r w:rsidRPr="00B50EE0">
        <w:rPr>
          <w:rStyle w:val="CodeCharacter"/>
        </w:rPr>
        <w:t>friction</w:t>
      </w:r>
      <w:r w:rsidR="009B0399">
        <w:rPr>
          <w:rStyle w:val="CodeCharacter"/>
        </w:rPr>
        <w:t xml:space="preserve">, </w:t>
      </w:r>
    </w:p>
    <w:p w14:paraId="02C37622" w14:textId="15824FBA" w:rsidR="00FC68DB" w:rsidRPr="00092852" w:rsidRDefault="00FC68DB" w:rsidP="009B0399">
      <w:pPr>
        <w:pStyle w:val="Aufzhlungszeichen"/>
        <w:numPr>
          <w:ilvl w:val="0"/>
          <w:numId w:val="10"/>
        </w:numPr>
        <w:tabs>
          <w:tab w:val="left" w:pos="567"/>
        </w:tabs>
        <w:rPr>
          <w:rStyle w:val="CodeCharacter"/>
        </w:rPr>
      </w:pPr>
      <w:r w:rsidRPr="00B50EE0">
        <w:rPr>
          <w:rStyle w:val="CodeCharacter"/>
        </w:rPr>
        <w:t>brazing</w:t>
      </w:r>
      <w:r w:rsidR="00255B5A" w:rsidRPr="00B50EE0">
        <w:rPr>
          <w:rStyle w:val="CodeCharacter"/>
        </w:rPr>
        <w:t>.</w:t>
      </w:r>
      <w:r w:rsidR="009B0399">
        <w:rPr>
          <w:rStyle w:val="CodeCharacter"/>
        </w:rPr>
        <w:t xml:space="preserve"> </w:t>
      </w:r>
    </w:p>
    <w:p w14:paraId="1F97AB8E" w14:textId="652659CE" w:rsidR="00FC68DB" w:rsidRPr="00092852" w:rsidRDefault="00602D17" w:rsidP="00DD71FD">
      <w:pPr>
        <w:pStyle w:val="Example"/>
        <w:keepNext/>
        <w:spacing w:line="240" w:lineRule="auto"/>
      </w:pPr>
      <w:r>
        <w:t>Example</w:t>
      </w:r>
      <w:r w:rsidR="004C41B1" w:rsidRPr="00092852" w:rsidDel="004C41B1">
        <w:t xml:space="preserve"> </w:t>
      </w:r>
      <w:r w:rsidR="00FC68DB" w:rsidRPr="00092852">
        <w:t xml:space="preserve"> </w:t>
      </w:r>
      <w:r w:rsidR="004C41B1" w:rsidRPr="00092852">
        <w:t xml:space="preserve">  M</w:t>
      </w:r>
      <w:r w:rsidR="00FC68DB" w:rsidRPr="00092852">
        <w:t>ain type</w:t>
      </w:r>
      <w:r w:rsidR="009B0399" w:rsidRPr="00FC5BEF">
        <w:t xml:space="preserve"> </w:t>
      </w:r>
      <w:r w:rsidR="009B0399" w:rsidRPr="00FC5BEF">
        <w:rPr>
          <w:rStyle w:val="CodeCharacter"/>
          <w:sz w:val="20"/>
        </w:rPr>
        <w:t>&lt;seamweld/&gt;</w:t>
      </w:r>
      <w:r w:rsidR="009B0399" w:rsidRPr="00FC5BEF">
        <w:t xml:space="preserve"> </w:t>
      </w:r>
      <w:r w:rsidR="00460F6C" w:rsidRPr="00092852">
        <w:t>with</w:t>
      </w:r>
      <w:r w:rsidR="009B0399" w:rsidRPr="00FC5BEF">
        <w:t xml:space="preserve"> </w:t>
      </w:r>
      <w:r w:rsidR="009B0399" w:rsidRPr="00FC5BEF">
        <w:rPr>
          <w:rStyle w:val="CodeCharacter"/>
          <w:sz w:val="20"/>
        </w:rPr>
        <w:t>&lt;</w:t>
      </w:r>
      <w:r w:rsidR="009B0399">
        <w:rPr>
          <w:rStyle w:val="CodeCharacter"/>
          <w:sz w:val="20"/>
        </w:rPr>
        <w:t>butt_joint</w:t>
      </w:r>
      <w:r w:rsidR="009B0399" w:rsidRPr="00FC5BEF">
        <w:rPr>
          <w:rStyle w:val="CodeCharacter"/>
          <w:sz w:val="20"/>
        </w:rPr>
        <w:t>/&gt;</w:t>
      </w:r>
      <w:r w:rsidR="009B0399" w:rsidRPr="00FC5BEF">
        <w:t xml:space="preserve"> </w:t>
      </w:r>
      <w:r w:rsidR="00460F6C" w:rsidRPr="00092852">
        <w:t>as subtype</w:t>
      </w:r>
      <w:r w:rsidR="009B0399">
        <w:t xml:space="preserve">: </w:t>
      </w:r>
    </w:p>
    <w:p w14:paraId="5DCA02D0" w14:textId="77777777" w:rsidR="00FC68DB" w:rsidRPr="00092852" w:rsidRDefault="00FC68DB" w:rsidP="00E456CF">
      <w:pPr>
        <w:pStyle w:val="XMLCode"/>
        <w:keepNext/>
        <w:ind w:firstLine="0"/>
        <w:rPr>
          <w:rFonts w:cs="Courier New"/>
          <w:lang w:val="en-GB"/>
        </w:rPr>
      </w:pPr>
      <w:bookmarkStart w:id="1637" w:name="_Toc288196493"/>
      <w:bookmarkStart w:id="1638" w:name="_Toc288200795"/>
      <w:r w:rsidRPr="00092852">
        <w:rPr>
          <w:rFonts w:cs="Courier New"/>
          <w:lang w:val="en-GB"/>
        </w:rPr>
        <w:t>&lt;connection_1d&gt;</w:t>
      </w:r>
    </w:p>
    <w:p w14:paraId="29DAD9B4"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&lt;seamweld&gt;</w:t>
      </w:r>
    </w:p>
    <w:p w14:paraId="4BDE96B2"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 base="1" technology="resistance"&gt;</w:t>
      </w:r>
    </w:p>
    <w:p w14:paraId="35480F5E"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288267C9" w14:textId="77777777" w:rsidR="00FC68DB" w:rsidRPr="00092852" w:rsidRDefault="00FC68DB" w:rsidP="00E456CF">
      <w:pPr>
        <w:pStyle w:val="XMLCode"/>
        <w:keepNext/>
        <w:ind w:firstLine="0"/>
        <w:rPr>
          <w:lang w:val="en-GB"/>
        </w:rPr>
      </w:pPr>
      <w:r w:rsidRPr="00092852">
        <w:rPr>
          <w:rFonts w:cs="Courier New"/>
          <w:b/>
          <w:lang w:val="en-GB"/>
        </w:rPr>
        <w:t xml:space="preserve">            </w:t>
      </w:r>
      <w:r w:rsidRPr="00092852">
        <w:rPr>
          <w:rFonts w:cs="Courier New"/>
          <w:lang w:val="en-GB"/>
        </w:rPr>
        <w:t>&lt;weld_position ... /&gt;</w:t>
      </w:r>
    </w:p>
    <w:p w14:paraId="2DD44D4E"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 /&gt;</w:t>
      </w:r>
    </w:p>
    <w:p w14:paraId="44A687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w:t>
      </w:r>
    </w:p>
    <w:p w14:paraId="43A9DF85"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&lt;/butt_joint&gt;</w:t>
      </w:r>
    </w:p>
    <w:p w14:paraId="66F0C1DD" w14:textId="77777777" w:rsidR="00FC68DB" w:rsidRPr="00092852" w:rsidRDefault="00FC68DB" w:rsidP="00E456CF">
      <w:pPr>
        <w:pStyle w:val="XMLCode"/>
        <w:keepNext/>
        <w:ind w:firstLine="0"/>
        <w:rPr>
          <w:rFonts w:cs="Courier New"/>
          <w:b/>
          <w:lang w:val="en-GB"/>
        </w:rPr>
      </w:pPr>
      <w:r w:rsidRPr="00092852">
        <w:rPr>
          <w:rFonts w:cs="Courier New"/>
          <w:b/>
          <w:lang w:val="en-GB"/>
        </w:rPr>
        <w:t xml:space="preserve">    &lt;/seamweld&gt;</w:t>
      </w:r>
    </w:p>
    <w:p w14:paraId="5F9D4CD6" w14:textId="18E666CF" w:rsidR="00FC68DB" w:rsidRPr="0013175B" w:rsidRDefault="00FC68DB" w:rsidP="00E456CF">
      <w:pPr>
        <w:pStyle w:val="XMLCode"/>
        <w:tabs>
          <w:tab w:val="right" w:pos="8900"/>
        </w:tabs>
        <w:ind w:firstLine="0"/>
        <w:rPr>
          <w:lang w:val="en-GB"/>
        </w:rPr>
      </w:pPr>
      <w:r w:rsidRPr="00A67444">
        <w:rPr>
          <w:lang w:val="en-GB"/>
        </w:rPr>
        <w:t>&lt;/connection_1d&gt;</w:t>
      </w:r>
      <w:r w:rsidR="00A67444">
        <w:rPr>
          <w:lang w:val="en-GB"/>
        </w:rPr>
        <w:t xml:space="preserve"> </w:t>
      </w:r>
    </w:p>
    <w:p w14:paraId="30999A3D" w14:textId="388AEC71" w:rsidR="00FC68DB" w:rsidRDefault="00FC68DB">
      <w:pPr>
        <w:pStyle w:val="berschrift4"/>
      </w:pPr>
      <w:bookmarkStart w:id="1639" w:name="GenericSeamWeldWeldPosition"/>
      <w:bookmarkStart w:id="1640" w:name="GenericSeamWelParameters"/>
      <w:bookmarkStart w:id="1641" w:name="GenericSeamWeldSubType"/>
      <w:bookmarkStart w:id="1642" w:name="GenericSeamWeldWeldingPosition"/>
      <w:bookmarkStart w:id="1643" w:name="_Toc3557009"/>
      <w:bookmarkStart w:id="1644" w:name="_Toc34747259"/>
      <w:bookmarkStart w:id="1645" w:name="_Toc77102078"/>
      <w:bookmarkStart w:id="1646" w:name="_Ref132191916"/>
      <w:bookmarkStart w:id="1647" w:name="_Ref132191936"/>
      <w:bookmarkStart w:id="1648" w:name="_Toc338938905"/>
      <w:bookmarkStart w:id="1649" w:name="_Toc338939101"/>
      <w:bookmarkStart w:id="1650" w:name="_Toc338939136"/>
      <w:bookmarkEnd w:id="1626"/>
      <w:bookmarkEnd w:id="1627"/>
      <w:bookmarkEnd w:id="1628"/>
      <w:bookmarkEnd w:id="1629"/>
      <w:bookmarkEnd w:id="1630"/>
      <w:bookmarkEnd w:id="1631"/>
      <w:bookmarkEnd w:id="1632"/>
      <w:bookmarkEnd w:id="1637"/>
      <w:bookmarkEnd w:id="1638"/>
      <w:bookmarkEnd w:id="1639"/>
      <w:bookmarkEnd w:id="1640"/>
      <w:bookmarkEnd w:id="1641"/>
      <w:bookmarkEnd w:id="1642"/>
      <w:r w:rsidRPr="00F54804">
        <w:lastRenderedPageBreak/>
        <w:t>Weld Position and Sheet Metal Parameters</w:t>
      </w:r>
      <w:bookmarkEnd w:id="1643"/>
      <w:bookmarkEnd w:id="1644"/>
      <w:bookmarkEnd w:id="1645"/>
      <w:bookmarkEnd w:id="1646"/>
      <w:bookmarkEnd w:id="1647"/>
    </w:p>
    <w:p w14:paraId="061E0ADF" w14:textId="21B98E8F" w:rsidR="002D71A1" w:rsidRPr="005C2D94" w:rsidRDefault="009330B6" w:rsidP="006A1028">
      <w:r>
        <w:t xml:space="preserve">It is intended </w:t>
      </w:r>
      <w:r w:rsidR="00084A37" w:rsidRPr="00084A37">
        <w:t>to collect the parameters that can be observed in relation to the welding processes in s</w:t>
      </w:r>
      <w:r>
        <w:t>pecific</w:t>
      </w:r>
      <w:r w:rsidR="00084A37" w:rsidRPr="00084A37">
        <w:t xml:space="preserve"> </w:t>
      </w:r>
      <w:r>
        <w:t>element</w:t>
      </w:r>
      <w:r w:rsidR="00084A37" w:rsidRPr="00084A37">
        <w:t>s.</w:t>
      </w:r>
      <w:r w:rsidR="00084A37">
        <w:t xml:space="preserve"> </w:t>
      </w:r>
      <w:r w:rsidR="00FC68DB" w:rsidRPr="00F54804">
        <w:t>Some of the used and measured parameters are related to the involved sheet metal parts, describing the thickness of the sheet and the applied sheet angle between</w:t>
      </w:r>
      <w:r>
        <w:t xml:space="preserve"> each</w:t>
      </w:r>
      <w:r w:rsidR="00FC68DB" w:rsidRPr="00F54804">
        <w:t xml:space="preserve"> t</w:t>
      </w:r>
      <w:r w:rsidR="00084A37">
        <w:t>w</w:t>
      </w:r>
      <w:r w:rsidR="00FC68DB" w:rsidRPr="00F54804">
        <w:t>o</w:t>
      </w:r>
      <w:r w:rsidR="00FC68DB" w:rsidRPr="005C2D94">
        <w:t xml:space="preserve"> sheet metal parts.</w:t>
      </w:r>
      <w:r>
        <w:t xml:space="preserve"> </w:t>
      </w:r>
    </w:p>
    <w:p w14:paraId="42C93F21" w14:textId="2013ABC9" w:rsidR="002D71A1" w:rsidRDefault="00FC68DB" w:rsidP="00941333">
      <w:pPr>
        <w:rPr>
          <w:lang w:val="en-US"/>
        </w:rPr>
      </w:pPr>
      <w:r w:rsidRPr="005C2D94">
        <w:t xml:space="preserve">On the other hand, the parameters that are mentioned in terms of the welding process </w:t>
      </w:r>
      <w:r w:rsidR="00E82B50">
        <w:t>related to</w:t>
      </w:r>
      <w:r w:rsidR="00C5437F">
        <w:t xml:space="preserve"> </w:t>
      </w:r>
      <w:r w:rsidRPr="005C2D94">
        <w:t>the weld itself</w:t>
      </w:r>
      <w:r w:rsidR="009330B6">
        <w:t xml:space="preserve"> </w:t>
      </w:r>
      <w:r w:rsidR="009330B6" w:rsidRPr="005C2D94">
        <w:t xml:space="preserve">can </w:t>
      </w:r>
      <w:r w:rsidR="009330B6">
        <w:t xml:space="preserve">be </w:t>
      </w:r>
      <w:r w:rsidR="009330B6" w:rsidRPr="005C2D94">
        <w:t>distinguish</w:t>
      </w:r>
      <w:r w:rsidR="009330B6">
        <w:t>ed</w:t>
      </w:r>
      <w:r w:rsidRPr="005C2D94">
        <w:t xml:space="preserve">. The detailed description of these parameters can be seen for </w:t>
      </w:r>
      <w:r w:rsidR="009330B6">
        <w:t>s</w:t>
      </w:r>
      <w:r w:rsidRPr="005C2D94">
        <w:t xml:space="preserve">heet </w:t>
      </w:r>
      <w:r w:rsidR="009330B6">
        <w:t>p</w:t>
      </w:r>
      <w:r w:rsidRPr="005C2D94">
        <w:t xml:space="preserve">arameters in </w:t>
      </w:r>
      <w:r w:rsidR="005020EF">
        <w:t>clause </w:t>
      </w:r>
      <w:r w:rsidR="005D0CF9">
        <w:fldChar w:fldCharType="begin"/>
      </w:r>
      <w:r w:rsidR="005D0CF9">
        <w:instrText xml:space="preserve"> REF _Hlk101443281 \r \h </w:instrText>
      </w:r>
      <w:r w:rsidR="005D0CF9">
        <w:fldChar w:fldCharType="separate"/>
      </w:r>
      <w:r w:rsidR="0012574E">
        <w:t>10.2.4.3</w:t>
      </w:r>
      <w:r w:rsidR="005D0CF9">
        <w:fldChar w:fldCharType="end"/>
      </w:r>
      <w:r w:rsidR="005D0CF9">
        <w:t xml:space="preserve"> </w:t>
      </w:r>
      <w:r w:rsidRPr="005D0CF9">
        <w:rPr>
          <w:lang w:val="en-US"/>
        </w:rPr>
        <w:t xml:space="preserve">and for </w:t>
      </w:r>
      <w:r w:rsidR="009330B6">
        <w:rPr>
          <w:lang w:val="en-US"/>
        </w:rPr>
        <w:t>w</w:t>
      </w:r>
      <w:r w:rsidRPr="005D0CF9">
        <w:rPr>
          <w:lang w:val="en-US"/>
        </w:rPr>
        <w:t xml:space="preserve">eld </w:t>
      </w:r>
      <w:r w:rsidR="009330B6">
        <w:rPr>
          <w:lang w:val="en-US"/>
        </w:rPr>
        <w:t>p</w:t>
      </w:r>
      <w:r w:rsidRPr="005D0CF9">
        <w:rPr>
          <w:lang w:val="en-US"/>
        </w:rPr>
        <w:t xml:space="preserve">osition </w:t>
      </w:r>
      <w:r w:rsidR="009330B6">
        <w:rPr>
          <w:lang w:val="en-US"/>
        </w:rPr>
        <w:t>p</w:t>
      </w:r>
      <w:r w:rsidRPr="005D0CF9">
        <w:rPr>
          <w:lang w:val="en-US"/>
        </w:rPr>
        <w:t xml:space="preserve">arameters in </w:t>
      </w:r>
      <w:r w:rsidR="005020EF">
        <w:t>clause </w:t>
      </w:r>
      <w:r w:rsidRPr="00F54804">
        <w:fldChar w:fldCharType="begin"/>
      </w:r>
      <w:r w:rsidRPr="005D0CF9">
        <w:rPr>
          <w:lang w:val="en-US"/>
        </w:rPr>
        <w:instrText xml:space="preserve"> REF _Ref397524978 \r \h </w:instrText>
      </w:r>
      <w:r w:rsidRPr="00F54804">
        <w:fldChar w:fldCharType="separate"/>
      </w:r>
      <w:r w:rsidR="0012574E">
        <w:rPr>
          <w:lang w:val="en-US"/>
        </w:rPr>
        <w:t>10.2.4.4</w:t>
      </w:r>
      <w:r w:rsidRPr="00F54804">
        <w:fldChar w:fldCharType="end"/>
      </w:r>
      <w:r w:rsidRPr="005D0CF9">
        <w:rPr>
          <w:lang w:val="en-US"/>
        </w:rPr>
        <w:t>.</w:t>
      </w:r>
      <w:r w:rsidR="00207B8D">
        <w:rPr>
          <w:lang w:val="en-US"/>
        </w:rPr>
        <w:t xml:space="preserve"> </w:t>
      </w:r>
      <w:r w:rsidR="002D71A1">
        <w:rPr>
          <w:lang w:val="en-US"/>
        </w:rPr>
        <w:t xml:space="preserve">Accordingly, each </w:t>
      </w:r>
      <w:r w:rsidR="00210BC4">
        <w:rPr>
          <w:lang w:val="en-US"/>
        </w:rPr>
        <w:t>seam weld</w:t>
      </w:r>
      <w:r w:rsidR="002D71A1">
        <w:rPr>
          <w:lang w:val="en-US"/>
        </w:rPr>
        <w:t xml:space="preserve"> can have as many weld-position-related parameters (e.g. a-value), as it has weld positions. </w:t>
      </w:r>
      <w:r w:rsidR="004B1A36">
        <w:rPr>
          <w:lang w:val="en-US"/>
        </w:rPr>
        <w:t xml:space="preserve">In </w:t>
      </w:r>
      <w:r w:rsidR="004B1A36">
        <w:rPr>
          <w:lang w:val="en-US"/>
        </w:rPr>
        <w:fldChar w:fldCharType="begin"/>
      </w:r>
      <w:r w:rsidR="004B1A36">
        <w:rPr>
          <w:lang w:val="en-US"/>
        </w:rPr>
        <w:instrText xml:space="preserve"> REF _Ref397587838 \h </w:instrText>
      </w:r>
      <w:r w:rsidR="004B1A36">
        <w:rPr>
          <w:lang w:val="en-US"/>
        </w:rPr>
      </w:r>
      <w:r w:rsidR="004B1A36">
        <w:rPr>
          <w:lang w:val="en-US"/>
        </w:rPr>
        <w:fldChar w:fldCharType="separate"/>
      </w:r>
      <w:r w:rsidR="0012574E" w:rsidRPr="00F54804">
        <w:t xml:space="preserve">Figure </w:t>
      </w:r>
      <w:r w:rsidR="0012574E">
        <w:rPr>
          <w:noProof/>
        </w:rPr>
        <w:t>51</w:t>
      </w:r>
      <w:r w:rsidR="004B1A36">
        <w:rPr>
          <w:lang w:val="en-US"/>
        </w:rPr>
        <w:fldChar w:fldCharType="end"/>
      </w:r>
      <w:r w:rsidR="004B1A36">
        <w:rPr>
          <w:lang w:val="en-US"/>
        </w:rPr>
        <w:t xml:space="preserve"> for instance its two of both. </w:t>
      </w:r>
    </w:p>
    <w:p w14:paraId="19536C4D" w14:textId="198DCEF9" w:rsidR="002D71A1" w:rsidRDefault="002D71A1" w:rsidP="002D71A1">
      <w:pPr>
        <w:keepNext/>
        <w:keepLines/>
        <w:jc w:val="center"/>
        <w:rPr>
          <w:lang w:val="en-US"/>
        </w:rPr>
      </w:pPr>
      <w:r>
        <w:rPr>
          <w:noProof/>
        </w:rPr>
        <mc:AlternateContent>
          <mc:Choice Requires="wpg">
            <w:drawing>
              <wp:inline distT="0" distB="0" distL="0" distR="0" wp14:anchorId="3A2F0CB9" wp14:editId="0200798C">
                <wp:extent cx="4625975" cy="1508185"/>
                <wp:effectExtent l="0" t="0" r="3175" b="0"/>
                <wp:docPr id="183" name="Gruppieren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5975" cy="1508185"/>
                          <a:chOff x="0" y="0"/>
                          <a:chExt cx="4626333" cy="1508748"/>
                        </a:xfrm>
                      </wpg:grpSpPr>
                      <pic:pic xmlns:pic="http://schemas.openxmlformats.org/drawingml/2006/picture">
                        <pic:nvPicPr>
                          <pic:cNvPr id="184" name="Grafik 51"/>
                          <pic:cNvPicPr>
                            <a:picLocks noChangeAspect="1"/>
                          </pic:cNvPicPr>
                        </pic:nvPicPr>
                        <pic:blipFill>
                          <a:blip r:embed="rId133"/>
                          <a:stretch>
                            <a:fillRect/>
                          </a:stretch>
                        </pic:blipFill>
                        <pic:spPr>
                          <a:xfrm>
                            <a:off x="2389125" y="1"/>
                            <a:ext cx="2237208" cy="1485714"/>
                          </a:xfrm>
                          <a:prstGeom prst="rect">
                            <a:avLst/>
                          </a:prstGeom>
                        </pic:spPr>
                      </pic:pic>
                      <wps:wsp>
                        <wps:cNvPr id="185" name="Textfeld 8"/>
                        <wps:cNvSpPr txBox="1"/>
                        <wps:spPr>
                          <a:xfrm>
                            <a:off x="2960296" y="905732"/>
                            <a:ext cx="270510" cy="320040"/>
                          </a:xfrm>
                          <a:prstGeom prst="rect">
                            <a:avLst/>
                          </a:prstGeom>
                          <a:noFill/>
                        </wps:spPr>
                        <wps:txbx>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6" name="Textfeld 10"/>
                        <wps:cNvSpPr txBox="1"/>
                        <wps:spPr>
                          <a:xfrm>
                            <a:off x="3928042" y="905732"/>
                            <a:ext cx="271145" cy="322580"/>
                          </a:xfrm>
                          <a:prstGeom prst="rect">
                            <a:avLst/>
                          </a:prstGeom>
                          <a:noFill/>
                        </wps:spPr>
                        <wps:txbx>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6" name="Textfeld 11"/>
                        <wps:cNvSpPr txBox="1"/>
                        <wps:spPr>
                          <a:xfrm>
                            <a:off x="3098303" y="913426"/>
                            <a:ext cx="263525" cy="320040"/>
                          </a:xfrm>
                          <a:prstGeom prst="rect">
                            <a:avLst/>
                          </a:prstGeom>
                          <a:noFill/>
                        </wps:spPr>
                        <wps:txbx>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wps:txbx>
                        <wps:bodyPr wrap="none" rtlCol="0">
                          <a:spAutoFit/>
                        </wps:bodyPr>
                      </wps:wsp>
                      <wps:wsp>
                        <wps:cNvPr id="1858" name="Textfeld 12"/>
                        <wps:cNvSpPr txBox="1"/>
                        <wps:spPr>
                          <a:xfrm>
                            <a:off x="3890404" y="749656"/>
                            <a:ext cx="264160" cy="320040"/>
                          </a:xfrm>
                          <a:prstGeom prst="rect">
                            <a:avLst/>
                          </a:prstGeom>
                          <a:noFill/>
                        </wps:spPr>
                        <wps:txbx>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59" name="Textfeld 13"/>
                        <wps:cNvSpPr txBox="1"/>
                        <wps:spPr>
                          <a:xfrm>
                            <a:off x="3683400" y="1114578"/>
                            <a:ext cx="268605" cy="320040"/>
                          </a:xfrm>
                          <a:prstGeom prst="rect">
                            <a:avLst/>
                          </a:prstGeom>
                          <a:noFill/>
                        </wps:spPr>
                        <wps:txbx>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861" name="Textfeld 14"/>
                        <wps:cNvSpPr txBox="1"/>
                        <wps:spPr>
                          <a:xfrm>
                            <a:off x="3096700" y="1099524"/>
                            <a:ext cx="268605" cy="320040"/>
                          </a:xfrm>
                          <a:prstGeom prst="rect">
                            <a:avLst/>
                          </a:prstGeom>
                          <a:noFill/>
                        </wps:spPr>
                        <wps:txbx>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pic:pic xmlns:pic="http://schemas.openxmlformats.org/drawingml/2006/picture">
                        <pic:nvPicPr>
                          <pic:cNvPr id="129" name="Grafik 129"/>
                          <pic:cNvPicPr>
                            <a:picLocks noChangeAspect="1"/>
                          </pic:cNvPicPr>
                        </pic:nvPicPr>
                        <pic:blipFill>
                          <a:blip r:embed="rId134"/>
                          <a:stretch>
                            <a:fillRect/>
                          </a:stretch>
                        </pic:blipFill>
                        <pic:spPr>
                          <a:xfrm>
                            <a:off x="0" y="0"/>
                            <a:ext cx="2237208" cy="1508748"/>
                          </a:xfrm>
                          <a:prstGeom prst="rect">
                            <a:avLst/>
                          </a:prstGeom>
                        </pic:spPr>
                      </pic:pic>
                      <wps:wsp>
                        <wps:cNvPr id="130" name="Textfeld 23"/>
                        <wps:cNvSpPr txBox="1"/>
                        <wps:spPr>
                          <a:xfrm>
                            <a:off x="761356" y="249669"/>
                            <a:ext cx="249555" cy="320040"/>
                          </a:xfrm>
                          <a:prstGeom prst="rect">
                            <a:avLst/>
                          </a:prstGeom>
                          <a:noFill/>
                        </wps:spPr>
                        <wps:txbx>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wps:txbx>
                        <wps:bodyPr wrap="none" rtlCol="0">
                          <a:spAutoFit/>
                        </wps:bodyPr>
                      </wps:wsp>
                      <wps:wsp>
                        <wps:cNvPr id="131" name="Textfeld 24"/>
                        <wps:cNvSpPr txBox="1"/>
                        <wps:spPr>
                          <a:xfrm>
                            <a:off x="90848" y="1099240"/>
                            <a:ext cx="249555" cy="320040"/>
                          </a:xfrm>
                          <a:prstGeom prst="rect">
                            <a:avLst/>
                          </a:prstGeom>
                          <a:noFill/>
                        </wps:spPr>
                        <wps:txbx>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wps:txbx>
                        <wps:bodyPr wrap="none" rtlCol="0">
                          <a:spAutoFit/>
                        </wps:bodyPr>
                      </wps:wsp>
                      <wps:wsp>
                        <wps:cNvPr id="132" name="Textfeld 26"/>
                        <wps:cNvSpPr txBox="1"/>
                        <wps:spPr>
                          <a:xfrm>
                            <a:off x="1145101" y="1114291"/>
                            <a:ext cx="247015" cy="320040"/>
                          </a:xfrm>
                          <a:prstGeom prst="rect">
                            <a:avLst/>
                          </a:prstGeom>
                          <a:noFill/>
                        </wps:spPr>
                        <wps:txbx>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wps:txbx>
                        <wps:bodyPr wrap="none" rtlCol="0">
                          <a:spAutoFit/>
                        </wps:bodyPr>
                      </wps:wsp>
                      <wps:wsp>
                        <wps:cNvPr id="133" name="Textfeld 27"/>
                        <wps:cNvSpPr txBox="1"/>
                        <wps:spPr>
                          <a:xfrm>
                            <a:off x="848167" y="1041848"/>
                            <a:ext cx="226060" cy="320040"/>
                          </a:xfrm>
                          <a:prstGeom prst="rect">
                            <a:avLst/>
                          </a:prstGeom>
                          <a:noFill/>
                        </wps:spPr>
                        <wps:txbx>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wps:txbx>
                        <wps:bodyPr wrap="none" rtlCol="0">
                          <a:spAutoFit/>
                        </wps:bodyPr>
                      </wps:wsp>
                    </wpg:wgp>
                  </a:graphicData>
                </a:graphic>
              </wp:inline>
            </w:drawing>
          </mc:Choice>
          <mc:Fallback>
            <w:pict>
              <v:group w14:anchorId="3A2F0CB9" id="Gruppieren 183" o:spid="_x0000_s1682" style="width:364.25pt;height:118.75pt;mso-position-horizontal-relative:char;mso-position-vertical-relative:line" coordsize="46263,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">
                <v:shape id="Grafik 51" o:spid="_x0000_s1683" type="#_x0000_t75" style="position:absolute;left:23891;width:22372;height:1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">
                  <v:imagedata r:id="rId135" o:title=""/>
                </v:shape>
                <v:shape id="Textfeld 8" o:spid="_x0000_s1684" type="#_x0000_t202" style="position:absolute;left:29602;top:9057;width:270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3793E18D"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Symbol" w:hAnsi="Symbol" w:cstheme="minorBidi"/>
                            <w:color w:val="000000" w:themeColor="text1"/>
                            <w:kern w:val="24"/>
                            <w:position w:val="-4"/>
                            <w:sz w:val="16"/>
                            <w:szCs w:val="16"/>
                            <w:vertAlign w:val="subscript"/>
                          </w:rPr>
                          <w:t>2</w:t>
                        </w:r>
                      </w:p>
                    </w:txbxContent>
                  </v:textbox>
                </v:shape>
                <v:shape id="Textfeld 10" o:spid="_x0000_s1685" type="#_x0000_t202" style="position:absolute;left:39280;top:9057;width:2711;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3F40AEC5"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b</w:t>
                        </w:r>
                        <w:r>
                          <w:rPr>
                            <w:rFonts w:asciiTheme="minorHAnsi" w:hAnsi="Calibri" w:cstheme="minorBidi"/>
                            <w:color w:val="000000" w:themeColor="text1"/>
                            <w:kern w:val="24"/>
                            <w:position w:val="-4"/>
                            <w:sz w:val="16"/>
                            <w:szCs w:val="16"/>
                            <w:vertAlign w:val="subscript"/>
                          </w:rPr>
                          <w:t>1</w:t>
                        </w:r>
                      </w:p>
                    </w:txbxContent>
                  </v:textbox>
                </v:shape>
                <v:shape id="Textfeld 11" o:spid="_x0000_s1686" type="#_x0000_t202" style="position:absolute;left:30983;top:9134;width:263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" filled="f" stroked="f">
                  <v:textbox style="mso-fit-shape-to-text:t">
                    <w:txbxContent>
                      <w:p w14:paraId="2F7D9F86"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Symbol" w:hAnsi="Symbol" w:cstheme="minorBidi"/>
                            <w:color w:val="000000" w:themeColor="text1"/>
                            <w:kern w:val="24"/>
                            <w:position w:val="-4"/>
                            <w:sz w:val="16"/>
                            <w:szCs w:val="16"/>
                            <w:vertAlign w:val="subscript"/>
                          </w:rPr>
                          <w:t>2</w:t>
                        </w:r>
                      </w:p>
                    </w:txbxContent>
                  </v:textbox>
                </v:shape>
                <v:shape id="Textfeld 12" o:spid="_x0000_s1687" type="#_x0000_t202" style="position:absolute;left:38904;top:7496;width:264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" filled="f" stroked="f">
                  <v:textbox style="mso-fit-shape-to-text:t">
                    <w:txbxContent>
                      <w:p w14:paraId="015D9700"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a</w:t>
                        </w:r>
                        <w:r>
                          <w:rPr>
                            <w:rFonts w:asciiTheme="minorHAnsi" w:hAnsi="Calibri" w:cstheme="minorBidi"/>
                            <w:color w:val="000000" w:themeColor="text1"/>
                            <w:kern w:val="24"/>
                            <w:position w:val="-4"/>
                            <w:sz w:val="16"/>
                            <w:szCs w:val="16"/>
                            <w:vertAlign w:val="subscript"/>
                          </w:rPr>
                          <w:t>1</w:t>
                        </w:r>
                      </w:p>
                    </w:txbxContent>
                  </v:textbox>
                </v:shape>
                <v:shape id="Textfeld 13" o:spid="_x0000_s1688" type="#_x0000_t202" style="position:absolute;left:36834;top:11145;width:268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" filled="f" stroked="f">
                  <v:textbox style="mso-fit-shape-to-text:t">
                    <w:txbxContent>
                      <w:p w14:paraId="7E767AC4"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1</w:t>
                        </w:r>
                      </w:p>
                    </w:txbxContent>
                  </v:textbox>
                </v:shape>
                <v:shape id="Textfeld 14" o:spid="_x0000_s1689" type="#_x0000_t202" style="position:absolute;left:30967;top:10995;width:26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" filled="f" stroked="f">
                  <v:textbox style="mso-fit-shape-to-text:t">
                    <w:txbxContent>
                      <w:p w14:paraId="2250B202"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d</w:t>
                        </w:r>
                        <w:r>
                          <w:rPr>
                            <w:rFonts w:asciiTheme="minorHAnsi" w:hAnsi="Calibri" w:cstheme="minorBidi"/>
                            <w:color w:val="000000" w:themeColor="text1"/>
                            <w:kern w:val="24"/>
                            <w:position w:val="-4"/>
                            <w:sz w:val="16"/>
                            <w:szCs w:val="16"/>
                            <w:vertAlign w:val="subscript"/>
                          </w:rPr>
                          <w:t>2</w:t>
                        </w:r>
                      </w:p>
                    </w:txbxContent>
                  </v:textbox>
                </v:shape>
                <v:shape id="Grafik 129" o:spid="_x0000_s1690" type="#_x0000_t75" style="position:absolute;width:2237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">
                  <v:imagedata r:id="rId136" o:title=""/>
                </v:shape>
                <v:shape id="Textfeld 23" o:spid="_x0000_s1691" type="#_x0000_t202" style="position:absolute;left:7613;top:2496;width:249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32B27A9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1</w:t>
                        </w:r>
                      </w:p>
                    </w:txbxContent>
                  </v:textbox>
                </v:shape>
                <v:shape id="Textfeld 24" o:spid="_x0000_s1692" type="#_x0000_t202" style="position:absolute;left:908;top:10992;width:249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0416914F"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t</w:t>
                        </w:r>
                        <w:r>
                          <w:rPr>
                            <w:rFonts w:asciiTheme="minorHAnsi" w:hAnsi="Calibri" w:cstheme="minorBidi"/>
                            <w:color w:val="000000" w:themeColor="text1"/>
                            <w:kern w:val="24"/>
                            <w:position w:val="-4"/>
                            <w:sz w:val="16"/>
                            <w:szCs w:val="16"/>
                            <w:vertAlign w:val="subscript"/>
                          </w:rPr>
                          <w:t>2</w:t>
                        </w:r>
                      </w:p>
                    </w:txbxContent>
                  </v:textbox>
                </v:shape>
                <v:shape id="Textfeld 26" o:spid="_x0000_s1693" type="#_x0000_t202" style="position:absolute;left:11451;top:11142;width:247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70D146FB" w14:textId="77777777" w:rsidR="00941333" w:rsidRDefault="00941333" w:rsidP="002D71A1">
                        <w:pPr>
                          <w:keepNext/>
                          <w:jc w:val="center"/>
                          <w:rPr>
                            <w:rFonts w:ascii="Symbol" w:hAnsi="Symbol" w:cstheme="minorBidi"/>
                            <w:color w:val="000000" w:themeColor="text1"/>
                            <w:kern w:val="24"/>
                            <w:sz w:val="16"/>
                            <w:szCs w:val="16"/>
                          </w:rPr>
                        </w:pPr>
                        <w:r>
                          <w:rPr>
                            <w:rFonts w:ascii="Symbol" w:hAnsi="Symbol" w:cstheme="minorBidi"/>
                            <w:color w:val="000000" w:themeColor="text1"/>
                            <w:kern w:val="24"/>
                            <w:sz w:val="16"/>
                            <w:szCs w:val="16"/>
                          </w:rPr>
                          <w:t>a</w:t>
                        </w:r>
                      </w:p>
                    </w:txbxContent>
                  </v:textbox>
                </v:shape>
                <v:shape id="Textfeld 27" o:spid="_x0000_s1694" type="#_x0000_t202" style="position:absolute;left:8481;top:10418;width:2261;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79D0FBC" w14:textId="77777777" w:rsidR="00941333" w:rsidRDefault="00941333" w:rsidP="002D71A1">
                        <w:pPr>
                          <w:keepNext/>
                          <w:jc w:val="center"/>
                          <w:rPr>
                            <w:rFonts w:asciiTheme="minorHAnsi" w:hAnsi="Calibri" w:cstheme="minorBidi"/>
                            <w:color w:val="000000" w:themeColor="text1"/>
                            <w:kern w:val="24"/>
                            <w:sz w:val="16"/>
                            <w:szCs w:val="16"/>
                          </w:rPr>
                        </w:pPr>
                        <w:r>
                          <w:rPr>
                            <w:rFonts w:asciiTheme="minorHAnsi" w:hAnsi="Calibri" w:cstheme="minorBidi"/>
                            <w:color w:val="000000" w:themeColor="text1"/>
                            <w:kern w:val="24"/>
                            <w:sz w:val="16"/>
                            <w:szCs w:val="16"/>
                          </w:rPr>
                          <w:t>c</w:t>
                        </w:r>
                      </w:p>
                    </w:txbxContent>
                  </v:textbox>
                </v:shape>
                <w10:anchorlock/>
              </v:group>
            </w:pict>
          </mc:Fallback>
        </mc:AlternateContent>
      </w:r>
    </w:p>
    <w:tbl>
      <w:tblPr>
        <w:tblW w:w="9752" w:type="dxa"/>
        <w:tblLayout w:type="fixed"/>
        <w:tblCellMar>
          <w:left w:w="0" w:type="dxa"/>
          <w:right w:w="0" w:type="dxa"/>
        </w:tblCellMar>
        <w:tblLook w:val="04A0" w:firstRow="1" w:lastRow="0" w:firstColumn="1" w:lastColumn="0" w:noHBand="0" w:noVBand="1"/>
      </w:tblPr>
      <w:tblGrid>
        <w:gridCol w:w="397"/>
        <w:gridCol w:w="4479"/>
        <w:gridCol w:w="397"/>
        <w:gridCol w:w="4479"/>
      </w:tblGrid>
      <w:tr w:rsidR="00261C42" w:rsidRPr="00B62EE5" w14:paraId="7ED60E1F" w14:textId="77777777" w:rsidTr="00AB0429">
        <w:tc>
          <w:tcPr>
            <w:tcW w:w="397" w:type="dxa"/>
            <w:shd w:val="clear" w:color="auto" w:fill="auto"/>
          </w:tcPr>
          <w:p w14:paraId="3E0009EF" w14:textId="77777777" w:rsidR="00261C42" w:rsidRPr="00B62EE5" w:rsidRDefault="00261C42" w:rsidP="00AB0429">
            <w:pPr>
              <w:pStyle w:val="KeyText"/>
            </w:pPr>
            <w:r w:rsidRPr="00B62EE5">
              <w:rPr>
                <w:i/>
              </w:rPr>
              <w:t>t</w:t>
            </w:r>
            <w:r w:rsidRPr="00B62EE5">
              <w:rPr>
                <w:vertAlign w:val="subscript"/>
              </w:rPr>
              <w:t>i</w:t>
            </w:r>
          </w:p>
        </w:tc>
        <w:tc>
          <w:tcPr>
            <w:tcW w:w="4479" w:type="dxa"/>
            <w:shd w:val="clear" w:color="auto" w:fill="auto"/>
          </w:tcPr>
          <w:p w14:paraId="2289DF7B" w14:textId="77777777" w:rsidR="00261C42" w:rsidRPr="00B62EE5" w:rsidRDefault="00261C42" w:rsidP="00AB0429">
            <w:pPr>
              <w:pStyle w:val="KeyText"/>
            </w:pPr>
            <w:r w:rsidRPr="00B62EE5">
              <w:t>sheet thickness</w:t>
            </w:r>
          </w:p>
        </w:tc>
        <w:tc>
          <w:tcPr>
            <w:tcW w:w="397" w:type="dxa"/>
            <w:shd w:val="clear" w:color="auto" w:fill="auto"/>
          </w:tcPr>
          <w:p w14:paraId="1E4F3A5E" w14:textId="77777777" w:rsidR="00261C42" w:rsidRPr="00B62EE5" w:rsidRDefault="00261C42" w:rsidP="00AB0429">
            <w:pPr>
              <w:pStyle w:val="KeyText"/>
            </w:pPr>
            <w:r w:rsidRPr="00B62EE5">
              <w:rPr>
                <w:i/>
              </w:rPr>
              <w:t>a</w:t>
            </w:r>
            <w:r w:rsidRPr="00B62EE5">
              <w:rPr>
                <w:vertAlign w:val="subscript"/>
              </w:rPr>
              <w:t>i</w:t>
            </w:r>
          </w:p>
        </w:tc>
        <w:tc>
          <w:tcPr>
            <w:tcW w:w="4479" w:type="dxa"/>
            <w:shd w:val="clear" w:color="auto" w:fill="auto"/>
          </w:tcPr>
          <w:p w14:paraId="607EE2F7" w14:textId="77777777" w:rsidR="00261C42" w:rsidRPr="00B62EE5" w:rsidRDefault="00261C42" w:rsidP="00AB0429">
            <w:pPr>
              <w:pStyle w:val="KeyText"/>
            </w:pPr>
            <w:r w:rsidRPr="00B62EE5">
              <w:t>weld throat thickness</w:t>
            </w:r>
          </w:p>
        </w:tc>
      </w:tr>
      <w:tr w:rsidR="00261C42" w14:paraId="544CC41A" w14:textId="77777777" w:rsidTr="00AB0429">
        <w:tc>
          <w:tcPr>
            <w:tcW w:w="397" w:type="dxa"/>
            <w:shd w:val="clear" w:color="auto" w:fill="auto"/>
          </w:tcPr>
          <w:p w14:paraId="74E8A6C8" w14:textId="77777777" w:rsidR="00261C42" w:rsidRPr="00F239B1" w:rsidRDefault="00261C42" w:rsidP="00AB0429">
            <w:pPr>
              <w:pStyle w:val="KeyText"/>
              <w:rPr>
                <w:i/>
              </w:rPr>
            </w:pPr>
            <w:r w:rsidRPr="00F239B1">
              <w:rPr>
                <w:i/>
              </w:rPr>
              <w:t>α</w:t>
            </w:r>
          </w:p>
        </w:tc>
        <w:tc>
          <w:tcPr>
            <w:tcW w:w="4479" w:type="dxa"/>
            <w:shd w:val="clear" w:color="auto" w:fill="auto"/>
          </w:tcPr>
          <w:p w14:paraId="1C5339AC" w14:textId="77777777" w:rsidR="00261C42" w:rsidRDefault="00261C42" w:rsidP="00AB0429">
            <w:pPr>
              <w:pStyle w:val="KeyText"/>
            </w:pPr>
            <w:r>
              <w:t>joint angle</w:t>
            </w:r>
          </w:p>
        </w:tc>
        <w:tc>
          <w:tcPr>
            <w:tcW w:w="397" w:type="dxa"/>
            <w:shd w:val="clear" w:color="auto" w:fill="auto"/>
          </w:tcPr>
          <w:p w14:paraId="3FD84E6E" w14:textId="77777777" w:rsidR="00261C42" w:rsidRDefault="00261C42" w:rsidP="00AB0429">
            <w:pPr>
              <w:pStyle w:val="KeyText"/>
            </w:pPr>
            <w:r w:rsidRPr="00F239B1">
              <w:rPr>
                <w:i/>
              </w:rPr>
              <w:t>β</w:t>
            </w:r>
            <w:r w:rsidRPr="00C1599C">
              <w:rPr>
                <w:vertAlign w:val="subscript"/>
              </w:rPr>
              <w:t>i</w:t>
            </w:r>
          </w:p>
        </w:tc>
        <w:tc>
          <w:tcPr>
            <w:tcW w:w="4479" w:type="dxa"/>
            <w:shd w:val="clear" w:color="auto" w:fill="auto"/>
          </w:tcPr>
          <w:p w14:paraId="6845AEB8" w14:textId="77777777" w:rsidR="00261C42" w:rsidRDefault="00261C42" w:rsidP="00AB0429">
            <w:pPr>
              <w:pStyle w:val="KeyText"/>
            </w:pPr>
            <w:r>
              <w:t>weld angle</w:t>
            </w:r>
          </w:p>
        </w:tc>
      </w:tr>
      <w:tr w:rsidR="00261C42" w14:paraId="53E1A54A" w14:textId="77777777" w:rsidTr="00AB0429">
        <w:tc>
          <w:tcPr>
            <w:tcW w:w="397" w:type="dxa"/>
            <w:shd w:val="clear" w:color="auto" w:fill="auto"/>
          </w:tcPr>
          <w:p w14:paraId="200BEB92" w14:textId="77777777" w:rsidR="00261C42" w:rsidRPr="00F239B1" w:rsidRDefault="00261C42" w:rsidP="00AB0429">
            <w:pPr>
              <w:pStyle w:val="KeyText"/>
              <w:rPr>
                <w:i/>
              </w:rPr>
            </w:pPr>
            <w:r w:rsidRPr="00F239B1">
              <w:rPr>
                <w:i/>
              </w:rPr>
              <w:t>c</w:t>
            </w:r>
          </w:p>
        </w:tc>
        <w:tc>
          <w:tcPr>
            <w:tcW w:w="4479" w:type="dxa"/>
            <w:shd w:val="clear" w:color="auto" w:fill="auto"/>
          </w:tcPr>
          <w:p w14:paraId="0458F684" w14:textId="77777777" w:rsidR="00261C42" w:rsidRDefault="00261C42" w:rsidP="00AB0429">
            <w:pPr>
              <w:pStyle w:val="KeyText"/>
            </w:pPr>
            <w:r>
              <w:t>gap</w:t>
            </w:r>
          </w:p>
        </w:tc>
        <w:tc>
          <w:tcPr>
            <w:tcW w:w="397" w:type="dxa"/>
            <w:shd w:val="clear" w:color="auto" w:fill="auto"/>
          </w:tcPr>
          <w:p w14:paraId="63F5DB73" w14:textId="77777777" w:rsidR="00261C42" w:rsidRPr="00F239B1" w:rsidRDefault="00261C42" w:rsidP="00AB0429">
            <w:pPr>
              <w:pStyle w:val="KeyText"/>
              <w:rPr>
                <w:i/>
              </w:rPr>
            </w:pPr>
            <w:r w:rsidRPr="00F239B1">
              <w:rPr>
                <w:i/>
              </w:rPr>
              <w:t>η</w:t>
            </w:r>
          </w:p>
        </w:tc>
        <w:tc>
          <w:tcPr>
            <w:tcW w:w="4479" w:type="dxa"/>
            <w:shd w:val="clear" w:color="auto" w:fill="auto"/>
          </w:tcPr>
          <w:p w14:paraId="69F0BF24" w14:textId="77777777" w:rsidR="00261C42" w:rsidRDefault="00261C42" w:rsidP="00AB0429">
            <w:pPr>
              <w:pStyle w:val="KeyText"/>
            </w:pPr>
            <w:r>
              <w:t>penetration rate</w:t>
            </w:r>
          </w:p>
        </w:tc>
      </w:tr>
    </w:tbl>
    <w:p w14:paraId="0BA492E7" w14:textId="77777777" w:rsidR="00261C42" w:rsidRPr="00261C42" w:rsidRDefault="00261C42" w:rsidP="00261C42">
      <w:pPr>
        <w:keepNext/>
        <w:keepLines/>
        <w:spacing w:after="0"/>
        <w:jc w:val="center"/>
        <w:rPr>
          <w:sz w:val="8"/>
          <w:szCs w:val="8"/>
          <w:lang w:val="en-US"/>
        </w:rPr>
      </w:pPr>
    </w:p>
    <w:p w14:paraId="4FDC23A5" w14:textId="2ECD3C18" w:rsidR="00EE5FFA" w:rsidRDefault="00FC68DB" w:rsidP="000E094F">
      <w:pPr>
        <w:pStyle w:val="Beschriftung"/>
      </w:pPr>
      <w:bookmarkStart w:id="1651" w:name="_Ref397587838"/>
      <w:bookmarkStart w:id="1652" w:name="_Toc3557124"/>
      <w:bookmarkStart w:id="1653" w:name="_Toc34747375"/>
      <w:bookmarkStart w:id="1654" w:name="_Toc76030573"/>
      <w:bookmarkStart w:id="1655" w:name="_Toc94530858"/>
      <w:bookmarkStart w:id="1656" w:name="_Toc101428254"/>
      <w:bookmarkStart w:id="1657" w:name="_Toc159618894"/>
      <w:r w:rsidRPr="00F54804">
        <w:t xml:space="preserve">Figure </w:t>
      </w:r>
      <w:r w:rsidRPr="00F54804">
        <w:fldChar w:fldCharType="begin"/>
      </w:r>
      <w:r w:rsidRPr="00F54804">
        <w:instrText xml:space="preserve"> SEQ Figure \* ARABIC </w:instrText>
      </w:r>
      <w:r w:rsidRPr="00F54804">
        <w:fldChar w:fldCharType="separate"/>
      </w:r>
      <w:r w:rsidR="0012574E">
        <w:rPr>
          <w:noProof/>
        </w:rPr>
        <w:t>51</w:t>
      </w:r>
      <w:r w:rsidRPr="00F54804">
        <w:fldChar w:fldCharType="end"/>
      </w:r>
      <w:bookmarkEnd w:id="1651"/>
      <w:r w:rsidR="00B00216">
        <w:t xml:space="preserve"> —</w:t>
      </w:r>
      <w:r w:rsidRPr="00F54804">
        <w:t xml:space="preserve"> Sheet </w:t>
      </w:r>
      <w:r w:rsidR="00261C42">
        <w:t>p</w:t>
      </w:r>
      <w:r w:rsidRPr="00F54804">
        <w:t>arameters vs</w:t>
      </w:r>
      <w:r w:rsidR="00EE080E">
        <w:t xml:space="preserve">. </w:t>
      </w:r>
      <w:r w:rsidR="00261C42">
        <w:t>w</w:t>
      </w:r>
      <w:r w:rsidRPr="0013175B">
        <w:t xml:space="preserve">eld </w:t>
      </w:r>
      <w:r w:rsidR="00261C42">
        <w:t>p</w:t>
      </w:r>
      <w:r w:rsidRPr="0013175B">
        <w:t xml:space="preserve">osition </w:t>
      </w:r>
      <w:r w:rsidR="00261C42">
        <w:t>p</w:t>
      </w:r>
      <w:r w:rsidRPr="0013175B">
        <w:t>arameters</w:t>
      </w:r>
      <w:bookmarkEnd w:id="1652"/>
      <w:bookmarkEnd w:id="1653"/>
      <w:bookmarkEnd w:id="1654"/>
      <w:bookmarkEnd w:id="1655"/>
      <w:bookmarkEnd w:id="1656"/>
      <w:bookmarkEnd w:id="1657"/>
      <w:r w:rsidR="00261C42">
        <w:t xml:space="preserve"> </w:t>
      </w:r>
    </w:p>
    <w:p w14:paraId="185FC9E2" w14:textId="653EAE54" w:rsidR="00614562" w:rsidRPr="00614562" w:rsidRDefault="00614562" w:rsidP="0013175B">
      <w:pPr>
        <w:pStyle w:val="berschrift4"/>
      </w:pPr>
      <w:bookmarkStart w:id="1658" w:name="_Hlk101443281"/>
      <w:r w:rsidRPr="005C2D94">
        <w:t>Parameters Assigned to a Specific Sheet of the Flange</w:t>
      </w:r>
      <w:bookmarkEnd w:id="1658"/>
    </w:p>
    <w:p w14:paraId="7C209B5C" w14:textId="49C2458D" w:rsidR="00A96355" w:rsidRDefault="00A96355" w:rsidP="000E094F">
      <w:pPr>
        <w:pStyle w:val="berschrift5"/>
      </w:pPr>
      <w:r>
        <w:t>General</w:t>
      </w:r>
      <w:r w:rsidR="009E2060">
        <w:t xml:space="preserve"> </w:t>
      </w:r>
    </w:p>
    <w:p w14:paraId="33E174D9" w14:textId="09972C0A" w:rsidR="00A96355" w:rsidRPr="00951A4A" w:rsidDel="00EF5C9C" w:rsidRDefault="00A96355" w:rsidP="0013175B">
      <w:r w:rsidRPr="001829EE">
        <w:rPr>
          <w:bCs/>
        </w:rPr>
        <w:t>In a welded connection</w:t>
      </w:r>
      <w:r w:rsidR="003F719B">
        <w:rPr>
          <w:bCs/>
        </w:rPr>
        <w:t>,</w:t>
      </w:r>
      <w:r w:rsidRPr="001829EE">
        <w:rPr>
          <w:bCs/>
        </w:rPr>
        <w:t xml:space="preserve"> there are different kinds of parameters that </w:t>
      </w:r>
      <w:r w:rsidR="003F719B">
        <w:rPr>
          <w:bCs/>
        </w:rPr>
        <w:t>shall</w:t>
      </w:r>
      <w:r w:rsidRPr="001829EE">
        <w:rPr>
          <w:bCs/>
        </w:rPr>
        <w:t xml:space="preserve"> be assigned either </w:t>
      </w:r>
      <w:r w:rsidR="003F719B" w:rsidRPr="001829EE">
        <w:rPr>
          <w:bCs/>
        </w:rPr>
        <w:t xml:space="preserve">to </w:t>
      </w:r>
      <w:r w:rsidR="003F719B">
        <w:rPr>
          <w:bCs/>
        </w:rPr>
        <w:t xml:space="preserve">a </w:t>
      </w:r>
      <w:r w:rsidRPr="001829EE">
        <w:rPr>
          <w:bCs/>
        </w:rPr>
        <w:t xml:space="preserve">welded sheet metal or </w:t>
      </w:r>
      <w:r w:rsidR="003F719B">
        <w:rPr>
          <w:bCs/>
        </w:rPr>
        <w:t xml:space="preserve">to </w:t>
      </w:r>
      <w:r w:rsidRPr="001829EE">
        <w:rPr>
          <w:bCs/>
        </w:rPr>
        <w:t xml:space="preserve">the created weld itself. </w:t>
      </w:r>
      <w:r w:rsidR="003F719B">
        <w:rPr>
          <w:bCs/>
        </w:rPr>
        <w:t>Accordingly</w:t>
      </w:r>
      <w:r w:rsidRPr="001829EE">
        <w:rPr>
          <w:bCs/>
        </w:rPr>
        <w:t xml:space="preserve">, those parameters </w:t>
      </w:r>
      <w:r w:rsidR="003F719B">
        <w:rPr>
          <w:bCs/>
        </w:rPr>
        <w:t xml:space="preserve">are grouped </w:t>
      </w:r>
      <w:r w:rsidRPr="001829EE">
        <w:rPr>
          <w:bCs/>
        </w:rPr>
        <w:t>under two elements</w:t>
      </w:r>
      <w:r w:rsidR="003F719B">
        <w:rPr>
          <w:bCs/>
        </w:rPr>
        <w:t>, residing</w:t>
      </w:r>
      <w:r w:rsidRPr="001829EE">
        <w:rPr>
          <w:bCs/>
        </w:rPr>
        <w:t xml:space="preserve"> directly under the parent subtype element. These are the</w:t>
      </w:r>
      <w:r w:rsidR="003F719B">
        <w:rPr>
          <w:bCs/>
        </w:rPr>
        <w:t xml:space="preserve"> elements</w:t>
      </w:r>
      <w:r w:rsidRPr="001829EE">
        <w:rPr>
          <w:bCs/>
        </w:rPr>
        <w:t xml:space="preserve"> </w:t>
      </w:r>
      <w:r w:rsidRPr="003F719B">
        <w:rPr>
          <w:rFonts w:ascii="Courier New" w:hAnsi="Courier New" w:cs="Courier New"/>
          <w:bCs/>
        </w:rPr>
        <w:t>&lt;sheet_parameter/&gt;</w:t>
      </w:r>
      <w:r w:rsidRPr="001829EE">
        <w:rPr>
          <w:bCs/>
        </w:rPr>
        <w:t xml:space="preserve"> and the </w:t>
      </w:r>
      <w:r w:rsidRPr="003F719B">
        <w:rPr>
          <w:rFonts w:ascii="Courier New" w:hAnsi="Courier New" w:cs="Courier New"/>
          <w:bCs/>
        </w:rPr>
        <w:t>&lt;weld_position/&gt;</w:t>
      </w:r>
      <w:r w:rsidRPr="001829EE">
        <w:rPr>
          <w:bCs/>
        </w:rPr>
        <w:t>.</w:t>
      </w:r>
      <w:r w:rsidR="003F719B">
        <w:rPr>
          <w:bCs/>
        </w:rPr>
        <w:t xml:space="preserve"> </w:t>
      </w:r>
    </w:p>
    <w:p w14:paraId="2CD80953" w14:textId="6DAC04FB" w:rsidR="00F85C4B" w:rsidRDefault="00FC68DB" w:rsidP="000E094F">
      <w:pPr>
        <w:pStyle w:val="berschrift5"/>
      </w:pPr>
      <w:r w:rsidRPr="005C2D94">
        <w:t>Element</w:t>
      </w:r>
      <w:r w:rsidR="00F3142F">
        <w:t xml:space="preserve"> </w:t>
      </w:r>
      <w:r w:rsidR="007C66D3" w:rsidRPr="0094049B">
        <w:rPr>
          <w:rStyle w:val="CodeCharacter"/>
        </w:rPr>
        <w:t>&lt;sheet_parameter/&gt;</w:t>
      </w:r>
      <w:r w:rsidR="007C66D3">
        <w:t xml:space="preserve"> </w:t>
      </w:r>
    </w:p>
    <w:p w14:paraId="69275BC8" w14:textId="230C6053" w:rsidR="00FC68DB" w:rsidRDefault="00FC68DB" w:rsidP="00B202D2">
      <w:r w:rsidRPr="00BD52D7">
        <w:t xml:space="preserve">The element </w:t>
      </w:r>
      <w:r w:rsidRPr="0094049B">
        <w:rPr>
          <w:rStyle w:val="CodeCharacter"/>
        </w:rPr>
        <w:t>&lt;sheet_parameter/&gt;</w:t>
      </w:r>
      <w:r w:rsidRPr="00BD52D7">
        <w:t xml:space="preserve"> describes the sheet in order to identify the correct sheet when multiple sheets are connected.</w:t>
      </w:r>
      <w:r w:rsidRPr="000A1B7B">
        <w:t xml:space="preserve"> Furthermore, it defines </w:t>
      </w:r>
      <w:r w:rsidR="00084A37" w:rsidRPr="000A1B7B">
        <w:t xml:space="preserve">as an attribute </w:t>
      </w:r>
      <w:r w:rsidRPr="000A1B7B">
        <w:t xml:space="preserve">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5D9C3616" w:rsidR="00FC68DB" w:rsidRDefault="00FC68DB" w:rsidP="00951A4A">
      <w:pPr>
        <w:keepNext/>
      </w:pPr>
      <w:r w:rsidRPr="00F54804">
        <w:lastRenderedPageBreak/>
        <w:t>It is defined using the following attributes</w:t>
      </w:r>
      <w:r w:rsidR="00E456CF">
        <w:t xml:space="preserve"> (see </w:t>
      </w:r>
      <w:r w:rsidR="00E456CF">
        <w:fldChar w:fldCharType="begin"/>
      </w:r>
      <w:r w:rsidR="00E456CF">
        <w:instrText xml:space="preserve"> REF _Ref157790497 \h </w:instrText>
      </w:r>
      <w:r w:rsidR="00E456CF">
        <w:fldChar w:fldCharType="separate"/>
      </w:r>
      <w:r w:rsidR="0012574E" w:rsidRPr="00F54804">
        <w:t xml:space="preserve">Table </w:t>
      </w:r>
      <w:r w:rsidR="0012574E">
        <w:rPr>
          <w:noProof/>
        </w:rPr>
        <w:t>89</w:t>
      </w:r>
      <w:r w:rsidR="00E456CF">
        <w:fldChar w:fldCharType="end"/>
      </w:r>
      <w:r w:rsidR="00E456CF">
        <w:t>)</w:t>
      </w:r>
      <w:r w:rsidRPr="00F54804">
        <w:t>:</w:t>
      </w:r>
      <w:r w:rsidR="00E456CF">
        <w:t xml:space="preserve"> </w:t>
      </w:r>
    </w:p>
    <w:p w14:paraId="7B418C1F" w14:textId="0BEF96E6" w:rsidR="00BC532A" w:rsidRPr="00F54804" w:rsidRDefault="00BC532A" w:rsidP="001640C5">
      <w:pPr>
        <w:pStyle w:val="Beschriftung"/>
        <w:keepNext/>
        <w:keepLines/>
      </w:pPr>
      <w:bookmarkStart w:id="1659" w:name="_Ref157790497"/>
      <w:bookmarkStart w:id="1660" w:name="_Toc159619021"/>
      <w:r w:rsidRPr="00F54804">
        <w:t xml:space="preserve">Table </w:t>
      </w:r>
      <w:r w:rsidRPr="00F54804">
        <w:fldChar w:fldCharType="begin"/>
      </w:r>
      <w:r w:rsidRPr="00F54804">
        <w:instrText xml:space="preserve"> SEQ Table \* ARABIC </w:instrText>
      </w:r>
      <w:r w:rsidRPr="00F54804">
        <w:fldChar w:fldCharType="separate"/>
      </w:r>
      <w:r w:rsidR="0012574E">
        <w:rPr>
          <w:noProof/>
        </w:rPr>
        <w:t>89</w:t>
      </w:r>
      <w:r w:rsidRPr="00F54804">
        <w:fldChar w:fldCharType="end"/>
      </w:r>
      <w:bookmarkEnd w:id="1659"/>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sheet_parameter/&gt;</w:t>
      </w:r>
      <w:bookmarkEnd w:id="166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r w:rsidRPr="00F54804">
              <w:rPr>
                <w:sz w:val="20"/>
                <w:szCs w:val="20"/>
              </w:rPr>
              <w:t>sheet_thickness</w:t>
            </w:r>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r w:rsidRPr="00F54804">
              <w:rPr>
                <w:sz w:val="20"/>
                <w:szCs w:val="20"/>
              </w:rPr>
              <w:t>sheet_angle</w:t>
            </w:r>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1D23B2FA" w14:textId="49E417DC" w:rsidR="00F85C4B" w:rsidRDefault="00FC68DB" w:rsidP="000E094F">
      <w:pPr>
        <w:pStyle w:val="berschrift5"/>
      </w:pPr>
      <w:r w:rsidRPr="005C2D94">
        <w:t>Attribute</w:t>
      </w:r>
      <w:r w:rsidR="00F3142F">
        <w:t xml:space="preserve"> </w:t>
      </w:r>
      <w:r w:rsidRPr="00CB0A38">
        <w:rPr>
          <w:rFonts w:ascii="Courier New" w:hAnsi="Courier New"/>
          <w:bCs/>
        </w:rPr>
        <w:t>index</w:t>
      </w:r>
      <w:r w:rsidR="00362B32">
        <w:t xml:space="preserve"> </w:t>
      </w:r>
    </w:p>
    <w:p w14:paraId="7DA78A19" w14:textId="18B5D42B"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w:t>
      </w:r>
      <w:r w:rsidR="009E2060">
        <w:t>p</w:t>
      </w:r>
      <w:r w:rsidRPr="00F54804">
        <w:t xml:space="preserve">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7A87DC0D" w14:textId="065822E1" w:rsidR="00F85C4B" w:rsidRDefault="00FC68DB" w:rsidP="000E094F">
      <w:pPr>
        <w:pStyle w:val="berschrift5"/>
      </w:pPr>
      <w:r w:rsidRPr="00F54804">
        <w:t>Attribute</w:t>
      </w:r>
      <w:r w:rsidR="00F3142F">
        <w:t xml:space="preserve"> </w:t>
      </w:r>
      <w:r w:rsidRPr="00CB0A38">
        <w:rPr>
          <w:rFonts w:ascii="Courier New" w:hAnsi="Courier New"/>
          <w:bCs/>
        </w:rPr>
        <w:t>gap</w:t>
      </w:r>
      <w:r w:rsidR="00362B32">
        <w:t xml:space="preserve"> </w:t>
      </w:r>
    </w:p>
    <w:p w14:paraId="398D5AF1" w14:textId="7D95E53A"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1C7CD1">
        <w:rPr>
          <w:rStyle w:val="Fett"/>
          <w:b w:val="0"/>
        </w:rPr>
        <w:sym w:font="Symbol" w:char="F0A5"/>
      </w:r>
      <w:r w:rsidRPr="00F54804">
        <w:t>). It defines t</w:t>
      </w:r>
      <w:r w:rsidRPr="005C2D94">
        <w:t>he distance between the base and the connected sheet.</w:t>
      </w:r>
    </w:p>
    <w:p w14:paraId="4BF88EFC" w14:textId="1ECE9289" w:rsidR="00F85C4B" w:rsidRDefault="00FC68DB" w:rsidP="000E094F">
      <w:pPr>
        <w:pStyle w:val="berschrift5"/>
      </w:pPr>
      <w:r w:rsidRPr="00BD52D7">
        <w:t>Attribute</w:t>
      </w:r>
      <w:r w:rsidR="00F3142F">
        <w:t xml:space="preserve"> </w:t>
      </w:r>
      <w:r w:rsidRPr="00CB0A38">
        <w:rPr>
          <w:rFonts w:ascii="Courier New" w:hAnsi="Courier New"/>
          <w:bCs/>
        </w:rPr>
        <w:t>sheet_thickness</w:t>
      </w:r>
      <w:r w:rsidR="00362B32">
        <w:t xml:space="preserve"> </w:t>
      </w:r>
    </w:p>
    <w:p w14:paraId="72E60886" w14:textId="2AD86AB2" w:rsidR="00FC68DB" w:rsidRPr="00F54804" w:rsidRDefault="00FC68DB" w:rsidP="00B202D2">
      <w:r w:rsidRPr="000A1B7B">
        <w:t xml:space="preserve">The value of the attribute </w:t>
      </w:r>
      <w:r w:rsidRPr="0094049B">
        <w:rPr>
          <w:rStyle w:val="CodeCharacter"/>
        </w:rPr>
        <w:t>sheet_thickness</w:t>
      </w:r>
      <w:r w:rsidRPr="00F54804">
        <w:t xml:space="preserve"> is numerical in the range (0, </w:t>
      </w:r>
      <w:r w:rsidRPr="001C7CD1">
        <w:rPr>
          <w:rStyle w:val="Fett"/>
          <w:b w:val="0"/>
        </w:rPr>
        <w:sym w:font="Symbol" w:char="F0A5"/>
      </w:r>
      <w:r w:rsidRPr="00F54804">
        <w:t xml:space="preserve">). It defines the </w:t>
      </w:r>
      <w:r w:rsidRPr="005C2D94">
        <w:t xml:space="preserve">CAD related input for the thickness measure of the connected sheet (in </w:t>
      </w:r>
      <w:r w:rsidRPr="00F54804">
        <w:fldChar w:fldCharType="begin"/>
      </w:r>
      <w:r w:rsidRPr="00F54804">
        <w:instrText xml:space="preserve"> REF _Ref397587838 \h </w:instrText>
      </w:r>
      <w:r w:rsidRPr="00F54804">
        <w:fldChar w:fldCharType="separate"/>
      </w:r>
      <w:r w:rsidR="0012574E" w:rsidRPr="00F54804">
        <w:t xml:space="preserve">Figure </w:t>
      </w:r>
      <w:r w:rsidR="0012574E">
        <w:rPr>
          <w:noProof/>
        </w:rPr>
        <w:t>51</w:t>
      </w:r>
      <w:r w:rsidRPr="00F54804">
        <w:fldChar w:fldCharType="end"/>
      </w:r>
      <w:r w:rsidR="00D02360">
        <w:t xml:space="preserve">, </w:t>
      </w:r>
      <w:r w:rsidRPr="00F54804">
        <w:t>this is t</w:t>
      </w:r>
      <w:r w:rsidRPr="00F54804">
        <w:rPr>
          <w:vertAlign w:val="subscript"/>
        </w:rPr>
        <w:t>2</w:t>
      </w:r>
      <w:r w:rsidRPr="005C2D94">
        <w:t xml:space="preserve">). In case more than </w:t>
      </w:r>
      <w:r w:rsidR="00D02360">
        <w:t>one</w:t>
      </w:r>
      <w:r w:rsidRPr="005C2D94">
        <w:t xml:space="preserve"> welded sheet exist</w:t>
      </w:r>
      <w:r w:rsidR="00D02360">
        <w:t>s,</w:t>
      </w:r>
      <w:r w:rsidRPr="005C2D94">
        <w:t xml:space="preserve"> see the definition in </w:t>
      </w:r>
      <w:r w:rsidRPr="00F54804">
        <w:fldChar w:fldCharType="begin"/>
      </w:r>
      <w:r w:rsidRPr="00F54804">
        <w:instrText xml:space="preserve"> REF _Ref397588351 \r \h </w:instrText>
      </w:r>
      <w:r w:rsidRPr="00F54804">
        <w:fldChar w:fldCharType="separate"/>
      </w:r>
      <w:r w:rsidR="0012574E">
        <w:t>10.2.11.6</w:t>
      </w:r>
      <w:r w:rsidRPr="00F54804">
        <w:fldChar w:fldCharType="end"/>
      </w:r>
      <w:r w:rsidRPr="00F54804">
        <w:t>.</w:t>
      </w:r>
      <w:r w:rsidR="00D02360">
        <w:t xml:space="preserve"> </w:t>
      </w:r>
    </w:p>
    <w:p w14:paraId="192ECA1D" w14:textId="3C658C92" w:rsidR="00F85C4B" w:rsidRDefault="00FC68DB" w:rsidP="000E094F">
      <w:pPr>
        <w:pStyle w:val="berschrift5"/>
      </w:pPr>
      <w:r w:rsidRPr="005C2D94">
        <w:t>Attribute</w:t>
      </w:r>
      <w:r w:rsidR="00F3142F">
        <w:t xml:space="preserve"> </w:t>
      </w:r>
      <w:r w:rsidRPr="00CB0A38">
        <w:rPr>
          <w:rFonts w:ascii="Courier New" w:hAnsi="Courier New"/>
          <w:bCs/>
        </w:rPr>
        <w:t>sheet_angle</w:t>
      </w:r>
      <w:r w:rsidR="00362B32">
        <w:t xml:space="preserve"> </w:t>
      </w:r>
    </w:p>
    <w:p w14:paraId="5D98EAEC" w14:textId="7D01ACC3" w:rsidR="00FC68DB" w:rsidRPr="00F54804" w:rsidRDefault="00FC68DB" w:rsidP="00B202D2">
      <w:r w:rsidRPr="00BD52D7">
        <w:t xml:space="preserve">The value of the attribute </w:t>
      </w:r>
      <w:r w:rsidRPr="0094049B">
        <w:rPr>
          <w:rStyle w:val="CodeCharacter"/>
        </w:rPr>
        <w:t>sheet_angle</w:t>
      </w:r>
      <w:r w:rsidRPr="00BD52D7">
        <w:t xml:space="preserve"> is numerical in the range [0</w:t>
      </w:r>
      <w:r w:rsidRPr="001668D7">
        <w:t>,</w:t>
      </w:r>
      <w:r w:rsidRPr="00D7391D">
        <w:t xml:space="preserve"> </w:t>
      </w:r>
      <w:r w:rsidRPr="000A1B7B">
        <w:rPr>
          <w:bCs/>
        </w:rPr>
        <w:t>360</w:t>
      </w:r>
      <w:r w:rsidRPr="00F54804">
        <w:rPr>
          <w:bCs/>
        </w:rPr>
        <w:t>)</w:t>
      </w:r>
      <w:r w:rsidRPr="00F54804">
        <w:t>. It de</w:t>
      </w:r>
      <w:r w:rsidR="00DF7C63">
        <w:t>scrib</w:t>
      </w:r>
      <w:r w:rsidRPr="00F54804">
        <w:t xml:space="preserve">es the angle between the </w:t>
      </w:r>
      <w:r w:rsidR="00DF7C63" w:rsidRPr="00DF7C63">
        <w:t xml:space="preserve">central surfaces </w:t>
      </w:r>
      <w:r w:rsidR="00DF7C63">
        <w:t xml:space="preserve">of the </w:t>
      </w:r>
      <w:r w:rsidRPr="00F54804">
        <w:t>base sheet and the connected sheet.</w:t>
      </w:r>
      <w:r w:rsidR="00DF7C63">
        <w:t xml:space="preserve"> </w:t>
      </w:r>
    </w:p>
    <w:p w14:paraId="4E794410" w14:textId="444D9E30" w:rsidR="00FC68DB" w:rsidRPr="00092852" w:rsidRDefault="00602D17" w:rsidP="00DF7C63">
      <w:pPr>
        <w:pStyle w:val="Example"/>
        <w:keepNext/>
      </w:pPr>
      <w:r>
        <w:t>Example</w:t>
      </w:r>
      <w:r w:rsidR="00460F6C">
        <w:t xml:space="preserve"> </w:t>
      </w:r>
    </w:p>
    <w:p w14:paraId="14B330FD" w14:textId="77777777" w:rsidR="00FC68DB" w:rsidRPr="00092852" w:rsidRDefault="00FC68DB" w:rsidP="00E456CF">
      <w:pPr>
        <w:pStyle w:val="XMLCode"/>
        <w:keepNext/>
        <w:ind w:firstLine="0"/>
        <w:rPr>
          <w:rFonts w:cs="Courier New"/>
          <w:lang w:val="en-GB"/>
        </w:rPr>
      </w:pPr>
      <w:r w:rsidRPr="00092852">
        <w:rPr>
          <w:rFonts w:cs="Courier New"/>
          <w:lang w:val="en-GB"/>
        </w:rPr>
        <w:t>&lt;connection_1d&gt;</w:t>
      </w:r>
    </w:p>
    <w:p w14:paraId="396B0FDC" w14:textId="77777777" w:rsidR="00FC68DB" w:rsidRPr="00092852" w:rsidRDefault="00FC68DB" w:rsidP="00DF7C63">
      <w:pPr>
        <w:pStyle w:val="XMLCode"/>
        <w:ind w:firstLine="0"/>
        <w:rPr>
          <w:rFonts w:cs="Courier New"/>
          <w:lang w:val="en-GB"/>
        </w:rPr>
      </w:pPr>
      <w:r w:rsidRPr="00092852">
        <w:rPr>
          <w:rFonts w:cs="Courier New"/>
          <w:lang w:val="en-GB"/>
        </w:rPr>
        <w:t xml:space="preserve">    &lt;seamweld&gt;</w:t>
      </w:r>
    </w:p>
    <w:p w14:paraId="5B4C3C5E"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&lt;corner_weld base="1" technology="resistance"&gt;</w:t>
      </w:r>
    </w:p>
    <w:p w14:paraId="16B4CD00" w14:textId="77777777" w:rsidR="00FC68DB" w:rsidRPr="00092852" w:rsidRDefault="00FC68DB" w:rsidP="00E456CF">
      <w:pPr>
        <w:pStyle w:val="XMLCode"/>
        <w:keepNext/>
        <w:ind w:firstLine="0"/>
        <w:rPr>
          <w:lang w:val="en-GB"/>
        </w:rPr>
      </w:pPr>
      <w:r w:rsidRPr="00092852">
        <w:rPr>
          <w:rFonts w:cs="Courier New"/>
          <w:lang w:val="en-GB"/>
        </w:rPr>
        <w:t xml:space="preserve">            &lt;weld_position .../&gt;</w:t>
      </w:r>
    </w:p>
    <w:p w14:paraId="31292D3A" w14:textId="77777777" w:rsidR="00FC68DB" w:rsidRPr="00092852" w:rsidRDefault="00FC68DB" w:rsidP="00E456CF">
      <w:pPr>
        <w:pStyle w:val="XMLCode"/>
        <w:keepNext/>
        <w:ind w:firstLine="0"/>
        <w:rPr>
          <w:rFonts w:cs="Courier New"/>
          <w:b/>
          <w:lang w:val="en-GB"/>
        </w:rPr>
      </w:pPr>
      <w:r w:rsidRPr="00092852">
        <w:rPr>
          <w:rFonts w:cs="Courier New"/>
          <w:lang w:val="en-GB"/>
        </w:rPr>
        <w:t xml:space="preserve">            </w:t>
      </w:r>
      <w:r w:rsidRPr="00092852">
        <w:rPr>
          <w:rFonts w:cs="Courier New"/>
          <w:b/>
          <w:lang w:val="en-GB"/>
        </w:rPr>
        <w:t>&lt;sheet_parameter index="2" gap="1.0" sheet_thickness="1.5" sheet_angle="90"/&gt;</w:t>
      </w:r>
    </w:p>
    <w:p w14:paraId="13B8D4B4" w14:textId="77777777" w:rsidR="00FC68DB" w:rsidRPr="00092852" w:rsidRDefault="00FC68DB" w:rsidP="00DF7C63">
      <w:pPr>
        <w:pStyle w:val="XMLCode"/>
        <w:ind w:firstLine="0"/>
        <w:rPr>
          <w:rFonts w:cs="Courier New"/>
          <w:lang w:val="en-GB"/>
        </w:rPr>
      </w:pPr>
      <w:r w:rsidRPr="00092852">
        <w:rPr>
          <w:rFonts w:cs="Courier New"/>
          <w:lang w:val="en-GB"/>
        </w:rPr>
        <w:t xml:space="preserve">        &lt;/corner_weld&gt;</w:t>
      </w:r>
    </w:p>
    <w:p w14:paraId="34C4AD92" w14:textId="77777777" w:rsidR="00FC68DB" w:rsidRPr="00092852" w:rsidRDefault="00FC68DB" w:rsidP="00E456CF">
      <w:pPr>
        <w:pStyle w:val="XMLCode"/>
        <w:keepNext/>
        <w:ind w:firstLine="0"/>
        <w:rPr>
          <w:rFonts w:cs="Courier New"/>
          <w:lang w:val="en-GB"/>
        </w:rPr>
      </w:pPr>
      <w:r w:rsidRPr="00092852">
        <w:rPr>
          <w:rFonts w:cs="Courier New"/>
          <w:lang w:val="en-GB"/>
        </w:rPr>
        <w:t xml:space="preserve">    &lt;/seamweld&gt;</w:t>
      </w:r>
    </w:p>
    <w:p w14:paraId="525F1DFD" w14:textId="53683F59" w:rsidR="00FC68DB" w:rsidRPr="0013175B" w:rsidRDefault="00FC68DB" w:rsidP="00E456CF">
      <w:pPr>
        <w:pStyle w:val="XMLCode"/>
        <w:ind w:firstLine="0"/>
        <w:rPr>
          <w:rFonts w:cs="Courier New"/>
          <w:lang w:val="en-GB"/>
        </w:rPr>
      </w:pPr>
      <w:r w:rsidRPr="0013175B">
        <w:rPr>
          <w:rFonts w:cs="Courier New"/>
          <w:lang w:val="en-GB"/>
        </w:rPr>
        <w:t>&lt;/connection_1d&gt;</w:t>
      </w:r>
      <w:r w:rsidR="00602D17">
        <w:rPr>
          <w:rFonts w:cs="Courier New"/>
          <w:lang w:val="en-GB"/>
        </w:rPr>
        <w:t xml:space="preserve"> </w:t>
      </w:r>
    </w:p>
    <w:p w14:paraId="260E5717" w14:textId="2BC6E327" w:rsidR="00FC68DB" w:rsidRPr="00F54804" w:rsidRDefault="00FC68DB">
      <w:pPr>
        <w:pStyle w:val="berschrift4"/>
      </w:pPr>
      <w:bookmarkStart w:id="1661" w:name="_Welding_Position"/>
      <w:bookmarkStart w:id="1662" w:name="_Ref397524978"/>
      <w:bookmarkStart w:id="1663" w:name="_Toc3557011"/>
      <w:bookmarkStart w:id="1664" w:name="_Toc34747261"/>
      <w:bookmarkStart w:id="1665" w:name="_Toc77102080"/>
      <w:bookmarkEnd w:id="1661"/>
      <w:r w:rsidRPr="00F54804">
        <w:t>Welding Position</w:t>
      </w:r>
      <w:bookmarkEnd w:id="1648"/>
      <w:bookmarkEnd w:id="1649"/>
      <w:bookmarkEnd w:id="1662"/>
      <w:bookmarkEnd w:id="1663"/>
      <w:bookmarkEnd w:id="1664"/>
      <w:bookmarkEnd w:id="1665"/>
      <w:r w:rsidR="00DF7C63">
        <w:t xml:space="preserve"> </w:t>
      </w:r>
    </w:p>
    <w:p w14:paraId="6595E0F6" w14:textId="08052710" w:rsidR="00A96355" w:rsidRDefault="00FF3869" w:rsidP="000E094F">
      <w:pPr>
        <w:pStyle w:val="berschrift5"/>
      </w:pPr>
      <w:r>
        <w:t>Basic Definitions</w:t>
      </w:r>
      <w:r w:rsidR="00DF7C63">
        <w:t xml:space="preserve"> </w:t>
      </w:r>
    </w:p>
    <w:p w14:paraId="0F2FE194" w14:textId="5A41B1F8" w:rsidR="00FC68DB" w:rsidRPr="00F54804" w:rsidRDefault="00FC68DB" w:rsidP="00B202D2">
      <w:r w:rsidRPr="005C2D94">
        <w:t xml:space="preserve">The </w:t>
      </w:r>
      <w:r w:rsidR="003C6EB5">
        <w:t xml:space="preserve">geometric </w:t>
      </w:r>
      <w:r w:rsidRPr="005C2D94">
        <w:t>position of the</w:t>
      </w:r>
      <w:r w:rsidR="003C6EB5">
        <w:t xml:space="preserve"> physical</w:t>
      </w:r>
      <w:r w:rsidRPr="005C2D94">
        <w:t xml:space="preserve"> welding o</w:t>
      </w:r>
      <w:r w:rsidR="003C6EB5">
        <w:t>f</w:t>
      </w:r>
      <w:r w:rsidRPr="005C2D94">
        <w:t xml:space="preserve">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12574E" w:rsidRPr="00F54804">
        <w:t xml:space="preserve">Figure </w:t>
      </w:r>
      <w:r w:rsidR="0012574E">
        <w:rPr>
          <w:noProof/>
        </w:rPr>
        <w:t>52</w:t>
      </w:r>
      <w:r w:rsidRPr="00F54804">
        <w:fldChar w:fldCharType="end"/>
      </w:r>
      <w:r w:rsidRPr="00F54804">
        <w:t>).</w:t>
      </w:r>
      <w:r w:rsidR="003C6EB5">
        <w:t xml:space="preserve"> </w:t>
      </w:r>
    </w:p>
    <w:p w14:paraId="3AEDA489" w14:textId="022E429D" w:rsidR="00FC68DB" w:rsidRPr="000A1B7B" w:rsidRDefault="00FC68DB" w:rsidP="00B202D2">
      <w:r w:rsidRPr="005C2D94">
        <w:t xml:space="preserve">The origin of this orientation vector is located directly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The position on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5C2D94">
        <w:t xml:space="preserve"> is determined by a fraction in the range [0</w:t>
      </w:r>
      <w:r w:rsidRPr="00BD52D7">
        <w:t xml:space="preserve">, 1] of the complete line. The fraction is applied to the length of the </w:t>
      </w:r>
      <w:r w:rsidR="003C6EB5" w:rsidRPr="003C6EB5">
        <w:rPr>
          <w:rFonts w:ascii="Courier New" w:hAnsi="Courier New" w:cs="Courier New"/>
        </w:rPr>
        <w:t>&lt;loc_list</w:t>
      </w:r>
      <w:r w:rsidR="003C6EB5">
        <w:rPr>
          <w:rFonts w:ascii="Courier New" w:hAnsi="Courier New" w:cs="Courier New"/>
        </w:rPr>
        <w:t>/</w:t>
      </w:r>
      <w:r w:rsidR="003C6EB5" w:rsidRPr="003C6EB5">
        <w:rPr>
          <w:rFonts w:ascii="Courier New" w:hAnsi="Courier New" w:cs="Courier New"/>
        </w:rPr>
        <w:t>&gt;</w:t>
      </w:r>
      <w:r w:rsidR="003C6EB5" w:rsidRPr="000A1B7B">
        <w:t xml:space="preserve"> polyline</w:t>
      </w:r>
      <w:r w:rsidRPr="00BD52D7">
        <w:t xml:space="preserve"> measured as sum of all segment lengths in space.</w:t>
      </w:r>
      <w:r w:rsidR="003C6EB5">
        <w:t xml:space="preserve"> </w:t>
      </w:r>
    </w:p>
    <w:p w14:paraId="49CDF755" w14:textId="65953288" w:rsidR="00FC68DB" w:rsidRPr="00F54804" w:rsidRDefault="00FC68DB" w:rsidP="00B202D2">
      <w:r w:rsidRPr="00F54804">
        <w:lastRenderedPageBreak/>
        <w:t xml:space="preserve">A connection can be welded at different positions. </w:t>
      </w:r>
      <w:r w:rsidR="00084A37">
        <w:t xml:space="preserve">Depending on </w:t>
      </w:r>
      <w:r w:rsidRPr="00F54804">
        <w:t>the seam weld type</w:t>
      </w:r>
      <w:r w:rsidR="003C6EB5">
        <w:t>,</w:t>
      </w:r>
      <w:r w:rsidRPr="00F54804">
        <w:t xml:space="preserve"> between two and five positions </w:t>
      </w:r>
      <w:r w:rsidR="00084A37">
        <w:t xml:space="preserve">can occur </w:t>
      </w:r>
      <w:r w:rsidRPr="00F54804">
        <w:t>(</w:t>
      </w:r>
      <w:r w:rsidR="003C6EB5">
        <w:t xml:space="preserve">e.g. </w:t>
      </w:r>
      <w:r w:rsidRPr="00F54804">
        <w:t>by combi</w:t>
      </w:r>
      <w:r w:rsidR="00084A37">
        <w:t>ni</w:t>
      </w:r>
      <w:r w:rsidRPr="00F54804">
        <w:t>ng</w:t>
      </w:r>
      <w:r w:rsidR="003C6EB5">
        <w:t xml:space="preserve"> a</w:t>
      </w:r>
      <w:r w:rsidRPr="00F54804">
        <w:t xml:space="preserve"> K-</w:t>
      </w:r>
      <w:r w:rsidR="0047234D">
        <w:t>j</w:t>
      </w:r>
      <w:r w:rsidRPr="00F54804">
        <w:t xml:space="preserve">oint with a </w:t>
      </w:r>
      <w:r w:rsidR="0047234D">
        <w:t>Y-joint</w:t>
      </w:r>
      <w:r w:rsidRPr="00F54804">
        <w:t xml:space="preserve">). Each position represents a </w:t>
      </w:r>
      <w:r w:rsidR="003C6EB5">
        <w:t xml:space="preserve">physical </w:t>
      </w:r>
      <w:r w:rsidRPr="00F54804">
        <w:t>welding performed from one side of the structure.</w:t>
      </w:r>
      <w:r w:rsidR="003C6EB5">
        <w:t xml:space="preserve"> </w:t>
      </w:r>
    </w:p>
    <w:p w14:paraId="7D96505E" w14:textId="596160B4"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w:t>
      </w:r>
      <w:r w:rsidR="003C6EB5">
        <w:t>clause</w:t>
      </w:r>
      <w:r w:rsidR="00B601C3">
        <w:t>s</w:t>
      </w:r>
      <w:r w:rsidR="003C6EB5">
        <w:t> </w:t>
      </w:r>
      <w:r w:rsidRPr="00F54804">
        <w:fldChar w:fldCharType="begin"/>
      </w:r>
      <w:r w:rsidRPr="00F54804">
        <w:instrText xml:space="preserve"> REF ModelizationWeldDefinition \r \h  \* MERGEFORMAT </w:instrText>
      </w:r>
      <w:r w:rsidRPr="00F54804">
        <w:fldChar w:fldCharType="separate"/>
      </w:r>
      <w:r w:rsidR="0012574E">
        <w:t>10.2.5</w:t>
      </w:r>
      <w:r w:rsidRPr="00F54804">
        <w:fldChar w:fldCharType="end"/>
      </w:r>
      <w:r w:rsidR="00B601C3">
        <w:t xml:space="preserve"> and following</w:t>
      </w:r>
      <w:r w:rsidRPr="00F54804">
        <w:t>).</w:t>
      </w:r>
      <w:r w:rsidR="003C6EB5">
        <w:t xml:space="preserve"> </w:t>
      </w:r>
    </w:p>
    <w:bookmarkStart w:id="1666" w:name="_Toc338939102"/>
    <w:p w14:paraId="0A9613D9" w14:textId="74BCFA9F" w:rsidR="00FC68DB" w:rsidRPr="00F54804" w:rsidRDefault="00D860C8" w:rsidP="00B202D2">
      <w:pPr>
        <w:keepNext/>
        <w:jc w:val="center"/>
      </w:pPr>
      <w:r>
        <w:rPr>
          <w:noProof/>
        </w:rPr>
        <mc:AlternateContent>
          <mc:Choice Requires="wpg">
            <w:drawing>
              <wp:inline distT="0" distB="0" distL="0" distR="0" wp14:anchorId="62C48718" wp14:editId="2945C5AB">
                <wp:extent cx="2040890" cy="1795780"/>
                <wp:effectExtent l="22225" t="0" r="22860" b="0"/>
                <wp:docPr id="17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0890" cy="1795780"/>
                          <a:chOff x="0" y="0"/>
                          <a:chExt cx="44072" cy="38778"/>
                        </a:xfrm>
                      </wpg:grpSpPr>
                      <wps:wsp>
                        <wps:cNvPr id="174" name="Parallelogram 8"/>
                        <wps:cNvSpPr>
                          <a:spLocks noChangeArrowheads="1"/>
                        </wps:cNvSpPr>
                        <wps:spPr bwMode="auto">
                          <a:xfrm>
                            <a:off x="0" y="11157"/>
                            <a:ext cx="44072" cy="19822"/>
                          </a:xfrm>
                          <a:prstGeom prst="parallelogram">
                            <a:avLst>
                              <a:gd name="adj" fmla="val 37643"/>
                            </a:avLst>
                          </a:prstGeom>
                          <a:solidFill>
                            <a:srgbClr val="C5C8CA"/>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5" name="Parallelogram 7"/>
                        <wps:cNvSpPr>
                          <a:spLocks noChangeArrowheads="1"/>
                        </wps:cNvSpPr>
                        <wps:spPr bwMode="auto">
                          <a:xfrm rot="-4228889">
                            <a:off x="1177" y="11066"/>
                            <a:ext cx="26929" cy="10765"/>
                          </a:xfrm>
                          <a:prstGeom prst="parallelogram">
                            <a:avLst>
                              <a:gd name="adj" fmla="val 57709"/>
                            </a:avLst>
                          </a:prstGeom>
                          <a:solidFill>
                            <a:srgbClr val="A6A6A6"/>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76" name="Straight Connector 10"/>
                        <wps:cNvCnPr>
                          <a:cxnSpLocks noChangeShapeType="1"/>
                        </wps:cNvCnPr>
                        <wps:spPr bwMode="auto">
                          <a:xfrm flipV="1">
                            <a:off x="15334" y="11017"/>
                            <a:ext cx="6872" cy="19761"/>
                          </a:xfrm>
                          <a:prstGeom prst="line">
                            <a:avLst/>
                          </a:prstGeom>
                          <a:noFill/>
                          <a:ln w="28575">
                            <a:solidFill>
                              <a:srgbClr val="FF0000"/>
                            </a:solidFill>
                            <a:miter lim="800000"/>
                            <a:headEnd type="oval" w="lg" len="lg"/>
                            <a:tailEnd type="oval" w="lg" len="lg"/>
                          </a:ln>
                          <a:extLst>
                            <a:ext uri="{909E8E84-426E-40DD-AFC4-6F175D3DCCD1}">
                              <a14:hiddenFill xmlns:a14="http://schemas.microsoft.com/office/drawing/2010/main">
                                <a:noFill/>
                              </a14:hiddenFill>
                            </a:ext>
                          </a:extLst>
                        </wps:spPr>
                        <wps:bodyPr/>
                      </wps:wsp>
                      <wps:wsp>
                        <wps:cNvPr id="178" name="Straight Connector 12"/>
                        <wps:cNvCnPr>
                          <a:cxnSpLocks/>
                        </wps:cNvCnPr>
                        <wps:spPr bwMode="auto">
                          <a:xfrm flipV="1">
                            <a:off x="18770" y="4456"/>
                            <a:ext cx="14000" cy="16672"/>
                          </a:xfrm>
                          <a:prstGeom prst="line">
                            <a:avLst/>
                          </a:prstGeom>
                          <a:noFill/>
                          <a:ln w="28575">
                            <a:solidFill>
                              <a:schemeClr val="accent1">
                                <a:lumMod val="50000"/>
                                <a:lumOff val="0"/>
                              </a:schemeClr>
                            </a:solidFill>
                            <a:miter lim="800000"/>
                            <a:headEnd type="oval" w="lg" len="lg"/>
                            <a:tailEnd type="triangle" w="lg" len="lg"/>
                          </a:ln>
                          <a:extLst>
                            <a:ext uri="{909E8E84-426E-40DD-AFC4-6F175D3DCCD1}">
                              <a14:hiddenFill xmlns:a14="http://schemas.microsoft.com/office/drawing/2010/main">
                                <a:noFill/>
                              </a14:hiddenFill>
                            </a:ext>
                          </a:extLst>
                        </wps:spPr>
                        <wps:bodyPr/>
                      </wps:wsp>
                      <wps:wsp>
                        <wps:cNvPr id="179" name="TextBox 15"/>
                        <wps:cNvSpPr txBox="1">
                          <a:spLocks noChangeArrowheads="1"/>
                        </wps:cNvSpPr>
                        <wps:spPr bwMode="auto">
                          <a:xfrm>
                            <a:off x="14469" y="32051"/>
                            <a:ext cx="4508"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wps:txbx>
                        <wps:bodyPr rot="0" vert="horz" wrap="square" lIns="91440" tIns="45720" rIns="91440" bIns="45720" anchor="t" anchorCtr="0" upright="1">
                          <a:noAutofit/>
                        </wps:bodyPr>
                      </wps:wsp>
                      <wps:wsp>
                        <wps:cNvPr id="180" name="TextBox 16"/>
                        <wps:cNvSpPr txBox="1">
                          <a:spLocks noChangeArrowheads="1"/>
                        </wps:cNvSpPr>
                        <wps:spPr bwMode="auto">
                          <a:xfrm>
                            <a:off x="21161" y="6102"/>
                            <a:ext cx="4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wps:txbx>
                        <wps:bodyPr rot="0" vert="horz" wrap="square" lIns="91440" tIns="45720" rIns="91440" bIns="45720" anchor="t" anchorCtr="0" upright="1">
                          <a:noAutofit/>
                        </wps:bodyPr>
                      </wps:wsp>
                      <wps:wsp>
                        <wps:cNvPr id="181" name="TextBox 19"/>
                        <wps:cNvSpPr txBox="1">
                          <a:spLocks noChangeArrowheads="1"/>
                        </wps:cNvSpPr>
                        <wps:spPr bwMode="auto">
                          <a:xfrm>
                            <a:off x="31554" y="0"/>
                            <a:ext cx="1106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r>
                                <w:rPr>
                                  <w:rFonts w:asciiTheme="minorHAnsi" w:hAnsi="Calibri" w:cstheme="minorBidi"/>
                                  <w:b/>
                                  <w:bCs/>
                                  <w:color w:val="FF0000"/>
                                  <w:kern w:val="24"/>
                                  <w:sz w:val="36"/>
                                  <w:szCs w:val="36"/>
                                  <w:lang w:val="en-US"/>
                                </w:rPr>
                                <w:t>x,y,z)</w:t>
                              </w:r>
                            </w:p>
                          </w:txbxContent>
                        </wps:txbx>
                        <wps:bodyPr rot="0" vert="horz" wrap="square" lIns="91440" tIns="45720" rIns="91440" bIns="45720" anchor="t" anchorCtr="0" upright="1">
                          <a:noAutofit/>
                        </wps:bodyPr>
                      </wps:wsp>
                      <wps:wsp>
                        <wps:cNvPr id="182" name="TextBox 20"/>
                        <wps:cNvSpPr txBox="1">
                          <a:spLocks noChangeArrowheads="1"/>
                        </wps:cNvSpPr>
                        <wps:spPr bwMode="auto">
                          <a:xfrm>
                            <a:off x="20672" y="18975"/>
                            <a:ext cx="4613" cy="6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wps:txbx>
                        <wps:bodyPr rot="0" vert="horz" wrap="square" lIns="91440" tIns="45720" rIns="91440" bIns="45720" anchor="t" anchorCtr="0" upright="1">
                          <a:noAutofit/>
                        </wps:bodyPr>
                      </wps:wsp>
                    </wpg:wgp>
                  </a:graphicData>
                </a:graphic>
              </wp:inline>
            </w:drawing>
          </mc:Choice>
          <mc:Fallback>
            <w:pict>
              <v:group w14:anchorId="62C48718" id="Group 99" o:spid="_x0000_s1695" style="width:160.7pt;height:141.4pt;mso-position-horizontal-relative:char;mso-position-vertical-relative:line" coordsize="44072,3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696" type="#_x0000_t7" style="position:absolute;top:11157;width:44072;height:19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" adj="3657" fillcolor="#c5c8ca" strokecolor="#1f4d78 [1604]" strokeweight="1pt"/>
                <v:shape id="Parallelogram 7" o:spid="_x0000_s1697" type="#_x0000_t7" style="position:absolute;left:1177;top:11066;width:26929;height:10765;rotation:-46190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" adj="4983" fillcolor="#a6a6a6" strokecolor="#1f4d78 [1604]" strokeweight="1pt"/>
                <v:line id="Straight Connector 10" o:spid="_x0000_s1698" style="position:absolute;flip:y;visibility:visible;mso-wrap-style:square" from="15334,11017" to="22206,3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" strokecolor="red" strokeweight="2.25pt">
                  <v:stroke startarrow="oval" startarrowwidth="wide" startarrowlength="long" endarrow="oval" endarrowwidth="wide" endarrowlength="long" joinstyle="miter"/>
                </v:line>
                <v:line id="Straight Connector 12" o:spid="_x0000_s1699" style="position:absolute;flip:y;visibility:visible;mso-wrap-style:square" from="18770,4456" to="32770,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" strokecolor="#1f4d78 [1604]" strokeweight="2.25pt">
                  <v:stroke startarrow="oval" startarrowwidth="wide" startarrowlength="long" endarrow="block" endarrowwidth="wide" endarrowlength="long" joinstyle="miter"/>
                  <o:lock v:ext="edit" shapetype="f"/>
                </v:line>
                <v:shape id="TextBox 15" o:spid="_x0000_s1700" type="#_x0000_t202" style="position:absolute;left:14469;top:32051;width:4508;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668E0AA4"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1</w:t>
                        </w:r>
                      </w:p>
                    </w:txbxContent>
                  </v:textbox>
                </v:shape>
                <v:shape id="TextBox 16" o:spid="_x0000_s1701" type="#_x0000_t202" style="position:absolute;left:21161;top:6102;width:4508;height: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48B0B54" w14:textId="77777777" w:rsidR="00464E36" w:rsidRDefault="00464E36" w:rsidP="00464E36">
                        <w:pPr>
                          <w:rPr>
                            <w:rFonts w:asciiTheme="minorHAnsi" w:hAnsi="Calibri" w:cstheme="minorBidi"/>
                            <w:color w:val="FF0000"/>
                            <w:kern w:val="24"/>
                            <w:sz w:val="36"/>
                            <w:szCs w:val="36"/>
                            <w:lang w:val="en-US"/>
                          </w:rPr>
                        </w:pPr>
                        <w:r>
                          <w:rPr>
                            <w:rFonts w:asciiTheme="minorHAnsi" w:hAnsi="Calibri" w:cstheme="minorBidi"/>
                            <w:color w:val="FF0000"/>
                            <w:kern w:val="24"/>
                            <w:sz w:val="36"/>
                            <w:szCs w:val="36"/>
                            <w:lang w:val="en-US"/>
                          </w:rPr>
                          <w:t>0</w:t>
                        </w:r>
                      </w:p>
                    </w:txbxContent>
                  </v:textbox>
                </v:shape>
                <v:shape id="TextBox 19" o:spid="_x0000_s1702" type="#_x0000_t202" style="position:absolute;left:31554;width:1106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07374840" w14:textId="77777777" w:rsidR="00464E36" w:rsidRDefault="00464E36" w:rsidP="00464E36">
                        <w:pPr>
                          <w:rPr>
                            <w:rFonts w:asciiTheme="minorHAnsi" w:hAnsi="Calibri" w:cstheme="minorBidi"/>
                            <w:b/>
                            <w:bCs/>
                            <w:color w:val="FF3272"/>
                            <w:kern w:val="24"/>
                            <w:sz w:val="36"/>
                            <w:szCs w:val="36"/>
                            <w:lang w:val="en-US"/>
                          </w:rPr>
                        </w:pPr>
                        <w:r>
                          <w:rPr>
                            <w:rFonts w:asciiTheme="minorHAnsi" w:hAnsi="Calibri" w:cstheme="minorBidi"/>
                            <w:b/>
                            <w:bCs/>
                            <w:color w:val="FF3272"/>
                            <w:kern w:val="24"/>
                            <w:sz w:val="36"/>
                            <w:szCs w:val="36"/>
                            <w:lang w:val="en-US"/>
                          </w:rPr>
                          <w:t>(</w:t>
                        </w:r>
                        <w:proofErr w:type="spellStart"/>
                        <w:r>
                          <w:rPr>
                            <w:rFonts w:asciiTheme="minorHAnsi" w:hAnsi="Calibri" w:cstheme="minorBidi"/>
                            <w:b/>
                            <w:bCs/>
                            <w:color w:val="FF0000"/>
                            <w:kern w:val="24"/>
                            <w:sz w:val="36"/>
                            <w:szCs w:val="36"/>
                            <w:lang w:val="en-US"/>
                          </w:rPr>
                          <w:t>x,y,z</w:t>
                        </w:r>
                        <w:proofErr w:type="spellEnd"/>
                        <w:r>
                          <w:rPr>
                            <w:rFonts w:asciiTheme="minorHAnsi" w:hAnsi="Calibri" w:cstheme="minorBidi"/>
                            <w:b/>
                            <w:bCs/>
                            <w:color w:val="FF0000"/>
                            <w:kern w:val="24"/>
                            <w:sz w:val="36"/>
                            <w:szCs w:val="36"/>
                            <w:lang w:val="en-US"/>
                          </w:rPr>
                          <w:t>)</w:t>
                        </w:r>
                      </w:p>
                    </w:txbxContent>
                  </v:textbox>
                </v:shape>
                <v:shape id="TextBox 20" o:spid="_x0000_s1703" type="#_x0000_t202" style="position:absolute;left:20672;top:18975;width:4613;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76343F90" w14:textId="77777777" w:rsidR="00464E36" w:rsidRDefault="00464E36" w:rsidP="00464E36">
                        <w:pPr>
                          <w:rPr>
                            <w:rFonts w:asciiTheme="minorHAnsi" w:hAnsi="Calibri" w:cstheme="minorBidi"/>
                            <w:b/>
                            <w:bCs/>
                            <w:color w:val="FF0000"/>
                            <w:kern w:val="24"/>
                            <w:sz w:val="36"/>
                            <w:szCs w:val="36"/>
                            <w:lang w:val="en-US"/>
                          </w:rPr>
                        </w:pPr>
                        <w:r>
                          <w:rPr>
                            <w:rFonts w:asciiTheme="minorHAnsi" w:hAnsi="Calibri" w:cstheme="minorBidi"/>
                            <w:b/>
                            <w:bCs/>
                            <w:color w:val="FF0000"/>
                            <w:kern w:val="24"/>
                            <w:sz w:val="36"/>
                            <w:szCs w:val="36"/>
                            <w:lang w:val="en-US"/>
                          </w:rPr>
                          <w:t>u</w:t>
                        </w:r>
                      </w:p>
                    </w:txbxContent>
                  </v:textbox>
                </v:shape>
                <w10:anchorlock/>
              </v:group>
            </w:pict>
          </mc:Fallback>
        </mc:AlternateContent>
      </w:r>
    </w:p>
    <w:p w14:paraId="3A841C50" w14:textId="3D0DC084" w:rsidR="00FC68DB" w:rsidRPr="00F54804" w:rsidRDefault="00FC68DB" w:rsidP="00BD52D7">
      <w:pPr>
        <w:pStyle w:val="Beschriftung"/>
      </w:pPr>
      <w:bookmarkStart w:id="1667" w:name="_Ref397529286"/>
      <w:bookmarkStart w:id="1668" w:name="_Toc3557125"/>
      <w:bookmarkStart w:id="1669" w:name="_Toc34747376"/>
      <w:bookmarkStart w:id="1670" w:name="_Toc76030574"/>
      <w:bookmarkStart w:id="1671" w:name="_Toc94530859"/>
      <w:bookmarkStart w:id="1672" w:name="_Toc101428255"/>
      <w:bookmarkStart w:id="1673" w:name="_Toc159618895"/>
      <w:r w:rsidRPr="00F54804">
        <w:t xml:space="preserve">Figure </w:t>
      </w:r>
      <w:bookmarkStart w:id="1674" w:name="Figure10"/>
      <w:r w:rsidRPr="00F54804">
        <w:fldChar w:fldCharType="begin"/>
      </w:r>
      <w:r w:rsidRPr="00F54804">
        <w:instrText xml:space="preserve"> SEQ Figure \* ARABIC </w:instrText>
      </w:r>
      <w:r w:rsidRPr="00F54804">
        <w:fldChar w:fldCharType="separate"/>
      </w:r>
      <w:r w:rsidR="0012574E">
        <w:rPr>
          <w:noProof/>
        </w:rPr>
        <w:t>52</w:t>
      </w:r>
      <w:r w:rsidRPr="00F54804">
        <w:fldChar w:fldCharType="end"/>
      </w:r>
      <w:bookmarkEnd w:id="1667"/>
      <w:bookmarkEnd w:id="1674"/>
      <w:r w:rsidR="00B00216">
        <w:t xml:space="preserve"> —</w:t>
      </w:r>
      <w:r w:rsidRPr="00F54804">
        <w:t xml:space="preserve"> Welding </w:t>
      </w:r>
      <w:r w:rsidR="00AA636E">
        <w:t>p</w:t>
      </w:r>
      <w:r w:rsidRPr="00F54804">
        <w:t xml:space="preserve">osition of a </w:t>
      </w:r>
      <w:r w:rsidR="0047234D">
        <w:t>Y-joint</w:t>
      </w:r>
      <w:bookmarkEnd w:id="1668"/>
      <w:bookmarkEnd w:id="1669"/>
      <w:bookmarkEnd w:id="1670"/>
      <w:bookmarkEnd w:id="1671"/>
      <w:bookmarkEnd w:id="1672"/>
      <w:bookmarkEnd w:id="1673"/>
      <w:r w:rsidR="00AA636E">
        <w:t xml:space="preserve"> </w:t>
      </w:r>
    </w:p>
    <w:p w14:paraId="793EF08A" w14:textId="77777777" w:rsidR="00FC68DB" w:rsidRPr="001E4607" w:rsidRDefault="00FC68DB" w:rsidP="000E094F">
      <w:pPr>
        <w:pStyle w:val="berschrift5"/>
      </w:pPr>
      <w:r w:rsidRPr="005C2D94">
        <w:t>Primary and Secondary Sides</w:t>
      </w:r>
      <w:bookmarkEnd w:id="1666"/>
    </w:p>
    <w:p w14:paraId="7E9EE945" w14:textId="683E32F3" w:rsidR="00FC68DB" w:rsidRPr="000A1B7B" w:rsidRDefault="00FC68DB" w:rsidP="00B202D2">
      <w:r w:rsidRPr="00BD52D7">
        <w:t xml:space="preserve">For weld definitions </w:t>
      </w:r>
      <w:r w:rsidR="00CB7663">
        <w:t>that need</w:t>
      </w:r>
      <w:r w:rsidRPr="00BD52D7">
        <w:t xml:space="preserve"> a specific side</w:t>
      </w:r>
      <w:r w:rsidR="00CB7663">
        <w:t>,</w:t>
      </w:r>
      <w:r w:rsidRPr="00BD52D7">
        <w:t xml:space="preserve"> the orientation vector defines the primary side. All other sides are named secondary side</w:t>
      </w:r>
      <w:r w:rsidR="0056045D">
        <w:t>s, not</w:t>
      </w:r>
      <w:r w:rsidRPr="00BD52D7">
        <w:t xml:space="preserve"> specifying any precedence on them.</w:t>
      </w:r>
      <w:r w:rsidR="0056045D">
        <w:t xml:space="preserve"> </w:t>
      </w:r>
    </w:p>
    <w:p w14:paraId="00358BA3" w14:textId="608B54CC" w:rsidR="00F85C4B" w:rsidRDefault="00FC68DB" w:rsidP="000E094F">
      <w:pPr>
        <w:pStyle w:val="berschrift5"/>
      </w:pPr>
      <w:bookmarkStart w:id="1675" w:name="_Toc288196495"/>
      <w:bookmarkStart w:id="1676" w:name="_Toc288200797"/>
      <w:bookmarkStart w:id="1677" w:name="_Toc338939138"/>
      <w:bookmarkEnd w:id="1650"/>
      <w:r w:rsidRPr="00F54804">
        <w:t>Element</w:t>
      </w:r>
      <w:r w:rsidR="00F3142F">
        <w:t xml:space="preserve"> </w:t>
      </w:r>
      <w:r w:rsidR="00CB0A38" w:rsidRPr="00CB0A38">
        <w:rPr>
          <w:rFonts w:ascii="Courier New" w:hAnsi="Courier New"/>
          <w:bCs/>
        </w:rPr>
        <w:t>&lt;</w:t>
      </w:r>
      <w:r w:rsidRPr="00CB0A38">
        <w:rPr>
          <w:rFonts w:ascii="Courier New" w:hAnsi="Courier New"/>
          <w:bCs/>
        </w:rPr>
        <w:t>weld_position</w:t>
      </w:r>
      <w:bookmarkEnd w:id="1675"/>
      <w:bookmarkEnd w:id="1676"/>
      <w:bookmarkEnd w:id="1677"/>
      <w:r w:rsidR="00CB0A38" w:rsidRPr="00CB0A38">
        <w:rPr>
          <w:rFonts w:ascii="Courier New" w:hAnsi="Courier New"/>
          <w:bCs/>
        </w:rPr>
        <w:t>/&gt;</w:t>
      </w:r>
      <w:r w:rsidR="00F85C4B">
        <w:t xml:space="preserve"> </w:t>
      </w:r>
    </w:p>
    <w:p w14:paraId="7F0BE060" w14:textId="5EA45B20" w:rsidR="00FC68DB" w:rsidRPr="00F54804" w:rsidRDefault="00FC68DB" w:rsidP="00B202D2">
      <w:r w:rsidRPr="00F54804">
        <w:t xml:space="preserve">The element </w:t>
      </w:r>
      <w:r w:rsidRPr="0094049B">
        <w:rPr>
          <w:rStyle w:val="CodeCharacter"/>
        </w:rPr>
        <w:t>&lt;weld_position/&gt;</w:t>
      </w:r>
      <w:r w:rsidRPr="00F54804">
        <w:t xml:space="preserve"> describes the location of the weld relative to the connection line specified in </w:t>
      </w:r>
      <w:r w:rsidR="0056045D" w:rsidRPr="003C6EB5">
        <w:rPr>
          <w:rFonts w:ascii="Courier New" w:hAnsi="Courier New" w:cs="Courier New"/>
        </w:rPr>
        <w:t>&lt;loc_list</w:t>
      </w:r>
      <w:r w:rsidR="0056045D">
        <w:rPr>
          <w:rFonts w:ascii="Courier New" w:hAnsi="Courier New" w:cs="Courier New"/>
        </w:rPr>
        <w:t>/</w:t>
      </w:r>
      <w:r w:rsidR="0056045D" w:rsidRPr="003C6EB5">
        <w:rPr>
          <w:rFonts w:ascii="Courier New" w:hAnsi="Courier New" w:cs="Courier New"/>
        </w:rPr>
        <w:t>&gt;</w:t>
      </w:r>
      <w:r w:rsidRPr="00F54804">
        <w:t xml:space="preserve">. </w:t>
      </w:r>
    </w:p>
    <w:p w14:paraId="05ABCAA6" w14:textId="0E27DE0C" w:rsidR="00FC68DB" w:rsidRDefault="00FC68DB" w:rsidP="00B202D2">
      <w:pPr>
        <w:keepNext/>
        <w:spacing w:before="240"/>
      </w:pPr>
      <w:r w:rsidRPr="00F54804">
        <w:t xml:space="preserve">Each </w:t>
      </w:r>
      <w:r w:rsidRPr="0094049B">
        <w:rPr>
          <w:rStyle w:val="CodeCharacter"/>
        </w:rPr>
        <w:t>&lt;weld_position/&gt;</w:t>
      </w:r>
      <w:r w:rsidRPr="00F54804">
        <w:t xml:space="preserve"> element can contain the following nested elements</w:t>
      </w:r>
      <w:r w:rsidR="00362B32">
        <w:t xml:space="preserve"> (see </w:t>
      </w:r>
      <w:r w:rsidR="00362B32">
        <w:fldChar w:fldCharType="begin"/>
      </w:r>
      <w:r w:rsidR="00362B32">
        <w:instrText xml:space="preserve"> REF _Ref157790541 \h </w:instrText>
      </w:r>
      <w:r w:rsidR="00362B32">
        <w:fldChar w:fldCharType="separate"/>
      </w:r>
      <w:r w:rsidR="0012574E" w:rsidRPr="00F54804">
        <w:t xml:space="preserve">Table </w:t>
      </w:r>
      <w:r w:rsidR="0012574E">
        <w:rPr>
          <w:noProof/>
        </w:rPr>
        <w:t>90</w:t>
      </w:r>
      <w:r w:rsidR="00362B32">
        <w:fldChar w:fldCharType="end"/>
      </w:r>
      <w:r w:rsidR="00362B32">
        <w:t>)</w:t>
      </w:r>
      <w:r w:rsidRPr="00F54804">
        <w:t xml:space="preserve">: </w:t>
      </w:r>
    </w:p>
    <w:p w14:paraId="73843C0B" w14:textId="2804053F" w:rsidR="00BC532A" w:rsidRPr="00F54804" w:rsidRDefault="00BC532A" w:rsidP="001640C5">
      <w:pPr>
        <w:pStyle w:val="Beschriftung"/>
        <w:keepNext/>
        <w:keepLines/>
      </w:pPr>
      <w:bookmarkStart w:id="1678" w:name="_Ref157790541"/>
      <w:bookmarkStart w:id="1679" w:name="_Toc159619022"/>
      <w:r w:rsidRPr="00F54804">
        <w:t xml:space="preserve">Table </w:t>
      </w:r>
      <w:r w:rsidRPr="00F54804">
        <w:fldChar w:fldCharType="begin"/>
      </w:r>
      <w:r w:rsidRPr="00F54804">
        <w:instrText xml:space="preserve"> SEQ Table \* ARABIC </w:instrText>
      </w:r>
      <w:r w:rsidRPr="00F54804">
        <w:fldChar w:fldCharType="separate"/>
      </w:r>
      <w:r w:rsidR="0012574E">
        <w:rPr>
          <w:noProof/>
        </w:rPr>
        <w:t>90</w:t>
      </w:r>
      <w:r w:rsidRPr="00F54804">
        <w:fldChar w:fldCharType="end"/>
      </w:r>
      <w:bookmarkEnd w:id="1678"/>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679"/>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r w:rsidRPr="00F54804">
              <w:rPr>
                <w:sz w:val="20"/>
                <w:szCs w:val="20"/>
              </w:rPr>
              <w:t xml:space="preserve">segment_list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90DE760" w:rsidR="00FC68DB" w:rsidRPr="005C2D94" w:rsidRDefault="00FC68DB" w:rsidP="00B202D2">
            <w:pPr>
              <w:keepNext/>
              <w:rPr>
                <w:sz w:val="20"/>
                <w:szCs w:val="20"/>
              </w:rPr>
            </w:pPr>
            <w:r w:rsidRPr="00F54804">
              <w:rPr>
                <w:sz w:val="20"/>
                <w:szCs w:val="20"/>
              </w:rPr>
              <w:t xml:space="preserve">mutually exclusive – For details, see </w:t>
            </w:r>
            <w:r w:rsidR="005020EF">
              <w:rPr>
                <w:sz w:val="20"/>
                <w:szCs w:val="20"/>
              </w:rPr>
              <w:t>clause</w:t>
            </w:r>
            <w:r w:rsidR="0056045D">
              <w:rPr>
                <w:sz w:val="20"/>
                <w:szCs w:val="20"/>
              </w:rPr>
              <w:t xml:space="preserve">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12574E">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12574E" w:rsidRPr="0012574E">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r w:rsidRPr="00F54804">
              <w:rPr>
                <w:sz w:val="20"/>
                <w:szCs w:val="20"/>
              </w:rPr>
              <w:t xml:space="preserve">regular_segments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1C7CD1" w:rsidRDefault="00BC532A" w:rsidP="00F667E5">
      <w:pPr>
        <w:pStyle w:val="Beschriftung"/>
        <w:jc w:val="left"/>
        <w:rPr>
          <w:b w:val="0"/>
          <w:bCs w:val="0"/>
        </w:rPr>
      </w:pPr>
    </w:p>
    <w:p w14:paraId="1ECAD41B" w14:textId="4E90449F" w:rsidR="00FC68DB" w:rsidRDefault="00FC68DB" w:rsidP="0013175B">
      <w:pPr>
        <w:keepNext/>
      </w:pPr>
      <w:r w:rsidRPr="005C2D94">
        <w:t xml:space="preserve">The element </w:t>
      </w:r>
      <w:r w:rsidRPr="0094049B">
        <w:rPr>
          <w:rStyle w:val="CodeCharacter"/>
        </w:rPr>
        <w:t>&lt;weld_position/&gt;</w:t>
      </w:r>
      <w:r w:rsidRPr="00BD52D7">
        <w:t xml:space="preserve"> is defined using the following attributes</w:t>
      </w:r>
      <w:r w:rsidR="00362B32">
        <w:t xml:space="preserve"> (see </w:t>
      </w:r>
      <w:r w:rsidR="00362B32">
        <w:fldChar w:fldCharType="begin"/>
      </w:r>
      <w:r w:rsidR="00362B32">
        <w:instrText xml:space="preserve"> REF _Ref157790550 \h </w:instrText>
      </w:r>
      <w:r w:rsidR="00362B32">
        <w:fldChar w:fldCharType="separate"/>
      </w:r>
      <w:r w:rsidR="0012574E" w:rsidRPr="00F54804">
        <w:t xml:space="preserve">Table </w:t>
      </w:r>
      <w:r w:rsidR="0012574E">
        <w:rPr>
          <w:noProof/>
        </w:rPr>
        <w:t>91</w:t>
      </w:r>
      <w:r w:rsidR="00362B32">
        <w:fldChar w:fldCharType="end"/>
      </w:r>
      <w:r w:rsidR="00362B32">
        <w:t>)</w:t>
      </w:r>
      <w:r w:rsidRPr="00BD52D7">
        <w:t>:</w:t>
      </w:r>
      <w:r w:rsidR="00362B32">
        <w:t xml:space="preserve"> </w:t>
      </w:r>
    </w:p>
    <w:p w14:paraId="306CE14E" w14:textId="21663BE4" w:rsidR="00BC532A" w:rsidRPr="00BD52D7" w:rsidRDefault="00BC532A" w:rsidP="001640C5">
      <w:pPr>
        <w:pStyle w:val="Beschriftung"/>
        <w:keepNext/>
        <w:keepLines/>
      </w:pPr>
      <w:bookmarkStart w:id="1680" w:name="_Ref157790550"/>
      <w:bookmarkStart w:id="1681" w:name="_Toc159619023"/>
      <w:r w:rsidRPr="00F54804">
        <w:t xml:space="preserve">Table </w:t>
      </w:r>
      <w:r w:rsidRPr="00F54804">
        <w:fldChar w:fldCharType="begin"/>
      </w:r>
      <w:r w:rsidRPr="00F54804">
        <w:instrText xml:space="preserve"> SEQ Table \* ARABIC </w:instrText>
      </w:r>
      <w:r w:rsidRPr="00F54804">
        <w:fldChar w:fldCharType="separate"/>
      </w:r>
      <w:r w:rsidR="0012574E">
        <w:rPr>
          <w:noProof/>
        </w:rPr>
        <w:t>91</w:t>
      </w:r>
      <w:r w:rsidRPr="00F54804">
        <w:fldChar w:fldCharType="end"/>
      </w:r>
      <w:bookmarkEnd w:id="1680"/>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weld_position/&gt;</w:t>
      </w:r>
      <w:bookmarkEnd w:id="168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362B32">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362B32">
        <w:trPr>
          <w:cantSplit/>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362B32">
        <w:trPr>
          <w:cantSplit/>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362B32">
        <w:trPr>
          <w:cantSplit/>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362B32">
        <w:trPr>
          <w:cantSplit/>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362B32">
        <w:trPr>
          <w:cantSplit/>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362B32">
        <w:trPr>
          <w:cantSplit/>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lastRenderedPageBreak/>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r w:rsidRPr="00F54804">
              <w:rPr>
                <w:sz w:val="20"/>
                <w:szCs w:val="20"/>
              </w:rPr>
              <w:t>filler_material</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362B32">
        <w:trPr>
          <w:cantSplit/>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362B32">
        <w:trPr>
          <w:cantSplit/>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1C7CD1" w:rsidRDefault="00BC532A" w:rsidP="00F667E5">
      <w:pPr>
        <w:pStyle w:val="Beschriftung"/>
        <w:jc w:val="left"/>
        <w:rPr>
          <w:b w:val="0"/>
        </w:rPr>
      </w:pPr>
    </w:p>
    <w:p w14:paraId="7E3FFF19" w14:textId="033524D4" w:rsidR="00FC68DB" w:rsidRPr="000A1B7B" w:rsidRDefault="00FC68DB" w:rsidP="00B202D2">
      <w:r w:rsidRPr="005C2D94">
        <w:t xml:space="preserve">Depending on </w:t>
      </w:r>
      <w:r w:rsidR="0056045D">
        <w:t xml:space="preserve">the </w:t>
      </w:r>
      <w:r w:rsidRPr="001E4607">
        <w:t>subtype</w:t>
      </w:r>
      <w:r w:rsidR="0056045D">
        <w:t>,</w:t>
      </w:r>
      <w:r w:rsidRPr="00BD52D7">
        <w:t xml:space="preserve"> the attributes of the element </w:t>
      </w:r>
      <w:r w:rsidRPr="0094049B">
        <w:rPr>
          <w:rStyle w:val="CodeCharacter"/>
        </w:rPr>
        <w:t>&lt;weld_position/&gt;</w:t>
      </w:r>
      <w:r w:rsidRPr="00BD52D7">
        <w:t xml:space="preserve"> are different. Each of the subtype</w:t>
      </w:r>
      <w:r w:rsidR="0056045D">
        <w:t>s</w:t>
      </w:r>
      <w:r w:rsidRPr="00BD52D7">
        <w:t xml:space="preserve"> support</w:t>
      </w:r>
      <w:r w:rsidR="0056045D">
        <w:t>s</w:t>
      </w:r>
      <w:r w:rsidRPr="00BD52D7">
        <w:t xml:space="preserve"> its specific combination of attributes. </w:t>
      </w:r>
      <w:r w:rsidR="0056045D">
        <w:t>The detailed d</w:t>
      </w:r>
      <w:r w:rsidRPr="00BD52D7">
        <w:t xml:space="preserve">escription of the specific combination can be found in the </w:t>
      </w:r>
      <w:r w:rsidR="0056045D">
        <w:t>according</w:t>
      </w:r>
      <w:r w:rsidRPr="00BD52D7">
        <w:t xml:space="preserve"> </w:t>
      </w:r>
      <w:r w:rsidR="0056045D">
        <w:t>subclauses “</w:t>
      </w:r>
      <w:r w:rsidR="0056045D" w:rsidRPr="00F54804">
        <w:t xml:space="preserve">Element </w:t>
      </w:r>
      <w:r w:rsidR="0056045D" w:rsidRPr="0056045D">
        <w:rPr>
          <w:rFonts w:ascii="Courier New" w:hAnsi="Courier New"/>
          <w:bCs/>
        </w:rPr>
        <w:t>&lt;weld_position/&gt;</w:t>
      </w:r>
      <w:r w:rsidR="0056045D">
        <w:t xml:space="preserve">” </w:t>
      </w:r>
      <w:r w:rsidRPr="00BD52D7">
        <w:t>below.</w:t>
      </w:r>
      <w:r w:rsidR="0056045D">
        <w:t xml:space="preserve"> </w:t>
      </w:r>
    </w:p>
    <w:p w14:paraId="782A6D4C" w14:textId="7ED3E268" w:rsidR="00FC68DB" w:rsidRPr="0013175B" w:rsidRDefault="00602D17" w:rsidP="0056045D">
      <w:pPr>
        <w:pStyle w:val="Example"/>
        <w:keepNext/>
      </w:pPr>
      <w:r>
        <w:t>Example</w:t>
      </w:r>
      <w:r w:rsidR="004C41B1" w:rsidRPr="004C6055" w:rsidDel="004C41B1">
        <w:t xml:space="preserve"> </w:t>
      </w:r>
    </w:p>
    <w:p w14:paraId="0D972AF0" w14:textId="77777777" w:rsidR="00FC68DB" w:rsidRPr="00092852" w:rsidRDefault="00FC68DB" w:rsidP="00362B32">
      <w:pPr>
        <w:pStyle w:val="XMLCode"/>
        <w:keepNext/>
        <w:ind w:firstLine="0"/>
        <w:rPr>
          <w:rFonts w:cs="Courier New"/>
          <w:lang w:val="en-GB"/>
        </w:rPr>
      </w:pPr>
      <w:r w:rsidRPr="0013175B">
        <w:rPr>
          <w:rFonts w:cs="Courier New"/>
          <w:lang w:val="en-GB"/>
        </w:rPr>
        <w:t>&lt;connection_1d&gt;</w:t>
      </w:r>
    </w:p>
    <w:p w14:paraId="7B56F07B"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5154A0D5"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 base="1" technology="resistance"&gt;</w:t>
      </w:r>
    </w:p>
    <w:p w14:paraId="36AAF8DA" w14:textId="77777777" w:rsidR="00FC68DB" w:rsidRPr="00780314" w:rsidRDefault="00FC68DB" w:rsidP="00362B32">
      <w:pPr>
        <w:pStyle w:val="XMLCode"/>
        <w:keepNext/>
        <w:ind w:firstLine="0"/>
        <w:rPr>
          <w:rFonts w:cs="Courier New"/>
          <w:b/>
          <w:lang w:val="es-ES"/>
        </w:rPr>
      </w:pPr>
      <w:r w:rsidRPr="00092852">
        <w:rPr>
          <w:rFonts w:cs="Courier New"/>
          <w:lang w:val="en-GB"/>
        </w:rPr>
        <w:t xml:space="preserve">            </w:t>
      </w:r>
      <w:r w:rsidRPr="00780314">
        <w:rPr>
          <w:rFonts w:cs="Courier New"/>
          <w:b/>
          <w:lang w:val="es-ES"/>
        </w:rPr>
        <w:t>&lt;weld_position u="0.2" x="1" y="0" z="1"</w:t>
      </w:r>
    </w:p>
    <w:p w14:paraId="58198522" w14:textId="3A6757DE" w:rsidR="00FC68DB" w:rsidRPr="00092852" w:rsidRDefault="00FC68DB" w:rsidP="00362B32">
      <w:pPr>
        <w:pStyle w:val="XMLCode"/>
        <w:ind w:firstLine="0"/>
        <w:rPr>
          <w:b/>
          <w:lang w:val="en-GB"/>
        </w:rPr>
      </w:pPr>
      <w:r w:rsidRPr="00780314">
        <w:rPr>
          <w:b/>
          <w:lang w:val="es-ES"/>
        </w:rPr>
        <w:t xml:space="preserve">                </w:t>
      </w:r>
      <w:r w:rsidRPr="00092852">
        <w:rPr>
          <w:b/>
          <w:lang w:val="en-GB"/>
        </w:rPr>
        <w:t>reference="true"</w:t>
      </w:r>
    </w:p>
    <w:p w14:paraId="66153D32" w14:textId="29A2B78A" w:rsidR="00FC68DB" w:rsidRPr="00092852" w:rsidRDefault="00FC68DB" w:rsidP="00362B32">
      <w:pPr>
        <w:pStyle w:val="XMLCode"/>
        <w:ind w:firstLine="0"/>
        <w:rPr>
          <w:b/>
          <w:lang w:val="en-GB"/>
        </w:rPr>
      </w:pPr>
      <w:r w:rsidRPr="00092852">
        <w:rPr>
          <w:b/>
          <w:lang w:val="en-GB"/>
        </w:rPr>
        <w:t xml:space="preserve">                section="HV"</w:t>
      </w:r>
    </w:p>
    <w:p w14:paraId="57D98AD1" w14:textId="62680571" w:rsidR="00FC68DB" w:rsidRPr="00092852" w:rsidRDefault="00FC68DB" w:rsidP="00362B32">
      <w:pPr>
        <w:pStyle w:val="XMLCode"/>
        <w:ind w:firstLine="0"/>
        <w:rPr>
          <w:b/>
          <w:lang w:val="en-GB"/>
        </w:rPr>
      </w:pPr>
      <w:r w:rsidRPr="00092852">
        <w:rPr>
          <w:b/>
          <w:lang w:val="en-GB"/>
        </w:rPr>
        <w:t xml:space="preserve">                thickness="0.5"</w:t>
      </w:r>
    </w:p>
    <w:p w14:paraId="4FAF6418" w14:textId="4BA5B7DC" w:rsidR="00FC68DB" w:rsidRPr="00092852" w:rsidRDefault="00FC68DB" w:rsidP="00362B32">
      <w:pPr>
        <w:pStyle w:val="XMLCode"/>
        <w:ind w:firstLine="0"/>
        <w:rPr>
          <w:b/>
          <w:lang w:val="en-GB"/>
        </w:rPr>
      </w:pPr>
      <w:r w:rsidRPr="00092852">
        <w:rPr>
          <w:b/>
          <w:lang w:val="en-GB"/>
        </w:rPr>
        <w:t xml:space="preserve">                angle="45"</w:t>
      </w:r>
    </w:p>
    <w:p w14:paraId="169FC357" w14:textId="2F8B5DC5" w:rsidR="00FC68DB" w:rsidRPr="00092852" w:rsidRDefault="00FC68DB" w:rsidP="00362B32">
      <w:pPr>
        <w:pStyle w:val="XMLCode"/>
        <w:ind w:firstLine="0"/>
        <w:rPr>
          <w:b/>
          <w:lang w:val="en-GB"/>
        </w:rPr>
      </w:pPr>
      <w:r w:rsidRPr="00092852">
        <w:rPr>
          <w:b/>
          <w:lang w:val="en-GB"/>
        </w:rPr>
        <w:t xml:space="preserve">                filler="yes"</w:t>
      </w:r>
    </w:p>
    <w:p w14:paraId="0A159330" w14:textId="10992928" w:rsidR="00FC68DB" w:rsidRPr="00092852" w:rsidRDefault="00362B32" w:rsidP="00362B32">
      <w:pPr>
        <w:pStyle w:val="XMLCode"/>
        <w:ind w:firstLine="0"/>
        <w:rPr>
          <w:b/>
          <w:lang w:val="en-GB"/>
        </w:rPr>
      </w:pPr>
      <w:r>
        <w:rPr>
          <w:b/>
          <w:lang w:val="en-GB"/>
        </w:rPr>
        <w:t xml:space="preserve">                </w:t>
      </w:r>
      <w:r w:rsidR="00FC68DB" w:rsidRPr="00092852">
        <w:rPr>
          <w:b/>
          <w:lang w:val="en-GB"/>
        </w:rPr>
        <w:t>filler_material=</w:t>
      </w:r>
      <w:r w:rsidR="00B5592C">
        <w:rPr>
          <w:b/>
          <w:lang w:val="en-GB"/>
        </w:rPr>
        <w:t>"E70</w:t>
      </w:r>
      <w:r w:rsidR="00FC68DB" w:rsidRPr="00092852">
        <w:rPr>
          <w:b/>
          <w:lang w:val="en-GB"/>
        </w:rPr>
        <w:t>18-X"</w:t>
      </w:r>
    </w:p>
    <w:p w14:paraId="78BC3CD9" w14:textId="5ECCAE29" w:rsidR="00FC68DB" w:rsidRPr="00092852" w:rsidRDefault="00FC68DB" w:rsidP="00362B32">
      <w:pPr>
        <w:pStyle w:val="XMLCode"/>
        <w:ind w:firstLine="0"/>
        <w:rPr>
          <w:b/>
          <w:lang w:val="en-GB"/>
        </w:rPr>
      </w:pPr>
      <w:r w:rsidRPr="00092852">
        <w:rPr>
          <w:b/>
          <w:lang w:val="en-GB"/>
        </w:rPr>
        <w:t xml:space="preserve">                shape="straight"</w:t>
      </w:r>
    </w:p>
    <w:p w14:paraId="68775BAC" w14:textId="6D42316F" w:rsidR="00FC68DB" w:rsidRPr="00092852" w:rsidRDefault="00FC68DB" w:rsidP="00362B32">
      <w:pPr>
        <w:pStyle w:val="XMLCode"/>
        <w:ind w:firstLine="0"/>
        <w:rPr>
          <w:b/>
          <w:lang w:val="en-GB"/>
        </w:rPr>
      </w:pPr>
      <w:r w:rsidRPr="00092852">
        <w:rPr>
          <w:b/>
          <w:lang w:val="en-GB"/>
        </w:rPr>
        <w:t xml:space="preserve">                penetration="0.6"/&gt;</w:t>
      </w:r>
    </w:p>
    <w:p w14:paraId="4604C5A7"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&lt;sheet_parameter index="2" gap="1.0"/&gt;</w:t>
      </w:r>
    </w:p>
    <w:p w14:paraId="401F6E49"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&lt;/corner_weld&gt;</w:t>
      </w:r>
    </w:p>
    <w:p w14:paraId="10D6BF76" w14:textId="77777777" w:rsidR="00FC68DB" w:rsidRPr="00092852" w:rsidRDefault="00FC68DB" w:rsidP="00362B32">
      <w:pPr>
        <w:pStyle w:val="XMLCode"/>
        <w:keepNext/>
        <w:ind w:firstLine="0"/>
        <w:rPr>
          <w:rFonts w:cs="Courier New"/>
          <w:lang w:val="en-GB"/>
        </w:rPr>
      </w:pPr>
      <w:r w:rsidRPr="00092852">
        <w:rPr>
          <w:rFonts w:cs="Courier New"/>
          <w:lang w:val="en-GB"/>
        </w:rPr>
        <w:t xml:space="preserve">    &lt;/seamweld&gt;</w:t>
      </w:r>
    </w:p>
    <w:p w14:paraId="3FCC8A6C" w14:textId="324E264C" w:rsidR="00FC68DB" w:rsidRPr="0013175B" w:rsidRDefault="00FC68DB" w:rsidP="00362B32">
      <w:pPr>
        <w:pStyle w:val="XMLCode"/>
        <w:ind w:firstLine="0"/>
        <w:rPr>
          <w:rFonts w:cs="Courier New"/>
          <w:lang w:val="en-GB"/>
        </w:rPr>
      </w:pPr>
      <w:r w:rsidRPr="00092852">
        <w:rPr>
          <w:rFonts w:cs="Courier New"/>
          <w:lang w:val="en-GB"/>
        </w:rPr>
        <w:t>&lt;/connection_1d&gt;</w:t>
      </w:r>
      <w:r w:rsidR="001C7CD1">
        <w:rPr>
          <w:rFonts w:cs="Courier New"/>
          <w:lang w:val="en-GB"/>
        </w:rPr>
        <w:t xml:space="preserve"> </w:t>
      </w:r>
    </w:p>
    <w:p w14:paraId="24E71AF7" w14:textId="5A979ABE" w:rsidR="00FC68DB" w:rsidRPr="00780314" w:rsidRDefault="00FC68DB" w:rsidP="000E094F">
      <w:pPr>
        <w:pStyle w:val="berschrift5"/>
        <w:rPr>
          <w:lang w:val="es-ES"/>
        </w:rPr>
      </w:pPr>
      <w:bookmarkStart w:id="1682" w:name="_Toc338939139"/>
      <w:r w:rsidRPr="00780314">
        <w:rPr>
          <w:lang w:val="es-ES"/>
        </w:rPr>
        <w:t>Attributes</w:t>
      </w:r>
      <w:r w:rsidR="00F3142F">
        <w:rPr>
          <w:lang w:val="es-ES"/>
        </w:rPr>
        <w:t xml:space="preserve"> “</w:t>
      </w:r>
      <w:r w:rsidRPr="00CB0A38">
        <w:rPr>
          <w:rFonts w:ascii="Courier New" w:hAnsi="Courier New" w:cs="Courier New"/>
          <w:lang w:val="es-ES"/>
        </w:rPr>
        <w:t>u</w:t>
      </w:r>
      <w:r w:rsidR="00B87A73">
        <w:rPr>
          <w:lang w:val="es-ES"/>
        </w:rPr>
        <w:t>”,</w:t>
      </w:r>
      <w:r w:rsidR="00F3142F">
        <w:rPr>
          <w:lang w:val="es-ES"/>
        </w:rPr>
        <w:t xml:space="preserve"> “</w:t>
      </w:r>
      <w:r w:rsidRPr="00CB0A38">
        <w:rPr>
          <w:rFonts w:ascii="Courier New" w:hAnsi="Courier New" w:cs="Courier New"/>
          <w:lang w:val="es-ES"/>
        </w:rPr>
        <w:t>x</w:t>
      </w:r>
      <w:r w:rsidR="00B87A73">
        <w:rPr>
          <w:lang w:val="es-ES"/>
        </w:rPr>
        <w:t>”,</w:t>
      </w:r>
      <w:r w:rsidR="00F3142F">
        <w:rPr>
          <w:lang w:val="es-ES"/>
        </w:rPr>
        <w:t xml:space="preserve"> “</w:t>
      </w:r>
      <w:r w:rsidRPr="00CB0A38">
        <w:rPr>
          <w:rFonts w:ascii="Courier New" w:hAnsi="Courier New" w:cs="Courier New"/>
          <w:lang w:val="es-ES"/>
        </w:rPr>
        <w:t>y</w:t>
      </w:r>
      <w:r w:rsidR="00B87A73">
        <w:rPr>
          <w:lang w:val="es-ES"/>
        </w:rPr>
        <w:t>”,</w:t>
      </w:r>
      <w:r w:rsidR="00F3142F">
        <w:rPr>
          <w:lang w:val="es-ES"/>
        </w:rPr>
        <w:t xml:space="preserve"> “</w:t>
      </w:r>
      <w:r w:rsidRPr="00CB0A38">
        <w:rPr>
          <w:rFonts w:ascii="Courier New" w:hAnsi="Courier New" w:cs="Courier New"/>
          <w:lang w:val="es-ES"/>
        </w:rPr>
        <w:t>z</w:t>
      </w:r>
      <w:bookmarkEnd w:id="1682"/>
      <w:r w:rsidR="00482059">
        <w:rPr>
          <w:lang w:val="es-ES"/>
        </w:rPr>
        <w:t xml:space="preserve">” </w:t>
      </w:r>
    </w:p>
    <w:p w14:paraId="51024561" w14:textId="1CE64E94" w:rsidR="00FC68DB" w:rsidRPr="00F54804" w:rsidRDefault="00FC68DB" w:rsidP="00B202D2">
      <w:r w:rsidRPr="00F54804">
        <w:t xml:space="preserve">The attribute </w:t>
      </w:r>
      <w:r w:rsidRPr="005E327C">
        <w:rPr>
          <w:rStyle w:val="CodeCharacter"/>
        </w:rPr>
        <w:t>u</w:t>
      </w:r>
      <w:r w:rsidRPr="00F54804">
        <w:t xml:space="preserve"> specifies the relative location on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Value </w:t>
      </w:r>
      <w:r w:rsidRPr="005E327C">
        <w:rPr>
          <w:rStyle w:val="CodeCharacter"/>
        </w:rPr>
        <w:t>u=0</w:t>
      </w:r>
      <w:r w:rsidRPr="00F54804">
        <w:t xml:space="preserve"> represents the first location of the connection line matching the element </w:t>
      </w:r>
      <w:r w:rsidR="00581965">
        <w:rPr>
          <w:rStyle w:val="CodeCharacter"/>
        </w:rPr>
        <w:t>&lt;l</w:t>
      </w:r>
      <w:r w:rsidRPr="005E327C">
        <w:rPr>
          <w:rStyle w:val="CodeCharacter"/>
        </w:rPr>
        <w:t>oc</w:t>
      </w:r>
      <w:r w:rsidR="00581965">
        <w:rPr>
          <w:rStyle w:val="CodeCharacter"/>
        </w:rPr>
        <w:t>/&gt;</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00581965">
        <w:rPr>
          <w:rStyle w:val="CodeCharacter"/>
        </w:rPr>
        <w:t>&lt;l</w:t>
      </w:r>
      <w:r w:rsidRPr="005E327C">
        <w:rPr>
          <w:rStyle w:val="CodeCharacter"/>
        </w:rPr>
        <w:t>oc</w:t>
      </w:r>
      <w:r w:rsidR="00581965">
        <w:rPr>
          <w:rStyle w:val="CodeCharacter"/>
        </w:rPr>
        <w:t>/&gt;</w:t>
      </w:r>
      <w:r w:rsidRPr="00F54804">
        <w:t xml:space="preserve"> with highest value for the attribute value </w:t>
      </w:r>
      <w:r w:rsidRPr="005E327C">
        <w:rPr>
          <w:rStyle w:val="CodeCharacter"/>
        </w:rPr>
        <w:t>u</w:t>
      </w:r>
      <w:r w:rsidRPr="00F54804">
        <w:t xml:space="preserve">. Values in between are specifying the point located at the specified fraction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measure in summed up lengths of the segments of the </w:t>
      </w:r>
      <w:r w:rsidR="00581965" w:rsidRPr="003C6EB5">
        <w:rPr>
          <w:rFonts w:ascii="Courier New" w:hAnsi="Courier New" w:cs="Courier New"/>
        </w:rPr>
        <w:t>&lt;loc_list</w:t>
      </w:r>
      <w:r w:rsidR="00581965">
        <w:rPr>
          <w:rFonts w:ascii="Courier New" w:hAnsi="Courier New" w:cs="Courier New"/>
        </w:rPr>
        <w:t>/</w:t>
      </w:r>
      <w:r w:rsidR="00581965" w:rsidRPr="003C6EB5">
        <w:rPr>
          <w:rFonts w:ascii="Courier New" w:hAnsi="Courier New" w:cs="Courier New"/>
        </w:rPr>
        <w:t>&gt;</w:t>
      </w:r>
      <w:r w:rsidR="00581965" w:rsidRPr="000A1B7B">
        <w:t xml:space="preserve"> polyline</w:t>
      </w:r>
      <w:r w:rsidRPr="00F54804">
        <w:t xml:space="preserve"> in space.</w:t>
      </w:r>
      <w:r w:rsidR="00581965">
        <w:t xml:space="preserve"> </w:t>
      </w:r>
    </w:p>
    <w:p w14:paraId="5F2C774C" w14:textId="05EF7FBE"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w:t>
      </w:r>
      <w:r w:rsidR="00BA4E29">
        <w:t xml:space="preserve"> and</w:t>
      </w:r>
      <w:r w:rsidRPr="00F54804">
        <w:t xml:space="preserve"> </w:t>
      </w:r>
      <w:r w:rsidRPr="005E327C">
        <w:rPr>
          <w:rStyle w:val="CodeCharacter"/>
        </w:rPr>
        <w:t>z</w:t>
      </w:r>
      <w:r w:rsidRPr="00F54804">
        <w:t xml:space="preserve"> </w:t>
      </w:r>
      <w:r w:rsidR="00CB7663">
        <w:t>specify</w:t>
      </w:r>
      <w:r w:rsidRPr="00F54804">
        <w:t xml:space="preserve"> the direction vector in </w:t>
      </w:r>
      <w:r w:rsidR="00CB7663">
        <w:t xml:space="preserve">the </w:t>
      </w:r>
      <w:r w:rsidRPr="00F54804">
        <w:t xml:space="preserve">global coordinate system into the quadrant of the welding. The origin of this vector is defined by </w:t>
      </w:r>
      <w:r w:rsidRPr="005E327C">
        <w:rPr>
          <w:rStyle w:val="CodeCharacter"/>
        </w:rPr>
        <w:t>u</w:t>
      </w:r>
      <w:r w:rsidRPr="00F54804">
        <w:t xml:space="preserve"> and the </w:t>
      </w:r>
      <w:r w:rsidR="00BA4E29" w:rsidRPr="003C6EB5">
        <w:rPr>
          <w:rFonts w:ascii="Courier New" w:hAnsi="Courier New" w:cs="Courier New"/>
        </w:rPr>
        <w:t>&lt;loc_list</w:t>
      </w:r>
      <w:r w:rsidR="00BA4E29">
        <w:rPr>
          <w:rFonts w:ascii="Courier New" w:hAnsi="Courier New" w:cs="Courier New"/>
        </w:rPr>
        <w:t>/</w:t>
      </w:r>
      <w:r w:rsidR="00BA4E29" w:rsidRPr="003C6EB5">
        <w:rPr>
          <w:rFonts w:ascii="Courier New" w:hAnsi="Courier New" w:cs="Courier New"/>
        </w:rPr>
        <w:t>&gt;</w:t>
      </w:r>
      <w:r w:rsidR="00BA4E29" w:rsidRPr="000A1B7B">
        <w:t xml:space="preserve"> polyline</w:t>
      </w:r>
      <w:r w:rsidRPr="00F54804">
        <w:t>.</w:t>
      </w:r>
      <w:r w:rsidR="00BA4E29">
        <w:t xml:space="preserve"> </w:t>
      </w:r>
    </w:p>
    <w:p w14:paraId="47E98F60" w14:textId="1FEE79B3" w:rsidR="00FC68DB" w:rsidRDefault="00FC68DB" w:rsidP="00B202D2">
      <w:r w:rsidRPr="00F54804">
        <w:t>The length of the vector has no specific meaning, only the direction is used. However, it should be sufficiently long to be unambiguous</w:t>
      </w:r>
      <w:r w:rsidR="00CB7663">
        <w:t>ly</w:t>
      </w:r>
      <w:r w:rsidRPr="00F54804">
        <w:t xml:space="preserve"> </w:t>
      </w:r>
      <w:r w:rsidR="00CB7663">
        <w:t>visible like</w:t>
      </w:r>
      <w:r w:rsidRPr="00F54804">
        <w:t xml:space="preserve"> </w:t>
      </w:r>
      <w:r w:rsidR="00CB7663">
        <w:t xml:space="preserve">illustrated </w:t>
      </w:r>
      <w:r w:rsidRPr="00F54804">
        <w:t xml:space="preserve">in </w:t>
      </w:r>
      <w:r w:rsidRPr="00F54804">
        <w:fldChar w:fldCharType="begin"/>
      </w:r>
      <w:r w:rsidRPr="00F54804">
        <w:instrText xml:space="preserve"> REF _Ref397529572 \h </w:instrText>
      </w:r>
      <w:r w:rsidRPr="00F54804">
        <w:fldChar w:fldCharType="separate"/>
      </w:r>
      <w:r w:rsidR="0012574E" w:rsidRPr="00F54804">
        <w:t xml:space="preserve">Figure </w:t>
      </w:r>
      <w:r w:rsidR="0012574E">
        <w:rPr>
          <w:noProof/>
        </w:rPr>
        <w:t>53</w:t>
      </w:r>
      <w:r w:rsidRPr="00F54804">
        <w:fldChar w:fldCharType="end"/>
      </w:r>
      <w:r w:rsidR="00BA4E29">
        <w:t xml:space="preserve">: </w:t>
      </w:r>
    </w:p>
    <w:p w14:paraId="20E052C4" w14:textId="77777777" w:rsidR="00433A48" w:rsidRPr="00F54804" w:rsidRDefault="00433A48" w:rsidP="00B202D2"/>
    <w:p w14:paraId="662E3DE0" w14:textId="4C6C6BD0" w:rsidR="00FC68DB" w:rsidRDefault="00D860C8" w:rsidP="003A4064">
      <w:pPr>
        <w:keepNext/>
        <w:jc w:val="center"/>
      </w:pPr>
      <w:r>
        <w:rPr>
          <w:noProof/>
        </w:rPr>
        <w:lastRenderedPageBreak/>
        <mc:AlternateContent>
          <mc:Choice Requires="wps">
            <w:drawing>
              <wp:anchor distT="0" distB="0" distL="114300" distR="114300" simplePos="0" relativeHeight="251683328" behindDoc="0" locked="0" layoutInCell="1" allowOverlap="1" wp14:anchorId="61317784" wp14:editId="32F69F17">
                <wp:simplePos x="0" y="0"/>
                <wp:positionH relativeFrom="column">
                  <wp:posOffset>3918585</wp:posOffset>
                </wp:positionH>
                <wp:positionV relativeFrom="paragraph">
                  <wp:posOffset>907415</wp:posOffset>
                </wp:positionV>
                <wp:extent cx="95885" cy="49530"/>
                <wp:effectExtent l="0" t="38100" r="37465" b="26670"/>
                <wp:wrapNone/>
                <wp:docPr id="172" name="Gerade Verbindung mit Pfeil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885" cy="49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32C7" id="Gerade Verbindung mit Pfeil 172" o:spid="_x0000_s1026" type="#_x0000_t32" style="position:absolute;margin-left:308.55pt;margin-top:71.45pt;width:7.55pt;height:3.9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" strokecolor="red" strokeweight=".5pt">
                <v:stroke endarrow="block" joinstyle="miter"/>
                <o:lock v:ext="edit" shapetype="f"/>
              </v:shape>
            </w:pict>
          </mc:Fallback>
        </mc:AlternateContent>
      </w:r>
      <w:r>
        <w:rPr>
          <w:noProof/>
        </w:rPr>
        <mc:AlternateContent>
          <mc:Choice Requires="wpg">
            <w:drawing>
              <wp:inline distT="0" distB="0" distL="0" distR="0" wp14:anchorId="644EEB27" wp14:editId="06D79DD3">
                <wp:extent cx="2796540" cy="1584325"/>
                <wp:effectExtent l="19685" t="13970" r="3175" b="1905"/>
                <wp:docPr id="162" name="Gruppieren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6540" cy="1584325"/>
                          <a:chOff x="0" y="0"/>
                          <a:chExt cx="27963" cy="15844"/>
                        </a:xfrm>
                      </wpg:grpSpPr>
                      <wps:wsp>
                        <wps:cNvPr id="163" name="Straight Connector 23"/>
                        <wps:cNvCnPr>
                          <a:cxnSpLocks noChangeShapeType="1"/>
                        </wps:cNvCnPr>
                        <wps:spPr bwMode="auto">
                          <a:xfrm>
                            <a:off x="0" y="11919"/>
                            <a:ext cx="26614" cy="0"/>
                          </a:xfrm>
                          <a:prstGeom prst="line">
                            <a:avLst/>
                          </a:prstGeom>
                          <a:noFill/>
                          <a:ln w="25400">
                            <a:solidFill>
                              <a:schemeClr val="tx1">
                                <a:lumMod val="100000"/>
                                <a:lumOff val="0"/>
                              </a:schemeClr>
                            </a:solidFill>
                            <a:miter lim="800000"/>
                            <a:headEnd type="none" w="sm" len="sm"/>
                            <a:tailEnd/>
                          </a:ln>
                          <a:extLst>
                            <a:ext uri="{909E8E84-426E-40DD-AFC4-6F175D3DCCD1}">
                              <a14:hiddenFill xmlns:a14="http://schemas.microsoft.com/office/drawing/2010/main">
                                <a:noFill/>
                              </a14:hiddenFill>
                            </a:ext>
                          </a:extLst>
                        </wps:spPr>
                        <wps:bodyPr/>
                      </wps:wsp>
                      <wps:wsp>
                        <wps:cNvPr id="164" name="Straight Connector 24"/>
                        <wps:cNvCnPr>
                          <a:cxnSpLocks/>
                        </wps:cNvCnPr>
                        <wps:spPr bwMode="auto">
                          <a:xfrm flipV="1">
                            <a:off x="14758" y="7630"/>
                            <a:ext cx="7277" cy="3870"/>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5" name="Straight Connector 29"/>
                        <wps:cNvCnPr>
                          <a:cxnSpLocks/>
                        </wps:cNvCnPr>
                        <wps:spPr bwMode="auto">
                          <a:xfrm>
                            <a:off x="14202" y="9903"/>
                            <a:ext cx="485" cy="1723"/>
                          </a:xfrm>
                          <a:prstGeom prst="line">
                            <a:avLst/>
                          </a:prstGeom>
                          <a:noFill/>
                          <a:ln w="28575">
                            <a:solidFill>
                              <a:srgbClr val="F04B52"/>
                            </a:solidFill>
                            <a:prstDash val="dash"/>
                            <a:miter lim="800000"/>
                            <a:headEnd type="oval" w="med" len="med"/>
                            <a:tailEnd type="oval" w="med" len="med"/>
                          </a:ln>
                          <a:extLst>
                            <a:ext uri="{909E8E84-426E-40DD-AFC4-6F175D3DCCD1}">
                              <a14:hiddenFill xmlns:a14="http://schemas.microsoft.com/office/drawing/2010/main">
                                <a:noFill/>
                              </a14:hiddenFill>
                            </a:ext>
                          </a:extLst>
                        </wps:spPr>
                        <wps:bodyPr/>
                      </wps:wsp>
                      <wps:wsp>
                        <wps:cNvPr id="166" name="Straight Connector 32"/>
                        <wps:cNvCnPr>
                          <a:cxnSpLocks/>
                        </wps:cNvCnPr>
                        <wps:spPr bwMode="auto">
                          <a:xfrm flipH="1">
                            <a:off x="14793" y="11328"/>
                            <a:ext cx="2334" cy="298"/>
                          </a:xfrm>
                          <a:prstGeom prst="line">
                            <a:avLst/>
                          </a:prstGeom>
                          <a:noFill/>
                          <a:ln w="12700">
                            <a:solidFill>
                              <a:srgbClr val="F04B52"/>
                            </a:solidFill>
                            <a:prstDash val="dash"/>
                            <a:miter lim="800000"/>
                            <a:headEnd type="oval" w="sm" len="sm"/>
                            <a:tailEnd type="oval" w="sm" len="sm"/>
                          </a:ln>
                          <a:extLst>
                            <a:ext uri="{909E8E84-426E-40DD-AFC4-6F175D3DCCD1}">
                              <a14:hiddenFill xmlns:a14="http://schemas.microsoft.com/office/drawing/2010/main">
                                <a:noFill/>
                              </a14:hiddenFill>
                            </a:ext>
                          </a:extLst>
                        </wps:spPr>
                        <wps:bodyPr/>
                      </wps:wsp>
                      <wps:wsp>
                        <wps:cNvPr id="167" name="TextBox 41"/>
                        <wps:cNvSpPr txBox="1">
                          <a:spLocks noChangeArrowheads="1"/>
                        </wps:cNvSpPr>
                        <wps:spPr bwMode="auto">
                          <a:xfrm>
                            <a:off x="8561" y="8473"/>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8" name="TextBox 42"/>
                        <wps:cNvSpPr txBox="1">
                          <a:spLocks noChangeArrowheads="1"/>
                        </wps:cNvSpPr>
                        <wps:spPr bwMode="auto">
                          <a:xfrm>
                            <a:off x="16490" y="11872"/>
                            <a:ext cx="5220"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wps:txbx>
                        <wps:bodyPr rot="0" vert="horz" wrap="none" lIns="91440" tIns="45720" rIns="91440" bIns="45720" anchor="t" anchorCtr="0" upright="1">
                          <a:spAutoFit/>
                        </wps:bodyPr>
                      </wps:wsp>
                      <wps:wsp>
                        <wps:cNvPr id="169" name="TextBox 43"/>
                        <wps:cNvSpPr txBox="1">
                          <a:spLocks noChangeArrowheads="1"/>
                        </wps:cNvSpPr>
                        <wps:spPr bwMode="auto">
                          <a:xfrm>
                            <a:off x="6163" y="12459"/>
                            <a:ext cx="6795"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wps:txbx>
                        <wps:bodyPr rot="0" vert="horz" wrap="none" lIns="91440" tIns="45720" rIns="91440" bIns="45720" anchor="t" anchorCtr="0" upright="1">
                          <a:spAutoFit/>
                        </wps:bodyPr>
                      </wps:wsp>
                      <wps:wsp>
                        <wps:cNvPr id="170" name="TextBox 44"/>
                        <wps:cNvSpPr txBox="1">
                          <a:spLocks noChangeArrowheads="1"/>
                        </wps:cNvSpPr>
                        <wps:spPr bwMode="auto">
                          <a:xfrm>
                            <a:off x="23264" y="7126"/>
                            <a:ext cx="4699"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wps:txbx>
                        <wps:bodyPr rot="0" vert="horz" wrap="none" lIns="91440" tIns="45720" rIns="91440" bIns="45720" anchor="t" anchorCtr="0" upright="1">
                          <a:spAutoFit/>
                        </wps:bodyPr>
                      </wps:wsp>
                      <wps:wsp>
                        <wps:cNvPr id="171" name="Straight Connector 45"/>
                        <wps:cNvCnPr>
                          <a:cxnSpLocks/>
                        </wps:cNvCnPr>
                        <wps:spPr bwMode="auto">
                          <a:xfrm flipV="1">
                            <a:off x="15690" y="0"/>
                            <a:ext cx="7197" cy="9487"/>
                          </a:xfrm>
                          <a:prstGeom prst="line">
                            <a:avLst/>
                          </a:prstGeom>
                          <a:noFill/>
                          <a:ln w="254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4EEB27" id="Gruppieren 20" o:spid="_x0000_s1704" style="width:220.2pt;height:124.75pt;mso-position-horizontal-relative:char;mso-position-vertical-relative:line" coordsize="27963,1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">
                <v:line id="Straight Connector 23" o:spid="_x0000_s1705" style="position:absolute;visibility:visible;mso-wrap-style:square" from="0,11919" to="26614,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" strokecolor="black [3213]" strokeweight="2pt">
                  <v:stroke startarrowwidth="narrow" startarrowlength="short" joinstyle="miter"/>
                </v:line>
                <v:line id="Straight Connector 24" o:spid="_x0000_s1706" style="position:absolute;flip:y;visibility:visible;mso-wrap-style:square" from="14758,7630" to="22035,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" strokecolor="#f04b52" strokeweight="2.25pt">
                  <v:stroke dashstyle="dash" startarrow="oval" endarrow="oval" joinstyle="miter"/>
                  <o:lock v:ext="edit" shapetype="f"/>
                </v:line>
                <v:line id="Straight Connector 29" o:spid="_x0000_s1707" style="position:absolute;visibility:visible;mso-wrap-style:square" from="14202,9903" to="1468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" strokecolor="#f04b52" strokeweight="2.25pt">
                  <v:stroke dashstyle="dash" startarrow="oval" endarrow="oval" joinstyle="miter"/>
                  <o:lock v:ext="edit" shapetype="f"/>
                </v:line>
                <v:line id="Straight Connector 32" o:spid="_x0000_s1708" style="position:absolute;flip:x;visibility:visible;mso-wrap-style:square" from="14793,11328" to="17127,1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" strokecolor="#f04b52" strokeweight="1pt">
                  <v:stroke dashstyle="dash" startarrow="oval" startarrowwidth="narrow" startarrowlength="short" endarrow="oval" endarrowwidth="narrow" endarrowlength="short" joinstyle="miter"/>
                  <o:lock v:ext="edit" shapetype="f"/>
                </v:line>
                <v:shape id="TextBox 41" o:spid="_x0000_s1709" type="#_x0000_t202" style="position:absolute;left:8561;top:8473;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84E0114"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2" o:spid="_x0000_s1710" type="#_x0000_t202" style="position:absolute;left:16490;top:11872;width:5220;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fit-shape-to-text:t">
                    <w:txbxContent>
                      <w:p w14:paraId="636C4DD8"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vague</w:t>
                        </w:r>
                      </w:p>
                    </w:txbxContent>
                  </v:textbox>
                </v:shape>
                <v:shape id="TextBox 43" o:spid="_x0000_s1711" type="#_x0000_t202" style="position:absolute;left:6163;top:12459;width:679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fit-shape-to-text:t">
                    <w:txbxContent>
                      <w:p w14:paraId="2A1BE556" w14:textId="77777777" w:rsidR="00433A48" w:rsidRDefault="00433A48" w:rsidP="00433A48">
                        <w:pPr>
                          <w:rPr>
                            <w:rFonts w:asciiTheme="minorHAnsi" w:hAnsi="Calibri" w:cstheme="minorBidi"/>
                            <w:color w:val="FF0000"/>
                            <w:kern w:val="24"/>
                            <w:sz w:val="24"/>
                            <w:szCs w:val="24"/>
                            <w:lang w:val="en-US"/>
                          </w:rPr>
                        </w:pPr>
                        <w:r>
                          <w:rPr>
                            <w:rFonts w:asciiTheme="minorHAnsi" w:hAnsi="Calibri" w:cstheme="minorBidi"/>
                            <w:color w:val="FF0000"/>
                            <w:kern w:val="24"/>
                            <w:lang w:val="en-US"/>
                          </w:rPr>
                          <w:t>the weld</w:t>
                        </w:r>
                      </w:p>
                    </w:txbxContent>
                  </v:textbox>
                </v:shape>
                <v:shape id="TextBox 44" o:spid="_x0000_s1712" type="#_x0000_t202" style="position:absolute;left:23264;top:7126;width:469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4686C349" w14:textId="77777777" w:rsidR="00433A48" w:rsidRDefault="00433A48" w:rsidP="00433A48">
                        <w:pPr>
                          <w:rPr>
                            <w:rFonts w:asciiTheme="minorHAnsi" w:hAnsi="Calibri" w:cstheme="minorBidi"/>
                            <w:color w:val="1DB66E"/>
                            <w:kern w:val="24"/>
                            <w:sz w:val="24"/>
                            <w:szCs w:val="24"/>
                            <w:lang w:val="en-US"/>
                          </w:rPr>
                        </w:pPr>
                        <w:r>
                          <w:rPr>
                            <w:rFonts w:asciiTheme="minorHAnsi" w:hAnsi="Calibri" w:cstheme="minorBidi"/>
                            <w:color w:val="1DB66E"/>
                            <w:kern w:val="24"/>
                            <w:lang w:val="en-US"/>
                          </w:rPr>
                          <w:t>good</w:t>
                        </w:r>
                      </w:p>
                    </w:txbxContent>
                  </v:textbox>
                </v:shape>
                <v:line id="Straight Connector 45" o:spid="_x0000_s1713" style="position:absolute;flip:y;visibility:visible;mso-wrap-style:square" from="15690,0" to="22887,9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" strokecolor="black [3213]" strokeweight="2pt">
                  <v:stroke joinstyle="miter"/>
                  <o:lock v:ext="edit" shapetype="f"/>
                </v:line>
                <w10:anchorlock/>
              </v:group>
            </w:pict>
          </mc:Fallback>
        </mc:AlternateContent>
      </w:r>
    </w:p>
    <w:p w14:paraId="2F11867A" w14:textId="1EF6DC0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B62EE5">
        <w:rPr>
          <w:vertAlign w:val="superscript"/>
        </w:rPr>
        <w:t>a</w:t>
      </w:r>
      <w:r w:rsidRPr="00870F4B">
        <w:rPr>
          <w:sz w:val="18"/>
          <w:szCs w:val="18"/>
        </w:rPr>
        <w:t xml:space="preserve"> </w:t>
      </w:r>
      <w:r w:rsidRPr="00870F4B">
        <w:rPr>
          <w:sz w:val="18"/>
          <w:szCs w:val="18"/>
        </w:rPr>
        <w:tab/>
      </w:r>
      <w:r>
        <w:rPr>
          <w:sz w:val="18"/>
          <w:szCs w:val="18"/>
        </w:rPr>
        <w:t xml:space="preserve">good  </w:t>
      </w:r>
      <w:r w:rsidRPr="00870F4B">
        <w:rPr>
          <w:sz w:val="18"/>
          <w:szCs w:val="18"/>
        </w:rPr>
        <w:br/>
      </w:r>
      <w:r>
        <w:rPr>
          <w:sz w:val="18"/>
          <w:szCs w:val="18"/>
        </w:rPr>
        <w:t>1</w:t>
      </w:r>
      <w:r w:rsidRPr="00870F4B">
        <w:rPr>
          <w:sz w:val="18"/>
          <w:szCs w:val="18"/>
        </w:rPr>
        <w:tab/>
      </w:r>
      <w:r w:rsidRPr="00AA636E">
        <w:rPr>
          <w:sz w:val="18"/>
          <w:szCs w:val="18"/>
        </w:rPr>
        <w:t>vague</w:t>
      </w:r>
      <w:r>
        <w:rPr>
          <w:sz w:val="18"/>
          <w:szCs w:val="18"/>
        </w:rPr>
        <w:t xml:space="preserve">  </w:t>
      </w:r>
      <w:r w:rsidRPr="00870F4B">
        <w:rPr>
          <w:sz w:val="18"/>
          <w:szCs w:val="18"/>
        </w:rPr>
        <w:br/>
      </w:r>
      <w:r>
        <w:rPr>
          <w:sz w:val="18"/>
          <w:szCs w:val="18"/>
        </w:rPr>
        <w:t>2</w:t>
      </w:r>
      <w:r w:rsidRPr="00870F4B">
        <w:rPr>
          <w:sz w:val="18"/>
          <w:szCs w:val="18"/>
        </w:rPr>
        <w:tab/>
      </w:r>
      <w:r w:rsidRPr="00AA636E">
        <w:rPr>
          <w:sz w:val="18"/>
          <w:szCs w:val="18"/>
        </w:rPr>
        <w:t>the weld</w:t>
      </w:r>
      <w:r>
        <w:rPr>
          <w:sz w:val="18"/>
          <w:szCs w:val="18"/>
        </w:rPr>
        <w:t xml:space="preserve"> </w:t>
      </w:r>
    </w:p>
    <w:p w14:paraId="170898B6" w14:textId="572B9212" w:rsidR="00FC68DB" w:rsidRPr="005C2D94" w:rsidRDefault="00FC68DB" w:rsidP="00BD52D7">
      <w:pPr>
        <w:pStyle w:val="Beschriftung"/>
      </w:pPr>
      <w:bookmarkStart w:id="1683" w:name="_Ref397529572"/>
      <w:bookmarkStart w:id="1684" w:name="Figure11"/>
      <w:bookmarkStart w:id="1685" w:name="_Toc3557126"/>
      <w:bookmarkStart w:id="1686" w:name="_Toc34747377"/>
      <w:bookmarkStart w:id="1687" w:name="_Toc76030575"/>
      <w:bookmarkStart w:id="1688" w:name="_Toc94530860"/>
      <w:bookmarkStart w:id="1689" w:name="_Toc101428256"/>
      <w:bookmarkStart w:id="1690" w:name="_Toc159618896"/>
      <w:r w:rsidRPr="00F54804">
        <w:t xml:space="preserve">Figure </w:t>
      </w:r>
      <w:r w:rsidRPr="00F54804">
        <w:fldChar w:fldCharType="begin"/>
      </w:r>
      <w:r w:rsidRPr="00F54804">
        <w:instrText xml:space="preserve"> SEQ Figure \* ARABIC </w:instrText>
      </w:r>
      <w:r w:rsidRPr="00F54804">
        <w:fldChar w:fldCharType="separate"/>
      </w:r>
      <w:r w:rsidR="0012574E">
        <w:rPr>
          <w:noProof/>
        </w:rPr>
        <w:t>53</w:t>
      </w:r>
      <w:r w:rsidRPr="00F54804">
        <w:fldChar w:fldCharType="end"/>
      </w:r>
      <w:bookmarkEnd w:id="1683"/>
      <w:bookmarkEnd w:id="1684"/>
      <w:r w:rsidR="00B00216">
        <w:t xml:space="preserve"> —</w:t>
      </w:r>
      <w:r w:rsidRPr="00F54804">
        <w:t xml:space="preserve"> Welding </w:t>
      </w:r>
      <w:r w:rsidR="00AA636E">
        <w:t>p</w:t>
      </w:r>
      <w:r w:rsidRPr="00F54804">
        <w:t>osition vector direction and length</w:t>
      </w:r>
      <w:bookmarkEnd w:id="1685"/>
      <w:bookmarkEnd w:id="1686"/>
      <w:bookmarkEnd w:id="1687"/>
      <w:bookmarkEnd w:id="1688"/>
      <w:bookmarkEnd w:id="1689"/>
      <w:bookmarkEnd w:id="1690"/>
      <w:r w:rsidR="00AA636E">
        <w:t xml:space="preserve"> </w:t>
      </w:r>
    </w:p>
    <w:p w14:paraId="5DB76162" w14:textId="28B296F4" w:rsidR="00F85C4B" w:rsidRDefault="00FC68DB" w:rsidP="000E094F">
      <w:pPr>
        <w:pStyle w:val="berschrift5"/>
      </w:pPr>
      <w:bookmarkStart w:id="1691" w:name="_Toc338939140"/>
      <w:bookmarkStart w:id="1692" w:name="_Toc338939137"/>
      <w:bookmarkStart w:id="1693" w:name="_Toc338938906"/>
      <w:bookmarkStart w:id="1694" w:name="_Toc338939103"/>
      <w:r w:rsidRPr="005C2D94">
        <w:t>Attribute</w:t>
      </w:r>
      <w:r w:rsidR="00F3142F">
        <w:t xml:space="preserve"> </w:t>
      </w:r>
      <w:r w:rsidRPr="00CB0A38">
        <w:rPr>
          <w:rFonts w:ascii="Courier New" w:hAnsi="Courier New" w:cs="Courier New"/>
        </w:rPr>
        <w:t>reference</w:t>
      </w:r>
      <w:bookmarkEnd w:id="1691"/>
      <w:r w:rsidR="00F85C4B">
        <w:t xml:space="preserve"> </w:t>
      </w:r>
    </w:p>
    <w:p w14:paraId="4187587F" w14:textId="054EA532" w:rsidR="00FC68DB" w:rsidRPr="00F54804" w:rsidRDefault="00FC68DB" w:rsidP="00B202D2">
      <w:r w:rsidRPr="000A1B7B">
        <w:t xml:space="preserve">The attribute </w:t>
      </w:r>
      <w:r w:rsidRPr="005E327C">
        <w:rPr>
          <w:rStyle w:val="CodeCharacter"/>
        </w:rPr>
        <w:t>reference</w:t>
      </w:r>
      <w:r w:rsidRPr="005E327C">
        <w:t xml:space="preserve"> </w:t>
      </w:r>
      <w:r w:rsidRPr="00F54804">
        <w:t xml:space="preserve">specifies this weld position to be the reference for welds that need such a reference. In case of </w:t>
      </w:r>
      <w:r w:rsidR="008F7164">
        <w:t xml:space="preserve">corner welds, </w:t>
      </w:r>
      <w:r w:rsidRPr="00F54804">
        <w:t>butt</w:t>
      </w:r>
      <w:r w:rsidR="008F7164">
        <w:t xml:space="preserve"> joint</w:t>
      </w:r>
      <w:r w:rsidRPr="00F54804">
        <w:t>s</w:t>
      </w:r>
      <w:r w:rsidR="008F7164">
        <w:t>, K-joints</w:t>
      </w:r>
      <w:r w:rsidRPr="00F54804">
        <w:t xml:space="preserve"> or cruciform joints</w:t>
      </w:r>
      <w:r w:rsidR="00725119">
        <w:t>,</w:t>
      </w:r>
      <w:r w:rsidRPr="00F54804">
        <w:t xml:space="preserve"> this is needed to specify a specific side for one of the attributes</w:t>
      </w:r>
      <w:r w:rsidR="008F7164">
        <w:t>. For details, see the corresponding subclauses.</w:t>
      </w:r>
      <w:r w:rsidR="00725119">
        <w:t xml:space="preserve"> </w:t>
      </w:r>
    </w:p>
    <w:p w14:paraId="62967D01" w14:textId="00E943D9" w:rsidR="00F85C4B" w:rsidRDefault="00FC68DB" w:rsidP="000E094F">
      <w:pPr>
        <w:pStyle w:val="berschrift5"/>
      </w:pPr>
      <w:r w:rsidRPr="00F54804">
        <w:t>Attribute</w:t>
      </w:r>
      <w:r w:rsidR="00F3142F">
        <w:t xml:space="preserve"> </w:t>
      </w:r>
      <w:r w:rsidRPr="00CB0A38">
        <w:rPr>
          <w:rFonts w:ascii="Courier New" w:hAnsi="Courier New" w:cs="Courier New"/>
        </w:rPr>
        <w:t>section</w:t>
      </w:r>
      <w:r w:rsidR="00F85C4B">
        <w:t xml:space="preserve"> </w:t>
      </w:r>
    </w:p>
    <w:p w14:paraId="3A09EABE" w14:textId="5F1FD0B4"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8DCB069" w:rsidR="00FC68DB" w:rsidRPr="00F54804" w:rsidRDefault="00FC68DB" w:rsidP="00B202D2">
      <w:r w:rsidRPr="00F54804">
        <w:t>In most cases the sections</w:t>
      </w:r>
      <w:r w:rsidR="00F3142F">
        <w:t xml:space="preserve"> “</w:t>
      </w:r>
      <w:r w:rsidRPr="00F54804">
        <w:t>Fillet</w:t>
      </w:r>
      <w:r w:rsidR="00B87A73">
        <w:t>”,</w:t>
      </w:r>
      <w:r w:rsidR="00F3142F">
        <w:t xml:space="preserve"> “</w:t>
      </w:r>
      <w:r w:rsidRPr="00F54804">
        <w:t>HV</w:t>
      </w:r>
      <w:r w:rsidR="00482059">
        <w:t xml:space="preserve">” </w:t>
      </w:r>
      <w:r w:rsidRPr="00F54804">
        <w:t>and</w:t>
      </w:r>
      <w:r w:rsidR="00F3142F">
        <w:t xml:space="preserve"> “</w:t>
      </w:r>
      <w:r w:rsidRPr="00F54804">
        <w:t>HY</w:t>
      </w:r>
      <w:r w:rsidR="00482059">
        <w:t xml:space="preserve">” </w:t>
      </w:r>
      <w:r w:rsidRPr="00F54804">
        <w:t>are used in seam weld connections when the head of a sheet is welded on a base sheet. Connections putting two sheet heads together mostly us</w:t>
      </w:r>
      <w:r w:rsidR="00725119">
        <w:t>e</w:t>
      </w:r>
      <w:r w:rsidRPr="00F54804">
        <w:t xml:space="preserve"> the section types</w:t>
      </w:r>
      <w:r w:rsidR="00F3142F">
        <w:t xml:space="preserve"> “</w:t>
      </w:r>
      <w:r w:rsidRPr="00F54804">
        <w:t>I</w:t>
      </w:r>
      <w:r w:rsidR="00B87A73">
        <w:t>”,</w:t>
      </w:r>
      <w:r w:rsidR="00F3142F">
        <w:t xml:space="preserve"> “</w:t>
      </w:r>
      <w:r w:rsidRPr="00F54804">
        <w:t>V</w:t>
      </w:r>
      <w:r w:rsidR="00B87A73">
        <w:t>”,</w:t>
      </w:r>
      <w:r w:rsidR="00F3142F">
        <w:t xml:space="preserve"> “</w:t>
      </w:r>
      <w:r w:rsidRPr="00F54804">
        <w:t>X</w:t>
      </w:r>
      <w:r w:rsidR="00482059">
        <w:t xml:space="preserve">” </w:t>
      </w:r>
      <w:r w:rsidRPr="00F54804">
        <w:t>and</w:t>
      </w:r>
      <w:r w:rsidR="00F3142F">
        <w:t xml:space="preserve"> “</w:t>
      </w:r>
      <w:r w:rsidRPr="00F54804">
        <w:t>Y</w:t>
      </w:r>
      <w:r w:rsidR="00834891">
        <w:t>”.</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7E236F80" w:rsidR="00FC68DB" w:rsidRPr="00677AC9" w:rsidRDefault="00FC68DB" w:rsidP="00725119">
      <w:pPr>
        <w:pStyle w:val="Aufzhlungszeichen"/>
        <w:keepNext/>
        <w:numPr>
          <w:ilvl w:val="0"/>
          <w:numId w:val="10"/>
        </w:numPr>
        <w:tabs>
          <w:tab w:val="left" w:pos="567"/>
        </w:tabs>
        <w:spacing w:after="120"/>
        <w:ind w:left="567" w:hanging="283"/>
        <w:contextualSpacing w:val="0"/>
        <w:rPr>
          <w:rStyle w:val="CodeCharacter"/>
        </w:rPr>
      </w:pPr>
      <w:r w:rsidRPr="00677AC9">
        <w:rPr>
          <w:rStyle w:val="CodeCharacter"/>
        </w:rPr>
        <w:t>I</w:t>
      </w:r>
      <w:r w:rsidR="005E1D3B">
        <w:rPr>
          <w:rStyle w:val="CodeCharacter"/>
        </w:rPr>
        <w:t xml:space="preserve">, </w:t>
      </w:r>
    </w:p>
    <w:p w14:paraId="4232A9E4" w14:textId="533E1AAF" w:rsidR="00FC68DB" w:rsidRPr="00677AC9" w:rsidRDefault="00FC68DB" w:rsidP="00725119">
      <w:pPr>
        <w:pStyle w:val="Aufzhlungszeichen"/>
        <w:keepNext/>
        <w:numPr>
          <w:ilvl w:val="0"/>
          <w:numId w:val="10"/>
        </w:numPr>
        <w:tabs>
          <w:tab w:val="num" w:pos="567"/>
        </w:tabs>
        <w:spacing w:after="120"/>
        <w:ind w:left="567" w:hanging="283"/>
        <w:contextualSpacing w:val="0"/>
        <w:rPr>
          <w:rStyle w:val="CodeCharacter"/>
        </w:rPr>
      </w:pPr>
      <w:r w:rsidRPr="00677AC9">
        <w:rPr>
          <w:rStyle w:val="CodeCharacter"/>
        </w:rPr>
        <w:t>V</w:t>
      </w:r>
      <w:r w:rsidR="005E1D3B">
        <w:rPr>
          <w:rStyle w:val="CodeCharacter"/>
        </w:rPr>
        <w:t xml:space="preserve">, </w:t>
      </w:r>
    </w:p>
    <w:p w14:paraId="2CAC6EFD" w14:textId="1D688CC3"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U</w:t>
      </w:r>
      <w:r w:rsidR="005E1D3B">
        <w:rPr>
          <w:rStyle w:val="CodeCharacter"/>
        </w:rPr>
        <w:t xml:space="preserve">, </w:t>
      </w:r>
    </w:p>
    <w:p w14:paraId="6E2AAD9C" w14:textId="4E3278B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X</w:t>
      </w:r>
      <w:r w:rsidR="005E1D3B">
        <w:rPr>
          <w:rStyle w:val="CodeCharacter"/>
        </w:rPr>
        <w:t xml:space="preserve">, </w:t>
      </w:r>
    </w:p>
    <w:p w14:paraId="7653215F" w14:textId="37A82C5D"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Y</w:t>
      </w:r>
      <w:r w:rsidR="005E1D3B">
        <w:rPr>
          <w:rStyle w:val="CodeCharacter"/>
        </w:rPr>
        <w:t xml:space="preserve">, </w:t>
      </w:r>
    </w:p>
    <w:p w14:paraId="6E342255" w14:textId="4556545B"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HV</w:t>
      </w:r>
      <w:r w:rsidR="005E1D3B">
        <w:rPr>
          <w:rStyle w:val="CodeCharacter"/>
        </w:rPr>
        <w:t xml:space="preserve">, </w:t>
      </w:r>
    </w:p>
    <w:p w14:paraId="61161B93" w14:textId="1B370E58"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HY</w:t>
      </w:r>
      <w:r w:rsidR="005E1D3B">
        <w:rPr>
          <w:rStyle w:val="CodeCharacter"/>
        </w:rPr>
        <w:t xml:space="preserve">, </w:t>
      </w:r>
    </w:p>
    <w:p w14:paraId="282CCA9E" w14:textId="3C50C6CE" w:rsidR="00FC68DB" w:rsidRPr="00677AC9" w:rsidRDefault="00FC68DB" w:rsidP="00725119">
      <w:pPr>
        <w:pStyle w:val="Aufzhlungszeichen"/>
        <w:keepNext/>
        <w:numPr>
          <w:ilvl w:val="0"/>
          <w:numId w:val="10"/>
        </w:numPr>
        <w:tabs>
          <w:tab w:val="num" w:pos="567"/>
        </w:tabs>
        <w:spacing w:after="120"/>
        <w:ind w:left="568" w:hanging="284"/>
        <w:contextualSpacing w:val="0"/>
        <w:rPr>
          <w:rStyle w:val="CodeCharacter"/>
        </w:rPr>
      </w:pPr>
      <w:r w:rsidRPr="00677AC9">
        <w:rPr>
          <w:rStyle w:val="CodeCharacter"/>
        </w:rPr>
        <w:t>Fillet</w:t>
      </w:r>
      <w:r w:rsidR="005E1D3B">
        <w:rPr>
          <w:rStyle w:val="CodeCharacter"/>
        </w:rPr>
        <w:t xml:space="preserve">, </w:t>
      </w:r>
    </w:p>
    <w:p w14:paraId="5965DEAC" w14:textId="01E7A136" w:rsidR="00FC68DB" w:rsidRPr="00677AC9" w:rsidRDefault="00FC68DB" w:rsidP="00725119">
      <w:pPr>
        <w:pStyle w:val="Aufzhlungszeichen"/>
        <w:numPr>
          <w:ilvl w:val="0"/>
          <w:numId w:val="10"/>
        </w:numPr>
        <w:tabs>
          <w:tab w:val="num" w:pos="567"/>
        </w:tabs>
        <w:spacing w:after="120"/>
        <w:ind w:left="567" w:hanging="283"/>
        <w:contextualSpacing w:val="0"/>
        <w:rPr>
          <w:rStyle w:val="CodeCharacter"/>
        </w:rPr>
      </w:pPr>
      <w:r w:rsidRPr="00677AC9">
        <w:rPr>
          <w:rStyle w:val="CodeCharacter"/>
        </w:rPr>
        <w:t>Radius</w:t>
      </w:r>
      <w:r w:rsidR="00255B5A" w:rsidRPr="00677AC9">
        <w:rPr>
          <w:rStyle w:val="CodeCharacter"/>
        </w:rPr>
        <w:t>.</w:t>
      </w:r>
      <w:r w:rsidR="005E1D3B">
        <w:rPr>
          <w:rStyle w:val="CodeCharacter"/>
        </w:rPr>
        <w:t xml:space="preserve"> </w:t>
      </w:r>
    </w:p>
    <w:p w14:paraId="341C4D11" w14:textId="1BCE413E" w:rsidR="00FC68DB" w:rsidRPr="0013175B" w:rsidRDefault="00FC68DB" w:rsidP="000E094F">
      <w:pPr>
        <w:pStyle w:val="berschrift5"/>
      </w:pPr>
      <w:bookmarkStart w:id="1695" w:name="_Ref158751378"/>
      <w:r w:rsidRPr="00F54804">
        <w:t>Section</w:t>
      </w:r>
      <w:r w:rsidR="00F3142F">
        <w:t xml:space="preserve"> “</w:t>
      </w:r>
      <w:r w:rsidRPr="005C2D94">
        <w:t>I</w:t>
      </w:r>
      <w:r w:rsidR="00482059">
        <w:t>”</w:t>
      </w:r>
      <w:bookmarkEnd w:id="1695"/>
      <w:r w:rsidR="00482059">
        <w:t xml:space="preserve"> </w:t>
      </w:r>
    </w:p>
    <w:p w14:paraId="3CC5642F" w14:textId="52D3DC55" w:rsidR="00FC68DB" w:rsidRPr="00BD52D7" w:rsidRDefault="00FC68DB" w:rsidP="00B202D2">
      <w:r w:rsidRPr="00F54804">
        <w:t>The section</w:t>
      </w:r>
      <w:r w:rsidR="00F3142F">
        <w:t xml:space="preserve"> “</w:t>
      </w:r>
      <w:r w:rsidRPr="005C2D94">
        <w:t>I</w:t>
      </w:r>
      <w:r w:rsidR="00482059">
        <w:t xml:space="preserve">” </w:t>
      </w:r>
      <w:r w:rsidRPr="005C2D94">
        <w:t>describes the filling of the weld normally on the head sides of a connection. The section is filled completely and may be welded from one or two sides.</w:t>
      </w:r>
      <w:r w:rsidRPr="00BD52D7">
        <w:t xml:space="preserve"> </w:t>
      </w:r>
    </w:p>
    <w:p w14:paraId="7BA14533" w14:textId="1B2F4469" w:rsidR="00FC68DB" w:rsidRPr="00F54804" w:rsidRDefault="00725119" w:rsidP="00B202D2">
      <w:r>
        <w:lastRenderedPageBreak/>
        <w:t>Note</w:t>
      </w:r>
      <w:r w:rsidR="00FC68DB" w:rsidRPr="004A6C4F">
        <w:t>:</w:t>
      </w:r>
      <w:r w:rsidR="00FC68DB" w:rsidRPr="00BD52D7">
        <w:t xml:space="preserve"> Section</w:t>
      </w:r>
      <w:r w:rsidR="00F3142F">
        <w:t xml:space="preserve"> “</w:t>
      </w:r>
      <w:r w:rsidR="00FC68DB" w:rsidRPr="00BD52D7">
        <w:t>I</w:t>
      </w:r>
      <w:r w:rsidR="00482059">
        <w:t xml:space="preserve">” </w:t>
      </w:r>
      <w:r>
        <w:t>must</w:t>
      </w:r>
      <w:r w:rsidR="00964121" w:rsidRPr="000A1B7B">
        <w:t xml:space="preserve"> </w:t>
      </w:r>
      <w:r w:rsidR="00FC68DB" w:rsidRPr="000A1B7B">
        <w:t>not be confused with seam weld subtype</w:t>
      </w:r>
      <w:r w:rsidR="00F3142F">
        <w:t xml:space="preserve"> “</w:t>
      </w:r>
      <w:r w:rsidR="00FC68DB" w:rsidRPr="00677AC9">
        <w:rPr>
          <w:rStyle w:val="CodeCharacter"/>
        </w:rPr>
        <w:t>i_weld</w:t>
      </w:r>
      <w:r w:rsidR="00482059">
        <w:t xml:space="preserve">” </w:t>
      </w:r>
      <w:r w:rsidR="00FC68DB" w:rsidRPr="00F54804">
        <w:t xml:space="preserve">(cf. </w:t>
      </w:r>
      <w:r w:rsidR="005020EF">
        <w:t>clause </w:t>
      </w:r>
      <w:r w:rsidR="00FC68DB" w:rsidRPr="00F54804">
        <w:fldChar w:fldCharType="begin"/>
      </w:r>
      <w:r w:rsidR="00FC68DB" w:rsidRPr="00F54804">
        <w:instrText xml:space="preserve"> REF _Ref414571756 \r \h </w:instrText>
      </w:r>
      <w:r w:rsidR="00FC68DB" w:rsidRPr="00F54804">
        <w:fldChar w:fldCharType="separate"/>
      </w:r>
      <w:r w:rsidR="0012574E">
        <w:t>10.2.4.1</w:t>
      </w:r>
      <w:r w:rsidR="00FC68DB" w:rsidRPr="00F54804">
        <w:fldChar w:fldCharType="end"/>
      </w:r>
      <w:r w:rsidR="00FC68DB" w:rsidRPr="00F54804">
        <w:t xml:space="preserve"> </w:t>
      </w:r>
      <w:r w:rsidR="00FC68DB" w:rsidRPr="00F54804">
        <w:fldChar w:fldCharType="begin"/>
      </w:r>
      <w:r w:rsidR="00FC68DB" w:rsidRPr="00F54804">
        <w:instrText xml:space="preserve"> REF _Ref414571756 \h </w:instrText>
      </w:r>
      <w:r w:rsidR="00FC68DB" w:rsidRPr="00F54804">
        <w:fldChar w:fldCharType="separate"/>
      </w:r>
      <w:r w:rsidR="0012574E" w:rsidRPr="00BD52D7">
        <w:t>Type Specification</w:t>
      </w:r>
      <w:r w:rsidR="00FC68DB" w:rsidRPr="00F54804">
        <w:fldChar w:fldCharType="end"/>
      </w:r>
      <w:r w:rsidR="00FC68DB" w:rsidRPr="00F54804">
        <w:t xml:space="preserve">)! </w:t>
      </w:r>
    </w:p>
    <w:p w14:paraId="23CE4F97" w14:textId="77777777" w:rsidR="00F85C4B" w:rsidRDefault="00FC68DB" w:rsidP="000E094F">
      <w:pPr>
        <w:pStyle w:val="berschrift5"/>
      </w:pPr>
      <w:r w:rsidRPr="005C2D94">
        <w:t>Section</w:t>
      </w:r>
      <w:r w:rsidR="00F3142F">
        <w:t xml:space="preserve"> “</w:t>
      </w:r>
      <w:r w:rsidRPr="001E4607">
        <w:t>V</w:t>
      </w:r>
      <w:r w:rsidR="00F85C4B">
        <w:t xml:space="preserve">” </w:t>
      </w:r>
    </w:p>
    <w:p w14:paraId="1C20D4D2" w14:textId="4829A09D" w:rsidR="00FC68DB" w:rsidRPr="00F54804" w:rsidRDefault="00FC68DB" w:rsidP="00B202D2">
      <w:r w:rsidRPr="000A1B7B">
        <w:t>The section</w:t>
      </w:r>
      <w:r w:rsidR="00F3142F">
        <w:t xml:space="preserve"> “</w:t>
      </w:r>
      <w:r w:rsidRPr="00F54804">
        <w:t>V</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V</w:t>
      </w:r>
      <w:r w:rsidR="00834891">
        <w:t>”.</w:t>
      </w:r>
      <w:r w:rsidRPr="00F54804">
        <w:t xml:space="preserve"> The weld filling provides full penetration.</w:t>
      </w:r>
    </w:p>
    <w:p w14:paraId="140975CE" w14:textId="77777777" w:rsidR="00F85C4B" w:rsidRDefault="00FC68DB" w:rsidP="000E094F">
      <w:pPr>
        <w:pStyle w:val="berschrift5"/>
      </w:pPr>
      <w:r w:rsidRPr="00F54804">
        <w:t>Section</w:t>
      </w:r>
      <w:r w:rsidR="00F3142F">
        <w:t xml:space="preserve"> “</w:t>
      </w:r>
      <w:r w:rsidRPr="00F54804">
        <w:t>U</w:t>
      </w:r>
      <w:r w:rsidR="00F85C4B">
        <w:t xml:space="preserve">” </w:t>
      </w:r>
    </w:p>
    <w:p w14:paraId="0AB397E8" w14:textId="222BDAC6" w:rsidR="00FC68DB" w:rsidRPr="00F54804" w:rsidRDefault="00FC68DB" w:rsidP="00B202D2">
      <w:r w:rsidRPr="00F54804">
        <w:t>The section</w:t>
      </w:r>
      <w:r w:rsidR="00F3142F">
        <w:t xml:space="preserve"> “</w:t>
      </w:r>
      <w:r w:rsidRPr="00F54804">
        <w:t>U</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Pr="00F54804">
        <w:t>U</w:t>
      </w:r>
      <w:r w:rsidR="00834891">
        <w:t>”.</w:t>
      </w:r>
      <w:r w:rsidRPr="00F54804">
        <w:t xml:space="preserve"> The penetration in most cases is less than full penetration.</w:t>
      </w:r>
    </w:p>
    <w:p w14:paraId="72ABDE23" w14:textId="77777777" w:rsidR="00F85C4B" w:rsidRDefault="00FC68DB" w:rsidP="000E094F">
      <w:pPr>
        <w:pStyle w:val="berschrift5"/>
      </w:pPr>
      <w:r w:rsidRPr="00F54804">
        <w:t>Section</w:t>
      </w:r>
      <w:r w:rsidR="00F3142F">
        <w:t xml:space="preserve"> “</w:t>
      </w:r>
      <w:r w:rsidRPr="00F54804">
        <w:t>X</w:t>
      </w:r>
      <w:r w:rsidR="00F85C4B">
        <w:t xml:space="preserve">” </w:t>
      </w:r>
    </w:p>
    <w:p w14:paraId="303ACF5F" w14:textId="1EA1DAC7" w:rsidR="00FC68DB" w:rsidRPr="00F54804" w:rsidRDefault="00FC68DB" w:rsidP="00B202D2">
      <w:r w:rsidRPr="00F54804">
        <w:t>The section</w:t>
      </w:r>
      <w:r w:rsidR="00F3142F">
        <w:t xml:space="preserve"> “</w:t>
      </w:r>
      <w:r w:rsidRPr="00F54804">
        <w:t>X</w:t>
      </w:r>
      <w:r w:rsidR="00482059">
        <w:t xml:space="preserve">” </w:t>
      </w:r>
      <w:r w:rsidRPr="00F54804">
        <w:t xml:space="preserve">describes the filling of a two-side weld with welding </w:t>
      </w:r>
      <w:r w:rsidR="0094077B">
        <w:t>material that looks like</w:t>
      </w:r>
      <w:r w:rsidRPr="00F54804">
        <w:t xml:space="preserve"> an</w:t>
      </w:r>
      <w:r w:rsidR="00F3142F">
        <w:t xml:space="preserve"> “</w:t>
      </w:r>
      <w:r w:rsidRPr="00F54804">
        <w:t>X</w:t>
      </w:r>
      <w:r w:rsidR="00834891">
        <w:t>”.</w:t>
      </w:r>
      <w:r w:rsidRPr="00F54804">
        <w:t xml:space="preserve"> The weld filling provides full penetration.</w:t>
      </w:r>
    </w:p>
    <w:p w14:paraId="33B0BEFC" w14:textId="77777777" w:rsidR="00F85C4B" w:rsidRDefault="00FC68DB" w:rsidP="000E094F">
      <w:pPr>
        <w:pStyle w:val="berschrift5"/>
      </w:pPr>
      <w:bookmarkStart w:id="1696" w:name="_Ref158843035"/>
      <w:r w:rsidRPr="00F54804">
        <w:t>Section</w:t>
      </w:r>
      <w:r w:rsidR="00F3142F">
        <w:t xml:space="preserve"> “</w:t>
      </w:r>
      <w:r w:rsidRPr="00F54804">
        <w:t>Y</w:t>
      </w:r>
      <w:r w:rsidR="00F85C4B">
        <w:t>”</w:t>
      </w:r>
      <w:bookmarkEnd w:id="1696"/>
      <w:r w:rsidR="00F85C4B">
        <w:t xml:space="preserve"> </w:t>
      </w:r>
    </w:p>
    <w:p w14:paraId="656A9FD4" w14:textId="77777777" w:rsidR="001064DD" w:rsidRPr="00BD52D7" w:rsidRDefault="00FC68DB" w:rsidP="001064DD">
      <w:r w:rsidRPr="00F54804">
        <w:t>The section</w:t>
      </w:r>
      <w:r w:rsidR="00F3142F">
        <w:t xml:space="preserve"> “</w:t>
      </w:r>
      <w:r w:rsidRPr="00F54804">
        <w:t>Y</w:t>
      </w:r>
      <w:r w:rsidR="00482059">
        <w:t xml:space="preserve">” </w:t>
      </w:r>
      <w:r w:rsidRPr="00F54804">
        <w:t xml:space="preserve">describes the one-sided filling of the weld with welding </w:t>
      </w:r>
      <w:r w:rsidR="0094077B">
        <w:t>material that looks like</w:t>
      </w:r>
      <w:r w:rsidRPr="00F54804">
        <w:t xml:space="preserve"> a</w:t>
      </w:r>
      <w:r w:rsidR="00F3142F">
        <w:t xml:space="preserve"> “</w:t>
      </w:r>
      <w:r w:rsidR="0094077B">
        <w:t>Y</w:t>
      </w:r>
      <w:r w:rsidR="00834891">
        <w:t>”.</w:t>
      </w:r>
      <w:r w:rsidRPr="00F54804">
        <w:t xml:space="preserve"> Only a part of the gap between the welded sheets is filled</w:t>
      </w:r>
      <w:r w:rsidR="0094077B">
        <w:t>,</w:t>
      </w:r>
      <w:r w:rsidRPr="00F54804">
        <w:t xml:space="preserve"> thus there is no full penetration.</w:t>
      </w:r>
      <w:r w:rsidR="0094077B">
        <w:t xml:space="preserve"> </w:t>
      </w:r>
    </w:p>
    <w:p w14:paraId="2FE1F9A6" w14:textId="7DD5A894" w:rsidR="00FC68DB" w:rsidRPr="00F54804" w:rsidRDefault="001064DD" w:rsidP="001064DD">
      <w:r>
        <w:t>Note</w:t>
      </w:r>
      <w:r w:rsidRPr="004A6C4F">
        <w:t>:</w:t>
      </w:r>
      <w:r w:rsidRPr="00BD52D7">
        <w:t xml:space="preserve"> Section</w:t>
      </w:r>
      <w:r>
        <w:t xml:space="preserve"> “Y” must</w:t>
      </w:r>
      <w:r w:rsidRPr="000A1B7B">
        <w:t xml:space="preserve"> not be confused with seam weld subtype</w:t>
      </w:r>
      <w:r>
        <w:t xml:space="preserve"> “</w:t>
      </w:r>
      <w:r>
        <w:rPr>
          <w:rStyle w:val="CodeCharacter"/>
        </w:rPr>
        <w:t>y</w:t>
      </w:r>
      <w:r w:rsidRPr="00677AC9">
        <w:rPr>
          <w:rStyle w:val="CodeCharacter"/>
        </w:rPr>
        <w:t>_</w:t>
      </w:r>
      <w:r>
        <w:rPr>
          <w:rStyle w:val="CodeCharacter"/>
        </w:rPr>
        <w:t>joint</w:t>
      </w:r>
      <w:r>
        <w:t xml:space="preserve">” </w:t>
      </w:r>
      <w:r w:rsidRPr="00F54804">
        <w:t xml:space="preserve">(cf. </w:t>
      </w:r>
      <w:r>
        <w:t>clause </w:t>
      </w:r>
      <w:r w:rsidRPr="00F54804">
        <w:fldChar w:fldCharType="begin"/>
      </w:r>
      <w:r w:rsidRPr="00F54804">
        <w:instrText xml:space="preserve"> REF _Ref414571756 \r \h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12574E" w:rsidRPr="00BD52D7">
        <w:t>Type Specification</w:t>
      </w:r>
      <w:r w:rsidRPr="00F54804">
        <w:fldChar w:fldCharType="end"/>
      </w:r>
      <w:r w:rsidRPr="00F54804">
        <w:t>)!</w:t>
      </w:r>
      <w:r>
        <w:t xml:space="preserve"> </w:t>
      </w:r>
    </w:p>
    <w:p w14:paraId="518A9926" w14:textId="77777777" w:rsidR="00F85C4B" w:rsidRDefault="00FC68DB" w:rsidP="000E094F">
      <w:pPr>
        <w:pStyle w:val="berschrift5"/>
      </w:pPr>
      <w:r w:rsidRPr="00F54804">
        <w:t>Section</w:t>
      </w:r>
      <w:r w:rsidR="00F3142F">
        <w:t xml:space="preserve"> “</w:t>
      </w:r>
      <w:r w:rsidRPr="00F54804">
        <w:t>HV</w:t>
      </w:r>
      <w:r w:rsidR="00F85C4B">
        <w:t xml:space="preserve">” </w:t>
      </w:r>
    </w:p>
    <w:p w14:paraId="44683E57" w14:textId="1E9B9407" w:rsidR="00FC68DB" w:rsidRPr="00F54804" w:rsidRDefault="00FC68DB" w:rsidP="00B202D2">
      <w:r w:rsidRPr="00F54804">
        <w:t>The section</w:t>
      </w:r>
      <w:r w:rsidR="00F3142F">
        <w:t xml:space="preserve"> “</w:t>
      </w:r>
      <w:r w:rsidRPr="00F54804">
        <w:t>HV</w:t>
      </w:r>
      <w:r w:rsidR="00482059">
        <w:t xml:space="preserve">” </w:t>
      </w:r>
      <w:r w:rsidRPr="00F54804">
        <w:t>describes the filling of a one-sided weld with a full penetration. The welded sheet is normally be phased to take full advantage of the full penetration.</w:t>
      </w:r>
    </w:p>
    <w:p w14:paraId="31598AF8" w14:textId="77777777" w:rsidR="00F85C4B" w:rsidRDefault="00FC68DB" w:rsidP="000E094F">
      <w:pPr>
        <w:pStyle w:val="berschrift5"/>
      </w:pPr>
      <w:r w:rsidRPr="00F54804">
        <w:t>Section</w:t>
      </w:r>
      <w:r w:rsidR="00F3142F">
        <w:t xml:space="preserve"> “</w:t>
      </w:r>
      <w:r w:rsidRPr="00F54804">
        <w:t>HY</w:t>
      </w:r>
      <w:r w:rsidR="00F85C4B">
        <w:t xml:space="preserve">” </w:t>
      </w:r>
    </w:p>
    <w:p w14:paraId="37B69905" w14:textId="7518165A" w:rsidR="00FC68DB" w:rsidRPr="00F54804" w:rsidRDefault="00FC68DB" w:rsidP="00B202D2">
      <w:pPr>
        <w:keepNext/>
      </w:pPr>
      <w:r w:rsidRPr="00F54804">
        <w:t>The section</w:t>
      </w:r>
      <w:r w:rsidR="00F3142F">
        <w:t xml:space="preserve"> “</w:t>
      </w:r>
      <w:r w:rsidRPr="00F54804">
        <w:t>HY</w:t>
      </w:r>
      <w:r w:rsidR="00482059">
        <w:t xml:space="preserve">” </w:t>
      </w:r>
      <w:r w:rsidRPr="00F54804">
        <w:t>describes a filling of a one-side weld</w:t>
      </w:r>
      <w:r w:rsidR="007F7A98">
        <w:t>,</w:t>
      </w:r>
      <w:r w:rsidRPr="00F54804">
        <w:t xml:space="preserve"> but the penetration is only partial. In common cases</w:t>
      </w:r>
      <w:r w:rsidR="00DF24F5">
        <w:t>,</w:t>
      </w:r>
      <w:r w:rsidRPr="00F54804">
        <w:t xml:space="preserve"> the welded sheet is phased partially to take again advantage of the penetration at that area.</w:t>
      </w:r>
    </w:p>
    <w:p w14:paraId="35D557D6" w14:textId="77777777" w:rsidR="00F85C4B" w:rsidRDefault="00FC68DB" w:rsidP="000E094F">
      <w:pPr>
        <w:pStyle w:val="berschrift5"/>
      </w:pPr>
      <w:r w:rsidRPr="00F54804">
        <w:t>Section</w:t>
      </w:r>
      <w:r w:rsidR="00F3142F">
        <w:t xml:space="preserve"> “</w:t>
      </w:r>
      <w:r w:rsidRPr="00F54804">
        <w:t>Fillet</w:t>
      </w:r>
      <w:r w:rsidR="00F85C4B">
        <w:t xml:space="preserve">” </w:t>
      </w:r>
    </w:p>
    <w:p w14:paraId="2698C64B" w14:textId="51BDD868" w:rsidR="00FC68DB" w:rsidRPr="00F54804" w:rsidRDefault="00FC68DB" w:rsidP="00B202D2">
      <w:r w:rsidRPr="00F54804">
        <w:t>The section</w:t>
      </w:r>
      <w:r w:rsidR="00F3142F">
        <w:t xml:space="preserve"> “</w:t>
      </w:r>
      <w:r w:rsidRPr="00F54804">
        <w:t>Fillet</w:t>
      </w:r>
      <w:r w:rsidR="00482059">
        <w:t xml:space="preserve">” </w:t>
      </w:r>
      <w:r w:rsidRPr="00F54804">
        <w:t>describes a one-sided welding placed on the outside of the welded sheets. Depending on the sheet thicknesses</w:t>
      </w:r>
      <w:r w:rsidR="00DF24F5">
        <w:t>,</w:t>
      </w:r>
      <w:r w:rsidRPr="00F54804">
        <w:t xml:space="preserve"> there </w:t>
      </w:r>
      <w:r w:rsidR="00DF24F5">
        <w:t>can</w:t>
      </w:r>
      <w:r w:rsidRPr="00F54804">
        <w:t xml:space="preserve"> be a penetration.</w:t>
      </w:r>
    </w:p>
    <w:p w14:paraId="5512A84A" w14:textId="77777777" w:rsidR="00F85C4B" w:rsidRDefault="00FC68DB" w:rsidP="000E094F">
      <w:pPr>
        <w:pStyle w:val="berschrift5"/>
      </w:pPr>
      <w:r w:rsidRPr="00F54804">
        <w:t>Section</w:t>
      </w:r>
      <w:r w:rsidR="00F3142F">
        <w:t xml:space="preserve"> “</w:t>
      </w:r>
      <w:r w:rsidRPr="00F54804">
        <w:t>Radius</w:t>
      </w:r>
      <w:r w:rsidR="00F85C4B">
        <w:t xml:space="preserve">” </w:t>
      </w:r>
    </w:p>
    <w:p w14:paraId="5611890C" w14:textId="54978D40" w:rsidR="00FC68DB" w:rsidRPr="00F54804" w:rsidRDefault="00FC68DB" w:rsidP="00B202D2">
      <w:r w:rsidRPr="00F54804">
        <w:t>The section</w:t>
      </w:r>
      <w:r w:rsidR="00F3142F">
        <w:t xml:space="preserve"> “</w:t>
      </w:r>
      <w:r w:rsidRPr="00F54804">
        <w:t>Radius</w:t>
      </w:r>
      <w:r w:rsidR="00482059">
        <w:t xml:space="preserve">” </w:t>
      </w:r>
      <w:r w:rsidRPr="00F54804">
        <w:t>describes a special case where the welding material looks like a circle but not filling the complete gap between the welded sheets. In most cases there is no full penetration.</w:t>
      </w:r>
      <w:r w:rsidR="001C7CD1">
        <w:t xml:space="preserve"> </w:t>
      </w:r>
    </w:p>
    <w:p w14:paraId="6C9E268E" w14:textId="42563FF0" w:rsidR="00F85C4B" w:rsidRDefault="00FC68DB" w:rsidP="000E094F">
      <w:pPr>
        <w:pStyle w:val="berschrift5"/>
      </w:pPr>
      <w:r w:rsidRPr="00F54804">
        <w:t>Attribute</w:t>
      </w:r>
      <w:r w:rsidR="00F3142F">
        <w:t xml:space="preserve"> </w:t>
      </w:r>
      <w:r w:rsidRPr="00CB0A38">
        <w:rPr>
          <w:rFonts w:ascii="Courier New" w:hAnsi="Courier New" w:cs="Courier New"/>
        </w:rPr>
        <w:t>thickness</w:t>
      </w:r>
      <w:r w:rsidR="00F85C4B">
        <w:t xml:space="preserve"> </w:t>
      </w:r>
    </w:p>
    <w:p w14:paraId="58649BAA" w14:textId="47CF0922"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1C7CD1">
        <w:rPr>
          <w:rStyle w:val="Fett"/>
          <w:b w:val="0"/>
        </w:rPr>
        <w:sym w:font="Symbol" w:char="F0A5"/>
      </w:r>
      <w:r w:rsidRPr="00F54804">
        <w:t>). It describes the distance between the weld root and the weld surface.</w:t>
      </w:r>
      <w:r w:rsidRPr="005C2D94">
        <w:t xml:space="preserve"> It is used for to describe the throat thickness of the weld.</w:t>
      </w:r>
    </w:p>
    <w:p w14:paraId="6E4C3B9E" w14:textId="7BCB5C14" w:rsidR="00F85C4B" w:rsidRDefault="00FC68DB" w:rsidP="000E094F">
      <w:pPr>
        <w:pStyle w:val="berschrift5"/>
      </w:pPr>
      <w:r w:rsidRPr="00BD52D7">
        <w:t>Attribute</w:t>
      </w:r>
      <w:r w:rsidR="00F3142F">
        <w:t xml:space="preserve"> </w:t>
      </w:r>
      <w:r w:rsidRPr="00CB0A38">
        <w:rPr>
          <w:rFonts w:ascii="Courier New" w:hAnsi="Courier New" w:cs="Courier New"/>
        </w:rPr>
        <w:t>width</w:t>
      </w:r>
      <w:r w:rsidR="00F85C4B">
        <w:t xml:space="preserve"> </w:t>
      </w:r>
    </w:p>
    <w:p w14:paraId="7CDF8174" w14:textId="0A3A0130"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1C7CD1">
        <w:rPr>
          <w:rStyle w:val="Fett"/>
          <w:b w:val="0"/>
        </w:rPr>
        <w:sym w:font="Symbol" w:char="F0A5"/>
      </w:r>
      <w:r w:rsidRPr="00F54804">
        <w:t>).</w:t>
      </w:r>
    </w:p>
    <w:p w14:paraId="4CD950EF" w14:textId="4657A630" w:rsidR="00F85C4B" w:rsidRDefault="00FC68DB" w:rsidP="000E094F">
      <w:pPr>
        <w:pStyle w:val="berschrift5"/>
      </w:pPr>
      <w:r w:rsidRPr="005C2D94">
        <w:lastRenderedPageBreak/>
        <w:t>Attribute</w:t>
      </w:r>
      <w:r w:rsidR="00F3142F">
        <w:t xml:space="preserve"> </w:t>
      </w:r>
      <w:r w:rsidRPr="00CB0A38">
        <w:rPr>
          <w:rFonts w:ascii="Courier New" w:hAnsi="Courier New" w:cs="Courier New"/>
        </w:rPr>
        <w:t>angle</w:t>
      </w:r>
      <w:r w:rsidR="00F85C4B">
        <w:t xml:space="preserve"> </w:t>
      </w:r>
    </w:p>
    <w:p w14:paraId="45B095F9" w14:textId="7D980A8A"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&lt;weld_position/&gt;</w:t>
      </w:r>
      <w:r w:rsidRPr="00F54804">
        <w:t xml:space="preserve"> element describes the angle between the weld face and the base sheet face.</w:t>
      </w:r>
    </w:p>
    <w:p w14:paraId="2D244D65" w14:textId="738E4C98" w:rsidR="00F85C4B" w:rsidRDefault="00FC68DB" w:rsidP="000E094F">
      <w:pPr>
        <w:pStyle w:val="berschrift5"/>
      </w:pPr>
      <w:bookmarkStart w:id="1697" w:name="_Ref132201536"/>
      <w:r w:rsidRPr="00F54804">
        <w:t>Attribute</w:t>
      </w:r>
      <w:r w:rsidR="00F3142F">
        <w:t xml:space="preserve"> </w:t>
      </w:r>
      <w:r w:rsidRPr="00CB0A38">
        <w:rPr>
          <w:rFonts w:ascii="Courier New" w:hAnsi="Courier New" w:cs="Courier New"/>
        </w:rPr>
        <w:t>filler</w:t>
      </w:r>
      <w:bookmarkEnd w:id="1697"/>
      <w:r w:rsidR="00F85C4B">
        <w:t xml:space="preserve"> </w:t>
      </w:r>
    </w:p>
    <w:p w14:paraId="2EC35954" w14:textId="4802C3F4"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DD189D">
      <w:pPr>
        <w:keepNext/>
        <w:keepLines/>
      </w:pPr>
      <w:r w:rsidRPr="00F54804">
        <w:t>The allowed values are:</w:t>
      </w:r>
    </w:p>
    <w:p w14:paraId="0C53DC2E" w14:textId="1E15A189" w:rsidR="00FC68DB" w:rsidRPr="00677AC9" w:rsidRDefault="00DD189D" w:rsidP="00DD189D">
      <w:pPr>
        <w:pStyle w:val="Aufzhlungszeichen"/>
        <w:keepNext/>
        <w:keepLines/>
        <w:numPr>
          <w:ilvl w:val="0"/>
          <w:numId w:val="10"/>
        </w:numPr>
        <w:spacing w:after="120"/>
        <w:rPr>
          <w:rStyle w:val="CodeCharacter"/>
        </w:rPr>
      </w:pPr>
      <w:r>
        <w:rPr>
          <w:rStyle w:val="CodeCharacter"/>
        </w:rPr>
        <w:t>y</w:t>
      </w:r>
      <w:r w:rsidR="00FC68DB" w:rsidRPr="00677AC9">
        <w:rPr>
          <w:rStyle w:val="CodeCharacter"/>
        </w:rPr>
        <w:t>es</w:t>
      </w:r>
      <w:r>
        <w:rPr>
          <w:rStyle w:val="CodeCharacter"/>
        </w:rPr>
        <w:t xml:space="preserve"> </w:t>
      </w:r>
    </w:p>
    <w:p w14:paraId="08328C5C" w14:textId="5478B218" w:rsidR="00FC68DB" w:rsidRPr="00677AC9" w:rsidRDefault="00DD189D" w:rsidP="00DD189D">
      <w:pPr>
        <w:pStyle w:val="Aufzhlungszeichen"/>
        <w:numPr>
          <w:ilvl w:val="0"/>
          <w:numId w:val="10"/>
        </w:numPr>
        <w:spacing w:after="120"/>
        <w:rPr>
          <w:rStyle w:val="CodeCharacter"/>
        </w:rPr>
      </w:pPr>
      <w:r>
        <w:rPr>
          <w:rStyle w:val="CodeCharacter"/>
        </w:rPr>
        <w:t>n</w:t>
      </w:r>
      <w:r w:rsidR="00FC68DB" w:rsidRPr="00677AC9">
        <w:rPr>
          <w:rStyle w:val="CodeCharacter"/>
        </w:rPr>
        <w:t>o</w:t>
      </w:r>
      <w:r>
        <w:rPr>
          <w:rStyle w:val="CodeCharacter"/>
        </w:rPr>
        <w:t xml:space="preserve"> </w:t>
      </w:r>
    </w:p>
    <w:p w14:paraId="163F4904" w14:textId="30D65E87" w:rsidR="00FC68DB" w:rsidRDefault="00FC68DB" w:rsidP="00CF107F">
      <w:pPr>
        <w:keepNext/>
      </w:pPr>
      <w:r w:rsidRPr="00F54804">
        <w:t xml:space="preserve">According to </w:t>
      </w:r>
      <w:r w:rsidR="00B438B0">
        <w:t xml:space="preserve">the </w:t>
      </w:r>
      <w:r w:rsidRPr="00F54804">
        <w:t>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00DD189D">
        <w:t xml:space="preserve"> (see </w:t>
      </w:r>
      <w:r w:rsidR="00DD189D">
        <w:fldChar w:fldCharType="begin"/>
      </w:r>
      <w:r w:rsidR="00DD189D">
        <w:instrText xml:space="preserve"> REF _Ref157790654 \h </w:instrText>
      </w:r>
      <w:r w:rsidR="00DD189D">
        <w:fldChar w:fldCharType="separate"/>
      </w:r>
      <w:r w:rsidR="0012574E" w:rsidRPr="00F54804">
        <w:t xml:space="preserve">Table </w:t>
      </w:r>
      <w:r w:rsidR="0012574E">
        <w:rPr>
          <w:noProof/>
        </w:rPr>
        <w:t>92</w:t>
      </w:r>
      <w:r w:rsidR="00DD189D">
        <w:fldChar w:fldCharType="end"/>
      </w:r>
      <w:r w:rsidR="00DD189D">
        <w:t>)</w:t>
      </w:r>
      <w:r w:rsidRPr="00BD52D7">
        <w:t>:</w:t>
      </w:r>
      <w:r w:rsidR="00DD189D">
        <w:t xml:space="preserve"> </w:t>
      </w:r>
    </w:p>
    <w:p w14:paraId="4F5A8D48" w14:textId="34EC8EE0" w:rsidR="00BC532A" w:rsidRPr="00BD52D7" w:rsidRDefault="00BC532A" w:rsidP="001640C5">
      <w:pPr>
        <w:pStyle w:val="Beschriftung"/>
        <w:keepNext/>
        <w:keepLines/>
      </w:pPr>
      <w:bookmarkStart w:id="1698" w:name="_Ref157790654"/>
      <w:bookmarkStart w:id="1699" w:name="_Toc159619024"/>
      <w:r w:rsidRPr="00F54804">
        <w:t xml:space="preserve">Table </w:t>
      </w:r>
      <w:r w:rsidRPr="00F54804">
        <w:fldChar w:fldCharType="begin"/>
      </w:r>
      <w:r w:rsidRPr="00F54804">
        <w:instrText xml:space="preserve"> SEQ Table \* ARABIC </w:instrText>
      </w:r>
      <w:r w:rsidRPr="00F54804">
        <w:fldChar w:fldCharType="separate"/>
      </w:r>
      <w:r w:rsidR="0012574E">
        <w:rPr>
          <w:noProof/>
        </w:rPr>
        <w:t>92</w:t>
      </w:r>
      <w:r w:rsidRPr="00F54804">
        <w:fldChar w:fldCharType="end"/>
      </w:r>
      <w:bookmarkEnd w:id="1698"/>
      <w:r w:rsidR="0025265B">
        <w:t xml:space="preserve"> —</w:t>
      </w:r>
      <w:r w:rsidR="0025265B" w:rsidRPr="00F54804">
        <w:t xml:space="preserve"> </w:t>
      </w:r>
      <w:r w:rsidRPr="00F54804">
        <w:t>Default values of attribute</w:t>
      </w:r>
      <w:r w:rsidR="00F3142F">
        <w:t xml:space="preserve"> </w:t>
      </w:r>
      <w:r w:rsidRPr="00CB0A38">
        <w:rPr>
          <w:rFonts w:ascii="Courier New" w:hAnsi="Courier New" w:cs="Courier New"/>
        </w:rPr>
        <w:t>filler</w:t>
      </w:r>
      <w:r w:rsidR="00B87A73">
        <w:t>,</w:t>
      </w:r>
      <w:r w:rsidRPr="00F54804">
        <w:t xml:space="preserve"> dependent from attribute</w:t>
      </w:r>
      <w:r w:rsidR="00F3142F">
        <w:t xml:space="preserve"> </w:t>
      </w:r>
      <w:r w:rsidRPr="00CB0A38">
        <w:rPr>
          <w:rFonts w:ascii="Courier New" w:hAnsi="Courier New" w:cs="Courier New"/>
        </w:rPr>
        <w:t>technology</w:t>
      </w:r>
      <w:bookmarkEnd w:id="1699"/>
      <w:r w:rsidR="00482059">
        <w:t xml:space="preserve"> </w:t>
      </w:r>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05D13CB4" w:rsidR="00FC68DB" w:rsidRPr="00F667E5" w:rsidRDefault="00FC68DB" w:rsidP="00B202D2">
            <w:pPr>
              <w:keepNext/>
              <w:rPr>
                <w:b/>
              </w:rPr>
            </w:pPr>
            <w:r w:rsidRPr="00F667E5">
              <w:rPr>
                <w:b/>
              </w:rPr>
              <w:t>Attribute value</w:t>
            </w:r>
            <w:r w:rsidR="00F3142F">
              <w:rPr>
                <w:b/>
              </w:rPr>
              <w:t xml:space="preserve"> </w:t>
            </w:r>
            <w:r w:rsidRPr="00CB0A38">
              <w:rPr>
                <w:rFonts w:ascii="Courier New" w:hAnsi="Courier New" w:cs="Courier New"/>
                <w:b/>
              </w:rPr>
              <w:t>technology</w:t>
            </w:r>
            <w:r w:rsidR="00CB0A38">
              <w:rPr>
                <w:b/>
              </w:rPr>
              <w:t xml:space="preserve"> </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2149BAFC" w:rsidR="00FC68DB" w:rsidRPr="00F667E5" w:rsidRDefault="00FC68DB" w:rsidP="00B202D2">
            <w:pPr>
              <w:keepNext/>
              <w:rPr>
                <w:b/>
              </w:rPr>
            </w:pPr>
            <w:r w:rsidRPr="00F667E5">
              <w:rPr>
                <w:b/>
              </w:rPr>
              <w:t>Default value</w:t>
            </w:r>
            <w:r w:rsidR="00F3142F">
              <w:rPr>
                <w:b/>
              </w:rPr>
              <w:t xml:space="preserve"> </w:t>
            </w:r>
            <w:r w:rsidRPr="00CB0A38">
              <w:rPr>
                <w:rFonts w:ascii="Courier New" w:hAnsi="Courier New" w:cs="Courier New"/>
                <w:b/>
              </w:rPr>
              <w:t>filler</w:t>
            </w:r>
            <w:r w:rsidR="00CB0A38">
              <w:rPr>
                <w:b/>
              </w:rPr>
              <w:t xml:space="preserve"> </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472AD4D0" w:rsidR="00FC68DB" w:rsidRPr="00F54804" w:rsidRDefault="00FC68DB" w:rsidP="000E094F">
      <w:pPr>
        <w:pStyle w:val="berschrift5"/>
      </w:pPr>
      <w:bookmarkStart w:id="1700" w:name="_Toc338939148"/>
      <w:bookmarkStart w:id="1701" w:name="_Toc288196499"/>
      <w:bookmarkStart w:id="1702" w:name="_Toc288200801"/>
      <w:bookmarkEnd w:id="1692"/>
      <w:bookmarkEnd w:id="1693"/>
      <w:bookmarkEnd w:id="1694"/>
      <w:r w:rsidRPr="005C2D94">
        <w:t>Attribute</w:t>
      </w:r>
      <w:r w:rsidR="00F3142F">
        <w:t xml:space="preserve"> </w:t>
      </w:r>
      <w:r w:rsidRPr="00CB0A38">
        <w:rPr>
          <w:rFonts w:ascii="Courier New" w:hAnsi="Courier New" w:cs="Courier New"/>
        </w:rPr>
        <w:t>filler_material</w:t>
      </w:r>
      <w:r w:rsidR="00482059">
        <w:t xml:space="preserve"> </w:t>
      </w:r>
    </w:p>
    <w:p w14:paraId="23BBE493" w14:textId="77777777" w:rsidR="00FC68DB" w:rsidRPr="001C7CD1" w:rsidRDefault="00FC68DB" w:rsidP="0013175B">
      <w:pPr>
        <w:pStyle w:val="Textkrper"/>
        <w:rPr>
          <w:bCs/>
          <w:iCs/>
        </w:rPr>
      </w:pPr>
      <w:r w:rsidRPr="0013175B">
        <w:t xml:space="preserve">The attribute </w:t>
      </w:r>
      <w:r w:rsidRPr="001C7CD1">
        <w:rPr>
          <w:rFonts w:ascii="Courier New" w:hAnsi="Courier New" w:cs="Courier New"/>
        </w:rPr>
        <w:t>filler_material</w:t>
      </w:r>
      <w:r w:rsidRPr="0013175B">
        <w:t xml:space="preserve"> specifies the applied material during the </w:t>
      </w:r>
      <w:r w:rsidRPr="00180E1D">
        <w:t>welding process.</w:t>
      </w:r>
    </w:p>
    <w:p w14:paraId="7A3C916C" w14:textId="4CB10619" w:rsidR="00FC68DB" w:rsidRPr="005C2D94" w:rsidRDefault="00FC68DB" w:rsidP="000E094F">
      <w:pPr>
        <w:pStyle w:val="berschrift5"/>
      </w:pPr>
      <w:bookmarkStart w:id="1703" w:name="_Ref159024745"/>
      <w:r w:rsidRPr="00F54804">
        <w:t>Attribute</w:t>
      </w:r>
      <w:r w:rsidR="00F3142F">
        <w:t xml:space="preserve"> </w:t>
      </w:r>
      <w:r w:rsidRPr="00CB0A38">
        <w:rPr>
          <w:rFonts w:ascii="Courier New" w:hAnsi="Courier New" w:cs="Courier New"/>
        </w:rPr>
        <w:t>shape</w:t>
      </w:r>
      <w:bookmarkEnd w:id="1700"/>
      <w:bookmarkEnd w:id="1703"/>
      <w:r w:rsidR="00482059">
        <w:t xml:space="preserve"> </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14BEBB23"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straight</w:t>
      </w:r>
      <w:r w:rsidR="00B438B0" w:rsidRPr="00EB2F1C">
        <w:rPr>
          <w:rFonts w:ascii="Cambria" w:hAnsi="Cambria"/>
        </w:rPr>
        <w:t xml:space="preserve">, </w:t>
      </w:r>
    </w:p>
    <w:p w14:paraId="489174E4" w14:textId="47C9C012"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convex</w:t>
      </w:r>
      <w:r w:rsidR="00B438B0" w:rsidRPr="00EB2F1C">
        <w:rPr>
          <w:rFonts w:ascii="Cambria" w:hAnsi="Cambria"/>
        </w:rPr>
        <w:t xml:space="preserve">, </w:t>
      </w:r>
    </w:p>
    <w:p w14:paraId="0F3E2171" w14:textId="389E97B9" w:rsidR="00FC68DB" w:rsidRPr="00677AC9" w:rsidRDefault="00FC68DB" w:rsidP="00B438B0">
      <w:pPr>
        <w:pStyle w:val="Aufzhlungszeichen"/>
        <w:numPr>
          <w:ilvl w:val="0"/>
          <w:numId w:val="10"/>
        </w:numPr>
        <w:spacing w:after="120"/>
        <w:ind w:left="357" w:hanging="357"/>
        <w:contextualSpacing w:val="0"/>
        <w:rPr>
          <w:rStyle w:val="CodeCharacter"/>
        </w:rPr>
      </w:pPr>
      <w:r w:rsidRPr="00677AC9">
        <w:rPr>
          <w:rStyle w:val="CodeCharacter"/>
        </w:rPr>
        <w:t>concave</w:t>
      </w:r>
      <w:r w:rsidR="00B438B0" w:rsidRPr="00EB2F1C">
        <w:rPr>
          <w:rFonts w:ascii="Cambria" w:hAnsi="Cambria"/>
        </w:rPr>
        <w:t xml:space="preserve">. </w:t>
      </w:r>
    </w:p>
    <w:p w14:paraId="5D95964F" w14:textId="24D38484" w:rsidR="00FC68DB" w:rsidRPr="001C7CD1" w:rsidRDefault="00FC68DB" w:rsidP="00CF107F">
      <w:pPr>
        <w:autoSpaceDE w:val="0"/>
        <w:autoSpaceDN w:val="0"/>
        <w:adjustRightInd w:val="0"/>
        <w:contextualSpacing/>
      </w:pPr>
      <w:r w:rsidRPr="00F54804">
        <w:rPr>
          <w:rFonts w:cs="Calibri"/>
          <w:lang w:eastAsia="en-GB"/>
        </w:rPr>
        <w:t>Independent of the shape, the weld position attributes (</w:t>
      </w:r>
      <w:r w:rsidR="00A72E4A">
        <w:rPr>
          <w:rFonts w:cs="Calibri"/>
          <w:lang w:eastAsia="en-GB"/>
        </w:rPr>
        <w:t xml:space="preserve">e.g. </w:t>
      </w:r>
      <w:r w:rsidR="006E2751" w:rsidRPr="0013175B">
        <w:t>a-value</w:t>
      </w:r>
      <w:r w:rsidR="006E2751">
        <w:rPr>
          <w:rFonts w:cs="Calibri"/>
          <w:lang w:eastAsia="en-GB"/>
        </w:rPr>
        <w:t>/</w:t>
      </w:r>
      <w:r w:rsidR="00A72E4A" w:rsidRPr="00A72E4A">
        <w:rPr>
          <w:rFonts w:cs="Calibri"/>
          <w:lang w:eastAsia="en-GB"/>
        </w:rPr>
        <w:t>weld throat thickness</w:t>
      </w:r>
      <w:r w:rsidRPr="00F54804">
        <w:rPr>
          <w:rFonts w:cs="Calibri"/>
          <w:lang w:eastAsia="en-GB"/>
        </w:rPr>
        <w:t xml:space="preserve">, weld angle) are taken with respect to the </w:t>
      </w:r>
      <w:r w:rsidRPr="00D0681A">
        <w:rPr>
          <w:rFonts w:ascii="Calibri,Italic" w:hAnsi="Calibri,Italic" w:cs="Calibri,Italic"/>
          <w:iCs/>
          <w:lang w:eastAsia="en-GB"/>
        </w:rPr>
        <w:t xml:space="preserve">straight </w:t>
      </w:r>
      <w:r w:rsidRPr="005C2D94">
        <w:rPr>
          <w:rFonts w:cs="Calibri"/>
          <w:lang w:eastAsia="en-GB"/>
        </w:rPr>
        <w:t>line</w:t>
      </w:r>
      <w:r w:rsidR="00A72E4A">
        <w:rPr>
          <w:rFonts w:cs="Calibri"/>
          <w:lang w:eastAsia="en-GB"/>
        </w:rPr>
        <w:t xml:space="preserve"> (according to </w:t>
      </w:r>
      <w:r w:rsidR="00A72E4A" w:rsidRPr="00A72E4A">
        <w:rPr>
          <w:rFonts w:ascii="Courier New" w:hAnsi="Courier New" w:cs="Courier New"/>
          <w:lang w:eastAsia="en-GB"/>
        </w:rPr>
        <w:t>shape</w:t>
      </w:r>
      <w:r w:rsidR="00A72E4A">
        <w:rPr>
          <w:rFonts w:cs="Calibri"/>
          <w:lang w:eastAsia="en-GB"/>
        </w:rPr>
        <w:t>=</w:t>
      </w:r>
      <w:r w:rsidR="00A72E4A" w:rsidRPr="00A72E4A">
        <w:rPr>
          <w:rFonts w:ascii="Courier New" w:hAnsi="Courier New" w:cs="Courier New"/>
          <w:lang w:eastAsia="en-GB"/>
        </w:rPr>
        <w:t>straight</w:t>
      </w:r>
      <w:r w:rsidR="00A72E4A">
        <w:rPr>
          <w:rFonts w:cs="Calibri"/>
          <w:lang w:eastAsia="en-GB"/>
        </w:rPr>
        <w:t>)</w:t>
      </w:r>
      <w:r w:rsidRPr="005C2D94">
        <w:rPr>
          <w:rFonts w:cs="Calibri"/>
          <w:lang w:eastAsia="en-GB"/>
        </w:rPr>
        <w:t xml:space="preserve">. </w:t>
      </w:r>
      <w:r w:rsidR="00A72E4A">
        <w:rPr>
          <w:rFonts w:cs="Calibri"/>
          <w:lang w:eastAsia="en-GB"/>
        </w:rPr>
        <w:t>T</w:t>
      </w:r>
      <w:r w:rsidRPr="005C2D94">
        <w:rPr>
          <w:rFonts w:cs="Calibri"/>
          <w:lang w:eastAsia="en-GB"/>
        </w:rPr>
        <w:t xml:space="preserve">he shape </w:t>
      </w:r>
      <w:r w:rsidR="00CB7663">
        <w:rPr>
          <w:rFonts w:cs="Calibri"/>
          <w:lang w:eastAsia="en-GB"/>
        </w:rPr>
        <w:t xml:space="preserve">value </w:t>
      </w:r>
      <w:r w:rsidRPr="005C2D94">
        <w:rPr>
          <w:rFonts w:cs="Calibri"/>
          <w:lang w:eastAsia="en-GB"/>
        </w:rPr>
        <w:t xml:space="preserve">is just a hint to </w:t>
      </w:r>
      <w:r w:rsidR="00A72E4A">
        <w:rPr>
          <w:rFonts w:cs="Calibri"/>
          <w:lang w:eastAsia="en-GB"/>
        </w:rPr>
        <w:t xml:space="preserve">a </w:t>
      </w:r>
      <w:r w:rsidRPr="005C2D94">
        <w:rPr>
          <w:rFonts w:cs="Calibri"/>
          <w:lang w:eastAsia="en-GB"/>
        </w:rPr>
        <w:t xml:space="preserve">specific solver. It does </w:t>
      </w:r>
      <w:r w:rsidRPr="00D0681A">
        <w:rPr>
          <w:rFonts w:ascii="Calibri,Italic" w:hAnsi="Calibri,Italic" w:cs="Calibri,Italic"/>
          <w:iCs/>
          <w:lang w:eastAsia="en-GB"/>
        </w:rPr>
        <w:t xml:space="preserve">not </w:t>
      </w:r>
      <w:r w:rsidRPr="00BD52D7">
        <w:rPr>
          <w:rFonts w:cs="Calibri"/>
          <w:lang w:eastAsia="en-GB"/>
        </w:rPr>
        <w:t xml:space="preserve">provide an exact definition whether </w:t>
      </w:r>
      <w:r w:rsidRPr="00A72E4A">
        <w:rPr>
          <w:rFonts w:ascii="Courier New" w:hAnsi="Courier New" w:cs="Courier New"/>
          <w:lang w:eastAsia="en-GB"/>
        </w:rPr>
        <w:t>convex</w:t>
      </w:r>
      <w:r w:rsidRPr="00BD52D7">
        <w:rPr>
          <w:rFonts w:cs="Calibri"/>
          <w:lang w:eastAsia="en-GB"/>
        </w:rPr>
        <w:t xml:space="preserve"> or </w:t>
      </w:r>
      <w:r w:rsidRPr="00A72E4A">
        <w:rPr>
          <w:rFonts w:ascii="Courier New" w:hAnsi="Courier New" w:cs="Courier New"/>
          <w:lang w:eastAsia="en-GB"/>
        </w:rPr>
        <w:t>concave</w:t>
      </w:r>
      <w:r w:rsidRPr="00BD52D7">
        <w:rPr>
          <w:rFonts w:cs="Calibri"/>
          <w:lang w:eastAsia="en-GB"/>
        </w:rPr>
        <w:t xml:space="preserve"> mean </w:t>
      </w:r>
      <w:r w:rsidR="00977F3D">
        <w:rPr>
          <w:rFonts w:cs="Calibri"/>
          <w:lang w:eastAsia="en-GB"/>
        </w:rPr>
        <w:t>e.g.</w:t>
      </w:r>
      <w:r w:rsidR="00951A4A">
        <w:rPr>
          <w:rFonts w:cs="Calibri"/>
          <w:lang w:eastAsia="en-GB"/>
        </w:rPr>
        <w:t xml:space="preserve"> </w:t>
      </w:r>
      <w:r w:rsidR="00F3142F">
        <w:rPr>
          <w:rFonts w:cs="Calibri"/>
          <w:lang w:eastAsia="en-GB"/>
        </w:rPr>
        <w:t>“</w:t>
      </w:r>
      <w:r w:rsidR="00A72E4A">
        <w:rPr>
          <w:rFonts w:cs="Calibri"/>
          <w:lang w:eastAsia="en-GB"/>
        </w:rPr>
        <w:t xml:space="preserve">a </w:t>
      </w:r>
      <w:r w:rsidRPr="00BD52D7">
        <w:rPr>
          <w:rFonts w:cs="Calibri"/>
          <w:lang w:eastAsia="en-GB"/>
        </w:rPr>
        <w:t>segment of a circle</w:t>
      </w:r>
      <w:r w:rsidR="00B87A73">
        <w:rPr>
          <w:rFonts w:cs="Calibri"/>
          <w:lang w:eastAsia="en-GB"/>
        </w:rPr>
        <w:t>”,</w:t>
      </w:r>
      <w:r w:rsidR="00F3142F">
        <w:rPr>
          <w:rFonts w:cs="Calibri"/>
          <w:lang w:eastAsia="en-GB"/>
        </w:rPr>
        <w:t xml:space="preserve"> “</w:t>
      </w:r>
      <w:r w:rsidR="00A72E4A" w:rsidRPr="00A72E4A">
        <w:rPr>
          <w:rFonts w:cs="Calibri"/>
          <w:lang w:eastAsia="en-GB"/>
        </w:rPr>
        <w:t>a parabolic segment</w:t>
      </w:r>
      <w:r w:rsidR="00482059">
        <w:rPr>
          <w:rFonts w:cs="Calibri"/>
          <w:lang w:eastAsia="en-GB"/>
        </w:rPr>
        <w:t>”</w:t>
      </w:r>
      <w:r w:rsidRPr="00BD52D7">
        <w:rPr>
          <w:rFonts w:cs="Calibri"/>
          <w:lang w:eastAsia="en-GB"/>
        </w:rPr>
        <w:t xml:space="preserve">, nor how big the deviation from </w:t>
      </w:r>
      <w:r w:rsidR="00A72E4A">
        <w:rPr>
          <w:rFonts w:cs="Calibri"/>
          <w:lang w:eastAsia="en-GB"/>
        </w:rPr>
        <w:t xml:space="preserve">the </w:t>
      </w:r>
      <w:r w:rsidRPr="00BD52D7">
        <w:rPr>
          <w:rFonts w:cs="Calibri"/>
          <w:lang w:eastAsia="en-GB"/>
        </w:rPr>
        <w:t xml:space="preserve">straight </w:t>
      </w:r>
      <w:r w:rsidRPr="00180E1D">
        <w:t>shape is.</w:t>
      </w:r>
      <w:r w:rsidR="00A72E4A">
        <w:t xml:space="preserve"> </w:t>
      </w:r>
    </w:p>
    <w:p w14:paraId="4EB43F9F" w14:textId="594E0757" w:rsidR="00FC68DB" w:rsidRPr="00F54804" w:rsidRDefault="00FC68DB" w:rsidP="000E094F">
      <w:pPr>
        <w:pStyle w:val="berschrift5"/>
      </w:pPr>
      <w:bookmarkStart w:id="1704" w:name="_Toc338939149"/>
      <w:r w:rsidRPr="00F54804">
        <w:t>Attribute</w:t>
      </w:r>
      <w:r w:rsidR="00F3142F">
        <w:t xml:space="preserve"> </w:t>
      </w:r>
      <w:r w:rsidRPr="00CB0A38">
        <w:rPr>
          <w:rFonts w:ascii="Courier New" w:hAnsi="Courier New" w:cs="Courier New"/>
        </w:rPr>
        <w:t>penetration</w:t>
      </w:r>
      <w:bookmarkEnd w:id="1701"/>
      <w:bookmarkEnd w:id="1702"/>
      <w:bookmarkEnd w:id="1704"/>
      <w:r w:rsidR="00482059">
        <w:t xml:space="preserve"> </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61743DE9" w:rsidR="00FC68DB" w:rsidRPr="00F54804" w:rsidRDefault="00CA06B3" w:rsidP="0013175B">
      <w:pPr>
        <w:pStyle w:val="Note"/>
      </w:pPr>
      <w:r>
        <w:t>Note:</w:t>
      </w:r>
      <w:r>
        <w:tab/>
      </w:r>
      <w:r w:rsidR="00FC68DB" w:rsidRPr="00F54804">
        <w:t>The attribute</w:t>
      </w:r>
      <w:r w:rsidR="00FC68DB" w:rsidRPr="00F54804">
        <w:rPr>
          <w:rFonts w:ascii="Helvetica" w:hAnsi="Helvetica" w:cs="Helvetica"/>
        </w:rPr>
        <w:t xml:space="preserve"> </w:t>
      </w:r>
      <w:r w:rsidR="00FC68DB" w:rsidRPr="00F161E3">
        <w:rPr>
          <w:rStyle w:val="CodeCharacter"/>
        </w:rPr>
        <w:t>penetration</w:t>
      </w:r>
      <w:r w:rsidR="00FC68DB" w:rsidRPr="00F54804">
        <w:rPr>
          <w:sz w:val="18"/>
        </w:rPr>
        <w:t xml:space="preserve"> </w:t>
      </w:r>
      <w:r w:rsidR="00FC68DB" w:rsidRPr="00F54804">
        <w:t xml:space="preserve">of a </w:t>
      </w:r>
      <w:r w:rsidR="00FC68DB" w:rsidRPr="00F161E3">
        <w:rPr>
          <w:rStyle w:val="CodeCharacter"/>
        </w:rPr>
        <w:t>&lt;weld_position/&gt;</w:t>
      </w:r>
      <w:r w:rsidR="00FC68DB" w:rsidRPr="00F54804">
        <w:rPr>
          <w:sz w:val="18"/>
        </w:rPr>
        <w:t xml:space="preserve"> </w:t>
      </w:r>
      <w:r w:rsidR="00FC68DB" w:rsidRPr="00F54804">
        <w:t xml:space="preserve">holds for all sheets connected by this </w:t>
      </w:r>
      <w:r w:rsidR="00FC68DB" w:rsidRPr="00F161E3">
        <w:rPr>
          <w:rStyle w:val="CodeCharacter"/>
        </w:rPr>
        <w:t>&lt;weld_position/&gt;</w:t>
      </w:r>
      <w:r w:rsidR="00FC68DB" w:rsidRPr="00F54804">
        <w:rPr>
          <w:sz w:val="18"/>
        </w:rPr>
        <w:t xml:space="preserve"> </w:t>
      </w:r>
      <w:r w:rsidR="00951A4A">
        <w:t>(</w:t>
      </w:r>
      <w:r w:rsidR="00267609">
        <w:t xml:space="preserve">e.g. </w:t>
      </w:r>
      <w:r w:rsidR="00FC68DB" w:rsidRPr="00F54804">
        <w:t>for K-joints).</w:t>
      </w:r>
      <w:r w:rsidR="00951A4A">
        <w:t xml:space="preserve"> </w:t>
      </w:r>
      <w:r w:rsidR="00FC68DB" w:rsidRPr="00F54804">
        <w:t xml:space="preserve">If all </w:t>
      </w:r>
      <w:r w:rsidR="00FC68DB" w:rsidRPr="00F161E3">
        <w:rPr>
          <w:rStyle w:val="CodeCharacter"/>
        </w:rPr>
        <w:t>&lt;weld_position/&gt;</w:t>
      </w:r>
      <w:r w:rsidR="00FC68DB" w:rsidRPr="00F54804">
        <w:rPr>
          <w:sz w:val="18"/>
        </w:rPr>
        <w:t xml:space="preserve"> </w:t>
      </w:r>
      <w:r w:rsidR="00FC68DB" w:rsidRPr="00F54804">
        <w:t>at the same welded sheet have a sum of penetration ≥ 1</w:t>
      </w:r>
      <w:r w:rsidR="00EF1B33">
        <w:t xml:space="preserve">, </w:t>
      </w:r>
      <w:r w:rsidR="00FC68DB" w:rsidRPr="00F54804">
        <w:t>there is no open (unfilled) gap between the base sheet and the welded sheet.</w:t>
      </w:r>
      <w:r w:rsidR="00267609">
        <w:t xml:space="preserve"> </w:t>
      </w:r>
    </w:p>
    <w:p w14:paraId="4DAA835D" w14:textId="55C561DC" w:rsidR="00FC68DB" w:rsidRDefault="00FC68DB" w:rsidP="00B202D2">
      <w:pPr>
        <w:pStyle w:val="berschrift3"/>
      </w:pPr>
      <w:bookmarkStart w:id="1705" w:name="ModelizationWeldDefinition"/>
      <w:bookmarkStart w:id="1706" w:name="WeldDefinition"/>
      <w:bookmarkStart w:id="1707" w:name="WeldDefinitionButtWeld"/>
      <w:bookmarkStart w:id="1708" w:name="_Toc288200762"/>
      <w:bookmarkStart w:id="1709" w:name="_Toc338939106"/>
      <w:bookmarkStart w:id="1710" w:name="_Toc3557012"/>
      <w:bookmarkStart w:id="1711" w:name="_Toc34747262"/>
      <w:bookmarkStart w:id="1712" w:name="_Toc77102081"/>
      <w:bookmarkStart w:id="1713" w:name="_Toc159618806"/>
      <w:bookmarkStart w:id="1714" w:name="_Toc288196464"/>
      <w:bookmarkEnd w:id="1705"/>
      <w:bookmarkEnd w:id="1706"/>
      <w:bookmarkEnd w:id="1707"/>
      <w:r w:rsidRPr="00F54804">
        <w:lastRenderedPageBreak/>
        <w:t xml:space="preserve">Butt </w:t>
      </w:r>
      <w:bookmarkEnd w:id="1708"/>
      <w:r w:rsidRPr="00F54804">
        <w:t>Joint</w:t>
      </w:r>
      <w:bookmarkEnd w:id="1709"/>
      <w:bookmarkEnd w:id="1710"/>
      <w:bookmarkEnd w:id="1711"/>
      <w:bookmarkEnd w:id="1712"/>
      <w:bookmarkEnd w:id="1713"/>
      <w:r w:rsidR="00AB0A9A">
        <w:t xml:space="preserve"> </w:t>
      </w:r>
    </w:p>
    <w:p w14:paraId="5B151013" w14:textId="31C68088" w:rsidR="003D3C3D" w:rsidRPr="003D3C3D" w:rsidRDefault="003D3C3D" w:rsidP="0013175B">
      <w:pPr>
        <w:pStyle w:val="berschrift4"/>
      </w:pPr>
      <w:r>
        <w:t>General</w:t>
      </w:r>
    </w:p>
    <w:p w14:paraId="217E6353" w14:textId="622D29CA" w:rsidR="00FC68DB" w:rsidRPr="00F54804" w:rsidRDefault="00FC68DB" w:rsidP="00B202D2">
      <w:r w:rsidRPr="00F54804">
        <w:t xml:space="preserve">The principles of the </w:t>
      </w:r>
      <w:r w:rsidR="007F7A98" w:rsidRPr="00F54804">
        <w:t>modelling</w:t>
      </w:r>
      <w:r w:rsidRPr="00F54804">
        <w:t xml:space="preserve"> of Butt Joints for χMCF are described </w:t>
      </w:r>
      <w:r w:rsidR="00572A4D">
        <w:t>in this subclause</w:t>
      </w:r>
      <w:r w:rsidRPr="00F54804">
        <w:t>.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&lt;weld_position/&gt;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18A676B5" w:rsidR="00FC68DB" w:rsidRDefault="00FC68DB">
      <w:pPr>
        <w:pStyle w:val="berschrift4"/>
      </w:pPr>
      <w:bookmarkStart w:id="1715" w:name="_Toc3557013"/>
      <w:bookmarkStart w:id="1716" w:name="_Toc34747263"/>
      <w:bookmarkStart w:id="1717" w:name="_Toc77102082"/>
      <w:r w:rsidRPr="00F54804">
        <w:t>Sheet Parameters</w:t>
      </w:r>
      <w:bookmarkEnd w:id="1715"/>
      <w:bookmarkEnd w:id="1716"/>
      <w:bookmarkEnd w:id="1717"/>
      <w:r w:rsidR="001C5A76">
        <w:t xml:space="preserve"> </w:t>
      </w:r>
    </w:p>
    <w:p w14:paraId="2F9E78D2" w14:textId="41A6E5A5" w:rsidR="001C5A76" w:rsidRPr="005C2D94" w:rsidRDefault="001C5A76" w:rsidP="001C5A76">
      <w:pPr>
        <w:keepNext/>
        <w:spacing w:before="120"/>
      </w:pPr>
      <w:r w:rsidRPr="005C2D94">
        <w:t>The parameters to describe the connection are</w:t>
      </w:r>
      <w:r>
        <w:t xml:space="preserve"> (see </w:t>
      </w:r>
      <w:r>
        <w:fldChar w:fldCharType="begin"/>
      </w:r>
      <w:r>
        <w:instrText xml:space="preserve"> REF _Ref158837216 \h </w:instrText>
      </w:r>
      <w:r>
        <w:fldChar w:fldCharType="separate"/>
      </w:r>
      <w:r w:rsidR="0012574E">
        <w:t xml:space="preserve">Figure </w:t>
      </w:r>
      <w:r w:rsidR="0012574E">
        <w:rPr>
          <w:noProof/>
        </w:rPr>
        <w:t>54</w:t>
      </w:r>
      <w:r>
        <w:fldChar w:fldCharType="end"/>
      </w:r>
      <w:r>
        <w:t>)</w:t>
      </w:r>
      <w:r w:rsidRPr="005C2D94">
        <w:t>:</w:t>
      </w:r>
    </w:p>
    <w:p w14:paraId="540D35B6" w14:textId="77777777" w:rsidR="001C5A76" w:rsidRDefault="00854D07" w:rsidP="001C5A76">
      <w:pPr>
        <w:keepNext/>
        <w:spacing w:before="120"/>
        <w:jc w:val="center"/>
      </w:pPr>
      <w:r>
        <w:rPr>
          <w:noProof/>
        </w:rPr>
        <w:drawing>
          <wp:inline distT="0" distB="0" distL="0" distR="0" wp14:anchorId="6EFBC1AF" wp14:editId="039A7F80">
            <wp:extent cx="2489200" cy="560705"/>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2489200" cy="560705"/>
                    </a:xfrm>
                    <a:prstGeom prst="rect">
                      <a:avLst/>
                    </a:prstGeom>
                  </pic:spPr>
                </pic:pic>
              </a:graphicData>
            </a:graphic>
          </wp:inline>
        </w:drawing>
      </w:r>
    </w:p>
    <w:p w14:paraId="0E2A6EEA" w14:textId="4CBF45B2"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C207A1" w:rsidRPr="00C207A1">
        <w:rPr>
          <w:sz w:val="18"/>
          <w:szCs w:val="20"/>
        </w:rPr>
        <w:t>t</w:t>
      </w:r>
      <w:r w:rsidR="00C207A1" w:rsidRPr="00C207A1">
        <w:rPr>
          <w:sz w:val="18"/>
          <w:szCs w:val="20"/>
          <w:vertAlign w:val="subscript"/>
        </w:rPr>
        <w:t>B</w:t>
      </w:r>
      <w:r w:rsidRPr="00870F4B">
        <w:rPr>
          <w:sz w:val="18"/>
          <w:szCs w:val="18"/>
        </w:rPr>
        <w:tab/>
      </w:r>
      <w:r w:rsidR="00C207A1" w:rsidRPr="00C207A1">
        <w:rPr>
          <w:sz w:val="18"/>
          <w:szCs w:val="18"/>
        </w:rPr>
        <w:t>Thickness of base sheet</w:t>
      </w:r>
      <w:r>
        <w:rPr>
          <w:sz w:val="18"/>
          <w:szCs w:val="18"/>
        </w:rPr>
        <w:t xml:space="preserve"> </w:t>
      </w:r>
      <w:r w:rsidRPr="00870F4B">
        <w:rPr>
          <w:sz w:val="18"/>
          <w:szCs w:val="18"/>
        </w:rPr>
        <w:br/>
      </w:r>
      <w:r w:rsidR="00C207A1" w:rsidRPr="00C207A1">
        <w:rPr>
          <w:sz w:val="18"/>
          <w:szCs w:val="20"/>
        </w:rPr>
        <w:t>t</w:t>
      </w:r>
      <w:r w:rsidR="00C207A1" w:rsidRPr="00C207A1">
        <w:rPr>
          <w:sz w:val="18"/>
          <w:szCs w:val="20"/>
          <w:vertAlign w:val="subscript"/>
        </w:rPr>
        <w:t>1</w:t>
      </w:r>
      <w:r w:rsidRPr="00870F4B">
        <w:rPr>
          <w:sz w:val="18"/>
          <w:szCs w:val="18"/>
        </w:rPr>
        <w:tab/>
      </w:r>
      <w:r w:rsidR="00C207A1" w:rsidRPr="00C207A1">
        <w:rPr>
          <w:sz w:val="18"/>
          <w:szCs w:val="18"/>
        </w:rPr>
        <w:t>Thickness of welded sheet</w:t>
      </w:r>
      <w:r>
        <w:rPr>
          <w:sz w:val="18"/>
          <w:szCs w:val="18"/>
        </w:rPr>
        <w:t xml:space="preserve"> </w:t>
      </w:r>
    </w:p>
    <w:p w14:paraId="00E61A1B" w14:textId="7DD4489C" w:rsidR="00032AE6" w:rsidRDefault="008B6C92" w:rsidP="008B6C92">
      <w:pPr>
        <w:pStyle w:val="Beschriftung"/>
      </w:pPr>
      <w:bookmarkStart w:id="1718" w:name="_Ref158837216"/>
      <w:bookmarkStart w:id="1719" w:name="_Toc159618897"/>
      <w:r>
        <w:t xml:space="preserve">Figure </w:t>
      </w:r>
      <w:r>
        <w:fldChar w:fldCharType="begin"/>
      </w:r>
      <w:r>
        <w:instrText xml:space="preserve"> SEQ Figure \* ARABIC </w:instrText>
      </w:r>
      <w:r>
        <w:fldChar w:fldCharType="separate"/>
      </w:r>
      <w:r w:rsidR="0012574E">
        <w:rPr>
          <w:noProof/>
        </w:rPr>
        <w:t>54</w:t>
      </w:r>
      <w:r>
        <w:fldChar w:fldCharType="end"/>
      </w:r>
      <w:bookmarkEnd w:id="1718"/>
      <w:r w:rsidR="001C5A76">
        <w:t xml:space="preserve"> </w:t>
      </w:r>
      <w:r>
        <w:t xml:space="preserve">— Butt </w:t>
      </w:r>
      <w:r w:rsidR="00C207A1">
        <w:t>j</w:t>
      </w:r>
      <w:r>
        <w:t xml:space="preserve">oint </w:t>
      </w:r>
      <w:r w:rsidR="001C3E58">
        <w:t>sheet layout</w:t>
      </w:r>
      <w:bookmarkEnd w:id="1719"/>
      <w:r w:rsidR="008676A9">
        <w:t xml:space="preserve"> </w:t>
      </w:r>
    </w:p>
    <w:p w14:paraId="21B77D6F" w14:textId="74E1737B" w:rsidR="00FC68DB" w:rsidRDefault="00FC68DB">
      <w:pPr>
        <w:pStyle w:val="berschrift4"/>
      </w:pPr>
      <w:bookmarkStart w:id="1720" w:name="_Toc3557014"/>
      <w:bookmarkStart w:id="1721" w:name="_Toc34747264"/>
      <w:bookmarkStart w:id="1722" w:name="_Toc77102083"/>
      <w:r w:rsidRPr="00F54804">
        <w:t>Weld Parameters</w:t>
      </w:r>
      <w:bookmarkEnd w:id="1720"/>
      <w:bookmarkEnd w:id="1721"/>
      <w:bookmarkEnd w:id="1722"/>
      <w:r w:rsidR="001C5A76">
        <w:t xml:space="preserve"> </w:t>
      </w:r>
    </w:p>
    <w:p w14:paraId="72ECF079" w14:textId="74493092" w:rsidR="00132470" w:rsidRPr="005C2D94" w:rsidRDefault="00132470" w:rsidP="00132470">
      <w:pPr>
        <w:keepNext/>
      </w:pPr>
      <w:r w:rsidRPr="005C2D94">
        <w:t>The parameters of the weld are described below</w:t>
      </w:r>
      <w:r>
        <w:t xml:space="preserve"> (see </w:t>
      </w:r>
      <w:r>
        <w:fldChar w:fldCharType="begin"/>
      </w:r>
      <w:r>
        <w:instrText xml:space="preserve"> REF _Ref158837417 \h </w:instrText>
      </w:r>
      <w:r>
        <w:fldChar w:fldCharType="separate"/>
      </w:r>
      <w:r w:rsidR="0012574E">
        <w:t xml:space="preserve">Figure </w:t>
      </w:r>
      <w:r w:rsidR="0012574E">
        <w:rPr>
          <w:noProof/>
        </w:rPr>
        <w:t>55</w:t>
      </w:r>
      <w:r>
        <w:fldChar w:fldCharType="end"/>
      </w:r>
      <w:r>
        <w:t>)</w:t>
      </w:r>
      <w:r w:rsidRPr="005C2D94">
        <w:t xml:space="preserve">: </w:t>
      </w:r>
    </w:p>
    <w:p w14:paraId="21096354" w14:textId="76987455" w:rsidR="001C5A76" w:rsidRDefault="001C5A76" w:rsidP="000355B3">
      <w:pPr>
        <w:keepNext/>
        <w:spacing w:before="120"/>
        <w:jc w:val="center"/>
        <w:rPr>
          <w:noProof/>
        </w:rPr>
      </w:pPr>
      <w:r>
        <w:rPr>
          <w:noProof/>
        </w:rPr>
        <w:drawing>
          <wp:inline distT="0" distB="0" distL="0" distR="0" wp14:anchorId="28546297" wp14:editId="4856F839">
            <wp:extent cx="2830195" cy="1280795"/>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2830195" cy="1280795"/>
                    </a:xfrm>
                    <a:prstGeom prst="rect">
                      <a:avLst/>
                    </a:prstGeom>
                  </pic:spPr>
                </pic:pic>
              </a:graphicData>
            </a:graphic>
          </wp:inline>
        </w:drawing>
      </w:r>
    </w:p>
    <w:p w14:paraId="36EAFC89" w14:textId="00ACC3F7" w:rsidR="00883D4B" w:rsidRPr="00883D4B" w:rsidRDefault="00AA636E" w:rsidP="00883D4B">
      <w:pPr>
        <w:keepNext/>
        <w:keepLines/>
        <w:spacing w:after="0"/>
        <w:jc w:val="left"/>
        <w:rPr>
          <w:sz w:val="18"/>
          <w:szCs w:val="20"/>
        </w:rPr>
      </w:pPr>
      <w:r w:rsidRPr="00922B95">
        <w:rPr>
          <w:b/>
          <w:sz w:val="18"/>
          <w:szCs w:val="18"/>
        </w:rPr>
        <w:t>Key</w:t>
      </w:r>
      <w:r w:rsidRPr="00922B95">
        <w:rPr>
          <w:sz w:val="18"/>
          <w:szCs w:val="18"/>
        </w:rPr>
        <w:t xml:space="preserve"> </w:t>
      </w:r>
      <w:r w:rsidRPr="00922B95">
        <w:rPr>
          <w:sz w:val="18"/>
          <w:szCs w:val="18"/>
        </w:rPr>
        <w:br/>
      </w:r>
      <w:r w:rsidR="00883D4B" w:rsidRPr="00883D4B">
        <w:rPr>
          <w:sz w:val="18"/>
          <w:szCs w:val="20"/>
        </w:rPr>
        <w:t>b</w:t>
      </w:r>
      <w:r w:rsidR="00883D4B" w:rsidRPr="00883D4B">
        <w:rPr>
          <w:sz w:val="18"/>
          <w:szCs w:val="20"/>
          <w:vertAlign w:val="subscript"/>
        </w:rPr>
        <w:t>1</w:t>
      </w:r>
      <w:r w:rsidR="00883D4B" w:rsidRPr="00883D4B">
        <w:rPr>
          <w:sz w:val="14"/>
          <w:szCs w:val="18"/>
        </w:rPr>
        <w:tab/>
      </w:r>
      <w:r w:rsidR="00883D4B" w:rsidRPr="00883D4B">
        <w:rPr>
          <w:sz w:val="18"/>
          <w:szCs w:val="20"/>
        </w:rPr>
        <w:t xml:space="preserve">Width of the weld at primary side, </w:t>
      </w:r>
      <w:r w:rsidR="00883D4B">
        <w:rPr>
          <w:sz w:val="18"/>
          <w:szCs w:val="20"/>
        </w:rPr>
        <w:br/>
      </w:r>
      <w:r w:rsidR="00883D4B" w:rsidRPr="00883D4B">
        <w:rPr>
          <w:sz w:val="18"/>
          <w:szCs w:val="20"/>
        </w:rPr>
        <w:t>b</w:t>
      </w:r>
      <w:r w:rsidR="00883D4B" w:rsidRPr="00883D4B">
        <w:rPr>
          <w:sz w:val="18"/>
          <w:szCs w:val="20"/>
          <w:vertAlign w:val="subscript"/>
        </w:rPr>
        <w:t>2</w:t>
      </w:r>
      <w:r w:rsidR="00883D4B" w:rsidRPr="00883D4B">
        <w:rPr>
          <w:sz w:val="16"/>
          <w:szCs w:val="18"/>
        </w:rPr>
        <w:tab/>
      </w:r>
      <w:r w:rsidR="00883D4B" w:rsidRPr="00883D4B">
        <w:rPr>
          <w:sz w:val="18"/>
          <w:szCs w:val="20"/>
        </w:rPr>
        <w:t xml:space="preserve">Width of the weld at secondary side </w:t>
      </w:r>
      <w:r w:rsidR="00883D4B">
        <w:rPr>
          <w:sz w:val="18"/>
          <w:szCs w:val="20"/>
        </w:rPr>
        <w:br/>
      </w:r>
      <w:r w:rsidR="00883D4B" w:rsidRPr="00883D4B">
        <w:rPr>
          <w:sz w:val="18"/>
          <w:szCs w:val="20"/>
        </w:rPr>
        <w:t>e</w:t>
      </w:r>
      <w:r w:rsidR="00883D4B" w:rsidRPr="00883D4B">
        <w:rPr>
          <w:sz w:val="18"/>
          <w:szCs w:val="20"/>
          <w:vertAlign w:val="subscript"/>
        </w:rPr>
        <w:t>1</w:t>
      </w:r>
      <w:r w:rsidR="00883D4B" w:rsidRPr="00883D4B">
        <w:rPr>
          <w:sz w:val="16"/>
          <w:szCs w:val="18"/>
        </w:rPr>
        <w:tab/>
      </w:r>
      <w:r w:rsidR="00883D4B" w:rsidRPr="00883D4B">
        <w:rPr>
          <w:sz w:val="18"/>
          <w:szCs w:val="20"/>
        </w:rPr>
        <w:t xml:space="preserve">Reinforcement of the weld at primary side </w:t>
      </w:r>
      <w:r w:rsidR="00883D4B">
        <w:rPr>
          <w:sz w:val="18"/>
          <w:szCs w:val="20"/>
        </w:rPr>
        <w:br/>
      </w:r>
      <w:r w:rsidR="00883D4B" w:rsidRPr="00883D4B">
        <w:rPr>
          <w:sz w:val="18"/>
          <w:szCs w:val="20"/>
        </w:rPr>
        <w:t>e</w:t>
      </w:r>
      <w:r w:rsidR="00883D4B" w:rsidRPr="00883D4B">
        <w:rPr>
          <w:sz w:val="18"/>
          <w:szCs w:val="20"/>
          <w:vertAlign w:val="subscript"/>
        </w:rPr>
        <w:t>2</w:t>
      </w:r>
      <w:r w:rsidR="00883D4B" w:rsidRPr="00883D4B">
        <w:rPr>
          <w:sz w:val="16"/>
          <w:szCs w:val="18"/>
        </w:rPr>
        <w:tab/>
      </w:r>
      <w:r w:rsidR="00883D4B" w:rsidRPr="00883D4B">
        <w:rPr>
          <w:sz w:val="18"/>
          <w:szCs w:val="20"/>
        </w:rPr>
        <w:t xml:space="preserve">Reinforcement of the weld at secondary side. </w:t>
      </w:r>
    </w:p>
    <w:p w14:paraId="090B6420" w14:textId="53F29742" w:rsidR="00032AE6" w:rsidRDefault="00C64D50" w:rsidP="00C64D50">
      <w:pPr>
        <w:pStyle w:val="Beschriftung"/>
      </w:pPr>
      <w:bookmarkStart w:id="1723" w:name="_Ref158837417"/>
      <w:bookmarkStart w:id="1724" w:name="_Toc159618898"/>
      <w:r>
        <w:t xml:space="preserve">Figure </w:t>
      </w:r>
      <w:r>
        <w:fldChar w:fldCharType="begin"/>
      </w:r>
      <w:r>
        <w:instrText xml:space="preserve"> SEQ Figure \* ARABIC </w:instrText>
      </w:r>
      <w:r>
        <w:fldChar w:fldCharType="separate"/>
      </w:r>
      <w:r w:rsidR="0012574E">
        <w:rPr>
          <w:noProof/>
        </w:rPr>
        <w:t>55</w:t>
      </w:r>
      <w:r>
        <w:fldChar w:fldCharType="end"/>
      </w:r>
      <w:bookmarkEnd w:id="1723"/>
      <w:r w:rsidR="001C5A76">
        <w:t xml:space="preserve"> </w:t>
      </w:r>
      <w:r>
        <w:t xml:space="preserve">— Butt </w:t>
      </w:r>
      <w:r w:rsidR="00210BC4">
        <w:t>j</w:t>
      </w:r>
      <w:r>
        <w:t>oint parameters</w:t>
      </w:r>
      <w:bookmarkEnd w:id="1724"/>
      <w:r w:rsidR="008676A9">
        <w:t xml:space="preserve"> </w:t>
      </w:r>
    </w:p>
    <w:p w14:paraId="1F735B9B" w14:textId="7D706BE8" w:rsidR="00FC68DB" w:rsidRDefault="00FC68DB" w:rsidP="00B202D2">
      <w:pPr>
        <w:keepNext/>
      </w:pPr>
      <w:r w:rsidRPr="00F54804">
        <w:t xml:space="preserve">In the χMCF </w:t>
      </w:r>
      <w:r w:rsidR="00210B28">
        <w:t>f</w:t>
      </w:r>
      <w:r w:rsidRPr="00F54804">
        <w:t>ile</w:t>
      </w:r>
      <w:r w:rsidR="00210B28">
        <w:t>,</w:t>
      </w:r>
      <w:r w:rsidRPr="00F54804">
        <w:t xml:space="preserve"> the following </w:t>
      </w:r>
      <w:r w:rsidRPr="005C2D94">
        <w:t>parameters can be specified</w:t>
      </w:r>
      <w:r w:rsidR="00DD189D">
        <w:t xml:space="preserve"> (see </w:t>
      </w:r>
      <w:r w:rsidR="00DD189D">
        <w:fldChar w:fldCharType="begin"/>
      </w:r>
      <w:r w:rsidR="00DD189D">
        <w:instrText xml:space="preserve"> REF _Ref157790706 \h </w:instrText>
      </w:r>
      <w:r w:rsidR="00DD189D">
        <w:fldChar w:fldCharType="separate"/>
      </w:r>
      <w:r w:rsidR="0012574E" w:rsidRPr="00F54804">
        <w:t xml:space="preserve">Table </w:t>
      </w:r>
      <w:r w:rsidR="0012574E">
        <w:rPr>
          <w:noProof/>
        </w:rPr>
        <w:t>93</w:t>
      </w:r>
      <w:r w:rsidR="00DD189D">
        <w:fldChar w:fldCharType="end"/>
      </w:r>
      <w:r w:rsidR="00DD189D">
        <w:t>)</w:t>
      </w:r>
      <w:r w:rsidRPr="005C2D94">
        <w:t>:</w:t>
      </w:r>
      <w:r w:rsidR="00210B28">
        <w:t xml:space="preserve"> </w:t>
      </w:r>
    </w:p>
    <w:p w14:paraId="5552C86A" w14:textId="5A0919DB" w:rsidR="0025265B" w:rsidRPr="005C2D94" w:rsidRDefault="0025265B" w:rsidP="001640C5">
      <w:pPr>
        <w:pStyle w:val="Beschriftung"/>
        <w:keepNext/>
        <w:keepLines/>
      </w:pPr>
      <w:bookmarkStart w:id="1725" w:name="_Ref157790706"/>
      <w:bookmarkStart w:id="1726" w:name="_Toc159619025"/>
      <w:r w:rsidRPr="00F54804">
        <w:t xml:space="preserve">Table </w:t>
      </w:r>
      <w:r w:rsidRPr="005C2D94">
        <w:fldChar w:fldCharType="begin"/>
      </w:r>
      <w:r w:rsidRPr="00F54804">
        <w:instrText xml:space="preserve"> SEQ Table \* ARABIC </w:instrText>
      </w:r>
      <w:r w:rsidRPr="005C2D94">
        <w:fldChar w:fldCharType="separate"/>
      </w:r>
      <w:r w:rsidR="0012574E">
        <w:rPr>
          <w:noProof/>
        </w:rPr>
        <w:t>93</w:t>
      </w:r>
      <w:r w:rsidRPr="005C2D94">
        <w:fldChar w:fldCharType="end"/>
      </w:r>
      <w:bookmarkEnd w:id="1725"/>
      <w:r w:rsidR="00916E78">
        <w:t xml:space="preserve"> —</w:t>
      </w:r>
      <w:r w:rsidR="00916E78" w:rsidRPr="00F54804">
        <w:t xml:space="preserve"> </w:t>
      </w:r>
      <w:r w:rsidRPr="00F54804">
        <w:t xml:space="preserve">Parameters of </w:t>
      </w:r>
      <w:r w:rsidR="001647FF">
        <w:t>b</w:t>
      </w:r>
      <w:r w:rsidRPr="00F54804">
        <w:t xml:space="preserve">utt </w:t>
      </w:r>
      <w:r w:rsidR="00210BC4">
        <w:t>j</w:t>
      </w:r>
      <w:r w:rsidRPr="00F54804">
        <w:t xml:space="preserve">oint </w:t>
      </w:r>
      <w:r w:rsidR="00210BC4">
        <w:t xml:space="preserve">per </w:t>
      </w:r>
      <w:r w:rsidR="00210BC4" w:rsidRPr="006D3531">
        <w:rPr>
          <w:rFonts w:ascii="Courier New" w:hAnsi="Courier New" w:cs="Courier New"/>
        </w:rPr>
        <w:t>&lt;weld_position/&gt;</w:t>
      </w:r>
      <w:r w:rsidR="00955250" w:rsidRPr="00F54804">
        <w:t xml:space="preserve"> </w:t>
      </w:r>
      <w:r w:rsidR="00ED30C2" w:rsidRPr="00ED30C2">
        <w:t>(w.p.)</w:t>
      </w:r>
      <w:bookmarkEnd w:id="1726"/>
      <w:r w:rsidR="00955250" w:rsidRPr="00F54804">
        <w:t xml:space="preserve"> </w:t>
      </w:r>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5F3267D3" w:rsidR="00FC68DB" w:rsidRPr="00F667E5" w:rsidRDefault="00FC68DB" w:rsidP="00F667E5">
            <w:pPr>
              <w:keepNext/>
              <w:jc w:val="left"/>
              <w:rPr>
                <w:b/>
              </w:rPr>
            </w:pPr>
            <w:r w:rsidRPr="00F667E5">
              <w:rPr>
                <w:b/>
              </w:rPr>
              <w:t>Multiplicity</w:t>
            </w:r>
            <w:r w:rsidR="005219B5">
              <w:rPr>
                <w:b/>
              </w:rPr>
              <w:t xml:space="preserve"> </w:t>
            </w:r>
            <w:r w:rsidR="00ED30C2">
              <w:rPr>
                <w:b/>
              </w:rPr>
              <w:br/>
              <w:t>per w.p.</w:t>
            </w:r>
            <w:r w:rsidR="005219B5">
              <w:rPr>
                <w:b/>
              </w:rPr>
              <w:t xml:space="preserve"> </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8E0F0F">
        <w:trPr>
          <w:jc w:val="center"/>
        </w:trPr>
        <w:tc>
          <w:tcPr>
            <w:tcW w:w="1301" w:type="dxa"/>
            <w:shd w:val="clear" w:color="auto" w:fill="auto"/>
          </w:tcPr>
          <w:p w14:paraId="106BF2FE" w14:textId="77777777" w:rsidR="00FC68DB" w:rsidRPr="00F54804" w:rsidRDefault="00FC68DB" w:rsidP="008E0F0F">
            <w:pPr>
              <w:keepNext/>
              <w:jc w:val="left"/>
              <w:rPr>
                <w:sz w:val="20"/>
                <w:szCs w:val="20"/>
              </w:rPr>
            </w:pPr>
            <w:r w:rsidRPr="00F54804">
              <w:rPr>
                <w:sz w:val="20"/>
                <w:szCs w:val="20"/>
              </w:rPr>
              <w:t>b</w:t>
            </w:r>
          </w:p>
        </w:tc>
        <w:tc>
          <w:tcPr>
            <w:tcW w:w="1349" w:type="dxa"/>
            <w:shd w:val="clear" w:color="auto" w:fill="auto"/>
          </w:tcPr>
          <w:p w14:paraId="1855A7AF" w14:textId="77777777" w:rsidR="00FC68DB" w:rsidRPr="00F54804" w:rsidRDefault="00FC68DB" w:rsidP="008E0F0F">
            <w:pPr>
              <w:keepNext/>
              <w:jc w:val="left"/>
              <w:rPr>
                <w:sz w:val="20"/>
                <w:szCs w:val="20"/>
              </w:rPr>
            </w:pPr>
            <w:r w:rsidRPr="00F54804">
              <w:rPr>
                <w:sz w:val="20"/>
                <w:szCs w:val="20"/>
              </w:rPr>
              <w:t>width</w:t>
            </w:r>
          </w:p>
        </w:tc>
        <w:tc>
          <w:tcPr>
            <w:tcW w:w="1389" w:type="dxa"/>
            <w:shd w:val="clear" w:color="auto" w:fill="auto"/>
          </w:tcPr>
          <w:p w14:paraId="290E9AE6" w14:textId="3CFF87A6"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3059377B" w14:textId="77777777"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69B23FED" w14:textId="77777777"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764B438E" w14:textId="77777777"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8E0F0F">
        <w:trPr>
          <w:jc w:val="center"/>
        </w:trPr>
        <w:tc>
          <w:tcPr>
            <w:tcW w:w="1301" w:type="dxa"/>
            <w:shd w:val="clear" w:color="auto" w:fill="auto"/>
          </w:tcPr>
          <w:p w14:paraId="7C8C338E" w14:textId="77777777" w:rsidR="00FC68DB" w:rsidRPr="00F54804" w:rsidRDefault="00FC68DB" w:rsidP="008E0F0F">
            <w:pPr>
              <w:keepNext/>
              <w:jc w:val="left"/>
              <w:rPr>
                <w:sz w:val="20"/>
                <w:szCs w:val="20"/>
              </w:rPr>
            </w:pPr>
            <w:r w:rsidRPr="00F54804">
              <w:rPr>
                <w:sz w:val="20"/>
                <w:szCs w:val="20"/>
              </w:rPr>
              <w:t>e</w:t>
            </w:r>
          </w:p>
        </w:tc>
        <w:tc>
          <w:tcPr>
            <w:tcW w:w="1349" w:type="dxa"/>
            <w:shd w:val="clear" w:color="auto" w:fill="auto"/>
          </w:tcPr>
          <w:p w14:paraId="29A2D742" w14:textId="5DBA9A5E" w:rsidR="00FC68DB" w:rsidRPr="008E0F0F" w:rsidRDefault="002C2960" w:rsidP="008E0F0F">
            <w:pPr>
              <w:keepNext/>
              <w:jc w:val="left"/>
              <w:rPr>
                <w:sz w:val="20"/>
                <w:szCs w:val="20"/>
              </w:rPr>
            </w:pPr>
            <w:r>
              <w:rPr>
                <w:sz w:val="20"/>
                <w:szCs w:val="20"/>
              </w:rPr>
              <w:t>-</w:t>
            </w:r>
          </w:p>
        </w:tc>
        <w:tc>
          <w:tcPr>
            <w:tcW w:w="1389" w:type="dxa"/>
            <w:shd w:val="clear" w:color="auto" w:fill="auto"/>
          </w:tcPr>
          <w:p w14:paraId="6728BE70" w14:textId="22EB6784" w:rsidR="00FC68DB" w:rsidRPr="00F54804" w:rsidRDefault="00FC68DB" w:rsidP="008E0F0F">
            <w:pPr>
              <w:keepNext/>
              <w:jc w:val="left"/>
              <w:rPr>
                <w:sz w:val="20"/>
                <w:szCs w:val="20"/>
              </w:rPr>
            </w:pPr>
            <w:r w:rsidRPr="00F54804">
              <w:rPr>
                <w:sz w:val="20"/>
                <w:szCs w:val="20"/>
              </w:rPr>
              <w:t>1</w:t>
            </w:r>
          </w:p>
        </w:tc>
        <w:tc>
          <w:tcPr>
            <w:tcW w:w="1483" w:type="dxa"/>
            <w:shd w:val="clear" w:color="auto" w:fill="auto"/>
          </w:tcPr>
          <w:p w14:paraId="211EC91F" w14:textId="5C82BCA6" w:rsidR="00FC68DB" w:rsidRPr="00F54804" w:rsidRDefault="00FC68DB" w:rsidP="008E0F0F">
            <w:pPr>
              <w:keepNext/>
              <w:jc w:val="left"/>
              <w:rPr>
                <w:sz w:val="20"/>
                <w:szCs w:val="20"/>
              </w:rPr>
            </w:pPr>
            <w:r w:rsidRPr="00F54804">
              <w:rPr>
                <w:sz w:val="20"/>
                <w:szCs w:val="20"/>
              </w:rPr>
              <w:t>≥ 0</w:t>
            </w:r>
          </w:p>
        </w:tc>
        <w:tc>
          <w:tcPr>
            <w:tcW w:w="1579" w:type="dxa"/>
            <w:shd w:val="clear" w:color="auto" w:fill="auto"/>
          </w:tcPr>
          <w:p w14:paraId="35167C76" w14:textId="00B43E80" w:rsidR="00FC68DB" w:rsidRPr="00F54804" w:rsidRDefault="00FC68DB" w:rsidP="008E0F0F">
            <w:pPr>
              <w:keepNext/>
              <w:jc w:val="left"/>
              <w:rPr>
                <w:sz w:val="20"/>
                <w:szCs w:val="20"/>
              </w:rPr>
            </w:pPr>
            <w:r w:rsidRPr="00F54804">
              <w:rPr>
                <w:sz w:val="20"/>
                <w:szCs w:val="20"/>
              </w:rPr>
              <w:t>Optional</w:t>
            </w:r>
          </w:p>
        </w:tc>
        <w:tc>
          <w:tcPr>
            <w:tcW w:w="1678" w:type="dxa"/>
            <w:shd w:val="clear" w:color="auto" w:fill="auto"/>
          </w:tcPr>
          <w:p w14:paraId="3AB1784F" w14:textId="120D5848" w:rsidR="00FC68DB" w:rsidRPr="0013175B" w:rsidRDefault="00FC68DB" w:rsidP="008E0F0F">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A757B55" w:rsidR="00FC68DB" w:rsidRPr="00951A4A" w:rsidRDefault="00CA06B3" w:rsidP="00DD71FD">
      <w:pPr>
        <w:pStyle w:val="Note"/>
        <w:spacing w:before="120"/>
      </w:pPr>
      <w:r>
        <w:t>Note</w:t>
      </w:r>
      <w:r w:rsidR="00DD71FD">
        <w:tab/>
      </w:r>
      <w:r w:rsidR="00D72FEC" w:rsidRPr="00951A4A">
        <w:t xml:space="preserve">The reinforcement is not </w:t>
      </w:r>
      <w:r w:rsidR="00D72FEC">
        <w:t>yet support</w:t>
      </w:r>
      <w:r w:rsidR="00D72FEC" w:rsidRPr="00951A4A">
        <w:t xml:space="preserve">ed as </w:t>
      </w:r>
      <w:r w:rsidR="00D72FEC">
        <w:t xml:space="preserve">an </w:t>
      </w:r>
      <w:r w:rsidR="00D72FEC" w:rsidRPr="0013175B">
        <w:t xml:space="preserve">attribute </w:t>
      </w:r>
      <w:r w:rsidR="00D72FEC" w:rsidRPr="00951A4A">
        <w:t xml:space="preserve">in </w:t>
      </w:r>
      <w:r w:rsidR="00D72FEC">
        <w:t xml:space="preserve">χMCF </w:t>
      </w:r>
      <w:r w:rsidR="00D72FEC" w:rsidRPr="00951A4A">
        <w:t>version 3.1</w:t>
      </w:r>
      <w:r w:rsidR="00D72FEC">
        <w:t>.1 and earlier</w:t>
      </w:r>
      <w:r w:rsidR="00EF1B33">
        <w:t>.</w:t>
      </w:r>
      <w:r w:rsidR="00FC68DB" w:rsidRPr="00951A4A">
        <w:t xml:space="preserve"> </w:t>
      </w:r>
    </w:p>
    <w:p w14:paraId="1724B09F" w14:textId="77777777" w:rsidR="00FC68DB" w:rsidRPr="00F54804" w:rsidRDefault="00FC68DB">
      <w:pPr>
        <w:pStyle w:val="berschrift4"/>
      </w:pPr>
      <w:bookmarkStart w:id="1727" w:name="_Toc338939151"/>
      <w:bookmarkStart w:id="1728" w:name="_Toc3557015"/>
      <w:bookmarkStart w:id="1729" w:name="_Toc34747265"/>
      <w:bookmarkStart w:id="1730" w:name="_Toc77102084"/>
      <w:r w:rsidRPr="000A1B7B">
        <w:lastRenderedPageBreak/>
        <w:t>Attributes</w:t>
      </w:r>
      <w:bookmarkEnd w:id="1727"/>
      <w:bookmarkEnd w:id="1728"/>
      <w:bookmarkEnd w:id="1729"/>
      <w:bookmarkEnd w:id="1730"/>
    </w:p>
    <w:p w14:paraId="4B248A10" w14:textId="4A65F7EA" w:rsidR="00F85C4B" w:rsidRDefault="00FC68DB" w:rsidP="000E094F">
      <w:pPr>
        <w:pStyle w:val="berschrift5"/>
      </w:pPr>
      <w:bookmarkStart w:id="1731" w:name="_Toc338939153"/>
      <w:r w:rsidRPr="00F54804">
        <w:t>Attribute</w:t>
      </w:r>
      <w:r w:rsidR="00F3142F">
        <w:t xml:space="preserve"> </w:t>
      </w:r>
      <w:r w:rsidRPr="0056045D">
        <w:rPr>
          <w:rFonts w:ascii="Courier New" w:hAnsi="Courier New"/>
          <w:bCs/>
        </w:rPr>
        <w:t>base</w:t>
      </w:r>
      <w:bookmarkEnd w:id="1731"/>
      <w:r w:rsidR="00F85C4B">
        <w:t xml:space="preserve"> </w:t>
      </w:r>
    </w:p>
    <w:p w14:paraId="764E2361" w14:textId="1F88A5DC" w:rsidR="00FC68DB" w:rsidRPr="00F54804" w:rsidRDefault="00FC68DB" w:rsidP="00B202D2">
      <w:r w:rsidRPr="00F54804">
        <w:t xml:space="preserve">The index for the base sheet is specified using the attribute </w:t>
      </w:r>
      <w:r w:rsidRPr="00176D19">
        <w:rPr>
          <w:rStyle w:val="CodeCharacter"/>
        </w:rPr>
        <w:t>base</w:t>
      </w:r>
      <w:r w:rsidRPr="00F54804">
        <w:t>.</w:t>
      </w:r>
      <w:r w:rsidR="00BE7E4B">
        <w:t xml:space="preserve"> </w:t>
      </w:r>
    </w:p>
    <w:p w14:paraId="240C04CA" w14:textId="7A7B0441" w:rsidR="00F85C4B" w:rsidRDefault="00FC68DB" w:rsidP="000E094F">
      <w:pPr>
        <w:pStyle w:val="berschrift5"/>
      </w:pPr>
      <w:bookmarkStart w:id="1732" w:name="_Toc338939154"/>
      <w:r w:rsidRPr="00F54804">
        <w:t>Attribute</w:t>
      </w:r>
      <w:r w:rsidR="00F3142F">
        <w:t xml:space="preserve"> </w:t>
      </w:r>
      <w:r w:rsidRPr="0056045D">
        <w:rPr>
          <w:rFonts w:ascii="Courier New" w:hAnsi="Courier New"/>
          <w:bCs/>
        </w:rPr>
        <w:t>technology</w:t>
      </w:r>
      <w:bookmarkEnd w:id="1732"/>
      <w:r w:rsidR="00F85C4B">
        <w:t xml:space="preserve"> </w:t>
      </w:r>
    </w:p>
    <w:p w14:paraId="399C8CB2" w14:textId="53D16B3E"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r</w:t>
      </w:r>
      <w:r w:rsidR="00FC68DB" w:rsidRPr="00F161E3">
        <w:rPr>
          <w:rStyle w:val="CodeCharacter"/>
        </w:rPr>
        <w:t>esistance</w:t>
      </w:r>
      <w:r w:rsidR="00006E71" w:rsidRPr="00F161E3">
        <w:rPr>
          <w:rStyle w:val="CodeCharacter"/>
        </w:rPr>
        <w:t>;</w:t>
      </w:r>
    </w:p>
    <w:p w14:paraId="19F35D0C" w14:textId="320687A5" w:rsidR="00FC68DB" w:rsidRPr="00F161E3" w:rsidRDefault="008E746F" w:rsidP="00132470">
      <w:pPr>
        <w:pStyle w:val="Aufzhlungszeichen"/>
        <w:keepNext/>
        <w:numPr>
          <w:ilvl w:val="0"/>
          <w:numId w:val="10"/>
        </w:numPr>
        <w:spacing w:after="120"/>
        <w:ind w:left="357" w:hanging="357"/>
        <w:contextualSpacing w:val="0"/>
        <w:rPr>
          <w:rStyle w:val="CodeCharacter"/>
        </w:rPr>
      </w:pPr>
      <w:r w:rsidRPr="00F161E3">
        <w:rPr>
          <w:rStyle w:val="CodeCharacter"/>
        </w:rPr>
        <w:t>a</w:t>
      </w:r>
      <w:r w:rsidR="00FC68DB" w:rsidRPr="00F161E3">
        <w:rPr>
          <w:rStyle w:val="CodeCharacter"/>
        </w:rPr>
        <w:t>rc</w:t>
      </w:r>
      <w:r w:rsidRPr="00F161E3">
        <w:rPr>
          <w:rStyle w:val="CodeCharacter"/>
        </w:rPr>
        <w:t>;</w:t>
      </w:r>
    </w:p>
    <w:p w14:paraId="28454C35" w14:textId="2405A5EC"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r w:rsidRPr="00F161E3">
        <w:rPr>
          <w:rStyle w:val="CodeCharacter"/>
        </w:rPr>
        <w:t>)</w:t>
      </w:r>
      <w:r w:rsidR="008E746F" w:rsidRPr="00F161E3">
        <w:rPr>
          <w:rStyle w:val="CodeCharacter"/>
        </w:rPr>
        <w:t>;</w:t>
      </w:r>
    </w:p>
    <w:p w14:paraId="05896599" w14:textId="1CCAF98E" w:rsidR="00FC68DB" w:rsidRPr="00F161E3" w:rsidRDefault="00FC68DB" w:rsidP="00132470">
      <w:pPr>
        <w:pStyle w:val="Aufzhlungszeichen"/>
        <w:keepNext/>
        <w:numPr>
          <w:ilvl w:val="0"/>
          <w:numId w:val="10"/>
        </w:numPr>
        <w:spacing w:after="120"/>
        <w:ind w:left="357" w:hanging="357"/>
        <w:contextualSpacing w:val="0"/>
        <w:rPr>
          <w:rStyle w:val="CodeCharacter"/>
        </w:rPr>
      </w:pPr>
      <w:r w:rsidRPr="00F161E3">
        <w:rPr>
          <w:rStyle w:val="CodeCharacter"/>
        </w:rPr>
        <w:t>friction</w:t>
      </w:r>
      <w:r w:rsidR="008E746F" w:rsidRPr="00F161E3">
        <w:rPr>
          <w:rStyle w:val="CodeCharacter"/>
        </w:rPr>
        <w:t>;</w:t>
      </w:r>
    </w:p>
    <w:p w14:paraId="030B57FB" w14:textId="31D48D5C" w:rsidR="00FC68DB" w:rsidRPr="00F161E3" w:rsidRDefault="00FC68DB" w:rsidP="00132470">
      <w:pPr>
        <w:pStyle w:val="Aufzhlungszeichen"/>
        <w:numPr>
          <w:ilvl w:val="0"/>
          <w:numId w:val="10"/>
        </w:numPr>
        <w:spacing w:after="120"/>
        <w:ind w:left="357" w:hanging="357"/>
        <w:contextualSpacing w:val="0"/>
        <w:rPr>
          <w:rStyle w:val="CodeCharacter"/>
        </w:rPr>
      </w:pPr>
      <w:r w:rsidRPr="00F161E3">
        <w:rPr>
          <w:rStyle w:val="CodeCharacter"/>
        </w:rPr>
        <w:t>brazing</w:t>
      </w:r>
      <w:r w:rsidR="008E746F" w:rsidRPr="00F161E3">
        <w:rPr>
          <w:rStyle w:val="CodeCharacter"/>
        </w:rPr>
        <w:t>.</w:t>
      </w:r>
    </w:p>
    <w:p w14:paraId="045BB5D2" w14:textId="5309EFE9" w:rsidR="00F85C4B" w:rsidRDefault="00FC68DB">
      <w:pPr>
        <w:pStyle w:val="berschrift4"/>
      </w:pPr>
      <w:bookmarkStart w:id="1733" w:name="_Toc288196505"/>
      <w:bookmarkStart w:id="1734" w:name="_Toc288200807"/>
      <w:bookmarkStart w:id="1735" w:name="_Toc338939155"/>
      <w:bookmarkStart w:id="1736" w:name="_Toc3557016"/>
      <w:bookmarkStart w:id="1737" w:name="_Toc34747266"/>
      <w:bookmarkStart w:id="1738" w:name="_Toc77102085"/>
      <w:r w:rsidRPr="00F54804">
        <w:t>Element</w:t>
      </w:r>
      <w:r w:rsidR="00F3142F">
        <w:t xml:space="preserve"> </w:t>
      </w:r>
      <w:r w:rsidR="0056045D">
        <w:rPr>
          <w:rFonts w:ascii="Courier New" w:hAnsi="Courier New"/>
          <w:bCs/>
        </w:rPr>
        <w:t>&lt;w</w:t>
      </w:r>
      <w:r w:rsidRPr="0056045D">
        <w:rPr>
          <w:rFonts w:ascii="Courier New" w:hAnsi="Courier New"/>
          <w:bCs/>
        </w:rPr>
        <w:t>eld_position</w:t>
      </w:r>
      <w:bookmarkEnd w:id="1733"/>
      <w:bookmarkEnd w:id="1734"/>
      <w:bookmarkEnd w:id="1735"/>
      <w:bookmarkEnd w:id="1736"/>
      <w:bookmarkEnd w:id="1737"/>
      <w:bookmarkEnd w:id="1738"/>
      <w:r w:rsidR="0056045D">
        <w:rPr>
          <w:rFonts w:ascii="Courier New" w:hAnsi="Courier New"/>
          <w:bCs/>
        </w:rPr>
        <w:t>/&gt;</w:t>
      </w:r>
      <w:r w:rsidR="00F85C4B">
        <w:t xml:space="preserve"> </w:t>
      </w:r>
    </w:p>
    <w:p w14:paraId="2138BB05" w14:textId="15C3BF77" w:rsidR="00FC68DB" w:rsidRDefault="00FC68DB" w:rsidP="00B202D2">
      <w:r w:rsidRPr="00BD52D7">
        <w:t xml:space="preserve">For the element </w:t>
      </w:r>
      <w:r w:rsidRPr="00176D19">
        <w:rPr>
          <w:rStyle w:val="CodeCharacter"/>
        </w:rPr>
        <w:t>&lt;weld_position/&gt;</w:t>
      </w:r>
      <w:r w:rsidRPr="00BD52D7">
        <w:t xml:space="preserve">, the following attributes can be specified for the </w:t>
      </w:r>
      <w:r w:rsidR="004658DB">
        <w:t>b</w:t>
      </w:r>
      <w:r w:rsidRPr="001668D7">
        <w:t xml:space="preserve">utt </w:t>
      </w:r>
      <w:r w:rsidR="004658DB">
        <w:t>j</w:t>
      </w:r>
      <w:r w:rsidRPr="000A1B7B">
        <w:t>oint</w:t>
      </w:r>
      <w:r w:rsidR="00DD189D">
        <w:t xml:space="preserve"> (see </w:t>
      </w:r>
      <w:r w:rsidR="00DD189D">
        <w:fldChar w:fldCharType="begin"/>
      </w:r>
      <w:r w:rsidR="00DD189D">
        <w:instrText xml:space="preserve"> REF _Ref157790720 \h </w:instrText>
      </w:r>
      <w:r w:rsidR="00DD189D">
        <w:fldChar w:fldCharType="separate"/>
      </w:r>
      <w:r w:rsidR="0012574E" w:rsidRPr="00F54804">
        <w:t xml:space="preserve">Table </w:t>
      </w:r>
      <w:r w:rsidR="0012574E">
        <w:rPr>
          <w:noProof/>
        </w:rPr>
        <w:t>94</w:t>
      </w:r>
      <w:r w:rsidR="00DD189D">
        <w:fldChar w:fldCharType="end"/>
      </w:r>
      <w:r w:rsidR="00DD189D">
        <w:t>)</w:t>
      </w:r>
      <w:r w:rsidRPr="000A1B7B">
        <w:t>:</w:t>
      </w:r>
      <w:r w:rsidR="00DD189D">
        <w:t xml:space="preserve"> </w:t>
      </w:r>
    </w:p>
    <w:p w14:paraId="58FD3CDD" w14:textId="3AEC4C00" w:rsidR="0025265B" w:rsidRPr="00F54804" w:rsidRDefault="0025265B" w:rsidP="001640C5">
      <w:pPr>
        <w:pStyle w:val="Beschriftung"/>
        <w:keepNext/>
        <w:keepLines/>
      </w:pPr>
      <w:bookmarkStart w:id="1739" w:name="_Ref157790720"/>
      <w:bookmarkStart w:id="1740" w:name="_Toc159619026"/>
      <w:r w:rsidRPr="00F54804">
        <w:t xml:space="preserve">Table </w:t>
      </w:r>
      <w:r w:rsidRPr="005C2D94">
        <w:fldChar w:fldCharType="begin"/>
      </w:r>
      <w:r w:rsidRPr="00F54804">
        <w:instrText xml:space="preserve"> SEQ Table \* ARABIC </w:instrText>
      </w:r>
      <w:r w:rsidRPr="005C2D94">
        <w:fldChar w:fldCharType="separate"/>
      </w:r>
      <w:r w:rsidR="0012574E">
        <w:rPr>
          <w:noProof/>
        </w:rPr>
        <w:t>94</w:t>
      </w:r>
      <w:r w:rsidRPr="005C2D94">
        <w:fldChar w:fldCharType="end"/>
      </w:r>
      <w:bookmarkEnd w:id="173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r w:rsidRPr="001E4607">
        <w:rPr>
          <w:rFonts w:ascii="Courier New" w:hAnsi="Courier New" w:cs="Courier New"/>
          <w:kern w:val="22"/>
        </w:rPr>
        <w:t>weld_position</w:t>
      </w:r>
      <w:r w:rsidRPr="00BD52D7">
        <w:rPr>
          <w:rFonts w:ascii="Courier New" w:hAnsi="Courier New" w:cs="Courier New"/>
          <w:kern w:val="22"/>
        </w:rPr>
        <w:t>/&gt;</w:t>
      </w:r>
      <w:r w:rsidRPr="00BD52D7">
        <w:t xml:space="preserve"> for </w:t>
      </w:r>
      <w:r w:rsidR="004658DB">
        <w:t>b</w:t>
      </w:r>
      <w:r w:rsidRPr="00BD52D7">
        <w:t xml:space="preserve">utt </w:t>
      </w:r>
      <w:r w:rsidR="004658DB">
        <w:t>j</w:t>
      </w:r>
      <w:r w:rsidRPr="00BD52D7">
        <w:t>oint</w:t>
      </w:r>
      <w:bookmarkEnd w:id="1740"/>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686BDD9C" w:rsidR="00FC68DB" w:rsidRPr="00F54804" w:rsidRDefault="00FC68DB" w:rsidP="00F667E5">
            <w:pPr>
              <w:rPr>
                <w:sz w:val="20"/>
                <w:szCs w:val="20"/>
              </w:rPr>
            </w:pPr>
            <w:r w:rsidRPr="00F54804">
              <w:rPr>
                <w:sz w:val="20"/>
                <w:szCs w:val="20"/>
              </w:rPr>
              <w:t>"false</w:t>
            </w:r>
            <w:r w:rsidR="00482059">
              <w:rPr>
                <w:sz w:val="20"/>
                <w:szCs w:val="20"/>
              </w:rPr>
              <w:t xml:space="preserv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r w:rsidRPr="00F54804">
              <w:rPr>
                <w:sz w:val="20"/>
                <w:szCs w:val="20"/>
              </w:rPr>
              <w:t>filler_material</w:t>
            </w:r>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338D74A3" w14:textId="12FC2F56" w:rsidR="00F85C4B" w:rsidRDefault="00FC68DB" w:rsidP="000E094F">
      <w:pPr>
        <w:pStyle w:val="berschrift5"/>
        <w:rPr>
          <w:lang w:val="es-ES"/>
        </w:rPr>
      </w:pPr>
      <w:bookmarkStart w:id="1741" w:name="_Toc288196507"/>
      <w:bookmarkStart w:id="1742" w:name="_Toc288200809"/>
      <w:bookmarkStart w:id="1743" w:name="_Toc338939157"/>
      <w:r w:rsidRPr="00780314">
        <w:rPr>
          <w:lang w:val="es-ES"/>
        </w:rPr>
        <w:t>Attributes</w:t>
      </w:r>
      <w:r w:rsidR="00F3142F">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1768CA5A" w14:textId="1C734A47" w:rsidR="00FC68DB" w:rsidRPr="005C2D94" w:rsidRDefault="001F3AE1" w:rsidP="00B202D2">
      <w:r>
        <w:t>The d</w:t>
      </w:r>
      <w:r w:rsidR="00FC68DB" w:rsidRPr="00BD52D7">
        <w:t xml:space="preserve">etailed </w:t>
      </w:r>
      <w:r w:rsidR="00FC68DB" w:rsidRPr="001668D7">
        <w:t>definition</w:t>
      </w:r>
      <w:r w:rsidR="00FC68DB" w:rsidRPr="00D7391D">
        <w:t xml:space="preserve"> </w:t>
      </w:r>
      <w:r>
        <w:t xml:space="preserve">is provided </w:t>
      </w:r>
      <w:r w:rsidR="00FC68DB" w:rsidRPr="000A1B7B">
        <w:t xml:space="preserve">in </w:t>
      </w:r>
      <w:r w:rsidR="005020EF">
        <w:t>clause </w:t>
      </w:r>
      <w:r w:rsidR="00FC68DB" w:rsidRPr="005C2D94">
        <w:fldChar w:fldCharType="begin"/>
      </w:r>
      <w:r w:rsidR="00FC68DB" w:rsidRPr="00F54804">
        <w:instrText xml:space="preserve"> REF _Ref397524978 \r \h  \* MERGEFORMAT </w:instrText>
      </w:r>
      <w:r w:rsidR="00FC68DB" w:rsidRPr="005C2D94">
        <w:fldChar w:fldCharType="separate"/>
      </w:r>
      <w:r w:rsidR="0012574E">
        <w:t>10.2.4.4</w:t>
      </w:r>
      <w:r w:rsidR="00FC68DB" w:rsidRPr="005C2D94">
        <w:fldChar w:fldCharType="end"/>
      </w:r>
      <w:r w:rsidR="00FC68DB" w:rsidRPr="00F54804">
        <w:t xml:space="preserve"> Welding Position.</w:t>
      </w:r>
      <w:r w:rsidR="009A14B9">
        <w:t xml:space="preserve"> </w:t>
      </w:r>
    </w:p>
    <w:p w14:paraId="71962F42" w14:textId="14AF4D6B" w:rsidR="00F85C4B" w:rsidRDefault="00FC68DB" w:rsidP="000E094F">
      <w:pPr>
        <w:pStyle w:val="berschrift5"/>
      </w:pPr>
      <w:r w:rsidRPr="005C2D94">
        <w:lastRenderedPageBreak/>
        <w:t>Attribute</w:t>
      </w:r>
      <w:r w:rsidR="00F3142F">
        <w:t xml:space="preserve"> </w:t>
      </w:r>
      <w:r w:rsidRPr="009C4D05">
        <w:rPr>
          <w:rFonts w:ascii="Courier New" w:hAnsi="Courier New"/>
          <w:bCs/>
        </w:rPr>
        <w:t>section</w:t>
      </w:r>
      <w:bookmarkEnd w:id="1741"/>
      <w:bookmarkEnd w:id="1742"/>
      <w:bookmarkEnd w:id="1743"/>
      <w:r w:rsidR="00F85C4B">
        <w:t xml:space="preserve"> </w:t>
      </w:r>
    </w:p>
    <w:p w14:paraId="4AE8D61D" w14:textId="54C05553"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155AA9F4"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176D19">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76D19">
        <w:rPr>
          <w:rStyle w:val="CodeCharacter"/>
        </w:rPr>
        <w:t>!</w:t>
      </w:r>
      <w:r w:rsidR="003E3E3F">
        <w:rPr>
          <w:rStyle w:val="CodeCharacter"/>
        </w:rPr>
        <w:t xml:space="preserve">), </w:t>
      </w:r>
    </w:p>
    <w:p w14:paraId="5EBF829B" w14:textId="6F1FEA93"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U</w:t>
      </w:r>
      <w:r w:rsidR="003E3E3F">
        <w:rPr>
          <w:rStyle w:val="CodeCharacter"/>
        </w:rPr>
        <w:t xml:space="preserve">, </w:t>
      </w:r>
    </w:p>
    <w:p w14:paraId="74025C9B" w14:textId="359EDF8E" w:rsidR="00FC68DB" w:rsidRPr="00176D19" w:rsidRDefault="00FC68DB" w:rsidP="00132470">
      <w:pPr>
        <w:pStyle w:val="Aufzhlungszeichen"/>
        <w:keepNext/>
        <w:numPr>
          <w:ilvl w:val="0"/>
          <w:numId w:val="10"/>
        </w:numPr>
        <w:spacing w:after="120"/>
        <w:ind w:left="357" w:hanging="357"/>
        <w:contextualSpacing w:val="0"/>
        <w:rPr>
          <w:rStyle w:val="CodeCharacter"/>
        </w:rPr>
      </w:pPr>
      <w:r w:rsidRPr="00176D19">
        <w:rPr>
          <w:rStyle w:val="CodeCharacter"/>
        </w:rPr>
        <w:t>V</w:t>
      </w:r>
      <w:r w:rsidR="003E3E3F">
        <w:rPr>
          <w:rStyle w:val="CodeCharacter"/>
        </w:rPr>
        <w:t xml:space="preserve">, </w:t>
      </w:r>
    </w:p>
    <w:p w14:paraId="19A7A085" w14:textId="4766400C"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X</w:t>
      </w:r>
      <w:r w:rsidR="003E3E3F">
        <w:rPr>
          <w:rStyle w:val="CodeCharacter"/>
        </w:rPr>
        <w:t xml:space="preserve">, </w:t>
      </w:r>
    </w:p>
    <w:p w14:paraId="4EC5CBAF" w14:textId="193030F9"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Y</w:t>
      </w:r>
      <w:r w:rsidR="003E3E3F" w:rsidRPr="0013175B">
        <w:rPr>
          <w:rFonts w:ascii="Cambria" w:hAnsi="Cambria"/>
          <w:lang w:val="en-GB"/>
        </w:rPr>
        <w:t xml:space="preserve"> (not be confused with seam weld subtype</w:t>
      </w:r>
      <w:r w:rsidR="003E3E3F">
        <w:rPr>
          <w:rFonts w:ascii="Cambria" w:hAnsi="Cambria"/>
          <w:lang w:val="en-GB"/>
        </w:rPr>
        <w:t xml:space="preserve"> “</w:t>
      </w:r>
      <w:r w:rsidR="003E3E3F">
        <w:rPr>
          <w:rStyle w:val="CodeCharacter"/>
        </w:rPr>
        <w:t>y</w:t>
      </w:r>
      <w:r w:rsidR="003E3E3F" w:rsidRPr="00677AC9">
        <w:rPr>
          <w:rStyle w:val="CodeCharacter"/>
        </w:rPr>
        <w:t>_</w:t>
      </w:r>
      <w:r w:rsidR="003E3E3F">
        <w:rPr>
          <w:rStyle w:val="CodeCharacter"/>
        </w:rPr>
        <w:t>joint</w:t>
      </w:r>
      <w:r w:rsidR="003E3E3F">
        <w:rPr>
          <w:rFonts w:ascii="Cambria" w:hAnsi="Cambria"/>
          <w:lang w:val="en-GB"/>
        </w:rPr>
        <w:t xml:space="preserve">”, </w:t>
      </w:r>
      <w:r w:rsidR="003E3E3F" w:rsidRPr="0013175B">
        <w:rPr>
          <w:rFonts w:ascii="Cambria" w:hAnsi="Cambria"/>
          <w:lang w:val="en-GB"/>
        </w:rPr>
        <w:t xml:space="preserve">cf. </w:t>
      </w:r>
      <w:r w:rsidR="003E3E3F">
        <w:rPr>
          <w:rFonts w:ascii="Cambria" w:hAnsi="Cambria"/>
          <w:lang w:val="en-GB"/>
        </w:rPr>
        <w:t>clause </w:t>
      </w:r>
      <w:r w:rsidR="003E3E3F" w:rsidRPr="0013175B">
        <w:rPr>
          <w:rFonts w:ascii="Cambria" w:hAnsi="Cambria"/>
          <w:lang w:val="en-GB"/>
        </w:rPr>
        <w:fldChar w:fldCharType="begin"/>
      </w:r>
      <w:r w:rsidR="003E3E3F" w:rsidRPr="0013175B">
        <w:rPr>
          <w:rFonts w:ascii="Cambria" w:hAnsi="Cambria"/>
          <w:lang w:val="en-GB"/>
        </w:rPr>
        <w:instrText xml:space="preserve"> REF _Ref414571756 \r \h </w:instrText>
      </w:r>
      <w:r w:rsidR="003E3E3F" w:rsidRPr="0013175B">
        <w:rPr>
          <w:rFonts w:ascii="Cambria" w:hAnsi="Cambria"/>
          <w:lang w:val="en-GB"/>
        </w:rPr>
      </w:r>
      <w:r w:rsidR="003E3E3F" w:rsidRPr="0013175B">
        <w:rPr>
          <w:rFonts w:ascii="Cambria" w:hAnsi="Cambria"/>
          <w:lang w:val="en-GB"/>
        </w:rPr>
        <w:fldChar w:fldCharType="separate"/>
      </w:r>
      <w:r w:rsidR="0012574E">
        <w:rPr>
          <w:rFonts w:ascii="Cambria" w:hAnsi="Cambria"/>
          <w:lang w:val="en-GB"/>
        </w:rPr>
        <w:t>10.2.4.1</w:t>
      </w:r>
      <w:r w:rsidR="003E3E3F" w:rsidRPr="0013175B">
        <w:rPr>
          <w:rFonts w:ascii="Cambria" w:hAnsi="Cambria"/>
          <w:lang w:val="en-GB"/>
        </w:rPr>
        <w:fldChar w:fldCharType="end"/>
      </w:r>
      <w:r w:rsidR="003E3E3F" w:rsidRPr="00176D19">
        <w:rPr>
          <w:rStyle w:val="CodeCharacter"/>
        </w:rPr>
        <w:t>!</w:t>
      </w:r>
      <w:r w:rsidR="003E3E3F">
        <w:rPr>
          <w:rStyle w:val="CodeCharacter"/>
        </w:rPr>
        <w:t xml:space="preserve">), </w:t>
      </w:r>
    </w:p>
    <w:p w14:paraId="1523C95A" w14:textId="08D42F30" w:rsidR="00FC68DB" w:rsidRPr="00176D19" w:rsidRDefault="00FC68DB" w:rsidP="00132470">
      <w:pPr>
        <w:pStyle w:val="Aufzhlungszeichen"/>
        <w:numPr>
          <w:ilvl w:val="0"/>
          <w:numId w:val="10"/>
        </w:numPr>
        <w:spacing w:after="120"/>
        <w:ind w:left="357" w:hanging="357"/>
        <w:contextualSpacing w:val="0"/>
        <w:rPr>
          <w:rStyle w:val="CodeCharacter"/>
        </w:rPr>
      </w:pPr>
      <w:r w:rsidRPr="00176D19">
        <w:rPr>
          <w:rStyle w:val="CodeCharacter"/>
        </w:rPr>
        <w:t>Radius</w:t>
      </w:r>
      <w:r w:rsidR="00B44DE8" w:rsidRPr="00176D19">
        <w:rPr>
          <w:rStyle w:val="CodeCharacter"/>
        </w:rPr>
        <w:t>.</w:t>
      </w:r>
    </w:p>
    <w:p w14:paraId="79A96825" w14:textId="58855A12" w:rsidR="00F85C4B" w:rsidRDefault="000E094F" w:rsidP="000E094F">
      <w:pPr>
        <w:pStyle w:val="berschrift5"/>
      </w:pPr>
      <w:bookmarkStart w:id="1744" w:name="_Toc338939158"/>
      <w:r w:rsidRPr="005C2D94">
        <w:t>Attribute</w:t>
      </w:r>
      <w:r w:rsidR="00F3142F">
        <w:t xml:space="preserve"> </w:t>
      </w:r>
      <w:r w:rsidRPr="009C4D05">
        <w:rPr>
          <w:rFonts w:ascii="Courier New" w:hAnsi="Courier New"/>
          <w:bCs/>
        </w:rPr>
        <w:t>width</w:t>
      </w:r>
      <w:r w:rsidR="00F85C4B">
        <w:t xml:space="preserve"> </w:t>
      </w:r>
    </w:p>
    <w:bookmarkEnd w:id="1744"/>
    <w:p w14:paraId="511AF754" w14:textId="299FFC93"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5E0FF823" w14:textId="56CDBE78" w:rsidR="00F85C4B" w:rsidRDefault="00FC68DB" w:rsidP="000E094F">
      <w:pPr>
        <w:pStyle w:val="berschrift5"/>
      </w:pPr>
      <w:bookmarkStart w:id="1745" w:name="_Toc338939159"/>
      <w:r w:rsidRPr="000A1B7B">
        <w:t>Attribute</w:t>
      </w:r>
      <w:r w:rsidR="00F3142F">
        <w:t xml:space="preserve"> </w:t>
      </w:r>
      <w:r w:rsidRPr="009C4D05">
        <w:rPr>
          <w:rFonts w:ascii="Courier New" w:hAnsi="Courier New"/>
          <w:bCs/>
        </w:rPr>
        <w:t>filler</w:t>
      </w:r>
      <w:bookmarkEnd w:id="1745"/>
      <w:r w:rsidR="00F85C4B">
        <w:t xml:space="preserve"> </w:t>
      </w:r>
    </w:p>
    <w:p w14:paraId="1C75F197" w14:textId="730D3DFD" w:rsidR="00FC68DB" w:rsidRPr="00F54804" w:rsidRDefault="00FC68DB" w:rsidP="00D41359">
      <w:pPr>
        <w:keepNext/>
      </w:pPr>
      <w:r w:rsidRPr="00F54804">
        <w:t>Valid values for the attribute filler can be:</w:t>
      </w:r>
    </w:p>
    <w:p w14:paraId="73C1F975" w14:textId="16CBB061" w:rsidR="00FC68DB" w:rsidRPr="00D41359" w:rsidRDefault="006D3531" w:rsidP="00132470">
      <w:pPr>
        <w:pStyle w:val="Aufzhlungszeichen"/>
        <w:keepNext/>
        <w:numPr>
          <w:ilvl w:val="0"/>
          <w:numId w:val="10"/>
        </w:numPr>
        <w:spacing w:after="120"/>
        <w:ind w:left="357" w:hanging="357"/>
        <w:contextualSpacing w:val="0"/>
        <w:rPr>
          <w:rStyle w:val="CodeCharacter"/>
        </w:rPr>
      </w:pPr>
      <w:r>
        <w:rPr>
          <w:rStyle w:val="CodeCharacter"/>
        </w:rPr>
        <w:t xml:space="preserve">yes, </w:t>
      </w:r>
    </w:p>
    <w:p w14:paraId="738BE1E8" w14:textId="1F3A2633" w:rsidR="00FC68DB" w:rsidRPr="00D41359" w:rsidRDefault="00B44DE8" w:rsidP="00132470">
      <w:pPr>
        <w:pStyle w:val="Aufzhlungszeichen"/>
        <w:numPr>
          <w:ilvl w:val="0"/>
          <w:numId w:val="10"/>
        </w:numPr>
        <w:spacing w:after="120"/>
        <w:ind w:left="357" w:hanging="357"/>
        <w:contextualSpacing w:val="0"/>
        <w:rPr>
          <w:rStyle w:val="CodeCharacter"/>
        </w:rPr>
      </w:pPr>
      <w:r w:rsidRPr="00D41359">
        <w:rPr>
          <w:rStyle w:val="CodeCharacter"/>
        </w:rPr>
        <w:t>n</w:t>
      </w:r>
      <w:r w:rsidR="00FC68DB" w:rsidRPr="00D41359">
        <w:rPr>
          <w:rStyle w:val="CodeCharacter"/>
        </w:rPr>
        <w:t>o</w:t>
      </w:r>
      <w:r w:rsidRPr="00D41359">
        <w:rPr>
          <w:rStyle w:val="CodeCharacter"/>
        </w:rPr>
        <w:t>.</w:t>
      </w:r>
      <w:r w:rsidR="006D3531">
        <w:rPr>
          <w:rStyle w:val="CodeCharacter"/>
        </w:rPr>
        <w:t xml:space="preserve"> </w:t>
      </w:r>
    </w:p>
    <w:p w14:paraId="6C8082D5" w14:textId="4DF0781B"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4F30EEE0" w14:textId="380C584D" w:rsidR="00F85C4B" w:rsidRDefault="00FC68DB" w:rsidP="000E094F">
      <w:pPr>
        <w:pStyle w:val="berschrift5"/>
      </w:pPr>
      <w:r w:rsidRPr="00BD52D7">
        <w:t>Attribute</w:t>
      </w:r>
      <w:r w:rsidR="00F3142F">
        <w:t xml:space="preserve"> </w:t>
      </w:r>
      <w:r w:rsidRPr="009C4D05">
        <w:rPr>
          <w:rFonts w:ascii="Courier New" w:hAnsi="Courier New"/>
          <w:bCs/>
        </w:rPr>
        <w:t>filler_material</w:t>
      </w:r>
      <w:r w:rsidR="00F85C4B">
        <w:t xml:space="preserve"> </w:t>
      </w:r>
    </w:p>
    <w:p w14:paraId="46B83CC8" w14:textId="1CED3DF7" w:rsidR="00FC68DB" w:rsidRPr="00BD52D7" w:rsidRDefault="00FC68DB" w:rsidP="00B202D2">
      <w:pPr>
        <w:pStyle w:val="Note"/>
        <w:rPr>
          <w:sz w:val="22"/>
        </w:rPr>
      </w:pPr>
      <w:r w:rsidRPr="005C2D94">
        <w:rPr>
          <w:bCs/>
          <w:iCs/>
          <w:sz w:val="22"/>
        </w:rPr>
        <w:t xml:space="preserve">The attribute </w:t>
      </w:r>
      <w:r w:rsidRPr="006D3531">
        <w:rPr>
          <w:rFonts w:ascii="Courier New" w:hAnsi="Courier New" w:cs="Courier New"/>
          <w:bCs/>
          <w:iCs/>
          <w:sz w:val="22"/>
        </w:rPr>
        <w:t>filler_material</w:t>
      </w:r>
      <w:r w:rsidRPr="001E4607">
        <w:rPr>
          <w:bCs/>
          <w:iCs/>
          <w:sz w:val="22"/>
        </w:rPr>
        <w:t xml:space="preserve"> specifies th</w:t>
      </w:r>
      <w:r w:rsidRPr="00BD52D7">
        <w:rPr>
          <w:bCs/>
          <w:iCs/>
          <w:sz w:val="22"/>
        </w:rPr>
        <w:t>e applied material during the welding process.</w:t>
      </w:r>
      <w:r w:rsidR="006D3531">
        <w:rPr>
          <w:bCs/>
          <w:iCs/>
          <w:sz w:val="22"/>
        </w:rPr>
        <w:t xml:space="preserve"> </w:t>
      </w:r>
    </w:p>
    <w:p w14:paraId="25008E9D" w14:textId="1BA5E8B8" w:rsidR="00FC68DB" w:rsidRPr="0013175B" w:rsidRDefault="000322A0" w:rsidP="00D2122F">
      <w:pPr>
        <w:pStyle w:val="Example"/>
        <w:keepNext/>
      </w:pPr>
      <w:r>
        <w:t>Example 1</w:t>
      </w:r>
      <w:r w:rsidR="00460F6C">
        <w:t xml:space="preserve">    </w:t>
      </w:r>
      <w:r w:rsidR="0093678A" w:rsidRPr="006D3531">
        <w:rPr>
          <w:rFonts w:ascii="Courier New" w:hAnsi="Courier New" w:cs="Courier New"/>
        </w:rPr>
        <w:t>&lt;weld_position/&gt;</w:t>
      </w:r>
      <w:r w:rsidR="0093678A">
        <w:t xml:space="preserve"> </w:t>
      </w:r>
      <w:r w:rsidR="00FC68DB" w:rsidRPr="0013175B">
        <w:t xml:space="preserve">with </w:t>
      </w:r>
      <w:r w:rsidR="006B4166">
        <w:t>required</w:t>
      </w:r>
      <w:r w:rsidR="00FC68DB" w:rsidRPr="0013175B">
        <w:t xml:space="preserve"> attributes</w:t>
      </w:r>
      <w:r w:rsidR="006B4166">
        <w:t xml:space="preserve"> only</w:t>
      </w:r>
    </w:p>
    <w:p w14:paraId="41C610C5" w14:textId="77777777" w:rsidR="00FC68DB" w:rsidRPr="00AB0A9A" w:rsidRDefault="00FC68DB" w:rsidP="00DD189D">
      <w:pPr>
        <w:pStyle w:val="XMLCode"/>
        <w:keepNext/>
        <w:ind w:firstLine="0"/>
        <w:rPr>
          <w:lang w:val="en-GB"/>
        </w:rPr>
      </w:pPr>
      <w:r w:rsidRPr="00AB0A9A">
        <w:rPr>
          <w:lang w:val="en-GB"/>
        </w:rPr>
        <w:t>&lt;seamweld&gt;</w:t>
      </w:r>
    </w:p>
    <w:p w14:paraId="667E2118" w14:textId="77777777" w:rsidR="00FC68DB" w:rsidRPr="00AB0A9A" w:rsidRDefault="00FC68DB" w:rsidP="00DD189D">
      <w:pPr>
        <w:pStyle w:val="XMLCode"/>
        <w:keepNext/>
        <w:ind w:firstLine="0"/>
        <w:rPr>
          <w:lang w:val="en-GB"/>
        </w:rPr>
      </w:pPr>
      <w:r w:rsidRPr="00AB0A9A">
        <w:rPr>
          <w:lang w:val="en-GB"/>
        </w:rPr>
        <w:t xml:space="preserve">    &lt;butt_joint base="1" technology="arc"&gt;</w:t>
      </w:r>
    </w:p>
    <w:p w14:paraId="0FC87328" w14:textId="77777777" w:rsidR="00FC68DB" w:rsidRPr="00780314" w:rsidRDefault="00FC68DB" w:rsidP="00DD189D">
      <w:pPr>
        <w:pStyle w:val="XMLCode"/>
        <w:ind w:firstLine="0"/>
        <w:rPr>
          <w:b/>
          <w:lang w:val="es-ES"/>
        </w:rPr>
      </w:pPr>
      <w:r w:rsidRPr="00AB0A9A">
        <w:rPr>
          <w:b/>
          <w:lang w:val="en-GB"/>
        </w:rPr>
        <w:t xml:space="preserve">        </w:t>
      </w:r>
      <w:r w:rsidRPr="00780314">
        <w:rPr>
          <w:b/>
          <w:iCs/>
          <w:lang w:val="es-ES"/>
        </w:rPr>
        <w:t>&lt;weld_position u="0.2" x="1" y="0" z="1"</w:t>
      </w:r>
      <w:r w:rsidRPr="00780314">
        <w:rPr>
          <w:b/>
          <w:lang w:val="es-ES"/>
        </w:rPr>
        <w:t>/&gt;</w:t>
      </w:r>
    </w:p>
    <w:p w14:paraId="17F68C6B" w14:textId="77777777" w:rsidR="00FC68DB" w:rsidRPr="00AB0A9A" w:rsidRDefault="00FC68DB" w:rsidP="00DD189D">
      <w:pPr>
        <w:pStyle w:val="XMLCode"/>
        <w:ind w:firstLine="0"/>
        <w:rPr>
          <w:lang w:val="en-GB"/>
        </w:rPr>
      </w:pPr>
      <w:r w:rsidRPr="00780314">
        <w:rPr>
          <w:lang w:val="es-ES"/>
        </w:rPr>
        <w:t xml:space="preserve">        </w:t>
      </w:r>
      <w:r w:rsidRPr="00AB0A9A">
        <w:rPr>
          <w:lang w:val="en-GB"/>
        </w:rPr>
        <w:t>&lt;sheet_parameter ... /&gt;</w:t>
      </w:r>
    </w:p>
    <w:p w14:paraId="687591E7" w14:textId="77777777" w:rsidR="00FC68DB" w:rsidRPr="00AB0A9A" w:rsidRDefault="00FC68DB" w:rsidP="00DD189D">
      <w:pPr>
        <w:pStyle w:val="XMLCode"/>
        <w:ind w:firstLine="0"/>
        <w:rPr>
          <w:lang w:val="en-GB"/>
        </w:rPr>
      </w:pPr>
      <w:r w:rsidRPr="00AB0A9A">
        <w:rPr>
          <w:lang w:val="en-GB"/>
        </w:rPr>
        <w:t xml:space="preserve">    &lt;/butt_joint&gt;</w:t>
      </w:r>
    </w:p>
    <w:p w14:paraId="016B2B21" w14:textId="77777777" w:rsidR="00FC68DB" w:rsidRPr="00AB0A9A" w:rsidRDefault="00FC68DB" w:rsidP="00DD189D">
      <w:pPr>
        <w:pStyle w:val="XMLCode"/>
        <w:ind w:firstLine="0"/>
        <w:rPr>
          <w:lang w:val="en-GB"/>
        </w:rPr>
      </w:pPr>
      <w:r w:rsidRPr="00AB0A9A">
        <w:rPr>
          <w:lang w:val="en-GB"/>
        </w:rPr>
        <w:t>&lt;/seamweld&gt;</w:t>
      </w:r>
    </w:p>
    <w:p w14:paraId="07624D29" w14:textId="77777777" w:rsidR="00FC68DB" w:rsidRPr="00AB0A9A" w:rsidRDefault="00FC68DB" w:rsidP="00DD189D">
      <w:pPr>
        <w:pStyle w:val="XMLCode"/>
        <w:ind w:firstLine="0"/>
        <w:rPr>
          <w:lang w:val="en-GB"/>
        </w:rPr>
      </w:pPr>
    </w:p>
    <w:p w14:paraId="6136CBE6" w14:textId="78AA3707" w:rsidR="00FC68DB" w:rsidRPr="00AB0A9A" w:rsidRDefault="000322A0" w:rsidP="00D2122F">
      <w:pPr>
        <w:pStyle w:val="Example"/>
        <w:keepNext/>
      </w:pPr>
      <w:bookmarkStart w:id="1746" w:name="WeldDefinitionCornerWeld"/>
      <w:bookmarkStart w:id="1747" w:name="_Toc288200763"/>
      <w:bookmarkStart w:id="1748" w:name="_Toc338939107"/>
      <w:bookmarkEnd w:id="1746"/>
      <w:r>
        <w:t>Example 2</w:t>
      </w:r>
      <w:r w:rsidR="00460F6C" w:rsidRPr="00AB0A9A">
        <w:t xml:space="preserve">    </w:t>
      </w:r>
      <w:r w:rsidR="006D3531" w:rsidRPr="006D3531">
        <w:rPr>
          <w:rFonts w:ascii="Courier New" w:hAnsi="Courier New" w:cs="Courier New"/>
        </w:rPr>
        <w:t>&lt;weld_position/&gt;</w:t>
      </w:r>
      <w:r w:rsidR="0093678A" w:rsidRPr="00AB0A9A">
        <w:t xml:space="preserve"> with all attributes</w:t>
      </w:r>
      <w:r w:rsidR="0093678A" w:rsidRPr="00AB0A9A" w:rsidDel="0093678A">
        <w:t xml:space="preserve"> </w:t>
      </w:r>
    </w:p>
    <w:p w14:paraId="42F81DA2" w14:textId="77777777" w:rsidR="00FC68DB" w:rsidRPr="00AB0A9A" w:rsidRDefault="00FC68DB" w:rsidP="00DD189D">
      <w:pPr>
        <w:pStyle w:val="XMLCode"/>
        <w:keepNext/>
        <w:keepLines/>
        <w:ind w:firstLine="0"/>
        <w:rPr>
          <w:lang w:val="en-GB"/>
        </w:rPr>
      </w:pPr>
      <w:r w:rsidRPr="00AB0A9A">
        <w:rPr>
          <w:lang w:val="en-GB"/>
        </w:rPr>
        <w:t>&lt;seamweld&gt;</w:t>
      </w:r>
    </w:p>
    <w:p w14:paraId="439599CE" w14:textId="77777777" w:rsidR="00FC68DB" w:rsidRPr="00AB0A9A" w:rsidRDefault="00FC68DB" w:rsidP="00DD189D">
      <w:pPr>
        <w:pStyle w:val="XMLCode"/>
        <w:keepNext/>
        <w:keepLines/>
        <w:ind w:firstLine="0"/>
        <w:rPr>
          <w:lang w:val="en-GB"/>
        </w:rPr>
      </w:pPr>
      <w:r w:rsidRPr="00AB0A9A">
        <w:rPr>
          <w:lang w:val="en-GB"/>
        </w:rPr>
        <w:t xml:space="preserve">    &lt;butt_joint base="1" technology="arc"&gt;</w:t>
      </w:r>
    </w:p>
    <w:p w14:paraId="5D3A5863" w14:textId="77777777" w:rsidR="00FC68DB" w:rsidRPr="00780314" w:rsidRDefault="00FC68DB" w:rsidP="00DD189D">
      <w:pPr>
        <w:pStyle w:val="XMLCode"/>
        <w:keepNext/>
        <w:keepLines/>
        <w:ind w:firstLine="0"/>
        <w:rPr>
          <w:b/>
          <w:iCs/>
          <w:lang w:val="es-ES"/>
        </w:rPr>
      </w:pPr>
      <w:r w:rsidRPr="00AB0A9A">
        <w:rPr>
          <w:lang w:val="en-GB"/>
        </w:rPr>
        <w:t xml:space="preserve">        </w:t>
      </w:r>
      <w:r w:rsidRPr="00780314">
        <w:rPr>
          <w:b/>
          <w:iCs/>
          <w:lang w:val="es-ES"/>
        </w:rPr>
        <w:t>&lt;weld_position u="0.2" x="1" y="0" z="1"</w:t>
      </w:r>
    </w:p>
    <w:p w14:paraId="225DC507" w14:textId="77777777" w:rsidR="00FC68DB" w:rsidRPr="00AB0A9A" w:rsidRDefault="00FC68DB" w:rsidP="00DD189D">
      <w:pPr>
        <w:pStyle w:val="XMLCode"/>
        <w:keepNext/>
        <w:keepLines/>
        <w:ind w:firstLine="0"/>
        <w:rPr>
          <w:b/>
          <w:lang w:val="en-GB"/>
        </w:rPr>
      </w:pPr>
      <w:r w:rsidRPr="00780314">
        <w:rPr>
          <w:b/>
          <w:iCs/>
          <w:lang w:val="es-ES"/>
        </w:rPr>
        <w:t xml:space="preserve">                       </w:t>
      </w:r>
      <w:r w:rsidRPr="00AB0A9A">
        <w:rPr>
          <w:b/>
          <w:lang w:val="en-GB"/>
        </w:rPr>
        <w:t>reference="true"</w:t>
      </w:r>
    </w:p>
    <w:p w14:paraId="025C6913" w14:textId="77777777" w:rsidR="00FC68DB" w:rsidRPr="00AB0A9A" w:rsidRDefault="00FC68DB" w:rsidP="00DD189D">
      <w:pPr>
        <w:pStyle w:val="XMLCode"/>
        <w:keepNext/>
        <w:keepLines/>
        <w:ind w:firstLine="0"/>
        <w:rPr>
          <w:b/>
          <w:lang w:val="en-GB"/>
        </w:rPr>
      </w:pPr>
      <w:r w:rsidRPr="00AB0A9A">
        <w:rPr>
          <w:b/>
          <w:lang w:val="en-GB"/>
        </w:rPr>
        <w:t xml:space="preserve">                       section="X"</w:t>
      </w:r>
    </w:p>
    <w:p w14:paraId="2E37B4FA" w14:textId="22EE9B6D" w:rsidR="00FC68DB" w:rsidRPr="00AB0A9A" w:rsidRDefault="003A4064" w:rsidP="00DD189D">
      <w:pPr>
        <w:pStyle w:val="XMLCode"/>
        <w:keepNext/>
        <w:keepLines/>
        <w:ind w:firstLine="0"/>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DD189D">
      <w:pPr>
        <w:pStyle w:val="XMLCode"/>
        <w:keepNext/>
        <w:keepLines/>
        <w:ind w:firstLine="0"/>
        <w:rPr>
          <w:b/>
          <w:lang w:val="en-GB"/>
        </w:rPr>
      </w:pPr>
      <w:r w:rsidRPr="00AB0A9A">
        <w:rPr>
          <w:b/>
          <w:lang w:val="en-GB"/>
        </w:rPr>
        <w:t xml:space="preserve">                       filler="yes"</w:t>
      </w:r>
    </w:p>
    <w:p w14:paraId="271660CA" w14:textId="23872C1E" w:rsidR="00FC68DB" w:rsidRPr="00AB0A9A" w:rsidRDefault="008E0F0F" w:rsidP="00DD189D">
      <w:pPr>
        <w:pStyle w:val="XMLCode"/>
        <w:ind w:firstLine="0"/>
        <w:rPr>
          <w:b/>
          <w:lang w:val="en-GB"/>
        </w:rPr>
      </w:pPr>
      <w:r w:rsidRPr="00AB0A9A">
        <w:rPr>
          <w:b/>
          <w:lang w:val="en-GB"/>
        </w:rPr>
        <w:t xml:space="preserve">                       </w:t>
      </w:r>
      <w:r w:rsidR="00FC68DB" w:rsidRPr="00AB0A9A">
        <w:rPr>
          <w:b/>
          <w:lang w:val="en-GB"/>
        </w:rPr>
        <w:t>filler_material=</w:t>
      </w:r>
      <w:r w:rsidR="00B5592C">
        <w:rPr>
          <w:b/>
          <w:lang w:val="en-GB"/>
        </w:rPr>
        <w:t>"E70</w:t>
      </w:r>
      <w:r w:rsidR="00FC68DB" w:rsidRPr="00AB0A9A">
        <w:rPr>
          <w:b/>
          <w:lang w:val="en-GB"/>
        </w:rPr>
        <w:t>18-X"/&gt;</w:t>
      </w:r>
    </w:p>
    <w:p w14:paraId="208BFC87" w14:textId="77777777" w:rsidR="00FC68DB" w:rsidRPr="00AB0A9A" w:rsidRDefault="00FC68DB" w:rsidP="00DD189D">
      <w:pPr>
        <w:pStyle w:val="XMLCode"/>
        <w:keepNext/>
        <w:keepLines/>
        <w:ind w:firstLine="0"/>
        <w:rPr>
          <w:lang w:val="en-GB"/>
        </w:rPr>
      </w:pPr>
      <w:r w:rsidRPr="00AB0A9A">
        <w:rPr>
          <w:lang w:val="en-GB"/>
        </w:rPr>
        <w:t xml:space="preserve">        &lt;sheet_parameter ... /&gt;</w:t>
      </w:r>
    </w:p>
    <w:p w14:paraId="35638409" w14:textId="77777777" w:rsidR="00FC68DB" w:rsidRPr="00AB0A9A" w:rsidRDefault="00FC68DB" w:rsidP="00DD189D">
      <w:pPr>
        <w:pStyle w:val="XMLCode"/>
        <w:keepNext/>
        <w:keepLines/>
        <w:ind w:firstLine="0"/>
        <w:rPr>
          <w:lang w:val="en-GB"/>
        </w:rPr>
      </w:pPr>
      <w:r w:rsidRPr="00AB0A9A">
        <w:rPr>
          <w:lang w:val="en-GB"/>
        </w:rPr>
        <w:t xml:space="preserve">    &lt;/butt_joint&gt;</w:t>
      </w:r>
    </w:p>
    <w:p w14:paraId="698D7869" w14:textId="65E982C6" w:rsidR="00FC68DB" w:rsidRPr="00AB0A9A" w:rsidRDefault="00FC68DB" w:rsidP="00DD189D">
      <w:pPr>
        <w:pStyle w:val="XMLCode"/>
        <w:ind w:firstLine="0"/>
        <w:rPr>
          <w:lang w:val="en-GB"/>
        </w:rPr>
      </w:pPr>
      <w:r w:rsidRPr="00AB0A9A">
        <w:rPr>
          <w:lang w:val="en-GB"/>
        </w:rPr>
        <w:t>&lt;/seamweld&gt;</w:t>
      </w:r>
      <w:r w:rsidR="001C7CD1">
        <w:rPr>
          <w:lang w:val="en-GB"/>
        </w:rPr>
        <w:t xml:space="preserve"> </w:t>
      </w:r>
    </w:p>
    <w:p w14:paraId="3E6207BD" w14:textId="6B6B5D5B" w:rsidR="00F85C4B" w:rsidRDefault="00FC68DB">
      <w:pPr>
        <w:pStyle w:val="berschrift4"/>
      </w:pPr>
      <w:bookmarkStart w:id="1749" w:name="_Toc414263397"/>
      <w:bookmarkStart w:id="1750" w:name="_Toc3557017"/>
      <w:bookmarkStart w:id="1751" w:name="_Toc34747267"/>
      <w:bookmarkStart w:id="1752" w:name="_Toc77102086"/>
      <w:bookmarkEnd w:id="1749"/>
      <w:r w:rsidRPr="00AB0A9A">
        <w:lastRenderedPageBreak/>
        <w:t>Element</w:t>
      </w:r>
      <w:r w:rsidR="00F3142F">
        <w:t xml:space="preserve"> </w:t>
      </w:r>
      <w:r w:rsidR="009C4D05">
        <w:rPr>
          <w:rFonts w:ascii="Courier New" w:hAnsi="Courier New"/>
          <w:bCs/>
        </w:rPr>
        <w:t>&lt;s</w:t>
      </w:r>
      <w:r w:rsidRPr="009C4D05">
        <w:rPr>
          <w:rFonts w:ascii="Courier New" w:hAnsi="Courier New"/>
          <w:bCs/>
        </w:rPr>
        <w:t>heet_parameter</w:t>
      </w:r>
      <w:bookmarkEnd w:id="1750"/>
      <w:bookmarkEnd w:id="1751"/>
      <w:bookmarkEnd w:id="1752"/>
      <w:r w:rsidR="009C4D05">
        <w:rPr>
          <w:rFonts w:ascii="Courier New" w:hAnsi="Courier New"/>
          <w:bCs/>
        </w:rPr>
        <w:t>/&gt;</w:t>
      </w:r>
      <w:r w:rsidR="00F85C4B">
        <w:t xml:space="preserve"> </w:t>
      </w:r>
    </w:p>
    <w:p w14:paraId="11C1B025" w14:textId="7EA6BC18" w:rsidR="00FC68DB" w:rsidRPr="00AB0A9A" w:rsidRDefault="00FC68DB" w:rsidP="00B202D2">
      <w:pPr>
        <w:keepNext/>
        <w:keepLines/>
      </w:pPr>
      <w:r w:rsidRPr="00AB0A9A">
        <w:t xml:space="preserve">For the element </w:t>
      </w:r>
      <w:r w:rsidRPr="00AB0A9A">
        <w:rPr>
          <w:rStyle w:val="CodeCharacter"/>
        </w:rPr>
        <w:t>&lt;sheet_parameter/&gt;</w:t>
      </w:r>
      <w:r w:rsidRPr="00AB0A9A">
        <w:t xml:space="preserve">, the following attributes can be specified for the </w:t>
      </w:r>
      <w:r w:rsidR="004658DB">
        <w:t>b</w:t>
      </w:r>
      <w:r w:rsidRPr="00AB0A9A">
        <w:t xml:space="preserve">utt </w:t>
      </w:r>
      <w:r w:rsidR="004658DB">
        <w:t>j</w:t>
      </w:r>
      <w:r w:rsidRPr="00AB0A9A">
        <w:t>oint</w:t>
      </w:r>
      <w:r w:rsidR="00594B01">
        <w:t xml:space="preserve"> (see </w:t>
      </w:r>
      <w:r w:rsidR="00594B01">
        <w:fldChar w:fldCharType="begin"/>
      </w:r>
      <w:r w:rsidR="00594B01">
        <w:instrText xml:space="preserve"> REF _Ref157790763 \h </w:instrText>
      </w:r>
      <w:r w:rsidR="00594B01">
        <w:fldChar w:fldCharType="separate"/>
      </w:r>
      <w:r w:rsidR="0012574E" w:rsidRPr="00AB0A9A">
        <w:t xml:space="preserve">Table </w:t>
      </w:r>
      <w:r w:rsidR="0012574E">
        <w:rPr>
          <w:noProof/>
        </w:rPr>
        <w:t>95</w:t>
      </w:r>
      <w:r w:rsidR="00594B01">
        <w:fldChar w:fldCharType="end"/>
      </w:r>
      <w:r w:rsidR="00594B01">
        <w:t>)</w:t>
      </w:r>
      <w:r w:rsidRPr="00AB0A9A">
        <w:t>:</w:t>
      </w:r>
      <w:r w:rsidR="00594B01">
        <w:t xml:space="preserve"> </w:t>
      </w:r>
    </w:p>
    <w:p w14:paraId="2A2D733E" w14:textId="3C7493AD" w:rsidR="0025265B" w:rsidRPr="00AB0A9A" w:rsidRDefault="0025265B" w:rsidP="001640C5">
      <w:pPr>
        <w:pStyle w:val="Beschriftung"/>
        <w:keepNext/>
        <w:keepLines/>
      </w:pPr>
      <w:bookmarkStart w:id="1753" w:name="_Ref157790763"/>
      <w:bookmarkStart w:id="1754" w:name="_Toc159619027"/>
      <w:r w:rsidRPr="00AB0A9A">
        <w:t xml:space="preserve">Table </w:t>
      </w:r>
      <w:r w:rsidRPr="00AB0A9A">
        <w:fldChar w:fldCharType="begin"/>
      </w:r>
      <w:r w:rsidRPr="00AB0A9A">
        <w:instrText xml:space="preserve"> SEQ Table \* ARABIC </w:instrText>
      </w:r>
      <w:r w:rsidRPr="00AB0A9A">
        <w:fldChar w:fldCharType="separate"/>
      </w:r>
      <w:r w:rsidR="0012574E">
        <w:rPr>
          <w:noProof/>
        </w:rPr>
        <w:t>95</w:t>
      </w:r>
      <w:r w:rsidRPr="00AB0A9A">
        <w:fldChar w:fldCharType="end"/>
      </w:r>
      <w:bookmarkEnd w:id="1753"/>
      <w:r w:rsidR="00916E78" w:rsidRPr="00AB0A9A">
        <w:t xml:space="preserve"> — </w:t>
      </w:r>
      <w:r w:rsidRPr="00AB0A9A">
        <w:t xml:space="preserve">Attributes of element </w:t>
      </w:r>
      <w:r w:rsidRPr="00AB0A9A">
        <w:rPr>
          <w:rFonts w:ascii="Courier New" w:hAnsi="Courier New" w:cs="Courier New"/>
          <w:kern w:val="22"/>
        </w:rPr>
        <w:t>&lt;sheet_parameter/&gt;</w:t>
      </w:r>
      <w:r w:rsidRPr="00AB0A9A">
        <w:t xml:space="preserve"> for </w:t>
      </w:r>
      <w:r w:rsidR="004658DB">
        <w:t>b</w:t>
      </w:r>
      <w:r w:rsidRPr="00AB0A9A">
        <w:t xml:space="preserve">utt </w:t>
      </w:r>
      <w:r w:rsidR="004658DB">
        <w:t>j</w:t>
      </w:r>
      <w:r w:rsidRPr="00AB0A9A">
        <w:t>oint</w:t>
      </w:r>
      <w:bookmarkEnd w:id="1754"/>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0205334"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w:t>
            </w:r>
            <w:r w:rsidRPr="00B2581E">
              <w:rPr>
                <w:sz w:val="20"/>
                <w:szCs w:val="20"/>
              </w:rPr>
              <w:t xml:space="preserve">referenced to </w:t>
            </w:r>
            <w:r w:rsidRPr="00B2581E">
              <w:rPr>
                <w:rStyle w:val="CodeCharacter"/>
                <w:sz w:val="20"/>
                <w:szCs w:val="20"/>
              </w:rPr>
              <w:t>&lt;part</w:t>
            </w:r>
            <w:r w:rsidR="005039E0" w:rsidRPr="00B2581E">
              <w:rPr>
                <w:rStyle w:val="CodeCharacter"/>
                <w:sz w:val="20"/>
                <w:szCs w:val="20"/>
              </w:rPr>
              <w:t>/</w:t>
            </w:r>
            <w:r w:rsidRPr="00B2581E">
              <w:rPr>
                <w:rStyle w:val="CodeCharacter"/>
                <w:sz w:val="20"/>
                <w:szCs w:val="20"/>
              </w:rPr>
              <w:t>&gt;</w:t>
            </w:r>
            <w:r w:rsidRPr="00B2581E">
              <w:rPr>
                <w:sz w:val="20"/>
                <w:szCs w:val="20"/>
              </w:rPr>
              <w:t xml:space="preserve"> index attribute</w:t>
            </w:r>
            <w:r w:rsidR="0002084C" w:rsidRPr="00B2581E">
              <w:rPr>
                <w:sz w:val="20"/>
                <w:szCs w:val="20"/>
              </w:rPr>
              <w:t>.</w:t>
            </w:r>
            <w:r w:rsidR="0002084C">
              <w:rPr>
                <w:sz w:val="20"/>
                <w:szCs w:val="20"/>
              </w:rPr>
              <w:t xml:space="preserve"> </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580726DB" w:rsidR="00FC68DB" w:rsidRPr="00AB0A9A" w:rsidRDefault="00FC68DB" w:rsidP="00B202D2">
            <w:pPr>
              <w:keepNext/>
              <w:keepLines/>
              <w:rPr>
                <w:sz w:val="20"/>
                <w:szCs w:val="20"/>
              </w:rPr>
            </w:pPr>
            <w:r w:rsidRPr="00AB0A9A">
              <w:rPr>
                <w:sz w:val="20"/>
                <w:szCs w:val="20"/>
              </w:rPr>
              <w:t>Default value is 0</w:t>
            </w:r>
            <w:r w:rsidR="0002084C">
              <w:rPr>
                <w:sz w:val="20"/>
                <w:szCs w:val="20"/>
              </w:rPr>
              <w:t xml:space="preserve">. </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r w:rsidRPr="00AB0A9A">
              <w:rPr>
                <w:sz w:val="20"/>
                <w:szCs w:val="20"/>
              </w:rPr>
              <w:t>sheet_thickness</w:t>
            </w:r>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r w:rsidRPr="00AB0A9A">
              <w:rPr>
                <w:sz w:val="20"/>
                <w:szCs w:val="20"/>
              </w:rPr>
              <w:t>sheet_angle</w:t>
            </w:r>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01BE2745" w:rsidR="00FC68DB" w:rsidRPr="00AB0A9A" w:rsidRDefault="00602D17" w:rsidP="00997E2B">
      <w:pPr>
        <w:pStyle w:val="Example"/>
        <w:keepNext/>
      </w:pPr>
      <w:r>
        <w:t>Example</w:t>
      </w:r>
      <w:r w:rsidR="00460F6C" w:rsidRPr="00AB0A9A">
        <w:t xml:space="preserve">    </w:t>
      </w:r>
      <w:r w:rsidR="0093678A" w:rsidRPr="00AB0A9A">
        <w:t>&lt;</w:t>
      </w:r>
      <w:r w:rsidR="006B4166" w:rsidRPr="00AB0A9A">
        <w:t>sheet_parameter</w:t>
      </w:r>
      <w:r w:rsidR="0093678A" w:rsidRPr="00AB0A9A">
        <w:t xml:space="preserve">/&gt; with </w:t>
      </w:r>
      <w:r w:rsidR="006B4166" w:rsidRPr="00AB0A9A">
        <w:t>all attributes</w:t>
      </w:r>
    </w:p>
    <w:p w14:paraId="3A457B86" w14:textId="77777777" w:rsidR="00FC68DB" w:rsidRPr="00AB0A9A" w:rsidRDefault="00FC68DB" w:rsidP="00DB0360">
      <w:pPr>
        <w:pStyle w:val="XMLCode"/>
        <w:keepNext/>
        <w:ind w:firstLine="0"/>
        <w:rPr>
          <w:lang w:val="en-GB"/>
        </w:rPr>
      </w:pPr>
      <w:r w:rsidRPr="00AB0A9A">
        <w:rPr>
          <w:lang w:val="en-GB"/>
        </w:rPr>
        <w:t>&lt;seamweld&gt;</w:t>
      </w:r>
    </w:p>
    <w:p w14:paraId="16A0A10B" w14:textId="77777777" w:rsidR="00FC68DB" w:rsidRPr="00AB0A9A" w:rsidRDefault="00FC68DB" w:rsidP="00594B01">
      <w:pPr>
        <w:pStyle w:val="XMLCode"/>
        <w:ind w:firstLine="0"/>
        <w:rPr>
          <w:lang w:val="en-GB"/>
        </w:rPr>
      </w:pPr>
      <w:r w:rsidRPr="00AB0A9A">
        <w:rPr>
          <w:lang w:val="en-GB"/>
        </w:rPr>
        <w:t xml:space="preserve">    &lt;butt_joint base="1" technology="arc"&gt;</w:t>
      </w:r>
    </w:p>
    <w:p w14:paraId="2B4EE2E9" w14:textId="77777777" w:rsidR="00FC68DB" w:rsidRPr="00780314" w:rsidRDefault="00FC68DB" w:rsidP="00594B01">
      <w:pPr>
        <w:pStyle w:val="XMLCode"/>
        <w:ind w:firstLine="0"/>
        <w:rPr>
          <w:lang w:val="es-ES"/>
        </w:rPr>
      </w:pPr>
      <w:r w:rsidRPr="00AB0A9A">
        <w:rPr>
          <w:lang w:val="en-GB"/>
        </w:rPr>
        <w:t xml:space="preserve">        </w:t>
      </w:r>
      <w:r w:rsidRPr="00780314">
        <w:rPr>
          <w:lang w:val="es-ES"/>
        </w:rPr>
        <w:t>&lt;weld_position u="0.2" x="1" y="0" z="1" ... /&gt;</w:t>
      </w:r>
    </w:p>
    <w:p w14:paraId="0C63DC2A" w14:textId="77777777" w:rsidR="00FC68DB" w:rsidRPr="00AB0A9A" w:rsidRDefault="00FC68DB" w:rsidP="00594B01">
      <w:pPr>
        <w:pStyle w:val="XMLCode"/>
        <w:ind w:firstLine="0"/>
        <w:rPr>
          <w:b/>
          <w:lang w:val="en-GB"/>
        </w:rPr>
      </w:pPr>
      <w:r w:rsidRPr="00780314">
        <w:rPr>
          <w:lang w:val="es-ES"/>
        </w:rPr>
        <w:t xml:space="preserve">        </w:t>
      </w:r>
      <w:r w:rsidRPr="00AB0A9A">
        <w:rPr>
          <w:b/>
          <w:lang w:val="en-GB"/>
        </w:rPr>
        <w:t>&lt;sheet_parameter index="2" gap="0" sheet_thickness="1.5" sheet_angle="180" /&gt;</w:t>
      </w:r>
    </w:p>
    <w:p w14:paraId="6E01F0BA" w14:textId="77777777" w:rsidR="00FC68DB" w:rsidRPr="00AB0A9A" w:rsidRDefault="00FC68DB" w:rsidP="00594B01">
      <w:pPr>
        <w:pStyle w:val="XMLCode"/>
        <w:ind w:firstLine="0"/>
        <w:rPr>
          <w:lang w:val="en-GB"/>
        </w:rPr>
      </w:pPr>
      <w:r w:rsidRPr="00AB0A9A">
        <w:rPr>
          <w:lang w:val="en-GB"/>
        </w:rPr>
        <w:t xml:space="preserve">    &lt;/butt_joint&gt;</w:t>
      </w:r>
    </w:p>
    <w:p w14:paraId="63E7BDE2" w14:textId="4BAC4025" w:rsidR="00FC68DB" w:rsidRPr="0013175B" w:rsidRDefault="00FC68DB" w:rsidP="00594B01">
      <w:pPr>
        <w:pStyle w:val="XMLCode"/>
        <w:ind w:firstLine="0"/>
        <w:rPr>
          <w:lang w:val="en-GB"/>
        </w:rPr>
      </w:pPr>
      <w:r w:rsidRPr="00AB0A9A">
        <w:rPr>
          <w:lang w:val="en-GB"/>
        </w:rPr>
        <w:t>&lt;/seamweld&gt;</w:t>
      </w:r>
      <w:r w:rsidR="00602D17">
        <w:rPr>
          <w:lang w:val="en-GB"/>
        </w:rPr>
        <w:t xml:space="preserve"> </w:t>
      </w:r>
    </w:p>
    <w:p w14:paraId="4C6C813C" w14:textId="273DAC56" w:rsidR="00FC68DB" w:rsidRDefault="00FC68DB" w:rsidP="00B202D2">
      <w:pPr>
        <w:pStyle w:val="berschrift3"/>
      </w:pPr>
      <w:bookmarkStart w:id="1755" w:name="_Toc3557018"/>
      <w:bookmarkStart w:id="1756" w:name="_Toc34747268"/>
      <w:bookmarkStart w:id="1757" w:name="_Toc77102087"/>
      <w:bookmarkStart w:id="1758" w:name="_Toc159618807"/>
      <w:r w:rsidRPr="00F54804">
        <w:t>Corner Weld</w:t>
      </w:r>
      <w:bookmarkEnd w:id="1747"/>
      <w:bookmarkEnd w:id="1748"/>
      <w:bookmarkEnd w:id="1755"/>
      <w:bookmarkEnd w:id="1756"/>
      <w:bookmarkEnd w:id="1757"/>
      <w:bookmarkEnd w:id="1758"/>
      <w:r w:rsidRPr="00F54804">
        <w:t xml:space="preserve"> </w:t>
      </w:r>
    </w:p>
    <w:p w14:paraId="04092B4C" w14:textId="3980D823" w:rsidR="003D3C3D" w:rsidRPr="003D3C3D" w:rsidRDefault="003D3C3D" w:rsidP="0013175B">
      <w:pPr>
        <w:pStyle w:val="berschrift4"/>
      </w:pPr>
      <w:r>
        <w:t>General</w:t>
      </w:r>
    </w:p>
    <w:p w14:paraId="79A6B77B" w14:textId="6912F6D4" w:rsidR="00FC68DB" w:rsidRPr="00BD52D7" w:rsidRDefault="00FC68DB" w:rsidP="00B202D2">
      <w:r w:rsidRPr="005C2D94">
        <w:t xml:space="preserve">The principles of the </w:t>
      </w:r>
      <w:r w:rsidR="007F7A98" w:rsidRPr="005C2D94">
        <w:t>modelling</w:t>
      </w:r>
      <w:r w:rsidRPr="005C2D94">
        <w:t xml:space="preserve"> of corner welds for χMCF are described </w:t>
      </w:r>
      <w:r w:rsidR="00572A4D">
        <w:t>in this subclause</w:t>
      </w:r>
      <w:r w:rsidRPr="005C2D94">
        <w:t>. A corner weld describes a connection between two or three sheets welded together.</w:t>
      </w:r>
    </w:p>
    <w:p w14:paraId="7DC8C99C" w14:textId="528B9F93" w:rsidR="00AE191A" w:rsidRPr="00F54804" w:rsidRDefault="00FC68DB" w:rsidP="00B202D2">
      <w:r w:rsidRPr="000A1B7B">
        <w:t xml:space="preserve">The XML definition of a </w:t>
      </w:r>
      <w:r w:rsidR="00C45422">
        <w:t>c</w:t>
      </w:r>
      <w:r w:rsidRPr="000A1B7B">
        <w:t xml:space="preserve">orner </w:t>
      </w:r>
      <w:r w:rsidR="00C45422">
        <w:t>w</w:t>
      </w:r>
      <w:r w:rsidRPr="000A1B7B">
        <w:t xml:space="preserve">eld supports up to four </w:t>
      </w:r>
      <w:r w:rsidR="00C45422">
        <w:t xml:space="preserve">physical weld </w:t>
      </w:r>
      <w:r w:rsidRPr="000A1B7B">
        <w:t xml:space="preserve">positions. Each of the weld positions is specified using the element </w:t>
      </w:r>
      <w:r w:rsidRPr="005039E0">
        <w:rPr>
          <w:rStyle w:val="CodeCharacter"/>
        </w:rPr>
        <w:t>&lt;weld_position/&gt;</w:t>
      </w:r>
      <w:r w:rsidR="00C45422" w:rsidRPr="00F54804">
        <w:t xml:space="preserve"> </w:t>
      </w:r>
      <w:r w:rsidRPr="00F54804">
        <w:t xml:space="preserve">with the corresponding attributes and nested elements inside the subtype definition. </w:t>
      </w:r>
    </w:p>
    <w:p w14:paraId="773B027C" w14:textId="7ABC7F34" w:rsidR="00FC68DB" w:rsidRDefault="00FC68DB">
      <w:pPr>
        <w:pStyle w:val="berschrift4"/>
      </w:pPr>
      <w:bookmarkStart w:id="1759" w:name="_Toc34747269"/>
      <w:bookmarkStart w:id="1760" w:name="_Toc77102088"/>
      <w:bookmarkStart w:id="1761" w:name="_Toc3557019"/>
      <w:r w:rsidRPr="00F54804">
        <w:t>Simple Corner Weld</w:t>
      </w:r>
      <w:bookmarkEnd w:id="1759"/>
      <w:bookmarkEnd w:id="1760"/>
      <w:r w:rsidR="00C45422">
        <w:t xml:space="preserve"> </w:t>
      </w:r>
    </w:p>
    <w:p w14:paraId="2DDB54CC" w14:textId="1998053C" w:rsidR="00FC68DB" w:rsidRDefault="00FC68DB" w:rsidP="000E094F">
      <w:pPr>
        <w:pStyle w:val="berschrift5"/>
      </w:pPr>
      <w:r w:rsidRPr="005C2D94">
        <w:t>Sheet Parameters</w:t>
      </w:r>
      <w:bookmarkEnd w:id="1761"/>
      <w:r w:rsidR="00C45422">
        <w:t xml:space="preserve"> </w:t>
      </w:r>
    </w:p>
    <w:p w14:paraId="7BAC59D2" w14:textId="125205A0" w:rsidR="00C45422" w:rsidRPr="00BD52D7" w:rsidRDefault="00C45422" w:rsidP="00C45422">
      <w:pPr>
        <w:keepNext/>
      </w:pPr>
      <w:r w:rsidRPr="00BD52D7">
        <w:t>The parameters to describe the connection are</w:t>
      </w:r>
      <w:r>
        <w:t xml:space="preserve"> (see </w:t>
      </w:r>
      <w:r>
        <w:fldChar w:fldCharType="begin"/>
      </w:r>
      <w:r>
        <w:instrText xml:space="preserve"> REF _Ref158844110 \h </w:instrText>
      </w:r>
      <w:r>
        <w:fldChar w:fldCharType="separate"/>
      </w:r>
      <w:r w:rsidR="0012574E">
        <w:t xml:space="preserve">Figure </w:t>
      </w:r>
      <w:r w:rsidR="0012574E">
        <w:rPr>
          <w:noProof/>
        </w:rPr>
        <w:t>56</w:t>
      </w:r>
      <w:r>
        <w:fldChar w:fldCharType="end"/>
      </w:r>
      <w:r>
        <w:t>)</w:t>
      </w:r>
      <w:r w:rsidRPr="00BD52D7">
        <w:t>:</w:t>
      </w:r>
      <w:r w:rsidRPr="003D02C0">
        <w:rPr>
          <w:noProof/>
        </w:rPr>
        <w:t xml:space="preserve"> </w:t>
      </w:r>
    </w:p>
    <w:p w14:paraId="15F140FD" w14:textId="4C827EF6" w:rsidR="00C45422" w:rsidRDefault="00C45422" w:rsidP="00C45422">
      <w:pPr>
        <w:keepNext/>
        <w:jc w:val="center"/>
      </w:pPr>
      <w:r>
        <w:rPr>
          <w:noProof/>
        </w:rPr>
        <w:drawing>
          <wp:inline distT="0" distB="0" distL="0" distR="0" wp14:anchorId="138F9AB6" wp14:editId="1E3BB822">
            <wp:extent cx="1771650" cy="1476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1771650" cy="1476375"/>
                    </a:xfrm>
                    <a:prstGeom prst="rect">
                      <a:avLst/>
                    </a:prstGeom>
                  </pic:spPr>
                </pic:pic>
              </a:graphicData>
            </a:graphic>
          </wp:inline>
        </w:drawing>
      </w:r>
    </w:p>
    <w:p w14:paraId="140CE4A0" w14:textId="19057B13"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8676A9" w:rsidRPr="008676A9">
        <w:rPr>
          <w:sz w:val="18"/>
          <w:szCs w:val="20"/>
        </w:rPr>
        <w:t>t</w:t>
      </w:r>
      <w:r w:rsidR="008676A9" w:rsidRPr="008676A9">
        <w:rPr>
          <w:sz w:val="18"/>
          <w:szCs w:val="20"/>
          <w:vertAlign w:val="subscript"/>
        </w:rPr>
        <w:t>B</w:t>
      </w:r>
      <w:r w:rsidR="008676A9" w:rsidRPr="008676A9">
        <w:rPr>
          <w:vertAlign w:val="subscript"/>
        </w:rPr>
        <w:tab/>
      </w:r>
      <w:r w:rsidR="008676A9" w:rsidRPr="008676A9">
        <w:rPr>
          <w:sz w:val="18"/>
          <w:szCs w:val="18"/>
        </w:rPr>
        <w:t xml:space="preserve">Thickness of base sheet </w:t>
      </w:r>
      <w:r w:rsidR="008676A9" w:rsidRPr="008676A9">
        <w:rPr>
          <w:sz w:val="18"/>
          <w:szCs w:val="18"/>
        </w:rPr>
        <w:br/>
      </w:r>
      <w:r w:rsidR="008676A9" w:rsidRPr="008676A9">
        <w:rPr>
          <w:sz w:val="18"/>
          <w:szCs w:val="20"/>
        </w:rPr>
        <w:t>t</w:t>
      </w:r>
      <w:r w:rsidR="008676A9" w:rsidRPr="008676A9">
        <w:rPr>
          <w:sz w:val="18"/>
          <w:szCs w:val="20"/>
          <w:vertAlign w:val="subscript"/>
        </w:rPr>
        <w:t>1</w:t>
      </w:r>
      <w:r w:rsidR="008676A9" w:rsidRPr="008676A9">
        <w:rPr>
          <w:vertAlign w:val="subscript"/>
        </w:rPr>
        <w:tab/>
      </w:r>
      <w:r w:rsidR="008676A9" w:rsidRPr="008676A9">
        <w:rPr>
          <w:sz w:val="18"/>
          <w:szCs w:val="18"/>
        </w:rPr>
        <w:t xml:space="preserve">Thickness of welded sheet </w:t>
      </w:r>
      <w:r w:rsidR="008676A9" w:rsidRPr="008676A9">
        <w:rPr>
          <w:sz w:val="18"/>
          <w:szCs w:val="18"/>
        </w:rPr>
        <w:br/>
      </w:r>
      <w:r w:rsidR="008676A9" w:rsidRPr="008676A9">
        <w:rPr>
          <w:sz w:val="18"/>
          <w:szCs w:val="20"/>
        </w:rPr>
        <w:t>c</w:t>
      </w:r>
      <w:r w:rsidR="008676A9" w:rsidRPr="008676A9">
        <w:tab/>
      </w:r>
      <w:r w:rsidR="008676A9" w:rsidRPr="008676A9">
        <w:rPr>
          <w:sz w:val="18"/>
          <w:szCs w:val="18"/>
        </w:rPr>
        <w:t xml:space="preserve">Gap between base sheet and welded sheet </w:t>
      </w:r>
      <w:r w:rsidR="008676A9" w:rsidRPr="008676A9">
        <w:rPr>
          <w:sz w:val="18"/>
          <w:szCs w:val="18"/>
        </w:rPr>
        <w:br/>
      </w:r>
      <w:r w:rsidR="008676A9" w:rsidRPr="008676A9">
        <w:rPr>
          <w:sz w:val="18"/>
          <w:szCs w:val="20"/>
        </w:rPr>
        <w:t>v</w:t>
      </w:r>
      <w:r w:rsidR="008676A9" w:rsidRPr="008676A9">
        <w:tab/>
      </w:r>
      <w:r w:rsidR="008676A9" w:rsidRPr="008676A9">
        <w:rPr>
          <w:sz w:val="18"/>
          <w:szCs w:val="18"/>
        </w:rPr>
        <w:t xml:space="preserve">Misalignment of welded sheet. </w:t>
      </w:r>
    </w:p>
    <w:p w14:paraId="15BAFBAA" w14:textId="1C20EF03" w:rsidR="00D7663B" w:rsidRPr="00F54804" w:rsidRDefault="00261D7B" w:rsidP="00261D7B">
      <w:pPr>
        <w:pStyle w:val="Beschriftung"/>
      </w:pPr>
      <w:bookmarkStart w:id="1762" w:name="_Ref158844110"/>
      <w:bookmarkStart w:id="1763" w:name="_Toc159618899"/>
      <w:r>
        <w:t xml:space="preserve">Figure </w:t>
      </w:r>
      <w:r>
        <w:fldChar w:fldCharType="begin"/>
      </w:r>
      <w:r>
        <w:instrText xml:space="preserve"> SEQ Figure \* ARABIC </w:instrText>
      </w:r>
      <w:r>
        <w:fldChar w:fldCharType="separate"/>
      </w:r>
      <w:r w:rsidR="0012574E">
        <w:rPr>
          <w:noProof/>
        </w:rPr>
        <w:t>56</w:t>
      </w:r>
      <w:r>
        <w:fldChar w:fldCharType="end"/>
      </w:r>
      <w:bookmarkEnd w:id="1762"/>
      <w:r w:rsidR="00132470">
        <w:t xml:space="preserve"> </w:t>
      </w:r>
      <w:r>
        <w:t xml:space="preserve">— Corner </w:t>
      </w:r>
      <w:r w:rsidR="00507C4C">
        <w:t>w</w:t>
      </w:r>
      <w:r>
        <w:t xml:space="preserve">eld </w:t>
      </w:r>
      <w:r w:rsidR="001C3E58">
        <w:t>sheet layout</w:t>
      </w:r>
      <w:bookmarkEnd w:id="1763"/>
      <w:r w:rsidR="00702480">
        <w:t xml:space="preserve"> </w:t>
      </w:r>
    </w:p>
    <w:p w14:paraId="60FF600B" w14:textId="56EF9416" w:rsidR="00FC68DB" w:rsidRDefault="00FC68DB" w:rsidP="000E094F">
      <w:pPr>
        <w:pStyle w:val="berschrift5"/>
      </w:pPr>
      <w:bookmarkStart w:id="1764" w:name="_Toc3557020"/>
      <w:r w:rsidRPr="005C2D94">
        <w:lastRenderedPageBreak/>
        <w:t>Weld Parameters</w:t>
      </w:r>
      <w:bookmarkEnd w:id="1764"/>
      <w:r w:rsidR="00702480">
        <w:t xml:space="preserve"> </w:t>
      </w:r>
    </w:p>
    <w:p w14:paraId="05DD9EBC" w14:textId="1F59EB6D" w:rsidR="00702480" w:rsidRPr="005C2D94" w:rsidRDefault="00702480" w:rsidP="00702480">
      <w:pPr>
        <w:keepNext/>
        <w:keepLines/>
      </w:pPr>
      <w:r w:rsidRPr="00F54804">
        <w:t xml:space="preserve">The parameters of the welds are the same for all the </w:t>
      </w:r>
      <w:r w:rsidR="009D3951">
        <w:t>potential physical weld</w:t>
      </w:r>
      <w:r w:rsidRPr="00F54804">
        <w:t>s on the connection</w:t>
      </w:r>
      <w:r>
        <w:t xml:space="preserve"> (see </w:t>
      </w:r>
      <w:r>
        <w:fldChar w:fldCharType="begin"/>
      </w:r>
      <w:r>
        <w:instrText xml:space="preserve"> REF _Ref158844237 \h </w:instrText>
      </w:r>
      <w:r>
        <w:fldChar w:fldCharType="separate"/>
      </w:r>
      <w:r w:rsidR="0012574E">
        <w:t xml:space="preserve">Figure </w:t>
      </w:r>
      <w:r w:rsidR="0012574E">
        <w:rPr>
          <w:noProof/>
        </w:rPr>
        <w:t>57</w:t>
      </w:r>
      <w:r>
        <w:fldChar w:fldCharType="end"/>
      </w:r>
      <w:r>
        <w:t>)</w:t>
      </w:r>
      <w:r w:rsidRPr="00F54804">
        <w:t>:</w:t>
      </w:r>
      <w:r w:rsidR="00507C4C">
        <w:t xml:space="preserve"> </w:t>
      </w:r>
    </w:p>
    <w:p w14:paraId="70863367" w14:textId="38AC38C1" w:rsidR="00FF660C" w:rsidRDefault="00FF660C" w:rsidP="00926E8F">
      <w:pPr>
        <w:keepNext/>
        <w:keepLines/>
        <w:jc w:val="center"/>
      </w:pPr>
      <w:r>
        <w:rPr>
          <w:noProof/>
        </w:rPr>
        <w:drawing>
          <wp:inline distT="0" distB="0" distL="0" distR="0" wp14:anchorId="34152502" wp14:editId="429E2C7A">
            <wp:extent cx="1449070" cy="1247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449070" cy="1247775"/>
                    </a:xfrm>
                    <a:prstGeom prst="rect">
                      <a:avLst/>
                    </a:prstGeom>
                  </pic:spPr>
                </pic:pic>
              </a:graphicData>
            </a:graphic>
          </wp:inline>
        </w:drawing>
      </w:r>
    </w:p>
    <w:p w14:paraId="2021A569" w14:textId="2D4202BB" w:rsidR="00AA636E" w:rsidRPr="0068368C" w:rsidRDefault="00AA636E" w:rsidP="00AA636E">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00507C4C" w:rsidRPr="00507C4C">
        <w:rPr>
          <w:sz w:val="18"/>
          <w:szCs w:val="18"/>
        </w:rPr>
        <w:t>a</w:t>
      </w:r>
      <w:r w:rsidR="00382E1A">
        <w:rPr>
          <w:sz w:val="18"/>
          <w:szCs w:val="18"/>
          <w:vertAlign w:val="subscript"/>
        </w:rPr>
        <w:t>1</w:t>
      </w:r>
      <w:r w:rsidR="00507C4C" w:rsidRPr="00507C4C">
        <w:rPr>
          <w:sz w:val="18"/>
          <w:szCs w:val="18"/>
        </w:rPr>
        <w:tab/>
        <w:t xml:space="preserve">Thickness of the weld (a-value, throat) </w:t>
      </w:r>
      <w:r w:rsidR="00507C4C">
        <w:rPr>
          <w:sz w:val="18"/>
          <w:szCs w:val="18"/>
        </w:rPr>
        <w:br/>
      </w:r>
      <w:r w:rsidR="00507C4C" w:rsidRPr="00507C4C">
        <w:rPr>
          <w:sz w:val="18"/>
          <w:szCs w:val="18"/>
        </w:rPr>
        <w:t>d</w:t>
      </w:r>
      <w:r w:rsidR="00382E1A">
        <w:rPr>
          <w:sz w:val="18"/>
          <w:szCs w:val="18"/>
          <w:vertAlign w:val="subscript"/>
        </w:rPr>
        <w:t>1</w:t>
      </w:r>
      <w:r w:rsidR="00507C4C" w:rsidRPr="00507C4C">
        <w:rPr>
          <w:sz w:val="18"/>
          <w:szCs w:val="18"/>
        </w:rPr>
        <w:tab/>
        <w:t xml:space="preserve">Depth of the penetration </w:t>
      </w:r>
      <w:r w:rsidR="00507C4C">
        <w:rPr>
          <w:sz w:val="18"/>
          <w:szCs w:val="18"/>
        </w:rPr>
        <w:br/>
      </w:r>
      <w:r w:rsidR="00507C4C" w:rsidRPr="00507C4C">
        <w:rPr>
          <w:rFonts w:cs="Arial"/>
          <w:sz w:val="18"/>
          <w:szCs w:val="18"/>
        </w:rPr>
        <w:t>β</w:t>
      </w:r>
      <w:r w:rsidR="00382E1A">
        <w:rPr>
          <w:sz w:val="18"/>
          <w:szCs w:val="18"/>
          <w:vertAlign w:val="subscript"/>
        </w:rPr>
        <w:t>1</w:t>
      </w:r>
      <w:r w:rsidR="00507C4C" w:rsidRPr="00507C4C">
        <w:rPr>
          <w:sz w:val="18"/>
          <w:szCs w:val="18"/>
        </w:rPr>
        <w:tab/>
        <w:t xml:space="preserve">Weld angle </w:t>
      </w:r>
    </w:p>
    <w:p w14:paraId="61E4F0F4" w14:textId="19BC5EDC" w:rsidR="00FC68DB" w:rsidRPr="00F54804" w:rsidRDefault="00261D7B" w:rsidP="00261D7B">
      <w:pPr>
        <w:pStyle w:val="Beschriftung"/>
      </w:pPr>
      <w:bookmarkStart w:id="1765" w:name="_Ref158844237"/>
      <w:bookmarkStart w:id="1766" w:name="_Toc159618900"/>
      <w:r>
        <w:t xml:space="preserve">Figure </w:t>
      </w:r>
      <w:r>
        <w:fldChar w:fldCharType="begin"/>
      </w:r>
      <w:r>
        <w:instrText xml:space="preserve"> SEQ Figure \* ARABIC </w:instrText>
      </w:r>
      <w:r>
        <w:fldChar w:fldCharType="separate"/>
      </w:r>
      <w:r w:rsidR="0012574E">
        <w:rPr>
          <w:noProof/>
        </w:rPr>
        <w:t>57</w:t>
      </w:r>
      <w:r>
        <w:fldChar w:fldCharType="end"/>
      </w:r>
      <w:bookmarkEnd w:id="1765"/>
      <w:r w:rsidR="00132470">
        <w:t xml:space="preserve"> </w:t>
      </w:r>
      <w:r>
        <w:t xml:space="preserve">— Corner </w:t>
      </w:r>
      <w:r w:rsidR="001C3E58">
        <w:t>weld parameter</w:t>
      </w:r>
      <w:r>
        <w:t>s</w:t>
      </w:r>
      <w:bookmarkEnd w:id="1766"/>
      <w:r w:rsidR="00702480">
        <w:t xml:space="preserve"> </w:t>
      </w:r>
    </w:p>
    <w:p w14:paraId="48653CD0" w14:textId="2C8B184A" w:rsidR="00FC68DB" w:rsidRPr="000A1B7B" w:rsidRDefault="00FC68DB" w:rsidP="00B202D2">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BD52D7">
        <w:t xml:space="preserve"> of the penetration depth to the sheet thickness is specified in the χMCF file.</w:t>
      </w:r>
    </w:p>
    <w:p w14:paraId="6EDAE52E" w14:textId="031E71EC" w:rsidR="00FC68DB" w:rsidRPr="00F54804" w:rsidRDefault="00FC68DB" w:rsidP="00397D42">
      <w:r w:rsidRPr="000A1B7B">
        <w:t>Thi</w:t>
      </w:r>
      <w:r w:rsidRPr="00F54804">
        <w:t xml:space="preserve">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97D42">
        <w:t xml:space="preserve">, </w:t>
      </w:r>
      <w:r w:rsidRPr="00F54804">
        <w:t xml:space="preserve">where </w:t>
      </w:r>
      <w:r w:rsidR="00397D42">
        <w:t xml:space="preserve">the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00397D42">
        <w:t xml:space="preserve">the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w:t>
      </w:r>
      <w:r w:rsidR="00397D42">
        <w:t>c</w:t>
      </w:r>
      <w:r w:rsidRPr="00F54804">
        <w:t xml:space="preserve">orner </w:t>
      </w:r>
      <w:r w:rsidR="00397D42">
        <w:t>w</w:t>
      </w:r>
      <w:r w:rsidRPr="00F54804">
        <w:t xml:space="preserve">eld </w:t>
      </w:r>
      <w:r w:rsidR="00397D42">
        <w:t>equal</w:t>
      </w:r>
      <w:r w:rsidRPr="00F54804">
        <w:t>s 90° and therefore sinα</w:t>
      </w:r>
      <w:r w:rsidRPr="00F54804">
        <w:rPr>
          <w:vertAlign w:val="subscript"/>
        </w:rPr>
        <w:t>j</w:t>
      </w:r>
      <w:r w:rsidRPr="00F54804">
        <w:t>=1.)</w:t>
      </w:r>
    </w:p>
    <w:p w14:paraId="5E970BF2" w14:textId="2B7358A6" w:rsidR="00FC68DB" w:rsidRDefault="00210B28" w:rsidP="00254531">
      <w:pPr>
        <w:keepNext/>
      </w:pPr>
      <w:r>
        <w:t>In the χMCF file, the</w:t>
      </w:r>
      <w:r w:rsidR="00FC68DB" w:rsidRPr="00F54804">
        <w:t xml:space="preserve"> following parameters can be specified</w:t>
      </w:r>
      <w:r w:rsidR="00594B01">
        <w:t xml:space="preserve"> (see </w:t>
      </w:r>
      <w:r w:rsidR="00594B01">
        <w:fldChar w:fldCharType="begin"/>
      </w:r>
      <w:r w:rsidR="00594B01">
        <w:instrText xml:space="preserve"> REF _Ref157790790 \h </w:instrText>
      </w:r>
      <w:r w:rsidR="00594B01">
        <w:fldChar w:fldCharType="separate"/>
      </w:r>
      <w:r w:rsidR="0012574E" w:rsidRPr="00F54804">
        <w:t xml:space="preserve">Table </w:t>
      </w:r>
      <w:r w:rsidR="0012574E">
        <w:rPr>
          <w:noProof/>
        </w:rPr>
        <w:t>96</w:t>
      </w:r>
      <w:r w:rsidR="00594B01">
        <w:fldChar w:fldCharType="end"/>
      </w:r>
      <w:r w:rsidR="00594B01">
        <w:t>)</w:t>
      </w:r>
      <w:r w:rsidR="00FC68DB" w:rsidRPr="00F54804">
        <w:t>:</w:t>
      </w:r>
      <w:r w:rsidR="00594B01">
        <w:t xml:space="preserve"> </w:t>
      </w:r>
    </w:p>
    <w:p w14:paraId="2FD3FD51" w14:textId="3BF31E34" w:rsidR="0025265B" w:rsidRPr="00F54804" w:rsidRDefault="0025265B" w:rsidP="001640C5">
      <w:pPr>
        <w:pStyle w:val="Beschriftung"/>
        <w:keepNext/>
        <w:keepLines/>
      </w:pPr>
      <w:bookmarkStart w:id="1767" w:name="_Ref157790790"/>
      <w:bookmarkStart w:id="1768" w:name="_Toc159619028"/>
      <w:r w:rsidRPr="00F54804">
        <w:t xml:space="preserve">Table </w:t>
      </w:r>
      <w:r w:rsidRPr="005C2D94">
        <w:fldChar w:fldCharType="begin"/>
      </w:r>
      <w:r w:rsidRPr="00F54804">
        <w:instrText xml:space="preserve"> SEQ Table \* ARABIC </w:instrText>
      </w:r>
      <w:r w:rsidRPr="005C2D94">
        <w:fldChar w:fldCharType="separate"/>
      </w:r>
      <w:r w:rsidR="0012574E">
        <w:rPr>
          <w:noProof/>
        </w:rPr>
        <w:t>96</w:t>
      </w:r>
      <w:r w:rsidRPr="005C2D94">
        <w:fldChar w:fldCharType="end"/>
      </w:r>
      <w:bookmarkEnd w:id="1767"/>
      <w:r w:rsidR="00916E78">
        <w:t xml:space="preserve"> —</w:t>
      </w:r>
      <w:r w:rsidR="00916E78" w:rsidRPr="00F54804">
        <w:t xml:space="preserve"> </w:t>
      </w:r>
      <w:r w:rsidRPr="00F54804">
        <w:t>Parameters of Simple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68"/>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221CD924"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138DF987" w:rsidR="00FC68DB" w:rsidRPr="00F667E5" w:rsidRDefault="00FC68DB" w:rsidP="00B202D2">
            <w:pPr>
              <w:keepNext/>
              <w:rPr>
                <w:b/>
              </w:rPr>
            </w:pPr>
            <w:r w:rsidRPr="00F667E5">
              <w:rPr>
                <w:b/>
              </w:rPr>
              <w:t>Multiplicity</w:t>
            </w:r>
            <w:r w:rsidR="005219B5">
              <w:rPr>
                <w:b/>
              </w:rPr>
              <w:t xml:space="preserve"> </w:t>
            </w:r>
            <w:r w:rsidR="005219B5">
              <w:rPr>
                <w:b/>
              </w:rPr>
              <w:br/>
              <w:t xml:space="preserve">per w.p. </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5219B5">
        <w:trPr>
          <w:jc w:val="center"/>
        </w:trPr>
        <w:tc>
          <w:tcPr>
            <w:tcW w:w="130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4562C0F2" w14:textId="0F507286" w:rsidR="00FC68DB" w:rsidRPr="00F54804" w:rsidRDefault="00FC68DB" w:rsidP="00B202D2">
            <w:pPr>
              <w:rPr>
                <w:sz w:val="20"/>
                <w:szCs w:val="18"/>
              </w:rPr>
            </w:pPr>
            <w:r w:rsidRPr="00F54804">
              <w:rPr>
                <w:sz w:val="20"/>
                <w:szCs w:val="18"/>
              </w:rPr>
              <w:t>1</w:t>
            </w:r>
          </w:p>
        </w:tc>
        <w:tc>
          <w:tcPr>
            <w:tcW w:w="1484"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5219B5">
        <w:trPr>
          <w:jc w:val="center"/>
        </w:trPr>
        <w:tc>
          <w:tcPr>
            <w:tcW w:w="130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3F5B73E5" w14:textId="4DB3E68C" w:rsidR="00FC68DB" w:rsidRPr="00F54804" w:rsidRDefault="005219B5" w:rsidP="00B202D2">
            <w:pPr>
              <w:rPr>
                <w:sz w:val="20"/>
                <w:szCs w:val="18"/>
              </w:rPr>
            </w:pPr>
            <w:r>
              <w:rPr>
                <w:sz w:val="20"/>
                <w:szCs w:val="18"/>
              </w:rPr>
              <w:t>1</w:t>
            </w:r>
          </w:p>
        </w:tc>
        <w:tc>
          <w:tcPr>
            <w:tcW w:w="1484"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176AF99E" w14:textId="77777777" w:rsidR="00FC68DB" w:rsidRPr="00F54804" w:rsidRDefault="00FC68DB" w:rsidP="00B202D2">
            <w:pPr>
              <w:rPr>
                <w:sz w:val="20"/>
                <w:szCs w:val="18"/>
              </w:rPr>
            </w:pPr>
            <w:r w:rsidRPr="00F54804">
              <w:rPr>
                <w:sz w:val="20"/>
                <w:szCs w:val="18"/>
              </w:rPr>
              <w:t>45 [deg]</w:t>
            </w:r>
          </w:p>
        </w:tc>
      </w:tr>
      <w:tr w:rsidR="00FC68DB" w:rsidRPr="00F54804" w14:paraId="68A8A667" w14:textId="77777777" w:rsidTr="005219B5">
        <w:trPr>
          <w:jc w:val="center"/>
        </w:trPr>
        <w:tc>
          <w:tcPr>
            <w:tcW w:w="130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03820975" w14:textId="67031533" w:rsidR="00FC68DB" w:rsidRPr="00F54804" w:rsidRDefault="005219B5" w:rsidP="00F667E5">
            <w:pPr>
              <w:rPr>
                <w:sz w:val="20"/>
                <w:szCs w:val="18"/>
              </w:rPr>
            </w:pPr>
            <w:r>
              <w:rPr>
                <w:sz w:val="20"/>
                <w:szCs w:val="18"/>
              </w:rPr>
              <w:t>1</w:t>
            </w:r>
          </w:p>
        </w:tc>
        <w:tc>
          <w:tcPr>
            <w:tcW w:w="1484"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238FE459" w:rsidR="00FC68DB" w:rsidRPr="00BD52D7" w:rsidRDefault="00FC68DB" w:rsidP="00B202D2">
      <w:pPr>
        <w:spacing w:before="120"/>
      </w:pPr>
      <w:r w:rsidRPr="005C2D94">
        <w:t xml:space="preserve">All other parameters are provided by the </w:t>
      </w:r>
      <w:r w:rsidR="00E61457">
        <w:t xml:space="preserve">CAD or CAE </w:t>
      </w:r>
      <w:r w:rsidRPr="005C2D94">
        <w:t>model itself.</w:t>
      </w:r>
      <w:r w:rsidRPr="001E4607">
        <w:t xml:space="preserve"> </w:t>
      </w:r>
    </w:p>
    <w:p w14:paraId="7044B6FC" w14:textId="77777777" w:rsidR="00FC68DB" w:rsidRPr="00F54804" w:rsidRDefault="00FC68DB">
      <w:pPr>
        <w:pStyle w:val="berschrift4"/>
      </w:pPr>
      <w:bookmarkStart w:id="1769" w:name="_Toc34747270"/>
      <w:bookmarkStart w:id="1770" w:name="_Toc77102089"/>
      <w:r w:rsidRPr="000A1B7B">
        <w:t>Double Corner Weld</w:t>
      </w:r>
      <w:bookmarkEnd w:id="1769"/>
      <w:bookmarkEnd w:id="1770"/>
    </w:p>
    <w:p w14:paraId="172CCB80" w14:textId="77777777" w:rsidR="00FC68DB" w:rsidRPr="00F54804" w:rsidRDefault="00FC68DB" w:rsidP="000E094F">
      <w:pPr>
        <w:pStyle w:val="berschrift5"/>
      </w:pPr>
      <w:r w:rsidRPr="00F54804">
        <w:t>Sheet Parameters</w:t>
      </w:r>
    </w:p>
    <w:p w14:paraId="2C879AFC" w14:textId="5489488D" w:rsidR="00FC68DB" w:rsidRPr="00F54804" w:rsidRDefault="00FC68DB" w:rsidP="00B202D2">
      <w:pPr>
        <w:keepLines/>
      </w:pPr>
      <w:r w:rsidRPr="00F54804">
        <w:t>The parameters to describe the connection are</w:t>
      </w:r>
      <w:r w:rsidR="00E61457">
        <w:t xml:space="preserve"> (</w:t>
      </w:r>
      <w:r w:rsidR="00E61457" w:rsidRPr="00E61457">
        <w:t xml:space="preserve">see </w:t>
      </w:r>
      <w:r w:rsidR="00E61457" w:rsidRPr="00E61457">
        <w:fldChar w:fldCharType="begin"/>
      </w:r>
      <w:r w:rsidR="00E61457" w:rsidRPr="00E61457">
        <w:instrText xml:space="preserve"> REF _Ref158844724 \h  \* MERGEFORMAT </w:instrText>
      </w:r>
      <w:r w:rsidR="00E61457" w:rsidRPr="00E61457">
        <w:fldChar w:fldCharType="separate"/>
      </w:r>
      <w:r w:rsidR="0012574E" w:rsidRPr="0012574E">
        <w:rPr>
          <w:bCs/>
        </w:rPr>
        <w:t xml:space="preserve">Figure </w:t>
      </w:r>
      <w:r w:rsidR="0012574E" w:rsidRPr="0012574E">
        <w:rPr>
          <w:bCs/>
          <w:noProof/>
        </w:rPr>
        <w:t>58</w:t>
      </w:r>
      <w:r w:rsidR="00E61457" w:rsidRPr="00E61457">
        <w:fldChar w:fldCharType="end"/>
      </w:r>
      <w:r w:rsidR="00E61457" w:rsidRPr="00E61457">
        <w:t>)</w:t>
      </w:r>
      <w:r w:rsidRPr="00E61457">
        <w:t>:</w:t>
      </w:r>
      <w:r w:rsidR="00E61457">
        <w:t xml:space="preserve"> </w:t>
      </w:r>
    </w:p>
    <w:p w14:paraId="695172D6" w14:textId="248F1D6C"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E61457">
        <w:rPr>
          <w:rFonts w:ascii="Cambria" w:hAnsi="Cambria"/>
          <w:lang w:val="en-GB"/>
        </w:rPr>
        <w:t xml:space="preserve">, </w:t>
      </w:r>
    </w:p>
    <w:p w14:paraId="74AF6BE8" w14:textId="5B13ED86"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Thicknesses of welded sheet</w:t>
      </w:r>
      <w:r w:rsidR="00E61457">
        <w:rPr>
          <w:rFonts w:ascii="Cambria" w:hAnsi="Cambria"/>
          <w:lang w:val="en-GB"/>
        </w:rPr>
        <w:t xml:space="preserve">, </w:t>
      </w:r>
    </w:p>
    <w:p w14:paraId="08CBA044" w14:textId="205E9BF0"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Gaps between base sheet and welded sheet</w:t>
      </w:r>
      <w:r w:rsidR="00E61457">
        <w:rPr>
          <w:rFonts w:ascii="Cambria" w:hAnsi="Cambria"/>
          <w:lang w:val="en-GB"/>
        </w:rPr>
        <w:t xml:space="preserve">, </w:t>
      </w:r>
    </w:p>
    <w:p w14:paraId="06D00349" w14:textId="709D105A"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00D4734A" w:rsidRPr="0013175B">
        <w:rPr>
          <w:rFonts w:ascii="Cambria" w:hAnsi="Cambria"/>
          <w:sz w:val="24"/>
          <w:szCs w:val="28"/>
          <w:vertAlign w:val="subscript"/>
          <w:lang w:val="en-GB"/>
        </w:rPr>
        <w:t xml:space="preserve">1, </w:t>
      </w:r>
      <w:r w:rsidR="00D4734A" w:rsidRPr="0013175B">
        <w:rPr>
          <w:rFonts w:ascii="Cambria" w:hAnsi="Cambria"/>
          <w:sz w:val="24"/>
          <w:szCs w:val="28"/>
          <w:lang w:val="en-GB"/>
        </w:rPr>
        <w:t>v</w:t>
      </w:r>
      <w:r w:rsidR="00D4734A" w:rsidRPr="0013175B">
        <w:rPr>
          <w:rFonts w:ascii="Cambria" w:hAnsi="Cambria"/>
          <w:sz w:val="24"/>
          <w:szCs w:val="28"/>
          <w:vertAlign w:val="subscript"/>
          <w:lang w:val="en-GB"/>
        </w:rPr>
        <w:t>2</w:t>
      </w:r>
      <w:r w:rsidRPr="0013175B">
        <w:rPr>
          <w:rFonts w:ascii="Cambria" w:hAnsi="Cambria"/>
          <w:sz w:val="28"/>
          <w:szCs w:val="28"/>
          <w:lang w:val="en-GB"/>
        </w:rPr>
        <w:tab/>
      </w:r>
      <w:r w:rsidRPr="0013175B">
        <w:rPr>
          <w:rFonts w:ascii="Cambria" w:hAnsi="Cambria"/>
          <w:lang w:val="en-GB"/>
        </w:rPr>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lastRenderedPageBreak/>
        <w:t>Weld Parameters</w:t>
      </w:r>
    </w:p>
    <w:tbl>
      <w:tblPr>
        <w:tblW w:w="0" w:type="auto"/>
        <w:tblCellMar>
          <w:left w:w="567" w:type="dxa"/>
          <w:right w:w="567" w:type="dxa"/>
        </w:tblCellMar>
        <w:tblLook w:val="04A0" w:firstRow="1" w:lastRow="0" w:firstColumn="1" w:lastColumn="0" w:noHBand="0" w:noVBand="1"/>
      </w:tblPr>
      <w:tblGrid>
        <w:gridCol w:w="4605"/>
        <w:gridCol w:w="4605"/>
      </w:tblGrid>
      <w:tr w:rsidR="00FC68DB" w:rsidRPr="00F54804" w14:paraId="5102738D" w14:textId="77777777" w:rsidTr="00013D7E">
        <w:trPr>
          <w:cantSplit/>
        </w:trPr>
        <w:tc>
          <w:tcPr>
            <w:tcW w:w="4605" w:type="dxa"/>
            <w:shd w:val="clear" w:color="auto" w:fill="auto"/>
          </w:tcPr>
          <w:p w14:paraId="1132536B" w14:textId="78326E6F" w:rsidR="00FC68DB" w:rsidRPr="00F54804" w:rsidRDefault="002F0DF0" w:rsidP="00B202D2">
            <w:pPr>
              <w:keepNext/>
              <w:jc w:val="center"/>
            </w:pPr>
            <w:r>
              <w:rPr>
                <w:noProof/>
              </w:rPr>
              <w:drawing>
                <wp:inline distT="0" distB="0" distL="0" distR="0" wp14:anchorId="0D48ABF4" wp14:editId="7219C08F">
                  <wp:extent cx="1612800" cy="2278800"/>
                  <wp:effectExtent l="0" t="0" r="698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rotWithShape="1">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rcRect l="29668" t="32315" r="52673" b="32444"/>
                          <a:stretch/>
                        </pic:blipFill>
                        <pic:spPr bwMode="auto">
                          <a:xfrm>
                            <a:off x="0" y="0"/>
                            <a:ext cx="1612800" cy="227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05" w:type="dxa"/>
            <w:shd w:val="clear" w:color="auto" w:fill="auto"/>
          </w:tcPr>
          <w:p w14:paraId="52B6FC86" w14:textId="06956614" w:rsidR="00FC68DB" w:rsidRPr="00F54804" w:rsidRDefault="002F0DF0" w:rsidP="00B202D2">
            <w:pPr>
              <w:keepNext/>
              <w:jc w:val="center"/>
            </w:pPr>
            <w:r>
              <w:rPr>
                <w:noProof/>
              </w:rPr>
              <w:drawing>
                <wp:inline distT="0" distB="0" distL="0" distR="0" wp14:anchorId="3909BEF5" wp14:editId="2C79B3B5">
                  <wp:extent cx="1548254" cy="227937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1554606" cy="2288725"/>
                          </a:xfrm>
                          <a:prstGeom prst="rect">
                            <a:avLst/>
                          </a:prstGeom>
                        </pic:spPr>
                      </pic:pic>
                    </a:graphicData>
                  </a:graphic>
                </wp:inline>
              </w:drawing>
            </w:r>
          </w:p>
        </w:tc>
      </w:tr>
      <w:tr w:rsidR="00FC68DB" w:rsidRPr="00B00216" w14:paraId="5FD76557" w14:textId="77777777" w:rsidTr="00013D7E">
        <w:trPr>
          <w:cantSplit/>
        </w:trPr>
        <w:tc>
          <w:tcPr>
            <w:tcW w:w="4605" w:type="dxa"/>
            <w:shd w:val="clear" w:color="auto" w:fill="auto"/>
          </w:tcPr>
          <w:p w14:paraId="6617BE03" w14:textId="1D5591A6" w:rsidR="00FC68DB" w:rsidRPr="0013175B" w:rsidRDefault="00FC68DB" w:rsidP="00B202D2">
            <w:pPr>
              <w:jc w:val="center"/>
              <w:rPr>
                <w:b/>
                <w:bCs/>
              </w:rPr>
            </w:pPr>
            <w:bookmarkStart w:id="1771" w:name="_Ref158844724"/>
            <w:bookmarkStart w:id="1772" w:name="_Toc76030580"/>
            <w:bookmarkStart w:id="1773" w:name="_Toc94530865"/>
            <w:bookmarkStart w:id="1774" w:name="_Toc101428261"/>
            <w:bookmarkStart w:id="1775" w:name="_Toc15961890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58</w:t>
            </w:r>
            <w:r w:rsidRPr="0013175B">
              <w:rPr>
                <w:b/>
                <w:bCs/>
              </w:rPr>
              <w:fldChar w:fldCharType="end"/>
            </w:r>
            <w:bookmarkEnd w:id="1771"/>
            <w:r w:rsidR="00B00216">
              <w:rPr>
                <w:b/>
                <w:bCs/>
              </w:rPr>
              <w:t xml:space="preserve"> </w:t>
            </w:r>
            <w:r w:rsidR="00B00216">
              <w:t>—</w:t>
            </w:r>
            <w:r w:rsidRPr="0013175B">
              <w:rPr>
                <w:b/>
                <w:bCs/>
              </w:rPr>
              <w:t xml:space="preserve"> </w:t>
            </w:r>
            <w:r w:rsidR="00623A43">
              <w:rPr>
                <w:b/>
                <w:bCs/>
              </w:rPr>
              <w:t xml:space="preserve">Double </w:t>
            </w:r>
            <w:r w:rsidR="00013D7E">
              <w:rPr>
                <w:b/>
                <w:bCs/>
              </w:rPr>
              <w:t>c</w:t>
            </w:r>
            <w:r w:rsidRPr="0013175B">
              <w:rPr>
                <w:b/>
                <w:bCs/>
              </w:rPr>
              <w:t xml:space="preserve">orner </w:t>
            </w:r>
            <w:r w:rsidR="00013D7E">
              <w:rPr>
                <w:b/>
                <w:bCs/>
              </w:rPr>
              <w:t>w</w:t>
            </w:r>
            <w:r w:rsidRPr="0013175B">
              <w:rPr>
                <w:b/>
                <w:bCs/>
              </w:rPr>
              <w:t xml:space="preserve">eld </w:t>
            </w:r>
            <w:r w:rsidR="001C3E58">
              <w:rPr>
                <w:b/>
                <w:bCs/>
              </w:rPr>
              <w:t>sheet layout</w:t>
            </w:r>
            <w:bookmarkEnd w:id="1772"/>
            <w:bookmarkEnd w:id="1773"/>
            <w:bookmarkEnd w:id="1774"/>
            <w:bookmarkEnd w:id="1775"/>
            <w:r w:rsidR="00013D7E">
              <w:rPr>
                <w:b/>
                <w:bCs/>
              </w:rPr>
              <w:t xml:space="preserve"> </w:t>
            </w:r>
          </w:p>
        </w:tc>
        <w:tc>
          <w:tcPr>
            <w:tcW w:w="4605" w:type="dxa"/>
            <w:shd w:val="clear" w:color="auto" w:fill="auto"/>
          </w:tcPr>
          <w:p w14:paraId="37E17878" w14:textId="72AD7E7C" w:rsidR="00FC68DB" w:rsidRPr="0013175B" w:rsidRDefault="00FC68DB" w:rsidP="00B202D2">
            <w:pPr>
              <w:jc w:val="center"/>
              <w:rPr>
                <w:b/>
                <w:bCs/>
              </w:rPr>
            </w:pPr>
            <w:bookmarkStart w:id="1776" w:name="_Ref158844741"/>
            <w:bookmarkStart w:id="1777" w:name="_Toc76030581"/>
            <w:bookmarkStart w:id="1778" w:name="_Toc94530866"/>
            <w:bookmarkStart w:id="1779" w:name="_Toc101428262"/>
            <w:bookmarkStart w:id="1780" w:name="_Toc159618902"/>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12574E">
              <w:rPr>
                <w:b/>
                <w:bCs/>
                <w:noProof/>
              </w:rPr>
              <w:t>59</w:t>
            </w:r>
            <w:r w:rsidRPr="0013175B">
              <w:rPr>
                <w:b/>
                <w:bCs/>
              </w:rPr>
              <w:fldChar w:fldCharType="end"/>
            </w:r>
            <w:bookmarkEnd w:id="1776"/>
            <w:r w:rsidR="00B00216">
              <w:rPr>
                <w:b/>
                <w:bCs/>
              </w:rPr>
              <w:t xml:space="preserve"> </w:t>
            </w:r>
            <w:r w:rsidR="00B00216">
              <w:t>—</w:t>
            </w:r>
            <w:r w:rsidRPr="0013175B">
              <w:rPr>
                <w:b/>
                <w:bCs/>
              </w:rPr>
              <w:t xml:space="preserve"> Double </w:t>
            </w:r>
            <w:r w:rsidR="00013D7E">
              <w:rPr>
                <w:b/>
                <w:bCs/>
              </w:rPr>
              <w:t>c</w:t>
            </w:r>
            <w:r w:rsidRPr="0013175B">
              <w:rPr>
                <w:b/>
                <w:bCs/>
              </w:rPr>
              <w:t xml:space="preserve">orner </w:t>
            </w:r>
            <w:r w:rsidR="001C3E58">
              <w:rPr>
                <w:b/>
                <w:bCs/>
              </w:rPr>
              <w:t>weld parameter</w:t>
            </w:r>
            <w:r w:rsidRPr="0013175B">
              <w:rPr>
                <w:b/>
                <w:bCs/>
              </w:rPr>
              <w:t>s</w:t>
            </w:r>
            <w:bookmarkEnd w:id="1777"/>
            <w:bookmarkEnd w:id="1778"/>
            <w:bookmarkEnd w:id="1779"/>
            <w:bookmarkEnd w:id="1780"/>
            <w:r w:rsidRPr="0013175B">
              <w:rPr>
                <w:b/>
                <w:bCs/>
              </w:rPr>
              <w:t xml:space="preserve"> </w:t>
            </w:r>
          </w:p>
        </w:tc>
      </w:tr>
    </w:tbl>
    <w:p w14:paraId="6C48AC8B" w14:textId="31B12CCE" w:rsidR="00AA6901" w:rsidRPr="001E4607" w:rsidRDefault="00AA6901" w:rsidP="00AA6901">
      <w:pPr>
        <w:keepNext/>
        <w:keepLines/>
      </w:pPr>
      <w:r w:rsidRPr="005C2D94">
        <w:t xml:space="preserve">The parameters of the welds are the same for all the </w:t>
      </w:r>
      <w:r w:rsidR="009D3951">
        <w:t>potential physical weld</w:t>
      </w:r>
      <w:r w:rsidRPr="005C2D94">
        <w:t>s on the connection</w:t>
      </w:r>
      <w:r>
        <w:t xml:space="preserve"> (applies to </w:t>
      </w:r>
      <w:r w:rsidR="00516D86" w:rsidRPr="00E61457">
        <w:fldChar w:fldCharType="begin"/>
      </w:r>
      <w:r w:rsidR="00516D86" w:rsidRPr="00E61457">
        <w:instrText xml:space="preserve"> REF _Ref158844741 \h  \* MERGEFORMAT </w:instrText>
      </w:r>
      <w:r w:rsidR="00516D86" w:rsidRPr="00E61457">
        <w:fldChar w:fldCharType="separate"/>
      </w:r>
      <w:r w:rsidR="0012574E" w:rsidRPr="0012574E">
        <w:rPr>
          <w:bCs/>
        </w:rPr>
        <w:t xml:space="preserve">Figure </w:t>
      </w:r>
      <w:r w:rsidR="0012574E" w:rsidRPr="0012574E">
        <w:rPr>
          <w:bCs/>
          <w:noProof/>
        </w:rPr>
        <w:t>59</w:t>
      </w:r>
      <w:r w:rsidR="00516D86" w:rsidRPr="00E61457">
        <w:fldChar w:fldCharType="end"/>
      </w:r>
      <w:r>
        <w:t xml:space="preserve"> above)</w:t>
      </w:r>
      <w:r w:rsidRPr="005C2D94">
        <w:t>:</w:t>
      </w:r>
      <w:r w:rsidR="00516D86">
        <w:t xml:space="preserve"> </w:t>
      </w:r>
    </w:p>
    <w:p w14:paraId="3B104323" w14:textId="2678B553"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t>Thickness of the weld (a-value, throat)</w:t>
      </w:r>
      <w:r w:rsidR="00516D86">
        <w:rPr>
          <w:rFonts w:ascii="Cambria" w:hAnsi="Cambria"/>
          <w:lang w:val="en-GB"/>
        </w:rPr>
        <w:t xml:space="preserve">, </w:t>
      </w:r>
    </w:p>
    <w:p w14:paraId="79EC6C41" w14:textId="2E023A06"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sidR="00516D86">
        <w:rPr>
          <w:rFonts w:ascii="Cambria" w:hAnsi="Cambria"/>
          <w:lang w:val="en-GB"/>
        </w:rPr>
        <w:t xml:space="preserve">, </w:t>
      </w:r>
    </w:p>
    <w:p w14:paraId="7E01F1F2" w14:textId="1C48C034"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Weld angle</w:t>
      </w:r>
      <w:r>
        <w:rPr>
          <w:rFonts w:ascii="Cambria" w:hAnsi="Cambria"/>
          <w:lang w:val="en-GB"/>
        </w:rPr>
        <w:t>.</w:t>
      </w:r>
      <w:r w:rsidR="00516D86">
        <w:rPr>
          <w:rFonts w:ascii="Cambria" w:hAnsi="Cambria"/>
          <w:lang w:val="en-GB"/>
        </w:rPr>
        <w:t xml:space="preserve"> </w:t>
      </w:r>
    </w:p>
    <w:p w14:paraId="6CE0BFD5" w14:textId="75FB5131" w:rsidR="00FC68DB" w:rsidRPr="00F54804" w:rsidRDefault="00FC68DB" w:rsidP="00B202D2">
      <w:r w:rsidRPr="00F54804">
        <w:t xml:space="preserve">For the penetration,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specified in the χMCF file.</w:t>
      </w:r>
      <w:r w:rsidR="00AA6901">
        <w:t xml:space="preserve"> </w:t>
      </w:r>
    </w:p>
    <w:p w14:paraId="052C40E0" w14:textId="5AC816E6" w:rsidR="00FC68DB" w:rsidRPr="00F54804" w:rsidRDefault="00FC68DB" w:rsidP="005B4ABC">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5B4ABC">
        <w:t xml:space="preserve">, </w:t>
      </w:r>
      <w:r w:rsidRPr="00F54804">
        <w:t xml:space="preserve">where </w:t>
      </w:r>
      <w:r w:rsidRPr="005C2D94">
        <w:t xml:space="preserve">variable </w:t>
      </w:r>
      <w:r w:rsidRPr="005C2D94">
        <w:rPr>
          <w:rStyle w:val="TextZchn"/>
          <w:rFonts w:ascii="Cambria" w:eastAsia="Calibri" w:hAnsi="Cambria"/>
          <w:i/>
        </w:rPr>
        <w:t>i</w:t>
      </w:r>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w:t>
      </w:r>
      <w:r w:rsidR="002756D5">
        <w:t>c</w:t>
      </w:r>
      <w:r w:rsidRPr="00F54804">
        <w:t xml:space="preserve">orner </w:t>
      </w:r>
      <w:r w:rsidR="002756D5">
        <w:t>w</w:t>
      </w:r>
      <w:r w:rsidRPr="00F54804">
        <w:t xml:space="preserve">eld </w:t>
      </w:r>
      <w:r w:rsidR="002756D5">
        <w:t>equal</w:t>
      </w:r>
      <w:r w:rsidRPr="00F54804">
        <w:t>s 90° and therefore sinα</w:t>
      </w:r>
      <w:r w:rsidRPr="00F54804">
        <w:rPr>
          <w:vertAlign w:val="subscript"/>
        </w:rPr>
        <w:t>j</w:t>
      </w:r>
      <w:r w:rsidRPr="00F54804">
        <w:t>=1.)</w:t>
      </w:r>
    </w:p>
    <w:p w14:paraId="0DC17379" w14:textId="77CE3057" w:rsidR="00FC68DB" w:rsidRDefault="00FC68DB" w:rsidP="0028029B">
      <w:pPr>
        <w:keepNext/>
      </w:pPr>
      <w:r w:rsidRPr="00F54804">
        <w:t xml:space="preserve">In the χMCF </w:t>
      </w:r>
      <w:r w:rsidR="00594B01">
        <w:t>f</w:t>
      </w:r>
      <w:r w:rsidRPr="00F54804">
        <w:t>ile</w:t>
      </w:r>
      <w:r w:rsidR="00594B01">
        <w:t>,</w:t>
      </w:r>
      <w:r w:rsidRPr="00F54804">
        <w:t xml:space="preserve"> the following parameters can be specified</w:t>
      </w:r>
      <w:r w:rsidR="00594B01">
        <w:t xml:space="preserve"> (see </w:t>
      </w:r>
      <w:r w:rsidR="00594B01">
        <w:fldChar w:fldCharType="begin"/>
      </w:r>
      <w:r w:rsidR="00594B01">
        <w:instrText xml:space="preserve"> REF _Ref157790808 \h </w:instrText>
      </w:r>
      <w:r w:rsidR="00594B01">
        <w:fldChar w:fldCharType="separate"/>
      </w:r>
      <w:r w:rsidR="0012574E" w:rsidRPr="00F54804">
        <w:t xml:space="preserve">Table </w:t>
      </w:r>
      <w:r w:rsidR="0012574E">
        <w:rPr>
          <w:noProof/>
        </w:rPr>
        <w:t>97</w:t>
      </w:r>
      <w:r w:rsidR="00594B01">
        <w:fldChar w:fldCharType="end"/>
      </w:r>
      <w:r w:rsidR="00594B01">
        <w:t>)</w:t>
      </w:r>
      <w:r w:rsidRPr="00F54804">
        <w:t>:</w:t>
      </w:r>
      <w:r w:rsidR="00594B01">
        <w:t xml:space="preserve"> </w:t>
      </w:r>
    </w:p>
    <w:p w14:paraId="300EC832" w14:textId="31DFD166" w:rsidR="0025265B" w:rsidRPr="00F54804" w:rsidRDefault="0025265B" w:rsidP="001640C5">
      <w:pPr>
        <w:pStyle w:val="Beschriftung"/>
        <w:keepNext/>
        <w:keepLines/>
      </w:pPr>
      <w:bookmarkStart w:id="1781" w:name="_Ref157790808"/>
      <w:bookmarkStart w:id="1782" w:name="_Toc159619029"/>
      <w:r w:rsidRPr="00F54804">
        <w:t xml:space="preserve">Table </w:t>
      </w:r>
      <w:r w:rsidRPr="005C2D94">
        <w:fldChar w:fldCharType="begin"/>
      </w:r>
      <w:r w:rsidRPr="00F54804">
        <w:instrText xml:space="preserve"> SEQ Table \* ARABIC </w:instrText>
      </w:r>
      <w:r w:rsidRPr="005C2D94">
        <w:fldChar w:fldCharType="separate"/>
      </w:r>
      <w:r w:rsidR="0012574E">
        <w:rPr>
          <w:noProof/>
        </w:rPr>
        <w:t>97</w:t>
      </w:r>
      <w:r w:rsidRPr="005C2D94">
        <w:fldChar w:fldCharType="end"/>
      </w:r>
      <w:bookmarkEnd w:id="1781"/>
      <w:r w:rsidR="00916E78">
        <w:t xml:space="preserve"> —</w:t>
      </w:r>
      <w:r w:rsidR="00916E78" w:rsidRPr="00F54804">
        <w:t xml:space="preserve"> </w:t>
      </w:r>
      <w:r w:rsidRPr="00F54804">
        <w:t>Parameters of Double Corner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782"/>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484"/>
        <w:gridCol w:w="1153"/>
        <w:gridCol w:w="1576"/>
      </w:tblGrid>
      <w:tr w:rsidR="00FC68DB" w:rsidRPr="00F667E5" w14:paraId="039AA322" w14:textId="77777777" w:rsidTr="005219B5">
        <w:trP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5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234BBDAE" w:rsidR="00FC68DB" w:rsidRPr="00F667E5" w:rsidRDefault="00FC68DB" w:rsidP="00B202D2">
            <w:pPr>
              <w:keepNext/>
              <w:rPr>
                <w:b/>
              </w:rPr>
            </w:pPr>
            <w:r w:rsidRPr="00F667E5">
              <w:rPr>
                <w:b/>
              </w:rPr>
              <w:t>Multiplicity</w:t>
            </w:r>
            <w:r w:rsidR="005219B5">
              <w:rPr>
                <w:b/>
              </w:rPr>
              <w:t xml:space="preserve"> </w:t>
            </w:r>
            <w:r w:rsidR="005219B5">
              <w:rPr>
                <w:b/>
              </w:rPr>
              <w:br/>
              <w:t>per w.p.</w:t>
            </w:r>
          </w:p>
        </w:tc>
        <w:tc>
          <w:tcPr>
            <w:tcW w:w="148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15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576"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5219B5">
        <w:trPr>
          <w:jc w:val="center"/>
        </w:trPr>
        <w:tc>
          <w:tcPr>
            <w:tcW w:w="130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583"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5" w:type="dxa"/>
            <w:shd w:val="clear" w:color="auto" w:fill="auto"/>
          </w:tcPr>
          <w:p w14:paraId="63050CD3" w14:textId="7C513970" w:rsidR="00FC68DB" w:rsidRPr="00F54804" w:rsidRDefault="00FC68DB" w:rsidP="00B202D2">
            <w:pPr>
              <w:rPr>
                <w:sz w:val="20"/>
                <w:szCs w:val="18"/>
              </w:rPr>
            </w:pPr>
            <w:r w:rsidRPr="00F54804">
              <w:rPr>
                <w:sz w:val="20"/>
                <w:szCs w:val="18"/>
              </w:rPr>
              <w:t>1</w:t>
            </w:r>
          </w:p>
        </w:tc>
        <w:tc>
          <w:tcPr>
            <w:tcW w:w="1484"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576"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5219B5">
        <w:trPr>
          <w:jc w:val="center"/>
        </w:trPr>
        <w:tc>
          <w:tcPr>
            <w:tcW w:w="130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583"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5" w:type="dxa"/>
            <w:shd w:val="clear" w:color="auto" w:fill="auto"/>
          </w:tcPr>
          <w:p w14:paraId="1A0E0390" w14:textId="7A8885C7" w:rsidR="00FC68DB" w:rsidRPr="00F54804" w:rsidRDefault="005219B5" w:rsidP="00B202D2">
            <w:pPr>
              <w:rPr>
                <w:sz w:val="20"/>
                <w:szCs w:val="18"/>
              </w:rPr>
            </w:pPr>
            <w:r>
              <w:rPr>
                <w:sz w:val="20"/>
                <w:szCs w:val="18"/>
              </w:rPr>
              <w:t>1</w:t>
            </w:r>
          </w:p>
        </w:tc>
        <w:tc>
          <w:tcPr>
            <w:tcW w:w="1484"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153"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576" w:type="dxa"/>
            <w:shd w:val="clear" w:color="auto" w:fill="auto"/>
          </w:tcPr>
          <w:p w14:paraId="6D1F1C89" w14:textId="77777777" w:rsidR="00FC68DB" w:rsidRPr="00F54804" w:rsidRDefault="00FC68DB" w:rsidP="00B202D2">
            <w:pPr>
              <w:rPr>
                <w:sz w:val="20"/>
                <w:szCs w:val="18"/>
              </w:rPr>
            </w:pPr>
            <w:r w:rsidRPr="00F54804">
              <w:rPr>
                <w:sz w:val="20"/>
                <w:szCs w:val="18"/>
              </w:rPr>
              <w:t>45 [deg]</w:t>
            </w:r>
          </w:p>
        </w:tc>
      </w:tr>
      <w:tr w:rsidR="00FC68DB" w:rsidRPr="00F54804" w14:paraId="7B2FF832" w14:textId="77777777" w:rsidTr="005219B5">
        <w:trPr>
          <w:jc w:val="center"/>
        </w:trPr>
        <w:tc>
          <w:tcPr>
            <w:tcW w:w="130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583"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5" w:type="dxa"/>
            <w:shd w:val="clear" w:color="auto" w:fill="auto"/>
          </w:tcPr>
          <w:p w14:paraId="6F1C537E" w14:textId="0C1F54C9" w:rsidR="00FC68DB" w:rsidRPr="00F54804" w:rsidRDefault="005219B5" w:rsidP="00F667E5">
            <w:pPr>
              <w:rPr>
                <w:sz w:val="20"/>
                <w:szCs w:val="18"/>
              </w:rPr>
            </w:pPr>
            <w:r>
              <w:rPr>
                <w:sz w:val="20"/>
                <w:szCs w:val="18"/>
              </w:rPr>
              <w:t>1</w:t>
            </w:r>
          </w:p>
        </w:tc>
        <w:tc>
          <w:tcPr>
            <w:tcW w:w="1484"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153"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576"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64C0CA7" w:rsidR="00FC68DB" w:rsidRPr="001E4607" w:rsidRDefault="00FC68DB" w:rsidP="00DD71FD">
      <w:pPr>
        <w:pStyle w:val="normalAfterTableOrFigure"/>
      </w:pPr>
      <w:r w:rsidRPr="005C2D94">
        <w:t xml:space="preserve">All other parameters are </w:t>
      </w:r>
      <w:r w:rsidR="002756D5">
        <w:t>provided by the CAD or CAE model</w:t>
      </w:r>
      <w:r w:rsidRPr="005C2D94">
        <w:t xml:space="preserve"> itself.</w:t>
      </w:r>
    </w:p>
    <w:p w14:paraId="7AE72B83" w14:textId="77777777" w:rsidR="00FC68DB" w:rsidRPr="00BD52D7" w:rsidRDefault="00FC68DB">
      <w:pPr>
        <w:pStyle w:val="berschrift4"/>
      </w:pPr>
      <w:bookmarkStart w:id="1783" w:name="_Toc338939161"/>
      <w:bookmarkStart w:id="1784" w:name="_Toc3557021"/>
      <w:bookmarkStart w:id="1785" w:name="_Toc34747271"/>
      <w:bookmarkStart w:id="1786" w:name="_Toc77102090"/>
      <w:r w:rsidRPr="00BD52D7">
        <w:t>Attributes</w:t>
      </w:r>
      <w:bookmarkEnd w:id="1783"/>
      <w:bookmarkEnd w:id="1784"/>
      <w:bookmarkEnd w:id="1785"/>
      <w:bookmarkEnd w:id="1786"/>
    </w:p>
    <w:p w14:paraId="28358162" w14:textId="5A131D8F" w:rsidR="00F85C4B" w:rsidRDefault="00FC68DB" w:rsidP="000E094F">
      <w:pPr>
        <w:pStyle w:val="berschrift5"/>
      </w:pPr>
      <w:bookmarkStart w:id="1787" w:name="_Toc338939163"/>
      <w:r w:rsidRPr="000A1B7B">
        <w:t>Attribute</w:t>
      </w:r>
      <w:r w:rsidR="00F3142F">
        <w:t xml:space="preserve"> </w:t>
      </w:r>
      <w:r w:rsidRPr="009C4D05">
        <w:rPr>
          <w:rFonts w:ascii="Courier New" w:hAnsi="Courier New"/>
          <w:bCs/>
        </w:rPr>
        <w:t>base</w:t>
      </w:r>
      <w:bookmarkEnd w:id="1787"/>
      <w:r w:rsidR="00F85C4B">
        <w:t xml:space="preserve"> </w:t>
      </w:r>
    </w:p>
    <w:p w14:paraId="0AA4BAAB" w14:textId="59F48423" w:rsidR="00FC68DB" w:rsidRPr="00F54804" w:rsidRDefault="00FC68DB" w:rsidP="00B202D2">
      <w:r w:rsidRPr="00F54804">
        <w:t xml:space="preserve">The index for the base sheet is specified using the attribute </w:t>
      </w:r>
      <w:r w:rsidRPr="005039E0">
        <w:rPr>
          <w:rStyle w:val="CodeCharacter"/>
        </w:rPr>
        <w:t>base</w:t>
      </w:r>
      <w:r w:rsidRPr="00F54804">
        <w:t>.</w:t>
      </w:r>
      <w:r w:rsidR="00F56547">
        <w:t xml:space="preserve"> </w:t>
      </w:r>
    </w:p>
    <w:p w14:paraId="56C8C75E" w14:textId="218EAE86" w:rsidR="00F85C4B" w:rsidRDefault="00FC68DB" w:rsidP="000E094F">
      <w:pPr>
        <w:pStyle w:val="berschrift5"/>
      </w:pPr>
      <w:bookmarkStart w:id="1788" w:name="_Toc338939164"/>
      <w:r w:rsidRPr="00F54804">
        <w:lastRenderedPageBreak/>
        <w:t>Attribute</w:t>
      </w:r>
      <w:r w:rsidR="00F3142F">
        <w:t xml:space="preserve"> </w:t>
      </w:r>
      <w:r w:rsidRPr="009C4D05">
        <w:rPr>
          <w:rFonts w:ascii="Courier New" w:hAnsi="Courier New"/>
          <w:bCs/>
        </w:rPr>
        <w:t>technology</w:t>
      </w:r>
      <w:bookmarkEnd w:id="1788"/>
      <w:r w:rsidR="00F85C4B">
        <w:t xml:space="preserve"> </w:t>
      </w:r>
    </w:p>
    <w:p w14:paraId="6A096DB9" w14:textId="147E26EE"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r w:rsidR="00F56547">
        <w:t xml:space="preserve"> </w:t>
      </w:r>
    </w:p>
    <w:p w14:paraId="06C337E3" w14:textId="1B49E8CC"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r</w:t>
      </w:r>
      <w:r w:rsidR="00FC68DB" w:rsidRPr="005039E0">
        <w:rPr>
          <w:rStyle w:val="CodeCharacter"/>
        </w:rPr>
        <w:t>esistance</w:t>
      </w:r>
      <w:r>
        <w:rPr>
          <w:rStyle w:val="CodeCharacter"/>
        </w:rPr>
        <w:t xml:space="preserve">, </w:t>
      </w:r>
    </w:p>
    <w:p w14:paraId="0A43C59A" w14:textId="76DCCED3" w:rsidR="00FC68DB" w:rsidRPr="005039E0" w:rsidRDefault="00F56547" w:rsidP="00F56547">
      <w:pPr>
        <w:pStyle w:val="Aufzhlungszeichen"/>
        <w:keepNext/>
        <w:keepLines/>
        <w:numPr>
          <w:ilvl w:val="0"/>
          <w:numId w:val="10"/>
        </w:numPr>
        <w:spacing w:after="120"/>
        <w:ind w:left="357" w:hanging="357"/>
        <w:contextualSpacing w:val="0"/>
        <w:rPr>
          <w:rStyle w:val="CodeCharacter"/>
        </w:rPr>
      </w:pPr>
      <w:r>
        <w:rPr>
          <w:rStyle w:val="CodeCharacter"/>
        </w:rPr>
        <w:t>a</w:t>
      </w:r>
      <w:r w:rsidR="00FC68DB" w:rsidRPr="005039E0">
        <w:rPr>
          <w:rStyle w:val="CodeCharacter"/>
        </w:rPr>
        <w:t>rc</w:t>
      </w:r>
      <w:r>
        <w:rPr>
          <w:rStyle w:val="CodeCharacter"/>
        </w:rPr>
        <w:t xml:space="preserve">, </w:t>
      </w:r>
    </w:p>
    <w:p w14:paraId="65005905" w14:textId="13564763"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r w:rsidRPr="005039E0">
        <w:rPr>
          <w:rStyle w:val="CodeCharacter"/>
        </w:rPr>
        <w:t>)</w:t>
      </w:r>
      <w:r w:rsidR="00F56547">
        <w:rPr>
          <w:rStyle w:val="CodeCharacter"/>
        </w:rPr>
        <w:t xml:space="preserve">, </w:t>
      </w:r>
    </w:p>
    <w:p w14:paraId="5963F7DF" w14:textId="00432992" w:rsidR="00FC68DB" w:rsidRPr="005039E0" w:rsidRDefault="00FC68DB" w:rsidP="00F56547">
      <w:pPr>
        <w:pStyle w:val="Aufzhlungszeichen"/>
        <w:keepNext/>
        <w:keepLines/>
        <w:numPr>
          <w:ilvl w:val="0"/>
          <w:numId w:val="10"/>
        </w:numPr>
        <w:spacing w:after="120"/>
        <w:ind w:left="357" w:hanging="357"/>
        <w:contextualSpacing w:val="0"/>
        <w:rPr>
          <w:rStyle w:val="CodeCharacter"/>
        </w:rPr>
      </w:pPr>
      <w:r w:rsidRPr="005039E0">
        <w:rPr>
          <w:rStyle w:val="CodeCharacter"/>
        </w:rPr>
        <w:t>friction</w:t>
      </w:r>
      <w:r w:rsidR="00F56547">
        <w:rPr>
          <w:rStyle w:val="CodeCharacter"/>
        </w:rPr>
        <w:t xml:space="preserve">, </w:t>
      </w:r>
    </w:p>
    <w:p w14:paraId="6B2904CB" w14:textId="2B9E66DC" w:rsidR="00FC68DB" w:rsidRPr="005039E0" w:rsidRDefault="00FC68DB" w:rsidP="00F56547">
      <w:pPr>
        <w:pStyle w:val="Aufzhlungszeichen"/>
        <w:numPr>
          <w:ilvl w:val="0"/>
          <w:numId w:val="10"/>
        </w:numPr>
        <w:spacing w:after="120"/>
        <w:ind w:left="357" w:hanging="357"/>
        <w:contextualSpacing w:val="0"/>
        <w:rPr>
          <w:rStyle w:val="CodeCharacter"/>
        </w:rPr>
      </w:pPr>
      <w:r w:rsidRPr="005039E0">
        <w:rPr>
          <w:rStyle w:val="CodeCharacter"/>
        </w:rPr>
        <w:t>brazing</w:t>
      </w:r>
      <w:r w:rsidR="00B44DE8" w:rsidRPr="005039E0">
        <w:rPr>
          <w:rStyle w:val="CodeCharacter"/>
        </w:rPr>
        <w:t>.</w:t>
      </w:r>
      <w:r w:rsidR="00F56547">
        <w:rPr>
          <w:rStyle w:val="CodeCharacter"/>
        </w:rPr>
        <w:t xml:space="preserve"> </w:t>
      </w:r>
    </w:p>
    <w:p w14:paraId="4B3E4AFF" w14:textId="0E5AB1E0" w:rsidR="00F85C4B" w:rsidRDefault="00FC68DB">
      <w:pPr>
        <w:pStyle w:val="berschrift4"/>
      </w:pPr>
      <w:bookmarkStart w:id="1789" w:name="_Toc338939165"/>
      <w:bookmarkStart w:id="1790" w:name="_Toc3557022"/>
      <w:bookmarkStart w:id="1791" w:name="_Toc34747272"/>
      <w:bookmarkStart w:id="1792" w:name="_Toc77102091"/>
      <w:r w:rsidRPr="00F54804">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789"/>
      <w:bookmarkEnd w:id="1790"/>
      <w:bookmarkEnd w:id="1791"/>
      <w:bookmarkEnd w:id="1792"/>
      <w:r w:rsidR="009C4D05" w:rsidRPr="009C4D05">
        <w:rPr>
          <w:rFonts w:ascii="Courier New" w:hAnsi="Courier New"/>
          <w:bCs/>
        </w:rPr>
        <w:t>/&gt;</w:t>
      </w:r>
      <w:r w:rsidR="00F85C4B">
        <w:t xml:space="preserve"> </w:t>
      </w:r>
    </w:p>
    <w:p w14:paraId="51B6ADD2" w14:textId="559E60E8" w:rsidR="00FC68DB" w:rsidRDefault="00FC68DB" w:rsidP="0028029B">
      <w:pPr>
        <w:keepNext/>
      </w:pPr>
      <w:r w:rsidRPr="00BD52D7">
        <w:t xml:space="preserve">For the element </w:t>
      </w:r>
      <w:r w:rsidRPr="005039E0">
        <w:rPr>
          <w:rStyle w:val="CodeCharacter"/>
        </w:rPr>
        <w:t>&lt;weld_position/&gt;</w:t>
      </w:r>
      <w:r w:rsidRPr="00BD52D7">
        <w:t xml:space="preserve"> </w:t>
      </w:r>
      <w:r w:rsidRPr="001668D7">
        <w:t>the following attri</w:t>
      </w:r>
      <w:r w:rsidRPr="00D7391D">
        <w:t>butes can be specified for the C</w:t>
      </w:r>
      <w:r w:rsidRPr="000A1B7B">
        <w:t xml:space="preserve">orner </w:t>
      </w:r>
      <w:r w:rsidRPr="00F54804">
        <w:t>Weld</w:t>
      </w:r>
      <w:r w:rsidR="00594B01">
        <w:t xml:space="preserve"> (see </w:t>
      </w:r>
      <w:r w:rsidR="00594B01">
        <w:fldChar w:fldCharType="begin"/>
      </w:r>
      <w:r w:rsidR="00594B01">
        <w:instrText xml:space="preserve"> REF _Ref157790855 \h </w:instrText>
      </w:r>
      <w:r w:rsidR="00594B01">
        <w:fldChar w:fldCharType="separate"/>
      </w:r>
      <w:r w:rsidR="0012574E" w:rsidRPr="00F54804">
        <w:t xml:space="preserve">Table </w:t>
      </w:r>
      <w:r w:rsidR="0012574E">
        <w:rPr>
          <w:noProof/>
        </w:rPr>
        <w:t>98</w:t>
      </w:r>
      <w:r w:rsidR="00594B01">
        <w:fldChar w:fldCharType="end"/>
      </w:r>
      <w:r w:rsidR="00594B01">
        <w:t>)</w:t>
      </w:r>
      <w:r w:rsidRPr="00F54804">
        <w:t>:</w:t>
      </w:r>
      <w:r w:rsidR="00594B01">
        <w:t xml:space="preserve"> </w:t>
      </w:r>
    </w:p>
    <w:p w14:paraId="687A1EB3" w14:textId="07A1E3CF" w:rsidR="0025265B" w:rsidRPr="00F54804" w:rsidRDefault="0025265B" w:rsidP="001640C5">
      <w:pPr>
        <w:pStyle w:val="Beschriftung"/>
        <w:keepNext/>
        <w:keepLines/>
      </w:pPr>
      <w:bookmarkStart w:id="1793" w:name="_Ref157790855"/>
      <w:bookmarkStart w:id="1794" w:name="_Toc159619030"/>
      <w:r w:rsidRPr="00F54804">
        <w:t xml:space="preserve">Table </w:t>
      </w:r>
      <w:r w:rsidRPr="005C2D94">
        <w:fldChar w:fldCharType="begin"/>
      </w:r>
      <w:r w:rsidRPr="00F54804">
        <w:instrText xml:space="preserve"> SEQ Table \* ARABIC </w:instrText>
      </w:r>
      <w:r w:rsidRPr="005C2D94">
        <w:fldChar w:fldCharType="separate"/>
      </w:r>
      <w:r w:rsidR="0012574E">
        <w:rPr>
          <w:noProof/>
        </w:rPr>
        <w:t>98</w:t>
      </w:r>
      <w:r w:rsidRPr="005C2D94">
        <w:fldChar w:fldCharType="end"/>
      </w:r>
      <w:bookmarkEnd w:id="1793"/>
      <w:r w:rsidR="00916E78">
        <w:t xml:space="preserve"> —</w:t>
      </w:r>
      <w:r w:rsidR="00916E78" w:rsidRPr="00F54804">
        <w:t xml:space="preserve"> </w:t>
      </w:r>
      <w:r w:rsidRPr="005C2D94">
        <w:t xml:space="preserve">Attributes of element </w:t>
      </w:r>
      <w:r w:rsidRPr="00337A83">
        <w:rPr>
          <w:rStyle w:val="CodeCharacter"/>
        </w:rPr>
        <w:t>&lt;weld_position/&gt;</w:t>
      </w:r>
      <w:r w:rsidRPr="005C2D94">
        <w:t xml:space="preserve"> for Corner Weld</w:t>
      </w:r>
      <w:bookmarkEnd w:id="1794"/>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594B01">
            <w:pPr>
              <w:keepNext/>
              <w:keepLines/>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594B01">
            <w:pPr>
              <w:keepNext/>
              <w:keepLines/>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594B01">
            <w:pPr>
              <w:keepNext/>
              <w:keepLines/>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r w:rsidRPr="00F54804">
              <w:rPr>
                <w:sz w:val="20"/>
                <w:szCs w:val="20"/>
              </w:rPr>
              <w:t>filler_material</w:t>
            </w:r>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56B00E56" w14:textId="68750530" w:rsidR="00F85C4B" w:rsidRDefault="00FC68DB" w:rsidP="000E094F">
      <w:pPr>
        <w:pStyle w:val="berschrift5"/>
        <w:rPr>
          <w:lang w:val="es-ES"/>
        </w:rPr>
      </w:pPr>
      <w:bookmarkStart w:id="1795" w:name="_Toc338939167"/>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59B8F659" w14:textId="41BD1AEB"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456137C3" w14:textId="0F768B7F" w:rsidR="00F85C4B" w:rsidRDefault="00FC68DB" w:rsidP="000E094F">
      <w:pPr>
        <w:pStyle w:val="berschrift5"/>
      </w:pPr>
      <w:r w:rsidRPr="005C2D94">
        <w:t>Attribute</w:t>
      </w:r>
      <w:r w:rsidR="00F3142F">
        <w:t xml:space="preserve"> </w:t>
      </w:r>
      <w:r w:rsidRPr="009C4D05">
        <w:rPr>
          <w:rFonts w:ascii="Courier New" w:hAnsi="Courier New"/>
          <w:bCs/>
        </w:rPr>
        <w:t>section</w:t>
      </w:r>
      <w:bookmarkEnd w:id="1795"/>
      <w:r w:rsidR="00F85C4B">
        <w:t xml:space="preserve"> </w:t>
      </w:r>
    </w:p>
    <w:p w14:paraId="6190B404" w14:textId="3B22E969"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2F558EF6"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HV</w:t>
      </w:r>
      <w:r w:rsidR="006E2751">
        <w:rPr>
          <w:rStyle w:val="CodeCharacter"/>
        </w:rPr>
        <w:t xml:space="preserve">, </w:t>
      </w:r>
    </w:p>
    <w:p w14:paraId="2B6594B6" w14:textId="401872E8"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U</w:t>
      </w:r>
      <w:r w:rsidR="006E2751">
        <w:rPr>
          <w:rStyle w:val="CodeCharacter"/>
        </w:rPr>
        <w:t xml:space="preserve">, </w:t>
      </w:r>
    </w:p>
    <w:p w14:paraId="7306CBD4" w14:textId="04FD146A" w:rsidR="00FC68DB" w:rsidRPr="005039E0" w:rsidRDefault="00FC68DB" w:rsidP="006E2751">
      <w:pPr>
        <w:pStyle w:val="Aufzhlungszeichen"/>
        <w:numPr>
          <w:ilvl w:val="0"/>
          <w:numId w:val="10"/>
        </w:numPr>
        <w:spacing w:after="120"/>
        <w:ind w:left="357" w:hanging="357"/>
        <w:contextualSpacing w:val="0"/>
        <w:rPr>
          <w:rStyle w:val="CodeCharacter"/>
        </w:rPr>
      </w:pPr>
      <w:r w:rsidRPr="005039E0">
        <w:rPr>
          <w:rStyle w:val="CodeCharacter"/>
        </w:rPr>
        <w:t>Fillet</w:t>
      </w:r>
      <w:r w:rsidR="00B44DE8" w:rsidRPr="005039E0">
        <w:rPr>
          <w:rStyle w:val="CodeCharacter"/>
        </w:rPr>
        <w:t>.</w:t>
      </w:r>
      <w:r w:rsidR="006E2751">
        <w:rPr>
          <w:rStyle w:val="CodeCharacter"/>
        </w:rPr>
        <w:t xml:space="preserve"> </w:t>
      </w:r>
    </w:p>
    <w:p w14:paraId="7FE81F6E" w14:textId="0830EC73" w:rsidR="00F85C4B" w:rsidRDefault="00FC68DB" w:rsidP="000E094F">
      <w:pPr>
        <w:pStyle w:val="berschrift5"/>
      </w:pPr>
      <w:bookmarkStart w:id="1796" w:name="_Toc338939168"/>
      <w:r w:rsidRPr="00F54804">
        <w:t>Attribute</w:t>
      </w:r>
      <w:r w:rsidR="00F3142F">
        <w:t xml:space="preserve"> </w:t>
      </w:r>
      <w:r w:rsidRPr="009C4D05">
        <w:rPr>
          <w:rFonts w:ascii="Courier New" w:hAnsi="Courier New"/>
          <w:bCs/>
        </w:rPr>
        <w:t>thickness</w:t>
      </w:r>
      <w:bookmarkEnd w:id="1796"/>
      <w:r w:rsidR="00F85C4B">
        <w:t xml:space="preserve"> </w:t>
      </w:r>
    </w:p>
    <w:p w14:paraId="64C33871" w14:textId="03A2DD82"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r w:rsidR="003E2C5A">
        <w:t xml:space="preserve"> (see </w:t>
      </w:r>
      <w:r w:rsidR="003E2C5A">
        <w:fldChar w:fldCharType="begin"/>
      </w:r>
      <w:r w:rsidR="003E2C5A">
        <w:instrText xml:space="preserve"> REF _Ref157790891 \h </w:instrText>
      </w:r>
      <w:r w:rsidR="003E2C5A">
        <w:fldChar w:fldCharType="separate"/>
      </w:r>
      <w:r w:rsidR="0012574E" w:rsidRPr="00F54804">
        <w:t xml:space="preserve">Table </w:t>
      </w:r>
      <w:r w:rsidR="0012574E">
        <w:rPr>
          <w:noProof/>
        </w:rPr>
        <w:t>99</w:t>
      </w:r>
      <w:r w:rsidR="003E2C5A">
        <w:fldChar w:fldCharType="end"/>
      </w:r>
      <w:r w:rsidR="003E2C5A">
        <w:t>)</w:t>
      </w:r>
      <w:r w:rsidRPr="00F54804">
        <w:t>:</w:t>
      </w:r>
      <w:r w:rsidR="003E2C5A">
        <w:t xml:space="preserve"> </w:t>
      </w:r>
    </w:p>
    <w:p w14:paraId="6E0141B3" w14:textId="10EB8B03" w:rsidR="0025265B" w:rsidRPr="001E7BAC" w:rsidRDefault="0025265B" w:rsidP="001640C5">
      <w:pPr>
        <w:pStyle w:val="Beschriftung"/>
        <w:keepNext/>
        <w:keepLines/>
      </w:pPr>
      <w:bookmarkStart w:id="1797" w:name="_Ref157790891"/>
      <w:bookmarkStart w:id="1798" w:name="_Toc159619031"/>
      <w:r w:rsidRPr="00F54804">
        <w:lastRenderedPageBreak/>
        <w:t xml:space="preserve">Table </w:t>
      </w:r>
      <w:r w:rsidRPr="005C2D94">
        <w:fldChar w:fldCharType="begin"/>
      </w:r>
      <w:r w:rsidRPr="00F54804">
        <w:instrText xml:space="preserve"> SEQ Table \* ARABIC </w:instrText>
      </w:r>
      <w:r w:rsidRPr="005C2D94">
        <w:fldChar w:fldCharType="separate"/>
      </w:r>
      <w:r w:rsidR="0012574E">
        <w:rPr>
          <w:noProof/>
        </w:rPr>
        <w:t>99</w:t>
      </w:r>
      <w:r w:rsidRPr="005C2D94">
        <w:fldChar w:fldCharType="end"/>
      </w:r>
      <w:bookmarkEnd w:id="1797"/>
      <w:r w:rsidR="00916E78">
        <w:t xml:space="preserve"> —</w:t>
      </w:r>
      <w:r w:rsidR="00916E78" w:rsidRPr="00F54804">
        <w:t xml:space="preserve"> </w:t>
      </w:r>
      <w:r w:rsidRPr="00F54804">
        <w:t xml:space="preserve">Values of </w:t>
      </w:r>
      <w:r w:rsidRPr="001E7BAC">
        <w:t xml:space="preserve">Attribute </w:t>
      </w:r>
      <w:r w:rsidRPr="001E7BAC">
        <w:rPr>
          <w:rStyle w:val="CodeCharacter"/>
        </w:rPr>
        <w:t>section</w:t>
      </w:r>
      <w:bookmarkEnd w:id="1798"/>
      <w:r w:rsidR="001E7BAC" w:rsidRPr="001E7BAC">
        <w:rPr>
          <w:rStyle w:val="CodeCharacter"/>
        </w:rPr>
        <w:t xml:space="preserve"> </w:t>
      </w:r>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30FC9079"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6AA7CA27"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43ECADA4" w14:textId="052D0446" w:rsidR="00F85C4B" w:rsidRDefault="00FC68DB" w:rsidP="000E094F">
      <w:pPr>
        <w:pStyle w:val="berschrift5"/>
      </w:pPr>
      <w:bookmarkStart w:id="1799" w:name="_Toc338939169"/>
      <w:r w:rsidRPr="005C2D94">
        <w:t>Attribute</w:t>
      </w:r>
      <w:r w:rsidR="00F3142F">
        <w:t xml:space="preserve"> </w:t>
      </w:r>
      <w:r w:rsidRPr="009C4D05">
        <w:rPr>
          <w:rFonts w:ascii="Courier New" w:hAnsi="Courier New"/>
          <w:bCs/>
        </w:rPr>
        <w:t>angle</w:t>
      </w:r>
      <w:bookmarkEnd w:id="1799"/>
      <w:r w:rsidR="00F85C4B">
        <w:t xml:space="preserve"> </w:t>
      </w:r>
    </w:p>
    <w:p w14:paraId="0464A555" w14:textId="6476D9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r w:rsidR="003E2C5A">
        <w:t xml:space="preserve"> (see </w:t>
      </w:r>
      <w:r w:rsidR="003E2C5A">
        <w:fldChar w:fldCharType="begin"/>
      </w:r>
      <w:r w:rsidR="003E2C5A">
        <w:instrText xml:space="preserve"> REF _Ref157790902 \h </w:instrText>
      </w:r>
      <w:r w:rsidR="003E2C5A">
        <w:fldChar w:fldCharType="separate"/>
      </w:r>
      <w:r w:rsidR="0012574E" w:rsidRPr="00F54804">
        <w:t xml:space="preserve">Table </w:t>
      </w:r>
      <w:r w:rsidR="0012574E">
        <w:rPr>
          <w:noProof/>
        </w:rPr>
        <w:t>100</w:t>
      </w:r>
      <w:r w:rsidR="003E2C5A">
        <w:fldChar w:fldCharType="end"/>
      </w:r>
      <w:r w:rsidR="003E2C5A">
        <w:t>)</w:t>
      </w:r>
      <w:r w:rsidRPr="00F54804">
        <w:t>:</w:t>
      </w:r>
      <w:r w:rsidR="003E2C5A">
        <w:t xml:space="preserve"> </w:t>
      </w:r>
    </w:p>
    <w:p w14:paraId="69BE9867" w14:textId="2C21CCCA" w:rsidR="0025265B" w:rsidRPr="00F54804" w:rsidRDefault="0025265B" w:rsidP="001640C5">
      <w:pPr>
        <w:pStyle w:val="Beschriftung"/>
        <w:keepNext/>
        <w:keepLines/>
      </w:pPr>
      <w:bookmarkStart w:id="1800" w:name="_Ref157790902"/>
      <w:bookmarkStart w:id="1801" w:name="_Toc159619032"/>
      <w:r w:rsidRPr="00F54804">
        <w:t xml:space="preserve">Table </w:t>
      </w:r>
      <w:r w:rsidRPr="005C2D94">
        <w:fldChar w:fldCharType="begin"/>
      </w:r>
      <w:r w:rsidRPr="00F54804">
        <w:instrText xml:space="preserve"> SEQ Table \* ARABIC </w:instrText>
      </w:r>
      <w:r w:rsidRPr="005C2D94">
        <w:fldChar w:fldCharType="separate"/>
      </w:r>
      <w:r w:rsidR="0012574E">
        <w:rPr>
          <w:noProof/>
        </w:rPr>
        <w:t>100</w:t>
      </w:r>
      <w:r w:rsidRPr="005C2D94">
        <w:fldChar w:fldCharType="end"/>
      </w:r>
      <w:bookmarkEnd w:id="1800"/>
      <w:r w:rsidR="00916E78">
        <w:t xml:space="preserve"> —</w:t>
      </w:r>
      <w:r w:rsidR="00916E78" w:rsidRPr="00F54804">
        <w:t xml:space="preserve"> </w:t>
      </w:r>
      <w:r w:rsidRPr="00F54804">
        <w:t xml:space="preserve">Values of Attribute </w:t>
      </w:r>
      <w:r w:rsidRPr="00337A83">
        <w:rPr>
          <w:rStyle w:val="CodeCharacter"/>
        </w:rPr>
        <w:t>angle</w:t>
      </w:r>
      <w:bookmarkEnd w:id="180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59820B32" w:rsidR="00FC68DB" w:rsidRPr="002E32DA" w:rsidRDefault="00FC68DB" w:rsidP="00951A4A">
            <w:pPr>
              <w:keepNext/>
              <w:rPr>
                <w:b/>
                <w:sz w:val="20"/>
              </w:rPr>
            </w:pPr>
            <w:r w:rsidRPr="002E32DA">
              <w:rPr>
                <w:b/>
                <w:sz w:val="20"/>
              </w:rPr>
              <w:t>Attribute value</w:t>
            </w:r>
            <w:r w:rsidR="00F3142F">
              <w:rPr>
                <w:b/>
                <w:sz w:val="20"/>
              </w:rPr>
              <w:t xml:space="preserve"> “</w:t>
            </w:r>
            <w:r w:rsidRPr="002E32DA">
              <w:rPr>
                <w:b/>
                <w:sz w:val="20"/>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0AB864" w:rsidR="00FC68DB" w:rsidRPr="002E32DA" w:rsidRDefault="00FC68DB" w:rsidP="00951A4A">
            <w:pPr>
              <w:keepNext/>
              <w:rPr>
                <w:b/>
                <w:sz w:val="20"/>
              </w:rPr>
            </w:pPr>
            <w:r w:rsidRPr="002E32DA">
              <w:rPr>
                <w:b/>
                <w:sz w:val="20"/>
              </w:rPr>
              <w:t>Attribute</w:t>
            </w:r>
            <w:r w:rsidR="00F3142F">
              <w:rPr>
                <w:b/>
                <w:sz w:val="20"/>
              </w:rPr>
              <w:t xml:space="preserve"> “</w:t>
            </w:r>
            <w:r w:rsidRPr="002E32DA">
              <w:rPr>
                <w:b/>
                <w:sz w:val="20"/>
              </w:rPr>
              <w:t>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8F4AE1B" w14:textId="2D781967" w:rsidR="00F85C4B" w:rsidRDefault="00FC68DB" w:rsidP="000E094F">
      <w:pPr>
        <w:pStyle w:val="berschrift5"/>
      </w:pPr>
      <w:bookmarkStart w:id="1802" w:name="_Toc338939170"/>
      <w:r w:rsidRPr="005C2D94">
        <w:t>Attribute</w:t>
      </w:r>
      <w:r w:rsidR="00F3142F">
        <w:t xml:space="preserve"> </w:t>
      </w:r>
      <w:r w:rsidRPr="009C4D05">
        <w:rPr>
          <w:rFonts w:ascii="Courier New" w:hAnsi="Courier New"/>
          <w:bCs/>
        </w:rPr>
        <w:t>shape</w:t>
      </w:r>
      <w:bookmarkEnd w:id="1802"/>
      <w:r w:rsidR="00F85C4B">
        <w:t xml:space="preserve"> </w:t>
      </w:r>
    </w:p>
    <w:p w14:paraId="7FD11EAF" w14:textId="65029ED9"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E97BAF9" w14:textId="4CA8B6AC" w:rsidR="00F85C4B" w:rsidRDefault="00FC68DB" w:rsidP="000E094F">
      <w:pPr>
        <w:pStyle w:val="berschrift5"/>
      </w:pPr>
      <w:bookmarkStart w:id="1803" w:name="_Toc338939171"/>
      <w:r w:rsidRPr="00F54804">
        <w:t>Attribute</w:t>
      </w:r>
      <w:r w:rsidR="00F3142F">
        <w:t xml:space="preserve"> </w:t>
      </w:r>
      <w:r w:rsidRPr="009C4D05">
        <w:rPr>
          <w:rFonts w:ascii="Courier New" w:hAnsi="Courier New"/>
          <w:bCs/>
        </w:rPr>
        <w:t>penetration</w:t>
      </w:r>
      <w:bookmarkEnd w:id="1803"/>
      <w:r w:rsidR="00F85C4B">
        <w:t xml:space="preserve"> </w:t>
      </w:r>
    </w:p>
    <w:p w14:paraId="693FDD98" w14:textId="4DC80C96"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2B967D16" w14:textId="3D5D0053" w:rsidR="00F85C4B" w:rsidRDefault="00FC68DB" w:rsidP="000E094F">
      <w:pPr>
        <w:pStyle w:val="berschrift5"/>
      </w:pPr>
      <w:bookmarkStart w:id="1804" w:name="_Toc338939173"/>
      <w:r w:rsidRPr="00F54804">
        <w:t>Attribute</w:t>
      </w:r>
      <w:r w:rsidR="00F3142F">
        <w:t xml:space="preserve"> </w:t>
      </w:r>
      <w:r w:rsidRPr="009C4D05">
        <w:rPr>
          <w:rFonts w:ascii="Courier New" w:hAnsi="Courier New"/>
          <w:bCs/>
        </w:rPr>
        <w:t>filler</w:t>
      </w:r>
      <w:bookmarkEnd w:id="1804"/>
      <w:r w:rsidR="00F85C4B">
        <w:t xml:space="preserve"> </w:t>
      </w:r>
    </w:p>
    <w:p w14:paraId="71BA7F00" w14:textId="6DECAC2F" w:rsidR="00FC68DB" w:rsidRPr="00F54804" w:rsidRDefault="00FC68DB" w:rsidP="005039E0">
      <w:pPr>
        <w:keepNext/>
      </w:pPr>
      <w:r w:rsidRPr="00F54804">
        <w:t>Valid values for the attribute filler can be:</w:t>
      </w:r>
    </w:p>
    <w:p w14:paraId="1AA71797" w14:textId="4671A3B7" w:rsidR="00FC68DB" w:rsidRPr="005039E0" w:rsidRDefault="00B44DE8" w:rsidP="00B15DE2">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B15DE2">
        <w:rPr>
          <w:rStyle w:val="CodeCharacter"/>
        </w:rPr>
        <w:t xml:space="preserve">, </w:t>
      </w:r>
    </w:p>
    <w:p w14:paraId="1740C79C" w14:textId="2556582E" w:rsidR="00FC68DB" w:rsidRPr="005039E0" w:rsidRDefault="00B44DE8" w:rsidP="00B15DE2">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B15DE2">
        <w:rPr>
          <w:rStyle w:val="CodeCharacter"/>
        </w:rPr>
        <w:t xml:space="preserve">. </w:t>
      </w:r>
    </w:p>
    <w:p w14:paraId="6AAAD3D9" w14:textId="2936184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6C77CD5C" w14:textId="09D8F6FC" w:rsidR="00F85C4B" w:rsidRDefault="00FC68DB" w:rsidP="000E094F">
      <w:pPr>
        <w:pStyle w:val="berschrift5"/>
      </w:pPr>
      <w:r w:rsidRPr="001E4607">
        <w:t>Attribute</w:t>
      </w:r>
      <w:r w:rsidR="00F3142F">
        <w:t xml:space="preserve"> </w:t>
      </w:r>
      <w:r w:rsidRPr="009C4D05">
        <w:rPr>
          <w:rFonts w:ascii="Courier New" w:hAnsi="Courier New"/>
          <w:bCs/>
        </w:rPr>
        <w:t>filler_material</w:t>
      </w:r>
      <w:r w:rsidR="00F85C4B">
        <w:t xml:space="preserve"> </w:t>
      </w:r>
    </w:p>
    <w:p w14:paraId="7F0F91F4" w14:textId="47499221" w:rsidR="00FC68DB" w:rsidRPr="00BD52D7" w:rsidRDefault="00FC68DB" w:rsidP="00B202D2">
      <w:pPr>
        <w:pStyle w:val="Note"/>
        <w:rPr>
          <w:sz w:val="22"/>
        </w:rPr>
      </w:pPr>
      <w:r w:rsidRPr="005C2D94">
        <w:rPr>
          <w:bCs/>
          <w:iCs/>
          <w:sz w:val="22"/>
        </w:rPr>
        <w:t xml:space="preserve">The attribute </w:t>
      </w:r>
      <w:r w:rsidRPr="00B15DE2">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135F39A6" w14:textId="6485108C" w:rsidR="00FC68DB" w:rsidRPr="0013175B" w:rsidRDefault="00602D17" w:rsidP="00997E2B">
      <w:pPr>
        <w:pStyle w:val="Example"/>
        <w:keepNext/>
      </w:pPr>
      <w:r>
        <w:t>Example</w:t>
      </w:r>
      <w:r w:rsidR="00B06F1B">
        <w:t xml:space="preserve">    Definition of a </w:t>
      </w:r>
      <w:r w:rsidR="00B15DE2" w:rsidRPr="00B15DE2">
        <w:rPr>
          <w:rFonts w:ascii="Courier New" w:hAnsi="Courier New" w:cs="Courier New"/>
        </w:rPr>
        <w:t>&lt;</w:t>
      </w:r>
      <w:r w:rsidR="00B06F1B" w:rsidRPr="00B15DE2">
        <w:rPr>
          <w:rFonts w:ascii="Courier New" w:hAnsi="Courier New" w:cs="Courier New"/>
        </w:rPr>
        <w:t>corner_weld</w:t>
      </w:r>
      <w:r w:rsidR="00B15DE2" w:rsidRPr="00B15DE2">
        <w:rPr>
          <w:rFonts w:ascii="Courier New" w:hAnsi="Courier New" w:cs="Courier New"/>
        </w:rPr>
        <w:t>/&gt;</w:t>
      </w:r>
      <w:r w:rsidR="00B06F1B">
        <w:t xml:space="preserve"> with all attributes for the </w:t>
      </w:r>
      <w:r w:rsidR="00B15DE2" w:rsidRPr="00B15DE2">
        <w:rPr>
          <w:rFonts w:ascii="Courier New" w:hAnsi="Courier New" w:cs="Courier New"/>
        </w:rPr>
        <w:t>&lt;</w:t>
      </w:r>
      <w:r w:rsidR="00B06F1B" w:rsidRPr="00B15DE2">
        <w:rPr>
          <w:rFonts w:ascii="Courier New" w:hAnsi="Courier New" w:cs="Courier New"/>
        </w:rPr>
        <w:t>weld_position</w:t>
      </w:r>
      <w:r w:rsidR="00B15DE2" w:rsidRPr="00B15DE2">
        <w:rPr>
          <w:rFonts w:ascii="Courier New" w:hAnsi="Courier New" w:cs="Courier New"/>
        </w:rPr>
        <w:t>/&gt;</w:t>
      </w:r>
      <w:r w:rsidR="00B15DE2">
        <w:t xml:space="preserve">: </w:t>
      </w:r>
    </w:p>
    <w:p w14:paraId="19084977" w14:textId="77777777" w:rsidR="00FC68DB" w:rsidRPr="00D97F70" w:rsidRDefault="00FC68DB" w:rsidP="003E2C5A">
      <w:pPr>
        <w:pStyle w:val="XMLCode"/>
        <w:keepNext/>
        <w:ind w:firstLine="0"/>
        <w:rPr>
          <w:lang w:val="en-GB"/>
        </w:rPr>
      </w:pPr>
      <w:r w:rsidRPr="00D97F70">
        <w:rPr>
          <w:lang w:val="en-GB"/>
        </w:rPr>
        <w:t>&lt;seamweld&gt;</w:t>
      </w:r>
    </w:p>
    <w:p w14:paraId="6DF70F5A" w14:textId="77777777" w:rsidR="00FC68DB" w:rsidRPr="00D97F70" w:rsidRDefault="00FC68DB" w:rsidP="003E2C5A">
      <w:pPr>
        <w:pStyle w:val="XMLCode"/>
        <w:keepNext/>
        <w:ind w:firstLine="0"/>
        <w:rPr>
          <w:b/>
          <w:lang w:val="en-GB"/>
        </w:rPr>
      </w:pPr>
      <w:r w:rsidRPr="00D97F70">
        <w:rPr>
          <w:b/>
          <w:lang w:val="en-GB"/>
        </w:rPr>
        <w:t xml:space="preserve">    </w:t>
      </w:r>
      <w:r w:rsidRPr="00D97F70">
        <w:rPr>
          <w:lang w:val="en-GB"/>
        </w:rPr>
        <w:t>&lt;corner_weld base="1" technology="resistance"&gt;</w:t>
      </w:r>
    </w:p>
    <w:p w14:paraId="3A14E795" w14:textId="77777777" w:rsidR="00FC68DB" w:rsidRPr="00780314" w:rsidRDefault="00FC68DB" w:rsidP="003E2C5A">
      <w:pPr>
        <w:pStyle w:val="XMLCode"/>
        <w:ind w:firstLine="0"/>
        <w:rPr>
          <w:b/>
          <w:lang w:val="es-ES"/>
        </w:rPr>
      </w:pPr>
      <w:r w:rsidRPr="00D97F70">
        <w:rPr>
          <w:b/>
          <w:lang w:val="en-GB"/>
        </w:rPr>
        <w:t xml:space="preserve">        </w:t>
      </w:r>
      <w:r w:rsidRPr="00780314">
        <w:rPr>
          <w:b/>
          <w:lang w:val="es-ES"/>
        </w:rPr>
        <w:t>&lt;weld_position u="0" x="0" y="1" z="0"</w:t>
      </w:r>
    </w:p>
    <w:p w14:paraId="4F050A95" w14:textId="77777777" w:rsidR="00FC68DB" w:rsidRPr="00D97F70" w:rsidRDefault="00FC68DB" w:rsidP="003E2C5A">
      <w:pPr>
        <w:pStyle w:val="XMLCode"/>
        <w:ind w:firstLine="0"/>
        <w:rPr>
          <w:b/>
          <w:lang w:val="en-GB"/>
        </w:rPr>
      </w:pPr>
      <w:r w:rsidRPr="00780314">
        <w:rPr>
          <w:b/>
          <w:lang w:val="es-ES"/>
        </w:rPr>
        <w:t xml:space="preserve">                       </w:t>
      </w:r>
      <w:r w:rsidRPr="00D97F70">
        <w:rPr>
          <w:b/>
          <w:lang w:val="en-GB"/>
        </w:rPr>
        <w:t>reference="false"</w:t>
      </w:r>
    </w:p>
    <w:p w14:paraId="0F73CC99" w14:textId="77777777" w:rsidR="00FC68DB" w:rsidRPr="00D97F70" w:rsidRDefault="00FC68DB" w:rsidP="003E2C5A">
      <w:pPr>
        <w:pStyle w:val="XMLCode"/>
        <w:ind w:firstLine="0"/>
        <w:rPr>
          <w:b/>
          <w:lang w:val="en-GB"/>
        </w:rPr>
      </w:pPr>
      <w:r w:rsidRPr="00D97F70">
        <w:rPr>
          <w:b/>
          <w:lang w:val="en-GB"/>
        </w:rPr>
        <w:t xml:space="preserve">                       section="Fillet"</w:t>
      </w:r>
    </w:p>
    <w:p w14:paraId="687CD495" w14:textId="77777777" w:rsidR="00FC68DB" w:rsidRPr="00D97F70" w:rsidRDefault="00FC68DB" w:rsidP="003E2C5A">
      <w:pPr>
        <w:pStyle w:val="XMLCode"/>
        <w:ind w:firstLine="0"/>
        <w:rPr>
          <w:b/>
          <w:lang w:val="en-GB"/>
        </w:rPr>
      </w:pPr>
      <w:r w:rsidRPr="00D97F70">
        <w:rPr>
          <w:b/>
          <w:lang w:val="en-GB"/>
        </w:rPr>
        <w:t xml:space="preserve">                       thickness="1.5"</w:t>
      </w:r>
    </w:p>
    <w:p w14:paraId="17F45184" w14:textId="77777777" w:rsidR="00FC68DB" w:rsidRPr="00D97F70" w:rsidRDefault="00FC68DB" w:rsidP="003E2C5A">
      <w:pPr>
        <w:pStyle w:val="XMLCode"/>
        <w:ind w:firstLine="0"/>
        <w:rPr>
          <w:b/>
          <w:lang w:val="en-GB"/>
        </w:rPr>
      </w:pPr>
      <w:r w:rsidRPr="00D97F70">
        <w:rPr>
          <w:b/>
          <w:lang w:val="en-GB"/>
        </w:rPr>
        <w:t xml:space="preserve">                       angle="30"</w:t>
      </w:r>
    </w:p>
    <w:p w14:paraId="12E7F253" w14:textId="77777777" w:rsidR="00FC68DB" w:rsidRPr="00D97F70" w:rsidRDefault="00FC68DB" w:rsidP="003E2C5A">
      <w:pPr>
        <w:pStyle w:val="XMLCode"/>
        <w:ind w:firstLine="0"/>
        <w:rPr>
          <w:b/>
          <w:lang w:val="en-GB"/>
        </w:rPr>
      </w:pPr>
      <w:r w:rsidRPr="00D97F70">
        <w:rPr>
          <w:b/>
          <w:lang w:val="en-GB"/>
        </w:rPr>
        <w:t xml:space="preserve">                       shape="concave"</w:t>
      </w:r>
    </w:p>
    <w:p w14:paraId="6748048F" w14:textId="77777777" w:rsidR="00FC68DB" w:rsidRPr="00D97F70" w:rsidRDefault="00FC68DB" w:rsidP="003E2C5A">
      <w:pPr>
        <w:pStyle w:val="XMLCode"/>
        <w:ind w:firstLine="0"/>
        <w:rPr>
          <w:b/>
          <w:lang w:val="en-GB"/>
        </w:rPr>
      </w:pPr>
      <w:r w:rsidRPr="00D97F70">
        <w:rPr>
          <w:b/>
          <w:lang w:val="en-GB"/>
        </w:rPr>
        <w:t xml:space="preserve">                       penetration="0.5"</w:t>
      </w:r>
    </w:p>
    <w:p w14:paraId="50E3DACF" w14:textId="77777777" w:rsidR="00FC68DB" w:rsidRPr="00D97F70" w:rsidRDefault="00FC68DB" w:rsidP="003E2C5A">
      <w:pPr>
        <w:pStyle w:val="XMLCode"/>
        <w:ind w:firstLine="0"/>
        <w:rPr>
          <w:b/>
          <w:lang w:val="en-GB"/>
        </w:rPr>
      </w:pPr>
      <w:r w:rsidRPr="00D97F70">
        <w:rPr>
          <w:b/>
          <w:lang w:val="en-GB"/>
        </w:rPr>
        <w:t xml:space="preserve">                       filler="yes"</w:t>
      </w:r>
    </w:p>
    <w:p w14:paraId="504E1083" w14:textId="4895B9DC" w:rsidR="00FC68DB" w:rsidRPr="00D97F70" w:rsidRDefault="00AF0893" w:rsidP="003E2C5A">
      <w:pPr>
        <w:pStyle w:val="XMLCode"/>
        <w:ind w:firstLine="0"/>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5DDC5F35" w14:textId="77777777" w:rsidR="00FC68DB" w:rsidRPr="00D97F70" w:rsidRDefault="00FC68DB" w:rsidP="003E2C5A">
      <w:pPr>
        <w:pStyle w:val="XMLCode"/>
        <w:ind w:firstLine="0"/>
        <w:rPr>
          <w:lang w:val="en-GB"/>
        </w:rPr>
      </w:pPr>
      <w:r w:rsidRPr="00D97F70">
        <w:rPr>
          <w:lang w:val="en-GB"/>
        </w:rPr>
        <w:t xml:space="preserve">        &lt;sheet_parameter ... /&gt;</w:t>
      </w:r>
    </w:p>
    <w:p w14:paraId="6A3D6A7D" w14:textId="77777777" w:rsidR="00FC68DB" w:rsidRPr="00D97F70" w:rsidRDefault="00FC68DB" w:rsidP="00B15DE2">
      <w:pPr>
        <w:pStyle w:val="XMLCode"/>
        <w:keepNext/>
        <w:ind w:firstLine="0"/>
        <w:rPr>
          <w:lang w:val="en-GB"/>
        </w:rPr>
      </w:pPr>
      <w:r w:rsidRPr="00D97F70">
        <w:rPr>
          <w:lang w:val="en-GB"/>
        </w:rPr>
        <w:lastRenderedPageBreak/>
        <w:t xml:space="preserve">    &lt;/corner_weld&gt;</w:t>
      </w:r>
    </w:p>
    <w:p w14:paraId="00C55A48" w14:textId="25255C47" w:rsidR="00FC68DB" w:rsidRPr="00D97F70" w:rsidRDefault="00FC68DB" w:rsidP="003E2C5A">
      <w:pPr>
        <w:pStyle w:val="XMLCode"/>
        <w:ind w:firstLine="0"/>
        <w:rPr>
          <w:lang w:val="en-GB"/>
        </w:rPr>
      </w:pPr>
      <w:r w:rsidRPr="00D97F70">
        <w:rPr>
          <w:lang w:val="en-GB"/>
        </w:rPr>
        <w:t>&lt;/seamweld&gt;</w:t>
      </w:r>
      <w:r w:rsidR="001E7BAC">
        <w:rPr>
          <w:lang w:val="en-GB"/>
        </w:rPr>
        <w:t xml:space="preserve"> </w:t>
      </w:r>
    </w:p>
    <w:p w14:paraId="78E036C1" w14:textId="53F66EC4" w:rsidR="00F85C4B" w:rsidRDefault="00FC68DB">
      <w:pPr>
        <w:pStyle w:val="berschrift4"/>
      </w:pPr>
      <w:bookmarkStart w:id="1805" w:name="WeldDefinitionEdgeWeld"/>
      <w:bookmarkStart w:id="1806" w:name="_Toc3557023"/>
      <w:bookmarkStart w:id="1807" w:name="_Toc34747273"/>
      <w:bookmarkStart w:id="1808" w:name="_Toc77102092"/>
      <w:bookmarkStart w:id="1809" w:name="_Toc288200764"/>
      <w:bookmarkStart w:id="1810" w:name="_Toc338939108"/>
      <w:bookmarkEnd w:id="1805"/>
      <w:r w:rsidRPr="00D97F70">
        <w:t>Element</w:t>
      </w:r>
      <w:r w:rsidR="00F3142F">
        <w:t xml:space="preserve"> </w:t>
      </w:r>
      <w:r w:rsidR="009C4D05" w:rsidRPr="009C4D05">
        <w:rPr>
          <w:rFonts w:ascii="Courier New" w:hAnsi="Courier New"/>
          <w:bCs/>
        </w:rPr>
        <w:t>&lt;</w:t>
      </w:r>
      <w:r w:rsidRPr="009C4D05">
        <w:rPr>
          <w:rFonts w:ascii="Courier New" w:hAnsi="Courier New"/>
          <w:bCs/>
        </w:rPr>
        <w:t>sheet_parameter</w:t>
      </w:r>
      <w:bookmarkEnd w:id="1806"/>
      <w:bookmarkEnd w:id="1807"/>
      <w:bookmarkEnd w:id="1808"/>
      <w:r w:rsidR="009C4D05" w:rsidRPr="009C4D05">
        <w:rPr>
          <w:rFonts w:ascii="Courier New" w:hAnsi="Courier New"/>
          <w:bCs/>
        </w:rPr>
        <w:t>/&gt;</w:t>
      </w:r>
      <w:r w:rsidR="00F85C4B">
        <w:t xml:space="preserve"> </w:t>
      </w:r>
    </w:p>
    <w:p w14:paraId="65EB9124" w14:textId="15D7F390"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B15DE2">
        <w:t>c</w:t>
      </w:r>
      <w:r w:rsidRPr="00D97F70">
        <w:t xml:space="preserve">orner </w:t>
      </w:r>
      <w:r w:rsidR="00B15DE2">
        <w:t>w</w:t>
      </w:r>
      <w:r w:rsidRPr="00D97F70">
        <w:t>eld</w:t>
      </w:r>
      <w:r w:rsidR="003E2C5A">
        <w:t xml:space="preserve"> (see </w:t>
      </w:r>
      <w:r w:rsidR="003E2C5A">
        <w:fldChar w:fldCharType="begin"/>
      </w:r>
      <w:r w:rsidR="003E2C5A">
        <w:instrText xml:space="preserve"> REF _Ref157790939 \h </w:instrText>
      </w:r>
      <w:r w:rsidR="003E2C5A">
        <w:fldChar w:fldCharType="separate"/>
      </w:r>
      <w:r w:rsidR="0012574E" w:rsidRPr="00D97F70">
        <w:t xml:space="preserve">Table </w:t>
      </w:r>
      <w:r w:rsidR="0012574E">
        <w:rPr>
          <w:noProof/>
        </w:rPr>
        <w:t>101</w:t>
      </w:r>
      <w:r w:rsidR="003E2C5A">
        <w:fldChar w:fldCharType="end"/>
      </w:r>
      <w:r w:rsidR="003E2C5A">
        <w:t>)</w:t>
      </w:r>
      <w:r w:rsidRPr="00D97F70">
        <w:t>:</w:t>
      </w:r>
      <w:r w:rsidR="003E2C5A">
        <w:t xml:space="preserve"> </w:t>
      </w:r>
    </w:p>
    <w:p w14:paraId="1270A768" w14:textId="1770E67E" w:rsidR="0025265B" w:rsidRPr="00D97F70" w:rsidRDefault="0025265B" w:rsidP="001640C5">
      <w:pPr>
        <w:pStyle w:val="Beschriftung"/>
        <w:keepNext/>
        <w:keepLines/>
      </w:pPr>
      <w:bookmarkStart w:id="1811" w:name="_Ref157790939"/>
      <w:bookmarkStart w:id="1812" w:name="_Toc159619033"/>
      <w:r w:rsidRPr="00D97F70">
        <w:t xml:space="preserve">Table </w:t>
      </w:r>
      <w:r w:rsidRPr="00D97F70">
        <w:fldChar w:fldCharType="begin"/>
      </w:r>
      <w:r w:rsidRPr="00D97F70">
        <w:instrText xml:space="preserve"> SEQ Table \* ARABIC </w:instrText>
      </w:r>
      <w:r w:rsidRPr="00D97F70">
        <w:fldChar w:fldCharType="separate"/>
      </w:r>
      <w:r w:rsidR="0012574E">
        <w:rPr>
          <w:noProof/>
        </w:rPr>
        <w:t>101</w:t>
      </w:r>
      <w:r w:rsidRPr="00D97F70">
        <w:fldChar w:fldCharType="end"/>
      </w:r>
      <w:bookmarkEnd w:id="1811"/>
      <w:r w:rsidR="00916E78" w:rsidRPr="00D97F70">
        <w:t xml:space="preserve"> — </w:t>
      </w:r>
      <w:r w:rsidRPr="00D97F70">
        <w:t xml:space="preserve">Attributes of element </w:t>
      </w:r>
      <w:r w:rsidRPr="00D97F70">
        <w:rPr>
          <w:rFonts w:ascii="Courier New" w:hAnsi="Courier New" w:cs="Courier New"/>
          <w:kern w:val="22"/>
        </w:rPr>
        <w:t>&lt;sheet_parameter/&gt;</w:t>
      </w:r>
      <w:r w:rsidRPr="00D97F70">
        <w:t xml:space="preserve"> for </w:t>
      </w:r>
      <w:r w:rsidR="00B15DE2">
        <w:t>c</w:t>
      </w:r>
      <w:r w:rsidRPr="00D97F70">
        <w:t xml:space="preserve">orner </w:t>
      </w:r>
      <w:r w:rsidR="00B15DE2">
        <w:t>w</w:t>
      </w:r>
      <w:r w:rsidRPr="00D97F70">
        <w:t>eld</w:t>
      </w:r>
      <w:bookmarkEnd w:id="1812"/>
      <w:r w:rsidR="00B15DE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15DE2">
              <w:rPr>
                <w:sz w:val="20"/>
                <w:szCs w:val="20"/>
              </w:rPr>
              <w:t xml:space="preserve">referenced to </w:t>
            </w:r>
            <w:r w:rsidRPr="00B15DE2">
              <w:rPr>
                <w:rStyle w:val="CodeCharacter"/>
                <w:sz w:val="20"/>
                <w:szCs w:val="20"/>
              </w:rPr>
              <w:t>&lt;part</w:t>
            </w:r>
            <w:r w:rsidR="005039E0" w:rsidRPr="00B15DE2">
              <w:rPr>
                <w:rStyle w:val="CodeCharacter"/>
                <w:sz w:val="20"/>
                <w:szCs w:val="20"/>
              </w:rPr>
              <w:t>/</w:t>
            </w:r>
            <w:r w:rsidRPr="00B15DE2">
              <w:rPr>
                <w:rStyle w:val="CodeCharacter"/>
                <w:sz w:val="20"/>
                <w:szCs w:val="20"/>
              </w:rPr>
              <w:t>&gt;</w:t>
            </w:r>
            <w:r w:rsidRPr="00B15DE2">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r w:rsidRPr="00D97F70">
              <w:rPr>
                <w:sz w:val="20"/>
                <w:szCs w:val="20"/>
              </w:rPr>
              <w:t>sheet_thickness</w:t>
            </w:r>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r w:rsidRPr="00D97F70">
              <w:rPr>
                <w:sz w:val="20"/>
                <w:szCs w:val="20"/>
              </w:rPr>
              <w:t>sheet_angle</w:t>
            </w:r>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53268DEF" w:rsidR="00FC68DB" w:rsidRPr="00D97F70" w:rsidRDefault="00602D17" w:rsidP="00997E2B">
      <w:pPr>
        <w:pStyle w:val="Example"/>
        <w:keepNext/>
      </w:pPr>
      <w:r>
        <w:t>Example</w:t>
      </w:r>
      <w:r w:rsidR="00227933" w:rsidRPr="00D97F70">
        <w:t xml:space="preserve"> </w:t>
      </w:r>
    </w:p>
    <w:p w14:paraId="11EB1742" w14:textId="77777777" w:rsidR="00FC68DB" w:rsidRPr="00D97F70" w:rsidRDefault="00FC68DB" w:rsidP="003E2C5A">
      <w:pPr>
        <w:pStyle w:val="XMLCode"/>
        <w:keepNext/>
        <w:ind w:firstLine="0"/>
        <w:rPr>
          <w:lang w:val="en-GB"/>
        </w:rPr>
      </w:pPr>
      <w:r w:rsidRPr="00D97F70">
        <w:rPr>
          <w:lang w:val="en-GB"/>
        </w:rPr>
        <w:t>&lt;seamweld&gt;</w:t>
      </w:r>
    </w:p>
    <w:p w14:paraId="02E7FF58" w14:textId="77777777" w:rsidR="00FC68DB" w:rsidRPr="00D97F70" w:rsidRDefault="00FC68DB" w:rsidP="003E2C5A">
      <w:pPr>
        <w:pStyle w:val="XMLCode"/>
        <w:keepNext/>
        <w:ind w:firstLine="0"/>
        <w:rPr>
          <w:lang w:val="en-GB"/>
        </w:rPr>
      </w:pPr>
      <w:r w:rsidRPr="00D97F70">
        <w:rPr>
          <w:lang w:val="en-GB"/>
        </w:rPr>
        <w:t xml:space="preserve">    &lt;corner_weld base="1" technology="resistance"&gt;</w:t>
      </w:r>
    </w:p>
    <w:p w14:paraId="193B8792" w14:textId="77777777" w:rsidR="00FC68DB" w:rsidRPr="00780314" w:rsidRDefault="00FC68DB" w:rsidP="003E2C5A">
      <w:pPr>
        <w:pStyle w:val="XMLCode"/>
        <w:keepNext/>
        <w:ind w:firstLine="0"/>
        <w:rPr>
          <w:lang w:val="es-ES"/>
        </w:rPr>
      </w:pPr>
      <w:r w:rsidRPr="00D97F70">
        <w:rPr>
          <w:lang w:val="en-GB"/>
        </w:rPr>
        <w:t xml:space="preserve">        </w:t>
      </w:r>
      <w:r w:rsidRPr="00780314">
        <w:rPr>
          <w:lang w:val="es-ES"/>
        </w:rPr>
        <w:t>&lt;weld_position u="0" x="0" y="1" z="0" ... /&gt;</w:t>
      </w:r>
    </w:p>
    <w:p w14:paraId="1BCCB327" w14:textId="77777777" w:rsidR="00FC68DB" w:rsidRPr="00D97F70" w:rsidRDefault="00FC68DB" w:rsidP="003E2C5A">
      <w:pPr>
        <w:pStyle w:val="XMLCode"/>
        <w:keepNext/>
        <w:ind w:firstLine="0"/>
        <w:rPr>
          <w:b/>
          <w:lang w:val="en-GB"/>
        </w:rPr>
      </w:pPr>
      <w:r w:rsidRPr="00780314">
        <w:rPr>
          <w:lang w:val="es-ES"/>
        </w:rPr>
        <w:t xml:space="preserve">        </w:t>
      </w:r>
      <w:r w:rsidRPr="00D97F70">
        <w:rPr>
          <w:b/>
          <w:lang w:val="en-GB"/>
        </w:rPr>
        <w:t>&lt;sheet_parameter index="2" gap="0" sheet_thickness="1.5" sheet_angle="90" /&gt;</w:t>
      </w:r>
    </w:p>
    <w:p w14:paraId="170191BF" w14:textId="77777777" w:rsidR="00FC68DB" w:rsidRPr="00D97F70" w:rsidRDefault="00FC68DB" w:rsidP="003E2C5A">
      <w:pPr>
        <w:pStyle w:val="XMLCode"/>
        <w:keepNext/>
        <w:ind w:firstLine="0"/>
        <w:rPr>
          <w:lang w:val="en-GB"/>
        </w:rPr>
      </w:pPr>
      <w:r w:rsidRPr="00D97F70">
        <w:rPr>
          <w:lang w:val="en-GB"/>
        </w:rPr>
        <w:t xml:space="preserve">    &lt;/corner_weld&gt;</w:t>
      </w:r>
    </w:p>
    <w:p w14:paraId="06228ABE" w14:textId="4F0D2519" w:rsidR="00FC68DB" w:rsidRPr="0013175B" w:rsidRDefault="00FC68DB" w:rsidP="003E2C5A">
      <w:pPr>
        <w:pStyle w:val="XMLCode"/>
        <w:ind w:firstLine="0"/>
        <w:rPr>
          <w:lang w:val="en-GB"/>
        </w:rPr>
      </w:pPr>
      <w:r w:rsidRPr="00D97F70">
        <w:rPr>
          <w:lang w:val="en-GB"/>
        </w:rPr>
        <w:t>&lt;/seamweld&gt;</w:t>
      </w:r>
      <w:r w:rsidR="001E7BAC">
        <w:rPr>
          <w:lang w:val="en-GB"/>
        </w:rPr>
        <w:t xml:space="preserve"> </w:t>
      </w:r>
    </w:p>
    <w:p w14:paraId="76313E63" w14:textId="1EF08E4F" w:rsidR="00FC68DB" w:rsidRDefault="00FC68DB" w:rsidP="00B202D2">
      <w:pPr>
        <w:pStyle w:val="berschrift3"/>
      </w:pPr>
      <w:bookmarkStart w:id="1813" w:name="_Toc3557024"/>
      <w:bookmarkStart w:id="1814" w:name="_Toc34747274"/>
      <w:bookmarkStart w:id="1815" w:name="_Toc77102093"/>
      <w:bookmarkStart w:id="1816" w:name="_Toc159618808"/>
      <w:r w:rsidRPr="00F54804">
        <w:t>Edge Weld</w:t>
      </w:r>
      <w:bookmarkEnd w:id="1809"/>
      <w:bookmarkEnd w:id="1810"/>
      <w:bookmarkEnd w:id="1813"/>
      <w:bookmarkEnd w:id="1814"/>
      <w:bookmarkEnd w:id="1815"/>
      <w:bookmarkEnd w:id="1816"/>
    </w:p>
    <w:p w14:paraId="0D902D24" w14:textId="1B76A294" w:rsidR="003D3C3D" w:rsidRPr="003D3C3D" w:rsidRDefault="003D3C3D" w:rsidP="0013175B">
      <w:pPr>
        <w:pStyle w:val="berschrift4"/>
      </w:pPr>
      <w:r>
        <w:t>General</w:t>
      </w:r>
    </w:p>
    <w:p w14:paraId="5A3351FA" w14:textId="7FBA02F9" w:rsidR="00FC68DB" w:rsidRPr="00F54804" w:rsidRDefault="00FC68DB" w:rsidP="00B202D2">
      <w:r w:rsidRPr="005C2D94">
        <w:t xml:space="preserve">The principles of the </w:t>
      </w:r>
      <w:r w:rsidR="007F7A98" w:rsidRPr="005C2D94">
        <w:t>modelling</w:t>
      </w:r>
      <w:r w:rsidRPr="005C2D94">
        <w:t xml:space="preserve"> of edge welds for χMCF are described </w:t>
      </w:r>
      <w:r w:rsidR="00572A4D">
        <w:t>in this subclause</w:t>
      </w:r>
      <w:r w:rsidRPr="005C2D94">
        <w:t xml:space="preserve">. An </w:t>
      </w:r>
      <w:r w:rsidR="004F655C">
        <w:t>e</w:t>
      </w:r>
      <w:r w:rsidRPr="001E4607">
        <w:t xml:space="preserve">dge </w:t>
      </w:r>
      <w:r w:rsidR="004F655C">
        <w:t>w</w:t>
      </w:r>
      <w:r w:rsidRPr="00BD52D7">
        <w:t xml:space="preserve">eld describes a connection between two sheets welded at their forehead </w:t>
      </w:r>
      <w:r w:rsidRPr="000A1B7B">
        <w:t>side.</w:t>
      </w:r>
    </w:p>
    <w:p w14:paraId="29A4E8D5" w14:textId="600F210C" w:rsidR="00CC1D9E" w:rsidRDefault="00FC68DB" w:rsidP="00261D7B">
      <w:r w:rsidRPr="00F54804">
        <w:t xml:space="preserve">The XML definition of an </w:t>
      </w:r>
      <w:r w:rsidR="004F655C">
        <w:t>e</w:t>
      </w:r>
      <w:r w:rsidRPr="00F54804">
        <w:t xml:space="preserve">dge </w:t>
      </w:r>
      <w:r w:rsidR="004F655C">
        <w:t>w</w:t>
      </w:r>
      <w:r w:rsidRPr="00F54804">
        <w:t xml:space="preserve">eld supports one position. The weld position is specified using the element </w:t>
      </w:r>
      <w:r w:rsidRPr="005039E0">
        <w:rPr>
          <w:rStyle w:val="CodeCharacter"/>
        </w:rPr>
        <w:t>&lt;weld_position/&gt;</w:t>
      </w:r>
      <w:r w:rsidR="004F655C" w:rsidRPr="00F54804">
        <w:t xml:space="preserve"> </w:t>
      </w:r>
      <w:r w:rsidRPr="00F54804">
        <w:t>with the corresponding attributes and nested elements inside the subtype definition.</w:t>
      </w:r>
      <w:r w:rsidR="00CC1D9E">
        <w:t xml:space="preserve"> </w:t>
      </w:r>
    </w:p>
    <w:p w14:paraId="18E34861" w14:textId="525D8A8E" w:rsidR="00FC68DB" w:rsidRDefault="00FC68DB">
      <w:pPr>
        <w:pStyle w:val="berschrift4"/>
      </w:pPr>
      <w:bookmarkStart w:id="1817" w:name="_Toc3557025"/>
      <w:bookmarkStart w:id="1818" w:name="_Toc34747275"/>
      <w:bookmarkStart w:id="1819" w:name="_Toc77102094"/>
      <w:r w:rsidRPr="00F54804">
        <w:t>Sheet Parameters</w:t>
      </w:r>
      <w:bookmarkEnd w:id="1817"/>
      <w:bookmarkEnd w:id="1818"/>
      <w:bookmarkEnd w:id="1819"/>
      <w:r w:rsidR="004F655C">
        <w:t xml:space="preserve"> </w:t>
      </w:r>
    </w:p>
    <w:p w14:paraId="50DF30BA" w14:textId="0DE0209A" w:rsidR="004F655C" w:rsidRPr="001E4607" w:rsidRDefault="004F655C" w:rsidP="004F655C">
      <w:pPr>
        <w:keepNext/>
        <w:keepLines/>
      </w:pPr>
      <w:r w:rsidRPr="005C2D94">
        <w:t>The parameters to describe the connection are</w:t>
      </w:r>
      <w:r>
        <w:t xml:space="preserve"> (see </w:t>
      </w:r>
      <w:r>
        <w:fldChar w:fldCharType="begin"/>
      </w:r>
      <w:r>
        <w:instrText xml:space="preserve"> REF _Ref158846370 \h </w:instrText>
      </w:r>
      <w:r>
        <w:fldChar w:fldCharType="separate"/>
      </w:r>
      <w:r w:rsidR="0012574E">
        <w:t xml:space="preserve">Figure </w:t>
      </w:r>
      <w:r w:rsidR="0012574E">
        <w:rPr>
          <w:noProof/>
        </w:rPr>
        <w:t>60</w:t>
      </w:r>
      <w:r>
        <w:fldChar w:fldCharType="end"/>
      </w:r>
      <w:r>
        <w:t>)</w:t>
      </w:r>
      <w:r w:rsidRPr="005C2D94">
        <w:t>:</w:t>
      </w:r>
    </w:p>
    <w:p w14:paraId="40671F34" w14:textId="69993AA8" w:rsidR="004F655C" w:rsidRDefault="004F655C" w:rsidP="004F655C">
      <w:pPr>
        <w:keepNext/>
        <w:spacing w:before="120"/>
        <w:jc w:val="center"/>
        <w:rPr>
          <w:noProof/>
        </w:rPr>
      </w:pPr>
      <w:r>
        <w:rPr>
          <w:noProof/>
        </w:rPr>
        <w:drawing>
          <wp:inline distT="0" distB="0" distL="0" distR="0" wp14:anchorId="0EABF88B" wp14:editId="6474CF3D">
            <wp:extent cx="1619250" cy="9715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1619250" cy="971550"/>
                    </a:xfrm>
                    <a:prstGeom prst="rect">
                      <a:avLst/>
                    </a:prstGeom>
                  </pic:spPr>
                </pic:pic>
              </a:graphicData>
            </a:graphic>
          </wp:inline>
        </w:drawing>
      </w:r>
    </w:p>
    <w:p w14:paraId="6D765970" w14:textId="70520084" w:rsidR="007E2B3A" w:rsidRPr="0068368C" w:rsidRDefault="007E2B3A" w:rsidP="007E2B3A">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79EA2C4D" w14:textId="3667733E" w:rsidR="000D79B0" w:rsidRDefault="00AF605E" w:rsidP="0013175B">
      <w:pPr>
        <w:pStyle w:val="Beschriftung"/>
        <w:rPr>
          <w:b w:val="0"/>
          <w:bCs w:val="0"/>
          <w:noProof/>
        </w:rPr>
      </w:pPr>
      <w:bookmarkStart w:id="1820" w:name="_Ref158846370"/>
      <w:bookmarkStart w:id="1821" w:name="_Toc159618903"/>
      <w:r>
        <w:t xml:space="preserve">Figure </w:t>
      </w:r>
      <w:r>
        <w:fldChar w:fldCharType="begin"/>
      </w:r>
      <w:r>
        <w:instrText xml:space="preserve"> SEQ Figure \* ARABIC </w:instrText>
      </w:r>
      <w:r>
        <w:fldChar w:fldCharType="separate"/>
      </w:r>
      <w:r w:rsidR="0012574E">
        <w:rPr>
          <w:noProof/>
        </w:rPr>
        <w:t>60</w:t>
      </w:r>
      <w:r>
        <w:fldChar w:fldCharType="end"/>
      </w:r>
      <w:bookmarkEnd w:id="1820"/>
      <w:r>
        <w:t xml:space="preserve"> — Edge </w:t>
      </w:r>
      <w:r w:rsidR="00E206B0">
        <w:t>w</w:t>
      </w:r>
      <w:r>
        <w:t xml:space="preserve">eld </w:t>
      </w:r>
      <w:r w:rsidR="001C3E58">
        <w:t>sheet layout</w:t>
      </w:r>
      <w:bookmarkEnd w:id="1821"/>
      <w:r w:rsidRPr="0013175B">
        <w:rPr>
          <w:b w:val="0"/>
          <w:bCs w:val="0"/>
          <w:noProof/>
        </w:rPr>
        <w:t xml:space="preserve"> </w:t>
      </w:r>
    </w:p>
    <w:p w14:paraId="0B602B57" w14:textId="77777777" w:rsidR="004F655C" w:rsidRPr="004F655C" w:rsidRDefault="004F655C" w:rsidP="004F655C"/>
    <w:p w14:paraId="3A1A9349" w14:textId="63B1322F" w:rsidR="00FC68DB" w:rsidRDefault="00FC68DB">
      <w:pPr>
        <w:pStyle w:val="berschrift4"/>
      </w:pPr>
      <w:bookmarkStart w:id="1822" w:name="_Toc3557026"/>
      <w:bookmarkStart w:id="1823" w:name="_Toc34747276"/>
      <w:bookmarkStart w:id="1824" w:name="_Toc77102095"/>
      <w:r w:rsidRPr="00F54804">
        <w:lastRenderedPageBreak/>
        <w:t>Weld Parameters</w:t>
      </w:r>
      <w:bookmarkEnd w:id="1822"/>
      <w:bookmarkEnd w:id="1823"/>
      <w:bookmarkEnd w:id="1824"/>
      <w:r w:rsidR="00C30CE3">
        <w:t xml:space="preserve"> </w:t>
      </w:r>
    </w:p>
    <w:p w14:paraId="1A9385F8" w14:textId="2AB44AE8" w:rsidR="00C30CE3" w:rsidRPr="005C2D94" w:rsidRDefault="00C30CE3" w:rsidP="00C30CE3">
      <w:pPr>
        <w:keepNext/>
      </w:pPr>
      <w:r w:rsidRPr="005C2D94">
        <w:t xml:space="preserve">The parameters of the weld are </w:t>
      </w:r>
      <w:r>
        <w:t xml:space="preserve">(see </w:t>
      </w:r>
      <w:r>
        <w:fldChar w:fldCharType="begin"/>
      </w:r>
      <w:r>
        <w:instrText xml:space="preserve"> REF _Ref158846537 \h </w:instrText>
      </w:r>
      <w:r>
        <w:fldChar w:fldCharType="separate"/>
      </w:r>
      <w:r w:rsidR="0012574E">
        <w:t xml:space="preserve">Figure </w:t>
      </w:r>
      <w:r w:rsidR="0012574E">
        <w:rPr>
          <w:noProof/>
        </w:rPr>
        <w:t>61</w:t>
      </w:r>
      <w:r>
        <w:fldChar w:fldCharType="end"/>
      </w:r>
      <w:r>
        <w:t>)</w:t>
      </w:r>
      <w:r w:rsidRPr="005C2D94">
        <w:t xml:space="preserve">: </w:t>
      </w:r>
    </w:p>
    <w:p w14:paraId="73D31259" w14:textId="25DE18B6" w:rsidR="000C2559" w:rsidRDefault="00C30CE3" w:rsidP="00C30CE3">
      <w:pPr>
        <w:keepNext/>
        <w:spacing w:before="120"/>
        <w:jc w:val="center"/>
      </w:pPr>
      <w:r>
        <w:rPr>
          <w:noProof/>
        </w:rPr>
        <w:drawing>
          <wp:inline distT="0" distB="0" distL="0" distR="0" wp14:anchorId="03E4A300" wp14:editId="18B01B19">
            <wp:extent cx="1752600" cy="1104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752600" cy="1104900"/>
                    </a:xfrm>
                    <a:prstGeom prst="rect">
                      <a:avLst/>
                    </a:prstGeom>
                  </pic:spPr>
                </pic:pic>
              </a:graphicData>
            </a:graphic>
          </wp:inline>
        </w:drawing>
      </w:r>
    </w:p>
    <w:p w14:paraId="1CB4F5AC" w14:textId="3A75DAC0" w:rsidR="00E206B0" w:rsidRPr="0068368C" w:rsidRDefault="00E206B0" w:rsidP="00E206B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206B0">
        <w:rPr>
          <w:sz w:val="18"/>
          <w:szCs w:val="18"/>
        </w:rPr>
        <w:t>b</w:t>
      </w:r>
      <w:r w:rsidRPr="00E206B0">
        <w:rPr>
          <w:sz w:val="18"/>
          <w:szCs w:val="18"/>
        </w:rPr>
        <w:tab/>
        <w:t xml:space="preserve">Width of the weld </w:t>
      </w:r>
      <w:r>
        <w:rPr>
          <w:sz w:val="18"/>
          <w:szCs w:val="18"/>
        </w:rPr>
        <w:br/>
      </w:r>
      <w:r w:rsidRPr="00E206B0">
        <w:rPr>
          <w:sz w:val="18"/>
          <w:szCs w:val="18"/>
        </w:rPr>
        <w:t>e</w:t>
      </w:r>
      <w:r w:rsidRPr="00E206B0">
        <w:rPr>
          <w:sz w:val="18"/>
          <w:szCs w:val="18"/>
        </w:rPr>
        <w:tab/>
        <w:t xml:space="preserve">Reinforcement </w:t>
      </w:r>
    </w:p>
    <w:p w14:paraId="6EB2710B" w14:textId="3FC81808" w:rsidR="000D79B0" w:rsidRPr="00F54804" w:rsidRDefault="00FF4F65" w:rsidP="00FF4F65">
      <w:pPr>
        <w:pStyle w:val="Beschriftung"/>
      </w:pPr>
      <w:bookmarkStart w:id="1825" w:name="_Ref158846537"/>
      <w:bookmarkStart w:id="1826" w:name="_Toc159618904"/>
      <w:r>
        <w:t xml:space="preserve">Figure </w:t>
      </w:r>
      <w:r>
        <w:fldChar w:fldCharType="begin"/>
      </w:r>
      <w:r>
        <w:instrText xml:space="preserve"> SEQ Figure \* ARABIC </w:instrText>
      </w:r>
      <w:r>
        <w:fldChar w:fldCharType="separate"/>
      </w:r>
      <w:r w:rsidR="0012574E">
        <w:rPr>
          <w:noProof/>
        </w:rPr>
        <w:t>61</w:t>
      </w:r>
      <w:r>
        <w:fldChar w:fldCharType="end"/>
      </w:r>
      <w:bookmarkEnd w:id="1825"/>
      <w:r>
        <w:t xml:space="preserve"> — Edge </w:t>
      </w:r>
      <w:r w:rsidR="00E206B0">
        <w:t>w</w:t>
      </w:r>
      <w:r>
        <w:t>eld parameters</w:t>
      </w:r>
      <w:bookmarkEnd w:id="1826"/>
      <w:r w:rsidR="00E206B0">
        <w:t xml:space="preserve"> </w:t>
      </w:r>
    </w:p>
    <w:p w14:paraId="39E9CAC3" w14:textId="3F6648EB" w:rsidR="00FC68DB" w:rsidRDefault="004E71EA" w:rsidP="004E71EA">
      <w:pPr>
        <w:keepNext/>
      </w:pPr>
      <w:r w:rsidRPr="005C2D94">
        <w:t>The following parameters can be specified for the edge weld</w:t>
      </w:r>
      <w:r w:rsidR="003E2C5A">
        <w:t xml:space="preserve"> (see </w:t>
      </w:r>
      <w:r w:rsidR="003E2C5A">
        <w:fldChar w:fldCharType="begin"/>
      </w:r>
      <w:r w:rsidR="003E2C5A">
        <w:instrText xml:space="preserve"> REF _Ref157790964 \h </w:instrText>
      </w:r>
      <w:r w:rsidR="003E2C5A">
        <w:fldChar w:fldCharType="separate"/>
      </w:r>
      <w:r w:rsidR="0012574E" w:rsidRPr="00F54804">
        <w:t xml:space="preserve">Table </w:t>
      </w:r>
      <w:r w:rsidR="0012574E">
        <w:rPr>
          <w:noProof/>
        </w:rPr>
        <w:t>102</w:t>
      </w:r>
      <w:r w:rsidR="003E2C5A">
        <w:fldChar w:fldCharType="end"/>
      </w:r>
      <w:r w:rsidR="003E2C5A">
        <w:t>)</w:t>
      </w:r>
      <w:r w:rsidRPr="005C2D94">
        <w:t>:</w:t>
      </w:r>
      <w:r w:rsidRPr="00F54804">
        <w:t xml:space="preserve"> </w:t>
      </w:r>
    </w:p>
    <w:p w14:paraId="03224CE8" w14:textId="78791CA5" w:rsidR="0025265B" w:rsidRPr="005C2D94" w:rsidRDefault="0025265B" w:rsidP="001640C5">
      <w:pPr>
        <w:pStyle w:val="Beschriftung"/>
        <w:keepNext/>
        <w:keepLines/>
      </w:pPr>
      <w:bookmarkStart w:id="1827" w:name="_Ref157790964"/>
      <w:bookmarkStart w:id="1828" w:name="_Toc159619034"/>
      <w:r w:rsidRPr="00F54804">
        <w:t xml:space="preserve">Table </w:t>
      </w:r>
      <w:r w:rsidRPr="005C2D94">
        <w:fldChar w:fldCharType="begin"/>
      </w:r>
      <w:r w:rsidRPr="00F54804">
        <w:instrText xml:space="preserve"> SEQ Table \* ARABIC </w:instrText>
      </w:r>
      <w:r w:rsidRPr="005C2D94">
        <w:fldChar w:fldCharType="separate"/>
      </w:r>
      <w:r w:rsidR="0012574E">
        <w:rPr>
          <w:noProof/>
        </w:rPr>
        <w:t>102</w:t>
      </w:r>
      <w:r w:rsidRPr="005C2D94">
        <w:fldChar w:fldCharType="end"/>
      </w:r>
      <w:bookmarkEnd w:id="1827"/>
      <w:r w:rsidR="00916E78">
        <w:t xml:space="preserve"> —</w:t>
      </w:r>
      <w:r w:rsidR="00916E78" w:rsidRPr="00F54804">
        <w:t xml:space="preserve"> </w:t>
      </w:r>
      <w:r w:rsidRPr="00F54804">
        <w:t>Parameters of Edge Weld</w:t>
      </w:r>
      <w:r w:rsidR="00955250" w:rsidRPr="00F54804">
        <w:t xml:space="preserve"> </w:t>
      </w:r>
      <w:r w:rsidR="00955250">
        <w:t xml:space="preserve">for its single </w:t>
      </w:r>
      <w:r w:rsidR="00955250" w:rsidRPr="006D3531">
        <w:rPr>
          <w:rFonts w:ascii="Courier New" w:hAnsi="Courier New" w:cs="Courier New"/>
        </w:rPr>
        <w:t>&lt;weld_position/&gt;</w:t>
      </w:r>
      <w:bookmarkEnd w:id="1828"/>
      <w:r w:rsidR="00955250"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EF1B33">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5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58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EF1B33">
        <w:trPr>
          <w:cantSplit/>
          <w:jc w:val="center"/>
        </w:trPr>
        <w:tc>
          <w:tcPr>
            <w:tcW w:w="1300"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568"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5"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58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EF1B33">
        <w:trPr>
          <w:cantSplit/>
          <w:jc w:val="center"/>
        </w:trPr>
        <w:tc>
          <w:tcPr>
            <w:tcW w:w="1300"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568"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5" w:type="dxa"/>
            <w:shd w:val="clear" w:color="auto" w:fill="auto"/>
            <w:vAlign w:val="bottom"/>
          </w:tcPr>
          <w:p w14:paraId="22E4FEE8" w14:textId="746D0874" w:rsidR="00FC68DB" w:rsidRPr="00F54804" w:rsidRDefault="00FC68DB" w:rsidP="00B202D2">
            <w:pPr>
              <w:rPr>
                <w:sz w:val="20"/>
                <w:szCs w:val="20"/>
              </w:rPr>
            </w:pPr>
            <w:r w:rsidRPr="00F54804">
              <w:rPr>
                <w:sz w:val="20"/>
                <w:szCs w:val="20"/>
              </w:rPr>
              <w:t>1</w:t>
            </w:r>
          </w:p>
        </w:tc>
        <w:tc>
          <w:tcPr>
            <w:tcW w:w="1404"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42"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58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EF1B33">
        <w:trPr>
          <w:cantSplit/>
          <w:jc w:val="center"/>
        </w:trPr>
        <w:tc>
          <w:tcPr>
            <w:tcW w:w="1300"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568"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5" w:type="dxa"/>
            <w:shd w:val="clear" w:color="auto" w:fill="auto"/>
            <w:vAlign w:val="bottom"/>
          </w:tcPr>
          <w:p w14:paraId="145E2818" w14:textId="676D0380" w:rsidR="00FC68DB" w:rsidRPr="00F54804" w:rsidRDefault="00FC68DB" w:rsidP="004E71EA">
            <w:pPr>
              <w:keepNext/>
              <w:rPr>
                <w:sz w:val="20"/>
                <w:szCs w:val="20"/>
              </w:rPr>
            </w:pPr>
            <w:r w:rsidRPr="00F54804">
              <w:rPr>
                <w:sz w:val="20"/>
                <w:szCs w:val="20"/>
              </w:rPr>
              <w:t>1</w:t>
            </w:r>
          </w:p>
        </w:tc>
        <w:tc>
          <w:tcPr>
            <w:tcW w:w="1404"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42"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58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5C138150" w14:textId="63CBD2DF" w:rsidR="00EF1B33" w:rsidRPr="00951A4A" w:rsidRDefault="00CA06B3" w:rsidP="00EF1B33">
      <w:pPr>
        <w:pStyle w:val="Note"/>
        <w:spacing w:before="120"/>
      </w:pPr>
      <w:r>
        <w:t>Note</w:t>
      </w:r>
      <w:r w:rsidR="00E206B0">
        <w:t>:</w:t>
      </w:r>
      <w:r w:rsidR="00EF1B33">
        <w:tab/>
      </w:r>
      <w:r w:rsidR="00EF1B33" w:rsidRPr="00951A4A">
        <w:t xml:space="preserve">The reinforcement is </w:t>
      </w:r>
      <w:r w:rsidR="00D72FEC" w:rsidRPr="00951A4A">
        <w:t xml:space="preserve">not </w:t>
      </w:r>
      <w:r w:rsidR="00D72FEC">
        <w:t>yet support</w:t>
      </w:r>
      <w:r w:rsidR="00D72FEC" w:rsidRPr="00951A4A">
        <w:t xml:space="preserve">ed as </w:t>
      </w:r>
      <w:r w:rsidR="00D72FEC">
        <w:t xml:space="preserve">an </w:t>
      </w:r>
      <w:r w:rsidR="00D72FEC" w:rsidRPr="0013175B">
        <w:t xml:space="preserve">attribute </w:t>
      </w:r>
      <w:r w:rsidR="00EF1B33" w:rsidRPr="00951A4A">
        <w:t xml:space="preserve">in </w:t>
      </w:r>
      <w:r w:rsidR="00EF1B33">
        <w:t xml:space="preserve">χMCF </w:t>
      </w:r>
      <w:r w:rsidR="00EF1B33" w:rsidRPr="00951A4A">
        <w:t>version 3.1</w:t>
      </w:r>
      <w:r w:rsidR="003E2C5A">
        <w:t>.1 and earlier</w:t>
      </w:r>
      <w:r w:rsidR="00EF1B33">
        <w:t>.</w:t>
      </w:r>
      <w:r w:rsidR="00EF1B33" w:rsidRPr="00951A4A">
        <w:t xml:space="preserve"> </w:t>
      </w:r>
    </w:p>
    <w:p w14:paraId="423D0464" w14:textId="77777777" w:rsidR="00FC68DB" w:rsidRPr="00F54804" w:rsidRDefault="00FC68DB">
      <w:pPr>
        <w:pStyle w:val="berschrift4"/>
      </w:pPr>
      <w:bookmarkStart w:id="1829" w:name="_Toc338939175"/>
      <w:bookmarkStart w:id="1830" w:name="_Toc3557027"/>
      <w:bookmarkStart w:id="1831" w:name="_Toc34747277"/>
      <w:bookmarkStart w:id="1832" w:name="_Toc77102096"/>
      <w:r w:rsidRPr="000A1B7B">
        <w:t>Attributes</w:t>
      </w:r>
      <w:bookmarkEnd w:id="1829"/>
      <w:bookmarkEnd w:id="1830"/>
      <w:bookmarkEnd w:id="1831"/>
      <w:bookmarkEnd w:id="1832"/>
    </w:p>
    <w:p w14:paraId="6AF985F8" w14:textId="64E44524" w:rsidR="00F85C4B" w:rsidRDefault="00FC68DB" w:rsidP="000E094F">
      <w:pPr>
        <w:pStyle w:val="berschrift5"/>
      </w:pPr>
      <w:bookmarkStart w:id="1833" w:name="_Toc338939177"/>
      <w:r w:rsidRPr="00F54804">
        <w:t>Attribute</w:t>
      </w:r>
      <w:r w:rsidR="00F3142F">
        <w:t xml:space="preserve"> </w:t>
      </w:r>
      <w:r w:rsidRPr="009C4D05">
        <w:rPr>
          <w:rFonts w:ascii="Courier New" w:hAnsi="Courier New"/>
          <w:bCs/>
        </w:rPr>
        <w:t>base</w:t>
      </w:r>
      <w:bookmarkEnd w:id="1833"/>
      <w:r w:rsidR="00F85C4B">
        <w:t xml:space="preserve"> </w:t>
      </w:r>
    </w:p>
    <w:p w14:paraId="1FB92654" w14:textId="4CA181B3"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5ADF3003" w14:textId="4C6BDBE0" w:rsidR="00F85C4B" w:rsidRDefault="00FC68DB" w:rsidP="000E094F">
      <w:pPr>
        <w:pStyle w:val="berschrift5"/>
      </w:pPr>
      <w:bookmarkStart w:id="1834" w:name="_Toc338939178"/>
      <w:r w:rsidRPr="00F54804">
        <w:t>Attribute</w:t>
      </w:r>
      <w:r w:rsidR="00F3142F">
        <w:t xml:space="preserve"> </w:t>
      </w:r>
      <w:r w:rsidRPr="009C4D05">
        <w:rPr>
          <w:rFonts w:ascii="Courier New" w:hAnsi="Courier New"/>
          <w:bCs/>
        </w:rPr>
        <w:t>technology</w:t>
      </w:r>
      <w:bookmarkEnd w:id="1834"/>
      <w:r w:rsidR="00F85C4B">
        <w:t xml:space="preserve"> </w:t>
      </w:r>
    </w:p>
    <w:p w14:paraId="2C84C4D2" w14:textId="0195620D"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4D94DA8"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r</w:t>
      </w:r>
      <w:r w:rsidR="00FC68DB" w:rsidRPr="005039E0">
        <w:rPr>
          <w:rStyle w:val="CodeCharacter"/>
        </w:rPr>
        <w:t>esistance</w:t>
      </w:r>
      <w:r w:rsidR="00617CF9">
        <w:rPr>
          <w:rStyle w:val="CodeCharacter"/>
        </w:rPr>
        <w:t xml:space="preserve">, </w:t>
      </w:r>
    </w:p>
    <w:p w14:paraId="3FA61B90" w14:textId="7A8AA04F" w:rsidR="00FC68DB" w:rsidRPr="005039E0" w:rsidRDefault="00F2441B" w:rsidP="00617CF9">
      <w:pPr>
        <w:pStyle w:val="Aufzhlungszeichen"/>
        <w:keepNext/>
        <w:numPr>
          <w:ilvl w:val="0"/>
          <w:numId w:val="10"/>
        </w:numPr>
        <w:spacing w:after="120"/>
        <w:ind w:left="357" w:hanging="357"/>
        <w:contextualSpacing w:val="0"/>
        <w:rPr>
          <w:rStyle w:val="CodeCharacter"/>
        </w:rPr>
      </w:pPr>
      <w:r w:rsidRPr="005039E0">
        <w:rPr>
          <w:rStyle w:val="CodeCharacter"/>
        </w:rPr>
        <w:t>a</w:t>
      </w:r>
      <w:r w:rsidR="00FC68DB" w:rsidRPr="005039E0">
        <w:rPr>
          <w:rStyle w:val="CodeCharacter"/>
        </w:rPr>
        <w:t>rc</w:t>
      </w:r>
      <w:r w:rsidR="00617CF9">
        <w:rPr>
          <w:rStyle w:val="CodeCharacter"/>
        </w:rPr>
        <w:t xml:space="preserve">, </w:t>
      </w:r>
    </w:p>
    <w:p w14:paraId="627C355B" w14:textId="100823A7" w:rsidR="00FC68DB" w:rsidRPr="005039E0" w:rsidRDefault="00F2441B" w:rsidP="00617CF9">
      <w:pPr>
        <w:pStyle w:val="Aufzhlungszeichen"/>
        <w:numPr>
          <w:ilvl w:val="0"/>
          <w:numId w:val="10"/>
        </w:numPr>
        <w:spacing w:after="120"/>
        <w:ind w:left="357" w:hanging="357"/>
        <w:contextualSpacing w:val="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r w:rsidR="00617CF9">
        <w:rPr>
          <w:rStyle w:val="CodeCharacter"/>
        </w:rPr>
        <w:t>,</w:t>
      </w:r>
      <w:r w:rsidR="005039E0" w:rsidRPr="005039E0">
        <w:rPr>
          <w:rStyle w:val="CodeCharacter"/>
        </w:rPr>
        <w:t xml:space="preserve"> </w:t>
      </w:r>
    </w:p>
    <w:p w14:paraId="5217E04A" w14:textId="52C61DC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friction</w:t>
      </w:r>
      <w:r w:rsidR="00617CF9">
        <w:rPr>
          <w:rStyle w:val="CodeCharacter"/>
        </w:rPr>
        <w:t xml:space="preserve">, </w:t>
      </w:r>
    </w:p>
    <w:p w14:paraId="790456DD" w14:textId="15709623" w:rsidR="00FC68DB" w:rsidRPr="005039E0" w:rsidRDefault="00FC68DB" w:rsidP="00617CF9">
      <w:pPr>
        <w:pStyle w:val="Aufzhlungszeichen"/>
        <w:numPr>
          <w:ilvl w:val="0"/>
          <w:numId w:val="10"/>
        </w:numPr>
        <w:spacing w:after="120"/>
        <w:ind w:left="357" w:hanging="357"/>
        <w:contextualSpacing w:val="0"/>
        <w:rPr>
          <w:rStyle w:val="CodeCharacter"/>
        </w:rPr>
      </w:pPr>
      <w:r w:rsidRPr="005039E0">
        <w:rPr>
          <w:rStyle w:val="CodeCharacter"/>
        </w:rPr>
        <w:t>brazing</w:t>
      </w:r>
      <w:r w:rsidR="00F2441B" w:rsidRPr="005039E0">
        <w:rPr>
          <w:rStyle w:val="CodeCharacter"/>
        </w:rPr>
        <w:t>.</w:t>
      </w:r>
      <w:r w:rsidR="00617CF9">
        <w:rPr>
          <w:rStyle w:val="CodeCharacter"/>
        </w:rPr>
        <w:t xml:space="preserve"> </w:t>
      </w:r>
    </w:p>
    <w:p w14:paraId="5B274EFF" w14:textId="2448E373" w:rsidR="00F85C4B" w:rsidRDefault="00FC68DB">
      <w:pPr>
        <w:pStyle w:val="berschrift4"/>
      </w:pPr>
      <w:bookmarkStart w:id="1835" w:name="_Toc338939179"/>
      <w:bookmarkStart w:id="1836" w:name="_Toc3557028"/>
      <w:bookmarkStart w:id="1837" w:name="_Toc34747278"/>
      <w:bookmarkStart w:id="1838" w:name="_Toc77102097"/>
      <w:r w:rsidRPr="00F54804">
        <w:lastRenderedPageBreak/>
        <w:t>Element</w:t>
      </w:r>
      <w:r w:rsidR="00F3142F">
        <w:t xml:space="preserve"> </w:t>
      </w:r>
      <w:r w:rsidR="009C4D05" w:rsidRPr="009C4D05">
        <w:rPr>
          <w:rFonts w:ascii="Courier New" w:hAnsi="Courier New"/>
          <w:bCs/>
        </w:rPr>
        <w:t>&lt;</w:t>
      </w:r>
      <w:r w:rsidRPr="009C4D05">
        <w:rPr>
          <w:rFonts w:ascii="Courier New" w:hAnsi="Courier New"/>
          <w:bCs/>
        </w:rPr>
        <w:t>weld_position</w:t>
      </w:r>
      <w:bookmarkEnd w:id="1835"/>
      <w:bookmarkEnd w:id="1836"/>
      <w:bookmarkEnd w:id="1837"/>
      <w:bookmarkEnd w:id="1838"/>
      <w:r w:rsidR="009C4D05" w:rsidRPr="009C4D05">
        <w:rPr>
          <w:rFonts w:ascii="Courier New" w:hAnsi="Courier New"/>
          <w:bCs/>
        </w:rPr>
        <w:t>/&gt;</w:t>
      </w:r>
      <w:r w:rsidR="00F85C4B">
        <w:t xml:space="preserve"> </w:t>
      </w:r>
    </w:p>
    <w:p w14:paraId="33656E2A" w14:textId="65D7BF8D" w:rsidR="00FC68DB" w:rsidRDefault="00FC68DB" w:rsidP="00951A4A">
      <w:pPr>
        <w:keepNext/>
      </w:pPr>
      <w:r w:rsidRPr="00BD52D7">
        <w:t xml:space="preserve">For the element </w:t>
      </w:r>
      <w:r w:rsidRPr="005039E0">
        <w:rPr>
          <w:rStyle w:val="CodeCharacter"/>
        </w:rPr>
        <w:t>&lt;weld_position/&gt;</w:t>
      </w:r>
      <w:r w:rsidRPr="00BD52D7">
        <w:t xml:space="preserve"> the following attri</w:t>
      </w:r>
      <w:r w:rsidRPr="001668D7">
        <w:t xml:space="preserve">butes can be specified </w:t>
      </w:r>
      <w:r w:rsidR="003E2C5A">
        <w:t xml:space="preserve">(see </w:t>
      </w:r>
      <w:r w:rsidR="003E2C5A">
        <w:fldChar w:fldCharType="begin"/>
      </w:r>
      <w:r w:rsidR="003E2C5A">
        <w:instrText xml:space="preserve"> REF _Ref157790982 \h </w:instrText>
      </w:r>
      <w:r w:rsidR="003E2C5A">
        <w:fldChar w:fldCharType="separate"/>
      </w:r>
      <w:r w:rsidR="0012574E" w:rsidRPr="00F54804">
        <w:t xml:space="preserve">Table </w:t>
      </w:r>
      <w:r w:rsidR="0012574E">
        <w:rPr>
          <w:noProof/>
        </w:rPr>
        <w:t>103</w:t>
      </w:r>
      <w:r w:rsidR="003E2C5A">
        <w:fldChar w:fldCharType="end"/>
      </w:r>
      <w:r w:rsidR="003E2C5A">
        <w:t>)</w:t>
      </w:r>
      <w:r w:rsidRPr="00F54804">
        <w:t>:</w:t>
      </w:r>
      <w:r w:rsidR="003E2C5A">
        <w:t xml:space="preserve"> </w:t>
      </w:r>
    </w:p>
    <w:p w14:paraId="0C8ECA97" w14:textId="60DF0672" w:rsidR="0025265B" w:rsidRPr="00F54804" w:rsidRDefault="0025265B" w:rsidP="001640C5">
      <w:pPr>
        <w:pStyle w:val="Beschriftung"/>
        <w:keepNext/>
        <w:keepLines/>
      </w:pPr>
      <w:bookmarkStart w:id="1839" w:name="_Ref157790982"/>
      <w:bookmarkStart w:id="1840" w:name="_Toc159619035"/>
      <w:r w:rsidRPr="00F54804">
        <w:t xml:space="preserve">Table </w:t>
      </w:r>
      <w:r w:rsidRPr="00F54804">
        <w:fldChar w:fldCharType="begin"/>
      </w:r>
      <w:r w:rsidRPr="00F54804">
        <w:instrText xml:space="preserve"> SEQ Table \* ARABIC </w:instrText>
      </w:r>
      <w:r w:rsidRPr="00F54804">
        <w:fldChar w:fldCharType="separate"/>
      </w:r>
      <w:r w:rsidR="0012574E">
        <w:rPr>
          <w:noProof/>
        </w:rPr>
        <w:t>103</w:t>
      </w:r>
      <w:r w:rsidRPr="00F54804">
        <w:fldChar w:fldCharType="end"/>
      </w:r>
      <w:bookmarkEnd w:id="1839"/>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&lt;weld_position/&gt;</w:t>
      </w:r>
      <w:r w:rsidRPr="005C2D94">
        <w:t xml:space="preserve"> for Edge Weld</w:t>
      </w:r>
      <w:bookmarkEnd w:id="1840"/>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r w:rsidRPr="00F54804">
              <w:rPr>
                <w:sz w:val="20"/>
                <w:szCs w:val="20"/>
              </w:rPr>
              <w:t>filler_material</w:t>
            </w:r>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BABCEE7" w14:textId="142AE110" w:rsidR="00F85C4B" w:rsidRDefault="00FC68DB" w:rsidP="000E094F">
      <w:pPr>
        <w:pStyle w:val="berschrift5"/>
        <w:rPr>
          <w:lang w:val="es-ES"/>
        </w:rPr>
      </w:pPr>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F85C4B">
        <w:rPr>
          <w:lang w:val="es-ES"/>
        </w:rPr>
        <w:t xml:space="preserve"> </w:t>
      </w:r>
    </w:p>
    <w:p w14:paraId="4A177630" w14:textId="0985C01C"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0AE75353" w14:textId="63881301" w:rsidR="00F85C4B" w:rsidRDefault="00FC68DB" w:rsidP="000E094F">
      <w:pPr>
        <w:pStyle w:val="berschrift5"/>
      </w:pPr>
      <w:r w:rsidRPr="005C2D94">
        <w:t>Attribute</w:t>
      </w:r>
      <w:r w:rsidR="00F3142F">
        <w:t xml:space="preserve"> </w:t>
      </w:r>
      <w:r w:rsidRPr="009D59E3">
        <w:rPr>
          <w:rFonts w:ascii="Courier New" w:hAnsi="Courier New"/>
          <w:bCs/>
        </w:rPr>
        <w:t>section</w:t>
      </w:r>
      <w:r w:rsidR="00F85C4B">
        <w:t xml:space="preserve"> </w:t>
      </w:r>
    </w:p>
    <w:p w14:paraId="730120AB" w14:textId="692D5373"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6CC2862E"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I</w:t>
      </w:r>
      <w:r w:rsidRPr="0013175B">
        <w:rPr>
          <w:rFonts w:ascii="Cambria" w:hAnsi="Cambria"/>
          <w:lang w:val="en-GB"/>
        </w:rPr>
        <w:t xml:space="preserve"> (not be confused with seam weld subtype</w:t>
      </w:r>
      <w:r w:rsidR="00F3142F">
        <w:rPr>
          <w:rFonts w:ascii="Cambria" w:hAnsi="Cambria"/>
          <w:lang w:val="en-GB"/>
        </w:rPr>
        <w:t xml:space="preserve"> “</w:t>
      </w:r>
      <w:r w:rsidRPr="005039E0">
        <w:rPr>
          <w:rStyle w:val="CodeCharacter"/>
        </w:rPr>
        <w:t>i_weld</w:t>
      </w:r>
      <w:r w:rsidR="00482059">
        <w:rPr>
          <w:rFonts w:ascii="Cambria" w:hAnsi="Cambria"/>
          <w:lang w:val="en-GB"/>
        </w:rPr>
        <w:t>”</w:t>
      </w:r>
      <w:r w:rsidR="003E3E3F">
        <w:rPr>
          <w:rFonts w:ascii="Cambria" w:hAnsi="Cambria"/>
          <w:lang w:val="en-GB"/>
        </w:rPr>
        <w:t>,</w:t>
      </w:r>
      <w:r w:rsidR="00482059">
        <w:rPr>
          <w:rFonts w:ascii="Cambria" w:hAnsi="Cambria"/>
          <w:lang w:val="en-GB"/>
        </w:rPr>
        <w:t xml:space="preserve"> </w:t>
      </w:r>
      <w:r w:rsidRPr="0013175B">
        <w:rPr>
          <w:rFonts w:ascii="Cambria" w:hAnsi="Cambria"/>
          <w:lang w:val="en-GB"/>
        </w:rPr>
        <w:t xml:space="preserve">cf. </w:t>
      </w:r>
      <w:r w:rsidR="005020EF">
        <w:rPr>
          <w:rFonts w:ascii="Cambria" w:hAnsi="Cambria"/>
          <w:lang w:val="en-GB"/>
        </w:rPr>
        <w:t>clause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12574E">
        <w:rPr>
          <w:rFonts w:ascii="Cambria" w:hAnsi="Cambria"/>
          <w:lang w:val="en-GB"/>
        </w:rPr>
        <w:t>10.2.4.1</w:t>
      </w:r>
      <w:r w:rsidRPr="0013175B">
        <w:rPr>
          <w:rFonts w:ascii="Cambria" w:hAnsi="Cambria"/>
          <w:lang w:val="en-GB"/>
        </w:rPr>
        <w:fldChar w:fldCharType="end"/>
      </w:r>
      <w:r w:rsidRPr="0013175B">
        <w:rPr>
          <w:rFonts w:ascii="Cambria" w:hAnsi="Cambria"/>
          <w:lang w:val="en-GB"/>
        </w:rPr>
        <w:t>!)</w:t>
      </w:r>
      <w:r w:rsidR="004658DB">
        <w:rPr>
          <w:rStyle w:val="CodeCharacter"/>
        </w:rPr>
        <w:t>,</w:t>
      </w:r>
      <w:r w:rsidR="005039E0" w:rsidRPr="005039E0">
        <w:rPr>
          <w:rStyle w:val="CodeCharacter"/>
        </w:rPr>
        <w:t xml:space="preserve"> </w:t>
      </w:r>
    </w:p>
    <w:p w14:paraId="4A907CE8" w14:textId="05BDE41B" w:rsidR="00FC68DB" w:rsidRPr="005039E0" w:rsidRDefault="00FC68DB" w:rsidP="004658DB">
      <w:pPr>
        <w:pStyle w:val="Aufzhlungszeichen"/>
        <w:keepNext/>
        <w:numPr>
          <w:ilvl w:val="0"/>
          <w:numId w:val="10"/>
        </w:numPr>
        <w:spacing w:after="120"/>
        <w:ind w:left="357" w:hanging="357"/>
        <w:contextualSpacing w:val="0"/>
        <w:rPr>
          <w:rStyle w:val="CodeCharacter"/>
        </w:rPr>
      </w:pPr>
      <w:r w:rsidRPr="005039E0">
        <w:rPr>
          <w:rStyle w:val="CodeCharacter"/>
        </w:rPr>
        <w:t>V</w:t>
      </w:r>
      <w:r w:rsidR="004658DB">
        <w:rPr>
          <w:rStyle w:val="CodeCharacter"/>
        </w:rPr>
        <w:t xml:space="preserve">, </w:t>
      </w:r>
    </w:p>
    <w:p w14:paraId="2414A148" w14:textId="60E49EF9" w:rsidR="00FC68DB" w:rsidRPr="005039E0" w:rsidRDefault="00FC68DB" w:rsidP="004658DB">
      <w:pPr>
        <w:pStyle w:val="Aufzhlungszeichen"/>
        <w:numPr>
          <w:ilvl w:val="0"/>
          <w:numId w:val="10"/>
        </w:numPr>
        <w:spacing w:after="120"/>
        <w:ind w:left="357" w:hanging="357"/>
        <w:contextualSpacing w:val="0"/>
        <w:rPr>
          <w:rStyle w:val="CodeCharacter"/>
        </w:rPr>
      </w:pPr>
      <w:r w:rsidRPr="005039E0">
        <w:rPr>
          <w:rStyle w:val="CodeCharacter"/>
        </w:rPr>
        <w:t>U</w:t>
      </w:r>
      <w:r w:rsidR="00F2441B" w:rsidRPr="005039E0">
        <w:rPr>
          <w:rStyle w:val="CodeCharacter"/>
        </w:rPr>
        <w:t>.</w:t>
      </w:r>
      <w:r w:rsidR="004658DB">
        <w:rPr>
          <w:rStyle w:val="CodeCharacter"/>
        </w:rPr>
        <w:t xml:space="preserve"> </w:t>
      </w:r>
    </w:p>
    <w:p w14:paraId="467C0832" w14:textId="6901C17D" w:rsidR="00FC68DB" w:rsidRPr="005C2D94" w:rsidRDefault="00FC68DB" w:rsidP="000E094F">
      <w:pPr>
        <w:pStyle w:val="berschrift5"/>
      </w:pPr>
      <w:bookmarkStart w:id="1841" w:name="_Toc338939182"/>
      <w:r w:rsidRPr="00F54804">
        <w:t>Attribute</w:t>
      </w:r>
      <w:r w:rsidR="00F3142F">
        <w:t xml:space="preserve"> </w:t>
      </w:r>
      <w:r w:rsidRPr="009D59E3">
        <w:rPr>
          <w:rFonts w:ascii="Courier New" w:hAnsi="Courier New"/>
          <w:bCs/>
        </w:rPr>
        <w:t>width</w:t>
      </w:r>
      <w:bookmarkEnd w:id="1841"/>
      <w:r w:rsidR="00482059">
        <w:t xml:space="preserve"> </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464FE170" w:rsidR="00FC68DB" w:rsidRPr="00F54804" w:rsidRDefault="00FC68DB" w:rsidP="000E094F">
      <w:pPr>
        <w:pStyle w:val="berschrift5"/>
      </w:pPr>
      <w:bookmarkStart w:id="1842" w:name="_Toc338939184"/>
      <w:r w:rsidRPr="000A1B7B">
        <w:t>Attribute</w:t>
      </w:r>
      <w:r w:rsidR="00F3142F">
        <w:t xml:space="preserve"> </w:t>
      </w:r>
      <w:r w:rsidRPr="009D59E3">
        <w:rPr>
          <w:rFonts w:ascii="Courier New" w:hAnsi="Courier New"/>
          <w:bCs/>
        </w:rPr>
        <w:t>filler</w:t>
      </w:r>
      <w:bookmarkEnd w:id="1842"/>
      <w:r w:rsidR="00482059">
        <w:t xml:space="preserve"> </w:t>
      </w:r>
    </w:p>
    <w:p w14:paraId="12E26578" w14:textId="77777777" w:rsidR="00FC68DB" w:rsidRPr="00F54804" w:rsidRDefault="00FC68DB" w:rsidP="00153289">
      <w:pPr>
        <w:keepNext/>
      </w:pPr>
      <w:r w:rsidRPr="00F54804">
        <w:t>Valid values for the attribute filler can be:</w:t>
      </w:r>
    </w:p>
    <w:p w14:paraId="125B60BF" w14:textId="23F97E1A" w:rsidR="00FC68DB" w:rsidRPr="005039E0" w:rsidRDefault="00F2441B" w:rsidP="004658DB">
      <w:pPr>
        <w:pStyle w:val="Aufzhlungszeichen"/>
        <w:keepNext/>
        <w:numPr>
          <w:ilvl w:val="0"/>
          <w:numId w:val="10"/>
        </w:numPr>
        <w:spacing w:after="120"/>
        <w:ind w:left="357" w:hanging="357"/>
        <w:contextualSpacing w:val="0"/>
        <w:rPr>
          <w:rStyle w:val="CodeCharacter"/>
        </w:rPr>
      </w:pPr>
      <w:r w:rsidRPr="005039E0">
        <w:rPr>
          <w:rStyle w:val="CodeCharacter"/>
        </w:rPr>
        <w:t>y</w:t>
      </w:r>
      <w:r w:rsidR="00FC68DB" w:rsidRPr="005039E0">
        <w:rPr>
          <w:rStyle w:val="CodeCharacter"/>
        </w:rPr>
        <w:t>es</w:t>
      </w:r>
      <w:r w:rsidR="004658DB">
        <w:rPr>
          <w:rStyle w:val="CodeCharacter"/>
        </w:rPr>
        <w:t xml:space="preserve">, </w:t>
      </w:r>
    </w:p>
    <w:p w14:paraId="569B430C" w14:textId="73539E1F" w:rsidR="00FC68DB" w:rsidRPr="005039E0" w:rsidRDefault="00F2441B" w:rsidP="004658DB">
      <w:pPr>
        <w:pStyle w:val="Aufzhlungszeichen"/>
        <w:numPr>
          <w:ilvl w:val="0"/>
          <w:numId w:val="10"/>
        </w:numPr>
        <w:spacing w:after="120"/>
        <w:ind w:left="357" w:hanging="357"/>
        <w:contextualSpacing w:val="0"/>
        <w:rPr>
          <w:rStyle w:val="CodeCharacter"/>
        </w:rPr>
      </w:pPr>
      <w:r w:rsidRPr="005039E0">
        <w:rPr>
          <w:rStyle w:val="CodeCharacter"/>
        </w:rPr>
        <w:t>n</w:t>
      </w:r>
      <w:r w:rsidR="00FC68DB" w:rsidRPr="005039E0">
        <w:rPr>
          <w:rStyle w:val="CodeCharacter"/>
        </w:rPr>
        <w:t>o</w:t>
      </w:r>
      <w:r w:rsidR="004658DB">
        <w:rPr>
          <w:rStyle w:val="CodeCharacter"/>
        </w:rPr>
        <w:t xml:space="preserve">. </w:t>
      </w:r>
    </w:p>
    <w:p w14:paraId="0086EC89" w14:textId="0FC642B2"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3988FDC7" w14:textId="21ED2775" w:rsidR="00FC68DB" w:rsidRPr="00F54804" w:rsidRDefault="00FC68DB" w:rsidP="000E094F">
      <w:pPr>
        <w:pStyle w:val="berschrift5"/>
      </w:pPr>
      <w:r w:rsidRPr="005C2D94">
        <w:t>Attribute</w:t>
      </w:r>
      <w:r w:rsidR="00F3142F">
        <w:t xml:space="preserve"> </w:t>
      </w:r>
      <w:r w:rsidRPr="009D59E3">
        <w:rPr>
          <w:rFonts w:ascii="Courier New" w:hAnsi="Courier New"/>
          <w:bCs/>
        </w:rPr>
        <w:t>filler_material</w:t>
      </w:r>
      <w:r w:rsidR="00482059">
        <w:t xml:space="preserve"> </w:t>
      </w:r>
    </w:p>
    <w:p w14:paraId="577C8DB7" w14:textId="19AABA7E" w:rsidR="00FC68DB" w:rsidRPr="00BD52D7" w:rsidRDefault="00FC68DB" w:rsidP="00B202D2">
      <w:pPr>
        <w:pStyle w:val="Note"/>
        <w:rPr>
          <w:sz w:val="22"/>
        </w:rPr>
      </w:pPr>
      <w:r w:rsidRPr="005C2D94">
        <w:rPr>
          <w:bCs/>
          <w:iCs/>
          <w:sz w:val="22"/>
        </w:rPr>
        <w:t xml:space="preserve">The attribute </w:t>
      </w:r>
      <w:r w:rsidRPr="004658DB">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r w:rsidR="004658DB">
        <w:rPr>
          <w:bCs/>
          <w:iCs/>
          <w:sz w:val="22"/>
        </w:rPr>
        <w:t xml:space="preserve"> </w:t>
      </w:r>
    </w:p>
    <w:p w14:paraId="605577D3" w14:textId="292E2E42" w:rsidR="00FC68DB" w:rsidRPr="00D97F70" w:rsidRDefault="00602D17" w:rsidP="004658DB">
      <w:pPr>
        <w:pStyle w:val="Example"/>
        <w:keepNext/>
      </w:pPr>
      <w:r>
        <w:t>Example</w:t>
      </w:r>
      <w:r w:rsidR="00227933" w:rsidRPr="0013175B">
        <w:t xml:space="preserve"> </w:t>
      </w:r>
    </w:p>
    <w:p w14:paraId="1CA1B131" w14:textId="77777777" w:rsidR="00FC68DB" w:rsidRPr="00D97F70" w:rsidRDefault="00FC68DB" w:rsidP="009570F3">
      <w:pPr>
        <w:pStyle w:val="XMLCode"/>
        <w:keepNext/>
        <w:spacing w:before="120"/>
        <w:ind w:firstLine="0"/>
        <w:rPr>
          <w:lang w:val="en-GB"/>
        </w:rPr>
      </w:pPr>
      <w:r w:rsidRPr="00D97F70">
        <w:rPr>
          <w:lang w:val="en-GB"/>
        </w:rPr>
        <w:t>&lt;seamweld&gt;</w:t>
      </w:r>
    </w:p>
    <w:p w14:paraId="021773EE" w14:textId="77777777" w:rsidR="00FC68DB" w:rsidRPr="00D97F70" w:rsidRDefault="00FC68DB" w:rsidP="009570F3">
      <w:pPr>
        <w:pStyle w:val="XMLCode"/>
        <w:keepNext/>
        <w:ind w:firstLine="0"/>
        <w:rPr>
          <w:lang w:val="en-GB"/>
        </w:rPr>
      </w:pPr>
      <w:r w:rsidRPr="00D97F70">
        <w:rPr>
          <w:lang w:val="en-GB"/>
        </w:rPr>
        <w:t xml:space="preserve">    &lt;edge_weld base="1" technology="arc"&gt;</w:t>
      </w:r>
    </w:p>
    <w:p w14:paraId="58C71DBE"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u="1" x="1" y="1" z="0"</w:t>
      </w:r>
    </w:p>
    <w:p w14:paraId="69CCE946" w14:textId="71325CFC"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51E1ECF" w14:textId="342617B3" w:rsidR="00FC68DB" w:rsidRPr="00D97F70" w:rsidRDefault="00FC68DB" w:rsidP="009570F3">
      <w:pPr>
        <w:pStyle w:val="XMLCode"/>
        <w:ind w:firstLine="0"/>
        <w:rPr>
          <w:b/>
          <w:lang w:val="en-GB"/>
        </w:rPr>
      </w:pPr>
      <w:r w:rsidRPr="00D97F70">
        <w:rPr>
          <w:b/>
          <w:lang w:val="en-GB"/>
        </w:rPr>
        <w:t xml:space="preserve">            section="V"</w:t>
      </w:r>
    </w:p>
    <w:p w14:paraId="1F90D91F" w14:textId="3467F416" w:rsidR="00FC68DB" w:rsidRPr="00D97F70" w:rsidRDefault="00FC68DB" w:rsidP="009570F3">
      <w:pPr>
        <w:pStyle w:val="XMLCode"/>
        <w:ind w:firstLine="0"/>
        <w:rPr>
          <w:b/>
          <w:lang w:val="en-GB"/>
        </w:rPr>
      </w:pPr>
      <w:r w:rsidRPr="00D97F70">
        <w:rPr>
          <w:b/>
          <w:lang w:val="en-GB"/>
        </w:rPr>
        <w:lastRenderedPageBreak/>
        <w:t xml:space="preserve">            width="2"</w:t>
      </w:r>
    </w:p>
    <w:p w14:paraId="12E63FB9" w14:textId="45566D0B" w:rsidR="00FC68DB" w:rsidRPr="00D97F70" w:rsidRDefault="00FC68DB" w:rsidP="009570F3">
      <w:pPr>
        <w:pStyle w:val="XMLCode"/>
        <w:ind w:firstLine="0"/>
        <w:rPr>
          <w:b/>
          <w:lang w:val="en-GB"/>
        </w:rPr>
      </w:pPr>
      <w:r w:rsidRPr="00D97F70">
        <w:rPr>
          <w:b/>
          <w:lang w:val="en-GB"/>
        </w:rPr>
        <w:t xml:space="preserve">            filler="yes"</w:t>
      </w:r>
    </w:p>
    <w:p w14:paraId="26275E4C" w14:textId="130BC377" w:rsidR="00FC68DB" w:rsidRPr="00D97F70" w:rsidRDefault="009570F3" w:rsidP="009570F3">
      <w:pPr>
        <w:pStyle w:val="XMLCode"/>
        <w:ind w:firstLine="0"/>
        <w:rPr>
          <w:b/>
          <w:lang w:val="en-GB"/>
        </w:rPr>
      </w:pPr>
      <w:r>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594507" w14:textId="77777777" w:rsidR="00FC68DB" w:rsidRPr="00D97F70" w:rsidRDefault="00FC68DB" w:rsidP="009570F3">
      <w:pPr>
        <w:pStyle w:val="XMLCode"/>
        <w:ind w:firstLine="0"/>
        <w:rPr>
          <w:lang w:val="en-GB"/>
        </w:rPr>
      </w:pPr>
      <w:r w:rsidRPr="00D97F70">
        <w:rPr>
          <w:lang w:val="en-GB"/>
        </w:rPr>
        <w:t xml:space="preserve">        &lt;sheet_parameter ... /&gt;</w:t>
      </w:r>
    </w:p>
    <w:p w14:paraId="2EB9F8F5" w14:textId="77777777" w:rsidR="00FC68DB" w:rsidRPr="00D97F70" w:rsidRDefault="00FC68DB" w:rsidP="009570F3">
      <w:pPr>
        <w:pStyle w:val="XMLCode"/>
        <w:ind w:firstLine="0"/>
        <w:rPr>
          <w:lang w:val="en-GB"/>
        </w:rPr>
      </w:pPr>
      <w:r w:rsidRPr="00D97F70">
        <w:rPr>
          <w:lang w:val="en-GB"/>
        </w:rPr>
        <w:t xml:space="preserve">    &lt;/edge_weld&gt;</w:t>
      </w:r>
    </w:p>
    <w:p w14:paraId="595FD286" w14:textId="29760CC0" w:rsidR="00FC68DB" w:rsidRPr="0013175B" w:rsidRDefault="00FC68DB" w:rsidP="009570F3">
      <w:pPr>
        <w:pStyle w:val="XMLCode"/>
        <w:ind w:firstLine="0"/>
        <w:rPr>
          <w:lang w:val="en-GB"/>
        </w:rPr>
      </w:pPr>
      <w:r w:rsidRPr="00D97F70">
        <w:rPr>
          <w:lang w:val="en-GB"/>
        </w:rPr>
        <w:t>&lt;/seamweld&gt;</w:t>
      </w:r>
      <w:r w:rsidR="00907DFC">
        <w:rPr>
          <w:lang w:val="en-GB"/>
        </w:rPr>
        <w:t xml:space="preserve"> </w:t>
      </w:r>
    </w:p>
    <w:p w14:paraId="4C1C34C6" w14:textId="2FA6E4AA" w:rsidR="00FC68DB" w:rsidRPr="005C2D94" w:rsidRDefault="00FC68DB">
      <w:pPr>
        <w:pStyle w:val="berschrift4"/>
      </w:pPr>
      <w:bookmarkStart w:id="1843" w:name="WeldDefinitionIWeld"/>
      <w:bookmarkStart w:id="1844" w:name="_Toc3557029"/>
      <w:bookmarkStart w:id="1845" w:name="_Toc34747279"/>
      <w:bookmarkStart w:id="1846" w:name="_Toc77102098"/>
      <w:bookmarkStart w:id="1847" w:name="_Toc288200765"/>
      <w:bookmarkStart w:id="1848" w:name="_Toc338939109"/>
      <w:bookmarkEnd w:id="1843"/>
      <w:r w:rsidRPr="00F54804">
        <w:t>Element</w:t>
      </w:r>
      <w:r w:rsidR="00F3142F">
        <w:t xml:space="preserve"> </w:t>
      </w:r>
      <w:r w:rsidR="009D59E3" w:rsidRPr="009D59E3">
        <w:rPr>
          <w:rFonts w:ascii="Courier New" w:hAnsi="Courier New"/>
          <w:bCs/>
        </w:rPr>
        <w:t>&lt;</w:t>
      </w:r>
      <w:r w:rsidRPr="009D59E3">
        <w:rPr>
          <w:rFonts w:ascii="Courier New" w:hAnsi="Courier New"/>
          <w:bCs/>
        </w:rPr>
        <w:t>sheet_parameter</w:t>
      </w:r>
      <w:bookmarkEnd w:id="1844"/>
      <w:bookmarkEnd w:id="1845"/>
      <w:bookmarkEnd w:id="1846"/>
      <w:r w:rsidR="009D59E3" w:rsidRPr="009D59E3">
        <w:rPr>
          <w:rFonts w:ascii="Courier New" w:hAnsi="Courier New"/>
          <w:bCs/>
        </w:rPr>
        <w:t>/&gt;</w:t>
      </w:r>
      <w:r w:rsidR="00482059">
        <w:t xml:space="preserve"> </w:t>
      </w:r>
    </w:p>
    <w:p w14:paraId="71215E74" w14:textId="1F8CCD69" w:rsidR="00FC68DB" w:rsidRDefault="00FC68DB" w:rsidP="00153289">
      <w:pPr>
        <w:keepNext/>
      </w:pPr>
      <w:r w:rsidRPr="005C2D94">
        <w:t xml:space="preserve">For the element </w:t>
      </w:r>
      <w:r w:rsidRPr="000E59EB">
        <w:rPr>
          <w:rStyle w:val="CodeCharacter"/>
        </w:rPr>
        <w:t>&lt;sheet_parameter/&gt;</w:t>
      </w:r>
      <w:r w:rsidRPr="00BD52D7">
        <w:t xml:space="preserve">, the following attributes can be specified for the </w:t>
      </w:r>
      <w:r w:rsidR="004658DB">
        <w:t>e</w:t>
      </w:r>
      <w:r w:rsidRPr="00BD52D7">
        <w:t xml:space="preserve">dge </w:t>
      </w:r>
      <w:r w:rsidR="004658DB">
        <w:t>w</w:t>
      </w:r>
      <w:r w:rsidRPr="001668D7">
        <w:t>eld</w:t>
      </w:r>
      <w:r w:rsidR="009570F3">
        <w:t xml:space="preserve"> (see </w:t>
      </w:r>
      <w:r w:rsidR="009570F3">
        <w:fldChar w:fldCharType="begin"/>
      </w:r>
      <w:r w:rsidR="009570F3">
        <w:instrText xml:space="preserve"> REF _Ref157791088 \h </w:instrText>
      </w:r>
      <w:r w:rsidR="009570F3">
        <w:fldChar w:fldCharType="separate"/>
      </w:r>
      <w:r w:rsidR="0012574E" w:rsidRPr="00F54804">
        <w:t xml:space="preserve">Table </w:t>
      </w:r>
      <w:r w:rsidR="0012574E">
        <w:rPr>
          <w:noProof/>
        </w:rPr>
        <w:t>104</w:t>
      </w:r>
      <w:r w:rsidR="009570F3">
        <w:fldChar w:fldCharType="end"/>
      </w:r>
      <w:r w:rsidR="009570F3">
        <w:t>)</w:t>
      </w:r>
      <w:r w:rsidRPr="00D7391D">
        <w:t>:</w:t>
      </w:r>
    </w:p>
    <w:p w14:paraId="6C9D0BD2" w14:textId="012A2675" w:rsidR="0025265B" w:rsidRPr="000A1B7B" w:rsidRDefault="0025265B" w:rsidP="001640C5">
      <w:pPr>
        <w:pStyle w:val="Beschriftung"/>
        <w:keepNext/>
        <w:keepLines/>
      </w:pPr>
      <w:bookmarkStart w:id="1849" w:name="_Ref157791088"/>
      <w:bookmarkStart w:id="1850" w:name="_Toc159619036"/>
      <w:r w:rsidRPr="00F54804">
        <w:t xml:space="preserve">Table </w:t>
      </w:r>
      <w:r w:rsidRPr="005C2D94">
        <w:fldChar w:fldCharType="begin"/>
      </w:r>
      <w:r w:rsidRPr="00F54804">
        <w:instrText xml:space="preserve"> SEQ Table \* ARABIC </w:instrText>
      </w:r>
      <w:r w:rsidRPr="005C2D94">
        <w:fldChar w:fldCharType="separate"/>
      </w:r>
      <w:r w:rsidR="0012574E">
        <w:rPr>
          <w:noProof/>
        </w:rPr>
        <w:t>104</w:t>
      </w:r>
      <w:r w:rsidRPr="005C2D94">
        <w:fldChar w:fldCharType="end"/>
      </w:r>
      <w:bookmarkEnd w:id="1849"/>
      <w:r w:rsidR="00916E78">
        <w:t xml:space="preserve"> —</w:t>
      </w:r>
      <w:r w:rsidR="00916E78" w:rsidRPr="00F54804">
        <w:t xml:space="preserve"> </w:t>
      </w:r>
      <w:r w:rsidRPr="005C2D94">
        <w:t xml:space="preserve">Attributes of element </w:t>
      </w:r>
      <w:r w:rsidRPr="005C2D94">
        <w:rPr>
          <w:rFonts w:ascii="Courier New" w:hAnsi="Courier New" w:cs="Courier New"/>
          <w:kern w:val="22"/>
        </w:rPr>
        <w:t>&lt;sheet_parameter/&gt;</w:t>
      </w:r>
      <w:r w:rsidRPr="005C2D94">
        <w:t xml:space="preserve"> for </w:t>
      </w:r>
      <w:r w:rsidR="004658DB" w:rsidRPr="004658DB">
        <w:t xml:space="preserve">edge </w:t>
      </w:r>
      <w:r w:rsidR="004658DB">
        <w:t>w</w:t>
      </w:r>
      <w:r w:rsidRPr="001E4607">
        <w:t>eld</w:t>
      </w:r>
      <w:bookmarkEnd w:id="1850"/>
      <w:r w:rsidR="004658DB">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4DEC3299" w:rsidR="00FC68DB" w:rsidRPr="00F54804" w:rsidRDefault="00907DFC" w:rsidP="00B202D2">
            <w:pPr>
              <w:rPr>
                <w:rStyle w:val="Kommentarzeichen"/>
                <w:sz w:val="20"/>
                <w:szCs w:val="20"/>
                <w:lang w:eastAsia="x-none"/>
              </w:rPr>
            </w:pPr>
            <w:r w:rsidRPr="00F54804">
              <w:rPr>
                <w:sz w:val="20"/>
                <w:szCs w:val="20"/>
              </w:rPr>
              <w:t>I</w:t>
            </w:r>
            <w:r w:rsidR="00FC68DB" w:rsidRPr="00F54804">
              <w:rPr>
                <w:sz w:val="20"/>
                <w:szCs w:val="20"/>
              </w:rPr>
              <w:t>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24FAC2C9" w:rsidR="00FC68DB" w:rsidRPr="00F54804" w:rsidRDefault="00907DFC" w:rsidP="00B202D2">
            <w:pPr>
              <w:rPr>
                <w:sz w:val="20"/>
                <w:szCs w:val="20"/>
              </w:rPr>
            </w:pPr>
            <w:r w:rsidRPr="00F54804">
              <w:rPr>
                <w:sz w:val="20"/>
                <w:szCs w:val="20"/>
              </w:rPr>
              <w:t>G</w:t>
            </w:r>
            <w:r w:rsidR="00FC68DB" w:rsidRPr="00F54804">
              <w:rPr>
                <w:sz w:val="20"/>
                <w:szCs w:val="20"/>
              </w:rPr>
              <w:t>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r w:rsidRPr="00F54804">
              <w:rPr>
                <w:sz w:val="20"/>
                <w:szCs w:val="20"/>
              </w:rPr>
              <w:t>sheet_thickness</w:t>
            </w:r>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r w:rsidRPr="00F54804">
              <w:rPr>
                <w:sz w:val="20"/>
                <w:szCs w:val="20"/>
              </w:rPr>
              <w:t>sheet_angle</w:t>
            </w:r>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622C3B9B" w:rsidR="00FC68DB" w:rsidRPr="0013175B" w:rsidRDefault="00602D17" w:rsidP="00997E2B">
      <w:pPr>
        <w:pStyle w:val="Example"/>
        <w:keepNext/>
      </w:pPr>
      <w:r>
        <w:t>Example</w:t>
      </w:r>
      <w:r w:rsidR="004658DB">
        <w:t xml:space="preserve"> </w:t>
      </w:r>
    </w:p>
    <w:p w14:paraId="53ED6E6C" w14:textId="77777777" w:rsidR="00FC68DB" w:rsidRPr="00D97F70" w:rsidRDefault="00FC68DB" w:rsidP="009570F3">
      <w:pPr>
        <w:pStyle w:val="XMLCode"/>
        <w:keepNext/>
        <w:keepLines/>
        <w:ind w:firstLine="0"/>
        <w:rPr>
          <w:lang w:val="en-GB"/>
        </w:rPr>
      </w:pPr>
      <w:r w:rsidRPr="0013175B">
        <w:rPr>
          <w:lang w:val="en-GB"/>
        </w:rPr>
        <w:t>&lt;seamweld&gt;</w:t>
      </w:r>
    </w:p>
    <w:p w14:paraId="56B1F99A" w14:textId="77777777" w:rsidR="00FC68DB" w:rsidRPr="00D97F70" w:rsidRDefault="00FC68DB" w:rsidP="009570F3">
      <w:pPr>
        <w:pStyle w:val="XMLCode"/>
        <w:keepNext/>
        <w:keepLines/>
        <w:ind w:firstLine="0"/>
        <w:rPr>
          <w:lang w:val="en-GB"/>
        </w:rPr>
      </w:pPr>
      <w:r w:rsidRPr="00D97F70">
        <w:rPr>
          <w:lang w:val="en-GB"/>
        </w:rPr>
        <w:t xml:space="preserve">    &lt;edge_weld base="1" technology="resistance"&gt;</w:t>
      </w:r>
    </w:p>
    <w:p w14:paraId="04C17705" w14:textId="77777777" w:rsidR="00FC68DB" w:rsidRPr="00780314" w:rsidRDefault="00FC68DB" w:rsidP="009570F3">
      <w:pPr>
        <w:pStyle w:val="XMLCode"/>
        <w:keepNext/>
        <w:keepLines/>
        <w:ind w:firstLine="0"/>
        <w:rPr>
          <w:lang w:val="es-ES"/>
        </w:rPr>
      </w:pPr>
      <w:r w:rsidRPr="00D97F70">
        <w:rPr>
          <w:lang w:val="en-GB"/>
        </w:rPr>
        <w:t xml:space="preserve">        </w:t>
      </w:r>
      <w:r w:rsidRPr="00780314">
        <w:rPr>
          <w:lang w:val="es-ES"/>
        </w:rPr>
        <w:t>&lt;weld_position u="1" x="1" y="1" z="0" ... /&gt;</w:t>
      </w:r>
    </w:p>
    <w:p w14:paraId="0CFFA7C7" w14:textId="77777777" w:rsidR="00FC68DB" w:rsidRPr="00D97F70" w:rsidRDefault="00FC68DB" w:rsidP="009570F3">
      <w:pPr>
        <w:pStyle w:val="XMLCode"/>
        <w:keepNext/>
        <w:keepLines/>
        <w:ind w:firstLine="0"/>
        <w:rPr>
          <w:b/>
          <w:lang w:val="en-GB"/>
        </w:rPr>
      </w:pPr>
      <w:r w:rsidRPr="00780314">
        <w:rPr>
          <w:lang w:val="es-ES"/>
        </w:rPr>
        <w:t xml:space="preserve">        </w:t>
      </w:r>
      <w:r w:rsidRPr="00D97F70">
        <w:rPr>
          <w:b/>
          <w:lang w:val="en-GB"/>
        </w:rPr>
        <w:t>&lt;sheet_parameter index="2" gap="0" sheet_thickness="1.5" sheet_angle="90" /&gt;</w:t>
      </w:r>
    </w:p>
    <w:p w14:paraId="46D4302B" w14:textId="77777777" w:rsidR="00FC68DB" w:rsidRPr="00D97F70" w:rsidRDefault="00FC68DB" w:rsidP="009570F3">
      <w:pPr>
        <w:pStyle w:val="XMLCode"/>
        <w:keepNext/>
        <w:keepLines/>
        <w:ind w:firstLine="0"/>
        <w:rPr>
          <w:lang w:val="en-GB"/>
        </w:rPr>
      </w:pPr>
      <w:r w:rsidRPr="00D97F70">
        <w:rPr>
          <w:lang w:val="en-GB"/>
        </w:rPr>
        <w:t xml:space="preserve">    &lt;/edge_weld&gt;</w:t>
      </w:r>
    </w:p>
    <w:p w14:paraId="6437F96C" w14:textId="06AD59FF" w:rsidR="00FC68DB" w:rsidRPr="00D97F70" w:rsidRDefault="00FC68DB" w:rsidP="009570F3">
      <w:pPr>
        <w:pStyle w:val="XMLCode"/>
        <w:ind w:firstLine="0"/>
        <w:rPr>
          <w:lang w:val="en-GB"/>
        </w:rPr>
      </w:pPr>
      <w:r w:rsidRPr="00D97F70">
        <w:rPr>
          <w:lang w:val="en-GB"/>
        </w:rPr>
        <w:t>&lt;/seamweld&gt;</w:t>
      </w:r>
      <w:r w:rsidR="00907DFC">
        <w:rPr>
          <w:lang w:val="en-GB"/>
        </w:rPr>
        <w:t xml:space="preserve"> </w:t>
      </w:r>
    </w:p>
    <w:p w14:paraId="526895D3" w14:textId="7064E352" w:rsidR="00FC68DB" w:rsidRPr="00D97F70" w:rsidRDefault="00FC68DB" w:rsidP="00B202D2">
      <w:pPr>
        <w:pStyle w:val="berschrift3"/>
      </w:pPr>
      <w:bookmarkStart w:id="1851" w:name="_Toc3557030"/>
      <w:bookmarkStart w:id="1852" w:name="_Toc34747280"/>
      <w:bookmarkStart w:id="1853" w:name="_Toc77102099"/>
      <w:bookmarkStart w:id="1854" w:name="_Toc159618809"/>
      <w:r w:rsidRPr="00D97F70">
        <w:t>I-Weld</w:t>
      </w:r>
      <w:bookmarkEnd w:id="1847"/>
      <w:bookmarkEnd w:id="1848"/>
      <w:bookmarkEnd w:id="1851"/>
      <w:bookmarkEnd w:id="1852"/>
      <w:bookmarkEnd w:id="1853"/>
      <w:bookmarkEnd w:id="1854"/>
    </w:p>
    <w:p w14:paraId="6971AC4F" w14:textId="7F1D5F80" w:rsidR="008A4710" w:rsidRPr="008A4710" w:rsidRDefault="008A4710" w:rsidP="0013175B">
      <w:pPr>
        <w:pStyle w:val="berschrift4"/>
      </w:pPr>
      <w:r>
        <w:t>General</w:t>
      </w:r>
    </w:p>
    <w:p w14:paraId="1148A795" w14:textId="52BB5758" w:rsidR="00FC68DB" w:rsidRPr="00BD52D7" w:rsidRDefault="00FC68DB" w:rsidP="00B202D2">
      <w:r w:rsidRPr="005C2D94">
        <w:t xml:space="preserve">The principles of the </w:t>
      </w:r>
      <w:r w:rsidR="007F7A98" w:rsidRPr="005C2D94">
        <w:t>modelling</w:t>
      </w:r>
      <w:r w:rsidRPr="005C2D94">
        <w:t xml:space="preserve"> of I-welds for χMCF are described </w:t>
      </w:r>
      <w:r w:rsidR="00572A4D">
        <w:t>in this subclause</w:t>
      </w:r>
      <w:r w:rsidRPr="005C2D94">
        <w:t>. An I-W</w:t>
      </w:r>
      <w:r w:rsidRPr="001E4607">
        <w:t xml:space="preserve">eld describes a connection between two </w:t>
      </w:r>
      <w:r w:rsidRPr="00BD52D7">
        <w:t>sheets welded together.</w:t>
      </w:r>
    </w:p>
    <w:p w14:paraId="1027E5A3" w14:textId="42DC1A9E" w:rsidR="000E3E4F" w:rsidRPr="00F54804" w:rsidRDefault="00FC68DB" w:rsidP="00B202D2">
      <w:r w:rsidRPr="000A1B7B">
        <w:t>The XML definition of an I-Weld</w:t>
      </w:r>
      <w:r w:rsidRPr="00F54804">
        <w:t xml:space="preserve"> supports one weld position. The weld position is specified using the element </w:t>
      </w:r>
      <w:r w:rsidRPr="000E59EB">
        <w:rPr>
          <w:rStyle w:val="CodeCharacter"/>
        </w:rPr>
        <w:t>&lt;weld_position/&gt;</w:t>
      </w:r>
      <w:r w:rsidR="000E3E4F" w:rsidRPr="00F54804">
        <w:t xml:space="preserve"> </w:t>
      </w:r>
      <w:r w:rsidRPr="00F54804">
        <w:t xml:space="preserve">with the corresponding attributes and nested elements inside the subtype definition. </w:t>
      </w:r>
    </w:p>
    <w:p w14:paraId="77DEDA3F" w14:textId="0EA3D370" w:rsidR="00FC68DB" w:rsidRDefault="00FC68DB">
      <w:pPr>
        <w:pStyle w:val="berschrift4"/>
      </w:pPr>
      <w:bookmarkStart w:id="1855" w:name="_Toc3557031"/>
      <w:bookmarkStart w:id="1856" w:name="_Toc34747281"/>
      <w:bookmarkStart w:id="1857" w:name="_Toc77102100"/>
      <w:r w:rsidRPr="00F54804">
        <w:t>Sheet Parameters</w:t>
      </w:r>
      <w:bookmarkEnd w:id="1855"/>
      <w:bookmarkEnd w:id="1856"/>
      <w:bookmarkEnd w:id="1857"/>
      <w:r w:rsidR="000E3E4F">
        <w:t xml:space="preserve"> </w:t>
      </w:r>
    </w:p>
    <w:p w14:paraId="5EFBBD16" w14:textId="4CE4D4A1" w:rsidR="000E3E4F" w:rsidRPr="00A86874" w:rsidRDefault="000E3E4F" w:rsidP="000E3E4F">
      <w:pPr>
        <w:keepNext/>
        <w:spacing w:before="120"/>
      </w:pPr>
      <w:r w:rsidRPr="00F54804">
        <w:t xml:space="preserve">The parameters to describe the </w:t>
      </w:r>
      <w:r w:rsidRPr="00A86874">
        <w:t xml:space="preserve">connection are (see </w:t>
      </w:r>
      <w:r w:rsidRPr="00A86874">
        <w:fldChar w:fldCharType="begin"/>
      </w:r>
      <w:r w:rsidRPr="00A86874">
        <w:instrText xml:space="preserve"> REF _Ref158847303 \h </w:instrText>
      </w:r>
      <w:r w:rsidR="00A86874">
        <w:instrText xml:space="preserve"> \* MERGEFORMAT </w:instrText>
      </w:r>
      <w:r w:rsidRPr="00A86874">
        <w:fldChar w:fldCharType="separate"/>
      </w:r>
      <w:r w:rsidR="0012574E" w:rsidRPr="00F54804">
        <w:t xml:space="preserve">Figure </w:t>
      </w:r>
      <w:r w:rsidR="0012574E">
        <w:rPr>
          <w:noProof/>
        </w:rPr>
        <w:t>62</w:t>
      </w:r>
      <w:r w:rsidRPr="00A86874">
        <w:fldChar w:fldCharType="end"/>
      </w:r>
      <w:r w:rsidRPr="00A86874">
        <w:t xml:space="preserve">): </w:t>
      </w:r>
    </w:p>
    <w:p w14:paraId="57234894" w14:textId="75DF86AC" w:rsidR="000E3E4F" w:rsidRDefault="000E3E4F" w:rsidP="000E3E4F">
      <w:pPr>
        <w:keepNext/>
        <w:jc w:val="center"/>
        <w:rPr>
          <w:noProof/>
        </w:rPr>
      </w:pPr>
      <w:r>
        <w:rPr>
          <w:noProof/>
        </w:rPr>
        <w:drawing>
          <wp:inline distT="0" distB="0" distL="0" distR="0" wp14:anchorId="53F8A677" wp14:editId="507E24A1">
            <wp:extent cx="2286000" cy="9620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286000" cy="962025"/>
                    </a:xfrm>
                    <a:prstGeom prst="rect">
                      <a:avLst/>
                    </a:prstGeom>
                  </pic:spPr>
                </pic:pic>
              </a:graphicData>
            </a:graphic>
          </wp:inline>
        </w:drawing>
      </w:r>
      <w:r>
        <w:rPr>
          <w:noProof/>
        </w:rPr>
        <w:t xml:space="preserve"> </w:t>
      </w:r>
    </w:p>
    <w:p w14:paraId="69634C54" w14:textId="77777777" w:rsidR="00EF4C72" w:rsidRPr="0068368C"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416BD3BD" w14:textId="621E923F" w:rsidR="00C7035E" w:rsidRDefault="00C7035E" w:rsidP="00C7035E">
      <w:pPr>
        <w:pStyle w:val="Beschriftung"/>
      </w:pPr>
      <w:bookmarkStart w:id="1858" w:name="_Ref158847303"/>
      <w:bookmarkStart w:id="1859" w:name="_Toc159618905"/>
      <w:r w:rsidRPr="00F54804">
        <w:t xml:space="preserve">Figure </w:t>
      </w:r>
      <w:r w:rsidRPr="005C2D94">
        <w:fldChar w:fldCharType="begin"/>
      </w:r>
      <w:r w:rsidRPr="00F54804">
        <w:instrText xml:space="preserve"> SEQ Figure \* ARABIC </w:instrText>
      </w:r>
      <w:r w:rsidRPr="005C2D94">
        <w:fldChar w:fldCharType="separate"/>
      </w:r>
      <w:r w:rsidR="0012574E">
        <w:rPr>
          <w:noProof/>
        </w:rPr>
        <w:t>62</w:t>
      </w:r>
      <w:r w:rsidRPr="005C2D94">
        <w:fldChar w:fldCharType="end"/>
      </w:r>
      <w:bookmarkEnd w:id="1858"/>
      <w:r>
        <w:t xml:space="preserve"> —</w:t>
      </w:r>
      <w:r w:rsidRPr="00F54804">
        <w:t xml:space="preserve"> I-</w:t>
      </w:r>
      <w:r w:rsidR="00EF4C72">
        <w:t>w</w:t>
      </w:r>
      <w:r w:rsidRPr="00F54804">
        <w:t xml:space="preserve">eld </w:t>
      </w:r>
      <w:r w:rsidR="001C3E58">
        <w:t>sheet layout</w:t>
      </w:r>
      <w:bookmarkEnd w:id="1859"/>
      <w:r w:rsidRPr="00F54804">
        <w:t xml:space="preserve"> </w:t>
      </w:r>
    </w:p>
    <w:p w14:paraId="38C5A449" w14:textId="0032CFFC" w:rsidR="00FC68DB" w:rsidRDefault="00FC68DB">
      <w:pPr>
        <w:pStyle w:val="berschrift4"/>
      </w:pPr>
      <w:bookmarkStart w:id="1860" w:name="_Toc3557032"/>
      <w:bookmarkStart w:id="1861" w:name="_Toc34747282"/>
      <w:bookmarkStart w:id="1862" w:name="_Toc77102101"/>
      <w:r w:rsidRPr="00F54804">
        <w:lastRenderedPageBreak/>
        <w:t>Weld Parameters</w:t>
      </w:r>
      <w:bookmarkEnd w:id="1860"/>
      <w:bookmarkEnd w:id="1861"/>
      <w:bookmarkEnd w:id="1862"/>
      <w:r w:rsidR="006C3892">
        <w:t xml:space="preserve"> </w:t>
      </w:r>
    </w:p>
    <w:p w14:paraId="54D0F0AB" w14:textId="0BB8F70C" w:rsidR="000E3E4F" w:rsidRPr="00BD52D7" w:rsidRDefault="000E3E4F" w:rsidP="000E3E4F">
      <w:pPr>
        <w:keepNext/>
        <w:keepLines/>
        <w:spacing w:before="120"/>
      </w:pPr>
      <w:r w:rsidRPr="005C2D94">
        <w:t>The parameters of the weld</w:t>
      </w:r>
      <w:r>
        <w:t xml:space="preserve"> </w:t>
      </w:r>
      <w:r w:rsidRPr="005C2D94">
        <w:t>are</w:t>
      </w:r>
      <w:r w:rsidRPr="001E4607">
        <w:t xml:space="preserve"> </w:t>
      </w:r>
      <w:r>
        <w:t xml:space="preserve">(see </w:t>
      </w:r>
      <w:r>
        <w:fldChar w:fldCharType="begin"/>
      </w:r>
      <w:r>
        <w:instrText xml:space="preserve"> REF _Ref158847370 \h </w:instrText>
      </w:r>
      <w:r>
        <w:fldChar w:fldCharType="separate"/>
      </w:r>
      <w:r w:rsidR="0012574E" w:rsidRPr="00BD52D7">
        <w:t xml:space="preserve">Figure </w:t>
      </w:r>
      <w:r w:rsidR="0012574E">
        <w:rPr>
          <w:noProof/>
        </w:rPr>
        <w:t>63</w:t>
      </w:r>
      <w:r>
        <w:fldChar w:fldCharType="end"/>
      </w:r>
      <w:r>
        <w:t>)</w:t>
      </w:r>
      <w:r w:rsidRPr="001E4607">
        <w:t xml:space="preserve">: </w:t>
      </w:r>
    </w:p>
    <w:p w14:paraId="3F547CBF" w14:textId="3C4A5A6D" w:rsidR="000E3E4F" w:rsidRDefault="000E3E4F" w:rsidP="000E3E4F">
      <w:pPr>
        <w:keepNext/>
        <w:jc w:val="center"/>
        <w:rPr>
          <w:lang w:eastAsia="ja-JP"/>
        </w:rPr>
      </w:pPr>
      <w:r>
        <w:rPr>
          <w:noProof/>
        </w:rPr>
        <w:drawing>
          <wp:inline distT="0" distB="0" distL="0" distR="0" wp14:anchorId="2B2927DC" wp14:editId="50F30981">
            <wp:extent cx="2283460" cy="96075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283460" cy="960755"/>
                    </a:xfrm>
                    <a:prstGeom prst="rect">
                      <a:avLst/>
                    </a:prstGeom>
                  </pic:spPr>
                </pic:pic>
              </a:graphicData>
            </a:graphic>
          </wp:inline>
        </w:drawing>
      </w:r>
      <w:r>
        <w:rPr>
          <w:lang w:eastAsia="ja-JP"/>
        </w:rPr>
        <w:t xml:space="preserve"> </w:t>
      </w:r>
    </w:p>
    <w:p w14:paraId="7F0AAF5A" w14:textId="7883F6CB" w:rsidR="00EF4C72" w:rsidRPr="00EF4C72" w:rsidRDefault="00EF4C72" w:rsidP="00EF4C72">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EF4C72">
        <w:rPr>
          <w:sz w:val="18"/>
          <w:szCs w:val="18"/>
        </w:rPr>
        <w:t>b</w:t>
      </w:r>
      <w:r w:rsidRPr="00EF4C72">
        <w:rPr>
          <w:sz w:val="18"/>
          <w:szCs w:val="18"/>
        </w:rPr>
        <w:tab/>
        <w:t xml:space="preserve">Width of the weld </w:t>
      </w:r>
    </w:p>
    <w:p w14:paraId="11DE3638" w14:textId="6DEEB32A" w:rsidR="00C7035E" w:rsidRDefault="00C7035E" w:rsidP="00C7035E">
      <w:pPr>
        <w:pStyle w:val="Beschriftung"/>
      </w:pPr>
      <w:bookmarkStart w:id="1863" w:name="_Ref158847370"/>
      <w:bookmarkStart w:id="1864" w:name="_Toc159618906"/>
      <w:r w:rsidRPr="00BD52D7">
        <w:t xml:space="preserve">Figure </w:t>
      </w:r>
      <w:r w:rsidRPr="005C2D94">
        <w:fldChar w:fldCharType="begin"/>
      </w:r>
      <w:r w:rsidRPr="00F54804">
        <w:instrText xml:space="preserve"> SEQ Figure \* ARABIC </w:instrText>
      </w:r>
      <w:r w:rsidRPr="005C2D94">
        <w:fldChar w:fldCharType="separate"/>
      </w:r>
      <w:r w:rsidR="0012574E">
        <w:rPr>
          <w:noProof/>
        </w:rPr>
        <w:t>63</w:t>
      </w:r>
      <w:r w:rsidRPr="005C2D94">
        <w:fldChar w:fldCharType="end"/>
      </w:r>
      <w:bookmarkEnd w:id="1863"/>
      <w:r>
        <w:t xml:space="preserve"> —</w:t>
      </w:r>
      <w:r w:rsidRPr="00F54804">
        <w:t xml:space="preserve"> I-</w:t>
      </w:r>
      <w:r w:rsidR="001C3E58">
        <w:t>weld parameter</w:t>
      </w:r>
      <w:r w:rsidRPr="00F54804">
        <w:t>s</w:t>
      </w:r>
      <w:bookmarkEnd w:id="1864"/>
      <w:r>
        <w:t xml:space="preserve"> </w:t>
      </w:r>
    </w:p>
    <w:p w14:paraId="0B5BA3AE" w14:textId="385C3BF9" w:rsidR="00FC68DB" w:rsidRDefault="00FC68DB" w:rsidP="00153289">
      <w:pPr>
        <w:keepNext/>
      </w:pPr>
      <w:r w:rsidRPr="00F54804">
        <w:t>The following parameter can be specified for the I-weld</w:t>
      </w:r>
      <w:r w:rsidR="009570F3">
        <w:t xml:space="preserve"> (see </w:t>
      </w:r>
      <w:r w:rsidR="009570F3">
        <w:fldChar w:fldCharType="begin"/>
      </w:r>
      <w:r w:rsidR="009570F3">
        <w:instrText xml:space="preserve"> REF _Ref157791112 \h </w:instrText>
      </w:r>
      <w:r w:rsidR="009570F3">
        <w:fldChar w:fldCharType="separate"/>
      </w:r>
      <w:r w:rsidR="0012574E" w:rsidRPr="00F54804">
        <w:t xml:space="preserve">Table </w:t>
      </w:r>
      <w:r w:rsidR="0012574E">
        <w:rPr>
          <w:noProof/>
        </w:rPr>
        <w:t>105</w:t>
      </w:r>
      <w:r w:rsidR="009570F3">
        <w:fldChar w:fldCharType="end"/>
      </w:r>
      <w:r w:rsidR="009570F3">
        <w:t>)</w:t>
      </w:r>
      <w:r w:rsidRPr="00F54804">
        <w:t>:</w:t>
      </w:r>
      <w:r w:rsidR="009570F3">
        <w:t xml:space="preserve"> </w:t>
      </w:r>
    </w:p>
    <w:p w14:paraId="42992C78" w14:textId="57AB2FC5" w:rsidR="0025265B" w:rsidRPr="00F54804" w:rsidRDefault="0025265B" w:rsidP="001640C5">
      <w:pPr>
        <w:pStyle w:val="Beschriftung"/>
        <w:keepNext/>
        <w:keepLines/>
      </w:pPr>
      <w:bookmarkStart w:id="1865" w:name="_Ref157791112"/>
      <w:bookmarkStart w:id="1866" w:name="_Toc159619037"/>
      <w:r w:rsidRPr="00F54804">
        <w:t xml:space="preserve">Table </w:t>
      </w:r>
      <w:r w:rsidRPr="005C2D94">
        <w:fldChar w:fldCharType="begin"/>
      </w:r>
      <w:r w:rsidRPr="00F54804">
        <w:instrText xml:space="preserve"> SEQ Table \* ARABIC </w:instrText>
      </w:r>
      <w:r w:rsidRPr="005C2D94">
        <w:fldChar w:fldCharType="separate"/>
      </w:r>
      <w:r w:rsidR="0012574E">
        <w:rPr>
          <w:noProof/>
        </w:rPr>
        <w:t>105</w:t>
      </w:r>
      <w:r w:rsidRPr="005C2D94">
        <w:fldChar w:fldCharType="end"/>
      </w:r>
      <w:bookmarkEnd w:id="1865"/>
      <w:r w:rsidR="00916E78">
        <w:t xml:space="preserve"> —</w:t>
      </w:r>
      <w:r w:rsidR="00916E78" w:rsidRPr="00F54804">
        <w:t xml:space="preserve"> </w:t>
      </w:r>
      <w:r w:rsidRPr="00F54804">
        <w:t>Parameters of I-Weld</w:t>
      </w:r>
      <w:r w:rsidR="00EF4392">
        <w:t xml:space="preserve"> for its single </w:t>
      </w:r>
      <w:r w:rsidR="00EF4392" w:rsidRPr="006D3531">
        <w:rPr>
          <w:rFonts w:ascii="Courier New" w:hAnsi="Courier New" w:cs="Courier New"/>
        </w:rPr>
        <w:t>&lt;weld_position/&gt;</w:t>
      </w:r>
      <w:bookmarkEnd w:id="1866"/>
      <w:r w:rsidR="00EF4392">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18DE0677"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94077B">
        <w:t xml:space="preserve"> </w:t>
      </w:r>
    </w:p>
    <w:p w14:paraId="726980AB" w14:textId="77777777" w:rsidR="00FC68DB" w:rsidRPr="00F54804" w:rsidRDefault="00FC68DB">
      <w:pPr>
        <w:pStyle w:val="berschrift4"/>
      </w:pPr>
      <w:bookmarkStart w:id="1867" w:name="_Toc338939186"/>
      <w:bookmarkStart w:id="1868" w:name="_Toc3557033"/>
      <w:bookmarkStart w:id="1869" w:name="_Toc34747283"/>
      <w:bookmarkStart w:id="1870" w:name="_Toc77102102"/>
      <w:r w:rsidRPr="000A1B7B">
        <w:t>Attributes</w:t>
      </w:r>
      <w:bookmarkEnd w:id="1867"/>
      <w:bookmarkEnd w:id="1868"/>
      <w:bookmarkEnd w:id="1869"/>
      <w:bookmarkEnd w:id="1870"/>
    </w:p>
    <w:p w14:paraId="10428E7A" w14:textId="4ADBC7D9" w:rsidR="00D43455" w:rsidRDefault="00FC68DB" w:rsidP="000E094F">
      <w:pPr>
        <w:pStyle w:val="berschrift5"/>
      </w:pPr>
      <w:bookmarkStart w:id="1871" w:name="_Toc338939188"/>
      <w:r w:rsidRPr="00F54804">
        <w:t>Attribute</w:t>
      </w:r>
      <w:r w:rsidR="00F3142F">
        <w:t xml:space="preserve"> </w:t>
      </w:r>
      <w:r w:rsidRPr="0094077B">
        <w:rPr>
          <w:rFonts w:ascii="Courier New" w:hAnsi="Courier New"/>
          <w:bCs/>
        </w:rPr>
        <w:t>base</w:t>
      </w:r>
      <w:bookmarkEnd w:id="1871"/>
      <w:r w:rsidR="00D43455">
        <w:t xml:space="preserve"> </w:t>
      </w:r>
    </w:p>
    <w:p w14:paraId="6BAA084F" w14:textId="3B598DA7"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EC595F">
        <w:t xml:space="preserve"> </w:t>
      </w:r>
    </w:p>
    <w:p w14:paraId="68F10354" w14:textId="39C4E980" w:rsidR="00D43455" w:rsidRDefault="00FC68DB" w:rsidP="000E094F">
      <w:pPr>
        <w:pStyle w:val="berschrift5"/>
      </w:pPr>
      <w:bookmarkStart w:id="1872" w:name="_Toc338939189"/>
      <w:r w:rsidRPr="00F54804">
        <w:t>Attribute</w:t>
      </w:r>
      <w:r w:rsidR="00F3142F">
        <w:t xml:space="preserve"> </w:t>
      </w:r>
      <w:r w:rsidRPr="0094077B">
        <w:rPr>
          <w:rFonts w:ascii="Courier New" w:hAnsi="Courier New"/>
          <w:bCs/>
        </w:rPr>
        <w:t>technology</w:t>
      </w:r>
      <w:bookmarkEnd w:id="1872"/>
      <w:r w:rsidR="00D43455">
        <w:t xml:space="preserve"> </w:t>
      </w:r>
    </w:p>
    <w:p w14:paraId="292B2F38" w14:textId="0DCAE255"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r w:rsidR="00EC595F">
        <w:t xml:space="preserve"> </w:t>
      </w:r>
    </w:p>
    <w:p w14:paraId="78BF3E99" w14:textId="30C06CEB"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94077B" w:rsidRPr="00EB2F1C">
        <w:rPr>
          <w:rFonts w:ascii="Cambria" w:hAnsi="Cambria"/>
        </w:rPr>
        <w:t xml:space="preserve">, </w:t>
      </w:r>
    </w:p>
    <w:p w14:paraId="5BD169D1" w14:textId="5149B1E3" w:rsidR="00FC68DB" w:rsidRPr="000E59EB" w:rsidRDefault="000E66FB" w:rsidP="0094077B">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94077B" w:rsidRPr="00EB2F1C">
        <w:rPr>
          <w:rFonts w:ascii="Cambria" w:hAnsi="Cambria"/>
        </w:rPr>
        <w:t xml:space="preserve">, </w:t>
      </w:r>
    </w:p>
    <w:p w14:paraId="0BD5690C" w14:textId="3F43FF0E"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r w:rsidR="0094077B" w:rsidRPr="00EB2F1C">
        <w:rPr>
          <w:rFonts w:ascii="Cambria" w:hAnsi="Cambria"/>
        </w:rPr>
        <w:t xml:space="preserve">, </w:t>
      </w:r>
    </w:p>
    <w:p w14:paraId="152B96FA" w14:textId="3F8201A0"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friction</w:t>
      </w:r>
      <w:r w:rsidR="0094077B" w:rsidRPr="00EB2F1C">
        <w:rPr>
          <w:rFonts w:ascii="Cambria" w:hAnsi="Cambria"/>
        </w:rPr>
        <w:t xml:space="preserve">, </w:t>
      </w:r>
    </w:p>
    <w:p w14:paraId="444BAF57" w14:textId="645D3C51" w:rsidR="00FC68DB" w:rsidRPr="000E59EB" w:rsidRDefault="00FC68DB" w:rsidP="0094077B">
      <w:pPr>
        <w:pStyle w:val="Aufzhlungszeichen"/>
        <w:numPr>
          <w:ilvl w:val="0"/>
          <w:numId w:val="10"/>
        </w:numPr>
        <w:spacing w:after="120"/>
        <w:ind w:left="357" w:hanging="357"/>
        <w:contextualSpacing w:val="0"/>
        <w:rPr>
          <w:rStyle w:val="CodeCharacter"/>
        </w:rPr>
      </w:pPr>
      <w:r w:rsidRPr="000E59EB">
        <w:rPr>
          <w:rStyle w:val="CodeCharacter"/>
        </w:rPr>
        <w:t>brazing</w:t>
      </w:r>
      <w:r w:rsidR="0094077B" w:rsidRPr="00EB2F1C">
        <w:rPr>
          <w:rFonts w:ascii="Cambria" w:hAnsi="Cambria"/>
        </w:rPr>
        <w:t xml:space="preserve">. </w:t>
      </w:r>
    </w:p>
    <w:p w14:paraId="501C09AC" w14:textId="078D2043" w:rsidR="00D43455" w:rsidRDefault="00FC68DB">
      <w:pPr>
        <w:pStyle w:val="berschrift4"/>
      </w:pPr>
      <w:bookmarkStart w:id="1873" w:name="_Toc338939190"/>
      <w:bookmarkStart w:id="1874" w:name="_Toc3557034"/>
      <w:bookmarkStart w:id="1875" w:name="_Toc34747284"/>
      <w:bookmarkStart w:id="1876" w:name="_Toc77102103"/>
      <w:r w:rsidRPr="00F54804">
        <w:t>Element</w:t>
      </w:r>
      <w:r w:rsidR="00F3142F">
        <w:t xml:space="preserve"> </w:t>
      </w:r>
      <w:r w:rsidR="0094077B" w:rsidRPr="0094077B">
        <w:rPr>
          <w:rFonts w:ascii="Courier New" w:hAnsi="Courier New"/>
          <w:bCs/>
        </w:rPr>
        <w:t>&lt;</w:t>
      </w:r>
      <w:r w:rsidRPr="0094077B">
        <w:rPr>
          <w:rFonts w:ascii="Courier New" w:hAnsi="Courier New"/>
          <w:bCs/>
        </w:rPr>
        <w:t>weld_position</w:t>
      </w:r>
      <w:bookmarkEnd w:id="1873"/>
      <w:bookmarkEnd w:id="1874"/>
      <w:bookmarkEnd w:id="1875"/>
      <w:bookmarkEnd w:id="1876"/>
      <w:r w:rsidR="0094077B" w:rsidRPr="0094077B">
        <w:rPr>
          <w:rFonts w:ascii="Courier New" w:hAnsi="Courier New"/>
          <w:bCs/>
        </w:rPr>
        <w:t>/&gt;</w:t>
      </w:r>
      <w:r w:rsidR="00D43455">
        <w:t xml:space="preserve"> </w:t>
      </w:r>
    </w:p>
    <w:p w14:paraId="5B0AAE44" w14:textId="50AA59A5" w:rsidR="00FC68DB" w:rsidRDefault="00FC68DB" w:rsidP="00153289">
      <w:pPr>
        <w:keepNext/>
      </w:pPr>
      <w:r w:rsidRPr="00BD52D7">
        <w:t xml:space="preserve">For the element </w:t>
      </w:r>
      <w:r w:rsidRPr="000E59EB">
        <w:rPr>
          <w:rStyle w:val="CodeCharacter"/>
        </w:rPr>
        <w:t>&lt;weld_position/&gt;</w:t>
      </w:r>
      <w:r w:rsidRPr="00BD52D7">
        <w:t xml:space="preserve"> the following attributes can be specified for the </w:t>
      </w:r>
      <w:r w:rsidRPr="001668D7">
        <w:t>I-W</w:t>
      </w:r>
      <w:r w:rsidRPr="00D7391D">
        <w:t>eld</w:t>
      </w:r>
      <w:r w:rsidR="009570F3">
        <w:t xml:space="preserve"> (see </w:t>
      </w:r>
      <w:r w:rsidR="009570F3">
        <w:fldChar w:fldCharType="begin"/>
      </w:r>
      <w:r w:rsidR="009570F3">
        <w:instrText xml:space="preserve"> REF _Ref157791122 \h </w:instrText>
      </w:r>
      <w:r w:rsidR="009570F3">
        <w:fldChar w:fldCharType="separate"/>
      </w:r>
      <w:r w:rsidR="0012574E" w:rsidRPr="00F54804">
        <w:t xml:space="preserve">Table </w:t>
      </w:r>
      <w:r w:rsidR="0012574E">
        <w:rPr>
          <w:noProof/>
        </w:rPr>
        <w:t>106</w:t>
      </w:r>
      <w:r w:rsidR="009570F3">
        <w:fldChar w:fldCharType="end"/>
      </w:r>
      <w:r w:rsidR="009570F3">
        <w:t>)</w:t>
      </w:r>
      <w:r w:rsidRPr="00D7391D">
        <w:t>:</w:t>
      </w:r>
      <w:r w:rsidR="009570F3">
        <w:t xml:space="preserve"> </w:t>
      </w:r>
    </w:p>
    <w:p w14:paraId="6322E398" w14:textId="331D2632" w:rsidR="0025265B" w:rsidRPr="000A1B7B" w:rsidRDefault="0025265B" w:rsidP="001640C5">
      <w:pPr>
        <w:pStyle w:val="Beschriftung"/>
        <w:keepNext/>
        <w:keepLines/>
      </w:pPr>
      <w:bookmarkStart w:id="1877" w:name="_Ref157791122"/>
      <w:bookmarkStart w:id="1878" w:name="_Toc159619038"/>
      <w:r w:rsidRPr="00F54804">
        <w:t xml:space="preserve">Table </w:t>
      </w:r>
      <w:r w:rsidRPr="005C2D94">
        <w:fldChar w:fldCharType="begin"/>
      </w:r>
      <w:r w:rsidRPr="00F54804">
        <w:instrText xml:space="preserve"> SEQ Table \* ARABIC </w:instrText>
      </w:r>
      <w:r w:rsidRPr="005C2D94">
        <w:fldChar w:fldCharType="separate"/>
      </w:r>
      <w:r w:rsidR="0012574E">
        <w:rPr>
          <w:noProof/>
        </w:rPr>
        <w:t>106</w:t>
      </w:r>
      <w:r w:rsidRPr="005C2D94">
        <w:fldChar w:fldCharType="end"/>
      </w:r>
      <w:bookmarkEnd w:id="1877"/>
      <w:r w:rsidR="00916E78">
        <w:t xml:space="preserve"> —</w:t>
      </w:r>
      <w:r w:rsidR="00916E78"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A2259C">
        <w:t>I-Weld</w:t>
      </w:r>
      <w:bookmarkEnd w:id="1878"/>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EC595F">
            <w:pPr>
              <w:keepNext/>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EC595F">
            <w:pPr>
              <w:keepNext/>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EC595F">
            <w:pPr>
              <w:keepNext/>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EC595F">
            <w:pPr>
              <w:keepNext/>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EC595F">
            <w:pPr>
              <w:keepNext/>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lastRenderedPageBreak/>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r w:rsidRPr="00F54804">
              <w:rPr>
                <w:sz w:val="20"/>
                <w:szCs w:val="20"/>
              </w:rPr>
              <w:t>filler_material</w:t>
            </w:r>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0407F89A" w14:textId="63AA68B1" w:rsidR="00D43455" w:rsidRDefault="00FC68DB" w:rsidP="000E094F">
      <w:pPr>
        <w:pStyle w:val="berschrift5"/>
        <w:rPr>
          <w:lang w:val="es-ES"/>
        </w:rPr>
      </w:pPr>
      <w:bookmarkStart w:id="1879" w:name="_Toc338939192"/>
      <w:r w:rsidRPr="00780314">
        <w:rPr>
          <w:lang w:val="es-ES"/>
        </w:rPr>
        <w:t>Attributes</w:t>
      </w:r>
      <w:r w:rsidR="000747CF">
        <w:rPr>
          <w:lang w:val="es-ES"/>
        </w:rPr>
        <w:t xml:space="preserve"> </w:t>
      </w:r>
      <w:r w:rsidRPr="000747CF">
        <w:rPr>
          <w:rFonts w:ascii="Courier New" w:hAnsi="Courier New"/>
          <w:bCs/>
        </w:rPr>
        <w:t>u,</w:t>
      </w:r>
      <w:r w:rsidR="000747CF">
        <w:rPr>
          <w:lang w:val="es-ES"/>
        </w:rPr>
        <w:t xml:space="preserve"> </w:t>
      </w:r>
      <w:r w:rsidRPr="000747CF">
        <w:rPr>
          <w:rFonts w:ascii="Courier New" w:hAnsi="Courier New"/>
          <w:bCs/>
        </w:rPr>
        <w:t>x,</w:t>
      </w:r>
      <w:r w:rsidR="000747CF">
        <w:rPr>
          <w:lang w:val="es-ES"/>
        </w:rPr>
        <w:t xml:space="preserve"> </w:t>
      </w:r>
      <w:r w:rsidRPr="000747CF">
        <w:rPr>
          <w:rFonts w:ascii="Courier New" w:hAnsi="Courier New"/>
          <w:bCs/>
        </w:rPr>
        <w:t>y,</w:t>
      </w:r>
      <w:r w:rsidR="000747CF">
        <w:rPr>
          <w:lang w:val="es-ES"/>
        </w:rPr>
        <w:t xml:space="preserve"> </w:t>
      </w:r>
      <w:r w:rsidRPr="000747CF">
        <w:rPr>
          <w:rFonts w:ascii="Courier New" w:hAnsi="Courier New"/>
          <w:bCs/>
        </w:rPr>
        <w:t>z,</w:t>
      </w:r>
      <w:r w:rsidR="000747CF">
        <w:rPr>
          <w:lang w:val="es-ES"/>
        </w:rPr>
        <w:t xml:space="preserve"> and </w:t>
      </w:r>
      <w:r w:rsidRPr="000747CF">
        <w:rPr>
          <w:rFonts w:ascii="Courier New" w:hAnsi="Courier New"/>
          <w:bCs/>
        </w:rPr>
        <w:t>reference</w:t>
      </w:r>
      <w:r w:rsidR="00D43455">
        <w:rPr>
          <w:lang w:val="es-ES"/>
        </w:rPr>
        <w:t xml:space="preserve"> </w:t>
      </w:r>
    </w:p>
    <w:p w14:paraId="76FC7BCD" w14:textId="0C90CCE6" w:rsidR="00FC68DB" w:rsidRPr="0030487D" w:rsidRDefault="001F3AE1" w:rsidP="009A14B9">
      <w:r>
        <w:t>The detailed definition is provided</w:t>
      </w:r>
      <w:r w:rsidR="00FC68DB" w:rsidRPr="001668D7">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5B4DA06A" w14:textId="037A5643" w:rsidR="00D43455" w:rsidRDefault="00FC68DB" w:rsidP="000E094F">
      <w:pPr>
        <w:pStyle w:val="berschrift5"/>
      </w:pPr>
      <w:r w:rsidRPr="005C2D94">
        <w:t>Attribute</w:t>
      </w:r>
      <w:r w:rsidR="00F3142F">
        <w:t xml:space="preserve"> </w:t>
      </w:r>
      <w:r w:rsidRPr="000747CF">
        <w:rPr>
          <w:rFonts w:ascii="Courier New" w:hAnsi="Courier New"/>
          <w:bCs/>
        </w:rPr>
        <w:t>width</w:t>
      </w:r>
      <w:bookmarkEnd w:id="1879"/>
      <w:r w:rsidR="00D43455">
        <w:t xml:space="preserve"> </w:t>
      </w:r>
    </w:p>
    <w:p w14:paraId="10E55845" w14:textId="40D8E172"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18066E30" w14:textId="482F5106" w:rsidR="00D43455" w:rsidRDefault="00FC68DB" w:rsidP="000E094F">
      <w:pPr>
        <w:pStyle w:val="berschrift5"/>
      </w:pPr>
      <w:bookmarkStart w:id="1880" w:name="_Toc338939194"/>
      <w:r w:rsidRPr="00F54804">
        <w:t>Attribute</w:t>
      </w:r>
      <w:r w:rsidR="00F3142F">
        <w:t xml:space="preserve"> </w:t>
      </w:r>
      <w:r w:rsidRPr="000747CF">
        <w:rPr>
          <w:rFonts w:ascii="Courier New" w:hAnsi="Courier New"/>
          <w:bCs/>
        </w:rPr>
        <w:t>filler</w:t>
      </w:r>
      <w:bookmarkEnd w:id="1880"/>
      <w:r w:rsidR="00D43455">
        <w:t xml:space="preserve"> </w:t>
      </w:r>
    </w:p>
    <w:p w14:paraId="1ABBCF0B" w14:textId="4C0FDFB8"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35DC6175" w:rsidR="00FC68DB" w:rsidRPr="008C7F45" w:rsidRDefault="000E66FB" w:rsidP="00EC595F">
      <w:pPr>
        <w:pStyle w:val="Aufzhlungszeichen"/>
        <w:keepNext/>
        <w:numPr>
          <w:ilvl w:val="0"/>
          <w:numId w:val="10"/>
        </w:numPr>
        <w:spacing w:after="120"/>
        <w:ind w:left="357" w:hanging="357"/>
        <w:contextualSpacing w:val="0"/>
        <w:rPr>
          <w:rStyle w:val="CodeCharacter"/>
          <w:rFonts w:ascii="Cambria" w:hAnsi="Cambria"/>
        </w:rPr>
      </w:pPr>
      <w:r w:rsidRPr="000E59EB">
        <w:rPr>
          <w:rStyle w:val="CodeCharacter"/>
        </w:rPr>
        <w:t>y</w:t>
      </w:r>
      <w:r w:rsidR="00FC68DB" w:rsidRPr="000E59EB">
        <w:rPr>
          <w:rStyle w:val="CodeCharacter"/>
        </w:rPr>
        <w:t>es</w:t>
      </w:r>
      <w:r w:rsidR="000747CF" w:rsidRPr="008C7F45">
        <w:rPr>
          <w:rFonts w:ascii="Cambria" w:hAnsi="Cambria"/>
        </w:rPr>
        <w:t xml:space="preserve">, </w:t>
      </w:r>
    </w:p>
    <w:p w14:paraId="28CAD900" w14:textId="17E26056" w:rsidR="00FC68DB" w:rsidRPr="000E59EB" w:rsidRDefault="000E66FB" w:rsidP="00EC595F">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000747CF" w:rsidRPr="00EB2F1C">
        <w:rPr>
          <w:rFonts w:ascii="Cambria" w:hAnsi="Cambria"/>
        </w:rPr>
        <w:t xml:space="preserve">. </w:t>
      </w:r>
    </w:p>
    <w:p w14:paraId="33867A88" w14:textId="3EB2C679"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14672A77" w14:textId="48791B85" w:rsidR="00D43455" w:rsidRDefault="00FC68DB" w:rsidP="000E094F">
      <w:pPr>
        <w:pStyle w:val="berschrift5"/>
      </w:pPr>
      <w:r w:rsidRPr="005C2D94">
        <w:t>Attribute</w:t>
      </w:r>
      <w:r w:rsidR="00F3142F">
        <w:t xml:space="preserve"> </w:t>
      </w:r>
      <w:r w:rsidRPr="000747CF">
        <w:rPr>
          <w:rFonts w:ascii="Courier New" w:hAnsi="Courier New"/>
          <w:bCs/>
        </w:rPr>
        <w:t>filler_material</w:t>
      </w:r>
      <w:r w:rsidR="00D43455">
        <w:t xml:space="preserve"> </w:t>
      </w:r>
    </w:p>
    <w:p w14:paraId="2680E60F" w14:textId="49BDE0D5" w:rsidR="00FC68DB" w:rsidRPr="001668D7" w:rsidRDefault="00FC68DB" w:rsidP="00B202D2">
      <w:pPr>
        <w:pStyle w:val="Note"/>
        <w:rPr>
          <w:sz w:val="22"/>
        </w:rPr>
      </w:pPr>
      <w:r w:rsidRPr="005C2D94">
        <w:rPr>
          <w:bCs/>
          <w:iCs/>
          <w:sz w:val="22"/>
        </w:rPr>
        <w:t>The attribute filler</w:t>
      </w:r>
      <w:r w:rsidRPr="001E4607">
        <w:rPr>
          <w:bCs/>
          <w:iCs/>
          <w:sz w:val="22"/>
        </w:rPr>
        <w:t>_</w:t>
      </w:r>
      <w:r w:rsidRPr="00BD52D7">
        <w:rPr>
          <w:bCs/>
          <w:iCs/>
          <w:sz w:val="22"/>
        </w:rPr>
        <w:t>material specifies the applied material during the welding process.</w:t>
      </w:r>
    </w:p>
    <w:p w14:paraId="3A0699A8" w14:textId="40EF56CB" w:rsidR="00FC68DB" w:rsidRPr="0013175B" w:rsidRDefault="00602D17" w:rsidP="00F667E5">
      <w:pPr>
        <w:pStyle w:val="Example"/>
        <w:keepNext/>
      </w:pPr>
      <w:r>
        <w:t>Example</w:t>
      </w:r>
      <w:r w:rsidR="005A232F" w:rsidRPr="0013175B">
        <w:t xml:space="preserve"> </w:t>
      </w:r>
    </w:p>
    <w:p w14:paraId="2E28B82C" w14:textId="77777777" w:rsidR="00FC68DB" w:rsidRPr="00D97F70" w:rsidRDefault="00FC68DB" w:rsidP="009570F3">
      <w:pPr>
        <w:pStyle w:val="XMLCode"/>
        <w:keepNext/>
        <w:ind w:firstLine="0"/>
        <w:rPr>
          <w:lang w:val="en-GB"/>
        </w:rPr>
      </w:pPr>
      <w:r w:rsidRPr="00D97F70">
        <w:rPr>
          <w:lang w:val="en-GB"/>
        </w:rPr>
        <w:t>&lt;seamweld&gt;</w:t>
      </w:r>
    </w:p>
    <w:p w14:paraId="6B2E4793" w14:textId="77777777" w:rsidR="00FC68DB" w:rsidRPr="00D97F70" w:rsidRDefault="00FC68DB" w:rsidP="009570F3">
      <w:pPr>
        <w:pStyle w:val="XMLCode"/>
        <w:keepNext/>
        <w:ind w:firstLine="0"/>
        <w:rPr>
          <w:lang w:val="en-GB"/>
        </w:rPr>
      </w:pPr>
      <w:r w:rsidRPr="00D97F70">
        <w:rPr>
          <w:lang w:val="en-GB"/>
        </w:rPr>
        <w:t xml:space="preserve">    &lt;i_weld base="1" technology="laser"&gt;</w:t>
      </w:r>
    </w:p>
    <w:p w14:paraId="697CB934" w14:textId="77777777" w:rsidR="00FC68DB" w:rsidRPr="00780314" w:rsidRDefault="00FC68DB" w:rsidP="009570F3">
      <w:pPr>
        <w:pStyle w:val="XMLCode"/>
        <w:ind w:firstLine="0"/>
        <w:rPr>
          <w:b/>
          <w:lang w:val="es-ES"/>
        </w:rPr>
      </w:pPr>
      <w:r w:rsidRPr="00D97F70">
        <w:rPr>
          <w:lang w:val="en-GB"/>
        </w:rPr>
        <w:t xml:space="preserve">        </w:t>
      </w:r>
      <w:r w:rsidRPr="00780314">
        <w:rPr>
          <w:b/>
          <w:lang w:val="es-ES"/>
        </w:rPr>
        <w:t>&lt;weld_position u="0" x="1" y="1" z="1"</w:t>
      </w:r>
    </w:p>
    <w:p w14:paraId="70D9E1D2" w14:textId="77777777" w:rsidR="00FC68DB" w:rsidRPr="00D97F70" w:rsidRDefault="00FC68DB" w:rsidP="009570F3">
      <w:pPr>
        <w:pStyle w:val="XMLCode"/>
        <w:ind w:firstLine="0"/>
        <w:rPr>
          <w:b/>
          <w:lang w:val="en-GB"/>
        </w:rPr>
      </w:pPr>
      <w:r w:rsidRPr="00780314">
        <w:rPr>
          <w:b/>
          <w:lang w:val="es-ES"/>
        </w:rPr>
        <w:t xml:space="preserve">                       </w:t>
      </w:r>
      <w:r w:rsidRPr="00D97F70">
        <w:rPr>
          <w:b/>
          <w:lang w:val="en-GB"/>
        </w:rPr>
        <w:t>reference="false"</w:t>
      </w:r>
    </w:p>
    <w:p w14:paraId="71B91EA3" w14:textId="77777777" w:rsidR="00FC68DB" w:rsidRPr="00D97F70" w:rsidRDefault="00FC68DB" w:rsidP="009570F3">
      <w:pPr>
        <w:pStyle w:val="XMLCode"/>
        <w:ind w:firstLine="0"/>
        <w:rPr>
          <w:b/>
          <w:lang w:val="en-GB"/>
        </w:rPr>
      </w:pPr>
      <w:r w:rsidRPr="00D97F70">
        <w:rPr>
          <w:b/>
          <w:lang w:val="en-GB"/>
        </w:rPr>
        <w:t xml:space="preserve">                       width="1.0"</w:t>
      </w:r>
    </w:p>
    <w:p w14:paraId="65D93C0A" w14:textId="77777777" w:rsidR="00FC68DB" w:rsidRPr="00D97F70" w:rsidRDefault="00FC68DB" w:rsidP="009570F3">
      <w:pPr>
        <w:pStyle w:val="XMLCode"/>
        <w:ind w:firstLine="0"/>
        <w:rPr>
          <w:b/>
          <w:lang w:val="en-GB"/>
        </w:rPr>
      </w:pPr>
      <w:r w:rsidRPr="00D97F70">
        <w:rPr>
          <w:b/>
          <w:lang w:val="en-GB"/>
        </w:rPr>
        <w:t xml:space="preserve">                       filler="no"</w:t>
      </w:r>
    </w:p>
    <w:p w14:paraId="59E129F7" w14:textId="34CFC25E" w:rsidR="00FC68DB" w:rsidRPr="00D97F70" w:rsidRDefault="00645E5D" w:rsidP="009570F3">
      <w:pPr>
        <w:pStyle w:val="XMLCode"/>
        <w:ind w:firstLine="0"/>
        <w:rPr>
          <w:b/>
          <w:lang w:val="en-GB"/>
        </w:rPr>
      </w:pPr>
      <w:r w:rsidRPr="00D97F70">
        <w:rPr>
          <w:b/>
          <w:lang w:val="en-GB"/>
        </w:rPr>
        <w:t xml:space="preserve">                       </w:t>
      </w:r>
      <w:r w:rsidR="00FC68DB" w:rsidRPr="00D97F70">
        <w:rPr>
          <w:b/>
          <w:lang w:val="en-GB"/>
        </w:rPr>
        <w:t>filler_material="E7018-X"/&gt;</w:t>
      </w:r>
    </w:p>
    <w:p w14:paraId="2E13DCDF" w14:textId="77777777" w:rsidR="00FC68DB" w:rsidRPr="00D97F70" w:rsidRDefault="00FC68DB" w:rsidP="009570F3">
      <w:pPr>
        <w:pStyle w:val="XMLCode"/>
        <w:ind w:firstLine="0"/>
        <w:rPr>
          <w:lang w:val="en-GB"/>
        </w:rPr>
      </w:pPr>
      <w:r w:rsidRPr="00D97F70">
        <w:rPr>
          <w:lang w:val="en-GB"/>
        </w:rPr>
        <w:t xml:space="preserve">        &lt;sheet_parameter ... /&gt;</w:t>
      </w:r>
    </w:p>
    <w:p w14:paraId="4B0D1F51" w14:textId="77777777" w:rsidR="00FC68DB" w:rsidRPr="00D97F70" w:rsidRDefault="00FC68DB" w:rsidP="009570F3">
      <w:pPr>
        <w:pStyle w:val="XMLCode"/>
        <w:ind w:firstLine="0"/>
        <w:rPr>
          <w:lang w:val="en-GB"/>
        </w:rPr>
      </w:pPr>
      <w:r w:rsidRPr="00D97F70">
        <w:rPr>
          <w:lang w:val="en-GB"/>
        </w:rPr>
        <w:t xml:space="preserve">    &lt;/i_weld&gt;</w:t>
      </w:r>
    </w:p>
    <w:p w14:paraId="688A0F9F" w14:textId="1D373B8F"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05541231" w14:textId="0CA20FC8" w:rsidR="00D43455" w:rsidRDefault="00FC68DB">
      <w:pPr>
        <w:pStyle w:val="berschrift4"/>
      </w:pPr>
      <w:bookmarkStart w:id="1881" w:name="WeldDefinitionOverlapWeld"/>
      <w:bookmarkStart w:id="1882" w:name="_Toc3557035"/>
      <w:bookmarkStart w:id="1883" w:name="_Toc34747285"/>
      <w:bookmarkStart w:id="1884" w:name="_Toc77102104"/>
      <w:bookmarkStart w:id="1885" w:name="_Toc288200766"/>
      <w:bookmarkStart w:id="1886" w:name="_Toc338939110"/>
      <w:bookmarkEnd w:id="1881"/>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882"/>
      <w:bookmarkEnd w:id="1883"/>
      <w:bookmarkEnd w:id="1884"/>
      <w:r w:rsidR="003575B7" w:rsidRPr="003575B7">
        <w:rPr>
          <w:rFonts w:ascii="Courier New" w:hAnsi="Courier New"/>
          <w:bCs/>
        </w:rPr>
        <w:t>/&gt;</w:t>
      </w:r>
      <w:r w:rsidR="00D43455">
        <w:t xml:space="preserve"> </w:t>
      </w:r>
    </w:p>
    <w:p w14:paraId="1DFC0A55" w14:textId="5F7348B6" w:rsidR="00FC68DB" w:rsidRPr="00D97F70" w:rsidRDefault="00FC68DB" w:rsidP="00153289">
      <w:pPr>
        <w:keepNext/>
      </w:pPr>
      <w:r w:rsidRPr="00D97F70">
        <w:t xml:space="preserve">For the element </w:t>
      </w:r>
      <w:r w:rsidRPr="00D97F70">
        <w:rPr>
          <w:rStyle w:val="CodeCharacter"/>
        </w:rPr>
        <w:t>&lt;sheet_parameter/&gt;</w:t>
      </w:r>
      <w:r w:rsidRPr="00D97F70">
        <w:t xml:space="preserve">, the following attributes can be specified for the </w:t>
      </w:r>
      <w:r w:rsidR="00A2259C">
        <w:t>I-Weld</w:t>
      </w:r>
      <w:r w:rsidR="009570F3">
        <w:t xml:space="preserve"> (see </w:t>
      </w:r>
      <w:r w:rsidR="009570F3">
        <w:fldChar w:fldCharType="begin"/>
      </w:r>
      <w:r w:rsidR="009570F3">
        <w:instrText xml:space="preserve"> REF _Ref157791148 \h </w:instrText>
      </w:r>
      <w:r w:rsidR="009570F3">
        <w:fldChar w:fldCharType="separate"/>
      </w:r>
      <w:r w:rsidR="0012574E" w:rsidRPr="00D97F70">
        <w:t xml:space="preserve">Table </w:t>
      </w:r>
      <w:r w:rsidR="0012574E">
        <w:rPr>
          <w:noProof/>
        </w:rPr>
        <w:t>107</w:t>
      </w:r>
      <w:r w:rsidR="009570F3">
        <w:fldChar w:fldCharType="end"/>
      </w:r>
      <w:r w:rsidR="009570F3">
        <w:t>)</w:t>
      </w:r>
      <w:r w:rsidRPr="00D97F70">
        <w:t>:</w:t>
      </w:r>
      <w:r w:rsidR="009570F3">
        <w:t xml:space="preserve"> </w:t>
      </w:r>
    </w:p>
    <w:p w14:paraId="582ABE55" w14:textId="3EA947AF" w:rsidR="0025265B" w:rsidRPr="00D97F70" w:rsidRDefault="0025265B" w:rsidP="001640C5">
      <w:pPr>
        <w:pStyle w:val="Beschriftung"/>
        <w:keepNext/>
        <w:keepLines/>
      </w:pPr>
      <w:bookmarkStart w:id="1887" w:name="_Ref157791148"/>
      <w:bookmarkStart w:id="1888" w:name="_Toc159619039"/>
      <w:r w:rsidRPr="00D97F70">
        <w:t xml:space="preserve">Table </w:t>
      </w:r>
      <w:r w:rsidRPr="00D97F70">
        <w:fldChar w:fldCharType="begin"/>
      </w:r>
      <w:r w:rsidRPr="00D97F70">
        <w:instrText xml:space="preserve"> SEQ Table \* ARABIC </w:instrText>
      </w:r>
      <w:r w:rsidRPr="00D97F70">
        <w:fldChar w:fldCharType="separate"/>
      </w:r>
      <w:r w:rsidR="0012574E">
        <w:rPr>
          <w:noProof/>
        </w:rPr>
        <w:t>107</w:t>
      </w:r>
      <w:r w:rsidRPr="00D97F70">
        <w:fldChar w:fldCharType="end"/>
      </w:r>
      <w:bookmarkEnd w:id="1887"/>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A2259C">
        <w:t>I-Weld</w:t>
      </w:r>
      <w:bookmarkEnd w:id="1888"/>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BA4D47" w:rsidRDefault="0025265B" w:rsidP="00BA4D47">
      <w:pPr>
        <w:pStyle w:val="Beschriftung"/>
        <w:jc w:val="left"/>
        <w:rPr>
          <w:b w:val="0"/>
          <w:bCs w:val="0"/>
        </w:rPr>
      </w:pPr>
    </w:p>
    <w:p w14:paraId="054B802E" w14:textId="404428DF" w:rsidR="00FC68DB" w:rsidRPr="00D97F70" w:rsidRDefault="00602D17" w:rsidP="00997E2B">
      <w:pPr>
        <w:pStyle w:val="Example"/>
        <w:keepNext/>
      </w:pPr>
      <w:r>
        <w:t>Example</w:t>
      </w:r>
      <w:r w:rsidR="003575B7">
        <w:t xml:space="preserve"> </w:t>
      </w:r>
    </w:p>
    <w:p w14:paraId="3E8FA65C" w14:textId="77777777" w:rsidR="00FC68DB" w:rsidRPr="00D97F70" w:rsidRDefault="00FC68DB" w:rsidP="009570F3">
      <w:pPr>
        <w:pStyle w:val="XMLCode"/>
        <w:ind w:firstLine="0"/>
        <w:rPr>
          <w:lang w:val="en-GB"/>
        </w:rPr>
      </w:pPr>
      <w:r w:rsidRPr="00D97F70">
        <w:rPr>
          <w:lang w:val="en-GB"/>
        </w:rPr>
        <w:t>&lt;seamweld&gt;</w:t>
      </w:r>
    </w:p>
    <w:p w14:paraId="27EDFE13" w14:textId="77777777" w:rsidR="00FC68DB" w:rsidRPr="00D97F70" w:rsidRDefault="00FC68DB" w:rsidP="009570F3">
      <w:pPr>
        <w:pStyle w:val="XMLCode"/>
        <w:ind w:firstLine="0"/>
        <w:rPr>
          <w:lang w:val="en-GB"/>
        </w:rPr>
      </w:pPr>
      <w:r w:rsidRPr="00D97F70">
        <w:rPr>
          <w:lang w:val="en-GB"/>
        </w:rPr>
        <w:t xml:space="preserve">    &lt;i_weld base="1" technology="laser"&gt;</w:t>
      </w:r>
    </w:p>
    <w:p w14:paraId="7038F2E5" w14:textId="77777777" w:rsidR="00FC68DB" w:rsidRPr="00D97F70" w:rsidRDefault="00FC68DB" w:rsidP="009570F3">
      <w:pPr>
        <w:pStyle w:val="XMLCode"/>
        <w:ind w:firstLine="0"/>
        <w:rPr>
          <w:lang w:val="en-GB"/>
        </w:rPr>
      </w:pPr>
      <w:r w:rsidRPr="00D97F70">
        <w:rPr>
          <w:lang w:val="en-GB"/>
        </w:rPr>
        <w:t xml:space="preserve">        </w:t>
      </w:r>
      <w:r w:rsidRPr="00780314">
        <w:rPr>
          <w:lang w:val="es-ES"/>
        </w:rPr>
        <w:t xml:space="preserve">&lt;weld_position u="0" x="1" y="1" z="1" ... </w:t>
      </w:r>
      <w:r w:rsidRPr="00D97F70">
        <w:rPr>
          <w:lang w:val="en-GB"/>
        </w:rPr>
        <w:t>"/&gt;</w:t>
      </w:r>
    </w:p>
    <w:p w14:paraId="53CB2CC8" w14:textId="77777777" w:rsidR="00FC68DB" w:rsidRPr="00D97F70" w:rsidRDefault="00FC68DB" w:rsidP="009570F3">
      <w:pPr>
        <w:pStyle w:val="XMLCode"/>
        <w:ind w:firstLine="0"/>
        <w:rPr>
          <w:b/>
          <w:lang w:val="en-GB"/>
        </w:rPr>
      </w:pPr>
      <w:r w:rsidRPr="00D97F70">
        <w:rPr>
          <w:lang w:val="en-GB"/>
        </w:rPr>
        <w:t xml:space="preserve">        </w:t>
      </w:r>
      <w:r w:rsidRPr="00D97F70">
        <w:rPr>
          <w:b/>
          <w:lang w:val="en-GB"/>
        </w:rPr>
        <w:t>&lt;sheet_parameter index="2" gap="0" sheet_thickness="1.5"/&gt;</w:t>
      </w:r>
    </w:p>
    <w:p w14:paraId="3481DC95" w14:textId="77777777" w:rsidR="00FC68DB" w:rsidRPr="00D97F70" w:rsidRDefault="00FC68DB" w:rsidP="009570F3">
      <w:pPr>
        <w:pStyle w:val="XMLCode"/>
        <w:ind w:firstLine="0"/>
        <w:rPr>
          <w:lang w:val="en-GB"/>
        </w:rPr>
      </w:pPr>
      <w:r w:rsidRPr="00D97F70">
        <w:rPr>
          <w:lang w:val="en-GB"/>
        </w:rPr>
        <w:t xml:space="preserve">    &lt;/i_weld&gt;</w:t>
      </w:r>
    </w:p>
    <w:p w14:paraId="6CAA3508" w14:textId="481E002D" w:rsidR="00FC68DB" w:rsidRPr="00D97F70" w:rsidRDefault="00FC68DB" w:rsidP="009570F3">
      <w:pPr>
        <w:pStyle w:val="XMLCode"/>
        <w:ind w:firstLine="0"/>
        <w:rPr>
          <w:lang w:val="en-GB"/>
        </w:rPr>
      </w:pPr>
      <w:r w:rsidRPr="00D97F70">
        <w:rPr>
          <w:lang w:val="en-GB"/>
        </w:rPr>
        <w:t>&lt;/seamweld&gt;</w:t>
      </w:r>
      <w:r w:rsidR="00BA4D47">
        <w:rPr>
          <w:lang w:val="en-GB"/>
        </w:rPr>
        <w:t xml:space="preserve"> </w:t>
      </w:r>
    </w:p>
    <w:p w14:paraId="58C16246" w14:textId="56D188FD" w:rsidR="00FC68DB" w:rsidRDefault="00FC68DB" w:rsidP="00B202D2">
      <w:pPr>
        <w:pStyle w:val="berschrift3"/>
      </w:pPr>
      <w:bookmarkStart w:id="1889" w:name="_Toc3557036"/>
      <w:bookmarkStart w:id="1890" w:name="_Toc34747286"/>
      <w:bookmarkStart w:id="1891" w:name="_Toc77102105"/>
      <w:bookmarkStart w:id="1892" w:name="_Toc159618810"/>
      <w:r w:rsidRPr="00F54804">
        <w:t>Overlap Weld</w:t>
      </w:r>
      <w:bookmarkEnd w:id="1885"/>
      <w:bookmarkEnd w:id="1886"/>
      <w:bookmarkEnd w:id="1889"/>
      <w:bookmarkEnd w:id="1890"/>
      <w:bookmarkEnd w:id="1891"/>
      <w:bookmarkEnd w:id="1892"/>
    </w:p>
    <w:p w14:paraId="3F81260E" w14:textId="70AAC64C" w:rsidR="00F85CA7" w:rsidRPr="00F85CA7" w:rsidRDefault="00F85CA7" w:rsidP="0013175B">
      <w:pPr>
        <w:pStyle w:val="berschrift4"/>
      </w:pPr>
      <w:r>
        <w:t>General</w:t>
      </w:r>
    </w:p>
    <w:p w14:paraId="0DE406B4" w14:textId="658BBC38"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w:t>
      </w:r>
      <w:r w:rsidR="00572A4D">
        <w:t>in this subclause</w:t>
      </w:r>
      <w:r w:rsidRPr="001E4607">
        <w:t xml:space="preserve">. An </w:t>
      </w:r>
      <w:r w:rsidR="0068697B">
        <w:t>o</w:t>
      </w:r>
      <w:r w:rsidRPr="001E4607">
        <w:t xml:space="preserve">verlap </w:t>
      </w:r>
      <w:r w:rsidR="0068697B">
        <w:t>w</w:t>
      </w:r>
      <w:r w:rsidRPr="00BD52D7">
        <w:t>eld describes a connection between two</w:t>
      </w:r>
      <w:r w:rsidR="00955250">
        <w:t>, three</w:t>
      </w:r>
      <w:r w:rsidRPr="00BD52D7">
        <w:t xml:space="preserve"> or </w:t>
      </w:r>
      <w:r w:rsidR="00955250">
        <w:t>four</w:t>
      </w:r>
      <w:r w:rsidRPr="00BD52D7">
        <w:t xml:space="preserve"> sheets welded together.</w:t>
      </w:r>
      <w:r w:rsidR="00955250">
        <w:t xml:space="preserve"> </w:t>
      </w:r>
    </w:p>
    <w:p w14:paraId="7FE1D0BF" w14:textId="179AC670" w:rsidR="00FC68DB" w:rsidRDefault="00FC68DB" w:rsidP="00B202D2">
      <w:r w:rsidRPr="00F54804">
        <w:t xml:space="preserve">The XML definition of an </w:t>
      </w:r>
      <w:r w:rsidR="0068697B">
        <w:t>o</w:t>
      </w:r>
      <w:r w:rsidRPr="00F54804">
        <w:t xml:space="preserve">verlap </w:t>
      </w:r>
      <w:r w:rsidR="0068697B">
        <w:t>w</w:t>
      </w:r>
      <w:r w:rsidRPr="00F54804">
        <w:t>eld supports up to three weld positions. Each of the weld positions is specified using the eleme</w:t>
      </w:r>
      <w:r w:rsidRPr="005C2D94">
        <w:t xml:space="preserve">nt </w:t>
      </w:r>
      <w:r w:rsidRPr="000E59EB">
        <w:rPr>
          <w:rStyle w:val="CodeCharacter"/>
        </w:rPr>
        <w:t>&lt;weld_position/&gt;</w:t>
      </w:r>
      <w:r w:rsidR="0068697B" w:rsidRPr="00BD52D7">
        <w:t xml:space="preserve">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30EB4FE0" w:rsidR="00A40228" w:rsidRPr="00F54804" w:rsidRDefault="00CA06B3" w:rsidP="0013175B">
      <w:pPr>
        <w:pStyle w:val="Note"/>
      </w:pPr>
      <w:r>
        <w:t>Note:</w:t>
      </w:r>
      <w:r>
        <w:tab/>
      </w:r>
      <w:r w:rsidR="00EF1B33">
        <w:t>O</w:t>
      </w:r>
      <w:r w:rsidR="00A40228">
        <w:t xml:space="preserve">verlap welds </w:t>
      </w:r>
      <w:r w:rsidR="00EF1B33">
        <w:t xml:space="preserve">with </w:t>
      </w:r>
      <w:r w:rsidR="00EF1B33" w:rsidRPr="00D0681A">
        <w:t>four</w:t>
      </w:r>
      <w:r w:rsidR="00EF1B33">
        <w:t xml:space="preserve"> sheets </w:t>
      </w:r>
      <w:r w:rsidR="00A40228">
        <w:t xml:space="preserve">have been </w:t>
      </w:r>
      <w:r w:rsidR="00EF1B33">
        <w:t>observ</w:t>
      </w:r>
      <w:r w:rsidR="00A40228">
        <w:t>ed</w:t>
      </w:r>
      <w:r w:rsidR="00EF1B33">
        <w:t>. However,</w:t>
      </w:r>
      <w:r w:rsidR="00A40228">
        <w:t xml:space="preserve"> they are not explicitly depicted in this document.</w:t>
      </w:r>
      <w:r w:rsidR="00EF1B33">
        <w:t xml:space="preserve"> </w:t>
      </w:r>
    </w:p>
    <w:p w14:paraId="151239C8" w14:textId="122C5CBC" w:rsidR="00FC68DB" w:rsidRPr="00F54804" w:rsidRDefault="00FC68DB">
      <w:pPr>
        <w:pStyle w:val="berschrift4"/>
      </w:pPr>
      <w:bookmarkStart w:id="1893" w:name="_Toc3557037"/>
      <w:bookmarkStart w:id="1894" w:name="_Toc34747287"/>
      <w:bookmarkStart w:id="1895" w:name="_Toc77102106"/>
      <w:r w:rsidRPr="00F54804">
        <w:t>Simple Overlap Weld</w:t>
      </w:r>
      <w:bookmarkEnd w:id="1893"/>
      <w:bookmarkEnd w:id="1894"/>
      <w:bookmarkEnd w:id="1895"/>
    </w:p>
    <w:p w14:paraId="773F7403" w14:textId="066BD0C5" w:rsidR="00FC68DB" w:rsidRDefault="00FC68DB" w:rsidP="000E094F">
      <w:pPr>
        <w:pStyle w:val="berschrift5"/>
      </w:pPr>
      <w:r w:rsidRPr="00F54804">
        <w:t>Sheet Parameters</w:t>
      </w:r>
      <w:r w:rsidR="0068697B">
        <w:t xml:space="preserve"> </w:t>
      </w:r>
    </w:p>
    <w:p w14:paraId="00C4C475" w14:textId="172C3F93" w:rsidR="0068697B" w:rsidRPr="0068697B" w:rsidRDefault="0068697B" w:rsidP="0068697B">
      <w:pPr>
        <w:keepNext/>
        <w:spacing w:before="120"/>
      </w:pPr>
      <w:r w:rsidRPr="005C2D94">
        <w:t xml:space="preserve">The </w:t>
      </w:r>
      <w:r w:rsidRPr="0068697B">
        <w:t xml:space="preserve">parameters to describe the connection are (see </w:t>
      </w:r>
      <w:r>
        <w:fldChar w:fldCharType="begin"/>
      </w:r>
      <w:r>
        <w:instrText xml:space="preserve"> REF _Ref158899780 \h </w:instrText>
      </w:r>
      <w:r>
        <w:fldChar w:fldCharType="separate"/>
      </w:r>
      <w:r w:rsidR="0012574E">
        <w:t xml:space="preserve">Figure </w:t>
      </w:r>
      <w:r w:rsidR="0012574E">
        <w:rPr>
          <w:noProof/>
        </w:rPr>
        <w:t>64</w:t>
      </w:r>
      <w:r>
        <w:fldChar w:fldCharType="end"/>
      </w:r>
      <w:r w:rsidRPr="0068697B">
        <w:t xml:space="preserve">): </w:t>
      </w:r>
    </w:p>
    <w:p w14:paraId="118F85B5" w14:textId="7134CCF0" w:rsidR="0068697B" w:rsidRDefault="0068697B" w:rsidP="0068697B">
      <w:pPr>
        <w:keepNext/>
        <w:jc w:val="center"/>
        <w:rPr>
          <w:lang w:eastAsia="ja-JP"/>
        </w:rPr>
      </w:pPr>
      <w:r>
        <w:rPr>
          <w:noProof/>
          <w:lang w:eastAsia="ja-JP"/>
        </w:rPr>
        <w:drawing>
          <wp:inline distT="0" distB="0" distL="0" distR="0" wp14:anchorId="37187885" wp14:editId="75D3300C">
            <wp:extent cx="2333625" cy="962025"/>
            <wp:effectExtent l="0" t="0" r="9525"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2333625" cy="962025"/>
                    </a:xfrm>
                    <a:prstGeom prst="rect">
                      <a:avLst/>
                    </a:prstGeom>
                  </pic:spPr>
                </pic:pic>
              </a:graphicData>
            </a:graphic>
          </wp:inline>
        </w:drawing>
      </w:r>
    </w:p>
    <w:p w14:paraId="349E31A0" w14:textId="77777777" w:rsidR="005C1C40" w:rsidRPr="0068368C" w:rsidRDefault="005C1C40" w:rsidP="005C1C40">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sidRPr="008676A9">
        <w:rPr>
          <w:sz w:val="18"/>
          <w:szCs w:val="20"/>
          <w:vertAlign w:val="subscript"/>
        </w:rPr>
        <w:t>1</w:t>
      </w:r>
      <w:r w:rsidRPr="008676A9">
        <w:rPr>
          <w:vertAlign w:val="subscript"/>
        </w:rPr>
        <w:tab/>
      </w:r>
      <w:r w:rsidRPr="008676A9">
        <w:rPr>
          <w:sz w:val="18"/>
          <w:szCs w:val="18"/>
        </w:rPr>
        <w:t xml:space="preserve">Thickness of welded sheet </w:t>
      </w:r>
      <w:r w:rsidRPr="008676A9">
        <w:rPr>
          <w:sz w:val="18"/>
          <w:szCs w:val="18"/>
        </w:rPr>
        <w:br/>
      </w:r>
      <w:r w:rsidRPr="008676A9">
        <w:rPr>
          <w:sz w:val="18"/>
          <w:szCs w:val="20"/>
        </w:rPr>
        <w:t>c</w:t>
      </w:r>
      <w:r w:rsidRPr="008676A9">
        <w:tab/>
      </w:r>
      <w:r w:rsidRPr="008676A9">
        <w:rPr>
          <w:sz w:val="18"/>
          <w:szCs w:val="18"/>
        </w:rPr>
        <w:t xml:space="preserve">Gap between base sheet and welded sheet </w:t>
      </w:r>
    </w:p>
    <w:p w14:paraId="35B95DD8" w14:textId="553736F8" w:rsidR="00261D7B" w:rsidRPr="0013175B" w:rsidRDefault="00261D7B" w:rsidP="00375E15">
      <w:pPr>
        <w:pStyle w:val="Beschriftung"/>
        <w:rPr>
          <w:sz w:val="20"/>
        </w:rPr>
      </w:pPr>
      <w:bookmarkStart w:id="1896" w:name="_Ref158899780"/>
      <w:bookmarkStart w:id="1897" w:name="_Toc159618907"/>
      <w:r>
        <w:t xml:space="preserve">Figure </w:t>
      </w:r>
      <w:r>
        <w:fldChar w:fldCharType="begin"/>
      </w:r>
      <w:r>
        <w:instrText xml:space="preserve"> SEQ Figure \* ARABIC </w:instrText>
      </w:r>
      <w:r>
        <w:fldChar w:fldCharType="separate"/>
      </w:r>
      <w:r w:rsidR="0012574E">
        <w:rPr>
          <w:noProof/>
        </w:rPr>
        <w:t>64</w:t>
      </w:r>
      <w:r>
        <w:fldChar w:fldCharType="end"/>
      </w:r>
      <w:bookmarkEnd w:id="1896"/>
      <w:r w:rsidR="002D7110">
        <w:t xml:space="preserve"> </w:t>
      </w:r>
      <w:r>
        <w:t xml:space="preserve">— Overlap </w:t>
      </w:r>
      <w:r w:rsidR="00D95683">
        <w:t>w</w:t>
      </w:r>
      <w:r>
        <w:t xml:space="preserve">eld </w:t>
      </w:r>
      <w:r w:rsidR="001C3E58">
        <w:t>sheet layout</w:t>
      </w:r>
      <w:bookmarkEnd w:id="1897"/>
      <w:r w:rsidR="00D71693">
        <w:t xml:space="preserve"> </w:t>
      </w:r>
    </w:p>
    <w:p w14:paraId="40C2160D" w14:textId="4FE47A45" w:rsidR="00FC68DB" w:rsidRDefault="00FC68DB" w:rsidP="000E094F">
      <w:pPr>
        <w:pStyle w:val="berschrift5"/>
      </w:pPr>
      <w:r w:rsidRPr="00F54804">
        <w:lastRenderedPageBreak/>
        <w:t>Weld Parameters</w:t>
      </w:r>
      <w:r w:rsidR="00A86874">
        <w:t xml:space="preserve"> </w:t>
      </w:r>
    </w:p>
    <w:p w14:paraId="56FD809D" w14:textId="4AB4D20A" w:rsidR="00A86874" w:rsidRPr="00A86874" w:rsidRDefault="00A86874" w:rsidP="00A86874">
      <w:pPr>
        <w:keepNext/>
        <w:spacing w:before="120"/>
      </w:pPr>
      <w:r w:rsidRPr="00F54804">
        <w:t xml:space="preserve">The </w:t>
      </w:r>
      <w:r w:rsidRPr="00A86874">
        <w:t xml:space="preserve">parameters of the welds are the same for all the </w:t>
      </w:r>
      <w:r>
        <w:t>physical</w:t>
      </w:r>
      <w:r w:rsidRPr="00A86874">
        <w:t xml:space="preserve"> welds on the connection</w:t>
      </w:r>
      <w:r>
        <w:t xml:space="preserve"> (see </w:t>
      </w:r>
      <w:r>
        <w:fldChar w:fldCharType="begin"/>
      </w:r>
      <w:r>
        <w:instrText xml:space="preserve"> REF _Ref158899910 \h </w:instrText>
      </w:r>
      <w:r>
        <w:fldChar w:fldCharType="separate"/>
      </w:r>
      <w:r w:rsidR="0012574E">
        <w:t xml:space="preserve">Figure </w:t>
      </w:r>
      <w:r w:rsidR="0012574E">
        <w:rPr>
          <w:noProof/>
        </w:rPr>
        <w:t>65</w:t>
      </w:r>
      <w:r>
        <w:fldChar w:fldCharType="end"/>
      </w:r>
      <w:r>
        <w:t>)</w:t>
      </w:r>
      <w:r w:rsidRPr="00A86874">
        <w:t>:</w:t>
      </w:r>
      <w:r>
        <w:t xml:space="preserve"> </w:t>
      </w:r>
    </w:p>
    <w:p w14:paraId="144E6546" w14:textId="0B337CC4" w:rsidR="00A86874" w:rsidRDefault="00A86874" w:rsidP="00A86874">
      <w:pPr>
        <w:keepNext/>
        <w:jc w:val="center"/>
        <w:rPr>
          <w:lang w:eastAsia="ja-JP"/>
        </w:rPr>
      </w:pPr>
      <w:r>
        <w:rPr>
          <w:noProof/>
          <w:lang w:eastAsia="ja-JP"/>
        </w:rPr>
        <w:drawing>
          <wp:inline distT="0" distB="0" distL="0" distR="0" wp14:anchorId="54BB3F04" wp14:editId="0711F497">
            <wp:extent cx="2333625" cy="9620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2333625" cy="962025"/>
                    </a:xfrm>
                    <a:prstGeom prst="rect">
                      <a:avLst/>
                    </a:prstGeom>
                  </pic:spPr>
                </pic:pic>
              </a:graphicData>
            </a:graphic>
          </wp:inline>
        </w:drawing>
      </w:r>
    </w:p>
    <w:p w14:paraId="18AD6F7E" w14:textId="31EE7D9A" w:rsidR="00D95683" w:rsidRPr="0068368C" w:rsidRDefault="00D95683" w:rsidP="00D956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1</w:t>
      </w:r>
      <w:r w:rsidRPr="00507C4C">
        <w:rPr>
          <w:sz w:val="18"/>
          <w:szCs w:val="18"/>
        </w:rPr>
        <w:tab/>
        <w:t xml:space="preserve">Thickness of the weld (a-value, throat) </w:t>
      </w:r>
      <w:r>
        <w:rPr>
          <w:sz w:val="18"/>
          <w:szCs w:val="18"/>
        </w:rPr>
        <w:br/>
      </w:r>
      <w:r w:rsidRPr="00507C4C">
        <w:rPr>
          <w:sz w:val="18"/>
          <w:szCs w:val="18"/>
        </w:rPr>
        <w:t>d</w:t>
      </w:r>
      <w:r>
        <w:rPr>
          <w:sz w:val="18"/>
          <w:szCs w:val="18"/>
          <w:vertAlign w:val="subscript"/>
        </w:rPr>
        <w:t>1</w:t>
      </w:r>
      <w:r w:rsidRPr="00507C4C">
        <w:rPr>
          <w:sz w:val="18"/>
          <w:szCs w:val="18"/>
        </w:rPr>
        <w:tab/>
        <w:t xml:space="preserve">Depth of the penetration </w:t>
      </w:r>
      <w:r>
        <w:rPr>
          <w:sz w:val="18"/>
          <w:szCs w:val="18"/>
        </w:rPr>
        <w:br/>
      </w:r>
      <w:r w:rsidRPr="00507C4C">
        <w:rPr>
          <w:rFonts w:cs="Arial"/>
          <w:sz w:val="18"/>
          <w:szCs w:val="18"/>
        </w:rPr>
        <w:t>β</w:t>
      </w:r>
      <w:r>
        <w:rPr>
          <w:sz w:val="18"/>
          <w:szCs w:val="18"/>
          <w:vertAlign w:val="subscript"/>
        </w:rPr>
        <w:t>1</w:t>
      </w:r>
      <w:r w:rsidRPr="00507C4C">
        <w:rPr>
          <w:sz w:val="18"/>
          <w:szCs w:val="18"/>
        </w:rPr>
        <w:tab/>
        <w:t xml:space="preserve">Weld angle </w:t>
      </w:r>
    </w:p>
    <w:p w14:paraId="575D4203" w14:textId="42449CB0" w:rsidR="00FC68DB" w:rsidRPr="0013175B" w:rsidRDefault="00261D7B" w:rsidP="00314DA6">
      <w:pPr>
        <w:pStyle w:val="Beschriftung"/>
        <w:rPr>
          <w:sz w:val="20"/>
        </w:rPr>
      </w:pPr>
      <w:bookmarkStart w:id="1898" w:name="_Ref158899910"/>
      <w:bookmarkStart w:id="1899" w:name="_Toc159618908"/>
      <w:r>
        <w:t xml:space="preserve">Figure </w:t>
      </w:r>
      <w:r>
        <w:fldChar w:fldCharType="begin"/>
      </w:r>
      <w:r>
        <w:instrText xml:space="preserve"> SEQ Figure \* ARABIC </w:instrText>
      </w:r>
      <w:r>
        <w:fldChar w:fldCharType="separate"/>
      </w:r>
      <w:r w:rsidR="0012574E">
        <w:rPr>
          <w:noProof/>
        </w:rPr>
        <w:t>65</w:t>
      </w:r>
      <w:r>
        <w:fldChar w:fldCharType="end"/>
      </w:r>
      <w:bookmarkEnd w:id="1898"/>
      <w:r w:rsidR="002D7110">
        <w:t xml:space="preserve"> </w:t>
      </w:r>
      <w:r>
        <w:t xml:space="preserve">— Overlap </w:t>
      </w:r>
      <w:r w:rsidR="001C3E58">
        <w:t>weld parameter</w:t>
      </w:r>
      <w:r>
        <w:t>s</w:t>
      </w:r>
      <w:bookmarkEnd w:id="1899"/>
      <w:r w:rsidR="00D95683">
        <w:t xml:space="preserve"> </w:t>
      </w:r>
    </w:p>
    <w:p w14:paraId="2FBA576A" w14:textId="31DD9EBE"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 the χMCF file.</w:t>
      </w:r>
    </w:p>
    <w:p w14:paraId="1AB84DAF" w14:textId="6B5D4B5E" w:rsidR="00FC68DB" w:rsidRPr="001E4607" w:rsidRDefault="00FC68DB" w:rsidP="00D138AC">
      <w:r w:rsidRPr="001E4607">
        <w:t xml:space="preserve">This is </w:t>
      </w:r>
      <w:r w:rsidRPr="00BD52D7">
        <w:t>computed by</w:t>
      </w:r>
      <w:r w:rsidR="00D138AC">
        <w:t xml:space="preserve"> </w:t>
      </w:r>
      <m:oMath>
        <m:sSub>
          <m:sSubPr>
            <m:ctrlPr>
              <w:rPr>
                <w:rFonts w:ascii="Cambria Math" w:hAnsi="Cambria Math"/>
                <w:i/>
                <w:noProof/>
              </w:rPr>
            </m:ctrlPr>
          </m:sSubPr>
          <m:e>
            <m:r>
              <w:rPr>
                <w:rFonts w:ascii="Cambria Math"/>
                <w:noProof/>
              </w:rPr>
              <m:t>η</m:t>
            </m:r>
          </m:e>
          <m:sub>
            <m:r>
              <w:rPr>
                <w:rFonts w:ascii="Cambria Math"/>
                <w:noProof/>
              </w:rPr>
              <m:t>1</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1</m:t>
                </m:r>
              </m:sub>
            </m:sSub>
          </m:num>
          <m:den>
            <m:sSub>
              <m:sSubPr>
                <m:ctrlPr>
                  <w:rPr>
                    <w:rFonts w:ascii="Cambria Math" w:hAnsi="Cambria Math"/>
                    <w:i/>
                    <w:noProof/>
                  </w:rPr>
                </m:ctrlPr>
              </m:sSubPr>
              <m:e>
                <m:r>
                  <w:rPr>
                    <w:rFonts w:ascii="Cambria Math"/>
                    <w:noProof/>
                  </w:rPr>
                  <m:t>t</m:t>
                </m:r>
              </m:e>
              <m:sub>
                <m:r>
                  <w:rPr>
                    <w:rFonts w:ascii="Cambria Math"/>
                    <w:noProof/>
                  </w:rPr>
                  <m:t>1</m:t>
                </m:r>
              </m:sub>
            </m:sSub>
          </m:den>
        </m:f>
      </m:oMath>
      <w:r w:rsidRPr="00F54804">
        <w:t>, where t</w:t>
      </w:r>
      <w:r w:rsidRPr="00F54804">
        <w:rPr>
          <w:vertAlign w:val="subscript"/>
        </w:rPr>
        <w:t>1</w:t>
      </w:r>
      <w:r w:rsidRPr="00F54804">
        <w:t xml:space="preserve"> is the thickness of the attached sheet (green in </w:t>
      </w:r>
      <w:r w:rsidR="00D138AC">
        <w:fldChar w:fldCharType="begin"/>
      </w:r>
      <w:r w:rsidR="00D138AC">
        <w:instrText xml:space="preserve"> REF _Ref158899910 \h </w:instrText>
      </w:r>
      <w:r w:rsidR="00D138AC">
        <w:fldChar w:fldCharType="separate"/>
      </w:r>
      <w:r w:rsidR="0012574E">
        <w:t xml:space="preserve">Figure </w:t>
      </w:r>
      <w:r w:rsidR="0012574E">
        <w:rPr>
          <w:noProof/>
        </w:rPr>
        <w:t>65</w:t>
      </w:r>
      <w:r w:rsidR="00D138AC">
        <w:fldChar w:fldCharType="end"/>
      </w:r>
      <w:r w:rsidR="00D138AC" w:rsidRPr="00F54804">
        <w:t xml:space="preserve"> above</w:t>
      </w:r>
      <w:r w:rsidRPr="00F54804">
        <w:t xml:space="preserve">), </w:t>
      </w:r>
      <w:r w:rsidRPr="00D0681A">
        <w:t>not</w:t>
      </w:r>
      <w:r w:rsidRPr="005C2D94">
        <w:t xml:space="preserve"> of the base sheet. </w:t>
      </w:r>
    </w:p>
    <w:p w14:paraId="2B88F3B0" w14:textId="30229420" w:rsidR="00FC68DB" w:rsidRDefault="00210B28" w:rsidP="00701FF5">
      <w:pPr>
        <w:keepNext/>
        <w:spacing w:line="240" w:lineRule="auto"/>
      </w:pPr>
      <w:r>
        <w:t>In the χMCF file, the</w:t>
      </w:r>
      <w:r w:rsidR="00FC68DB" w:rsidRPr="00BD52D7">
        <w:t xml:space="preserve"> following parameters can be specified</w:t>
      </w:r>
      <w:r w:rsidR="009570F3">
        <w:t xml:space="preserve"> (see </w:t>
      </w:r>
      <w:r w:rsidR="009570F3">
        <w:fldChar w:fldCharType="begin"/>
      </w:r>
      <w:r w:rsidR="009570F3">
        <w:instrText xml:space="preserve"> REF _Ref157791170 \h </w:instrText>
      </w:r>
      <w:r w:rsidR="009570F3">
        <w:fldChar w:fldCharType="separate"/>
      </w:r>
      <w:r w:rsidR="0012574E" w:rsidRPr="00F54804">
        <w:t xml:space="preserve">Table </w:t>
      </w:r>
      <w:r w:rsidR="0012574E">
        <w:rPr>
          <w:noProof/>
        </w:rPr>
        <w:t>108</w:t>
      </w:r>
      <w:r w:rsidR="009570F3">
        <w:fldChar w:fldCharType="end"/>
      </w:r>
      <w:r w:rsidR="009570F3">
        <w:t>)</w:t>
      </w:r>
      <w:r w:rsidR="00FC68DB" w:rsidRPr="00BD52D7">
        <w:t>:</w:t>
      </w:r>
      <w:r w:rsidR="009570F3">
        <w:t xml:space="preserve"> </w:t>
      </w:r>
    </w:p>
    <w:p w14:paraId="70AD57C1" w14:textId="3A2D4A8D" w:rsidR="0025265B" w:rsidRPr="00BD52D7" w:rsidRDefault="0025265B" w:rsidP="001640C5">
      <w:pPr>
        <w:pStyle w:val="Beschriftung"/>
        <w:keepNext/>
        <w:keepLines/>
      </w:pPr>
      <w:bookmarkStart w:id="1900" w:name="_Ref157791170"/>
      <w:bookmarkStart w:id="1901" w:name="_Toc159619040"/>
      <w:r w:rsidRPr="00F54804">
        <w:t xml:space="preserve">Table </w:t>
      </w:r>
      <w:r w:rsidRPr="00F54804">
        <w:fldChar w:fldCharType="begin"/>
      </w:r>
      <w:r w:rsidRPr="00F54804">
        <w:instrText xml:space="preserve"> SEQ Table \* ARABIC </w:instrText>
      </w:r>
      <w:r w:rsidRPr="00F54804">
        <w:fldChar w:fldCharType="separate"/>
      </w:r>
      <w:r w:rsidR="0012574E">
        <w:rPr>
          <w:noProof/>
        </w:rPr>
        <w:t>108</w:t>
      </w:r>
      <w:r w:rsidRPr="00F54804">
        <w:fldChar w:fldCharType="end"/>
      </w:r>
      <w:bookmarkEnd w:id="1900"/>
      <w:r w:rsidR="005F32CD">
        <w:t xml:space="preserve"> —</w:t>
      </w:r>
      <w:r w:rsidR="005F32CD" w:rsidRPr="00F54804">
        <w:t xml:space="preserve"> </w:t>
      </w:r>
      <w:r w:rsidRPr="00F54804">
        <w:t>Parameters of Overlap Weld</w:t>
      </w:r>
      <w:r w:rsidR="00955250" w:rsidRPr="00F54804">
        <w:t xml:space="preserve"> </w:t>
      </w:r>
      <w:r w:rsidR="00955250">
        <w:t xml:space="preserve">per </w:t>
      </w:r>
      <w:r w:rsidR="00955250" w:rsidRPr="006D3531">
        <w:rPr>
          <w:rFonts w:ascii="Courier New" w:hAnsi="Courier New" w:cs="Courier New"/>
        </w:rPr>
        <w:t>&lt;weld_position/&gt;</w:t>
      </w:r>
      <w:r w:rsidR="00955250" w:rsidRPr="00F54804">
        <w:t xml:space="preserve"> </w:t>
      </w:r>
      <w:r w:rsidR="00955250" w:rsidRPr="00ED30C2">
        <w:t>(w.p.)</w:t>
      </w:r>
      <w:bookmarkEnd w:id="1901"/>
      <w:r w:rsidR="0095525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17"/>
        <w:gridCol w:w="1389"/>
        <w:gridCol w:w="1554"/>
        <w:gridCol w:w="1341"/>
        <w:gridCol w:w="1530"/>
      </w:tblGrid>
      <w:tr w:rsidR="00FC68DB" w:rsidRPr="005219B5" w14:paraId="23CDFF7B" w14:textId="77777777" w:rsidTr="005219B5">
        <w:trPr>
          <w:cantSplit/>
          <w:tblHeader/>
          <w:jc w:val="center"/>
        </w:trPr>
        <w:tc>
          <w:tcPr>
            <w:tcW w:w="130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FF97ADC" w14:textId="77777777" w:rsidR="00FC68DB" w:rsidRPr="005219B5" w:rsidRDefault="00FC68DB" w:rsidP="005219B5">
            <w:pPr>
              <w:keepNext/>
              <w:spacing w:line="240" w:lineRule="auto"/>
              <w:jc w:val="left"/>
              <w:rPr>
                <w:b/>
              </w:rPr>
            </w:pPr>
            <w:r w:rsidRPr="005219B5">
              <w:rPr>
                <w:b/>
              </w:rPr>
              <w:t>Parameter</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0EB0E2E" w14:textId="77777777" w:rsidR="00FC68DB" w:rsidRPr="005219B5" w:rsidRDefault="00FC68DB" w:rsidP="005219B5">
            <w:pPr>
              <w:keepNext/>
              <w:spacing w:line="240" w:lineRule="auto"/>
              <w:jc w:val="left"/>
              <w:rPr>
                <w:b/>
              </w:rPr>
            </w:pPr>
            <w:r w:rsidRPr="005219B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48BE6C2" w14:textId="29045A9E" w:rsidR="00FC68DB" w:rsidRPr="005219B5" w:rsidRDefault="00FC68DB" w:rsidP="005219B5">
            <w:pPr>
              <w:keepNext/>
              <w:spacing w:line="240" w:lineRule="auto"/>
              <w:jc w:val="left"/>
              <w:rPr>
                <w:b/>
              </w:rPr>
            </w:pPr>
            <w:r w:rsidRPr="005219B5">
              <w:rPr>
                <w:b/>
              </w:rPr>
              <w:t>Multiplicity</w:t>
            </w:r>
            <w:r w:rsidR="005219B5" w:rsidRPr="005219B5">
              <w:rPr>
                <w:b/>
              </w:rPr>
              <w:t xml:space="preserve"> </w:t>
            </w:r>
            <w:r w:rsidR="005219B5" w:rsidRPr="005219B5">
              <w:rPr>
                <w:b/>
              </w:rPr>
              <w:br/>
              <w:t>per w.p.</w:t>
            </w:r>
          </w:p>
        </w:tc>
        <w:tc>
          <w:tcPr>
            <w:tcW w:w="155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6207777" w14:textId="77777777" w:rsidR="00FC68DB" w:rsidRPr="005219B5" w:rsidRDefault="00FC68DB" w:rsidP="005219B5">
            <w:pPr>
              <w:keepNext/>
              <w:spacing w:line="240" w:lineRule="auto"/>
              <w:jc w:val="left"/>
              <w:rPr>
                <w:b/>
              </w:rPr>
            </w:pPr>
            <w:r w:rsidRPr="005219B5">
              <w:rPr>
                <w:b/>
              </w:rPr>
              <w:t>Value Range</w:t>
            </w:r>
          </w:p>
        </w:tc>
        <w:tc>
          <w:tcPr>
            <w:tcW w:w="134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6940C03" w14:textId="77777777" w:rsidR="00FC68DB" w:rsidRPr="005219B5" w:rsidRDefault="00FC68DB" w:rsidP="005219B5">
            <w:pPr>
              <w:keepNext/>
              <w:spacing w:line="240" w:lineRule="auto"/>
              <w:jc w:val="left"/>
              <w:rPr>
                <w:b/>
              </w:rPr>
            </w:pPr>
            <w:r w:rsidRPr="005219B5">
              <w:rPr>
                <w:b/>
              </w:rPr>
              <w:t>Use</w:t>
            </w:r>
          </w:p>
        </w:tc>
        <w:tc>
          <w:tcPr>
            <w:tcW w:w="15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89DABA1" w14:textId="77777777" w:rsidR="00FC68DB" w:rsidRPr="005219B5" w:rsidRDefault="00FC68DB" w:rsidP="005219B5">
            <w:pPr>
              <w:keepNext/>
              <w:spacing w:line="240" w:lineRule="auto"/>
              <w:jc w:val="left"/>
              <w:rPr>
                <w:b/>
              </w:rPr>
            </w:pPr>
            <w:r w:rsidRPr="005219B5">
              <w:rPr>
                <w:b/>
              </w:rPr>
              <w:t>Default Value</w:t>
            </w:r>
          </w:p>
        </w:tc>
      </w:tr>
      <w:tr w:rsidR="00FC68DB" w:rsidRPr="005219B5" w14:paraId="3615F69C" w14:textId="77777777" w:rsidTr="005219B5">
        <w:trPr>
          <w:jc w:val="center"/>
        </w:trPr>
        <w:tc>
          <w:tcPr>
            <w:tcW w:w="1300" w:type="dxa"/>
            <w:shd w:val="clear" w:color="auto" w:fill="auto"/>
            <w:vAlign w:val="bottom"/>
          </w:tcPr>
          <w:p w14:paraId="30CEC9CE" w14:textId="77777777" w:rsidR="00FC68DB" w:rsidRPr="005219B5" w:rsidRDefault="00FC68DB" w:rsidP="00701FF5">
            <w:pPr>
              <w:keepNext/>
              <w:spacing w:line="240" w:lineRule="auto"/>
              <w:rPr>
                <w:sz w:val="20"/>
              </w:rPr>
            </w:pPr>
            <w:r w:rsidRPr="005219B5">
              <w:rPr>
                <w:sz w:val="20"/>
              </w:rPr>
              <w:t>a</w:t>
            </w:r>
          </w:p>
        </w:tc>
        <w:tc>
          <w:tcPr>
            <w:tcW w:w="1417" w:type="dxa"/>
            <w:shd w:val="clear" w:color="auto" w:fill="auto"/>
            <w:vAlign w:val="bottom"/>
          </w:tcPr>
          <w:p w14:paraId="0820BF8D" w14:textId="77777777" w:rsidR="00FC68DB" w:rsidRPr="005219B5" w:rsidRDefault="00FC68DB" w:rsidP="00701FF5">
            <w:pPr>
              <w:keepNext/>
              <w:spacing w:line="240" w:lineRule="auto"/>
              <w:rPr>
                <w:sz w:val="20"/>
              </w:rPr>
            </w:pPr>
            <w:r w:rsidRPr="005219B5">
              <w:rPr>
                <w:sz w:val="20"/>
              </w:rPr>
              <w:t>thickness</w:t>
            </w:r>
          </w:p>
        </w:tc>
        <w:tc>
          <w:tcPr>
            <w:tcW w:w="1389" w:type="dxa"/>
            <w:shd w:val="clear" w:color="auto" w:fill="auto"/>
            <w:vAlign w:val="bottom"/>
          </w:tcPr>
          <w:p w14:paraId="6B614449" w14:textId="77777777"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0D8589FA"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570AED32"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593A8BE7" w14:textId="77777777" w:rsidR="00FC68DB" w:rsidRPr="005219B5" w:rsidRDefault="00FC68DB" w:rsidP="00701FF5">
            <w:pPr>
              <w:keepNext/>
              <w:spacing w:line="240" w:lineRule="auto"/>
              <w:rPr>
                <w:sz w:val="20"/>
              </w:rPr>
            </w:pPr>
            <w:r w:rsidRPr="005219B5">
              <w:rPr>
                <w:sz w:val="20"/>
              </w:rPr>
              <w:t>-</w:t>
            </w:r>
          </w:p>
        </w:tc>
      </w:tr>
      <w:tr w:rsidR="00FC68DB" w:rsidRPr="005219B5" w14:paraId="6F7E9BA1" w14:textId="77777777" w:rsidTr="005219B5">
        <w:trPr>
          <w:jc w:val="center"/>
        </w:trPr>
        <w:tc>
          <w:tcPr>
            <w:tcW w:w="1300" w:type="dxa"/>
            <w:shd w:val="clear" w:color="auto" w:fill="auto"/>
            <w:vAlign w:val="bottom"/>
          </w:tcPr>
          <w:p w14:paraId="03A28269" w14:textId="77777777" w:rsidR="00FC68DB" w:rsidRPr="005219B5" w:rsidRDefault="00FC68DB" w:rsidP="00701FF5">
            <w:pPr>
              <w:keepNext/>
              <w:spacing w:line="240" w:lineRule="auto"/>
              <w:rPr>
                <w:sz w:val="20"/>
              </w:rPr>
            </w:pPr>
            <w:r w:rsidRPr="005219B5">
              <w:rPr>
                <w:sz w:val="20"/>
              </w:rPr>
              <w:t>β</w:t>
            </w:r>
          </w:p>
        </w:tc>
        <w:tc>
          <w:tcPr>
            <w:tcW w:w="1417" w:type="dxa"/>
            <w:shd w:val="clear" w:color="auto" w:fill="auto"/>
            <w:vAlign w:val="bottom"/>
          </w:tcPr>
          <w:p w14:paraId="0C71B16B" w14:textId="77777777" w:rsidR="00FC68DB" w:rsidRPr="005219B5" w:rsidRDefault="00FC68DB" w:rsidP="00701FF5">
            <w:pPr>
              <w:keepNext/>
              <w:spacing w:line="240" w:lineRule="auto"/>
              <w:rPr>
                <w:sz w:val="20"/>
              </w:rPr>
            </w:pPr>
            <w:r w:rsidRPr="005219B5">
              <w:rPr>
                <w:sz w:val="20"/>
              </w:rPr>
              <w:t>angle</w:t>
            </w:r>
          </w:p>
        </w:tc>
        <w:tc>
          <w:tcPr>
            <w:tcW w:w="1389" w:type="dxa"/>
            <w:shd w:val="clear" w:color="auto" w:fill="auto"/>
            <w:vAlign w:val="bottom"/>
          </w:tcPr>
          <w:p w14:paraId="00AFFCFD" w14:textId="758A0EB0"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7A892257" w14:textId="77777777" w:rsidR="00FC68DB" w:rsidRPr="005219B5" w:rsidRDefault="00FC68DB" w:rsidP="00701FF5">
            <w:pPr>
              <w:keepNext/>
              <w:spacing w:line="240" w:lineRule="auto"/>
              <w:rPr>
                <w:sz w:val="20"/>
              </w:rPr>
            </w:pPr>
            <w:r w:rsidRPr="005219B5">
              <w:rPr>
                <w:sz w:val="20"/>
              </w:rPr>
              <w:t>≥ 0</w:t>
            </w:r>
          </w:p>
        </w:tc>
        <w:tc>
          <w:tcPr>
            <w:tcW w:w="1341" w:type="dxa"/>
            <w:shd w:val="clear" w:color="auto" w:fill="auto"/>
            <w:vAlign w:val="bottom"/>
          </w:tcPr>
          <w:p w14:paraId="79F758CB" w14:textId="77777777" w:rsidR="00FC68DB" w:rsidRPr="005219B5" w:rsidRDefault="00FC68DB" w:rsidP="00701FF5">
            <w:pPr>
              <w:keepNext/>
              <w:spacing w:line="240" w:lineRule="auto"/>
              <w:rPr>
                <w:sz w:val="20"/>
              </w:rPr>
            </w:pPr>
            <w:r w:rsidRPr="005219B5">
              <w:rPr>
                <w:sz w:val="20"/>
              </w:rPr>
              <w:t>Optional</w:t>
            </w:r>
          </w:p>
        </w:tc>
        <w:tc>
          <w:tcPr>
            <w:tcW w:w="1530" w:type="dxa"/>
            <w:shd w:val="clear" w:color="auto" w:fill="auto"/>
            <w:vAlign w:val="bottom"/>
          </w:tcPr>
          <w:p w14:paraId="21164C6C" w14:textId="77777777" w:rsidR="00FC68DB" w:rsidRPr="005219B5" w:rsidRDefault="00FC68DB" w:rsidP="00701FF5">
            <w:pPr>
              <w:keepNext/>
              <w:spacing w:line="240" w:lineRule="auto"/>
              <w:rPr>
                <w:sz w:val="20"/>
              </w:rPr>
            </w:pPr>
            <w:r w:rsidRPr="005219B5">
              <w:rPr>
                <w:sz w:val="20"/>
              </w:rPr>
              <w:t>45 [deg]</w:t>
            </w:r>
          </w:p>
        </w:tc>
      </w:tr>
      <w:tr w:rsidR="00FC68DB" w:rsidRPr="005219B5" w14:paraId="370D78BB" w14:textId="77777777" w:rsidTr="005219B5">
        <w:trPr>
          <w:jc w:val="center"/>
        </w:trPr>
        <w:tc>
          <w:tcPr>
            <w:tcW w:w="1300" w:type="dxa"/>
            <w:shd w:val="clear" w:color="auto" w:fill="auto"/>
            <w:vAlign w:val="bottom"/>
          </w:tcPr>
          <w:p w14:paraId="67256BDE" w14:textId="77777777" w:rsidR="00FC68DB" w:rsidRPr="005219B5" w:rsidRDefault="00FC68DB" w:rsidP="00701FF5">
            <w:pPr>
              <w:keepNext/>
              <w:spacing w:line="240" w:lineRule="auto"/>
              <w:rPr>
                <w:sz w:val="20"/>
              </w:rPr>
            </w:pPr>
            <w:r w:rsidRPr="005219B5">
              <w:rPr>
                <w:sz w:val="20"/>
              </w:rPr>
              <w:t>η</w:t>
            </w:r>
            <w:r w:rsidRPr="005219B5" w:rsidDel="005941EF">
              <w:rPr>
                <w:sz w:val="20"/>
              </w:rPr>
              <w:t xml:space="preserve"> </w:t>
            </w:r>
          </w:p>
        </w:tc>
        <w:tc>
          <w:tcPr>
            <w:tcW w:w="1417" w:type="dxa"/>
            <w:shd w:val="clear" w:color="auto" w:fill="auto"/>
            <w:vAlign w:val="bottom"/>
          </w:tcPr>
          <w:p w14:paraId="21A81192" w14:textId="77777777" w:rsidR="00FC68DB" w:rsidRPr="005219B5" w:rsidRDefault="00FC68DB" w:rsidP="00701FF5">
            <w:pPr>
              <w:keepNext/>
              <w:spacing w:line="240" w:lineRule="auto"/>
              <w:rPr>
                <w:sz w:val="20"/>
              </w:rPr>
            </w:pPr>
            <w:r w:rsidRPr="005219B5">
              <w:rPr>
                <w:sz w:val="20"/>
              </w:rPr>
              <w:t>penetration</w:t>
            </w:r>
          </w:p>
        </w:tc>
        <w:tc>
          <w:tcPr>
            <w:tcW w:w="1389" w:type="dxa"/>
            <w:shd w:val="clear" w:color="auto" w:fill="auto"/>
            <w:vAlign w:val="bottom"/>
          </w:tcPr>
          <w:p w14:paraId="47B6D36C" w14:textId="6F2C24C1" w:rsidR="00FC68DB" w:rsidRPr="005219B5" w:rsidRDefault="00FC68DB" w:rsidP="00701FF5">
            <w:pPr>
              <w:keepNext/>
              <w:spacing w:line="240" w:lineRule="auto"/>
              <w:rPr>
                <w:sz w:val="20"/>
              </w:rPr>
            </w:pPr>
            <w:r w:rsidRPr="005219B5">
              <w:rPr>
                <w:sz w:val="20"/>
              </w:rPr>
              <w:t>1</w:t>
            </w:r>
          </w:p>
        </w:tc>
        <w:tc>
          <w:tcPr>
            <w:tcW w:w="1554" w:type="dxa"/>
            <w:shd w:val="clear" w:color="auto" w:fill="auto"/>
            <w:vAlign w:val="bottom"/>
          </w:tcPr>
          <w:p w14:paraId="4BD9B7B7" w14:textId="77777777" w:rsidR="00FC68DB" w:rsidRPr="005219B5" w:rsidRDefault="00FC68DB" w:rsidP="00701FF5">
            <w:pPr>
              <w:keepNext/>
              <w:spacing w:line="240" w:lineRule="auto"/>
              <w:rPr>
                <w:sz w:val="20"/>
              </w:rPr>
            </w:pPr>
            <w:r w:rsidRPr="005219B5">
              <w:rPr>
                <w:sz w:val="20"/>
              </w:rPr>
              <w:t>0 ≤ η ≤ 1</w:t>
            </w:r>
          </w:p>
        </w:tc>
        <w:tc>
          <w:tcPr>
            <w:tcW w:w="1341" w:type="dxa"/>
            <w:shd w:val="clear" w:color="auto" w:fill="auto"/>
            <w:vAlign w:val="bottom"/>
          </w:tcPr>
          <w:p w14:paraId="7A69CD61" w14:textId="77777777" w:rsidR="00FC68DB" w:rsidRPr="005219B5" w:rsidRDefault="00FC68DB" w:rsidP="00701FF5">
            <w:pPr>
              <w:keepNext/>
              <w:spacing w:line="240" w:lineRule="auto"/>
              <w:rPr>
                <w:sz w:val="20"/>
              </w:rPr>
            </w:pPr>
            <w:r w:rsidRPr="005219B5">
              <w:rPr>
                <w:sz w:val="20"/>
              </w:rPr>
              <w:t>Optional</w:t>
            </w:r>
            <w:r w:rsidRPr="005219B5" w:rsidDel="005941EF">
              <w:rPr>
                <w:sz w:val="20"/>
              </w:rPr>
              <w:t xml:space="preserve"> </w:t>
            </w:r>
          </w:p>
        </w:tc>
        <w:tc>
          <w:tcPr>
            <w:tcW w:w="1530" w:type="dxa"/>
            <w:shd w:val="clear" w:color="auto" w:fill="auto"/>
            <w:vAlign w:val="bottom"/>
          </w:tcPr>
          <w:p w14:paraId="47F903A4" w14:textId="77777777" w:rsidR="00FC68DB" w:rsidRPr="005219B5" w:rsidRDefault="00FC68DB" w:rsidP="00701FF5">
            <w:pPr>
              <w:keepNext/>
              <w:spacing w:line="240" w:lineRule="auto"/>
              <w:rPr>
                <w:sz w:val="20"/>
              </w:rPr>
            </w:pPr>
            <w:r w:rsidRPr="005219B5">
              <w:rPr>
                <w:sz w:val="20"/>
              </w:rPr>
              <w:t>0</w:t>
            </w:r>
          </w:p>
        </w:tc>
      </w:tr>
    </w:tbl>
    <w:p w14:paraId="780F0968" w14:textId="3E4746AC" w:rsidR="00DB2905"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r w:rsidR="00153289" w:rsidRPr="00BD52D7">
        <w:t xml:space="preserve"> </w:t>
      </w:r>
    </w:p>
    <w:p w14:paraId="1E948A10" w14:textId="3E24B54C" w:rsidR="00FC68DB" w:rsidRPr="00F54804" w:rsidRDefault="00FC68DB">
      <w:pPr>
        <w:pStyle w:val="berschrift4"/>
      </w:pPr>
      <w:bookmarkStart w:id="1902" w:name="_Toc338939112"/>
      <w:bookmarkStart w:id="1903" w:name="_Toc3557038"/>
      <w:bookmarkStart w:id="1904" w:name="_Toc34747288"/>
      <w:bookmarkStart w:id="1905" w:name="_Toc77102107"/>
      <w:r w:rsidRPr="000A1B7B">
        <w:t>Single Sided Double Overlap Weld</w:t>
      </w:r>
      <w:bookmarkEnd w:id="1902"/>
      <w:bookmarkEnd w:id="1903"/>
      <w:bookmarkEnd w:id="1904"/>
      <w:bookmarkEnd w:id="1905"/>
    </w:p>
    <w:p w14:paraId="3FE06576" w14:textId="745702DF" w:rsidR="00261D7B" w:rsidRDefault="00FC68DB" w:rsidP="00DB2905">
      <w:pPr>
        <w:rPr>
          <w:noProof/>
        </w:rPr>
      </w:pPr>
      <w:r w:rsidRPr="00F54804">
        <w:t>The Single Sided Double Overlap Weld is represented by a stacked welding</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7754F7">
        <w:t>.</w:t>
      </w:r>
      <w:r w:rsidR="001B4297" w:rsidRPr="001B4297">
        <w:rPr>
          <w:noProof/>
        </w:rPr>
        <w:t xml:space="preserve"> </w:t>
      </w:r>
    </w:p>
    <w:p w14:paraId="4F875AA8" w14:textId="28B24D37" w:rsidR="00FC68DB" w:rsidRPr="00F54804" w:rsidRDefault="00FC68DB" w:rsidP="000E094F">
      <w:pPr>
        <w:pStyle w:val="berschrift5"/>
      </w:pPr>
      <w:r w:rsidRPr="00F54804">
        <w:lastRenderedPageBreak/>
        <w:t>Sheet Parameters</w:t>
      </w:r>
      <w:r w:rsidR="00C67983">
        <w:t xml:space="preserve"> </w:t>
      </w:r>
    </w:p>
    <w:p w14:paraId="16ADCE9A" w14:textId="2ED569CC" w:rsidR="00FC68DB" w:rsidRPr="005C2D94" w:rsidRDefault="00FC68DB" w:rsidP="00B202D2">
      <w:pPr>
        <w:keepNext/>
      </w:pPr>
      <w:r w:rsidRPr="005C2D94">
        <w:t>The parameters to describe the connection are</w:t>
      </w:r>
      <w:r w:rsidR="00AC60BD">
        <w:t xml:space="preserve"> (see </w:t>
      </w:r>
      <w:r w:rsidR="00AC60BD">
        <w:fldChar w:fldCharType="begin"/>
      </w:r>
      <w:r w:rsidR="00AC60BD">
        <w:instrText xml:space="preserve"> REF _Ref158900517 \h </w:instrText>
      </w:r>
      <w:r w:rsidR="00AC60BD">
        <w:fldChar w:fldCharType="separate"/>
      </w:r>
      <w:r w:rsidR="0012574E">
        <w:t xml:space="preserve">Figure </w:t>
      </w:r>
      <w:r w:rsidR="0012574E">
        <w:rPr>
          <w:noProof/>
        </w:rPr>
        <w:t>66</w:t>
      </w:r>
      <w:r w:rsidR="00AC60BD">
        <w:fldChar w:fldCharType="end"/>
      </w:r>
      <w:r w:rsidR="00AC60BD">
        <w:t>)</w:t>
      </w:r>
      <w:r w:rsidRPr="005C2D94">
        <w:t>:</w:t>
      </w:r>
      <w:r w:rsidR="00AC60BD">
        <w:t xml:space="preserve"> </w:t>
      </w:r>
    </w:p>
    <w:p w14:paraId="3F6F3EED" w14:textId="77777777" w:rsidR="00DB2905" w:rsidRDefault="00DB2905" w:rsidP="00DB2905">
      <w:pPr>
        <w:keepNext/>
        <w:jc w:val="center"/>
        <w:rPr>
          <w:noProof/>
        </w:rPr>
      </w:pPr>
      <w:r>
        <w:rPr>
          <w:noProof/>
        </w:rPr>
        <w:drawing>
          <wp:inline distT="0" distB="0" distL="0" distR="0" wp14:anchorId="50031985" wp14:editId="21F6D703">
            <wp:extent cx="2510790" cy="1324610"/>
            <wp:effectExtent l="0" t="0" r="381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510790" cy="1324610"/>
                    </a:xfrm>
                    <a:prstGeom prst="rect">
                      <a:avLst/>
                    </a:prstGeom>
                  </pic:spPr>
                </pic:pic>
              </a:graphicData>
            </a:graphic>
          </wp:inline>
        </w:drawing>
      </w:r>
    </w:p>
    <w:p w14:paraId="29CDECB4" w14:textId="443291DD" w:rsidR="00DB2905" w:rsidRPr="0068368C" w:rsidRDefault="00DB2905" w:rsidP="00DB2905">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sheet</w:t>
      </w:r>
      <w:r>
        <w:rPr>
          <w:sz w:val="18"/>
          <w:szCs w:val="18"/>
        </w:rPr>
        <w:t>s</w:t>
      </w:r>
      <w:r w:rsidRPr="008676A9">
        <w:rPr>
          <w:sz w:val="18"/>
          <w:szCs w:val="18"/>
        </w:rPr>
        <w:t xml:space="preserve"> </w:t>
      </w:r>
    </w:p>
    <w:p w14:paraId="5BFE90BA" w14:textId="201B85A5" w:rsidR="00DB2905" w:rsidRPr="00F54804" w:rsidRDefault="00DB2905" w:rsidP="00DB2905">
      <w:pPr>
        <w:pStyle w:val="Beschriftung"/>
        <w:spacing w:before="120"/>
      </w:pPr>
      <w:bookmarkStart w:id="1906" w:name="_Ref158900517"/>
      <w:bookmarkStart w:id="1907" w:name="_Toc159618909"/>
      <w:r>
        <w:t xml:space="preserve">Figure </w:t>
      </w:r>
      <w:r>
        <w:fldChar w:fldCharType="begin"/>
      </w:r>
      <w:r>
        <w:instrText xml:space="preserve"> SEQ Figure \* ARABIC </w:instrText>
      </w:r>
      <w:r>
        <w:fldChar w:fldCharType="separate"/>
      </w:r>
      <w:r>
        <w:rPr>
          <w:noProof/>
        </w:rPr>
        <w:t>66</w:t>
      </w:r>
      <w:r>
        <w:fldChar w:fldCharType="end"/>
      </w:r>
      <w:bookmarkEnd w:id="1906"/>
      <w:r>
        <w:t xml:space="preserve"> — </w:t>
      </w:r>
      <w:r w:rsidRPr="007055D9">
        <w:t xml:space="preserve">Single </w:t>
      </w:r>
      <w:r w:rsidR="007B497F">
        <w:t>s</w:t>
      </w:r>
      <w:r w:rsidRPr="007055D9">
        <w:t xml:space="preserve">ided </w:t>
      </w:r>
      <w:r w:rsidR="007B497F">
        <w:t>d</w:t>
      </w:r>
      <w:r w:rsidRPr="007055D9">
        <w:t xml:space="preserve">ouble </w:t>
      </w:r>
      <w:r w:rsidR="007B497F">
        <w:t>o</w:t>
      </w:r>
      <w:r w:rsidRPr="007055D9">
        <w:t xml:space="preserve">verlap </w:t>
      </w:r>
      <w:r w:rsidR="007B497F">
        <w:t>w</w:t>
      </w:r>
      <w:r w:rsidRPr="007055D9">
        <w:t>eld</w:t>
      </w:r>
      <w:r>
        <w:t xml:space="preserve"> </w:t>
      </w:r>
      <w:r w:rsidR="007B497F">
        <w:t>l</w:t>
      </w:r>
      <w:r>
        <w:t>ayout</w:t>
      </w:r>
      <w:bookmarkEnd w:id="1907"/>
      <w:r>
        <w:t xml:space="preserve"> </w:t>
      </w:r>
    </w:p>
    <w:p w14:paraId="7F1DEEC3" w14:textId="38BE7BEC" w:rsidR="00FC68DB" w:rsidRDefault="00FC68DB" w:rsidP="000E094F">
      <w:pPr>
        <w:pStyle w:val="berschrift5"/>
      </w:pPr>
      <w:r w:rsidRPr="00F54804">
        <w:t>Weld Parameters</w:t>
      </w:r>
      <w:r w:rsidR="00AC60BD">
        <w:t xml:space="preserve"> </w:t>
      </w:r>
    </w:p>
    <w:p w14:paraId="4258CE59" w14:textId="65C5C573" w:rsidR="00AC60BD" w:rsidRPr="00AC60BD" w:rsidRDefault="00AC60BD" w:rsidP="00AC60BD">
      <w:pPr>
        <w:keepNext/>
        <w:spacing w:before="120"/>
      </w:pPr>
      <w:r w:rsidRPr="00F54804">
        <w:t xml:space="preserve">The parameters </w:t>
      </w:r>
      <w:r w:rsidRPr="00AC60BD">
        <w:t>of the welds are the same for all the welds on the connection</w:t>
      </w:r>
      <w:r>
        <w:t xml:space="preserve"> (see </w:t>
      </w:r>
      <w:r>
        <w:fldChar w:fldCharType="begin"/>
      </w:r>
      <w:r>
        <w:instrText xml:space="preserve"> REF _Ref158900712 \h </w:instrText>
      </w:r>
      <w:r>
        <w:fldChar w:fldCharType="separate"/>
      </w:r>
      <w:r w:rsidR="0012574E">
        <w:t xml:space="preserve">Figure </w:t>
      </w:r>
      <w:r w:rsidR="0012574E">
        <w:rPr>
          <w:noProof/>
        </w:rPr>
        <w:t>67</w:t>
      </w:r>
      <w:r>
        <w:fldChar w:fldCharType="end"/>
      </w:r>
      <w:r>
        <w:t>)</w:t>
      </w:r>
      <w:r w:rsidRPr="00AC60BD">
        <w:t>:</w:t>
      </w:r>
      <w:r>
        <w:t xml:space="preserve"> </w:t>
      </w:r>
    </w:p>
    <w:p w14:paraId="502AF407" w14:textId="7EA4D3EA" w:rsidR="00AC60BD" w:rsidRDefault="00AC60BD" w:rsidP="00AC60BD">
      <w:pPr>
        <w:keepNext/>
        <w:jc w:val="center"/>
        <w:rPr>
          <w:lang w:eastAsia="ja-JP"/>
        </w:rPr>
      </w:pPr>
      <w:r>
        <w:rPr>
          <w:noProof/>
          <w:lang w:eastAsia="ja-JP"/>
        </w:rPr>
        <w:drawing>
          <wp:inline distT="0" distB="0" distL="0" distR="0" wp14:anchorId="1033DF10" wp14:editId="58786F1B">
            <wp:extent cx="2625725" cy="1385570"/>
            <wp:effectExtent l="0" t="0" r="3175"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25725" cy="1385570"/>
                    </a:xfrm>
                    <a:prstGeom prst="rect">
                      <a:avLst/>
                    </a:prstGeom>
                  </pic:spPr>
                </pic:pic>
              </a:graphicData>
            </a:graphic>
          </wp:inline>
        </w:drawing>
      </w:r>
    </w:p>
    <w:p w14:paraId="1737E99D" w14:textId="113263C6" w:rsidR="008D6EF4" w:rsidRPr="0068368C" w:rsidRDefault="008D6EF4" w:rsidP="008D6EF4">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sidR="00A51FE1">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25F2AA96" w14:textId="4A0005E7" w:rsidR="00FC68DB" w:rsidRPr="005C2D94" w:rsidRDefault="00261D7B" w:rsidP="00261D7B">
      <w:pPr>
        <w:pStyle w:val="Beschriftung"/>
      </w:pPr>
      <w:bookmarkStart w:id="1908" w:name="_Ref158900712"/>
      <w:bookmarkStart w:id="1909" w:name="_Toc159618910"/>
      <w:r>
        <w:t xml:space="preserve">Figure </w:t>
      </w:r>
      <w:r>
        <w:fldChar w:fldCharType="begin"/>
      </w:r>
      <w:r>
        <w:instrText xml:space="preserve"> SEQ Figure \* ARABIC </w:instrText>
      </w:r>
      <w:r>
        <w:fldChar w:fldCharType="separate"/>
      </w:r>
      <w:r w:rsidR="0012574E">
        <w:rPr>
          <w:noProof/>
        </w:rPr>
        <w:t>67</w:t>
      </w:r>
      <w:r>
        <w:fldChar w:fldCharType="end"/>
      </w:r>
      <w:bookmarkEnd w:id="1908"/>
      <w:r w:rsidR="002D7110">
        <w:t xml:space="preserve"> </w:t>
      </w:r>
      <w:r>
        <w:t xml:space="preserve">— Overlap </w:t>
      </w:r>
      <w:r w:rsidR="001C3E58">
        <w:t>weld parameter</w:t>
      </w:r>
      <w:r>
        <w:t xml:space="preserve"> </w:t>
      </w:r>
      <w:r w:rsidR="007B497F">
        <w:t>d</w:t>
      </w:r>
      <w:r>
        <w:t xml:space="preserve">etails for lower (left) and upper (right) </w:t>
      </w:r>
      <w:r w:rsidR="007B497F">
        <w:t>w</w:t>
      </w:r>
      <w:r>
        <w:t xml:space="preserve">eld </w:t>
      </w:r>
      <w:r w:rsidR="007B497F">
        <w:t>s</w:t>
      </w:r>
      <w:r>
        <w:t>ection</w:t>
      </w:r>
      <w:bookmarkEnd w:id="1909"/>
      <w:r w:rsidR="007B497F">
        <w:t xml:space="preserve"> </w:t>
      </w:r>
    </w:p>
    <w:p w14:paraId="698702C6" w14:textId="0245E55B" w:rsidR="00FC68DB" w:rsidRPr="000A1B7B" w:rsidRDefault="00FC68DB" w:rsidP="00B202D2">
      <w:r w:rsidRPr="00BD52D7">
        <w:t>For the penetration</w:t>
      </w:r>
      <w:r w:rsidR="00AC60BD">
        <w:t>s,</w:t>
      </w:r>
      <w:r w:rsidRPr="00BD52D7">
        <w:t xml:space="preserve"> the ratio</w:t>
      </w:r>
      <w:r w:rsidR="00AC60BD">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rsidR="00AC60BD">
        <w:t>(</w:t>
      </w:r>
      <w:r w:rsidR="00AC60BD" w:rsidRPr="00AC60BD">
        <w:rPr>
          <w:i/>
        </w:rPr>
        <w:t>i</w:t>
      </w:r>
      <w:r w:rsidR="00AC60BD">
        <w:t xml:space="preserve">=1, 2) </w:t>
      </w:r>
      <w:r w:rsidRPr="001668D7">
        <w:t>of the penetration depth</w:t>
      </w:r>
      <w:r w:rsidR="00AC60BD">
        <w:t>s</w:t>
      </w:r>
      <w:r w:rsidRPr="001668D7">
        <w:t xml:space="preserve"> to the sheet thickness</w:t>
      </w:r>
      <w:r w:rsidR="00AC60BD">
        <w:t>es</w:t>
      </w:r>
      <w:r w:rsidRPr="001668D7">
        <w:t xml:space="preserve"> </w:t>
      </w:r>
      <w:r w:rsidR="00AC60BD">
        <w:t>are</w:t>
      </w:r>
      <w:r w:rsidRPr="001668D7">
        <w:t xml:space="preserve"> specified in the χMCF file.</w:t>
      </w:r>
      <w:r w:rsidR="00AC60BD">
        <w:t xml:space="preserve"> </w:t>
      </w:r>
    </w:p>
    <w:p w14:paraId="7B824E4D" w14:textId="5D2F2A21" w:rsidR="00FC68DB" w:rsidRPr="00BD52D7" w:rsidRDefault="00FC68DB" w:rsidP="00AC60BD">
      <w:r w:rsidRPr="00F54804">
        <w:t>Th</w:t>
      </w:r>
      <w:r w:rsidR="00AC60BD">
        <w:t>ey</w:t>
      </w:r>
      <w:r w:rsidRPr="00F54804">
        <w:t xml:space="preserve"> </w:t>
      </w:r>
      <w:r w:rsidR="00AC60BD">
        <w:t>are</w:t>
      </w:r>
      <w:r w:rsidRPr="00F54804">
        <w:t xml:space="preserve">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r w:rsidRPr="00F54804">
        <w:rPr>
          <w:rStyle w:val="TextZchn"/>
          <w:rFonts w:ascii="Cambria" w:eastAsia="Calibri" w:hAnsi="Cambria"/>
          <w:i/>
        </w:rPr>
        <w:t>i</w:t>
      </w:r>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r w:rsidR="00AC60BD">
        <w:t xml:space="preserve"> </w:t>
      </w:r>
    </w:p>
    <w:p w14:paraId="5102E126" w14:textId="7C5243DD" w:rsidR="00FC68DB" w:rsidRDefault="00210B28" w:rsidP="00212DAF">
      <w:pPr>
        <w:keepNext/>
      </w:pPr>
      <w:r>
        <w:t>In the χMCF file, the</w:t>
      </w:r>
      <w:r w:rsidR="00FC68DB" w:rsidRPr="000A1B7B">
        <w:t xml:space="preserve"> following parameters can be specified</w:t>
      </w:r>
      <w:r w:rsidR="009570F3">
        <w:t xml:space="preserve"> (see </w:t>
      </w:r>
      <w:r w:rsidR="009570F3">
        <w:fldChar w:fldCharType="begin"/>
      </w:r>
      <w:r w:rsidR="009570F3">
        <w:instrText xml:space="preserve"> REF _Ref157791182 \h </w:instrText>
      </w:r>
      <w:r w:rsidR="009570F3">
        <w:fldChar w:fldCharType="separate"/>
      </w:r>
      <w:r w:rsidR="0012574E" w:rsidRPr="00F54804">
        <w:t xml:space="preserve">Table </w:t>
      </w:r>
      <w:r w:rsidR="0012574E">
        <w:rPr>
          <w:noProof/>
        </w:rPr>
        <w:t>109</w:t>
      </w:r>
      <w:r w:rsidR="009570F3">
        <w:fldChar w:fldCharType="end"/>
      </w:r>
      <w:r w:rsidR="009570F3">
        <w:t>)</w:t>
      </w:r>
      <w:r w:rsidR="00FC68DB" w:rsidRPr="000A1B7B">
        <w:t>:</w:t>
      </w:r>
      <w:r w:rsidR="009570F3">
        <w:t xml:space="preserve"> </w:t>
      </w:r>
    </w:p>
    <w:p w14:paraId="0E547BE8" w14:textId="51763B92" w:rsidR="0025265B" w:rsidRPr="00F54804" w:rsidRDefault="0025265B" w:rsidP="001640C5">
      <w:pPr>
        <w:pStyle w:val="Beschriftung"/>
        <w:keepNext/>
        <w:keepLines/>
      </w:pPr>
      <w:bookmarkStart w:id="1910" w:name="_Ref157791182"/>
      <w:bookmarkStart w:id="1911" w:name="_Toc159619041"/>
      <w:r w:rsidRPr="00F54804">
        <w:t xml:space="preserve">Table </w:t>
      </w:r>
      <w:r w:rsidRPr="00F54804">
        <w:fldChar w:fldCharType="begin"/>
      </w:r>
      <w:r w:rsidRPr="00F54804">
        <w:instrText xml:space="preserve"> SEQ Table \* ARABIC </w:instrText>
      </w:r>
      <w:r w:rsidRPr="00F54804">
        <w:fldChar w:fldCharType="separate"/>
      </w:r>
      <w:r w:rsidR="0012574E">
        <w:rPr>
          <w:noProof/>
        </w:rPr>
        <w:t>109</w:t>
      </w:r>
      <w:r w:rsidRPr="00F54804">
        <w:fldChar w:fldCharType="end"/>
      </w:r>
      <w:bookmarkEnd w:id="1910"/>
      <w:r w:rsidR="005F32CD">
        <w:t xml:space="preserve"> —</w:t>
      </w:r>
      <w:r w:rsidR="005F32CD" w:rsidRPr="00F54804">
        <w:t xml:space="preserve"> </w:t>
      </w:r>
      <w:r w:rsidRPr="00F54804">
        <w:t xml:space="preserve">Parameters of </w:t>
      </w:r>
      <w:r w:rsidR="007B497F">
        <w:t>s</w:t>
      </w:r>
      <w:r w:rsidRPr="00F54804">
        <w:t>ingle</w:t>
      </w:r>
      <w:r w:rsidR="001B5CF1">
        <w:t>-</w:t>
      </w:r>
      <w:r w:rsidR="007B497F">
        <w:t>s</w:t>
      </w:r>
      <w:r w:rsidRPr="00F54804">
        <w:t xml:space="preserve">ided </w:t>
      </w:r>
      <w:r w:rsidR="007B497F">
        <w:t>d</w:t>
      </w:r>
      <w:r w:rsidRPr="00F54804">
        <w:t xml:space="preserve">ouble </w:t>
      </w:r>
      <w:r w:rsidR="007B497F">
        <w:t>o</w:t>
      </w:r>
      <w:r w:rsidRPr="00F54804">
        <w:t xml:space="preserve">verlap </w:t>
      </w:r>
      <w:r w:rsidR="007B497F">
        <w:t>w</w:t>
      </w:r>
      <w:r w:rsidRPr="00F54804">
        <w:t>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476F505E" w:rsidR="00FC68DB" w:rsidRPr="00F667E5" w:rsidRDefault="00FC68DB" w:rsidP="00F667E5">
            <w:pPr>
              <w:keepNext/>
              <w:jc w:val="left"/>
              <w:rPr>
                <w:b/>
              </w:rPr>
            </w:pPr>
            <w:r w:rsidRPr="00F667E5">
              <w:rPr>
                <w:b/>
              </w:rPr>
              <w:t>Multiplicity</w:t>
            </w:r>
            <w:r w:rsidR="005219B5">
              <w:rPr>
                <w:b/>
              </w:rPr>
              <w:t xml:space="preserve"> </w:t>
            </w:r>
            <w:r w:rsidR="005219B5">
              <w:rPr>
                <w:b/>
              </w:rPr>
              <w:br/>
              <w:t xml:space="preserve">per w.p. </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4713E162"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62C04AA8" w:rsidR="00FC68DB" w:rsidRPr="00F54804" w:rsidRDefault="00BA0BCD" w:rsidP="00261D7B">
            <w:pPr>
              <w:keepNext/>
              <w:rPr>
                <w:sz w:val="20"/>
                <w:szCs w:val="20"/>
              </w:rPr>
            </w:pPr>
            <w:r>
              <w:rPr>
                <w:sz w:val="20"/>
                <w:szCs w:val="20"/>
              </w:rPr>
              <w:t>1</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[deg]</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7B497F">
            <w:pPr>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7B497F">
            <w:pPr>
              <w:rPr>
                <w:sz w:val="20"/>
                <w:szCs w:val="20"/>
              </w:rPr>
            </w:pPr>
            <w:r w:rsidRPr="00F54804">
              <w:rPr>
                <w:sz w:val="20"/>
                <w:szCs w:val="20"/>
              </w:rPr>
              <w:t>penetration</w:t>
            </w:r>
          </w:p>
        </w:tc>
        <w:tc>
          <w:tcPr>
            <w:tcW w:w="1365" w:type="dxa"/>
            <w:shd w:val="clear" w:color="auto" w:fill="auto"/>
            <w:vAlign w:val="bottom"/>
          </w:tcPr>
          <w:p w14:paraId="5C3372A3" w14:textId="53983802" w:rsidR="00FC68DB" w:rsidRPr="00F54804" w:rsidRDefault="00BA0BCD" w:rsidP="007B497F">
            <w:pPr>
              <w:rPr>
                <w:sz w:val="20"/>
                <w:szCs w:val="20"/>
              </w:rPr>
            </w:pPr>
            <w:r>
              <w:rPr>
                <w:sz w:val="20"/>
                <w:szCs w:val="20"/>
              </w:rPr>
              <w:t>1</w:t>
            </w:r>
          </w:p>
        </w:tc>
        <w:tc>
          <w:tcPr>
            <w:tcW w:w="1437" w:type="dxa"/>
            <w:shd w:val="clear" w:color="auto" w:fill="auto"/>
            <w:vAlign w:val="bottom"/>
          </w:tcPr>
          <w:p w14:paraId="3CC1ABE2" w14:textId="77777777" w:rsidR="00FC68DB" w:rsidRPr="00F54804" w:rsidRDefault="00FC68DB" w:rsidP="007B497F">
            <w:pPr>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7B497F">
            <w:pPr>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7B497F">
            <w:pPr>
              <w:rPr>
                <w:sz w:val="20"/>
                <w:szCs w:val="20"/>
              </w:rPr>
            </w:pPr>
            <w:r w:rsidRPr="00F54804">
              <w:rPr>
                <w:sz w:val="20"/>
                <w:szCs w:val="20"/>
              </w:rPr>
              <w:t>0</w:t>
            </w:r>
          </w:p>
        </w:tc>
      </w:tr>
    </w:tbl>
    <w:p w14:paraId="3CA71E6C" w14:textId="75702401" w:rsidR="00FC68DB" w:rsidRPr="00BD52D7" w:rsidRDefault="00FC68DB" w:rsidP="00B202D2">
      <w:pPr>
        <w:spacing w:before="120"/>
      </w:pPr>
      <w:r w:rsidRPr="005C2D94">
        <w:lastRenderedPageBreak/>
        <w:t xml:space="preserve">All other parameters are </w:t>
      </w:r>
      <w:r w:rsidR="002756D5">
        <w:t>provided by the CAD or CAE model</w:t>
      </w:r>
      <w:r w:rsidRPr="005C2D94">
        <w:t xml:space="preserve"> itself and are </w:t>
      </w:r>
      <w:r w:rsidRPr="001E4607">
        <w:t>partially used to specify parameters of the weld.</w:t>
      </w:r>
      <w:r w:rsidR="00AC60BD">
        <w:t xml:space="preserve"> </w:t>
      </w:r>
    </w:p>
    <w:p w14:paraId="7246E7F4" w14:textId="2F2EF46E" w:rsidR="00FC68DB" w:rsidRPr="00F54804" w:rsidRDefault="008030B6">
      <w:pPr>
        <w:pStyle w:val="berschrift4"/>
      </w:pPr>
      <w:bookmarkStart w:id="1912" w:name="_Toc338939113"/>
      <w:bookmarkStart w:id="1913" w:name="_Toc3557039"/>
      <w:bookmarkStart w:id="1914" w:name="_Toc34747289"/>
      <w:bookmarkStart w:id="1915" w:name="_Toc77102108"/>
      <w:r w:rsidRPr="000A1B7B">
        <w:t>Double-Sided</w:t>
      </w:r>
      <w:r w:rsidR="00FC68DB" w:rsidRPr="00F54804">
        <w:t xml:space="preserve"> Double Overlap Weld</w:t>
      </w:r>
      <w:bookmarkEnd w:id="1912"/>
      <w:bookmarkEnd w:id="1913"/>
      <w:bookmarkEnd w:id="1914"/>
      <w:bookmarkEnd w:id="1915"/>
    </w:p>
    <w:p w14:paraId="253D69DD" w14:textId="12E03AFF" w:rsidR="00FC68DB" w:rsidRPr="00F54804" w:rsidRDefault="00FC68DB" w:rsidP="009570F3">
      <w:pPr>
        <w:keepNext/>
        <w:jc w:val="left"/>
      </w:pPr>
      <w:r w:rsidRPr="00F54804">
        <w:t xml:space="preserve">A </w:t>
      </w:r>
      <w:r w:rsidR="008030B6" w:rsidRPr="00F54804">
        <w:t>Double-Sided</w:t>
      </w:r>
      <w:r w:rsidRPr="00F54804">
        <w:t xml:space="preserve"> Double Overlap Weld </w:t>
      </w:r>
      <w:r w:rsidR="00575883">
        <w:t xml:space="preserve">allows for </w:t>
      </w:r>
      <w:r w:rsidRPr="00F54804">
        <w:t>welds on both sides of the base sheet</w:t>
      </w:r>
      <w:r w:rsidR="00575883">
        <w:t xml:space="preserve">, see </w:t>
      </w:r>
      <w:r w:rsidR="00575883">
        <w:fldChar w:fldCharType="begin"/>
      </w:r>
      <w:r w:rsidR="00575883">
        <w:instrText xml:space="preserve"> REF _Ref158901134 \h </w:instrText>
      </w:r>
      <w:r w:rsidR="00575883">
        <w:fldChar w:fldCharType="separate"/>
      </w:r>
      <w:r w:rsidR="0012574E">
        <w:t xml:space="preserve">Figure </w:t>
      </w:r>
      <w:r w:rsidR="0012574E">
        <w:rPr>
          <w:noProof/>
        </w:rPr>
        <w:t>68</w:t>
      </w:r>
      <w:r w:rsidR="00575883">
        <w:fldChar w:fldCharType="end"/>
      </w:r>
      <w:r w:rsidRPr="00F54804">
        <w:t>.</w:t>
      </w:r>
      <w:r w:rsidR="009570F3">
        <w:t xml:space="preserve"> </w:t>
      </w:r>
    </w:p>
    <w:p w14:paraId="4012FE41" w14:textId="6716FB95" w:rsidR="00FC68DB" w:rsidRDefault="00FC68DB" w:rsidP="000E094F">
      <w:pPr>
        <w:pStyle w:val="berschrift5"/>
      </w:pPr>
      <w:r w:rsidRPr="00F54804">
        <w:t>Sheet Parameters</w:t>
      </w:r>
      <w:r w:rsidR="00575883">
        <w:t xml:space="preserve"> </w:t>
      </w:r>
    </w:p>
    <w:p w14:paraId="3BA3F1E1" w14:textId="18439023" w:rsidR="00575883" w:rsidRPr="00575883" w:rsidRDefault="00575883" w:rsidP="00575883">
      <w:pPr>
        <w:keepNext/>
        <w:spacing w:before="120"/>
      </w:pPr>
      <w:r w:rsidRPr="005C2D94">
        <w:t xml:space="preserve">The parameters to describe the </w:t>
      </w:r>
      <w:r w:rsidRPr="00575883">
        <w:t xml:space="preserve">connection are (see </w:t>
      </w:r>
      <w:r w:rsidRPr="00575883">
        <w:fldChar w:fldCharType="begin"/>
      </w:r>
      <w:r w:rsidRPr="00575883">
        <w:instrText xml:space="preserve"> REF _Ref158901134 \h </w:instrText>
      </w:r>
      <w:r>
        <w:instrText xml:space="preserve"> \* MERGEFORMAT </w:instrText>
      </w:r>
      <w:r w:rsidRPr="00575883">
        <w:fldChar w:fldCharType="separate"/>
      </w:r>
      <w:r w:rsidR="0012574E">
        <w:t xml:space="preserve">Figure </w:t>
      </w:r>
      <w:r w:rsidR="0012574E">
        <w:rPr>
          <w:noProof/>
        </w:rPr>
        <w:t>68</w:t>
      </w:r>
      <w:r w:rsidRPr="00575883">
        <w:fldChar w:fldCharType="end"/>
      </w:r>
      <w:r w:rsidRPr="00575883">
        <w:t xml:space="preserve">): </w:t>
      </w:r>
    </w:p>
    <w:p w14:paraId="00881391" w14:textId="77BE67AE" w:rsidR="00575883" w:rsidRDefault="00575883" w:rsidP="00575883">
      <w:pPr>
        <w:keepNext/>
        <w:jc w:val="center"/>
        <w:rPr>
          <w:lang w:eastAsia="ja-JP"/>
        </w:rPr>
      </w:pPr>
      <w:r>
        <w:rPr>
          <w:noProof/>
          <w:lang w:eastAsia="ja-JP"/>
        </w:rPr>
        <w:drawing>
          <wp:inline distT="0" distB="0" distL="0" distR="0" wp14:anchorId="39941CB8" wp14:editId="2A596DE2">
            <wp:extent cx="2348230" cy="12395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2348230" cy="1239520"/>
                    </a:xfrm>
                    <a:prstGeom prst="rect">
                      <a:avLst/>
                    </a:prstGeom>
                  </pic:spPr>
                </pic:pic>
              </a:graphicData>
            </a:graphic>
          </wp:inline>
        </w:drawing>
      </w:r>
    </w:p>
    <w:p w14:paraId="67ED36F7" w14:textId="62695BE5" w:rsidR="007C5583" w:rsidRPr="0068368C" w:rsidRDefault="007C5583" w:rsidP="007C5583">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8676A9">
        <w:rPr>
          <w:sz w:val="18"/>
          <w:szCs w:val="20"/>
        </w:rPr>
        <w:t>t</w:t>
      </w:r>
      <w:r w:rsidRPr="008676A9">
        <w:rPr>
          <w:sz w:val="18"/>
          <w:szCs w:val="20"/>
          <w:vertAlign w:val="subscript"/>
        </w:rPr>
        <w:t>B</w:t>
      </w:r>
      <w:r w:rsidRPr="008676A9">
        <w:rPr>
          <w:vertAlign w:val="subscript"/>
        </w:rPr>
        <w:tab/>
      </w:r>
      <w:r w:rsidRPr="008676A9">
        <w:rPr>
          <w:sz w:val="18"/>
          <w:szCs w:val="18"/>
        </w:rPr>
        <w:t xml:space="preserve">Thickness of base sheet </w:t>
      </w:r>
      <w:r w:rsidRPr="008676A9">
        <w:rPr>
          <w:sz w:val="18"/>
          <w:szCs w:val="18"/>
        </w:rPr>
        <w:br/>
      </w:r>
      <w:r w:rsidRPr="008676A9">
        <w:rPr>
          <w:sz w:val="18"/>
          <w:szCs w:val="20"/>
        </w:rPr>
        <w:t>t</w:t>
      </w:r>
      <w:r>
        <w:rPr>
          <w:sz w:val="18"/>
          <w:szCs w:val="20"/>
          <w:vertAlign w:val="subscript"/>
        </w:rPr>
        <w:t>i</w:t>
      </w:r>
      <w:r w:rsidRPr="008676A9">
        <w:rPr>
          <w:vertAlign w:val="subscript"/>
        </w:rPr>
        <w:tab/>
      </w:r>
      <w:r w:rsidRPr="008676A9">
        <w:rPr>
          <w:sz w:val="18"/>
          <w:szCs w:val="18"/>
        </w:rPr>
        <w:t>Thickness</w:t>
      </w:r>
      <w:r>
        <w:rPr>
          <w:sz w:val="18"/>
          <w:szCs w:val="18"/>
        </w:rPr>
        <w:t>es</w:t>
      </w:r>
      <w:r w:rsidRPr="008676A9">
        <w:rPr>
          <w:sz w:val="18"/>
          <w:szCs w:val="18"/>
        </w:rPr>
        <w:t xml:space="preserve"> of welded sheet</w:t>
      </w:r>
      <w:r>
        <w:rPr>
          <w:sz w:val="18"/>
          <w:szCs w:val="18"/>
        </w:rPr>
        <w:t>s</w:t>
      </w:r>
      <w:r w:rsidRPr="008676A9">
        <w:rPr>
          <w:sz w:val="18"/>
          <w:szCs w:val="18"/>
        </w:rPr>
        <w:t xml:space="preserve"> </w:t>
      </w:r>
      <w:r w:rsidRPr="008676A9">
        <w:rPr>
          <w:sz w:val="18"/>
          <w:szCs w:val="18"/>
        </w:rPr>
        <w:br/>
      </w:r>
      <w:r w:rsidRPr="008676A9">
        <w:rPr>
          <w:sz w:val="18"/>
          <w:szCs w:val="20"/>
        </w:rPr>
        <w:t>c</w:t>
      </w:r>
      <w:r>
        <w:rPr>
          <w:sz w:val="18"/>
          <w:szCs w:val="20"/>
          <w:vertAlign w:val="subscript"/>
        </w:rPr>
        <w:t>i</w:t>
      </w:r>
      <w:r w:rsidRPr="008676A9">
        <w:tab/>
      </w:r>
      <w:r w:rsidRPr="008676A9">
        <w:rPr>
          <w:sz w:val="18"/>
          <w:szCs w:val="18"/>
        </w:rPr>
        <w:t>Gap</w:t>
      </w:r>
      <w:r>
        <w:rPr>
          <w:sz w:val="18"/>
          <w:szCs w:val="18"/>
        </w:rPr>
        <w:t>s</w:t>
      </w:r>
      <w:r w:rsidRPr="008676A9">
        <w:rPr>
          <w:sz w:val="18"/>
          <w:szCs w:val="18"/>
        </w:rPr>
        <w:t xml:space="preserve"> between </w:t>
      </w:r>
      <w:r>
        <w:rPr>
          <w:sz w:val="18"/>
          <w:szCs w:val="18"/>
        </w:rPr>
        <w:t xml:space="preserve">base and welded </w:t>
      </w:r>
      <w:r w:rsidRPr="008676A9">
        <w:rPr>
          <w:sz w:val="18"/>
          <w:szCs w:val="18"/>
        </w:rPr>
        <w:t>sheet</w:t>
      </w:r>
      <w:r>
        <w:rPr>
          <w:sz w:val="18"/>
          <w:szCs w:val="18"/>
        </w:rPr>
        <w:t>s</w:t>
      </w:r>
      <w:r w:rsidRPr="008676A9">
        <w:rPr>
          <w:sz w:val="18"/>
          <w:szCs w:val="18"/>
        </w:rPr>
        <w:t xml:space="preserve"> </w:t>
      </w:r>
    </w:p>
    <w:p w14:paraId="1F9DBE2E" w14:textId="341868E8" w:rsidR="00FC68DB" w:rsidRPr="0013175B" w:rsidRDefault="00261D7B" w:rsidP="0014275F">
      <w:pPr>
        <w:pStyle w:val="Beschriftung"/>
      </w:pPr>
      <w:bookmarkStart w:id="1916" w:name="_Ref158901134"/>
      <w:bookmarkStart w:id="1917" w:name="_Toc159618911"/>
      <w:r>
        <w:t xml:space="preserve">Figure </w:t>
      </w:r>
      <w:r>
        <w:fldChar w:fldCharType="begin"/>
      </w:r>
      <w:r>
        <w:instrText xml:space="preserve"> SEQ Figure \* ARABIC </w:instrText>
      </w:r>
      <w:r>
        <w:fldChar w:fldCharType="separate"/>
      </w:r>
      <w:r w:rsidR="0012574E">
        <w:rPr>
          <w:noProof/>
        </w:rPr>
        <w:t>68</w:t>
      </w:r>
      <w:r>
        <w:fldChar w:fldCharType="end"/>
      </w:r>
      <w:bookmarkEnd w:id="1916"/>
      <w:r w:rsidR="002D7110">
        <w:t xml:space="preserve"> </w:t>
      </w:r>
      <w:r>
        <w:t>— Double-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rsidR="00D71693">
        <w:t xml:space="preserve"> </w:t>
      </w:r>
      <w:r w:rsidR="007B497F">
        <w:t>l</w:t>
      </w:r>
      <w:r w:rsidR="00D71693">
        <w:t>ayout</w:t>
      </w:r>
      <w:bookmarkEnd w:id="1917"/>
      <w:r w:rsidRPr="0030487D">
        <w:rPr>
          <w:bCs w:val="0"/>
          <w:iCs/>
          <w:noProof/>
        </w:rPr>
        <w:t xml:space="preserve"> </w:t>
      </w:r>
    </w:p>
    <w:p w14:paraId="0195A0BD" w14:textId="25726506" w:rsidR="00FC68DB" w:rsidRDefault="00FC68DB" w:rsidP="000E094F">
      <w:pPr>
        <w:pStyle w:val="berschrift5"/>
      </w:pPr>
      <w:r w:rsidRPr="00F54804">
        <w:t>Weld Parameters</w:t>
      </w:r>
      <w:r w:rsidR="00575883">
        <w:t xml:space="preserve"> </w:t>
      </w:r>
    </w:p>
    <w:p w14:paraId="34DB4C73" w14:textId="65FE5A54" w:rsidR="00575883" w:rsidRPr="00575883" w:rsidRDefault="00575883" w:rsidP="00575883">
      <w:pPr>
        <w:keepNext/>
        <w:keepLines/>
      </w:pPr>
      <w:r w:rsidRPr="00F54804">
        <w:t xml:space="preserve">The parameters of </w:t>
      </w:r>
      <w:r w:rsidRPr="00575883">
        <w:t xml:space="preserve">the welds are the same for all the welds on the connection (see </w:t>
      </w:r>
      <w:r w:rsidRPr="00575883">
        <w:fldChar w:fldCharType="begin"/>
      </w:r>
      <w:r w:rsidRPr="00575883">
        <w:instrText xml:space="preserve"> REF _Ref158901320 \h </w:instrText>
      </w:r>
      <w:r>
        <w:instrText xml:space="preserve"> \* MERGEFORMAT </w:instrText>
      </w:r>
      <w:r w:rsidRPr="00575883">
        <w:fldChar w:fldCharType="separate"/>
      </w:r>
      <w:r w:rsidR="0012574E">
        <w:t xml:space="preserve">Figure </w:t>
      </w:r>
      <w:r w:rsidR="0012574E">
        <w:rPr>
          <w:noProof/>
        </w:rPr>
        <w:t>69</w:t>
      </w:r>
      <w:r w:rsidRPr="00575883">
        <w:fldChar w:fldCharType="end"/>
      </w:r>
      <w:r w:rsidRPr="00575883">
        <w:t xml:space="preserve">): </w:t>
      </w:r>
    </w:p>
    <w:p w14:paraId="406BCA73" w14:textId="39738380" w:rsidR="00D9398B" w:rsidRDefault="00D9398B" w:rsidP="009570F3">
      <w:pPr>
        <w:keepNext/>
        <w:keepLines/>
        <w:jc w:val="center"/>
      </w:pPr>
      <w:r>
        <w:rPr>
          <w:noProof/>
        </w:rPr>
        <w:drawing>
          <wp:inline distT="0" distB="0" distL="0" distR="0" wp14:anchorId="78D53787" wp14:editId="55494974">
            <wp:extent cx="1683026" cy="8083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l="-1" r="42051" b="47272"/>
                    <a:stretch/>
                  </pic:blipFill>
                  <pic:spPr bwMode="auto">
                    <a:xfrm>
                      <a:off x="0" y="0"/>
                      <a:ext cx="1683509" cy="808587"/>
                    </a:xfrm>
                    <a:prstGeom prst="rect">
                      <a:avLst/>
                    </a:prstGeom>
                    <a:ln>
                      <a:noFill/>
                    </a:ln>
                    <a:extLst>
                      <a:ext uri="{53640926-AAD7-44D8-BBD7-CCE9431645EC}">
                        <a14:shadowObscured xmlns:a14="http://schemas.microsoft.com/office/drawing/2010/main"/>
                      </a:ext>
                    </a:extLst>
                  </pic:spPr>
                </pic:pic>
              </a:graphicData>
            </a:graphic>
          </wp:inline>
        </w:drawing>
      </w:r>
      <w:r w:rsidR="00BE7E4B">
        <w:t xml:space="preserve">        </w:t>
      </w:r>
      <w:r>
        <w:rPr>
          <w:noProof/>
        </w:rPr>
        <w:drawing>
          <wp:inline distT="0" distB="0" distL="0" distR="0" wp14:anchorId="7136F638" wp14:editId="3CD945B0">
            <wp:extent cx="1789043" cy="72453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96DAC541-7B7A-43D3-8B79-37D633B846F1}">
                          <asvg:svgBlip xmlns:asvg="http://schemas.microsoft.com/office/drawing/2016/SVG/main" r:embed="rId168"/>
                        </a:ext>
                      </a:extLst>
                    </a:blip>
                    <a:srcRect t="52714" r="38366"/>
                    <a:stretch/>
                  </pic:blipFill>
                  <pic:spPr bwMode="auto">
                    <a:xfrm>
                      <a:off x="0" y="0"/>
                      <a:ext cx="1790542" cy="725142"/>
                    </a:xfrm>
                    <a:prstGeom prst="rect">
                      <a:avLst/>
                    </a:prstGeom>
                    <a:ln>
                      <a:noFill/>
                    </a:ln>
                    <a:extLst>
                      <a:ext uri="{53640926-AAD7-44D8-BBD7-CCE9431645EC}">
                        <a14:shadowObscured xmlns:a14="http://schemas.microsoft.com/office/drawing/2010/main"/>
                      </a:ext>
                    </a:extLst>
                  </pic:spPr>
                </pic:pic>
              </a:graphicData>
            </a:graphic>
          </wp:inline>
        </w:drawing>
      </w:r>
    </w:p>
    <w:p w14:paraId="1A221705" w14:textId="08AE8579" w:rsidR="007B497F" w:rsidRDefault="007B497F" w:rsidP="009570F3">
      <w:pPr>
        <w:keepNext/>
        <w:keepLines/>
        <w:jc w:val="center"/>
        <w:rPr>
          <w:sz w:val="20"/>
          <w:szCs w:val="20"/>
        </w:rPr>
      </w:pPr>
      <w:r w:rsidRPr="007B497F">
        <w:rPr>
          <w:sz w:val="20"/>
          <w:szCs w:val="20"/>
        </w:rPr>
        <w:t>(left side: upper section</w:t>
      </w:r>
      <w:r>
        <w:rPr>
          <w:sz w:val="20"/>
          <w:szCs w:val="20"/>
        </w:rPr>
        <w:t xml:space="preserve">  </w:t>
      </w:r>
      <w:r w:rsidRPr="007B497F">
        <w:rPr>
          <w:sz w:val="20"/>
          <w:szCs w:val="20"/>
        </w:rPr>
        <w:t>—  right side: lower section)</w:t>
      </w:r>
      <w:r w:rsidRPr="007B497F">
        <w:rPr>
          <w:sz w:val="20"/>
          <w:szCs w:val="20"/>
        </w:rPr>
        <w:t xml:space="preserve"> </w:t>
      </w:r>
    </w:p>
    <w:p w14:paraId="545E6429" w14:textId="77777777" w:rsidR="00A51FE1" w:rsidRPr="0068368C" w:rsidRDefault="00A51FE1" w:rsidP="00A51FE1">
      <w:pPr>
        <w:keepNext/>
        <w:keepLines/>
        <w:spacing w:after="0"/>
        <w:jc w:val="left"/>
        <w:rPr>
          <w:sz w:val="18"/>
          <w:szCs w:val="18"/>
        </w:rPr>
      </w:pPr>
      <w:r w:rsidRPr="00922B95">
        <w:rPr>
          <w:b/>
          <w:sz w:val="18"/>
          <w:szCs w:val="18"/>
        </w:rPr>
        <w:t>Key</w:t>
      </w:r>
      <w:r w:rsidRPr="00922B95">
        <w:rPr>
          <w:sz w:val="18"/>
          <w:szCs w:val="18"/>
        </w:rPr>
        <w:t xml:space="preserve"> </w:t>
      </w:r>
      <w:r w:rsidRPr="00922B95">
        <w:rPr>
          <w:sz w:val="18"/>
          <w:szCs w:val="18"/>
        </w:rPr>
        <w:br/>
      </w:r>
      <w:r w:rsidRPr="00507C4C">
        <w:rPr>
          <w:sz w:val="18"/>
          <w:szCs w:val="18"/>
        </w:rPr>
        <w:t>a</w:t>
      </w:r>
      <w:r>
        <w:rPr>
          <w:sz w:val="18"/>
          <w:szCs w:val="18"/>
          <w:vertAlign w:val="subscript"/>
        </w:rPr>
        <w:t>i</w:t>
      </w:r>
      <w:r w:rsidRPr="00507C4C">
        <w:rPr>
          <w:sz w:val="18"/>
          <w:szCs w:val="18"/>
        </w:rPr>
        <w:tab/>
        <w:t>Thickness</w:t>
      </w:r>
      <w:r>
        <w:rPr>
          <w:sz w:val="18"/>
          <w:szCs w:val="18"/>
        </w:rPr>
        <w:t>es</w:t>
      </w:r>
      <w:r w:rsidRPr="00507C4C">
        <w:rPr>
          <w:sz w:val="18"/>
          <w:szCs w:val="18"/>
        </w:rPr>
        <w:t xml:space="preserve"> of the weld</w:t>
      </w:r>
      <w:r>
        <w:rPr>
          <w:sz w:val="18"/>
          <w:szCs w:val="18"/>
        </w:rPr>
        <w:t>s</w:t>
      </w:r>
      <w:r w:rsidRPr="00507C4C">
        <w:rPr>
          <w:sz w:val="18"/>
          <w:szCs w:val="18"/>
        </w:rPr>
        <w:t xml:space="preserve"> (a-value, throat) </w:t>
      </w:r>
      <w:r>
        <w:rPr>
          <w:sz w:val="18"/>
          <w:szCs w:val="18"/>
        </w:rPr>
        <w:br/>
      </w:r>
      <w:r w:rsidRPr="00507C4C">
        <w:rPr>
          <w:sz w:val="18"/>
          <w:szCs w:val="18"/>
        </w:rPr>
        <w:t>d</w:t>
      </w:r>
      <w:r>
        <w:rPr>
          <w:sz w:val="18"/>
          <w:szCs w:val="18"/>
          <w:vertAlign w:val="subscript"/>
        </w:rPr>
        <w:t>i</w:t>
      </w:r>
      <w:r w:rsidRPr="00507C4C">
        <w:rPr>
          <w:sz w:val="18"/>
          <w:szCs w:val="18"/>
        </w:rPr>
        <w:tab/>
        <w:t>Depth</w:t>
      </w:r>
      <w:r>
        <w:rPr>
          <w:sz w:val="18"/>
          <w:szCs w:val="18"/>
        </w:rPr>
        <w:t>s</w:t>
      </w:r>
      <w:r w:rsidRPr="00507C4C">
        <w:rPr>
          <w:sz w:val="18"/>
          <w:szCs w:val="18"/>
        </w:rPr>
        <w:t xml:space="preserve"> of the penetration</w:t>
      </w:r>
      <w:r>
        <w:rPr>
          <w:sz w:val="18"/>
          <w:szCs w:val="18"/>
        </w:rPr>
        <w:t>s</w:t>
      </w:r>
      <w:r w:rsidRPr="00507C4C">
        <w:rPr>
          <w:sz w:val="18"/>
          <w:szCs w:val="18"/>
        </w:rPr>
        <w:t xml:space="preserve"> </w:t>
      </w:r>
      <w:r>
        <w:rPr>
          <w:sz w:val="18"/>
          <w:szCs w:val="18"/>
        </w:rPr>
        <w:br/>
      </w:r>
      <w:r w:rsidRPr="00507C4C">
        <w:rPr>
          <w:rFonts w:cs="Arial"/>
          <w:sz w:val="18"/>
          <w:szCs w:val="18"/>
        </w:rPr>
        <w:t>β</w:t>
      </w:r>
      <w:r>
        <w:rPr>
          <w:sz w:val="18"/>
          <w:szCs w:val="18"/>
          <w:vertAlign w:val="subscript"/>
        </w:rPr>
        <w:t>i</w:t>
      </w:r>
      <w:r w:rsidRPr="00507C4C">
        <w:rPr>
          <w:sz w:val="18"/>
          <w:szCs w:val="18"/>
        </w:rPr>
        <w:tab/>
        <w:t>Weld angle</w:t>
      </w:r>
      <w:r>
        <w:rPr>
          <w:sz w:val="18"/>
          <w:szCs w:val="18"/>
        </w:rPr>
        <w:t>s</w:t>
      </w:r>
      <w:r w:rsidRPr="00507C4C">
        <w:rPr>
          <w:sz w:val="18"/>
          <w:szCs w:val="18"/>
        </w:rPr>
        <w:t xml:space="preserve"> </w:t>
      </w:r>
    </w:p>
    <w:p w14:paraId="3B082915" w14:textId="259AB6B3" w:rsidR="00261D7B" w:rsidRPr="00F739B3" w:rsidRDefault="00261D7B" w:rsidP="00314DA6">
      <w:pPr>
        <w:pStyle w:val="Beschriftung"/>
        <w:rPr>
          <w:noProof/>
          <w:szCs w:val="24"/>
        </w:rPr>
      </w:pPr>
      <w:bookmarkStart w:id="1918" w:name="_Ref158901320"/>
      <w:bookmarkStart w:id="1919" w:name="_Toc159618912"/>
      <w:r>
        <w:t xml:space="preserve">Figure </w:t>
      </w:r>
      <w:r>
        <w:fldChar w:fldCharType="begin"/>
      </w:r>
      <w:r>
        <w:instrText xml:space="preserve"> SEQ Figure \* ARABIC </w:instrText>
      </w:r>
      <w:r>
        <w:fldChar w:fldCharType="separate"/>
      </w:r>
      <w:r w:rsidR="0012574E">
        <w:rPr>
          <w:noProof/>
        </w:rPr>
        <w:t>69</w:t>
      </w:r>
      <w:r>
        <w:fldChar w:fldCharType="end"/>
      </w:r>
      <w:bookmarkEnd w:id="1918"/>
      <w:r w:rsidR="002D7110">
        <w:t xml:space="preserve"> </w:t>
      </w:r>
      <w:r>
        <w:t xml:space="preserve">— Parameters of </w:t>
      </w:r>
      <w:r w:rsidR="007B497F">
        <w:t>d</w:t>
      </w:r>
      <w:r>
        <w:t>ouble-</w:t>
      </w:r>
      <w:r w:rsidR="007B497F">
        <w:t>s</w:t>
      </w:r>
      <w:r>
        <w:t>ided</w:t>
      </w:r>
      <w:r w:rsidRPr="007055D9">
        <w:t xml:space="preserve"> </w:t>
      </w:r>
      <w:r w:rsidR="007B497F">
        <w:t>d</w:t>
      </w:r>
      <w:r w:rsidRPr="007055D9">
        <w:t xml:space="preserve">ouble </w:t>
      </w:r>
      <w:r w:rsidR="007B497F">
        <w:t>o</w:t>
      </w:r>
      <w:r w:rsidRPr="007055D9">
        <w:t xml:space="preserve">verlap </w:t>
      </w:r>
      <w:r w:rsidR="007B497F">
        <w:t>w</w:t>
      </w:r>
      <w:r w:rsidRPr="007055D9">
        <w:t>eld</w:t>
      </w:r>
      <w:r>
        <w:t xml:space="preserve"> </w:t>
      </w:r>
      <w:bookmarkEnd w:id="1919"/>
    </w:p>
    <w:p w14:paraId="4B0F3BF9" w14:textId="77777777" w:rsidR="00575883" w:rsidRPr="000A1B7B" w:rsidRDefault="00575883" w:rsidP="00575883">
      <w:r w:rsidRPr="00BD52D7">
        <w:t>For the penetration</w:t>
      </w:r>
      <w:r>
        <w:t>s,</w:t>
      </w:r>
      <w:r w:rsidRPr="00BD52D7">
        <w:t xml:space="preserve"> the ratio</w:t>
      </w:r>
      <w:r>
        <w:t>s</w:t>
      </w:r>
      <w:r w:rsidRPr="00BD52D7">
        <w:t xml:space="preserve">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w:t>
      </w:r>
      <w:r>
        <w:t>(</w:t>
      </w:r>
      <w:r w:rsidRPr="00AC60BD">
        <w:rPr>
          <w:i/>
        </w:rPr>
        <w:t>i</w:t>
      </w:r>
      <w:r>
        <w:t xml:space="preserve">=1, 2) </w:t>
      </w:r>
      <w:r w:rsidRPr="001668D7">
        <w:t>of the penetration depth</w:t>
      </w:r>
      <w:r>
        <w:t>s</w:t>
      </w:r>
      <w:r w:rsidRPr="001668D7">
        <w:t xml:space="preserve"> to the sheet thickness</w:t>
      </w:r>
      <w:r>
        <w:t>es</w:t>
      </w:r>
      <w:r w:rsidRPr="001668D7">
        <w:t xml:space="preserve"> </w:t>
      </w:r>
      <w:r>
        <w:t>are</w:t>
      </w:r>
      <w:r w:rsidRPr="001668D7">
        <w:t xml:space="preserve"> specified in the χMCF file.</w:t>
      </w:r>
      <w:r>
        <w:t xml:space="preserve"> </w:t>
      </w:r>
    </w:p>
    <w:p w14:paraId="7AC0426C" w14:textId="352F0C2C" w:rsidR="00FC68DB" w:rsidRPr="000A1B7B" w:rsidRDefault="00575883" w:rsidP="00575883">
      <w:r w:rsidRPr="00F54804">
        <w:t>Th</w:t>
      </w:r>
      <w:r>
        <w:t>ey</w:t>
      </w:r>
      <w:r w:rsidRPr="00F54804">
        <w:t xml:space="preserve"> </w:t>
      </w:r>
      <w:r>
        <w:t>are</w:t>
      </w:r>
      <w:r w:rsidRPr="00F54804">
        <w:t xml:space="preserve"> </w:t>
      </w:r>
      <w:r w:rsidR="00FC68DB" w:rsidRPr="00F54804">
        <w:t xml:space="preserve">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00FC68DB" w:rsidRPr="00F54804">
        <w:t xml:space="preserve"> where index </w:t>
      </w:r>
      <w:r w:rsidR="00FC68DB" w:rsidRPr="005C2D94">
        <w:rPr>
          <w:rStyle w:val="TextZchn"/>
          <w:rFonts w:ascii="Cambria" w:eastAsia="Calibri" w:hAnsi="Cambria"/>
          <w:i/>
        </w:rPr>
        <w:t>i</w:t>
      </w:r>
      <w:r w:rsidR="00FC68DB" w:rsidRPr="005C2D94">
        <w:rPr>
          <w:i/>
        </w:rPr>
        <w:t xml:space="preserve"> </w:t>
      </w:r>
      <w:r w:rsidR="00FC68DB" w:rsidRPr="005C2D94">
        <w:t>is specifying the weld index and in</w:t>
      </w:r>
      <w:r w:rsidR="00FC68DB" w:rsidRPr="001E4607">
        <w:t xml:space="preserve">dex </w:t>
      </w:r>
      <w:r w:rsidR="00FC68DB" w:rsidRPr="00BD52D7">
        <w:rPr>
          <w:rStyle w:val="TextZchn"/>
          <w:rFonts w:ascii="Cambria" w:eastAsia="Calibri" w:hAnsi="Cambria"/>
          <w:i/>
        </w:rPr>
        <w:t xml:space="preserve">j </w:t>
      </w:r>
      <w:r w:rsidR="00FC68DB" w:rsidRPr="00BD52D7">
        <w:t>is defined by the sheet index of the welded sheet related to the weld.</w:t>
      </w:r>
    </w:p>
    <w:p w14:paraId="3CC111E9" w14:textId="7E00E70F" w:rsidR="00FC68DB" w:rsidRDefault="00210B28" w:rsidP="00B202D2">
      <w:pPr>
        <w:keepNext/>
      </w:pPr>
      <w:r>
        <w:lastRenderedPageBreak/>
        <w:t>In the χMCF file, the</w:t>
      </w:r>
      <w:r w:rsidR="00FC68DB" w:rsidRPr="00F54804">
        <w:t xml:space="preserve"> following parameters can be specified</w:t>
      </w:r>
      <w:r w:rsidR="00971E13">
        <w:t xml:space="preserve"> (see </w:t>
      </w:r>
      <w:r w:rsidR="00971E13">
        <w:fldChar w:fldCharType="begin"/>
      </w:r>
      <w:r w:rsidR="00971E13">
        <w:instrText xml:space="preserve"> REF _Ref157791235 \h </w:instrText>
      </w:r>
      <w:r w:rsidR="00971E13">
        <w:fldChar w:fldCharType="separate"/>
      </w:r>
      <w:r w:rsidR="0012574E" w:rsidRPr="00F54804">
        <w:t xml:space="preserve">Table </w:t>
      </w:r>
      <w:r w:rsidR="0012574E">
        <w:rPr>
          <w:noProof/>
        </w:rPr>
        <w:t>110</w:t>
      </w:r>
      <w:r w:rsidR="00971E13">
        <w:fldChar w:fldCharType="end"/>
      </w:r>
      <w:r w:rsidR="00971E13">
        <w:t>)</w:t>
      </w:r>
      <w:r w:rsidR="00FC68DB" w:rsidRPr="00F54804">
        <w:t>:</w:t>
      </w:r>
      <w:r w:rsidR="00971E13">
        <w:t xml:space="preserve"> </w:t>
      </w:r>
    </w:p>
    <w:p w14:paraId="3D4EAE59" w14:textId="5977F4E3" w:rsidR="0025265B" w:rsidRPr="00F54804" w:rsidRDefault="0025265B" w:rsidP="001640C5">
      <w:pPr>
        <w:pStyle w:val="Beschriftung"/>
        <w:keepNext/>
        <w:keepLines/>
      </w:pPr>
      <w:bookmarkStart w:id="1920" w:name="_Ref157791235"/>
      <w:bookmarkStart w:id="1921" w:name="_Toc159619042"/>
      <w:r w:rsidRPr="00F54804">
        <w:t xml:space="preserve">Table </w:t>
      </w:r>
      <w:r w:rsidRPr="005C2D94">
        <w:fldChar w:fldCharType="begin"/>
      </w:r>
      <w:r w:rsidRPr="00F54804">
        <w:instrText xml:space="preserve"> SEQ Table \* ARABIC </w:instrText>
      </w:r>
      <w:r w:rsidRPr="005C2D94">
        <w:fldChar w:fldCharType="separate"/>
      </w:r>
      <w:r w:rsidR="0012574E">
        <w:rPr>
          <w:noProof/>
        </w:rPr>
        <w:t>110</w:t>
      </w:r>
      <w:r w:rsidRPr="005C2D94">
        <w:fldChar w:fldCharType="end"/>
      </w:r>
      <w:bookmarkEnd w:id="1920"/>
      <w:r w:rsidR="005F32CD">
        <w:t xml:space="preserve"> —</w:t>
      </w:r>
      <w:r w:rsidR="005F32CD" w:rsidRPr="00F54804">
        <w:t xml:space="preserve"> </w:t>
      </w:r>
      <w:r w:rsidRPr="00F54804">
        <w:t xml:space="preserve">Parameters of </w:t>
      </w:r>
      <w:r w:rsidRPr="005C2D94">
        <w:t>Double-Sided Double Overlap Weld</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21"/>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146B11D3" w:rsidR="00FC68DB" w:rsidRPr="00F667E5" w:rsidRDefault="00FC68DB" w:rsidP="00F667E5">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427297E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0C87852A"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[deg]</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60AC58DB" w:rsidR="00FC68DB" w:rsidRPr="00F54804" w:rsidRDefault="00BA0BCD" w:rsidP="00B202D2">
            <w:pPr>
              <w:keepNext/>
              <w:rPr>
                <w:sz w:val="20"/>
                <w:szCs w:val="20"/>
              </w:rPr>
            </w:pPr>
            <w:r>
              <w:rPr>
                <w:sz w:val="20"/>
                <w:szCs w:val="20"/>
              </w:rPr>
              <w:t>1</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7BF9CB18"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922" w:name="_Toc338939196"/>
      <w:bookmarkStart w:id="1923" w:name="_Toc3557040"/>
      <w:bookmarkStart w:id="1924" w:name="_Toc34747290"/>
      <w:bookmarkStart w:id="1925" w:name="_Toc77102109"/>
      <w:r w:rsidRPr="000A1B7B">
        <w:t>Attributes</w:t>
      </w:r>
      <w:bookmarkEnd w:id="1922"/>
      <w:bookmarkEnd w:id="1923"/>
      <w:bookmarkEnd w:id="1924"/>
      <w:bookmarkEnd w:id="1925"/>
    </w:p>
    <w:p w14:paraId="1B7E1D40" w14:textId="4E4E17F2" w:rsidR="00D43455" w:rsidRDefault="00FC68DB" w:rsidP="000E094F">
      <w:pPr>
        <w:pStyle w:val="berschrift5"/>
      </w:pPr>
      <w:bookmarkStart w:id="1926" w:name="_Toc338939198"/>
      <w:r w:rsidRPr="00F54804">
        <w:t>Attribute</w:t>
      </w:r>
      <w:r w:rsidR="00F3142F">
        <w:t xml:space="preserve"> </w:t>
      </w:r>
      <w:r w:rsidRPr="0056045D">
        <w:rPr>
          <w:rFonts w:ascii="Courier New" w:hAnsi="Courier New"/>
          <w:bCs/>
        </w:rPr>
        <w:t>base</w:t>
      </w:r>
      <w:bookmarkEnd w:id="1926"/>
      <w:r w:rsidR="00D43455">
        <w:t xml:space="preserve"> </w:t>
      </w:r>
    </w:p>
    <w:p w14:paraId="587E0403" w14:textId="2336AAA3" w:rsidR="00FC68DB" w:rsidRPr="00F54804" w:rsidRDefault="00FC68DB" w:rsidP="00B202D2">
      <w:r w:rsidRPr="00F54804">
        <w:t xml:space="preserve">The index for the base sheet is specified using the attribute </w:t>
      </w:r>
      <w:r w:rsidRPr="000E59EB">
        <w:rPr>
          <w:rStyle w:val="CodeCharacter"/>
        </w:rPr>
        <w:t>base</w:t>
      </w:r>
      <w:r w:rsidRPr="00F54804">
        <w:t>.</w:t>
      </w:r>
      <w:r w:rsidR="00B74AAC">
        <w:t xml:space="preserve"> </w:t>
      </w:r>
    </w:p>
    <w:p w14:paraId="15E7B587" w14:textId="36E2E8AB" w:rsidR="00D43455" w:rsidRDefault="00FC68DB" w:rsidP="000E094F">
      <w:pPr>
        <w:pStyle w:val="berschrift5"/>
      </w:pPr>
      <w:bookmarkStart w:id="1927" w:name="_Toc338939199"/>
      <w:r w:rsidRPr="00F54804">
        <w:t>Attribute</w:t>
      </w:r>
      <w:r w:rsidR="00F3142F">
        <w:t xml:space="preserve"> </w:t>
      </w:r>
      <w:r w:rsidRPr="0056045D">
        <w:rPr>
          <w:rFonts w:ascii="Courier New" w:hAnsi="Courier New"/>
          <w:bCs/>
        </w:rPr>
        <w:t>technology</w:t>
      </w:r>
      <w:bookmarkEnd w:id="1927"/>
      <w:r w:rsidR="00D43455">
        <w:t xml:space="preserve"> </w:t>
      </w:r>
    </w:p>
    <w:p w14:paraId="69576EF0" w14:textId="31A94FB2"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3A719451"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r</w:t>
      </w:r>
      <w:r w:rsidR="00FC68DB" w:rsidRPr="000E59EB">
        <w:rPr>
          <w:rStyle w:val="CodeCharacter"/>
        </w:rPr>
        <w:t>esistance</w:t>
      </w:r>
      <w:r w:rsidR="0056045D" w:rsidRPr="00EB2F1C">
        <w:rPr>
          <w:rFonts w:ascii="Cambria" w:hAnsi="Cambria"/>
        </w:rPr>
        <w:t xml:space="preserve">, </w:t>
      </w:r>
    </w:p>
    <w:p w14:paraId="1498E4EF" w14:textId="68F3F5D3" w:rsidR="00FC68DB" w:rsidRPr="000E59EB" w:rsidRDefault="00C2620B" w:rsidP="00617CF9">
      <w:pPr>
        <w:pStyle w:val="Aufzhlungszeichen"/>
        <w:keepNext/>
        <w:numPr>
          <w:ilvl w:val="0"/>
          <w:numId w:val="10"/>
        </w:numPr>
        <w:spacing w:after="120"/>
        <w:ind w:left="357" w:hanging="357"/>
        <w:contextualSpacing w:val="0"/>
        <w:rPr>
          <w:rStyle w:val="CodeCharacter"/>
        </w:rPr>
      </w:pPr>
      <w:r w:rsidRPr="000E59EB">
        <w:rPr>
          <w:rStyle w:val="CodeCharacter"/>
        </w:rPr>
        <w:t>a</w:t>
      </w:r>
      <w:r w:rsidR="00FC68DB" w:rsidRPr="000E59EB">
        <w:rPr>
          <w:rStyle w:val="CodeCharacter"/>
        </w:rPr>
        <w:t>rc</w:t>
      </w:r>
      <w:r w:rsidR="0056045D" w:rsidRPr="00EB2F1C">
        <w:rPr>
          <w:rFonts w:ascii="Cambria" w:hAnsi="Cambria"/>
        </w:rPr>
        <w:t xml:space="preserve">, </w:t>
      </w:r>
    </w:p>
    <w:p w14:paraId="489362A4" w14:textId="42246A24"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r w:rsidR="0056045D" w:rsidRPr="00EB2F1C">
        <w:rPr>
          <w:rFonts w:ascii="Cambria" w:hAnsi="Cambria"/>
        </w:rPr>
        <w:t xml:space="preserve"> ,</w:t>
      </w:r>
    </w:p>
    <w:p w14:paraId="593C01CC" w14:textId="70DA6880"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friction</w:t>
      </w:r>
      <w:r w:rsidR="0056045D" w:rsidRPr="00EB2F1C">
        <w:rPr>
          <w:rFonts w:ascii="Cambria" w:hAnsi="Cambria"/>
        </w:rPr>
        <w:t xml:space="preserve">, </w:t>
      </w:r>
    </w:p>
    <w:p w14:paraId="6E1DCF3D" w14:textId="056C3BD6" w:rsidR="00FC68DB" w:rsidRPr="000E59EB" w:rsidRDefault="00FC68DB" w:rsidP="00617CF9">
      <w:pPr>
        <w:pStyle w:val="Aufzhlungszeichen"/>
        <w:numPr>
          <w:ilvl w:val="0"/>
          <w:numId w:val="10"/>
        </w:numPr>
        <w:spacing w:after="120"/>
        <w:ind w:left="357" w:hanging="357"/>
        <w:contextualSpacing w:val="0"/>
        <w:rPr>
          <w:rStyle w:val="CodeCharacter"/>
        </w:rPr>
      </w:pPr>
      <w:r w:rsidRPr="000E59EB">
        <w:rPr>
          <w:rStyle w:val="CodeCharacter"/>
        </w:rPr>
        <w:t>brazing</w:t>
      </w:r>
      <w:r w:rsidR="0056045D" w:rsidRPr="00EB2F1C">
        <w:rPr>
          <w:rFonts w:ascii="Cambria" w:hAnsi="Cambria"/>
        </w:rPr>
        <w:t xml:space="preserve">. </w:t>
      </w:r>
    </w:p>
    <w:p w14:paraId="08A45917" w14:textId="1830EAE7" w:rsidR="00FC68DB" w:rsidRPr="001E4607" w:rsidRDefault="00FC68DB">
      <w:pPr>
        <w:pStyle w:val="berschrift4"/>
      </w:pPr>
      <w:bookmarkStart w:id="1928" w:name="_Toc338939200"/>
      <w:bookmarkStart w:id="1929" w:name="_Toc3557041"/>
      <w:bookmarkStart w:id="1930" w:name="_Toc34747291"/>
      <w:bookmarkStart w:id="1931" w:name="_Toc77102110"/>
      <w:r w:rsidRPr="00F54804">
        <w:t xml:space="preserve">Element </w:t>
      </w:r>
      <w:r w:rsidR="00BA4D47" w:rsidRPr="0056045D">
        <w:rPr>
          <w:rFonts w:ascii="Courier New" w:hAnsi="Courier New"/>
          <w:bCs/>
        </w:rPr>
        <w:t>&lt;</w:t>
      </w:r>
      <w:r w:rsidRPr="0056045D">
        <w:rPr>
          <w:rFonts w:ascii="Courier New" w:hAnsi="Courier New"/>
          <w:bCs/>
        </w:rPr>
        <w:t>weld_position</w:t>
      </w:r>
      <w:bookmarkEnd w:id="1928"/>
      <w:bookmarkEnd w:id="1929"/>
      <w:bookmarkEnd w:id="1930"/>
      <w:bookmarkEnd w:id="1931"/>
      <w:r w:rsidR="00BA4D47" w:rsidRPr="0056045D">
        <w:rPr>
          <w:rFonts w:ascii="Courier New" w:hAnsi="Courier New"/>
          <w:bCs/>
        </w:rPr>
        <w:t>/&gt;</w:t>
      </w:r>
      <w:r w:rsidR="0056045D">
        <w:t xml:space="preserve"> </w:t>
      </w:r>
    </w:p>
    <w:p w14:paraId="23FA79A2" w14:textId="11738F54" w:rsidR="00FC68DB" w:rsidRDefault="00FC68DB" w:rsidP="00827D13">
      <w:pPr>
        <w:keepNext/>
      </w:pPr>
      <w:r w:rsidRPr="00BD52D7">
        <w:t xml:space="preserve">For the element </w:t>
      </w:r>
      <w:r w:rsidRPr="000E59EB">
        <w:rPr>
          <w:rStyle w:val="CodeCharacter"/>
        </w:rPr>
        <w:t>&lt;weld_position/&gt;</w:t>
      </w:r>
      <w:r w:rsidR="00B74AAC">
        <w:t xml:space="preserve">, </w:t>
      </w:r>
      <w:r w:rsidRPr="00BD52D7">
        <w:t>the following attri</w:t>
      </w:r>
      <w:r w:rsidRPr="001668D7">
        <w:t xml:space="preserve">butes can be specified for the </w:t>
      </w:r>
      <w:r w:rsidR="00B74AAC">
        <w:t>o</w:t>
      </w:r>
      <w:r w:rsidRPr="001668D7">
        <w:t xml:space="preserve">verlap </w:t>
      </w:r>
      <w:r w:rsidR="00B74AAC">
        <w:t>w</w:t>
      </w:r>
      <w:r w:rsidRPr="00D7391D">
        <w:t>eld</w:t>
      </w:r>
      <w:r w:rsidR="00971E13">
        <w:t xml:space="preserve"> (see </w:t>
      </w:r>
      <w:r w:rsidR="00971E13">
        <w:fldChar w:fldCharType="begin"/>
      </w:r>
      <w:r w:rsidR="00971E13">
        <w:instrText xml:space="preserve"> REF _Ref157791254 \h </w:instrText>
      </w:r>
      <w:r w:rsidR="00971E13">
        <w:fldChar w:fldCharType="separate"/>
      </w:r>
      <w:r w:rsidR="0012574E" w:rsidRPr="00F54804">
        <w:t xml:space="preserve">Table </w:t>
      </w:r>
      <w:r w:rsidR="0012574E">
        <w:rPr>
          <w:noProof/>
        </w:rPr>
        <w:t>111</w:t>
      </w:r>
      <w:r w:rsidR="00971E13">
        <w:fldChar w:fldCharType="end"/>
      </w:r>
      <w:r w:rsidR="00971E13">
        <w:t>)</w:t>
      </w:r>
      <w:r w:rsidRPr="00D7391D">
        <w:t>:</w:t>
      </w:r>
      <w:r w:rsidR="00971E13">
        <w:t xml:space="preserve"> </w:t>
      </w:r>
    </w:p>
    <w:p w14:paraId="1C4973DD" w14:textId="5E1E12DA" w:rsidR="0025265B" w:rsidRPr="000A1B7B" w:rsidRDefault="0025265B" w:rsidP="001640C5">
      <w:pPr>
        <w:pStyle w:val="Beschriftung"/>
        <w:keepNext/>
        <w:keepLines/>
      </w:pPr>
      <w:bookmarkStart w:id="1932" w:name="_Ref157791254"/>
      <w:bookmarkStart w:id="1933" w:name="_Toc159619043"/>
      <w:r w:rsidRPr="00F54804">
        <w:t xml:space="preserve">Table </w:t>
      </w:r>
      <w:r w:rsidRPr="005C2D94">
        <w:fldChar w:fldCharType="begin"/>
      </w:r>
      <w:r w:rsidRPr="00F54804">
        <w:instrText xml:space="preserve"> SEQ Table \* ARABIC </w:instrText>
      </w:r>
      <w:r w:rsidRPr="005C2D94">
        <w:fldChar w:fldCharType="separate"/>
      </w:r>
      <w:r w:rsidR="0012574E">
        <w:rPr>
          <w:noProof/>
        </w:rPr>
        <w:t>111</w:t>
      </w:r>
      <w:r w:rsidRPr="005C2D94">
        <w:fldChar w:fldCharType="end"/>
      </w:r>
      <w:bookmarkEnd w:id="1932"/>
      <w:r w:rsidR="005F32CD">
        <w:t xml:space="preserve"> —</w:t>
      </w:r>
      <w:r w:rsidR="005F32CD" w:rsidRPr="00F54804">
        <w:t xml:space="preserve"> </w:t>
      </w:r>
      <w:r w:rsidRPr="005C2D94">
        <w:t>Attributes of element &lt;</w:t>
      </w:r>
      <w:r w:rsidRPr="005C2D94">
        <w:rPr>
          <w:rFonts w:ascii="Courier New" w:hAnsi="Courier New" w:cs="Courier New"/>
          <w:kern w:val="22"/>
        </w:rPr>
        <w:t>weld_position/&gt;</w:t>
      </w:r>
      <w:r w:rsidRPr="005C2D94">
        <w:t xml:space="preserve"> for </w:t>
      </w:r>
      <w:r w:rsidR="00B74AAC">
        <w:t>o</w:t>
      </w:r>
      <w:r w:rsidRPr="001E4607">
        <w:t xml:space="preserve">verlap </w:t>
      </w:r>
      <w:r w:rsidR="00B74AAC">
        <w:t>w</w:t>
      </w:r>
      <w:r w:rsidRPr="001E4607">
        <w:t>eld</w:t>
      </w:r>
      <w:bookmarkEnd w:id="1933"/>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74AAC">
            <w:pPr>
              <w:keepNext/>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74AAC">
            <w:pPr>
              <w:keepNext/>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74AAC">
            <w:pPr>
              <w:keepNext/>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lastRenderedPageBreak/>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r w:rsidRPr="00F54804">
              <w:rPr>
                <w:sz w:val="20"/>
                <w:szCs w:val="20"/>
              </w:rPr>
              <w:t>filler_material</w:t>
            </w:r>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2C2F427E" w14:textId="3338D02D" w:rsidR="00D43455" w:rsidRDefault="00FC68DB" w:rsidP="000E094F">
      <w:pPr>
        <w:pStyle w:val="berschrift5"/>
        <w:rPr>
          <w:lang w:val="es-ES"/>
        </w:rPr>
      </w:pPr>
      <w:bookmarkStart w:id="1934" w:name="_Toc33893920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33047A0F" w14:textId="4F9F8922" w:rsidR="00FC68DB" w:rsidRPr="0030487D" w:rsidRDefault="001F3AE1" w:rsidP="009A14B9">
      <w:r>
        <w:t>The detailed definition is provided</w:t>
      </w:r>
      <w:r w:rsidR="00FC68DB" w:rsidRPr="00F54804">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7C92ED1A" w14:textId="375B0CAC"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0EDD1333" w14:textId="5DE7311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inside the element </w:t>
      </w:r>
      <w:r w:rsidRPr="000E59EB">
        <w:rPr>
          <w:rStyle w:val="CodeCharacter"/>
        </w:rPr>
        <w:t>&lt;weld_position/&gt;</w:t>
      </w:r>
      <w:r w:rsidRPr="00F54804">
        <w:t>. This is necessary in the case of a stacked welding with two welded sheets.</w:t>
      </w:r>
    </w:p>
    <w:p w14:paraId="0E317154" w14:textId="576102A3"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34"/>
      <w:r w:rsidR="00D43455">
        <w:t xml:space="preserve"> </w:t>
      </w:r>
    </w:p>
    <w:p w14:paraId="0421F1CD" w14:textId="0953E920" w:rsidR="00FC68DB" w:rsidRPr="00F54804" w:rsidRDefault="00FC68DB" w:rsidP="00B202D2">
      <w:pPr>
        <w:keepNext/>
        <w:keepLines/>
      </w:pPr>
      <w:r w:rsidRPr="00F54804">
        <w:t xml:space="preserve">The only valid value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38CA6548" w14:textId="36EA426C" w:rsidR="00EF1B33" w:rsidRPr="00F54804" w:rsidRDefault="00FC68DB" w:rsidP="00EF1B33">
      <w:r w:rsidRPr="005C2D94">
        <w:t xml:space="preserve">This value is the </w:t>
      </w:r>
      <w:r w:rsidR="00EF1B33" w:rsidRPr="005C2D94">
        <w:t>default</w:t>
      </w:r>
      <w:r w:rsidR="00EF1B33">
        <w:t xml:space="preserve"> if</w:t>
      </w:r>
      <w:r w:rsidRPr="005C2D94">
        <w:t xml:space="preserve"> the </w:t>
      </w:r>
      <w:r w:rsidRPr="000E59EB">
        <w:rPr>
          <w:rStyle w:val="CodeCharacter"/>
        </w:rPr>
        <w:t>section</w:t>
      </w:r>
      <w:r w:rsidRPr="00BD52D7">
        <w:rPr>
          <w:sz w:val="18"/>
        </w:rPr>
        <w:t xml:space="preserve"> </w:t>
      </w:r>
      <w:r w:rsidRPr="00BD52D7">
        <w:t xml:space="preserve">attribute </w:t>
      </w:r>
      <w:r w:rsidRPr="001668D7">
        <w:t>is not specified.</w:t>
      </w:r>
      <w:r w:rsidR="00EF1B33">
        <w:t xml:space="preserve"> </w:t>
      </w:r>
    </w:p>
    <w:p w14:paraId="2BD29947" w14:textId="68411434" w:rsidR="00D43455" w:rsidRDefault="00FC68DB" w:rsidP="000E094F">
      <w:pPr>
        <w:pStyle w:val="berschrift5"/>
      </w:pPr>
      <w:bookmarkStart w:id="1935" w:name="_Toc338939204"/>
      <w:r w:rsidRPr="000A1B7B">
        <w:t>Attribute</w:t>
      </w:r>
      <w:r w:rsidR="00F3142F">
        <w:t xml:space="preserve"> </w:t>
      </w:r>
      <w:r w:rsidRPr="003575B7">
        <w:rPr>
          <w:rFonts w:ascii="Courier New" w:hAnsi="Courier New"/>
          <w:bCs/>
        </w:rPr>
        <w:t>thickness</w:t>
      </w:r>
      <w:bookmarkEnd w:id="1935"/>
      <w:r w:rsidR="00D43455">
        <w:t xml:space="preserve"> </w:t>
      </w:r>
    </w:p>
    <w:p w14:paraId="1D390566" w14:textId="19D56D66"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78CA0B2F" w14:textId="67F7D4BF" w:rsidR="00D43455" w:rsidRDefault="00FC68DB" w:rsidP="000E094F">
      <w:pPr>
        <w:pStyle w:val="berschrift5"/>
      </w:pPr>
      <w:bookmarkStart w:id="1936" w:name="_Toc338939205"/>
      <w:r w:rsidRPr="00F54804">
        <w:t>Attribute</w:t>
      </w:r>
      <w:r w:rsidR="00F3142F">
        <w:t xml:space="preserve"> </w:t>
      </w:r>
      <w:r w:rsidRPr="003575B7">
        <w:rPr>
          <w:rFonts w:ascii="Courier New" w:hAnsi="Courier New"/>
          <w:bCs/>
        </w:rPr>
        <w:t>angle</w:t>
      </w:r>
      <w:bookmarkEnd w:id="1936"/>
      <w:r w:rsidR="00D43455">
        <w:t xml:space="preserve"> </w:t>
      </w:r>
    </w:p>
    <w:p w14:paraId="649384C3" w14:textId="494F0D9D"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21D42B55" w14:textId="59A1C50C" w:rsidR="00D43455" w:rsidRDefault="00FC68DB" w:rsidP="000E094F">
      <w:pPr>
        <w:pStyle w:val="berschrift5"/>
      </w:pPr>
      <w:bookmarkStart w:id="1937" w:name="_Toc338939206"/>
      <w:r w:rsidRPr="00F54804">
        <w:t>Attribute</w:t>
      </w:r>
      <w:r w:rsidR="00F3142F">
        <w:t xml:space="preserve"> </w:t>
      </w:r>
      <w:r w:rsidRPr="003575B7">
        <w:rPr>
          <w:rFonts w:ascii="Courier New" w:hAnsi="Courier New"/>
          <w:bCs/>
        </w:rPr>
        <w:t>shape</w:t>
      </w:r>
      <w:bookmarkEnd w:id="1937"/>
      <w:r w:rsidR="00D43455">
        <w:t xml:space="preserve"> </w:t>
      </w:r>
    </w:p>
    <w:p w14:paraId="164ABCE6" w14:textId="1CC771AB"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3275DE8" w14:textId="1E1454FF" w:rsidR="00D43455" w:rsidRDefault="00FC68DB" w:rsidP="000E094F">
      <w:pPr>
        <w:pStyle w:val="berschrift5"/>
      </w:pPr>
      <w:bookmarkStart w:id="1938" w:name="_Toc338939207"/>
      <w:r w:rsidRPr="00F54804">
        <w:t>Attribute</w:t>
      </w:r>
      <w:r w:rsidR="00F3142F">
        <w:t xml:space="preserve"> </w:t>
      </w:r>
      <w:r w:rsidRPr="003575B7">
        <w:rPr>
          <w:rFonts w:ascii="Courier New" w:hAnsi="Courier New"/>
          <w:bCs/>
        </w:rPr>
        <w:t>penetration</w:t>
      </w:r>
      <w:bookmarkEnd w:id="1938"/>
      <w:r w:rsidR="00D43455">
        <w:t xml:space="preserve"> </w:t>
      </w:r>
    </w:p>
    <w:p w14:paraId="71398F77" w14:textId="638F150C"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72A06FCA" w14:textId="5D9DEFC2" w:rsidR="00D43455" w:rsidRDefault="00FC68DB" w:rsidP="000E094F">
      <w:pPr>
        <w:pStyle w:val="berschrift5"/>
      </w:pPr>
      <w:bookmarkStart w:id="1939" w:name="_Toc338939209"/>
      <w:r w:rsidRPr="00F54804">
        <w:t>Attribute</w:t>
      </w:r>
      <w:r w:rsidR="00F3142F">
        <w:t xml:space="preserve"> </w:t>
      </w:r>
      <w:r w:rsidRPr="003575B7">
        <w:rPr>
          <w:rFonts w:ascii="Courier New" w:hAnsi="Courier New"/>
          <w:bCs/>
        </w:rPr>
        <w:t>filler</w:t>
      </w:r>
      <w:bookmarkEnd w:id="1939"/>
      <w:r w:rsidR="00D43455">
        <w:t xml:space="preserve"> </w:t>
      </w:r>
    </w:p>
    <w:p w14:paraId="1EDB5A43" w14:textId="184A3A04" w:rsidR="00FC68DB" w:rsidRPr="00F54804" w:rsidRDefault="00FC68DB" w:rsidP="000E59EB">
      <w:pPr>
        <w:keepNext/>
      </w:pPr>
      <w:r w:rsidRPr="00F54804">
        <w:t>Valid values for the attribute filler can be:</w:t>
      </w:r>
    </w:p>
    <w:p w14:paraId="6022895D" w14:textId="051FC7EE" w:rsidR="00FC68DB" w:rsidRPr="000E59EB" w:rsidRDefault="00C2620B" w:rsidP="00B74AAC">
      <w:pPr>
        <w:pStyle w:val="Aufzhlungszeichen"/>
        <w:keepNext/>
        <w:numPr>
          <w:ilvl w:val="0"/>
          <w:numId w:val="10"/>
        </w:numPr>
        <w:spacing w:after="120"/>
        <w:ind w:left="357" w:hanging="357"/>
        <w:contextualSpacing w:val="0"/>
        <w:rPr>
          <w:rStyle w:val="CodeCharacter"/>
        </w:rPr>
      </w:pPr>
      <w:r w:rsidRPr="000E59EB">
        <w:rPr>
          <w:rStyle w:val="CodeCharacter"/>
        </w:rPr>
        <w:t>y</w:t>
      </w:r>
      <w:r w:rsidR="00FC68DB" w:rsidRPr="000E59EB">
        <w:rPr>
          <w:rStyle w:val="CodeCharacter"/>
        </w:rPr>
        <w:t>es</w:t>
      </w:r>
      <w:r w:rsidR="00B74AAC">
        <w:rPr>
          <w:rStyle w:val="CodeCharacter"/>
        </w:rPr>
        <w:t xml:space="preserve">, </w:t>
      </w:r>
    </w:p>
    <w:p w14:paraId="27FCAA80" w14:textId="2F45A03F" w:rsidR="00FC68DB" w:rsidRPr="000E59EB" w:rsidRDefault="00C2620B" w:rsidP="00B74AAC">
      <w:pPr>
        <w:pStyle w:val="Aufzhlungszeichen"/>
        <w:numPr>
          <w:ilvl w:val="0"/>
          <w:numId w:val="10"/>
        </w:numPr>
        <w:spacing w:after="120"/>
        <w:ind w:left="357" w:hanging="357"/>
        <w:contextualSpacing w:val="0"/>
        <w:rPr>
          <w:rStyle w:val="CodeCharacter"/>
        </w:rPr>
      </w:pPr>
      <w:r w:rsidRPr="000E59EB">
        <w:rPr>
          <w:rStyle w:val="CodeCharacter"/>
        </w:rPr>
        <w:t>n</w:t>
      </w:r>
      <w:r w:rsidR="00FC68DB" w:rsidRPr="000E59EB">
        <w:rPr>
          <w:rStyle w:val="CodeCharacter"/>
        </w:rPr>
        <w:t>o</w:t>
      </w:r>
      <w:r w:rsidRPr="000E59EB">
        <w:rPr>
          <w:rStyle w:val="CodeCharacter"/>
        </w:rPr>
        <w:t>.</w:t>
      </w:r>
      <w:r w:rsidR="00B74AAC">
        <w:rPr>
          <w:rStyle w:val="CodeCharacter"/>
        </w:rPr>
        <w:t xml:space="preserve"> </w:t>
      </w:r>
    </w:p>
    <w:p w14:paraId="5C0045C0" w14:textId="75546D44"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24BC5597" w14:textId="1BE7FE7F"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464D9027" w14:textId="0FED7C0A" w:rsidR="00FC68DB" w:rsidRPr="001668D7" w:rsidRDefault="00FC68DB" w:rsidP="00B202D2">
      <w:pPr>
        <w:pStyle w:val="Note"/>
        <w:rPr>
          <w:sz w:val="22"/>
        </w:rPr>
      </w:pPr>
      <w:r w:rsidRPr="005C2D94">
        <w:rPr>
          <w:bCs/>
          <w:iCs/>
          <w:sz w:val="22"/>
        </w:rPr>
        <w:t xml:space="preserve">The attribute </w:t>
      </w:r>
      <w:r w:rsidRPr="00B74AA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28A01497" w14:textId="40D78D53" w:rsidR="00FC68DB" w:rsidRPr="0013175B" w:rsidRDefault="00602D17" w:rsidP="00997E2B">
      <w:pPr>
        <w:pStyle w:val="Example"/>
        <w:keepNext/>
      </w:pPr>
      <w:r>
        <w:lastRenderedPageBreak/>
        <w:t>Example</w:t>
      </w:r>
      <w:r w:rsidR="005A232F">
        <w:t xml:space="preserve">    Definition of </w:t>
      </w:r>
      <w:r w:rsidR="005A232F" w:rsidRPr="00B74AAC">
        <w:rPr>
          <w:rFonts w:ascii="Courier New" w:hAnsi="Courier New" w:cs="Courier New"/>
        </w:rPr>
        <w:t>&lt;weld_position/&gt;</w:t>
      </w:r>
      <w:r w:rsidR="005A232F">
        <w:t xml:space="preserve"> with all attributes except </w:t>
      </w:r>
      <w:r w:rsidR="005A232F" w:rsidRPr="00903EE6">
        <w:rPr>
          <w:rFonts w:ascii="Courier New" w:hAnsi="Courier New" w:cs="Courier New"/>
        </w:rPr>
        <w:t>base</w:t>
      </w:r>
      <w:r w:rsidR="00903EE6">
        <w:t>:</w:t>
      </w:r>
      <w:r w:rsidR="005A232F">
        <w:t xml:space="preserve"> </w:t>
      </w:r>
    </w:p>
    <w:p w14:paraId="3AA62F54" w14:textId="77777777" w:rsidR="00FC68DB" w:rsidRPr="00D97F70" w:rsidRDefault="00FC68DB" w:rsidP="00B202D2">
      <w:pPr>
        <w:pStyle w:val="XMLCode"/>
        <w:keepNext/>
        <w:keepLines/>
        <w:rPr>
          <w:lang w:val="en-GB"/>
        </w:rPr>
      </w:pPr>
      <w:r w:rsidRPr="00D97F70">
        <w:rPr>
          <w:lang w:val="en-GB"/>
        </w:rPr>
        <w:t>&lt;seamweld&gt;</w:t>
      </w:r>
    </w:p>
    <w:p w14:paraId="147287EE" w14:textId="77777777" w:rsidR="00FC68DB" w:rsidRPr="00D97F70" w:rsidRDefault="00FC68DB" w:rsidP="00B202D2">
      <w:pPr>
        <w:pStyle w:val="XMLCode"/>
        <w:keepNext/>
        <w:keepLines/>
        <w:rPr>
          <w:lang w:val="en-GB"/>
        </w:rPr>
      </w:pPr>
      <w:r w:rsidRPr="00D97F70">
        <w:rPr>
          <w:lang w:val="en-GB"/>
        </w:rPr>
        <w:t xml:space="preserve">    &lt;overlap_weld base="1" technology="resistance"&gt;</w:t>
      </w:r>
    </w:p>
    <w:p w14:paraId="08D563D8" w14:textId="77777777" w:rsidR="00FC68DB" w:rsidRPr="00780314" w:rsidRDefault="00FC68DB" w:rsidP="00B202D2">
      <w:pPr>
        <w:pStyle w:val="XMLCode"/>
        <w:keepNext/>
        <w:keepLines/>
        <w:rPr>
          <w:b/>
          <w:lang w:val="es-ES"/>
        </w:rPr>
      </w:pPr>
      <w:r w:rsidRPr="00D97F70">
        <w:rPr>
          <w:lang w:val="en-GB"/>
        </w:rPr>
        <w:t xml:space="preserve">        </w:t>
      </w:r>
      <w:r w:rsidRPr="00780314">
        <w:rPr>
          <w:b/>
          <w:lang w:val="es-ES"/>
        </w:rPr>
        <w:t>&lt;weld_position u="0" x="0" y="0" z="1"</w:t>
      </w:r>
    </w:p>
    <w:p w14:paraId="7D6419A6" w14:textId="77777777" w:rsidR="00FC68DB" w:rsidRPr="00D97F70" w:rsidRDefault="00FC68DB" w:rsidP="00B202D2">
      <w:pPr>
        <w:pStyle w:val="XMLCode"/>
        <w:keepNext/>
        <w:keepLines/>
        <w:rPr>
          <w:b/>
          <w:lang w:val="en-GB"/>
        </w:rPr>
      </w:pPr>
      <w:r w:rsidRPr="00780314">
        <w:rPr>
          <w:b/>
          <w:lang w:val="es-ES"/>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018EF8A3" w:rsidR="00FC68DB" w:rsidRPr="00D97F70" w:rsidRDefault="00BA4D47" w:rsidP="00D536CE">
      <w:pPr>
        <w:pStyle w:val="XMLCode"/>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18-X"/&gt;</w:t>
      </w:r>
    </w:p>
    <w:p w14:paraId="4FA381B0" w14:textId="77777777" w:rsidR="00FC68DB" w:rsidRPr="00D97F70" w:rsidRDefault="00FC68DB" w:rsidP="00B202D2">
      <w:pPr>
        <w:pStyle w:val="XMLCode"/>
        <w:keepNext/>
        <w:keepLines/>
        <w:rPr>
          <w:lang w:val="en-GB"/>
        </w:rPr>
      </w:pPr>
      <w:r w:rsidRPr="00D97F70">
        <w:rPr>
          <w:lang w:val="en-GB"/>
        </w:rPr>
        <w:t xml:space="preserve">        &lt;sheet_parameter ... /&gt;</w:t>
      </w:r>
    </w:p>
    <w:p w14:paraId="4EB32DC7" w14:textId="77777777" w:rsidR="00FC68DB" w:rsidRPr="00D97F70" w:rsidRDefault="00FC68DB" w:rsidP="00B202D2">
      <w:pPr>
        <w:pStyle w:val="XMLCode"/>
        <w:keepNext/>
        <w:keepLines/>
        <w:rPr>
          <w:lang w:val="en-GB"/>
        </w:rPr>
      </w:pPr>
      <w:r w:rsidRPr="00D97F70">
        <w:rPr>
          <w:lang w:val="en-GB"/>
        </w:rPr>
        <w:t xml:space="preserve">    &lt;/overlap_weld&gt;</w:t>
      </w:r>
    </w:p>
    <w:p w14:paraId="782C568D" w14:textId="07522D77" w:rsidR="00FC68DB" w:rsidRPr="00D97F70" w:rsidRDefault="00FC68DB" w:rsidP="00B202D2">
      <w:pPr>
        <w:pStyle w:val="XMLCode"/>
        <w:rPr>
          <w:lang w:val="en-GB"/>
        </w:rPr>
      </w:pPr>
      <w:r w:rsidRPr="00D97F70">
        <w:rPr>
          <w:lang w:val="en-GB"/>
        </w:rPr>
        <w:t>&lt;/seamweld&gt;</w:t>
      </w:r>
      <w:r w:rsidR="00F73DFF">
        <w:rPr>
          <w:lang w:val="en-GB"/>
        </w:rPr>
        <w:t xml:space="preserve"> </w:t>
      </w:r>
    </w:p>
    <w:p w14:paraId="580153BC" w14:textId="03F6FCBF" w:rsidR="00FC68DB" w:rsidRPr="00D97F70" w:rsidRDefault="00FC68DB">
      <w:pPr>
        <w:pStyle w:val="berschrift4"/>
      </w:pPr>
      <w:bookmarkStart w:id="1940" w:name="WeldDefinitionYJoint"/>
      <w:bookmarkStart w:id="1941" w:name="_Toc3557042"/>
      <w:bookmarkStart w:id="1942" w:name="_Toc34747292"/>
      <w:bookmarkStart w:id="1943" w:name="_Toc77102111"/>
      <w:bookmarkStart w:id="1944" w:name="_Toc288200767"/>
      <w:bookmarkStart w:id="1945" w:name="_Toc338939114"/>
      <w:bookmarkEnd w:id="1940"/>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41"/>
      <w:bookmarkEnd w:id="1942"/>
      <w:bookmarkEnd w:id="1943"/>
      <w:r w:rsidR="003575B7" w:rsidRPr="003575B7">
        <w:rPr>
          <w:rFonts w:ascii="Courier New" w:hAnsi="Courier New"/>
          <w:bCs/>
        </w:rPr>
        <w:t>/&gt;</w:t>
      </w:r>
      <w:r w:rsidR="00DA4207">
        <w:t xml:space="preserve"> </w:t>
      </w:r>
    </w:p>
    <w:p w14:paraId="45F63E85" w14:textId="4DEA1504" w:rsidR="00FC68DB" w:rsidRPr="00D97F70" w:rsidRDefault="00FC68DB" w:rsidP="00827D13">
      <w:pPr>
        <w:keepNext/>
      </w:pPr>
      <w:r w:rsidRPr="00D97F70">
        <w:t xml:space="preserve">For the element </w:t>
      </w:r>
      <w:r w:rsidRPr="00D97F70">
        <w:rPr>
          <w:rStyle w:val="CodeCharacter"/>
        </w:rPr>
        <w:t>&lt;sheet_parameter/&gt;</w:t>
      </w:r>
      <w:r w:rsidR="00903EE6">
        <w:t xml:space="preserve">, </w:t>
      </w:r>
      <w:r w:rsidRPr="00D97F70">
        <w:t xml:space="preserve">the following attributes can be specified for the </w:t>
      </w:r>
      <w:r w:rsidR="00903EE6">
        <w:t>o</w:t>
      </w:r>
      <w:r w:rsidRPr="00D97F70">
        <w:t xml:space="preserve">verlap </w:t>
      </w:r>
      <w:r w:rsidR="00903EE6">
        <w:t>w</w:t>
      </w:r>
      <w:r w:rsidRPr="00D97F70">
        <w:t>eld</w:t>
      </w:r>
      <w:r w:rsidR="00971E13">
        <w:t xml:space="preserve"> (see </w:t>
      </w:r>
      <w:r w:rsidR="00971E13">
        <w:fldChar w:fldCharType="begin"/>
      </w:r>
      <w:r w:rsidR="00971E13">
        <w:instrText xml:space="preserve"> REF _Ref157791286 \h </w:instrText>
      </w:r>
      <w:r w:rsidR="00971E13">
        <w:fldChar w:fldCharType="separate"/>
      </w:r>
      <w:r w:rsidR="0012574E" w:rsidRPr="00D97F70">
        <w:t xml:space="preserve">Table </w:t>
      </w:r>
      <w:r w:rsidR="0012574E">
        <w:rPr>
          <w:noProof/>
        </w:rPr>
        <w:t>112</w:t>
      </w:r>
      <w:r w:rsidR="00971E13">
        <w:fldChar w:fldCharType="end"/>
      </w:r>
      <w:r w:rsidR="00971E13">
        <w:t>)</w:t>
      </w:r>
      <w:r w:rsidRPr="00D97F70">
        <w:t>:</w:t>
      </w:r>
      <w:r w:rsidR="00971E13">
        <w:t xml:space="preserve"> </w:t>
      </w:r>
    </w:p>
    <w:p w14:paraId="798DFBE0" w14:textId="4BB0045E" w:rsidR="00E7561C" w:rsidRPr="00D97F70" w:rsidRDefault="00E7561C" w:rsidP="001640C5">
      <w:pPr>
        <w:pStyle w:val="Beschriftung"/>
        <w:keepNext/>
        <w:keepLines/>
      </w:pPr>
      <w:bookmarkStart w:id="1946" w:name="_Ref157791286"/>
      <w:bookmarkStart w:id="1947" w:name="_Toc159619044"/>
      <w:r w:rsidRPr="00D97F70">
        <w:t xml:space="preserve">Table </w:t>
      </w:r>
      <w:r w:rsidRPr="00D97F70">
        <w:fldChar w:fldCharType="begin"/>
      </w:r>
      <w:r w:rsidRPr="00D97F70">
        <w:instrText xml:space="preserve"> SEQ Table \* ARABIC </w:instrText>
      </w:r>
      <w:r w:rsidRPr="00D97F70">
        <w:fldChar w:fldCharType="separate"/>
      </w:r>
      <w:r w:rsidR="0012574E">
        <w:rPr>
          <w:noProof/>
        </w:rPr>
        <w:t>112</w:t>
      </w:r>
      <w:r w:rsidRPr="00D97F70">
        <w:fldChar w:fldCharType="end"/>
      </w:r>
      <w:bookmarkEnd w:id="1946"/>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Overlap Weld</w:t>
      </w:r>
      <w:bookmarkEnd w:id="194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903EE6">
            <w:pPr>
              <w:keepNext/>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903EE6">
            <w:pPr>
              <w:keepNext/>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903EE6">
            <w:pPr>
              <w:keepNext/>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903EE6">
            <w:pPr>
              <w:keepNext/>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referenced</w:t>
            </w:r>
            <w:r w:rsidRPr="00B2581E">
              <w:rPr>
                <w:sz w:val="20"/>
                <w:szCs w:val="20"/>
              </w:rPr>
              <w:t xml:space="preserve"> to </w:t>
            </w:r>
            <w:r w:rsidRPr="00B2581E">
              <w:rPr>
                <w:rStyle w:val="CodeCharacter"/>
                <w:sz w:val="20"/>
                <w:szCs w:val="20"/>
              </w:rPr>
              <w:t>&lt;part</w:t>
            </w:r>
            <w:r w:rsidR="000E59EB"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r w:rsidRPr="00D97F70">
              <w:rPr>
                <w:sz w:val="20"/>
                <w:szCs w:val="20"/>
              </w:rPr>
              <w:t>sheet_angle</w:t>
            </w:r>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FFA466A" w:rsidR="00FC68DB" w:rsidRPr="00D97F70" w:rsidRDefault="00602D17" w:rsidP="00997E2B">
      <w:pPr>
        <w:pStyle w:val="Example"/>
        <w:keepNext/>
      </w:pPr>
      <w:r>
        <w:t>Example</w:t>
      </w:r>
      <w:r w:rsidR="005A232F" w:rsidRPr="00D97F70">
        <w:t xml:space="preserve">    Definition of </w:t>
      </w:r>
      <w:r w:rsidR="005A232F" w:rsidRPr="00903EE6">
        <w:rPr>
          <w:rFonts w:ascii="Courier New" w:hAnsi="Courier New" w:cs="Courier New"/>
        </w:rPr>
        <w:t>&lt;sheet_parameter/&gt;</w:t>
      </w:r>
      <w:r w:rsidR="005A232F" w:rsidRPr="00D97F70">
        <w:t xml:space="preserve"> including optional parameters</w:t>
      </w:r>
    </w:p>
    <w:p w14:paraId="6BD3646E" w14:textId="77777777" w:rsidR="00FC68DB" w:rsidRPr="00D97F70" w:rsidRDefault="00FC68DB" w:rsidP="00971E13">
      <w:pPr>
        <w:pStyle w:val="XMLCode"/>
        <w:ind w:firstLine="0"/>
        <w:rPr>
          <w:lang w:val="en-GB"/>
        </w:rPr>
      </w:pPr>
      <w:r w:rsidRPr="00D97F70">
        <w:rPr>
          <w:lang w:val="en-GB"/>
        </w:rPr>
        <w:t>&lt;seamweld&gt;</w:t>
      </w:r>
    </w:p>
    <w:p w14:paraId="27C0B4F7" w14:textId="77777777" w:rsidR="00FC68DB" w:rsidRPr="00D97F70" w:rsidRDefault="00FC68DB" w:rsidP="00971E13">
      <w:pPr>
        <w:pStyle w:val="XMLCode"/>
        <w:ind w:firstLine="0"/>
        <w:rPr>
          <w:lang w:val="en-GB"/>
        </w:rPr>
      </w:pPr>
      <w:r w:rsidRPr="00D97F70">
        <w:rPr>
          <w:lang w:val="en-GB"/>
        </w:rPr>
        <w:t xml:space="preserve">    &lt;overlap_weld base="1" technology="resistance"&gt;</w:t>
      </w:r>
    </w:p>
    <w:p w14:paraId="26EB3BE0" w14:textId="77777777" w:rsidR="00FC68DB" w:rsidRPr="00780314" w:rsidRDefault="00FC68DB" w:rsidP="00971E13">
      <w:pPr>
        <w:pStyle w:val="XMLCode"/>
        <w:ind w:firstLine="0"/>
        <w:rPr>
          <w:lang w:val="es-ES"/>
        </w:rPr>
      </w:pPr>
      <w:r w:rsidRPr="00D97F70">
        <w:rPr>
          <w:lang w:val="en-GB"/>
        </w:rPr>
        <w:t xml:space="preserve">        </w:t>
      </w:r>
      <w:r w:rsidRPr="00780314">
        <w:rPr>
          <w:lang w:val="es-ES"/>
        </w:rPr>
        <w:t>&lt;weld_position u="0" x="0" y="0" z="1"/&gt;</w:t>
      </w:r>
    </w:p>
    <w:p w14:paraId="2964D98B" w14:textId="77777777" w:rsidR="00FC68DB" w:rsidRPr="00D97F70" w:rsidRDefault="00FC68DB" w:rsidP="00971E13">
      <w:pPr>
        <w:pStyle w:val="XMLCode"/>
        <w:ind w:firstLine="0"/>
        <w:rPr>
          <w:b/>
          <w:lang w:val="en-GB"/>
        </w:rPr>
      </w:pPr>
      <w:r w:rsidRPr="00780314">
        <w:rPr>
          <w:lang w:val="es-ES"/>
        </w:rPr>
        <w:t xml:space="preserve">        </w:t>
      </w:r>
      <w:r w:rsidRPr="00D97F70">
        <w:rPr>
          <w:b/>
          <w:lang w:val="en-GB"/>
        </w:rPr>
        <w:t>&lt;sheet_parameter index="2" gap="1.0" sheet_thickness="1.5" sheet_angle="0"/&gt;</w:t>
      </w:r>
    </w:p>
    <w:p w14:paraId="1CFA62D2" w14:textId="77777777" w:rsidR="00FC68DB" w:rsidRPr="00D97F70" w:rsidRDefault="00FC68DB" w:rsidP="00971E13">
      <w:pPr>
        <w:pStyle w:val="XMLCode"/>
        <w:ind w:firstLine="0"/>
        <w:rPr>
          <w:lang w:val="en-GB"/>
        </w:rPr>
      </w:pPr>
      <w:r w:rsidRPr="00D97F70">
        <w:rPr>
          <w:lang w:val="en-GB"/>
        </w:rPr>
        <w:t xml:space="preserve">    &lt;/overlap_weld&gt;</w:t>
      </w:r>
    </w:p>
    <w:p w14:paraId="4146A4DA" w14:textId="7D24B7CA" w:rsidR="00FC68DB" w:rsidRPr="00D97F70" w:rsidRDefault="00FC68DB" w:rsidP="00971E13">
      <w:pPr>
        <w:pStyle w:val="XMLCode"/>
        <w:ind w:firstLine="0"/>
        <w:rPr>
          <w:lang w:val="en-GB"/>
        </w:rPr>
      </w:pPr>
      <w:r w:rsidRPr="00D97F70">
        <w:rPr>
          <w:lang w:val="en-GB"/>
        </w:rPr>
        <w:t>&lt;/seamweld&gt;</w:t>
      </w:r>
      <w:r w:rsidR="00F73DFF">
        <w:rPr>
          <w:lang w:val="en-GB"/>
        </w:rPr>
        <w:t xml:space="preserve"> </w:t>
      </w:r>
    </w:p>
    <w:p w14:paraId="4E2F0447" w14:textId="30383200" w:rsidR="00FC68DB" w:rsidRPr="00D97F70" w:rsidRDefault="0047234D" w:rsidP="00B202D2">
      <w:pPr>
        <w:pStyle w:val="berschrift3"/>
      </w:pPr>
      <w:bookmarkStart w:id="1948" w:name="_Toc159618811"/>
      <w:r>
        <w:t>Y-joint</w:t>
      </w:r>
      <w:bookmarkEnd w:id="1944"/>
      <w:bookmarkEnd w:id="1945"/>
      <w:bookmarkEnd w:id="1948"/>
    </w:p>
    <w:p w14:paraId="52DE4E43" w14:textId="72A56C64" w:rsidR="00F85CA7" w:rsidRPr="00F85CA7" w:rsidRDefault="00F85CA7" w:rsidP="0013175B">
      <w:pPr>
        <w:pStyle w:val="berschrift4"/>
      </w:pPr>
      <w:r>
        <w:t>General</w:t>
      </w:r>
    </w:p>
    <w:p w14:paraId="5199EA73" w14:textId="0AE92378" w:rsidR="00F85CA7" w:rsidRPr="00F54804" w:rsidRDefault="00FC68DB" w:rsidP="00B202D2">
      <w:r w:rsidRPr="005C2D94">
        <w:t xml:space="preserve">The principles of the </w:t>
      </w:r>
      <w:r w:rsidR="007F7A98" w:rsidRPr="005C2D94">
        <w:t>modelling</w:t>
      </w:r>
      <w:r w:rsidRPr="005C2D94">
        <w:t xml:space="preserve"> of Y-joints for χMCF are described </w:t>
      </w:r>
      <w:r w:rsidR="00572A4D">
        <w:t>in this subclause</w:t>
      </w:r>
      <w:r w:rsidRPr="005C2D94">
        <w:t xml:space="preserve">. A </w:t>
      </w:r>
      <w:r w:rsidR="0047234D">
        <w:t>Y-joint</w:t>
      </w:r>
      <w:r w:rsidRPr="001E4607">
        <w:t xml:space="preserve"> describes a connection between two or three sheets.</w:t>
      </w:r>
      <w:r w:rsidRPr="00BD52D7">
        <w:t xml:space="preserve"> The </w:t>
      </w:r>
      <w:r w:rsidR="0047234D">
        <w:t>Y-joint</w:t>
      </w:r>
      <w:r w:rsidRPr="00BD52D7">
        <w:t xml:space="preserve"> defines a connection between a welded sheet and a base sheet. There are two </w:t>
      </w:r>
      <w:r w:rsidR="009D3951">
        <w:t>potential physical weld</w:t>
      </w:r>
      <w:r w:rsidRPr="00BD52D7">
        <w:t xml:space="preserve">s </w:t>
      </w:r>
      <w:r w:rsidRPr="000A1B7B">
        <w:t>that can be specified for this type of connection. The parameters for each of the welds can be described separately.</w:t>
      </w:r>
      <w:r w:rsidRPr="00F54804">
        <w:t xml:space="preserve"> </w:t>
      </w:r>
    </w:p>
    <w:p w14:paraId="5FC5D838" w14:textId="438D292E" w:rsidR="002C1CB8" w:rsidRDefault="00FC68DB" w:rsidP="00B202D2">
      <w:r w:rsidRPr="00F54804">
        <w:t xml:space="preserve">The XML definition of a </w:t>
      </w:r>
      <w:r w:rsidR="0047234D">
        <w:t>Y-joint</w:t>
      </w:r>
      <w:r w:rsidRPr="00F54804">
        <w:t xml:space="preserve"> supports up to three weld positions. Each of the weld positions is specified using the element </w:t>
      </w:r>
      <w:r w:rsidRPr="006E12C4">
        <w:rPr>
          <w:rStyle w:val="CodeCharacter"/>
        </w:rPr>
        <w:t>&lt;weld_position/&gt;</w:t>
      </w:r>
      <w:r w:rsidR="005C10C2" w:rsidRPr="00BD52D7">
        <w:t xml:space="preserve"> </w:t>
      </w:r>
      <w:r w:rsidRPr="00BD52D7">
        <w:t xml:space="preserve">with the corresponding attributes and nested elements inside the </w:t>
      </w:r>
      <w:r w:rsidRPr="000A1B7B">
        <w:t>subtype</w:t>
      </w:r>
      <w:r w:rsidRPr="00F54804">
        <w:t xml:space="preserve"> definition. </w:t>
      </w:r>
    </w:p>
    <w:p w14:paraId="6A987A9C" w14:textId="6EFB8600" w:rsidR="00A40228" w:rsidRPr="00F54804" w:rsidRDefault="00CA06B3" w:rsidP="0013175B">
      <w:pPr>
        <w:pStyle w:val="Note"/>
      </w:pPr>
      <w:r>
        <w:t>Note</w:t>
      </w:r>
      <w:r w:rsidR="00701FF5">
        <w:tab/>
      </w:r>
      <w:r w:rsidR="00A40228">
        <w:t xml:space="preserve">The two most common welding positions are shown in </w:t>
      </w:r>
      <w:r w:rsidR="00A40228">
        <w:fldChar w:fldCharType="begin"/>
      </w:r>
      <w:r w:rsidR="00A40228">
        <w:instrText xml:space="preserve"> REF _Ref7931629 \h  \* MERGEFORMAT </w:instrText>
      </w:r>
      <w:r w:rsidR="00A40228">
        <w:fldChar w:fldCharType="separate"/>
      </w:r>
      <w:r w:rsidR="0012574E" w:rsidRPr="00334AD3">
        <w:t xml:space="preserve">Figure </w:t>
      </w:r>
      <w:r w:rsidR="0012574E">
        <w:rPr>
          <w:noProof/>
        </w:rPr>
        <w:t>70</w:t>
      </w:r>
      <w:r w:rsidR="00A40228">
        <w:fldChar w:fldCharType="end"/>
      </w:r>
      <w:r w:rsidR="00A40228">
        <w:t>. The third welding position would be from underneath the base sheet, using a laser.</w:t>
      </w:r>
    </w:p>
    <w:p w14:paraId="257FF89D" w14:textId="77777777" w:rsidR="00FC68DB" w:rsidRPr="00F54804" w:rsidRDefault="00FC68DB">
      <w:pPr>
        <w:pStyle w:val="berschrift4"/>
      </w:pPr>
      <w:bookmarkStart w:id="1949" w:name="_Toc3557044"/>
      <w:bookmarkStart w:id="1950" w:name="_Toc34747294"/>
      <w:bookmarkStart w:id="1951" w:name="_Toc77102113"/>
      <w:r w:rsidRPr="00F54804">
        <w:t>Sheet Parameters</w:t>
      </w:r>
      <w:bookmarkEnd w:id="1949"/>
      <w:bookmarkEnd w:id="1950"/>
      <w:bookmarkEnd w:id="1951"/>
    </w:p>
    <w:p w14:paraId="397154D6" w14:textId="5DDDBA60" w:rsidR="00FC68DB" w:rsidRPr="005C10C2" w:rsidRDefault="00FC68DB" w:rsidP="00B202D2">
      <w:pPr>
        <w:keepNext/>
      </w:pPr>
      <w:r w:rsidRPr="00F54804">
        <w:t xml:space="preserve">The parameters to describe the </w:t>
      </w:r>
      <w:r w:rsidRPr="005C10C2">
        <w:t>connection are</w:t>
      </w:r>
      <w:r w:rsidR="00D71693">
        <w:t xml:space="preserve"> (see </w:t>
      </w:r>
      <w:r w:rsidR="00D71693">
        <w:fldChar w:fldCharType="begin"/>
      </w:r>
      <w:r w:rsidR="00D71693">
        <w:instrText xml:space="preserve"> REF _Ref7931629 \h </w:instrText>
      </w:r>
      <w:r w:rsidR="00D71693">
        <w:fldChar w:fldCharType="separate"/>
      </w:r>
      <w:r w:rsidR="0012574E" w:rsidRPr="00334AD3">
        <w:t xml:space="preserve">Figure </w:t>
      </w:r>
      <w:r w:rsidR="0012574E">
        <w:rPr>
          <w:noProof/>
        </w:rPr>
        <w:t>70</w:t>
      </w:r>
      <w:r w:rsidR="00D71693">
        <w:fldChar w:fldCharType="end"/>
      </w:r>
      <w:r w:rsidR="00D71693">
        <w:t>)</w:t>
      </w:r>
      <w:r w:rsidRPr="005C10C2">
        <w:t>:</w:t>
      </w:r>
    </w:p>
    <w:p w14:paraId="4BD05941" w14:textId="14D5D154"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t>t</w:t>
      </w:r>
      <w:r w:rsidRPr="005C10C2">
        <w:rPr>
          <w:rFonts w:ascii="Cambria" w:hAnsi="Cambria"/>
          <w:szCs w:val="22"/>
          <w:vertAlign w:val="subscript"/>
          <w:lang w:val="en-GB"/>
        </w:rPr>
        <w:t>B</w:t>
      </w:r>
      <w:r w:rsidRPr="005C10C2">
        <w:rPr>
          <w:rFonts w:ascii="Cambria" w:hAnsi="Cambria"/>
          <w:szCs w:val="22"/>
          <w:vertAlign w:val="subscript"/>
          <w:lang w:val="en-GB"/>
        </w:rPr>
        <w:tab/>
      </w:r>
      <w:r w:rsidRPr="005C10C2">
        <w:rPr>
          <w:rFonts w:ascii="Cambria" w:hAnsi="Cambria"/>
          <w:szCs w:val="22"/>
          <w:vertAlign w:val="subscript"/>
          <w:lang w:val="en-GB"/>
        </w:rPr>
        <w:tab/>
      </w:r>
      <w:r w:rsidRPr="005C10C2">
        <w:rPr>
          <w:rFonts w:ascii="Cambria" w:hAnsi="Cambria"/>
          <w:szCs w:val="22"/>
          <w:lang w:val="en-GB"/>
        </w:rPr>
        <w:t>Thickness of base sheet</w:t>
      </w:r>
      <w:r w:rsidR="00D71693">
        <w:rPr>
          <w:rFonts w:ascii="Cambria" w:hAnsi="Cambria"/>
          <w:szCs w:val="22"/>
          <w:lang w:val="en-GB"/>
        </w:rPr>
        <w:t xml:space="preserve">, </w:t>
      </w:r>
    </w:p>
    <w:p w14:paraId="12FCDF58" w14:textId="0934F64E" w:rsidR="00FC68DB" w:rsidRPr="005C10C2" w:rsidRDefault="00FC68DB" w:rsidP="00DE0BBC">
      <w:pPr>
        <w:pStyle w:val="Aufzhlungszeichen"/>
        <w:numPr>
          <w:ilvl w:val="0"/>
          <w:numId w:val="10"/>
        </w:numPr>
        <w:rPr>
          <w:rFonts w:ascii="Cambria" w:hAnsi="Cambria"/>
          <w:szCs w:val="22"/>
          <w:lang w:val="en-GB"/>
        </w:rPr>
      </w:pPr>
      <w:r w:rsidRPr="005C10C2">
        <w:rPr>
          <w:rFonts w:ascii="Cambria" w:hAnsi="Cambria"/>
          <w:szCs w:val="22"/>
          <w:lang w:val="en-GB"/>
        </w:rPr>
        <w:lastRenderedPageBreak/>
        <w:t>t</w:t>
      </w:r>
      <w:r w:rsidRPr="005C10C2">
        <w:rPr>
          <w:rFonts w:ascii="Cambria" w:hAnsi="Cambria"/>
          <w:szCs w:val="22"/>
          <w:vertAlign w:val="subscript"/>
          <w:lang w:val="en-GB"/>
        </w:rPr>
        <w:t>1</w:t>
      </w:r>
      <w:r w:rsidRPr="005C10C2">
        <w:rPr>
          <w:rFonts w:ascii="Cambria" w:hAnsi="Cambria"/>
          <w:szCs w:val="22"/>
          <w:lang w:val="en-GB"/>
        </w:rPr>
        <w:tab/>
      </w:r>
      <w:r w:rsidRPr="005C10C2">
        <w:rPr>
          <w:rFonts w:ascii="Cambria" w:hAnsi="Cambria"/>
          <w:szCs w:val="22"/>
          <w:lang w:val="en-GB"/>
        </w:rPr>
        <w:tab/>
        <w:t>Thickness of welded sheet</w:t>
      </w:r>
      <w:r w:rsidR="00D71693">
        <w:rPr>
          <w:rFonts w:ascii="Cambria" w:hAnsi="Cambria"/>
          <w:szCs w:val="22"/>
          <w:lang w:val="en-GB"/>
        </w:rPr>
        <w:t xml:space="preserve">, </w:t>
      </w:r>
    </w:p>
    <w:p w14:paraId="0A10E673" w14:textId="3C6EF8FA"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Arial" w:hAnsi="Arial" w:cs="Arial"/>
          <w:szCs w:val="22"/>
          <w:lang w:val="en-GB"/>
        </w:rPr>
        <w:t>α</w:t>
      </w:r>
      <w:r w:rsidRPr="005C10C2">
        <w:rPr>
          <w:rFonts w:ascii="Cambria" w:hAnsi="Cambria"/>
          <w:szCs w:val="22"/>
          <w:vertAlign w:val="subscript"/>
          <w:lang w:val="en-GB"/>
        </w:rPr>
        <w:tab/>
      </w:r>
      <w:r w:rsidRPr="005C10C2">
        <w:rPr>
          <w:rFonts w:ascii="Cambria" w:hAnsi="Cambria"/>
          <w:szCs w:val="22"/>
          <w:lang w:val="en-GB"/>
        </w:rPr>
        <w:tab/>
        <w:t>Sheet angle of welded sheet</w:t>
      </w:r>
      <w:r w:rsidR="00D71693">
        <w:rPr>
          <w:rFonts w:ascii="Cambria" w:hAnsi="Cambria"/>
          <w:szCs w:val="22"/>
          <w:lang w:val="en-GB"/>
        </w:rPr>
        <w:t xml:space="preserve">, </w:t>
      </w:r>
    </w:p>
    <w:p w14:paraId="45657516" w14:textId="5908AA02" w:rsidR="00FC68DB" w:rsidRPr="005C10C2" w:rsidRDefault="00FC68DB" w:rsidP="00DE0BBC">
      <w:pPr>
        <w:pStyle w:val="Aufzhlungszeichen"/>
        <w:numPr>
          <w:ilvl w:val="0"/>
          <w:numId w:val="10"/>
        </w:numPr>
        <w:spacing w:after="0"/>
        <w:rPr>
          <w:rFonts w:ascii="Cambria" w:hAnsi="Cambria"/>
          <w:szCs w:val="22"/>
          <w:lang w:val="en-GB"/>
        </w:rPr>
      </w:pPr>
      <w:r w:rsidRPr="005C10C2">
        <w:rPr>
          <w:rFonts w:ascii="Cambria" w:hAnsi="Cambria"/>
          <w:szCs w:val="22"/>
          <w:lang w:val="en-GB"/>
        </w:rPr>
        <w:t>c</w:t>
      </w:r>
      <w:r w:rsidRPr="005C10C2">
        <w:rPr>
          <w:rFonts w:ascii="Cambria" w:hAnsi="Cambria"/>
          <w:szCs w:val="22"/>
          <w:lang w:val="en-GB"/>
        </w:rPr>
        <w:tab/>
      </w:r>
      <w:r w:rsidRPr="005C10C2">
        <w:rPr>
          <w:rFonts w:ascii="Cambria" w:hAnsi="Cambria"/>
          <w:szCs w:val="22"/>
          <w:lang w:val="en-GB"/>
        </w:rPr>
        <w:tab/>
        <w:t>Gap between base and welded sheet</w:t>
      </w:r>
      <w:r w:rsidR="00C2620B" w:rsidRPr="005C10C2">
        <w:rPr>
          <w:rFonts w:ascii="Cambria" w:hAnsi="Cambria"/>
          <w:szCs w:val="22"/>
          <w:lang w:val="en-GB"/>
        </w:rPr>
        <w:t>.</w:t>
      </w:r>
      <w:r w:rsidR="00D71693">
        <w:rPr>
          <w:rFonts w:ascii="Cambria" w:hAnsi="Cambria"/>
          <w:szCs w:val="22"/>
          <w:lang w:val="en-GB"/>
        </w:rPr>
        <w:t xml:space="preserve"> </w:t>
      </w:r>
    </w:p>
    <w:p w14:paraId="6049A661" w14:textId="77777777" w:rsidR="00FC68DB" w:rsidRPr="00F54804" w:rsidRDefault="00FC68DB">
      <w:pPr>
        <w:pStyle w:val="berschrift4"/>
      </w:pPr>
      <w:bookmarkStart w:id="1952" w:name="_Toc3557045"/>
      <w:bookmarkStart w:id="1953" w:name="_Toc34747295"/>
      <w:bookmarkStart w:id="1954" w:name="_Toc77102114"/>
      <w:r w:rsidRPr="00F54804">
        <w:t>Weld Parameters</w:t>
      </w:r>
      <w:bookmarkEnd w:id="1952"/>
      <w:bookmarkEnd w:id="1953"/>
      <w:bookmarkEnd w:id="1954"/>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166512" w:rsidRPr="00334AD3" w14:paraId="5A0005BE" w14:textId="77777777" w:rsidTr="00166512">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0137818A" w:rsidR="00FC68DB" w:rsidRPr="00334AD3" w:rsidRDefault="00166512" w:rsidP="0014275F">
            <w:pPr>
              <w:keepNext/>
              <w:jc w:val="center"/>
              <w:rPr>
                <w:rFonts w:ascii="Cambria" w:hAnsi="Cambria"/>
                <w:i w:val="0"/>
              </w:rPr>
            </w:pPr>
            <w:r w:rsidRPr="00EB2F1C">
              <w:rPr>
                <w:noProof/>
              </w:rPr>
              <w:drawing>
                <wp:inline distT="0" distB="0" distL="0" distR="0" wp14:anchorId="51B079F3" wp14:editId="49713A90">
                  <wp:extent cx="2123519" cy="141744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2177800" cy="1453681"/>
                          </a:xfrm>
                          <a:prstGeom prst="rect">
                            <a:avLst/>
                          </a:prstGeom>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43FBDAF2" w:rsidR="00FC68DB" w:rsidRPr="00334AD3" w:rsidRDefault="003D7957" w:rsidP="0014275F">
            <w:pPr>
              <w:keepNext/>
              <w:jc w:val="center"/>
              <w:rPr>
                <w:rFonts w:ascii="Cambria" w:hAnsi="Cambria"/>
                <w:i w:val="0"/>
              </w:rPr>
            </w:pPr>
            <w:r w:rsidRPr="00EB2F1C">
              <w:rPr>
                <w:noProof/>
              </w:rPr>
              <w:drawing>
                <wp:inline distT="0" distB="0" distL="0" distR="0" wp14:anchorId="2F695786" wp14:editId="10C2871F">
                  <wp:extent cx="1179222" cy="1204428"/>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14330" t="36821" r="44534"/>
                          <a:stretch/>
                        </pic:blipFill>
                        <pic:spPr bwMode="auto">
                          <a:xfrm>
                            <a:off x="0" y="0"/>
                            <a:ext cx="1192719" cy="1218213"/>
                          </a:xfrm>
                          <a:prstGeom prst="rect">
                            <a:avLst/>
                          </a:prstGeom>
                          <a:ln>
                            <a:noFill/>
                          </a:ln>
                          <a:extLst>
                            <a:ext uri="{53640926-AAD7-44D8-BBD7-CCE9431645EC}">
                              <a14:shadowObscured xmlns:a14="http://schemas.microsoft.com/office/drawing/2010/main"/>
                            </a:ext>
                          </a:extLst>
                        </pic:spPr>
                      </pic:pic>
                    </a:graphicData>
                  </a:graphic>
                </wp:inline>
              </w:drawing>
            </w:r>
            <w:r w:rsidR="002B0DF0" w:rsidRPr="00334AD3">
              <w:rPr>
                <w:rFonts w:ascii="Cambria" w:hAnsi="Cambria"/>
                <w:b w:val="0"/>
                <w:i w:val="0"/>
              </w:rPr>
              <w:t xml:space="preserve">   </w:t>
            </w:r>
            <w:r w:rsidR="002B0DF0" w:rsidRPr="00EB2F1C">
              <w:rPr>
                <w:noProof/>
              </w:rPr>
              <w:drawing>
                <wp:inline distT="0" distB="0" distL="0" distR="0" wp14:anchorId="2E9809FE" wp14:editId="16B66251">
                  <wp:extent cx="1363343" cy="1192254"/>
                  <wp:effectExtent l="0" t="0" r="889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96DAC541-7B7A-43D3-8B79-37D633B846F1}">
                                <asvg:svgBlip xmlns:asvg="http://schemas.microsoft.com/office/drawing/2016/SVG/main" r:embed="rId172"/>
                              </a:ext>
                            </a:extLst>
                          </a:blip>
                          <a:srcRect l="53936" t="46548" r="10214" b="6308"/>
                          <a:stretch/>
                        </pic:blipFill>
                        <pic:spPr bwMode="auto">
                          <a:xfrm>
                            <a:off x="0" y="0"/>
                            <a:ext cx="1365881" cy="1194473"/>
                          </a:xfrm>
                          <a:prstGeom prst="rect">
                            <a:avLst/>
                          </a:prstGeom>
                          <a:ln>
                            <a:noFill/>
                          </a:ln>
                          <a:extLst>
                            <a:ext uri="{53640926-AAD7-44D8-BBD7-CCE9431645EC}">
                              <a14:shadowObscured xmlns:a14="http://schemas.microsoft.com/office/drawing/2010/main"/>
                            </a:ext>
                          </a:extLst>
                        </pic:spPr>
                      </pic:pic>
                    </a:graphicData>
                  </a:graphic>
                </wp:inline>
              </w:drawing>
            </w:r>
          </w:p>
        </w:tc>
      </w:tr>
      <w:tr w:rsidR="00166512" w:rsidRPr="00334AD3" w14:paraId="7E95A7A2" w14:textId="77777777" w:rsidTr="0014275F">
        <w:tc>
          <w:tcPr>
            <w:tcW w:w="4605" w:type="dxa"/>
            <w:vAlign w:val="bottom"/>
          </w:tcPr>
          <w:p w14:paraId="4DE93791" w14:textId="5803509A" w:rsidR="00FC68DB" w:rsidRPr="00334AD3" w:rsidRDefault="00FC68DB" w:rsidP="0014275F">
            <w:pPr>
              <w:pStyle w:val="Beschriftung"/>
              <w:rPr>
                <w:rFonts w:ascii="Cambria" w:hAnsi="Cambria"/>
              </w:rPr>
            </w:pPr>
            <w:bookmarkStart w:id="1955" w:name="_Ref7931629"/>
            <w:bookmarkStart w:id="1956" w:name="_Toc76030592"/>
            <w:bookmarkStart w:id="1957" w:name="_Toc94530877"/>
            <w:bookmarkStart w:id="1958" w:name="_Toc101428273"/>
            <w:bookmarkStart w:id="1959" w:name="_Toc159618913"/>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70</w:t>
            </w:r>
            <w:r w:rsidRPr="00334AD3">
              <w:fldChar w:fldCharType="end"/>
            </w:r>
            <w:bookmarkEnd w:id="1955"/>
            <w:r w:rsidR="000D79B0" w:rsidRPr="00334AD3">
              <w:rPr>
                <w:rFonts w:ascii="Cambria" w:hAnsi="Cambria"/>
              </w:rPr>
              <w:t xml:space="preserve"> —</w:t>
            </w:r>
            <w:r w:rsidRPr="00334AD3">
              <w:rPr>
                <w:rFonts w:ascii="Cambria" w:hAnsi="Cambria"/>
              </w:rPr>
              <w:t xml:space="preserve"> </w:t>
            </w:r>
            <w:r w:rsidR="0047234D">
              <w:rPr>
                <w:rFonts w:ascii="Cambria" w:hAnsi="Cambria"/>
              </w:rPr>
              <w:t>Y-joint</w:t>
            </w:r>
            <w:r w:rsidRPr="00334AD3">
              <w:rPr>
                <w:rFonts w:ascii="Cambria" w:hAnsi="Cambria"/>
              </w:rPr>
              <w:t xml:space="preserve"> </w:t>
            </w:r>
            <w:r w:rsidR="001C3E58">
              <w:rPr>
                <w:rFonts w:ascii="Cambria" w:hAnsi="Cambria"/>
              </w:rPr>
              <w:t>sheet layout</w:t>
            </w:r>
            <w:bookmarkEnd w:id="1956"/>
            <w:bookmarkEnd w:id="1957"/>
            <w:bookmarkEnd w:id="1958"/>
            <w:bookmarkEnd w:id="1959"/>
          </w:p>
        </w:tc>
        <w:tc>
          <w:tcPr>
            <w:tcW w:w="4605" w:type="dxa"/>
            <w:vAlign w:val="bottom"/>
          </w:tcPr>
          <w:p w14:paraId="0705A4F3" w14:textId="66CE64EF" w:rsidR="00FC68DB" w:rsidRPr="00334AD3" w:rsidRDefault="00FC68DB" w:rsidP="0014275F">
            <w:pPr>
              <w:pStyle w:val="Beschriftung"/>
              <w:rPr>
                <w:rFonts w:ascii="Cambria" w:hAnsi="Cambria"/>
              </w:rPr>
            </w:pPr>
            <w:bookmarkStart w:id="1960" w:name="_Ref159023006"/>
            <w:bookmarkStart w:id="1961" w:name="_Toc159618914"/>
            <w:bookmarkStart w:id="1962" w:name="_Toc76030593"/>
            <w:bookmarkStart w:id="1963" w:name="_Toc94530878"/>
            <w:bookmarkStart w:id="1964" w:name="_Toc101428274"/>
            <w:r w:rsidRPr="00334AD3">
              <w:rPr>
                <w:rFonts w:ascii="Cambria" w:hAnsi="Cambria"/>
              </w:rPr>
              <w:t xml:space="preserve">Figure </w:t>
            </w:r>
            <w:r w:rsidRPr="00334AD3">
              <w:fldChar w:fldCharType="begin"/>
            </w:r>
            <w:r w:rsidRPr="00334AD3">
              <w:rPr>
                <w:rFonts w:ascii="Cambria" w:hAnsi="Cambria"/>
              </w:rPr>
              <w:instrText xml:space="preserve"> SEQ Figure \* ARABIC </w:instrText>
            </w:r>
            <w:r w:rsidRPr="00334AD3">
              <w:fldChar w:fldCharType="separate"/>
            </w:r>
            <w:r w:rsidR="0012574E">
              <w:rPr>
                <w:rFonts w:ascii="Cambria" w:hAnsi="Cambria"/>
                <w:noProof/>
              </w:rPr>
              <w:t>71</w:t>
            </w:r>
            <w:r w:rsidRPr="00334AD3">
              <w:fldChar w:fldCharType="end"/>
            </w:r>
            <w:bookmarkEnd w:id="1960"/>
            <w:r w:rsidR="000D79B0" w:rsidRPr="00334AD3">
              <w:rPr>
                <w:rFonts w:ascii="Cambria" w:hAnsi="Cambria"/>
              </w:rPr>
              <w:t xml:space="preserve"> —</w:t>
            </w:r>
            <w:r w:rsidRPr="00334AD3">
              <w:rPr>
                <w:rFonts w:ascii="Cambria" w:hAnsi="Cambria"/>
              </w:rPr>
              <w:t xml:space="preserve"> Parameters of </w:t>
            </w:r>
            <w:r w:rsidR="0047234D">
              <w:rPr>
                <w:rFonts w:ascii="Cambria" w:hAnsi="Cambria"/>
              </w:rPr>
              <w:t>Y-joint</w:t>
            </w:r>
            <w:bookmarkEnd w:id="1961"/>
            <w:r w:rsidRPr="00334AD3">
              <w:rPr>
                <w:rFonts w:ascii="Cambria" w:hAnsi="Cambria"/>
              </w:rPr>
              <w:t xml:space="preserve"> </w:t>
            </w:r>
            <w:bookmarkEnd w:id="1962"/>
            <w:bookmarkEnd w:id="1963"/>
            <w:bookmarkEnd w:id="1964"/>
          </w:p>
        </w:tc>
      </w:tr>
    </w:tbl>
    <w:p w14:paraId="53ABB026" w14:textId="1DDD3F92" w:rsidR="006C3892" w:rsidRPr="005C10C2" w:rsidRDefault="006C3892" w:rsidP="006C3892">
      <w:pPr>
        <w:keepNext/>
        <w:keepLines/>
      </w:pPr>
      <w:r w:rsidRPr="005C2D94">
        <w:t xml:space="preserve">The parameters of the </w:t>
      </w:r>
      <w:r w:rsidRPr="005C10C2">
        <w:t xml:space="preserve">welds are the same for the four potential </w:t>
      </w:r>
      <w:r w:rsidR="005C10C2">
        <w:t xml:space="preserve">physical </w:t>
      </w:r>
      <w:r w:rsidRPr="005C10C2">
        <w:t xml:space="preserve">welds on the connection (applies to both </w:t>
      </w:r>
      <w:r w:rsidR="00D71693">
        <w:t>sub</w:t>
      </w:r>
      <w:r w:rsidRPr="005C10C2">
        <w:t xml:space="preserve">figures </w:t>
      </w:r>
      <w:r w:rsidR="00D71693">
        <w:t xml:space="preserve">of </w:t>
      </w:r>
      <w:r w:rsidR="00D71693">
        <w:fldChar w:fldCharType="begin"/>
      </w:r>
      <w:r w:rsidR="00D71693">
        <w:instrText xml:space="preserve"> REF _Ref159023006 \h </w:instrText>
      </w:r>
      <w:r w:rsidR="00D71693">
        <w:fldChar w:fldCharType="separate"/>
      </w:r>
      <w:r w:rsidR="0012574E" w:rsidRPr="00334AD3">
        <w:t xml:space="preserve">Figure </w:t>
      </w:r>
      <w:r w:rsidR="0012574E">
        <w:rPr>
          <w:noProof/>
        </w:rPr>
        <w:t>71</w:t>
      </w:r>
      <w:r w:rsidR="00D71693">
        <w:fldChar w:fldCharType="end"/>
      </w:r>
      <w:r w:rsidRPr="005C10C2">
        <w:t>):</w:t>
      </w:r>
      <w:r w:rsidR="002C1CB8" w:rsidRPr="005C10C2">
        <w:t xml:space="preserve"> </w:t>
      </w:r>
    </w:p>
    <w:p w14:paraId="7C9185C1" w14:textId="77D4AAD6"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a</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Thickness of the weld (a-value, throat)</w:t>
      </w:r>
      <w:r w:rsidR="00D71693">
        <w:rPr>
          <w:rFonts w:ascii="Cambria" w:hAnsi="Cambria"/>
          <w:szCs w:val="22"/>
          <w:lang w:val="en-GB"/>
        </w:rPr>
        <w:t xml:space="preserve">, </w:t>
      </w:r>
    </w:p>
    <w:p w14:paraId="75C54927" w14:textId="59B8AFF9" w:rsidR="006C3892" w:rsidRPr="005C10C2" w:rsidRDefault="006C3892" w:rsidP="006C3892">
      <w:pPr>
        <w:pStyle w:val="Aufzhlungszeichen"/>
        <w:keepNext/>
        <w:keepLines/>
        <w:numPr>
          <w:ilvl w:val="0"/>
          <w:numId w:val="10"/>
        </w:numPr>
        <w:rPr>
          <w:rFonts w:ascii="Cambria" w:hAnsi="Cambria"/>
          <w:szCs w:val="22"/>
          <w:lang w:val="en-GB"/>
        </w:rPr>
      </w:pPr>
      <w:r w:rsidRPr="005C10C2">
        <w:rPr>
          <w:rFonts w:ascii="Cambria" w:hAnsi="Cambria"/>
          <w:szCs w:val="22"/>
          <w:lang w:val="en-GB"/>
        </w:rPr>
        <w:t>d</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Depth of the penetration</w:t>
      </w:r>
      <w:r w:rsidR="00D71693">
        <w:rPr>
          <w:rFonts w:ascii="Cambria" w:hAnsi="Cambria"/>
          <w:szCs w:val="22"/>
          <w:lang w:val="en-GB"/>
        </w:rPr>
        <w:t xml:space="preserve">, </w:t>
      </w:r>
    </w:p>
    <w:p w14:paraId="2C9449BE" w14:textId="1D43C23E" w:rsidR="006C3892" w:rsidRPr="005C10C2" w:rsidRDefault="006C3892" w:rsidP="006C3892">
      <w:pPr>
        <w:pStyle w:val="Aufzhlungszeichen"/>
        <w:numPr>
          <w:ilvl w:val="0"/>
          <w:numId w:val="10"/>
        </w:numPr>
        <w:rPr>
          <w:rFonts w:ascii="Cambria" w:hAnsi="Cambria"/>
          <w:szCs w:val="22"/>
          <w:lang w:val="en-GB"/>
        </w:rPr>
      </w:pPr>
      <w:r w:rsidRPr="005C10C2">
        <w:rPr>
          <w:rFonts w:ascii="Arial" w:hAnsi="Arial" w:cs="Arial"/>
          <w:szCs w:val="22"/>
          <w:lang w:val="en-GB"/>
        </w:rPr>
        <w:t>β</w:t>
      </w:r>
      <w:r w:rsidRPr="005C10C2">
        <w:rPr>
          <w:rFonts w:ascii="Cambria" w:hAnsi="Cambria"/>
          <w:szCs w:val="22"/>
          <w:vertAlign w:val="subscript"/>
          <w:lang w:val="en-GB"/>
        </w:rPr>
        <w:t>i</w:t>
      </w:r>
      <w:r w:rsidRPr="005C10C2">
        <w:rPr>
          <w:rFonts w:ascii="Cambria" w:hAnsi="Cambria"/>
          <w:szCs w:val="22"/>
          <w:lang w:val="en-GB"/>
        </w:rPr>
        <w:tab/>
      </w:r>
      <w:r w:rsidRPr="005C10C2">
        <w:rPr>
          <w:rFonts w:ascii="Cambria" w:hAnsi="Cambria"/>
          <w:szCs w:val="22"/>
          <w:lang w:val="en-GB"/>
        </w:rPr>
        <w:tab/>
        <w:t>Weld angle.</w:t>
      </w:r>
      <w:r w:rsidR="00D71693">
        <w:rPr>
          <w:rFonts w:ascii="Cambria" w:hAnsi="Cambria"/>
          <w:szCs w:val="22"/>
          <w:lang w:val="en-GB"/>
        </w:rPr>
        <w:t xml:space="preserve"> </w:t>
      </w:r>
    </w:p>
    <w:p w14:paraId="4E4CFC3E" w14:textId="6AC2F43F" w:rsidR="00FC68DB" w:rsidRPr="00F54804" w:rsidRDefault="00FC68DB" w:rsidP="00B202D2">
      <w:r w:rsidRPr="00F54804">
        <w:t>For the penetration</w:t>
      </w:r>
      <w:r w:rsidR="00D536CE" w:rsidRPr="00F54804">
        <w:t>,</w:t>
      </w:r>
      <w:r w:rsidRPr="00F54804">
        <w:t xml:space="preserve"> the ratio </w:t>
      </w:r>
      <w:r w:rsidRPr="00F54804">
        <w:rPr>
          <w:rStyle w:val="TextZchn"/>
          <w:rFonts w:ascii="Cambria" w:eastAsia="Calibri" w:hAnsi="Cambria"/>
        </w:rPr>
        <w:t>η</w:t>
      </w:r>
      <w:r w:rsidRPr="00F54804">
        <w:rPr>
          <w:rStyle w:val="TextZchn"/>
          <w:rFonts w:ascii="Cambria" w:eastAsia="Calibri" w:hAnsi="Cambria"/>
          <w:vertAlign w:val="subscript"/>
        </w:rPr>
        <w:t>i</w:t>
      </w:r>
      <w:r w:rsidRPr="00F54804">
        <w:t xml:space="preserve"> of the penetration depth to the sheet thickness is </w:t>
      </w:r>
      <w:r w:rsidR="00D71693">
        <w:t>specified in the</w:t>
      </w:r>
      <w:r w:rsidRPr="00F54804">
        <w:t xml:space="preserve"> χMCF file.</w:t>
      </w:r>
    </w:p>
    <w:p w14:paraId="7A75C33E" w14:textId="42DC1092" w:rsidR="00FC68DB" w:rsidRPr="005C2D94" w:rsidRDefault="00FC68DB" w:rsidP="00EB1798">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375EFB">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65A0F8E2" w:rsidR="00FC68DB" w:rsidRDefault="00FC68DB" w:rsidP="001B35EF">
      <w:pPr>
        <w:keepNext/>
      </w:pPr>
      <w:r w:rsidRPr="005C2D94">
        <w:t xml:space="preserve">In the χMCF </w:t>
      </w:r>
      <w:r w:rsidR="00E63CC6">
        <w:t>f</w:t>
      </w:r>
      <w:r w:rsidRPr="005C2D94">
        <w:t>ile</w:t>
      </w:r>
      <w:r w:rsidR="00E63CC6">
        <w:t>,</w:t>
      </w:r>
      <w:r w:rsidRPr="005C2D94">
        <w:t xml:space="preserve"> only a subset can be specified</w:t>
      </w:r>
      <w:r w:rsidR="00E63CC6">
        <w:t xml:space="preserve"> (see </w:t>
      </w:r>
      <w:r w:rsidR="00E63CC6">
        <w:fldChar w:fldCharType="begin"/>
      </w:r>
      <w:r w:rsidR="00E63CC6">
        <w:instrText xml:space="preserve"> REF _Ref157791340 \h </w:instrText>
      </w:r>
      <w:r w:rsidR="00E63CC6">
        <w:fldChar w:fldCharType="separate"/>
      </w:r>
      <w:r w:rsidR="0012574E" w:rsidRPr="00F54804">
        <w:t xml:space="preserve">Table </w:t>
      </w:r>
      <w:r w:rsidR="0012574E">
        <w:rPr>
          <w:noProof/>
        </w:rPr>
        <w:t>113</w:t>
      </w:r>
      <w:r w:rsidR="00E63CC6">
        <w:fldChar w:fldCharType="end"/>
      </w:r>
      <w:r w:rsidR="00E63CC6">
        <w:t>)</w:t>
      </w:r>
      <w:r w:rsidRPr="005C2D94">
        <w:t>:</w:t>
      </w:r>
      <w:r w:rsidR="00E63CC6">
        <w:t xml:space="preserve"> </w:t>
      </w:r>
    </w:p>
    <w:p w14:paraId="6D99A1FB" w14:textId="7B641CEB" w:rsidR="00890926" w:rsidRPr="001E4607" w:rsidRDefault="00890926" w:rsidP="001640C5">
      <w:pPr>
        <w:pStyle w:val="Beschriftung"/>
        <w:keepNext/>
        <w:keepLines/>
      </w:pPr>
      <w:bookmarkStart w:id="1965" w:name="_Ref157791340"/>
      <w:bookmarkStart w:id="1966" w:name="_Toc159619045"/>
      <w:r w:rsidRPr="00F54804">
        <w:t xml:space="preserve">Table </w:t>
      </w:r>
      <w:r w:rsidRPr="00F54804">
        <w:fldChar w:fldCharType="begin"/>
      </w:r>
      <w:r w:rsidRPr="00F54804">
        <w:instrText xml:space="preserve"> SEQ Table \* ARABIC </w:instrText>
      </w:r>
      <w:r w:rsidRPr="00F54804">
        <w:fldChar w:fldCharType="separate"/>
      </w:r>
      <w:r w:rsidR="0012574E">
        <w:rPr>
          <w:noProof/>
        </w:rPr>
        <w:t>113</w:t>
      </w:r>
      <w:r w:rsidRPr="00F54804">
        <w:fldChar w:fldCharType="end"/>
      </w:r>
      <w:bookmarkEnd w:id="1965"/>
      <w:r w:rsidR="005F32CD">
        <w:t xml:space="preserve"> —</w:t>
      </w:r>
      <w:r w:rsidR="005F32CD" w:rsidRPr="00F54804">
        <w:t xml:space="preserve"> </w:t>
      </w:r>
      <w:r w:rsidRPr="00F54804">
        <w:t xml:space="preserve">Parameters of </w:t>
      </w:r>
      <w:r w:rsidR="0047234D">
        <w:t>Y-joint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1966"/>
      <w:r w:rsidR="00BA0BCD">
        <w:t xml:space="preserve"> </w:t>
      </w:r>
    </w:p>
    <w:tbl>
      <w:tblPr>
        <w:tblW w:w="892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713"/>
      </w:tblGrid>
      <w:tr w:rsidR="00FC68DB" w:rsidRPr="00F667E5" w14:paraId="43D0BC25" w14:textId="77777777" w:rsidTr="005219B5">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57C903DB" w:rsidR="00FC68DB" w:rsidRPr="00F667E5" w:rsidRDefault="00FC68DB" w:rsidP="002E4498">
            <w:pPr>
              <w:keepNext/>
              <w:jc w:val="left"/>
              <w:rPr>
                <w:b/>
              </w:rPr>
            </w:pPr>
            <w:r w:rsidRPr="00F667E5">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71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5219B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6EB9E4C2"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5219B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CD18784"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713"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[deg]</w:t>
            </w:r>
          </w:p>
        </w:tc>
      </w:tr>
      <w:tr w:rsidR="00FC68DB" w:rsidRPr="00F54804" w14:paraId="79FFB993" w14:textId="77777777" w:rsidTr="005219B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3C300A6B" w:rsidR="00FC68DB" w:rsidRPr="00F54804" w:rsidRDefault="00BA0BCD" w:rsidP="0014275F">
            <w:pPr>
              <w:keepNext/>
              <w:rPr>
                <w:sz w:val="20"/>
                <w:szCs w:val="20"/>
              </w:rPr>
            </w:pPr>
            <w:r>
              <w:rPr>
                <w:sz w:val="20"/>
                <w:szCs w:val="20"/>
              </w:rPr>
              <w:t>1</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713"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967" w:name="_Toc338939211"/>
      <w:bookmarkStart w:id="1968" w:name="_Toc3557046"/>
      <w:bookmarkStart w:id="1969" w:name="_Toc34747296"/>
      <w:bookmarkStart w:id="1970" w:name="_Toc77102115"/>
      <w:r w:rsidRPr="00890926">
        <w:t>Attributes</w:t>
      </w:r>
      <w:bookmarkEnd w:id="1967"/>
      <w:bookmarkEnd w:id="1968"/>
      <w:bookmarkEnd w:id="1969"/>
      <w:bookmarkEnd w:id="1970"/>
    </w:p>
    <w:p w14:paraId="04A1DD10" w14:textId="1F97B3C5" w:rsidR="00D43455" w:rsidRDefault="00FC68DB" w:rsidP="000E094F">
      <w:pPr>
        <w:pStyle w:val="berschrift5"/>
      </w:pPr>
      <w:bookmarkStart w:id="1971" w:name="_Toc338939213"/>
      <w:r w:rsidRPr="00BD52D7">
        <w:t>Attribute</w:t>
      </w:r>
      <w:r w:rsidR="00F3142F">
        <w:t xml:space="preserve"> </w:t>
      </w:r>
      <w:r w:rsidRPr="003575B7">
        <w:rPr>
          <w:rFonts w:ascii="Courier New" w:hAnsi="Courier New"/>
          <w:bCs/>
        </w:rPr>
        <w:t>base</w:t>
      </w:r>
      <w:bookmarkEnd w:id="1971"/>
      <w:r w:rsidR="00D43455">
        <w:t xml:space="preserve"> </w:t>
      </w:r>
    </w:p>
    <w:p w14:paraId="67EB8E82" w14:textId="682C400B"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31647B42" w14:textId="47A19251" w:rsidR="00D43455" w:rsidRDefault="00FC68DB" w:rsidP="000E094F">
      <w:pPr>
        <w:pStyle w:val="berschrift5"/>
      </w:pPr>
      <w:bookmarkStart w:id="1972" w:name="_Toc338939214"/>
      <w:r w:rsidRPr="00F54804">
        <w:lastRenderedPageBreak/>
        <w:t>Attribute</w:t>
      </w:r>
      <w:r w:rsidR="00F3142F">
        <w:t xml:space="preserve"> </w:t>
      </w:r>
      <w:r w:rsidRPr="003575B7">
        <w:rPr>
          <w:rFonts w:ascii="Courier New" w:hAnsi="Courier New"/>
          <w:bCs/>
        </w:rPr>
        <w:t>technology</w:t>
      </w:r>
      <w:bookmarkEnd w:id="1972"/>
      <w:r w:rsidR="00D43455">
        <w:t xml:space="preserve"> </w:t>
      </w:r>
    </w:p>
    <w:p w14:paraId="35850DB8" w14:textId="50AA53FA"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2BBC4D66" w:rsidR="00C2620B" w:rsidRPr="006E12C4" w:rsidRDefault="00C2620B" w:rsidP="00617CF9">
      <w:pPr>
        <w:pStyle w:val="Aufzhlungszeichen"/>
        <w:keepNext/>
        <w:numPr>
          <w:ilvl w:val="0"/>
          <w:numId w:val="10"/>
        </w:numPr>
        <w:spacing w:after="120"/>
        <w:ind w:left="357" w:hanging="357"/>
        <w:contextualSpacing w:val="0"/>
        <w:rPr>
          <w:rStyle w:val="CodeCharacter"/>
        </w:rPr>
      </w:pPr>
      <w:bookmarkStart w:id="1973" w:name="_Toc338939215"/>
      <w:bookmarkStart w:id="1974" w:name="_Toc3557047"/>
      <w:bookmarkStart w:id="1975" w:name="_Toc34747297"/>
      <w:bookmarkStart w:id="1976" w:name="_Toc77102116"/>
      <w:r w:rsidRPr="006E12C4">
        <w:rPr>
          <w:rStyle w:val="CodeCharacter"/>
        </w:rPr>
        <w:t>resistance</w:t>
      </w:r>
      <w:r w:rsidR="00617CF9">
        <w:rPr>
          <w:rStyle w:val="CodeCharacter"/>
        </w:rPr>
        <w:t xml:space="preserve">, </w:t>
      </w:r>
    </w:p>
    <w:p w14:paraId="2C26CBF1" w14:textId="45478158" w:rsidR="00C2620B" w:rsidRPr="006E12C4" w:rsidRDefault="00C2620B"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676AABD3" w14:textId="41D68829"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024E9E3D" w14:textId="5751CA9C"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1D1942CF" w14:textId="77D6ABDE" w:rsidR="00C2620B" w:rsidRPr="006E12C4" w:rsidRDefault="00C2620B"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0B592052" w14:textId="437488D0" w:rsidR="00D43455" w:rsidRDefault="00FC68DB">
      <w:pPr>
        <w:pStyle w:val="berschrift4"/>
      </w:pPr>
      <w:r w:rsidRPr="00F54804">
        <w:t>Element</w:t>
      </w:r>
      <w:r w:rsidR="00F3142F">
        <w:t xml:space="preserve"> </w:t>
      </w:r>
      <w:r w:rsidR="003575B7" w:rsidRPr="003575B7">
        <w:rPr>
          <w:rFonts w:ascii="Courier New" w:hAnsi="Courier New"/>
          <w:bCs/>
        </w:rPr>
        <w:t>&lt;</w:t>
      </w:r>
      <w:r w:rsidRPr="003575B7">
        <w:rPr>
          <w:rFonts w:ascii="Courier New" w:hAnsi="Courier New"/>
          <w:bCs/>
        </w:rPr>
        <w:t>weld_position</w:t>
      </w:r>
      <w:bookmarkEnd w:id="1973"/>
      <w:bookmarkEnd w:id="1974"/>
      <w:bookmarkEnd w:id="1975"/>
      <w:bookmarkEnd w:id="1976"/>
      <w:r w:rsidR="003575B7" w:rsidRPr="003575B7">
        <w:rPr>
          <w:rFonts w:ascii="Courier New" w:hAnsi="Courier New"/>
          <w:bCs/>
        </w:rPr>
        <w:t>/&gt;</w:t>
      </w:r>
      <w:r w:rsidR="00D43455">
        <w:t xml:space="preserve"> </w:t>
      </w:r>
    </w:p>
    <w:p w14:paraId="3DD8F876" w14:textId="7D1B5E1D" w:rsidR="00FC68DB" w:rsidRDefault="00FC68DB" w:rsidP="007A2348">
      <w:pPr>
        <w:keepNext/>
      </w:pPr>
      <w:r w:rsidRPr="00BD52D7">
        <w:t xml:space="preserve">For the element </w:t>
      </w:r>
      <w:r w:rsidRPr="006E12C4">
        <w:rPr>
          <w:rStyle w:val="CodeCharacter"/>
        </w:rPr>
        <w:t>&lt;weld_position/&gt;</w:t>
      </w:r>
      <w:r w:rsidR="009614AC">
        <w:t xml:space="preserve">, </w:t>
      </w:r>
      <w:r w:rsidRPr="001668D7">
        <w:t>the following attri</w:t>
      </w:r>
      <w:r w:rsidRPr="00D7391D">
        <w:t xml:space="preserve">butes can be specified for the </w:t>
      </w:r>
      <w:r w:rsidR="0047234D">
        <w:t>Y-joint</w:t>
      </w:r>
      <w:r w:rsidR="00E63CC6">
        <w:t xml:space="preserve"> (see </w:t>
      </w:r>
      <w:r w:rsidR="00E63CC6">
        <w:fldChar w:fldCharType="begin"/>
      </w:r>
      <w:r w:rsidR="00E63CC6">
        <w:instrText xml:space="preserve"> REF _Ref157791359 \h </w:instrText>
      </w:r>
      <w:r w:rsidR="00E63CC6">
        <w:fldChar w:fldCharType="separate"/>
      </w:r>
      <w:r w:rsidR="0012574E" w:rsidRPr="00F54804">
        <w:t xml:space="preserve">Table </w:t>
      </w:r>
      <w:r w:rsidR="0012574E">
        <w:rPr>
          <w:noProof/>
        </w:rPr>
        <w:t>114</w:t>
      </w:r>
      <w:r w:rsidR="00E63CC6">
        <w:fldChar w:fldCharType="end"/>
      </w:r>
      <w:r w:rsidR="00E63CC6">
        <w:t>)</w:t>
      </w:r>
      <w:r w:rsidRPr="00F54804">
        <w:t>:</w:t>
      </w:r>
      <w:r w:rsidR="00E63CC6">
        <w:t xml:space="preserve"> </w:t>
      </w:r>
    </w:p>
    <w:p w14:paraId="59FD76C9" w14:textId="516B2FF4" w:rsidR="00890926" w:rsidRPr="00F54804" w:rsidRDefault="00890926" w:rsidP="001640C5">
      <w:pPr>
        <w:pStyle w:val="Beschriftung"/>
        <w:keepNext/>
        <w:keepLines/>
      </w:pPr>
      <w:bookmarkStart w:id="1977" w:name="_Ref157791359"/>
      <w:bookmarkStart w:id="1978" w:name="_Toc159619046"/>
      <w:r w:rsidRPr="00F54804">
        <w:t xml:space="preserve">Table </w:t>
      </w:r>
      <w:r w:rsidRPr="00F54804">
        <w:fldChar w:fldCharType="begin"/>
      </w:r>
      <w:r w:rsidRPr="00F54804">
        <w:instrText xml:space="preserve"> SEQ Table \* ARABIC </w:instrText>
      </w:r>
      <w:r w:rsidRPr="00F54804">
        <w:fldChar w:fldCharType="separate"/>
      </w:r>
      <w:r w:rsidR="0012574E">
        <w:rPr>
          <w:noProof/>
        </w:rPr>
        <w:t>114</w:t>
      </w:r>
      <w:r w:rsidRPr="00F54804">
        <w:fldChar w:fldCharType="end"/>
      </w:r>
      <w:bookmarkEnd w:id="1977"/>
      <w:r w:rsidR="005F32CD">
        <w:t xml:space="preserve"> —</w:t>
      </w:r>
      <w:r w:rsidR="005F32CD" w:rsidRPr="00F54804">
        <w:t xml:space="preserve"> </w:t>
      </w:r>
      <w:r w:rsidRPr="00F54804">
        <w:t>Attributes of element &lt;</w:t>
      </w:r>
      <w:r w:rsidRPr="005C2D94">
        <w:rPr>
          <w:rFonts w:ascii="Courier New" w:hAnsi="Courier New" w:cs="Courier New"/>
          <w:kern w:val="22"/>
        </w:rPr>
        <w:t>weld_position/&gt;</w:t>
      </w:r>
      <w:r w:rsidRPr="005C2D94">
        <w:t xml:space="preserve"> for </w:t>
      </w:r>
      <w:r w:rsidR="0047234D">
        <w:t>Y-joint</w:t>
      </w:r>
      <w:bookmarkEnd w:id="197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880C13">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880C13">
        <w:trPr>
          <w:cantSplit/>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880C13">
        <w:trPr>
          <w:cantSplit/>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880C13">
        <w:trPr>
          <w:cantSplit/>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880C13">
        <w:trPr>
          <w:cantSplit/>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880C13">
        <w:trPr>
          <w:cantSplit/>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880C13">
        <w:trPr>
          <w:cantSplit/>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880C13">
        <w:trPr>
          <w:cantSplit/>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880C13">
        <w:trPr>
          <w:cantSplit/>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880C13">
        <w:trPr>
          <w:cantSplit/>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880C13">
        <w:trPr>
          <w:cantSplit/>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880C13">
        <w:trPr>
          <w:cantSplit/>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880C13">
        <w:trPr>
          <w:cantSplit/>
          <w:jc w:val="center"/>
        </w:trPr>
        <w:tc>
          <w:tcPr>
            <w:tcW w:w="1871" w:type="dxa"/>
            <w:shd w:val="clear" w:color="auto" w:fill="auto"/>
          </w:tcPr>
          <w:p w14:paraId="0ED66D12" w14:textId="77777777" w:rsidR="00FC68DB" w:rsidRPr="00F54804" w:rsidRDefault="00FC68DB" w:rsidP="002E4498">
            <w:pPr>
              <w:rPr>
                <w:sz w:val="20"/>
                <w:szCs w:val="20"/>
              </w:rPr>
            </w:pPr>
            <w:r w:rsidRPr="00F54804">
              <w:rPr>
                <w:sz w:val="20"/>
                <w:szCs w:val="20"/>
              </w:rPr>
              <w:t>filler_material</w:t>
            </w:r>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880C13">
        <w:trPr>
          <w:cantSplit/>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F4A4041" w14:textId="72BB8AFF" w:rsidR="00D43455" w:rsidRDefault="00FC68DB" w:rsidP="000E094F">
      <w:pPr>
        <w:pStyle w:val="berschrift5"/>
        <w:rPr>
          <w:lang w:val="es-ES"/>
        </w:rPr>
      </w:pPr>
      <w:bookmarkStart w:id="1979" w:name="_Toc338939218"/>
      <w:r w:rsidRPr="00C977C0">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C04D54" w14:textId="12F61B2B" w:rsidR="00FC68DB" w:rsidRPr="0030487D"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F54804">
        <w:t xml:space="preserve"> Welding Position.</w:t>
      </w:r>
      <w:r w:rsidR="009A14B9">
        <w:t xml:space="preserve"> </w:t>
      </w:r>
    </w:p>
    <w:p w14:paraId="0DD95F5F" w14:textId="5F38C114" w:rsidR="00D43455" w:rsidRDefault="00FC68DB" w:rsidP="000E094F">
      <w:pPr>
        <w:pStyle w:val="berschrift5"/>
      </w:pPr>
      <w:r w:rsidRPr="005C2D94">
        <w:t>Attribute</w:t>
      </w:r>
      <w:r w:rsidR="00F3142F">
        <w:t xml:space="preserve"> </w:t>
      </w:r>
      <w:r w:rsidRPr="003575B7">
        <w:rPr>
          <w:rFonts w:ascii="Courier New" w:hAnsi="Courier New"/>
          <w:bCs/>
        </w:rPr>
        <w:t>base</w:t>
      </w:r>
      <w:r w:rsidR="00D43455">
        <w:t xml:space="preserve"> </w:t>
      </w:r>
    </w:p>
    <w:p w14:paraId="314B0F0E" w14:textId="1E8FCDDD"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&lt;weld_position/&gt;</w:t>
      </w:r>
      <w:r w:rsidRPr="00F54804">
        <w:t>. This is necessary in the case of a stacked welding with two welded sheets.</w:t>
      </w:r>
    </w:p>
    <w:p w14:paraId="2DC2F6EA" w14:textId="426E99E2" w:rsidR="00D43455" w:rsidRDefault="00FC68DB" w:rsidP="000E094F">
      <w:pPr>
        <w:pStyle w:val="berschrift5"/>
      </w:pPr>
      <w:r w:rsidRPr="00F54804">
        <w:t>Attribute</w:t>
      </w:r>
      <w:r w:rsidR="00F3142F">
        <w:t xml:space="preserve"> </w:t>
      </w:r>
      <w:r w:rsidRPr="003575B7">
        <w:rPr>
          <w:rFonts w:ascii="Courier New" w:hAnsi="Courier New"/>
          <w:bCs/>
        </w:rPr>
        <w:t>section</w:t>
      </w:r>
      <w:bookmarkEnd w:id="1979"/>
      <w:r w:rsidR="00D43455">
        <w:t xml:space="preserve"> </w:t>
      </w:r>
    </w:p>
    <w:p w14:paraId="7701E177" w14:textId="6E5E4C1A"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9614AC" w:rsidRPr="00F54804">
        <w:t xml:space="preserve"> </w:t>
      </w:r>
      <w:r w:rsidRPr="00F54804">
        <w:t xml:space="preserve">inside </w:t>
      </w:r>
      <w:r w:rsidR="009614AC">
        <w:t xml:space="preserve">the </w:t>
      </w:r>
      <w:r w:rsidRPr="00F54804">
        <w:t>element subtype.</w:t>
      </w:r>
    </w:p>
    <w:p w14:paraId="1E33827A" w14:textId="47E9EF14" w:rsidR="00FC68DB" w:rsidRPr="00F54804" w:rsidRDefault="00FC68DB" w:rsidP="00997E2B">
      <w:pPr>
        <w:keepNext/>
      </w:pPr>
      <w:r w:rsidRPr="00F54804">
        <w:lastRenderedPageBreak/>
        <w:t xml:space="preserve">Valid values for the attribute </w:t>
      </w:r>
      <w:r w:rsidRPr="006E12C4">
        <w:rPr>
          <w:rStyle w:val="CodeCharacter"/>
        </w:rPr>
        <w:t>section</w:t>
      </w:r>
      <w:r w:rsidRPr="00F54804">
        <w:t xml:space="preserve"> (if present) of a </w:t>
      </w:r>
      <w:r w:rsidR="0047234D">
        <w:t>Y-joint</w:t>
      </w:r>
      <w:r w:rsidRPr="00F54804">
        <w:t xml:space="preserve"> are:</w:t>
      </w:r>
    </w:p>
    <w:p w14:paraId="392139B1" w14:textId="2B735AF1"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Fillet</w:t>
      </w:r>
      <w:r w:rsidR="009C69EC">
        <w:rPr>
          <w:rStyle w:val="CodeCharacter"/>
        </w:rPr>
        <w:t xml:space="preserve">, </w:t>
      </w:r>
    </w:p>
    <w:p w14:paraId="4AAF1E0E" w14:textId="6839AD48" w:rsidR="00FC68DB" w:rsidRPr="006E12C4" w:rsidRDefault="00FC68DB" w:rsidP="009C69EC">
      <w:pPr>
        <w:pStyle w:val="Aufzhlungszeichen"/>
        <w:keepNext/>
        <w:numPr>
          <w:ilvl w:val="0"/>
          <w:numId w:val="10"/>
        </w:numPr>
        <w:spacing w:after="120"/>
        <w:ind w:left="357" w:hanging="357"/>
        <w:contextualSpacing w:val="0"/>
        <w:rPr>
          <w:rStyle w:val="CodeCharacter"/>
        </w:rPr>
      </w:pPr>
      <w:r w:rsidRPr="006E12C4">
        <w:rPr>
          <w:rStyle w:val="CodeCharacter"/>
        </w:rPr>
        <w:t>HV</w:t>
      </w:r>
      <w:r w:rsidR="009C69EC">
        <w:rPr>
          <w:rStyle w:val="CodeCharacter"/>
        </w:rPr>
        <w:t xml:space="preserve">, </w:t>
      </w:r>
    </w:p>
    <w:p w14:paraId="3B20E85C" w14:textId="07B97EB9" w:rsidR="00FC68DB" w:rsidRPr="006E12C4" w:rsidRDefault="00FC68DB" w:rsidP="009C69EC">
      <w:pPr>
        <w:pStyle w:val="Aufzhlungszeichen"/>
        <w:numPr>
          <w:ilvl w:val="0"/>
          <w:numId w:val="10"/>
        </w:numPr>
        <w:spacing w:after="120"/>
        <w:ind w:left="357" w:hanging="357"/>
        <w:contextualSpacing w:val="0"/>
        <w:rPr>
          <w:rStyle w:val="CodeCharacter"/>
        </w:rPr>
      </w:pPr>
      <w:r w:rsidRPr="006E12C4">
        <w:rPr>
          <w:rStyle w:val="CodeCharacter"/>
        </w:rPr>
        <w:t>HY</w:t>
      </w:r>
      <w:r w:rsidR="00C2620B" w:rsidRPr="006E12C4">
        <w:rPr>
          <w:rStyle w:val="CodeCharacter"/>
        </w:rPr>
        <w:t>.</w:t>
      </w:r>
      <w:r w:rsidR="009C69EC">
        <w:rPr>
          <w:rStyle w:val="CodeCharacter"/>
        </w:rPr>
        <w:t xml:space="preserve"> </w:t>
      </w:r>
    </w:p>
    <w:p w14:paraId="7C76275E" w14:textId="6390417A" w:rsidR="00D43455" w:rsidRDefault="00FC68DB" w:rsidP="000E094F">
      <w:pPr>
        <w:pStyle w:val="berschrift5"/>
      </w:pPr>
      <w:bookmarkStart w:id="1980" w:name="_Toc338939219"/>
      <w:r w:rsidRPr="00F54804">
        <w:t>Attribute</w:t>
      </w:r>
      <w:r w:rsidR="00F3142F">
        <w:t xml:space="preserve"> </w:t>
      </w:r>
      <w:r w:rsidRPr="003575B7">
        <w:rPr>
          <w:rFonts w:ascii="Courier New" w:hAnsi="Courier New"/>
          <w:bCs/>
        </w:rPr>
        <w:t>thickness</w:t>
      </w:r>
      <w:bookmarkEnd w:id="1980"/>
      <w:r w:rsidR="00D43455">
        <w:t xml:space="preserve"> </w:t>
      </w:r>
    </w:p>
    <w:p w14:paraId="39420D6F" w14:textId="27C1EAC2" w:rsidR="00FC68DB" w:rsidRDefault="00FC68DB" w:rsidP="007A2348">
      <w:pPr>
        <w:keepNext/>
      </w:pPr>
      <w:r w:rsidRPr="00BD52D7">
        <w:t xml:space="preserve">The attribute </w:t>
      </w:r>
      <w:r w:rsidRPr="006E12C4">
        <w:rPr>
          <w:rStyle w:val="CodeCharacter"/>
        </w:rPr>
        <w:t>thickness</w:t>
      </w:r>
      <w:r w:rsidR="00C977C0" w:rsidRPr="00F54804">
        <w:t xml:space="preserve"> </w:t>
      </w:r>
      <w:r w:rsidRPr="001668D7">
        <w:t>specifies the thickness (a-</w:t>
      </w:r>
      <w:r w:rsidRPr="00D7391D">
        <w:t>value, throat</w:t>
      </w:r>
      <w:r w:rsidRPr="000A1B7B">
        <w:t xml:space="preserve">) of the weld. Depending on the </w:t>
      </w:r>
      <w:r w:rsidR="00E642DC">
        <w:t xml:space="preserve">entry in </w:t>
      </w:r>
      <w:r w:rsidRPr="006E12C4">
        <w:rPr>
          <w:rStyle w:val="CodeCharacter"/>
        </w:rPr>
        <w:t>section</w:t>
      </w:r>
      <w:r w:rsidRPr="00F54804">
        <w:t xml:space="preserve"> this is required, optional or not allowed</w:t>
      </w:r>
      <w:r w:rsidR="00E63CC6">
        <w:t xml:space="preserve"> (see </w:t>
      </w:r>
      <w:r w:rsidR="00E63CC6">
        <w:fldChar w:fldCharType="begin"/>
      </w:r>
      <w:r w:rsidR="00E63CC6">
        <w:instrText xml:space="preserve"> REF _Ref157791371 \h </w:instrText>
      </w:r>
      <w:r w:rsidR="00E63CC6">
        <w:fldChar w:fldCharType="separate"/>
      </w:r>
      <w:r w:rsidR="0012574E" w:rsidRPr="00F54804">
        <w:t xml:space="preserve">Table </w:t>
      </w:r>
      <w:r w:rsidR="0012574E">
        <w:rPr>
          <w:noProof/>
        </w:rPr>
        <w:t>115</w:t>
      </w:r>
      <w:r w:rsidR="00E63CC6">
        <w:fldChar w:fldCharType="end"/>
      </w:r>
      <w:r w:rsidR="00E63CC6">
        <w:t>)</w:t>
      </w:r>
      <w:r w:rsidRPr="00F54804">
        <w:t>:</w:t>
      </w:r>
      <w:r w:rsidR="00E63CC6">
        <w:t xml:space="preserve"> </w:t>
      </w:r>
    </w:p>
    <w:p w14:paraId="0FC15FA3" w14:textId="52D20DC9" w:rsidR="00890926" w:rsidRPr="00F54804" w:rsidRDefault="00890926" w:rsidP="001640C5">
      <w:pPr>
        <w:pStyle w:val="Beschriftung"/>
        <w:keepNext/>
        <w:keepLines/>
      </w:pPr>
      <w:bookmarkStart w:id="1981" w:name="_Ref157791371"/>
      <w:bookmarkStart w:id="1982" w:name="_Toc159619047"/>
      <w:r w:rsidRPr="00F54804">
        <w:t xml:space="preserve">Table </w:t>
      </w:r>
      <w:r w:rsidRPr="005C2D94">
        <w:fldChar w:fldCharType="begin"/>
      </w:r>
      <w:r w:rsidRPr="00F54804">
        <w:instrText xml:space="preserve"> SEQ Table \* ARABIC </w:instrText>
      </w:r>
      <w:r w:rsidRPr="005C2D94">
        <w:fldChar w:fldCharType="separate"/>
      </w:r>
      <w:r w:rsidR="0012574E">
        <w:rPr>
          <w:noProof/>
        </w:rPr>
        <w:t>115</w:t>
      </w:r>
      <w:r w:rsidRPr="005C2D94">
        <w:fldChar w:fldCharType="end"/>
      </w:r>
      <w:bookmarkEnd w:id="1981"/>
      <w:r w:rsidR="005F32CD">
        <w:t xml:space="preserve"> —</w:t>
      </w:r>
      <w:r w:rsidR="005F32CD" w:rsidRPr="00F54804">
        <w:t xml:space="preserve"> </w:t>
      </w:r>
      <w:r w:rsidRPr="00F54804">
        <w:t xml:space="preserve">Value Dependency of Attribute </w:t>
      </w:r>
      <w:r w:rsidRPr="00337A83">
        <w:rPr>
          <w:rStyle w:val="CodeCharacter"/>
        </w:rPr>
        <w:t>thickness</w:t>
      </w:r>
      <w:bookmarkEnd w:id="198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52F5AABC" w:rsidR="00FC68DB" w:rsidRPr="002E4498" w:rsidRDefault="00FC68DB" w:rsidP="007A2348">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699A7D5B" w:rsidR="00FC68DB" w:rsidRPr="002E4498" w:rsidRDefault="00FC68DB" w:rsidP="007A2348">
            <w:pPr>
              <w:keepNext/>
              <w:rPr>
                <w:b/>
              </w:rPr>
            </w:pPr>
            <w:r w:rsidRPr="002E4498">
              <w:rPr>
                <w:b/>
              </w:rPr>
              <w:t>Attribute</w:t>
            </w:r>
            <w:r w:rsidR="00F3142F">
              <w:rPr>
                <w:b/>
              </w:rPr>
              <w:t xml:space="preserve"> “</w:t>
            </w:r>
            <w:r w:rsidRPr="002E4498">
              <w:rPr>
                <w:b/>
              </w:rPr>
              <w:t>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05632FD8" w14:textId="31675D89" w:rsidR="00D43455" w:rsidRDefault="00FC68DB" w:rsidP="000E094F">
      <w:pPr>
        <w:pStyle w:val="berschrift5"/>
      </w:pPr>
      <w:bookmarkStart w:id="1983" w:name="_Toc338939220"/>
      <w:r w:rsidRPr="005C2D94">
        <w:t>Attribute</w:t>
      </w:r>
      <w:r w:rsidR="00F3142F">
        <w:t xml:space="preserve"> </w:t>
      </w:r>
      <w:r w:rsidRPr="003575B7">
        <w:rPr>
          <w:rFonts w:ascii="Courier New" w:hAnsi="Courier New"/>
          <w:bCs/>
        </w:rPr>
        <w:t>angle</w:t>
      </w:r>
      <w:bookmarkEnd w:id="1983"/>
      <w:r w:rsidR="00D43455">
        <w:t xml:space="preserve"> </w:t>
      </w:r>
    </w:p>
    <w:p w14:paraId="0CA354E1" w14:textId="0A972543" w:rsidR="00FC68DB" w:rsidRPr="00F54804" w:rsidRDefault="00FC68DB" w:rsidP="00B202D2">
      <w:r w:rsidRPr="000A1B7B">
        <w:t xml:space="preserve">The attribute </w:t>
      </w:r>
      <w:r w:rsidRPr="006E12C4">
        <w:rPr>
          <w:rStyle w:val="CodeCharacter"/>
        </w:rPr>
        <w:t>angle</w:t>
      </w:r>
      <w:r w:rsidR="00C977C0" w:rsidRPr="00F54804">
        <w:t xml:space="preserve"> </w:t>
      </w:r>
      <w:r w:rsidRPr="00F54804">
        <w:t xml:space="preserve">specifies the angle of the weld relative to the base sheet. </w:t>
      </w:r>
    </w:p>
    <w:p w14:paraId="2FA3955B" w14:textId="11A37D65" w:rsidR="00D43455" w:rsidRDefault="00FC68DB" w:rsidP="000E094F">
      <w:pPr>
        <w:pStyle w:val="berschrift5"/>
      </w:pPr>
      <w:bookmarkStart w:id="1984" w:name="_Toc338939221"/>
      <w:r w:rsidRPr="00F54804">
        <w:t>Attribute</w:t>
      </w:r>
      <w:r w:rsidR="00F3142F">
        <w:t xml:space="preserve"> </w:t>
      </w:r>
      <w:r w:rsidRPr="003575B7">
        <w:rPr>
          <w:rFonts w:ascii="Courier New" w:hAnsi="Courier New"/>
          <w:bCs/>
        </w:rPr>
        <w:t>penetration</w:t>
      </w:r>
      <w:bookmarkEnd w:id="1984"/>
      <w:r w:rsidR="00D43455">
        <w:t xml:space="preserve"> </w:t>
      </w:r>
    </w:p>
    <w:p w14:paraId="0B3A6C7C" w14:textId="2F83EF08" w:rsidR="00FC68DB" w:rsidRPr="00F54804" w:rsidRDefault="00FC68DB" w:rsidP="00B202D2">
      <w:r w:rsidRPr="00F54804">
        <w:t xml:space="preserve">The attribute </w:t>
      </w:r>
      <w:r w:rsidRPr="006E12C4">
        <w:rPr>
          <w:rStyle w:val="CodeCharacter"/>
        </w:rPr>
        <w:t>penetration</w:t>
      </w:r>
      <w:r w:rsidR="00C977C0" w:rsidRPr="00F54804">
        <w:t xml:space="preserve"> </w:t>
      </w:r>
      <w:r w:rsidRPr="00F54804">
        <w:t>specifies the degree of penetration resulting from the welding.</w:t>
      </w:r>
    </w:p>
    <w:p w14:paraId="384B81E0" w14:textId="2FA901D6" w:rsidR="00D43455" w:rsidRDefault="00FC68DB" w:rsidP="000E094F">
      <w:pPr>
        <w:pStyle w:val="berschrift5"/>
      </w:pPr>
      <w:bookmarkStart w:id="1985" w:name="_Toc338939223"/>
      <w:r w:rsidRPr="00F54804">
        <w:t>Attribute</w:t>
      </w:r>
      <w:r w:rsidR="00F3142F">
        <w:t xml:space="preserve"> </w:t>
      </w:r>
      <w:r w:rsidRPr="003575B7">
        <w:rPr>
          <w:rFonts w:ascii="Courier New" w:hAnsi="Courier New"/>
          <w:bCs/>
        </w:rPr>
        <w:t>shape</w:t>
      </w:r>
      <w:bookmarkEnd w:id="1985"/>
      <w:r w:rsidR="00D43455">
        <w:t xml:space="preserve"> </w:t>
      </w:r>
    </w:p>
    <w:p w14:paraId="21AED002" w14:textId="24D5365A"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0F451890" w14:textId="21655CE6" w:rsidR="00D43455" w:rsidRDefault="00FC68DB" w:rsidP="000E094F">
      <w:pPr>
        <w:pStyle w:val="berschrift5"/>
      </w:pPr>
      <w:bookmarkStart w:id="1986" w:name="_Toc338939224"/>
      <w:r w:rsidRPr="00F54804">
        <w:t>Attribute</w:t>
      </w:r>
      <w:r w:rsidR="00F3142F">
        <w:t xml:space="preserve"> </w:t>
      </w:r>
      <w:r w:rsidRPr="003575B7">
        <w:rPr>
          <w:rFonts w:ascii="Courier New" w:hAnsi="Courier New"/>
          <w:bCs/>
        </w:rPr>
        <w:t>filler</w:t>
      </w:r>
      <w:bookmarkEnd w:id="1986"/>
      <w:r w:rsidR="00D43455">
        <w:t xml:space="preserve"> </w:t>
      </w:r>
    </w:p>
    <w:p w14:paraId="10E39271" w14:textId="43C247B1" w:rsidR="00FC68DB" w:rsidRPr="00F54804" w:rsidRDefault="00FC68DB" w:rsidP="006E12C4">
      <w:pPr>
        <w:keepNext/>
      </w:pPr>
      <w:r w:rsidRPr="00F54804">
        <w:t xml:space="preserve">Valid values for the attribute </w:t>
      </w:r>
      <w:r w:rsidRPr="0084458C">
        <w:rPr>
          <w:rFonts w:ascii="Courier New" w:hAnsi="Courier New" w:cs="Courier New"/>
        </w:rPr>
        <w:t>filler</w:t>
      </w:r>
      <w:r w:rsidRPr="00F54804">
        <w:t xml:space="preserve"> can be:</w:t>
      </w:r>
    </w:p>
    <w:p w14:paraId="0575B79F" w14:textId="079BFCC7" w:rsidR="00FC68DB" w:rsidRPr="006E12C4" w:rsidRDefault="00C2620B" w:rsidP="00C977C0">
      <w:pPr>
        <w:pStyle w:val="Aufzhlungszeichen"/>
        <w:keepNext/>
        <w:numPr>
          <w:ilvl w:val="0"/>
          <w:numId w:val="10"/>
        </w:numPr>
        <w:spacing w:after="120"/>
        <w:ind w:left="357" w:hanging="357"/>
        <w:contextualSpacing w:val="0"/>
        <w:rPr>
          <w:rStyle w:val="CodeCharacter"/>
        </w:rPr>
      </w:pPr>
      <w:r w:rsidRPr="006E12C4">
        <w:rPr>
          <w:rStyle w:val="CodeCharacter"/>
        </w:rPr>
        <w:t>y</w:t>
      </w:r>
      <w:r w:rsidR="00FC68DB" w:rsidRPr="006E12C4">
        <w:rPr>
          <w:rStyle w:val="CodeCharacter"/>
        </w:rPr>
        <w:t>es</w:t>
      </w:r>
      <w:r w:rsidR="00C977C0">
        <w:rPr>
          <w:rStyle w:val="CodeCharacter"/>
        </w:rPr>
        <w:t xml:space="preserve">, </w:t>
      </w:r>
    </w:p>
    <w:p w14:paraId="1011F594" w14:textId="063D039C" w:rsidR="00FC68DB" w:rsidRPr="006E12C4" w:rsidRDefault="00C2620B" w:rsidP="00C977C0">
      <w:pPr>
        <w:pStyle w:val="Aufzhlungszeichen"/>
        <w:numPr>
          <w:ilvl w:val="0"/>
          <w:numId w:val="10"/>
        </w:numPr>
        <w:spacing w:after="120"/>
        <w:ind w:left="357" w:hanging="357"/>
        <w:contextualSpacing w:val="0"/>
        <w:rPr>
          <w:rStyle w:val="CodeCharacter"/>
        </w:rPr>
      </w:pPr>
      <w:r w:rsidRPr="006E12C4">
        <w:rPr>
          <w:rStyle w:val="CodeCharacter"/>
        </w:rPr>
        <w:t>n</w:t>
      </w:r>
      <w:r w:rsidR="00FC68DB" w:rsidRPr="006E12C4">
        <w:rPr>
          <w:rStyle w:val="CodeCharacter"/>
        </w:rPr>
        <w:t>o</w:t>
      </w:r>
      <w:r w:rsidRPr="006E12C4">
        <w:rPr>
          <w:rStyle w:val="CodeCharacter"/>
        </w:rPr>
        <w:t>.</w:t>
      </w:r>
      <w:r w:rsidR="00C977C0">
        <w:rPr>
          <w:rStyle w:val="CodeCharacter"/>
        </w:rPr>
        <w:t xml:space="preserve"> </w:t>
      </w:r>
    </w:p>
    <w:p w14:paraId="3C018540" w14:textId="1FE41752" w:rsidR="00577D3E" w:rsidRPr="00FF4F65"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73A26B41" w14:textId="6870AD2D" w:rsidR="00D43455" w:rsidRDefault="00FC68DB" w:rsidP="000E094F">
      <w:pPr>
        <w:pStyle w:val="berschrift5"/>
      </w:pPr>
      <w:r w:rsidRPr="005C2D94">
        <w:t>Attribute</w:t>
      </w:r>
      <w:r w:rsidR="00F3142F">
        <w:t xml:space="preserve"> </w:t>
      </w:r>
      <w:r w:rsidRPr="003575B7">
        <w:rPr>
          <w:rFonts w:ascii="Courier New" w:hAnsi="Courier New"/>
          <w:bCs/>
        </w:rPr>
        <w:t>filler_material</w:t>
      </w:r>
      <w:r w:rsidR="00D43455">
        <w:t xml:space="preserve"> </w:t>
      </w:r>
    </w:p>
    <w:p w14:paraId="3F2CFC86" w14:textId="68CBF5D2" w:rsidR="00FC68DB" w:rsidRPr="001668D7" w:rsidRDefault="00FC68DB" w:rsidP="00B202D2">
      <w:pPr>
        <w:pStyle w:val="Note"/>
        <w:rPr>
          <w:sz w:val="22"/>
        </w:rPr>
      </w:pPr>
      <w:r w:rsidRPr="005C2D94">
        <w:rPr>
          <w:bCs/>
          <w:iCs/>
          <w:sz w:val="22"/>
        </w:rPr>
        <w:t xml:space="preserve">The attribute </w:t>
      </w:r>
      <w:r w:rsidRPr="0084458C">
        <w:rPr>
          <w:rFonts w:ascii="Courier New" w:hAnsi="Courier New" w:cs="Courier New"/>
          <w:bCs/>
          <w:iCs/>
          <w:sz w:val="22"/>
        </w:rPr>
        <w:t>filler_material</w:t>
      </w:r>
      <w:r w:rsidRPr="001E4607">
        <w:rPr>
          <w:bCs/>
          <w:iCs/>
          <w:sz w:val="22"/>
        </w:rPr>
        <w:t xml:space="preserve"> specifies the applied </w:t>
      </w:r>
      <w:r w:rsidRPr="00BD52D7">
        <w:rPr>
          <w:bCs/>
          <w:iCs/>
          <w:sz w:val="22"/>
        </w:rPr>
        <w:t>material during the welding process.</w:t>
      </w:r>
    </w:p>
    <w:p w14:paraId="3BE08024" w14:textId="4FA91CA8"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w:t>
      </w:r>
      <w:r w:rsidR="005A232F" w:rsidRPr="0084458C">
        <w:rPr>
          <w:rFonts w:ascii="Courier New" w:hAnsi="Courier New" w:cs="Courier New"/>
        </w:rPr>
        <w:t>&lt;weld_positions/&gt;</w:t>
      </w:r>
      <w:r w:rsidR="0084458C">
        <w:t xml:space="preserve">: </w:t>
      </w:r>
    </w:p>
    <w:p w14:paraId="6464F619" w14:textId="77777777" w:rsidR="00FC68DB" w:rsidRPr="00D97F70" w:rsidRDefault="00FC68DB" w:rsidP="00E63CC6">
      <w:pPr>
        <w:pStyle w:val="XMLCode"/>
        <w:keepNext/>
        <w:ind w:left="0" w:right="0"/>
        <w:rPr>
          <w:lang w:val="en-GB"/>
        </w:rPr>
      </w:pPr>
      <w:r w:rsidRPr="00D97F70">
        <w:rPr>
          <w:lang w:val="en-GB"/>
        </w:rPr>
        <w:t>&lt;seamweld&gt;</w:t>
      </w:r>
    </w:p>
    <w:p w14:paraId="10420769" w14:textId="77777777" w:rsidR="00FC68DB" w:rsidRPr="00D97F70" w:rsidRDefault="00FC68DB" w:rsidP="00E63CC6">
      <w:pPr>
        <w:pStyle w:val="XMLCode"/>
        <w:ind w:left="0" w:right="0"/>
        <w:rPr>
          <w:lang w:val="en-GB"/>
        </w:rPr>
      </w:pPr>
      <w:r w:rsidRPr="00D97F70">
        <w:rPr>
          <w:lang w:val="en-GB"/>
        </w:rPr>
        <w:t xml:space="preserve">    &lt;y_joint base="1" technology="resistance"&gt;</w:t>
      </w:r>
    </w:p>
    <w:p w14:paraId="5022F0F4" w14:textId="77777777" w:rsidR="00FC68DB" w:rsidRPr="00780314" w:rsidRDefault="00FC68DB" w:rsidP="00E63CC6">
      <w:pPr>
        <w:pStyle w:val="XMLCode"/>
        <w:ind w:left="0" w:right="0"/>
        <w:rPr>
          <w:b/>
          <w:lang w:val="es-ES"/>
        </w:rPr>
      </w:pPr>
      <w:r w:rsidRPr="00D97F70">
        <w:rPr>
          <w:lang w:val="en-GB"/>
        </w:rPr>
        <w:t xml:space="preserve">        </w:t>
      </w:r>
      <w:r w:rsidRPr="00780314">
        <w:rPr>
          <w:b/>
          <w:lang w:val="es-ES"/>
        </w:rPr>
        <w:t>&lt;weld_position u="0.5" x="1" y="0" z="1"</w:t>
      </w:r>
    </w:p>
    <w:p w14:paraId="6782A81D" w14:textId="77777777" w:rsidR="00FC68DB" w:rsidRPr="00D97F70" w:rsidRDefault="00FC68DB" w:rsidP="00E63CC6">
      <w:pPr>
        <w:pStyle w:val="XMLCode"/>
        <w:ind w:left="0" w:right="0" w:firstLine="114"/>
        <w:rPr>
          <w:b/>
          <w:lang w:val="en-GB"/>
        </w:rPr>
      </w:pPr>
      <w:r w:rsidRPr="00780314">
        <w:rPr>
          <w:b/>
          <w:lang w:val="es-ES"/>
        </w:rPr>
        <w:t xml:space="preserve">                       </w:t>
      </w:r>
      <w:r w:rsidRPr="00D97F70">
        <w:rPr>
          <w:b/>
          <w:lang w:val="en-GB"/>
        </w:rPr>
        <w:t>reference="false"</w:t>
      </w:r>
    </w:p>
    <w:p w14:paraId="1A785AD2" w14:textId="77777777" w:rsidR="00FC68DB" w:rsidRPr="00D97F70" w:rsidRDefault="00FC68DB" w:rsidP="00E63CC6">
      <w:pPr>
        <w:pStyle w:val="XMLCode"/>
        <w:ind w:left="0" w:right="0" w:firstLine="114"/>
        <w:rPr>
          <w:b/>
          <w:lang w:val="en-GB"/>
        </w:rPr>
      </w:pPr>
      <w:r w:rsidRPr="00D97F70">
        <w:rPr>
          <w:b/>
          <w:lang w:val="en-GB"/>
        </w:rPr>
        <w:t xml:space="preserve">                       section="HY"</w:t>
      </w:r>
    </w:p>
    <w:p w14:paraId="1640EE8D"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540C5CE8" w14:textId="77777777" w:rsidR="00FC68DB" w:rsidRPr="00D97F70" w:rsidRDefault="00FC68DB" w:rsidP="00E63CC6">
      <w:pPr>
        <w:pStyle w:val="XMLCode"/>
        <w:ind w:left="0" w:right="0" w:firstLine="114"/>
        <w:rPr>
          <w:b/>
          <w:lang w:val="en-GB"/>
        </w:rPr>
      </w:pPr>
      <w:r w:rsidRPr="00D97F70">
        <w:rPr>
          <w:b/>
          <w:lang w:val="en-GB"/>
        </w:rPr>
        <w:t xml:space="preserve">                       angle="30" </w:t>
      </w:r>
    </w:p>
    <w:p w14:paraId="79550745"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4E04DDD9" w14:textId="77777777" w:rsidR="00FC68DB" w:rsidRPr="00D97F70" w:rsidRDefault="00FC68DB" w:rsidP="00E63CC6">
      <w:pPr>
        <w:pStyle w:val="XMLCode"/>
        <w:ind w:left="0" w:right="0" w:firstLine="114"/>
        <w:rPr>
          <w:b/>
          <w:lang w:val="en-GB"/>
        </w:rPr>
      </w:pPr>
      <w:r w:rsidRPr="00D97F70">
        <w:rPr>
          <w:b/>
          <w:lang w:val="en-GB"/>
        </w:rPr>
        <w:t xml:space="preserve">                       filler="yes"</w:t>
      </w:r>
    </w:p>
    <w:p w14:paraId="2BBFAA5F" w14:textId="4B20F46D" w:rsidR="00FC68DB" w:rsidRPr="00D97F70" w:rsidRDefault="00F73DFF" w:rsidP="00E63CC6">
      <w:pPr>
        <w:pStyle w:val="XMLCode"/>
        <w:ind w:left="0" w:right="0" w:firstLine="114"/>
        <w:rPr>
          <w:b/>
          <w:lang w:val="en-GB"/>
        </w:rPr>
      </w:pPr>
      <w:r w:rsidRPr="00D97F70">
        <w:rPr>
          <w:b/>
          <w:lang w:val="en-GB"/>
        </w:rPr>
        <w:lastRenderedPageBreak/>
        <w:t xml:space="preserve">                       </w:t>
      </w:r>
      <w:r w:rsidR="00FC68DB" w:rsidRPr="00D97F70">
        <w:rPr>
          <w:b/>
          <w:lang w:val="en-GB"/>
        </w:rPr>
        <w:t>filler_material=</w:t>
      </w:r>
      <w:r w:rsidR="00B5592C">
        <w:rPr>
          <w:b/>
          <w:lang w:val="en-GB"/>
        </w:rPr>
        <w:t>"E70</w:t>
      </w:r>
      <w:r w:rsidR="00FC68DB" w:rsidRPr="00D97F70">
        <w:rPr>
          <w:b/>
          <w:lang w:val="en-GB"/>
        </w:rPr>
        <w:t>18-X"</w:t>
      </w:r>
    </w:p>
    <w:p w14:paraId="72F7BE7F"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255412FD" w14:textId="77777777" w:rsidR="00FC68DB" w:rsidRPr="00D97F70" w:rsidRDefault="00FC68DB" w:rsidP="00E63CC6">
      <w:pPr>
        <w:pStyle w:val="XMLCode"/>
        <w:ind w:left="0" w:right="0"/>
        <w:rPr>
          <w:b/>
          <w:lang w:val="en-GB"/>
        </w:rPr>
      </w:pPr>
      <w:r w:rsidRPr="00D97F70">
        <w:rPr>
          <w:b/>
          <w:lang w:val="en-GB"/>
        </w:rPr>
        <w:t xml:space="preserve">        &lt;weld_position u="0.2" x="-1" y="0" z="1"</w:t>
      </w:r>
    </w:p>
    <w:p w14:paraId="25692956" w14:textId="77777777" w:rsidR="00FC68DB" w:rsidRPr="00D97F70" w:rsidRDefault="00FC68DB" w:rsidP="00E63CC6">
      <w:pPr>
        <w:pStyle w:val="XMLCode"/>
        <w:ind w:left="0" w:right="0" w:firstLine="114"/>
        <w:rPr>
          <w:b/>
          <w:lang w:val="en-GB"/>
        </w:rPr>
      </w:pPr>
      <w:r w:rsidRPr="00D97F70">
        <w:rPr>
          <w:b/>
          <w:lang w:val="en-GB"/>
        </w:rPr>
        <w:t xml:space="preserve">                       reference="false"</w:t>
      </w:r>
    </w:p>
    <w:p w14:paraId="4E638F46" w14:textId="77777777" w:rsidR="00FC68DB" w:rsidRPr="00D97F70" w:rsidRDefault="00FC68DB" w:rsidP="00E63CC6">
      <w:pPr>
        <w:pStyle w:val="XMLCode"/>
        <w:ind w:left="0" w:right="0" w:firstLine="114"/>
        <w:rPr>
          <w:b/>
          <w:lang w:val="en-GB"/>
        </w:rPr>
      </w:pPr>
      <w:r w:rsidRPr="00D97F70">
        <w:rPr>
          <w:b/>
          <w:lang w:val="en-GB"/>
        </w:rPr>
        <w:t xml:space="preserve">                       section="HY"</w:t>
      </w:r>
    </w:p>
    <w:p w14:paraId="5C7C51C3" w14:textId="77777777" w:rsidR="00FC68DB" w:rsidRPr="00D97F70" w:rsidRDefault="00FC68DB" w:rsidP="00E63CC6">
      <w:pPr>
        <w:pStyle w:val="XMLCode"/>
        <w:ind w:left="0" w:right="0" w:firstLine="114"/>
        <w:rPr>
          <w:b/>
          <w:lang w:val="en-GB"/>
        </w:rPr>
      </w:pPr>
      <w:r w:rsidRPr="00D97F70">
        <w:rPr>
          <w:b/>
          <w:lang w:val="en-GB"/>
        </w:rPr>
        <w:t xml:space="preserve">                       thickness="0.5"</w:t>
      </w:r>
    </w:p>
    <w:p w14:paraId="28597DCF" w14:textId="77777777" w:rsidR="00FC68DB" w:rsidRPr="00D97F70" w:rsidRDefault="00FC68DB" w:rsidP="00E63CC6">
      <w:pPr>
        <w:pStyle w:val="XMLCode"/>
        <w:ind w:left="0" w:right="0" w:firstLine="114"/>
        <w:rPr>
          <w:b/>
          <w:lang w:val="en-GB"/>
        </w:rPr>
      </w:pPr>
      <w:r w:rsidRPr="00D97F70">
        <w:rPr>
          <w:b/>
          <w:lang w:val="en-GB"/>
        </w:rPr>
        <w:t xml:space="preserve">                       angle="45" </w:t>
      </w:r>
    </w:p>
    <w:p w14:paraId="0C3C2B1F" w14:textId="77777777" w:rsidR="00FC68DB" w:rsidRPr="00D97F70" w:rsidRDefault="00FC68DB" w:rsidP="00E63CC6">
      <w:pPr>
        <w:pStyle w:val="XMLCode"/>
        <w:ind w:left="0" w:right="0" w:firstLine="114"/>
        <w:rPr>
          <w:b/>
          <w:lang w:val="en-GB"/>
        </w:rPr>
      </w:pPr>
      <w:r w:rsidRPr="00D97F70">
        <w:rPr>
          <w:b/>
          <w:lang w:val="en-GB"/>
        </w:rPr>
        <w:t xml:space="preserve">                       penetration="0.5"</w:t>
      </w:r>
    </w:p>
    <w:p w14:paraId="7B4EEB39" w14:textId="77777777" w:rsidR="00FC68DB" w:rsidRPr="00D97F70" w:rsidRDefault="00FC68DB" w:rsidP="00E63CC6">
      <w:pPr>
        <w:pStyle w:val="XMLCode"/>
        <w:ind w:left="0" w:right="0" w:firstLine="114"/>
        <w:rPr>
          <w:b/>
          <w:lang w:val="en-GB"/>
        </w:rPr>
      </w:pPr>
      <w:r w:rsidRPr="00D97F70">
        <w:rPr>
          <w:b/>
          <w:lang w:val="en-GB"/>
        </w:rPr>
        <w:t xml:space="preserve">                       filler="yes"</w:t>
      </w:r>
    </w:p>
    <w:p w14:paraId="1DA2D4EF" w14:textId="290B2676" w:rsidR="00FC68DB" w:rsidRPr="00D97F70" w:rsidRDefault="00F73DFF" w:rsidP="00E63CC6">
      <w:pPr>
        <w:pStyle w:val="XMLCode"/>
        <w:ind w:left="0" w:right="0" w:firstLine="114"/>
        <w:rPr>
          <w:b/>
          <w:lang w:val="en-GB"/>
        </w:rPr>
      </w:pPr>
      <w:r w:rsidRPr="00D97F70">
        <w:rPr>
          <w:b/>
          <w:lang w:val="en-GB"/>
        </w:rPr>
        <w:t xml:space="preserve">                       </w:t>
      </w:r>
      <w:r w:rsidR="00FC68DB" w:rsidRPr="00D97F70">
        <w:rPr>
          <w:b/>
          <w:lang w:val="en-GB"/>
        </w:rPr>
        <w:t>filler_material=</w:t>
      </w:r>
      <w:r w:rsidR="00B5592C">
        <w:rPr>
          <w:b/>
          <w:lang w:val="en-GB"/>
        </w:rPr>
        <w:t>"E70</w:t>
      </w:r>
      <w:r w:rsidR="00FC68DB" w:rsidRPr="00D97F70">
        <w:rPr>
          <w:b/>
          <w:lang w:val="en-GB"/>
        </w:rPr>
        <w:t>18-X"</w:t>
      </w:r>
    </w:p>
    <w:p w14:paraId="0ACF859B" w14:textId="77777777" w:rsidR="00FC68DB" w:rsidRPr="00D97F70" w:rsidRDefault="00FC68DB" w:rsidP="00E63CC6">
      <w:pPr>
        <w:pStyle w:val="XMLCode"/>
        <w:ind w:left="0" w:right="0" w:firstLine="114"/>
        <w:rPr>
          <w:b/>
          <w:lang w:val="en-GB"/>
        </w:rPr>
      </w:pPr>
      <w:r w:rsidRPr="00D97F70">
        <w:rPr>
          <w:b/>
          <w:lang w:val="en-GB"/>
        </w:rPr>
        <w:t xml:space="preserve">                       shape="concave"/&gt;</w:t>
      </w:r>
    </w:p>
    <w:p w14:paraId="5645484D" w14:textId="77777777" w:rsidR="00FC68DB" w:rsidRPr="00D97F70" w:rsidRDefault="00FC68DB" w:rsidP="00E63CC6">
      <w:pPr>
        <w:pStyle w:val="XMLCode"/>
        <w:ind w:left="0" w:right="0"/>
        <w:rPr>
          <w:lang w:val="en-GB"/>
        </w:rPr>
      </w:pPr>
      <w:r w:rsidRPr="00D97F70">
        <w:rPr>
          <w:lang w:val="en-GB"/>
        </w:rPr>
        <w:t xml:space="preserve">        &lt;sheet_parameter ... /&gt;</w:t>
      </w:r>
    </w:p>
    <w:p w14:paraId="3AF38645" w14:textId="77777777" w:rsidR="00FC68DB" w:rsidRPr="00D97F70" w:rsidRDefault="00FC68DB" w:rsidP="00E63CC6">
      <w:pPr>
        <w:pStyle w:val="XMLCode"/>
        <w:ind w:left="0" w:right="0"/>
        <w:rPr>
          <w:lang w:val="en-GB"/>
        </w:rPr>
      </w:pPr>
      <w:r w:rsidRPr="00D97F70">
        <w:rPr>
          <w:lang w:val="en-GB"/>
        </w:rPr>
        <w:t xml:space="preserve">    &lt;/y_joint&gt;</w:t>
      </w:r>
    </w:p>
    <w:p w14:paraId="6D1B4746" w14:textId="39D5370D" w:rsidR="00FC68DB" w:rsidRPr="00D97F70" w:rsidRDefault="00FC68DB" w:rsidP="00E63CC6">
      <w:pPr>
        <w:pStyle w:val="XMLCode"/>
        <w:ind w:left="0" w:right="0"/>
        <w:rPr>
          <w:lang w:val="en-GB"/>
        </w:rPr>
      </w:pPr>
      <w:r w:rsidRPr="00D97F70">
        <w:rPr>
          <w:lang w:val="en-GB"/>
        </w:rPr>
        <w:t>&lt;/seamweld&gt;</w:t>
      </w:r>
    </w:p>
    <w:p w14:paraId="56D75F94" w14:textId="09E42449" w:rsidR="00D43455" w:rsidRDefault="00FC68DB">
      <w:pPr>
        <w:pStyle w:val="berschrift4"/>
      </w:pPr>
      <w:bookmarkStart w:id="1987" w:name="_Toc3557048"/>
      <w:bookmarkStart w:id="1988" w:name="_Toc34747298"/>
      <w:bookmarkStart w:id="1989" w:name="_Toc77102117"/>
      <w:r w:rsidRPr="00D97F70">
        <w:t>Element</w:t>
      </w:r>
      <w:r w:rsidR="00F3142F">
        <w:t xml:space="preserve"> </w:t>
      </w:r>
      <w:r w:rsidR="003575B7" w:rsidRPr="003575B7">
        <w:rPr>
          <w:rFonts w:ascii="Courier New" w:hAnsi="Courier New"/>
          <w:bCs/>
        </w:rPr>
        <w:t>&lt;</w:t>
      </w:r>
      <w:r w:rsidRPr="003575B7">
        <w:rPr>
          <w:rFonts w:ascii="Courier New" w:hAnsi="Courier New"/>
          <w:bCs/>
        </w:rPr>
        <w:t>sheet_parameter</w:t>
      </w:r>
      <w:bookmarkEnd w:id="1987"/>
      <w:bookmarkEnd w:id="1988"/>
      <w:bookmarkEnd w:id="1989"/>
      <w:r w:rsidR="003575B7" w:rsidRPr="003575B7">
        <w:rPr>
          <w:rFonts w:ascii="Courier New" w:hAnsi="Courier New"/>
          <w:bCs/>
        </w:rPr>
        <w:t>/&gt;</w:t>
      </w:r>
      <w:r w:rsidR="00D43455">
        <w:t xml:space="preserve"> </w:t>
      </w:r>
    </w:p>
    <w:p w14:paraId="35EBE25B" w14:textId="1616E3C1" w:rsidR="00FC68DB" w:rsidRPr="00D97F70" w:rsidRDefault="00FC68DB" w:rsidP="00B202D2">
      <w:pPr>
        <w:keepNext/>
      </w:pPr>
      <w:r w:rsidRPr="00D97F70">
        <w:t xml:space="preserve">For the element </w:t>
      </w:r>
      <w:r w:rsidRPr="00D97F70">
        <w:rPr>
          <w:rStyle w:val="CodeCharacter"/>
        </w:rPr>
        <w:t>&lt;sheet_parameter/&gt;</w:t>
      </w:r>
      <w:r w:rsidRPr="00D97F70">
        <w:t xml:space="preserve">, the following attributes can be specified for the </w:t>
      </w:r>
      <w:r w:rsidR="0047234D">
        <w:t>Y-joint</w:t>
      </w:r>
      <w:r w:rsidR="00E63CC6">
        <w:t xml:space="preserve"> (see </w:t>
      </w:r>
      <w:r w:rsidR="00E63CC6">
        <w:fldChar w:fldCharType="begin"/>
      </w:r>
      <w:r w:rsidR="00E63CC6">
        <w:instrText xml:space="preserve"> REF _Ref157791414 \h </w:instrText>
      </w:r>
      <w:r w:rsidR="00E63CC6">
        <w:fldChar w:fldCharType="separate"/>
      </w:r>
      <w:r w:rsidR="0012574E" w:rsidRPr="00D97F70">
        <w:t xml:space="preserve">Table </w:t>
      </w:r>
      <w:r w:rsidR="0012574E">
        <w:rPr>
          <w:noProof/>
        </w:rPr>
        <w:t>116</w:t>
      </w:r>
      <w:r w:rsidR="00E63CC6">
        <w:fldChar w:fldCharType="end"/>
      </w:r>
      <w:r w:rsidR="00E63CC6">
        <w:t>)</w:t>
      </w:r>
      <w:r w:rsidRPr="00D97F70">
        <w:t>:</w:t>
      </w:r>
      <w:r w:rsidR="00E63CC6">
        <w:t xml:space="preserve"> </w:t>
      </w:r>
    </w:p>
    <w:p w14:paraId="2AAC1215" w14:textId="42612113" w:rsidR="00890926" w:rsidRPr="00D97F70" w:rsidRDefault="00890926" w:rsidP="001640C5">
      <w:pPr>
        <w:pStyle w:val="Beschriftung"/>
        <w:keepNext/>
        <w:keepLines/>
      </w:pPr>
      <w:bookmarkStart w:id="1990" w:name="_Ref157791414"/>
      <w:bookmarkStart w:id="1991" w:name="_Toc159619048"/>
      <w:r w:rsidRPr="00D97F70">
        <w:t xml:space="preserve">Table </w:t>
      </w:r>
      <w:r w:rsidRPr="00D97F70">
        <w:fldChar w:fldCharType="begin"/>
      </w:r>
      <w:r w:rsidRPr="00D97F70">
        <w:instrText xml:space="preserve"> SEQ Table \* ARABIC </w:instrText>
      </w:r>
      <w:r w:rsidRPr="00D97F70">
        <w:fldChar w:fldCharType="separate"/>
      </w:r>
      <w:r w:rsidR="0012574E">
        <w:rPr>
          <w:noProof/>
        </w:rPr>
        <w:t>116</w:t>
      </w:r>
      <w:r w:rsidRPr="00D97F70">
        <w:fldChar w:fldCharType="end"/>
      </w:r>
      <w:bookmarkEnd w:id="1990"/>
      <w:r w:rsidR="005F32CD" w:rsidRPr="00D97F70">
        <w:t xml:space="preserve"> — </w:t>
      </w:r>
      <w:r w:rsidRPr="00D97F70">
        <w:t xml:space="preserve">Attributes of element </w:t>
      </w:r>
      <w:r w:rsidRPr="00D97F70">
        <w:rPr>
          <w:rStyle w:val="CodeCharacter"/>
        </w:rPr>
        <w:t>&lt;</w:t>
      </w:r>
      <w:r w:rsidRPr="00D97F70">
        <w:rPr>
          <w:rFonts w:ascii="Courier New" w:hAnsi="Courier New" w:cs="Courier New"/>
          <w:kern w:val="22"/>
        </w:rPr>
        <w:t>sheet_parameter/&gt;</w:t>
      </w:r>
      <w:r w:rsidRPr="00D97F70">
        <w:t xml:space="preserve"> for </w:t>
      </w:r>
      <w:r w:rsidR="0047234D">
        <w:t>Y-joint</w:t>
      </w:r>
      <w:bookmarkEnd w:id="199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w:t>
            </w:r>
            <w:r w:rsidRPr="00B2581E">
              <w:rPr>
                <w:sz w:val="20"/>
                <w:szCs w:val="20"/>
              </w:rPr>
              <w:t xml:space="preserve">referenced to </w:t>
            </w:r>
            <w:r w:rsidRPr="00B2581E">
              <w:rPr>
                <w:rStyle w:val="CodeCharacter"/>
                <w:sz w:val="20"/>
                <w:szCs w:val="20"/>
              </w:rPr>
              <w:t>&lt;part</w:t>
            </w:r>
            <w:r w:rsidR="00770DC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r w:rsidRPr="00D97F70">
              <w:rPr>
                <w:sz w:val="20"/>
                <w:szCs w:val="20"/>
              </w:rPr>
              <w:t>sheet_thickness</w:t>
            </w:r>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r w:rsidRPr="00D97F70">
              <w:rPr>
                <w:sz w:val="20"/>
                <w:szCs w:val="20"/>
              </w:rPr>
              <w:t>sheet_angle</w:t>
            </w:r>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04CC5C8F" w:rsidR="00FC68DB" w:rsidRPr="00D97F70" w:rsidRDefault="00602D17" w:rsidP="002E4498">
      <w:pPr>
        <w:pStyle w:val="Example"/>
        <w:keepNext/>
      </w:pPr>
      <w:r>
        <w:t>Example</w:t>
      </w:r>
      <w:r w:rsidR="00BC7A8A" w:rsidRPr="00D97F70">
        <w:t xml:space="preserve"> </w:t>
      </w:r>
    </w:p>
    <w:p w14:paraId="60FA99E8" w14:textId="77777777" w:rsidR="00FC68DB" w:rsidRPr="00D97F70" w:rsidRDefault="00FC68DB" w:rsidP="00E63CC6">
      <w:pPr>
        <w:pStyle w:val="XMLCode"/>
        <w:keepNext/>
        <w:keepLines/>
        <w:ind w:firstLine="0"/>
        <w:rPr>
          <w:lang w:val="en-GB"/>
        </w:rPr>
      </w:pPr>
      <w:r w:rsidRPr="00D97F70">
        <w:rPr>
          <w:lang w:val="en-GB"/>
        </w:rPr>
        <w:t>&lt;seamweld&gt;</w:t>
      </w:r>
    </w:p>
    <w:p w14:paraId="08EF3991" w14:textId="77777777" w:rsidR="00FC68DB" w:rsidRPr="00D97F70" w:rsidRDefault="00FC68DB" w:rsidP="00E63CC6">
      <w:pPr>
        <w:pStyle w:val="XMLCode"/>
        <w:keepNext/>
        <w:keepLines/>
        <w:ind w:firstLine="0"/>
        <w:rPr>
          <w:lang w:val="en-GB"/>
        </w:rPr>
      </w:pPr>
      <w:r w:rsidRPr="00D97F70">
        <w:rPr>
          <w:lang w:val="en-GB"/>
        </w:rPr>
        <w:t xml:space="preserve">    &lt;y_joint base="1" technology="resistance"&gt;</w:t>
      </w:r>
    </w:p>
    <w:p w14:paraId="5C8032CF" w14:textId="77777777" w:rsidR="00FC68DB" w:rsidRPr="00780314" w:rsidRDefault="00FC68DB" w:rsidP="00E63CC6">
      <w:pPr>
        <w:pStyle w:val="XMLCode"/>
        <w:keepNext/>
        <w:keepLines/>
        <w:ind w:firstLine="0"/>
        <w:rPr>
          <w:lang w:val="es-ES"/>
        </w:rPr>
      </w:pPr>
      <w:r w:rsidRPr="00780314">
        <w:rPr>
          <w:lang w:val="es-ES"/>
        </w:rPr>
        <w:t xml:space="preserve">        &lt;weld_position u="0.2" x="1" y="0" z="1" .../&gt;</w:t>
      </w:r>
    </w:p>
    <w:p w14:paraId="3D2A25D0" w14:textId="77777777" w:rsidR="00FC68DB" w:rsidRPr="00D97F70" w:rsidRDefault="00FC68DB" w:rsidP="00E63CC6">
      <w:pPr>
        <w:pStyle w:val="XMLCode"/>
        <w:keepNext/>
        <w:keepLines/>
        <w:ind w:firstLine="0"/>
        <w:rPr>
          <w:b/>
          <w:lang w:val="en-GB"/>
        </w:rPr>
      </w:pPr>
      <w:r w:rsidRPr="00780314">
        <w:rPr>
          <w:lang w:val="es-ES"/>
        </w:rPr>
        <w:t xml:space="preserve">        </w:t>
      </w:r>
      <w:r w:rsidRPr="00D97F70">
        <w:rPr>
          <w:b/>
          <w:lang w:val="en-GB"/>
        </w:rPr>
        <w:t>&lt;sheet_parameter index="2" gap="1.0" sheet_thickness="1.5" sheet_angle="180"/&gt;</w:t>
      </w:r>
    </w:p>
    <w:p w14:paraId="14F964A5" w14:textId="77777777" w:rsidR="00FC68DB" w:rsidRPr="00D97F70" w:rsidRDefault="00FC68DB" w:rsidP="00E63CC6">
      <w:pPr>
        <w:pStyle w:val="XMLCode"/>
        <w:keepNext/>
        <w:keepLines/>
        <w:ind w:firstLine="0"/>
        <w:rPr>
          <w:lang w:val="en-GB"/>
        </w:rPr>
      </w:pPr>
      <w:r w:rsidRPr="00D97F70">
        <w:rPr>
          <w:lang w:val="en-GB"/>
        </w:rPr>
        <w:t xml:space="preserve">    &lt;/y_joint&gt;</w:t>
      </w:r>
    </w:p>
    <w:p w14:paraId="3CC586A9" w14:textId="5C82C2FC" w:rsidR="00FC68DB" w:rsidRPr="00D97F70" w:rsidRDefault="00FC68DB" w:rsidP="00E63CC6">
      <w:pPr>
        <w:pStyle w:val="XMLCode"/>
        <w:ind w:firstLine="0"/>
        <w:rPr>
          <w:lang w:val="en-GB"/>
        </w:rPr>
      </w:pPr>
      <w:r w:rsidRPr="00D97F70">
        <w:rPr>
          <w:lang w:val="en-GB"/>
        </w:rPr>
        <w:t>&lt;/seamweld&gt;</w:t>
      </w:r>
      <w:r w:rsidR="00F73DFF">
        <w:rPr>
          <w:lang w:val="en-GB"/>
        </w:rPr>
        <w:t xml:space="preserve"> </w:t>
      </w:r>
    </w:p>
    <w:p w14:paraId="00CBC38F" w14:textId="06E07B93" w:rsidR="00FC68DB" w:rsidRPr="00D97F70" w:rsidRDefault="0047234D" w:rsidP="00B202D2">
      <w:pPr>
        <w:pStyle w:val="berschrift3"/>
      </w:pPr>
      <w:bookmarkStart w:id="1992" w:name="WeldDefinitionKJoint"/>
      <w:bookmarkStart w:id="1993" w:name="_Toc159618812"/>
      <w:bookmarkEnd w:id="1992"/>
      <w:r>
        <w:t>K-joint</w:t>
      </w:r>
      <w:bookmarkEnd w:id="1993"/>
    </w:p>
    <w:p w14:paraId="01961154" w14:textId="3A111B72" w:rsidR="00F85CA7" w:rsidRPr="00F85CA7" w:rsidRDefault="00F85CA7" w:rsidP="0013175B">
      <w:pPr>
        <w:pStyle w:val="berschrift4"/>
      </w:pPr>
      <w:r>
        <w:t>General</w:t>
      </w:r>
    </w:p>
    <w:p w14:paraId="241A0756" w14:textId="04FEC856" w:rsidR="00FC68DB" w:rsidRPr="005C2D94" w:rsidRDefault="00FC68DB" w:rsidP="00B202D2">
      <w:r w:rsidRPr="005C2D94">
        <w:t xml:space="preserve">The </w:t>
      </w:r>
      <w:r w:rsidR="0047234D">
        <w:t>K-joint</w:t>
      </w:r>
      <w:r w:rsidRPr="005C2D94">
        <w:t xml:space="preserve"> connects two welded sheets from the same side to a base sheet.</w:t>
      </w:r>
    </w:p>
    <w:p w14:paraId="739263C0" w14:textId="7BE93B83" w:rsidR="00A40228" w:rsidRPr="00A40228" w:rsidRDefault="00FC68DB">
      <w:r w:rsidRPr="00BD52D7">
        <w:t>There are four</w:t>
      </w:r>
      <w:r w:rsidRPr="00F54804">
        <w:t xml:space="preserve"> </w:t>
      </w:r>
      <w:r w:rsidR="009D3951">
        <w:t>potential physical weld</w:t>
      </w:r>
      <w:r w:rsidRPr="00F54804">
        <w:t>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12574E">
        <w:t xml:space="preserve">Figure </w:t>
      </w:r>
      <w:r w:rsidR="0012574E">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29635CF2" w:rsidR="002C1CB8" w:rsidRPr="00F54804" w:rsidRDefault="00FC68DB" w:rsidP="00B202D2">
      <w:r w:rsidRPr="00F54804">
        <w:t xml:space="preserve">The XML definition of a </w:t>
      </w:r>
      <w:r w:rsidR="0047234D">
        <w:t>K-joint</w:t>
      </w:r>
      <w:r w:rsidRPr="00F54804">
        <w:t xml:space="preserve"> supports up to four</w:t>
      </w:r>
      <w:r w:rsidRPr="005C2D94">
        <w:t xml:space="preserve"> weld positions. Each of the weld positions is specified using the element </w:t>
      </w:r>
      <w:r w:rsidRPr="006E12C4">
        <w:rPr>
          <w:rStyle w:val="CodeCharacter"/>
        </w:rPr>
        <w:t>&lt;weld_position/&gt;</w:t>
      </w:r>
      <w:r w:rsidR="00D97308" w:rsidRPr="00BD52D7">
        <w:t xml:space="preserve">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07DB06E7" w:rsidR="00FC68DB" w:rsidRDefault="00FC68DB">
      <w:pPr>
        <w:pStyle w:val="berschrift4"/>
      </w:pPr>
      <w:bookmarkStart w:id="1994" w:name="_Toc3557050"/>
      <w:bookmarkStart w:id="1995" w:name="_Toc34747300"/>
      <w:bookmarkStart w:id="1996" w:name="_Toc77102119"/>
      <w:r w:rsidRPr="00F54804">
        <w:t>Sheet Parameters</w:t>
      </w:r>
      <w:bookmarkEnd w:id="1994"/>
      <w:bookmarkEnd w:id="1995"/>
      <w:bookmarkEnd w:id="1996"/>
      <w:r w:rsidR="00D97308">
        <w:t xml:space="preserve"> </w:t>
      </w:r>
    </w:p>
    <w:p w14:paraId="1291CA16" w14:textId="7A1B5EB5" w:rsidR="00D97308" w:rsidRPr="00F54804" w:rsidRDefault="00D97308" w:rsidP="00D97308">
      <w:pPr>
        <w:keepNext/>
        <w:spacing w:before="120"/>
      </w:pPr>
      <w:r>
        <w:rPr>
          <w:lang w:eastAsia="ja-JP"/>
        </w:rPr>
        <w:t>T</w:t>
      </w:r>
      <w:r w:rsidRPr="00F54804">
        <w:t>he parameters to describe the connection are</w:t>
      </w:r>
      <w:r>
        <w:t xml:space="preserve"> (see </w:t>
      </w:r>
      <w:r>
        <w:fldChar w:fldCharType="begin"/>
      </w:r>
      <w:r>
        <w:instrText xml:space="preserve"> REF _Ref104285372 \h </w:instrText>
      </w:r>
      <w:r>
        <w:fldChar w:fldCharType="separate"/>
      </w:r>
      <w:r w:rsidR="0012574E">
        <w:t xml:space="preserve">Figure </w:t>
      </w:r>
      <w:r w:rsidR="0012574E">
        <w:rPr>
          <w:noProof/>
        </w:rPr>
        <w:t>72</w:t>
      </w:r>
      <w:r>
        <w:fldChar w:fldCharType="end"/>
      </w:r>
      <w:r>
        <w:t>)</w:t>
      </w:r>
      <w:r w:rsidRPr="00F54804">
        <w:t>:</w:t>
      </w:r>
      <w:r>
        <w:t xml:space="preserve"> </w:t>
      </w:r>
    </w:p>
    <w:p w14:paraId="7E027300"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8"/>
          <w:szCs w:val="28"/>
          <w:vertAlign w:val="subscript"/>
          <w:lang w:val="en-GB"/>
        </w:rPr>
        <w:tab/>
      </w:r>
      <w:r>
        <w:rPr>
          <w:rFonts w:ascii="Cambria" w:hAnsi="Cambria"/>
          <w:sz w:val="28"/>
          <w:szCs w:val="28"/>
          <w:vertAlign w:val="subscript"/>
          <w:lang w:val="en-GB"/>
        </w:rPr>
        <w:tab/>
      </w:r>
      <w:r w:rsidRPr="0013175B">
        <w:rPr>
          <w:rFonts w:ascii="Cambria" w:hAnsi="Cambria"/>
          <w:lang w:val="en-GB"/>
        </w:rPr>
        <w:t>Thickness of base sheet</w:t>
      </w:r>
      <w:r>
        <w:rPr>
          <w:rFonts w:ascii="Cambria" w:hAnsi="Cambria"/>
          <w:lang w:val="en-GB"/>
        </w:rPr>
        <w:t xml:space="preserve">, </w:t>
      </w:r>
    </w:p>
    <w:p w14:paraId="3F02C302"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Pr>
          <w:rFonts w:ascii="Cambria" w:hAnsi="Cambria"/>
          <w:lang w:val="en-GB"/>
        </w:rPr>
        <w:t xml:space="preserve">, </w:t>
      </w:r>
    </w:p>
    <w:p w14:paraId="67FFEEE1" w14:textId="77777777" w:rsidR="00D97308" w:rsidRPr="0013175B" w:rsidRDefault="00D97308" w:rsidP="00D97308">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Pr>
          <w:rFonts w:ascii="Cambria" w:hAnsi="Cambria"/>
          <w:lang w:val="en-GB"/>
        </w:rPr>
        <w:t xml:space="preserve">, </w:t>
      </w:r>
    </w:p>
    <w:p w14:paraId="607C0EB2" w14:textId="77777777" w:rsidR="00D97308" w:rsidRDefault="00D97308" w:rsidP="00D97308">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 xml:space="preserve">. </w:t>
      </w:r>
    </w:p>
    <w:p w14:paraId="1862AA5A" w14:textId="7EB8CACD" w:rsidR="00FC68DB" w:rsidRDefault="0051430A" w:rsidP="00D97308">
      <w:pPr>
        <w:keepNext/>
        <w:spacing w:before="120"/>
        <w:jc w:val="center"/>
        <w:rPr>
          <w:noProof/>
        </w:rPr>
      </w:pPr>
      <w:r>
        <w:rPr>
          <w:noProof/>
        </w:rPr>
        <w:lastRenderedPageBreak/>
        <w:drawing>
          <wp:inline distT="0" distB="0" distL="0" distR="0" wp14:anchorId="6892C049" wp14:editId="5240FB59">
            <wp:extent cx="2710800" cy="147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2710800" cy="1476000"/>
                    </a:xfrm>
                    <a:prstGeom prst="rect">
                      <a:avLst/>
                    </a:prstGeom>
                  </pic:spPr>
                </pic:pic>
              </a:graphicData>
            </a:graphic>
          </wp:inline>
        </w:drawing>
      </w:r>
    </w:p>
    <w:p w14:paraId="2071FE29" w14:textId="724DE8AD" w:rsidR="007A2348" w:rsidRPr="0013175B" w:rsidRDefault="007A2348" w:rsidP="007A2348">
      <w:pPr>
        <w:pStyle w:val="Beschriftung"/>
      </w:pPr>
      <w:bookmarkStart w:id="1997" w:name="_Ref104285372"/>
      <w:bookmarkStart w:id="1998" w:name="_Toc159618915"/>
      <w:r>
        <w:t xml:space="preserve">Figure </w:t>
      </w:r>
      <w:r>
        <w:fldChar w:fldCharType="begin"/>
      </w:r>
      <w:r>
        <w:instrText xml:space="preserve"> SEQ Figure \* ARABIC </w:instrText>
      </w:r>
      <w:r>
        <w:fldChar w:fldCharType="separate"/>
      </w:r>
      <w:r w:rsidR="0012574E">
        <w:rPr>
          <w:noProof/>
        </w:rPr>
        <w:t>72</w:t>
      </w:r>
      <w:r>
        <w:fldChar w:fldCharType="end"/>
      </w:r>
      <w:bookmarkEnd w:id="1997"/>
      <w:r w:rsidR="002D7110">
        <w:t xml:space="preserve"> </w:t>
      </w:r>
      <w:r>
        <w:t xml:space="preserve">— </w:t>
      </w:r>
      <w:r w:rsidR="0047234D">
        <w:t>K-joint</w:t>
      </w:r>
      <w:r>
        <w:t xml:space="preserve"> </w:t>
      </w:r>
      <w:r w:rsidR="001C3E58">
        <w:t>sheet layout</w:t>
      </w:r>
      <w:bookmarkEnd w:id="1998"/>
      <w:r w:rsidR="00D97308">
        <w:t xml:space="preserve"> </w:t>
      </w:r>
    </w:p>
    <w:p w14:paraId="1C2E1085" w14:textId="6AD86F4B" w:rsidR="00FC68DB" w:rsidRDefault="00FC68DB">
      <w:pPr>
        <w:pStyle w:val="berschrift4"/>
      </w:pPr>
      <w:bookmarkStart w:id="1999" w:name="_Toc3557051"/>
      <w:bookmarkStart w:id="2000" w:name="_Toc34747301"/>
      <w:bookmarkStart w:id="2001" w:name="_Toc77102120"/>
      <w:r w:rsidRPr="00F54804">
        <w:t>Weld Parameters</w:t>
      </w:r>
      <w:bookmarkEnd w:id="1999"/>
      <w:bookmarkEnd w:id="2000"/>
      <w:bookmarkEnd w:id="2001"/>
      <w:r w:rsidR="00D97308">
        <w:t xml:space="preserve"> </w:t>
      </w:r>
    </w:p>
    <w:p w14:paraId="11751486" w14:textId="404E3BC9" w:rsidR="00D97308" w:rsidRPr="00F54804" w:rsidRDefault="00D97308" w:rsidP="00D97308">
      <w:pPr>
        <w:keepNext/>
      </w:pPr>
      <w:r w:rsidRPr="00F54804">
        <w:t xml:space="preserve">The parameters of the welds are the same for all three </w:t>
      </w:r>
      <w:r w:rsidR="009D3951">
        <w:t>potential physical weld</w:t>
      </w:r>
      <w:r>
        <w:t xml:space="preserve"> type</w:t>
      </w:r>
      <w:r w:rsidRPr="00F54804">
        <w:t>s on the connection</w:t>
      </w:r>
      <w:r>
        <w:t xml:space="preserve"> (see </w:t>
      </w:r>
      <w:r>
        <w:fldChar w:fldCharType="begin"/>
      </w:r>
      <w:r>
        <w:instrText xml:space="preserve"> REF _Ref159025317 \h </w:instrText>
      </w:r>
      <w:r>
        <w:fldChar w:fldCharType="separate"/>
      </w:r>
      <w:r w:rsidR="0012574E">
        <w:t xml:space="preserve">Figure </w:t>
      </w:r>
      <w:r w:rsidR="0012574E">
        <w:rPr>
          <w:noProof/>
        </w:rPr>
        <w:t>73</w:t>
      </w:r>
      <w:r>
        <w:fldChar w:fldCharType="end"/>
      </w:r>
      <w:r>
        <w:t>)</w:t>
      </w:r>
      <w:r w:rsidRPr="00F54804">
        <w:t>:</w:t>
      </w:r>
    </w:p>
    <w:p w14:paraId="53A11C57"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r>
        <w:rPr>
          <w:rFonts w:ascii="Cambria" w:hAnsi="Cambria"/>
          <w:lang w:val="en-GB"/>
        </w:rPr>
        <w:t>;</w:t>
      </w:r>
    </w:p>
    <w:p w14:paraId="66C91044" w14:textId="77777777" w:rsidR="00D97308" w:rsidRPr="0013175B" w:rsidRDefault="00D97308" w:rsidP="00D97308">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Depth of the penetration</w:t>
      </w:r>
      <w:r>
        <w:rPr>
          <w:rFonts w:ascii="Cambria" w:hAnsi="Cambria"/>
          <w:lang w:val="en-GB"/>
        </w:rPr>
        <w:t>;</w:t>
      </w:r>
    </w:p>
    <w:p w14:paraId="4A81F8AA" w14:textId="77777777" w:rsidR="00D97308" w:rsidRPr="0013175B" w:rsidRDefault="00D97308" w:rsidP="00D97308">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148F01A6" w14:textId="0C3282AA" w:rsidR="00D97308" w:rsidRDefault="00D97308" w:rsidP="00D97308">
      <w:pPr>
        <w:keepNext/>
        <w:spacing w:before="120"/>
        <w:jc w:val="center"/>
        <w:rPr>
          <w:noProof/>
        </w:rPr>
      </w:pPr>
      <w:r>
        <w:rPr>
          <w:noProof/>
        </w:rPr>
        <w:drawing>
          <wp:inline distT="0" distB="0" distL="0" distR="0" wp14:anchorId="075A0304" wp14:editId="126F27C0">
            <wp:extent cx="2487600" cy="10728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rcRect t="20518"/>
                    <a:stretch/>
                  </pic:blipFill>
                  <pic:spPr bwMode="auto">
                    <a:xfrm>
                      <a:off x="0" y="0"/>
                      <a:ext cx="2487600" cy="1072800"/>
                    </a:xfrm>
                    <a:prstGeom prst="rect">
                      <a:avLst/>
                    </a:prstGeom>
                    <a:ln>
                      <a:noFill/>
                    </a:ln>
                    <a:extLst>
                      <a:ext uri="{53640926-AAD7-44D8-BBD7-CCE9431645EC}">
                        <a14:shadowObscured xmlns:a14="http://schemas.microsoft.com/office/drawing/2010/main"/>
                      </a:ext>
                    </a:extLst>
                  </pic:spPr>
                </pic:pic>
              </a:graphicData>
            </a:graphic>
          </wp:inline>
        </w:drawing>
      </w:r>
    </w:p>
    <w:p w14:paraId="59C36D19" w14:textId="206C4A92" w:rsidR="00FC68DB" w:rsidRPr="005C2D94" w:rsidRDefault="007A2348" w:rsidP="007A2348">
      <w:pPr>
        <w:pStyle w:val="Beschriftung"/>
      </w:pPr>
      <w:bookmarkStart w:id="2002" w:name="_Ref159025317"/>
      <w:bookmarkStart w:id="2003" w:name="_Toc159618916"/>
      <w:r>
        <w:t xml:space="preserve">Figure </w:t>
      </w:r>
      <w:r>
        <w:fldChar w:fldCharType="begin"/>
      </w:r>
      <w:r>
        <w:instrText xml:space="preserve"> SEQ Figure \* ARABIC </w:instrText>
      </w:r>
      <w:r>
        <w:fldChar w:fldCharType="separate"/>
      </w:r>
      <w:r w:rsidR="0012574E">
        <w:rPr>
          <w:noProof/>
        </w:rPr>
        <w:t>73</w:t>
      </w:r>
      <w:r>
        <w:fldChar w:fldCharType="end"/>
      </w:r>
      <w:bookmarkEnd w:id="2002"/>
      <w:r w:rsidR="002D7110">
        <w:t xml:space="preserve"> </w:t>
      </w:r>
      <w:r>
        <w:t xml:space="preserve">— Parameters of </w:t>
      </w:r>
      <w:r w:rsidR="0047234D">
        <w:t>K-joint</w:t>
      </w:r>
      <w:bookmarkEnd w:id="2003"/>
      <w:r>
        <w:t xml:space="preserve"> </w:t>
      </w:r>
    </w:p>
    <w:p w14:paraId="7B88C9AD" w14:textId="5B7E8894" w:rsidR="00FC68DB" w:rsidRPr="005C2D94" w:rsidRDefault="00FC68DB" w:rsidP="00EB1798">
      <w:r w:rsidRPr="005C2D94">
        <w:t>For the penetration</w:t>
      </w:r>
      <w:r w:rsidR="001B35EF" w:rsidRPr="001E4607">
        <w:t>,</w:t>
      </w:r>
      <w:r w:rsidRPr="00BD52D7">
        <w:t xml:space="preserve"> the ratio </w:t>
      </w:r>
      <w:r w:rsidRPr="00BD52D7">
        <w:rPr>
          <w:rStyle w:val="TextZchn"/>
          <w:rFonts w:ascii="Cambria" w:eastAsia="Calibri" w:hAnsi="Cambria"/>
        </w:rPr>
        <w:t>η</w:t>
      </w:r>
      <w:r w:rsidRPr="001668D7">
        <w:rPr>
          <w:rStyle w:val="TextZchn"/>
          <w:rFonts w:ascii="Cambria" w:eastAsia="Calibri" w:hAnsi="Cambria"/>
          <w:vertAlign w:val="subscript"/>
        </w:rPr>
        <w:t>i</w:t>
      </w:r>
      <w:r w:rsidRPr="00D7391D">
        <w:t xml:space="preserve"> of the penetration depth to the sheet thickness is </w:t>
      </w:r>
      <w:r w:rsidR="00D71693">
        <w:t>specified in the</w:t>
      </w:r>
      <w:r w:rsidRPr="00D7391D">
        <w:t xml:space="preserve"> χMCF file.</w:t>
      </w:r>
      <w:r w:rsidR="000D79B0">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72DDE435" w:rsidR="00FC68DB" w:rsidRDefault="00FC68DB" w:rsidP="00701FF5">
      <w:pPr>
        <w:keepNext/>
        <w:spacing w:line="240" w:lineRule="auto"/>
      </w:pPr>
      <w:r w:rsidRPr="005C2D94">
        <w:t xml:space="preserve">The following parameters can be specified for the </w:t>
      </w:r>
      <w:r w:rsidR="0047234D">
        <w:t>K-joint</w:t>
      </w:r>
      <w:r w:rsidR="00E63CC6">
        <w:t xml:space="preserve"> (see </w:t>
      </w:r>
      <w:r w:rsidR="00E63CC6">
        <w:fldChar w:fldCharType="begin"/>
      </w:r>
      <w:r w:rsidR="00E63CC6">
        <w:instrText xml:space="preserve"> REF _Ref157791441 \h </w:instrText>
      </w:r>
      <w:r w:rsidR="00E63CC6">
        <w:fldChar w:fldCharType="separate"/>
      </w:r>
      <w:r w:rsidR="0012574E" w:rsidRPr="00F54804">
        <w:t xml:space="preserve">Table </w:t>
      </w:r>
      <w:r w:rsidR="0012574E">
        <w:rPr>
          <w:noProof/>
        </w:rPr>
        <w:t>117</w:t>
      </w:r>
      <w:r w:rsidR="00E63CC6">
        <w:fldChar w:fldCharType="end"/>
      </w:r>
      <w:r w:rsidR="00E63CC6">
        <w:t>)</w:t>
      </w:r>
      <w:r w:rsidRPr="00BD52D7">
        <w:t>:</w:t>
      </w:r>
      <w:r w:rsidR="00E63CC6">
        <w:t xml:space="preserve"> </w:t>
      </w:r>
    </w:p>
    <w:p w14:paraId="723616DE" w14:textId="7E0D5FA1" w:rsidR="00890926" w:rsidRPr="00BD52D7" w:rsidRDefault="00890926" w:rsidP="001640C5">
      <w:pPr>
        <w:pStyle w:val="Beschriftung"/>
        <w:keepNext/>
        <w:keepLines/>
      </w:pPr>
      <w:bookmarkStart w:id="2004" w:name="_Ref157791441"/>
      <w:bookmarkStart w:id="2005" w:name="_Toc159619049"/>
      <w:r w:rsidRPr="00F54804">
        <w:t xml:space="preserve">Table </w:t>
      </w:r>
      <w:r w:rsidRPr="00F54804">
        <w:fldChar w:fldCharType="begin"/>
      </w:r>
      <w:r w:rsidRPr="00F54804">
        <w:instrText xml:space="preserve"> SEQ Table \* ARABIC </w:instrText>
      </w:r>
      <w:r w:rsidRPr="00F54804">
        <w:fldChar w:fldCharType="separate"/>
      </w:r>
      <w:r w:rsidR="0012574E">
        <w:rPr>
          <w:noProof/>
        </w:rPr>
        <w:t>117</w:t>
      </w:r>
      <w:r w:rsidRPr="00F54804">
        <w:fldChar w:fldCharType="end"/>
      </w:r>
      <w:bookmarkEnd w:id="2004"/>
      <w:r w:rsidR="005F32CD">
        <w:t xml:space="preserve"> —</w:t>
      </w:r>
      <w:r w:rsidR="005F32CD" w:rsidRPr="00F54804">
        <w:t xml:space="preserve"> </w:t>
      </w:r>
      <w:r w:rsidRPr="00F54804">
        <w:t xml:space="preserve">Parameters of </w:t>
      </w:r>
      <w:r w:rsidR="0047234D">
        <w:t>K-joint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05"/>
      <w:r w:rsidR="00BA0BCD">
        <w:t xml:space="preserve"> </w:t>
      </w:r>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5219B5">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2CC7BA5" w14:textId="77777777" w:rsidR="00FC68DB" w:rsidRPr="002E4498" w:rsidRDefault="00FC68DB" w:rsidP="005219B5">
            <w:pPr>
              <w:keepNext/>
              <w:spacing w:line="240" w:lineRule="auto"/>
              <w:jc w:val="left"/>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9B02C3A" w14:textId="2E7DCEF6" w:rsidR="00FC68DB" w:rsidRPr="002E4498" w:rsidRDefault="00FC68DB" w:rsidP="005219B5">
            <w:pPr>
              <w:keepNext/>
              <w:spacing w:line="240" w:lineRule="auto"/>
              <w:jc w:val="left"/>
              <w:rPr>
                <w:b/>
              </w:rPr>
            </w:pPr>
            <w:r w:rsidRPr="002E4498">
              <w:rPr>
                <w:b/>
              </w:rPr>
              <w:t>χMCF-Key</w:t>
            </w:r>
            <w:r w:rsidR="005219B5">
              <w:rPr>
                <w:b/>
              </w:rPr>
              <w:t xml:space="preserve"> </w:t>
            </w:r>
            <w:r w:rsidR="005219B5">
              <w:rPr>
                <w:b/>
              </w:rPr>
              <w:br/>
              <w:t>per w.p.</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69D8B42" w14:textId="77777777" w:rsidR="00FC68DB" w:rsidRPr="002E4498" w:rsidRDefault="00FC68DB" w:rsidP="005219B5">
            <w:pPr>
              <w:keepNext/>
              <w:spacing w:line="240" w:lineRule="auto"/>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4F422D2" w14:textId="77777777" w:rsidR="00FC68DB" w:rsidRPr="002E4498" w:rsidRDefault="00FC68DB" w:rsidP="005219B5">
            <w:pPr>
              <w:keepNext/>
              <w:spacing w:line="240" w:lineRule="auto"/>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E87C7A" w14:textId="77777777" w:rsidR="00FC68DB" w:rsidRPr="002E4498" w:rsidRDefault="00FC68DB" w:rsidP="005219B5">
            <w:pPr>
              <w:keepNext/>
              <w:spacing w:line="240" w:lineRule="auto"/>
              <w:jc w:val="left"/>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FC11EA" w14:textId="77777777" w:rsidR="00FC68DB" w:rsidRPr="002E4498" w:rsidRDefault="00FC68DB" w:rsidP="005219B5">
            <w:pPr>
              <w:keepNext/>
              <w:spacing w:line="240" w:lineRule="auto"/>
              <w:jc w:val="left"/>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2D0D97F2" w:rsidR="00FC68DB" w:rsidRPr="00F54804" w:rsidRDefault="00FC68DB" w:rsidP="00701FF5">
            <w:pPr>
              <w:keepNext/>
              <w:spacing w:line="240" w:lineRule="auto"/>
              <w:rPr>
                <w:sz w:val="20"/>
                <w:szCs w:val="20"/>
              </w:rPr>
            </w:pPr>
            <w:r w:rsidRPr="00F54804">
              <w:rPr>
                <w:sz w:val="20"/>
                <w:szCs w:val="20"/>
              </w:rPr>
              <w:t>1</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57AF5333"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[deg]</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3149E32B" w:rsidR="00FC68DB" w:rsidRPr="00F54804" w:rsidRDefault="00BA0BCD" w:rsidP="00701FF5">
            <w:pPr>
              <w:keepNext/>
              <w:spacing w:line="240" w:lineRule="auto"/>
              <w:rPr>
                <w:sz w:val="20"/>
                <w:szCs w:val="20"/>
              </w:rPr>
            </w:pPr>
            <w:r>
              <w:rPr>
                <w:sz w:val="20"/>
                <w:szCs w:val="20"/>
              </w:rPr>
              <w:t>1</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2006" w:name="_Toc338939226"/>
      <w:bookmarkStart w:id="2007" w:name="_Toc3557052"/>
      <w:bookmarkStart w:id="2008" w:name="_Toc34747302"/>
      <w:bookmarkStart w:id="2009" w:name="_Toc77102121"/>
      <w:r w:rsidRPr="00F54804">
        <w:lastRenderedPageBreak/>
        <w:t>Attributes</w:t>
      </w:r>
      <w:bookmarkEnd w:id="2006"/>
      <w:bookmarkEnd w:id="2007"/>
      <w:bookmarkEnd w:id="2008"/>
      <w:bookmarkEnd w:id="2009"/>
    </w:p>
    <w:p w14:paraId="3A3B5875" w14:textId="20393DE2" w:rsidR="00D43455" w:rsidRDefault="00FC68DB" w:rsidP="000E094F">
      <w:pPr>
        <w:pStyle w:val="berschrift5"/>
      </w:pPr>
      <w:bookmarkStart w:id="2010" w:name="_Toc338939228"/>
      <w:r w:rsidRPr="00F54804">
        <w:t>Attribute</w:t>
      </w:r>
      <w:r w:rsidR="00F3142F">
        <w:t xml:space="preserve"> </w:t>
      </w:r>
      <w:r w:rsidRPr="00207A82">
        <w:rPr>
          <w:rFonts w:ascii="Courier New" w:hAnsi="Courier New"/>
          <w:bCs/>
        </w:rPr>
        <w:t>base</w:t>
      </w:r>
      <w:bookmarkEnd w:id="2010"/>
      <w:r w:rsidR="00D43455">
        <w:t xml:space="preserve"> </w:t>
      </w:r>
    </w:p>
    <w:p w14:paraId="6404353C" w14:textId="1F7A848A"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676A835" w14:textId="76797257" w:rsidR="00D43455" w:rsidRDefault="00FC68DB" w:rsidP="000E094F">
      <w:pPr>
        <w:pStyle w:val="berschrift5"/>
      </w:pPr>
      <w:bookmarkStart w:id="2011" w:name="_Toc338939229"/>
      <w:r w:rsidRPr="00F54804">
        <w:t>Attribute</w:t>
      </w:r>
      <w:r w:rsidR="00F3142F">
        <w:t xml:space="preserve"> </w:t>
      </w:r>
      <w:r w:rsidRPr="00207A82">
        <w:rPr>
          <w:rFonts w:ascii="Courier New" w:hAnsi="Courier New"/>
          <w:bCs/>
        </w:rPr>
        <w:t>technology</w:t>
      </w:r>
      <w:bookmarkEnd w:id="2011"/>
      <w:r w:rsidR="00D43455">
        <w:t xml:space="preserve"> </w:t>
      </w:r>
    </w:p>
    <w:p w14:paraId="627D5C8F" w14:textId="1DC7A0BA" w:rsidR="00FC68DB" w:rsidRPr="00F54804" w:rsidRDefault="00FC68DB" w:rsidP="00530464">
      <w:pPr>
        <w:keepNext/>
      </w:pPr>
      <w:r w:rsidRPr="00F54804">
        <w:t xml:space="preserve">The value for the attribute </w:t>
      </w:r>
      <w:r w:rsidRPr="006E12C4">
        <w:rPr>
          <w:rStyle w:val="CodeCharacter"/>
        </w:rPr>
        <w:t>technology</w:t>
      </w:r>
      <w:r w:rsidR="001A2536" w:rsidRPr="00F54804">
        <w:t xml:space="preserve"> </w:t>
      </w:r>
      <w:r w:rsidRPr="00F54804">
        <w:t>can be specified using the following values:</w:t>
      </w:r>
    </w:p>
    <w:p w14:paraId="541096FF" w14:textId="71269789"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12" w:name="_Toc338939230"/>
      <w:bookmarkStart w:id="2013" w:name="_Toc3557053"/>
      <w:bookmarkStart w:id="2014" w:name="_Toc34747303"/>
      <w:bookmarkStart w:id="2015" w:name="_Toc77102122"/>
      <w:r w:rsidRPr="006E12C4">
        <w:rPr>
          <w:rStyle w:val="CodeCharacter"/>
        </w:rPr>
        <w:t>resistance</w:t>
      </w:r>
      <w:r w:rsidR="00617CF9">
        <w:rPr>
          <w:rStyle w:val="CodeCharacter"/>
        </w:rPr>
        <w:t xml:space="preserve">, </w:t>
      </w:r>
    </w:p>
    <w:p w14:paraId="1B7DA1A9" w14:textId="36E68615"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3DAF8EE3" w14:textId="1373E043"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130960AD" w14:textId="10B61C80"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69CE87E4" w14:textId="357024E8"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2796EF15" w14:textId="04DECA61" w:rsidR="00D43455" w:rsidRDefault="00FC68DB">
      <w:pPr>
        <w:pStyle w:val="berschrift4"/>
      </w:pPr>
      <w:r w:rsidRPr="00F54804">
        <w:t>Element</w:t>
      </w:r>
      <w:r w:rsidR="00F3142F">
        <w:t xml:space="preserve"> </w:t>
      </w:r>
      <w:r w:rsidR="001A2536">
        <w:rPr>
          <w:rStyle w:val="berschrift5Zchn"/>
          <w:rFonts w:ascii="Courier New" w:hAnsi="Courier New"/>
          <w:b/>
          <w:bCs/>
        </w:rPr>
        <w:t>&lt;w</w:t>
      </w:r>
      <w:r w:rsidRPr="00207A82">
        <w:rPr>
          <w:rStyle w:val="berschrift5Zchn"/>
          <w:rFonts w:ascii="Courier New" w:hAnsi="Courier New"/>
          <w:b/>
          <w:bCs/>
        </w:rPr>
        <w:t>eld_position</w:t>
      </w:r>
      <w:bookmarkEnd w:id="2012"/>
      <w:bookmarkEnd w:id="2013"/>
      <w:bookmarkEnd w:id="2014"/>
      <w:bookmarkEnd w:id="2015"/>
      <w:r w:rsidR="001A2536">
        <w:rPr>
          <w:rStyle w:val="berschrift5Zchn"/>
          <w:rFonts w:ascii="Courier New" w:hAnsi="Courier New"/>
          <w:b/>
          <w:bCs/>
        </w:rPr>
        <w:t>/&gt;</w:t>
      </w:r>
      <w:r w:rsidR="00D43455">
        <w:t xml:space="preserve"> </w:t>
      </w:r>
    </w:p>
    <w:p w14:paraId="204DAA5A" w14:textId="16ED01DB" w:rsidR="00D43455" w:rsidRDefault="002C7FD0" w:rsidP="000E094F">
      <w:pPr>
        <w:pStyle w:val="berschrift5"/>
        <w:rPr>
          <w:lang w:val="es-ES"/>
        </w:rPr>
      </w:pPr>
      <w:bookmarkStart w:id="2016" w:name="_Toc3566516"/>
      <w:bookmarkStart w:id="2017" w:name="_Toc34747518"/>
      <w:bookmarkStart w:id="2018" w:name="_Toc77095977"/>
      <w:bookmarkStart w:id="2019" w:name="_Toc338939233"/>
      <w:r w:rsidRPr="0078031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bookmarkEnd w:id="2016"/>
    <w:bookmarkEnd w:id="2017"/>
    <w:bookmarkEnd w:id="2018"/>
    <w:p w14:paraId="3BE6DAB6" w14:textId="7F70787F" w:rsidR="002C7FD0" w:rsidRDefault="002C7FD0" w:rsidP="0013175B">
      <w:pPr>
        <w:pStyle w:val="Textkrper"/>
      </w:pPr>
      <w:r w:rsidRPr="00BD52D7">
        <w:t xml:space="preserve">For the element </w:t>
      </w:r>
      <w:r w:rsidRPr="006E12C4">
        <w:rPr>
          <w:rStyle w:val="CodeCharacter"/>
        </w:rPr>
        <w:t>&lt;weld_position/&gt;</w:t>
      </w:r>
      <w:r w:rsidR="001A2536">
        <w:t xml:space="preserve">, </w:t>
      </w:r>
      <w:r w:rsidRPr="000A1B7B">
        <w:t xml:space="preserve">the following attributes can be specified for the </w:t>
      </w:r>
      <w:r w:rsidR="0047234D">
        <w:t>K-joint</w:t>
      </w:r>
      <w:r w:rsidR="00E63CC6">
        <w:t xml:space="preserve"> (see </w:t>
      </w:r>
      <w:r w:rsidR="00E63CC6">
        <w:fldChar w:fldCharType="begin"/>
      </w:r>
      <w:r w:rsidR="00E63CC6">
        <w:instrText xml:space="preserve"> REF _Ref157791459 \h </w:instrText>
      </w:r>
      <w:r w:rsidR="00E63CC6">
        <w:fldChar w:fldCharType="separate"/>
      </w:r>
      <w:r w:rsidR="0012574E" w:rsidRPr="00F54804">
        <w:t xml:space="preserve">Table </w:t>
      </w:r>
      <w:r w:rsidR="0012574E">
        <w:rPr>
          <w:noProof/>
        </w:rPr>
        <w:t>118</w:t>
      </w:r>
      <w:r w:rsidR="00E63CC6">
        <w:fldChar w:fldCharType="end"/>
      </w:r>
      <w:r w:rsidR="00E63CC6">
        <w:t>)</w:t>
      </w:r>
      <w:r w:rsidRPr="00F54804">
        <w:t>:</w:t>
      </w:r>
      <w:r w:rsidR="00E63CC6">
        <w:t xml:space="preserve"> </w:t>
      </w:r>
    </w:p>
    <w:p w14:paraId="22614A77" w14:textId="334C9E6D" w:rsidR="002C7FD0" w:rsidRPr="00F54804" w:rsidRDefault="002C7FD0" w:rsidP="001640C5">
      <w:pPr>
        <w:pStyle w:val="Beschriftung"/>
        <w:keepNext/>
        <w:keepLines/>
      </w:pPr>
      <w:bookmarkStart w:id="2020" w:name="_Ref157791459"/>
      <w:bookmarkStart w:id="2021" w:name="_Toc159619050"/>
      <w:r w:rsidRPr="00F54804">
        <w:t xml:space="preserve">Table </w:t>
      </w:r>
      <w:r w:rsidRPr="00F54804">
        <w:fldChar w:fldCharType="begin"/>
      </w:r>
      <w:r w:rsidRPr="00F54804">
        <w:instrText xml:space="preserve"> SEQ Table \* ARABIC </w:instrText>
      </w:r>
      <w:r w:rsidRPr="00F54804">
        <w:fldChar w:fldCharType="separate"/>
      </w:r>
      <w:r w:rsidR="0012574E">
        <w:rPr>
          <w:noProof/>
        </w:rPr>
        <w:t>118</w:t>
      </w:r>
      <w:r w:rsidRPr="00F54804">
        <w:fldChar w:fldCharType="end"/>
      </w:r>
      <w:bookmarkEnd w:id="2020"/>
      <w:r>
        <w:t xml:space="preserve"> —</w:t>
      </w:r>
      <w:r w:rsidRPr="00F54804">
        <w:t xml:space="preserve"> 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47234D">
        <w:t>K-joint</w:t>
      </w:r>
      <w:bookmarkEnd w:id="2021"/>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CE30E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CE30E7">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CE30E7">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CE30E7">
            <w:pPr>
              <w:keepNext/>
              <w:rPr>
                <w:b/>
              </w:rPr>
            </w:pPr>
            <w:r w:rsidRPr="002E4498">
              <w:rPr>
                <w:b/>
              </w:rPr>
              <w:t>Use</w:t>
            </w:r>
          </w:p>
        </w:tc>
      </w:tr>
      <w:tr w:rsidR="002C7FD0" w:rsidRPr="00F54804" w14:paraId="2BD61782" w14:textId="77777777" w:rsidTr="00CE30E7">
        <w:trPr>
          <w:cantSplit/>
          <w:jc w:val="center"/>
        </w:trPr>
        <w:tc>
          <w:tcPr>
            <w:tcW w:w="1871" w:type="dxa"/>
            <w:shd w:val="clear" w:color="auto" w:fill="auto"/>
          </w:tcPr>
          <w:p w14:paraId="4B389E2D" w14:textId="77777777" w:rsidR="002C7FD0" w:rsidRPr="00F54804" w:rsidRDefault="002C7FD0" w:rsidP="00CE30E7">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CE30E7">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CE30E7">
            <w:pPr>
              <w:keepNext/>
              <w:rPr>
                <w:sz w:val="20"/>
                <w:szCs w:val="20"/>
              </w:rPr>
            </w:pPr>
            <w:r w:rsidRPr="00F54804">
              <w:rPr>
                <w:sz w:val="20"/>
                <w:szCs w:val="20"/>
              </w:rPr>
              <w:t>Optional</w:t>
            </w:r>
          </w:p>
        </w:tc>
      </w:tr>
      <w:tr w:rsidR="002C7FD0" w:rsidRPr="00F54804" w14:paraId="325FF308" w14:textId="77777777" w:rsidTr="00CE30E7">
        <w:trPr>
          <w:cantSplit/>
          <w:jc w:val="center"/>
        </w:trPr>
        <w:tc>
          <w:tcPr>
            <w:tcW w:w="1871" w:type="dxa"/>
            <w:shd w:val="clear" w:color="auto" w:fill="auto"/>
          </w:tcPr>
          <w:p w14:paraId="4F50922B" w14:textId="77777777" w:rsidR="002C7FD0" w:rsidRPr="00F54804" w:rsidRDefault="002C7FD0" w:rsidP="00CE30E7">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CE30E7">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CE30E7">
            <w:pPr>
              <w:keepNext/>
              <w:rPr>
                <w:sz w:val="20"/>
                <w:szCs w:val="20"/>
              </w:rPr>
            </w:pPr>
            <w:r w:rsidRPr="00F54804">
              <w:rPr>
                <w:sz w:val="20"/>
                <w:szCs w:val="20"/>
              </w:rPr>
              <w:t>Required</w:t>
            </w:r>
          </w:p>
        </w:tc>
      </w:tr>
      <w:tr w:rsidR="002C7FD0" w:rsidRPr="00F54804" w14:paraId="3AC4C47D" w14:textId="77777777" w:rsidTr="00CE30E7">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CE30E7">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CE30E7">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CE30E7">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CE30E7">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CE30E7">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CE30E7">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CE30E7">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CE30E7">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CE30E7">
        <w:trPr>
          <w:cantSplit/>
          <w:jc w:val="center"/>
        </w:trPr>
        <w:tc>
          <w:tcPr>
            <w:tcW w:w="1871" w:type="dxa"/>
            <w:shd w:val="clear" w:color="auto" w:fill="auto"/>
          </w:tcPr>
          <w:p w14:paraId="7AC5DFCE" w14:textId="77777777" w:rsidR="002C7FD0" w:rsidRPr="00F54804" w:rsidRDefault="002C7FD0" w:rsidP="002E4498">
            <w:pPr>
              <w:rPr>
                <w:sz w:val="20"/>
                <w:szCs w:val="20"/>
              </w:rPr>
            </w:pPr>
            <w:r w:rsidRPr="00F54804">
              <w:rPr>
                <w:sz w:val="20"/>
                <w:szCs w:val="20"/>
              </w:rPr>
              <w:t>filler_material</w:t>
            </w:r>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CE30E7">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26115C80" w:rsidR="00FC68DB" w:rsidRPr="0013175B" w:rsidRDefault="001F3AE1" w:rsidP="00701FF5">
      <w:pPr>
        <w:pStyle w:val="normalAfterTableOrFigure"/>
      </w:pPr>
      <w:r>
        <w:t>The detailed definition is provided</w:t>
      </w:r>
      <w:r w:rsidR="00FC68DB" w:rsidRPr="00D7391D">
        <w:t xml:space="preserve"> in </w:t>
      </w:r>
      <w:r w:rsidR="005020EF">
        <w:t>clause </w:t>
      </w:r>
      <w:r w:rsidR="00FC68DB" w:rsidRPr="00F54804">
        <w:rPr>
          <w:i/>
        </w:rPr>
        <w:fldChar w:fldCharType="begin"/>
      </w:r>
      <w:r w:rsidR="00FC68DB" w:rsidRPr="00F54804">
        <w:instrText xml:space="preserve"> REF _Ref397524978 \r \h  \* MERGEFORMAT </w:instrText>
      </w:r>
      <w:r w:rsidR="00FC68DB" w:rsidRPr="00F54804">
        <w:rPr>
          <w:i/>
        </w:rPr>
      </w:r>
      <w:r w:rsidR="00FC68DB" w:rsidRPr="00F54804">
        <w:rPr>
          <w:i/>
        </w:rPr>
        <w:fldChar w:fldCharType="separate"/>
      </w:r>
      <w:r w:rsidR="0012574E">
        <w:t>10.2.4.4</w:t>
      </w:r>
      <w:r w:rsidR="00FC68DB" w:rsidRPr="00F54804">
        <w:rPr>
          <w:i/>
        </w:rPr>
        <w:fldChar w:fldCharType="end"/>
      </w:r>
      <w:r w:rsidR="00FC68DB" w:rsidRPr="00F73DFF">
        <w:t xml:space="preserve"> </w:t>
      </w:r>
      <w:r w:rsidR="00FC68DB" w:rsidRPr="0013175B">
        <w:rPr>
          <w:b/>
          <w:i/>
        </w:rPr>
        <w:fldChar w:fldCharType="begin"/>
      </w:r>
      <w:r w:rsidR="00FC68DB" w:rsidRPr="0013175B">
        <w:rPr>
          <w:b/>
        </w:rPr>
        <w:instrText xml:space="preserve"> REF _Ref397524978 \h  \* MERGEFORMAT </w:instrText>
      </w:r>
      <w:r w:rsidR="00FC68DB" w:rsidRPr="0013175B">
        <w:rPr>
          <w:b/>
          <w:i/>
        </w:rPr>
      </w:r>
      <w:r w:rsidR="00FC68DB" w:rsidRPr="0013175B">
        <w:rPr>
          <w:b/>
          <w:i/>
        </w:rPr>
        <w:fldChar w:fldCharType="separate"/>
      </w:r>
      <w:r w:rsidR="0012574E" w:rsidRPr="00F54804">
        <w:t>Welding Position</w:t>
      </w:r>
      <w:r w:rsidR="00FC68DB" w:rsidRPr="0013175B">
        <w:rPr>
          <w:b/>
          <w:i/>
        </w:rPr>
        <w:fldChar w:fldCharType="end"/>
      </w:r>
      <w:r w:rsidR="00FC68DB" w:rsidRPr="00F54804">
        <w:t>.</w:t>
      </w:r>
    </w:p>
    <w:p w14:paraId="629D57D9" w14:textId="05B287C6"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0F23320C" w14:textId="5E8D024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&lt;weld_position/&gt;</w:t>
      </w:r>
      <w:r w:rsidRPr="00F54804">
        <w:t>. This is necessary in the case of a stacked welding with two welded sheets.</w:t>
      </w:r>
    </w:p>
    <w:p w14:paraId="3B7BB20E" w14:textId="19BEB497" w:rsidR="00D43455" w:rsidRDefault="00FC68DB" w:rsidP="000E094F">
      <w:pPr>
        <w:pStyle w:val="berschrift5"/>
      </w:pPr>
      <w:r w:rsidRPr="00F54804">
        <w:lastRenderedPageBreak/>
        <w:t>Attribute</w:t>
      </w:r>
      <w:r w:rsidR="00F3142F">
        <w:t xml:space="preserve"> </w:t>
      </w:r>
      <w:r w:rsidRPr="00207A82">
        <w:rPr>
          <w:rFonts w:ascii="Courier New" w:hAnsi="Courier New"/>
          <w:bCs/>
        </w:rPr>
        <w:t>section</w:t>
      </w:r>
      <w:bookmarkEnd w:id="2019"/>
      <w:r w:rsidR="00D43455">
        <w:t xml:space="preserve"> </w:t>
      </w:r>
    </w:p>
    <w:p w14:paraId="4386A086" w14:textId="43FBDB42"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1A2536" w:rsidRPr="00F54804">
        <w:t xml:space="preserve"> </w:t>
      </w:r>
      <w:r w:rsidRPr="00F54804">
        <w:t>inside element subtype.</w:t>
      </w:r>
    </w:p>
    <w:p w14:paraId="1EC91F3B" w14:textId="48B428C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w:t>
      </w:r>
      <w:r w:rsidR="0047234D">
        <w:t>K-joint</w:t>
      </w:r>
      <w:r w:rsidRPr="00F54804">
        <w:t xml:space="preserve"> are:</w:t>
      </w:r>
    </w:p>
    <w:p w14:paraId="30C44C4C" w14:textId="5928090E" w:rsidR="007226F3" w:rsidRPr="006E12C4" w:rsidRDefault="007226F3" w:rsidP="001A2536">
      <w:pPr>
        <w:pStyle w:val="Aufzhlungszeichen"/>
        <w:keepNext/>
        <w:numPr>
          <w:ilvl w:val="0"/>
          <w:numId w:val="10"/>
        </w:numPr>
        <w:spacing w:after="120"/>
        <w:ind w:left="357" w:hanging="357"/>
        <w:contextualSpacing w:val="0"/>
        <w:rPr>
          <w:rStyle w:val="CodeCharacter"/>
        </w:rPr>
      </w:pPr>
      <w:bookmarkStart w:id="2022" w:name="_Toc338939234"/>
      <w:r w:rsidRPr="006E12C4">
        <w:rPr>
          <w:rStyle w:val="CodeCharacter"/>
        </w:rPr>
        <w:t>Fillet</w:t>
      </w:r>
      <w:r w:rsidR="001A2536">
        <w:rPr>
          <w:rStyle w:val="CodeCharacter"/>
        </w:rPr>
        <w:t xml:space="preserve">, </w:t>
      </w:r>
    </w:p>
    <w:p w14:paraId="75AFD6D3" w14:textId="185DF15E"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HV</w:t>
      </w:r>
      <w:r w:rsidR="001A2536">
        <w:rPr>
          <w:rStyle w:val="CodeCharacter"/>
        </w:rPr>
        <w:t xml:space="preserve">, </w:t>
      </w:r>
    </w:p>
    <w:p w14:paraId="75D146F9" w14:textId="67017232"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HY.</w:t>
      </w:r>
      <w:r w:rsidR="001A2536">
        <w:rPr>
          <w:rStyle w:val="CodeCharacter"/>
        </w:rPr>
        <w:t xml:space="preserve"> </w:t>
      </w:r>
    </w:p>
    <w:p w14:paraId="7B7AA89F" w14:textId="6998B788" w:rsidR="00D43455" w:rsidRDefault="00FC68DB" w:rsidP="000E094F">
      <w:pPr>
        <w:pStyle w:val="berschrift5"/>
      </w:pPr>
      <w:r w:rsidRPr="00F54804">
        <w:t>Attribute</w:t>
      </w:r>
      <w:r w:rsidR="00F3142F">
        <w:t xml:space="preserve"> </w:t>
      </w:r>
      <w:r w:rsidRPr="00207A82">
        <w:rPr>
          <w:rFonts w:ascii="Courier New" w:hAnsi="Courier New"/>
          <w:bCs/>
        </w:rPr>
        <w:t>thickness</w:t>
      </w:r>
      <w:bookmarkEnd w:id="2022"/>
      <w:r w:rsidR="00D43455">
        <w:t xml:space="preserve"> </w:t>
      </w:r>
    </w:p>
    <w:p w14:paraId="38A53A24" w14:textId="0D625669" w:rsidR="00FC68DB" w:rsidRDefault="00FC68DB" w:rsidP="00530464">
      <w:pPr>
        <w:keepNext/>
      </w:pPr>
      <w:r w:rsidRPr="00BD52D7">
        <w:t xml:space="preserve">The attribute </w:t>
      </w:r>
      <w:r w:rsidRPr="006E12C4">
        <w:rPr>
          <w:rStyle w:val="CodeCharacter"/>
        </w:rPr>
        <w:t>thickness</w:t>
      </w:r>
      <w:r w:rsidR="001A2536" w:rsidRPr="001668D7">
        <w:t xml:space="preserve"> </w:t>
      </w:r>
      <w:r w:rsidRPr="001668D7">
        <w:t>specifies the thickness (a-</w:t>
      </w:r>
      <w:r w:rsidRPr="00D7391D">
        <w:t>value, throat</w:t>
      </w:r>
      <w:r w:rsidRPr="000A1B7B">
        <w:t>) of the weld. Depending on the section this is required, optional or not allowed</w:t>
      </w:r>
      <w:r w:rsidR="00E63CC6">
        <w:t xml:space="preserve"> (see </w:t>
      </w:r>
      <w:r w:rsidR="00E63CC6">
        <w:fldChar w:fldCharType="begin"/>
      </w:r>
      <w:r w:rsidR="00E63CC6">
        <w:instrText xml:space="preserve"> REF _Ref157791469 \h </w:instrText>
      </w:r>
      <w:r w:rsidR="00E63CC6">
        <w:fldChar w:fldCharType="separate"/>
      </w:r>
      <w:r w:rsidR="0012574E" w:rsidRPr="00F54804">
        <w:t xml:space="preserve">Table </w:t>
      </w:r>
      <w:r w:rsidR="0012574E">
        <w:rPr>
          <w:noProof/>
        </w:rPr>
        <w:t>119</w:t>
      </w:r>
      <w:r w:rsidR="00E63CC6">
        <w:fldChar w:fldCharType="end"/>
      </w:r>
      <w:r w:rsidR="00E63CC6">
        <w:t>)</w:t>
      </w:r>
      <w:r w:rsidRPr="000A1B7B">
        <w:t>:</w:t>
      </w:r>
      <w:r w:rsidR="00E63CC6">
        <w:t xml:space="preserve"> </w:t>
      </w:r>
    </w:p>
    <w:p w14:paraId="3D20C7BC" w14:textId="5DDCA070" w:rsidR="00890926" w:rsidRPr="00F54804" w:rsidRDefault="00890926" w:rsidP="001640C5">
      <w:pPr>
        <w:pStyle w:val="Beschriftung"/>
        <w:keepNext/>
        <w:keepLines/>
      </w:pPr>
      <w:bookmarkStart w:id="2023" w:name="_Ref157791469"/>
      <w:bookmarkStart w:id="2024" w:name="_Toc159619051"/>
      <w:r w:rsidRPr="00F54804">
        <w:t xml:space="preserve">Table </w:t>
      </w:r>
      <w:r w:rsidRPr="00F54804">
        <w:fldChar w:fldCharType="begin"/>
      </w:r>
      <w:r w:rsidRPr="00F54804">
        <w:instrText xml:space="preserve"> SEQ Table \* ARABIC </w:instrText>
      </w:r>
      <w:r w:rsidRPr="00F54804">
        <w:fldChar w:fldCharType="separate"/>
      </w:r>
      <w:r w:rsidR="0012574E">
        <w:rPr>
          <w:noProof/>
        </w:rPr>
        <w:t>119</w:t>
      </w:r>
      <w:r w:rsidRPr="00F54804">
        <w:fldChar w:fldCharType="end"/>
      </w:r>
      <w:bookmarkEnd w:id="2023"/>
      <w:r w:rsidR="005F32CD">
        <w:t xml:space="preserve"> —</w:t>
      </w:r>
      <w:r w:rsidR="005F32CD" w:rsidRPr="00F54804">
        <w:t xml:space="preserve"> </w:t>
      </w:r>
      <w:r w:rsidRPr="00F54804">
        <w:t xml:space="preserve">Value Dependency of Attribute </w:t>
      </w:r>
      <w:r w:rsidRPr="00337A83">
        <w:rPr>
          <w:rStyle w:val="CodeCharacter"/>
        </w:rPr>
        <w:t>thickness</w:t>
      </w:r>
      <w:bookmarkEnd w:id="2024"/>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05364064" w:rsidR="00FC68DB" w:rsidRPr="002E4498" w:rsidRDefault="00FC68DB" w:rsidP="0013175B">
            <w:pPr>
              <w:keepNext/>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4406CB0" w:rsidR="00FC68DB" w:rsidRPr="002E4498" w:rsidRDefault="00FC68DB" w:rsidP="0013175B">
            <w:pPr>
              <w:keepNext/>
              <w:rPr>
                <w:b/>
              </w:rPr>
            </w:pPr>
            <w:r w:rsidRPr="002E4498">
              <w:rPr>
                <w:b/>
              </w:rPr>
              <w:t>Attribute</w:t>
            </w:r>
            <w:r w:rsidR="00F3142F">
              <w:rPr>
                <w:b/>
              </w:rPr>
              <w:t xml:space="preserve"> “</w:t>
            </w:r>
            <w:r w:rsidRPr="002E4498">
              <w:rPr>
                <w:b/>
              </w:rPr>
              <w:t>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665D97B" w14:textId="44999107" w:rsidR="00D43455" w:rsidRDefault="00FC68DB" w:rsidP="000E094F">
      <w:pPr>
        <w:pStyle w:val="berschrift5"/>
      </w:pPr>
      <w:bookmarkStart w:id="2025" w:name="_Toc338939235"/>
      <w:r w:rsidRPr="005C2D94">
        <w:t>Attribute</w:t>
      </w:r>
      <w:r w:rsidR="00F3142F">
        <w:t xml:space="preserve"> </w:t>
      </w:r>
      <w:r w:rsidRPr="00207A82">
        <w:rPr>
          <w:rFonts w:ascii="Courier New" w:hAnsi="Courier New"/>
          <w:bCs/>
        </w:rPr>
        <w:t>angle</w:t>
      </w:r>
      <w:bookmarkEnd w:id="2025"/>
      <w:r w:rsidR="00D43455">
        <w:t xml:space="preserve"> </w:t>
      </w:r>
    </w:p>
    <w:p w14:paraId="6F381A2F" w14:textId="3EB9A6A7"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F73DFF">
        <w:t xml:space="preserve"> </w:t>
      </w:r>
      <w:r w:rsidRPr="00F54804">
        <w:t xml:space="preserve">specifies the angle of the weld relative to the base sheet. The weld angle of a </w:t>
      </w:r>
      <w:r w:rsidR="006E12C4" w:rsidRPr="00F54804">
        <w:t>centre</w:t>
      </w:r>
      <w:r w:rsidRPr="00F54804">
        <w:t xml:space="preserve"> weld of a </w:t>
      </w:r>
      <w:r w:rsidR="0047234D">
        <w:t>K-joint</w:t>
      </w:r>
      <w:r w:rsidRPr="00F54804">
        <w:t xml:space="preserve"> is assumed to be parallel to the base sheet (</w:t>
      </w:r>
      <w:r w:rsidR="00FF3869">
        <w:t>this means</w:t>
      </w:r>
      <w:r w:rsidRPr="00F54804">
        <w:t xml:space="preserve"> 0°).</w:t>
      </w:r>
    </w:p>
    <w:p w14:paraId="7B376E5F" w14:textId="25E8CF10" w:rsidR="00D43455" w:rsidRDefault="00FC68DB" w:rsidP="000E094F">
      <w:pPr>
        <w:pStyle w:val="berschrift5"/>
      </w:pPr>
      <w:bookmarkStart w:id="2026" w:name="_Toc338939236"/>
      <w:r w:rsidRPr="00F54804">
        <w:t>Attribute</w:t>
      </w:r>
      <w:r w:rsidR="00F3142F">
        <w:t xml:space="preserve"> </w:t>
      </w:r>
      <w:r w:rsidRPr="00207A82">
        <w:rPr>
          <w:rFonts w:ascii="Courier New" w:hAnsi="Courier New"/>
          <w:bCs/>
        </w:rPr>
        <w:t>penetration</w:t>
      </w:r>
      <w:bookmarkEnd w:id="2026"/>
      <w:r w:rsidR="00D43455">
        <w:t xml:space="preserve"> </w:t>
      </w:r>
    </w:p>
    <w:p w14:paraId="0E1AABBC" w14:textId="404AB6DC" w:rsidR="00FC68DB" w:rsidRPr="00F54804" w:rsidRDefault="00FC68DB" w:rsidP="00B202D2">
      <w:r w:rsidRPr="00F54804">
        <w:t xml:space="preserve">The attribute </w:t>
      </w:r>
      <w:r w:rsidRPr="006E12C4">
        <w:rPr>
          <w:rStyle w:val="CodeCharacter"/>
        </w:rPr>
        <w:t>penetration</w:t>
      </w:r>
      <w:r w:rsidR="001A2536" w:rsidRPr="001668D7">
        <w:t xml:space="preserve"> </w:t>
      </w:r>
      <w:r w:rsidRPr="00F54804">
        <w:t>specifies the degree of penetration resulting from the welding.</w:t>
      </w:r>
    </w:p>
    <w:p w14:paraId="395D62EC" w14:textId="6F5BB38A" w:rsidR="00D43455" w:rsidRDefault="00FC68DB" w:rsidP="000E094F">
      <w:pPr>
        <w:pStyle w:val="berschrift5"/>
      </w:pPr>
      <w:bookmarkStart w:id="2027" w:name="_Toc338939238"/>
      <w:r w:rsidRPr="00F54804">
        <w:t>Attribute</w:t>
      </w:r>
      <w:r w:rsidR="00F3142F">
        <w:t xml:space="preserve"> </w:t>
      </w:r>
      <w:r w:rsidRPr="00207A82">
        <w:rPr>
          <w:rFonts w:ascii="Courier New" w:hAnsi="Courier New"/>
          <w:bCs/>
        </w:rPr>
        <w:t>shape</w:t>
      </w:r>
      <w:bookmarkEnd w:id="2027"/>
      <w:r w:rsidR="00D43455">
        <w:t xml:space="preserve"> </w:t>
      </w:r>
    </w:p>
    <w:p w14:paraId="63079B32" w14:textId="729AFEF3"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3EC75734" w14:textId="1EB73B6E" w:rsidR="00D43455" w:rsidRDefault="00FC68DB" w:rsidP="000E094F">
      <w:pPr>
        <w:pStyle w:val="berschrift5"/>
      </w:pPr>
      <w:bookmarkStart w:id="2028" w:name="_Toc338939239"/>
      <w:r w:rsidRPr="00F54804">
        <w:t>Attribute</w:t>
      </w:r>
      <w:r w:rsidR="00F3142F">
        <w:t xml:space="preserve"> </w:t>
      </w:r>
      <w:r w:rsidRPr="00207A82">
        <w:rPr>
          <w:rFonts w:ascii="Courier New" w:hAnsi="Courier New"/>
          <w:bCs/>
        </w:rPr>
        <w:t>filler</w:t>
      </w:r>
      <w:bookmarkEnd w:id="2028"/>
      <w:r w:rsidR="00D43455">
        <w:t xml:space="preserve"> </w:t>
      </w:r>
    </w:p>
    <w:p w14:paraId="79F142A5" w14:textId="4EA8DA31" w:rsidR="00FC68DB" w:rsidRPr="00F54804" w:rsidRDefault="00FC68DB" w:rsidP="006E12C4">
      <w:pPr>
        <w:keepNext/>
      </w:pPr>
      <w:r w:rsidRPr="00F54804">
        <w:t xml:space="preserve">Valid values for the attribute </w:t>
      </w:r>
      <w:r w:rsidRPr="001A2536">
        <w:rPr>
          <w:rStyle w:val="CodeCharacter"/>
        </w:rPr>
        <w:t>filler</w:t>
      </w:r>
      <w:r w:rsidRPr="00F54804">
        <w:t xml:space="preserve"> can be:</w:t>
      </w:r>
    </w:p>
    <w:p w14:paraId="48BFFE51" w14:textId="63720294" w:rsidR="007226F3" w:rsidRPr="006E12C4" w:rsidRDefault="007226F3" w:rsidP="001A2536">
      <w:pPr>
        <w:pStyle w:val="Aufzhlungszeichen"/>
        <w:keepNext/>
        <w:numPr>
          <w:ilvl w:val="0"/>
          <w:numId w:val="10"/>
        </w:numPr>
        <w:spacing w:after="120"/>
        <w:ind w:left="357" w:hanging="357"/>
        <w:contextualSpacing w:val="0"/>
        <w:rPr>
          <w:rStyle w:val="CodeCharacter"/>
        </w:rPr>
      </w:pPr>
      <w:r w:rsidRPr="006E12C4">
        <w:rPr>
          <w:rStyle w:val="CodeCharacter"/>
        </w:rPr>
        <w:t>yes</w:t>
      </w:r>
      <w:r w:rsidR="001A2536">
        <w:rPr>
          <w:rStyle w:val="CodeCharacter"/>
        </w:rPr>
        <w:t xml:space="preserve">, </w:t>
      </w:r>
    </w:p>
    <w:p w14:paraId="088C4C7C" w14:textId="27D9D430" w:rsidR="007226F3" w:rsidRPr="006E12C4" w:rsidRDefault="007226F3" w:rsidP="001A2536">
      <w:pPr>
        <w:pStyle w:val="Aufzhlungszeichen"/>
        <w:numPr>
          <w:ilvl w:val="0"/>
          <w:numId w:val="10"/>
        </w:numPr>
        <w:spacing w:after="120"/>
        <w:ind w:left="357" w:hanging="357"/>
        <w:contextualSpacing w:val="0"/>
        <w:rPr>
          <w:rStyle w:val="CodeCharacter"/>
        </w:rPr>
      </w:pPr>
      <w:r w:rsidRPr="006E12C4">
        <w:rPr>
          <w:rStyle w:val="CodeCharacter"/>
        </w:rPr>
        <w:t>no.</w:t>
      </w:r>
      <w:r w:rsidR="001A2536">
        <w:rPr>
          <w:rStyle w:val="CodeCharacter"/>
        </w:rPr>
        <w:t xml:space="preserve"> </w:t>
      </w:r>
    </w:p>
    <w:p w14:paraId="6DE35710" w14:textId="4401A020" w:rsidR="00577D3E" w:rsidRPr="00A5288C" w:rsidRDefault="00577D3E" w:rsidP="00577D3E">
      <w:r w:rsidRPr="00A5288C">
        <w:t>Depending on the technology</w:t>
      </w:r>
      <w:r>
        <w:t>,</w:t>
      </w:r>
      <w:r w:rsidRPr="00A5288C">
        <w:t xml:space="preserve"> the default value can differ</w:t>
      </w:r>
      <w:r>
        <w:t>,</w:t>
      </w:r>
      <w:r w:rsidRPr="00A5288C">
        <w:t xml:space="preserve"> </w:t>
      </w:r>
      <w:r w:rsidR="006D3531">
        <w:t>see clause</w:t>
      </w:r>
      <w:r>
        <w:t xml:space="preserve"> </w:t>
      </w:r>
      <w:r>
        <w:fldChar w:fldCharType="begin"/>
      </w:r>
      <w:r>
        <w:instrText xml:space="preserve"> REF _Ref132201536 \r \h </w:instrText>
      </w:r>
      <w:r>
        <w:fldChar w:fldCharType="separate"/>
      </w:r>
      <w:r w:rsidR="0012574E">
        <w:t>10.2.4.4.19</w:t>
      </w:r>
      <w:r>
        <w:fldChar w:fldCharType="end"/>
      </w:r>
      <w:r>
        <w:t xml:space="preserve"> </w:t>
      </w:r>
      <w:r>
        <w:fldChar w:fldCharType="begin"/>
      </w:r>
      <w:r>
        <w:instrText xml:space="preserve"> REF _Ref132201536 \h </w:instrText>
      </w:r>
      <w:r>
        <w:fldChar w:fldCharType="separate"/>
      </w:r>
      <w:r w:rsidR="0012574E" w:rsidRPr="00F54804">
        <w:t>Attribute</w:t>
      </w:r>
      <w:r w:rsidR="0012574E">
        <w:t xml:space="preserve"> </w:t>
      </w:r>
      <w:r w:rsidR="0012574E" w:rsidRPr="00CB0A38">
        <w:rPr>
          <w:rFonts w:ascii="Courier New" w:hAnsi="Courier New" w:cs="Courier New"/>
        </w:rPr>
        <w:t>filler</w:t>
      </w:r>
      <w:r>
        <w:fldChar w:fldCharType="end"/>
      </w:r>
      <w:r w:rsidRPr="00A5288C">
        <w:t>.</w:t>
      </w:r>
      <w:r>
        <w:t xml:space="preserve"> </w:t>
      </w:r>
    </w:p>
    <w:p w14:paraId="5EA532CA" w14:textId="45DECD85"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468867CE" w14:textId="006931B9" w:rsidR="00FC68DB" w:rsidRPr="00D7391D" w:rsidRDefault="00FC68DB" w:rsidP="00B202D2">
      <w:pPr>
        <w:pStyle w:val="Note"/>
        <w:rPr>
          <w:sz w:val="22"/>
          <w:szCs w:val="22"/>
        </w:rPr>
      </w:pPr>
      <w:r w:rsidRPr="005C2D94">
        <w:rPr>
          <w:bCs/>
          <w:iCs/>
          <w:sz w:val="22"/>
        </w:rPr>
        <w:t xml:space="preserve">The attribute </w:t>
      </w:r>
      <w:r w:rsidRPr="001A2536">
        <w:rPr>
          <w:rStyle w:val="CodeCharacter"/>
          <w:szCs w:val="22"/>
        </w:rPr>
        <w:t>filler_material</w:t>
      </w:r>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46DDAD1D" w:rsidR="00FC68DB" w:rsidRPr="00D97F70" w:rsidRDefault="00FC68DB" w:rsidP="00997E2B">
      <w:pPr>
        <w:pStyle w:val="Example"/>
        <w:keepNext/>
      </w:pPr>
      <w:r w:rsidRPr="0030487D">
        <w:lastRenderedPageBreak/>
        <w:t xml:space="preserve">Example  (within each </w:t>
      </w:r>
      <w:r w:rsidRPr="001A2536">
        <w:t>attribute</w:t>
      </w:r>
      <w:r w:rsidRPr="0030487D">
        <w:t xml:space="preserve">, except </w:t>
      </w:r>
      <w:r w:rsidRPr="0030487D">
        <w:rPr>
          <w:rStyle w:val="CodeCharacter"/>
          <w:sz w:val="20"/>
        </w:rPr>
        <w:t>base</w:t>
      </w:r>
      <w:r w:rsidRPr="0030487D">
        <w:t xml:space="preserve"> within </w:t>
      </w:r>
      <w:r w:rsidRPr="0030487D">
        <w:rPr>
          <w:rStyle w:val="CodeCharacter"/>
          <w:sz w:val="20"/>
        </w:rPr>
        <w:t>&lt;weld_position/&gt;</w:t>
      </w:r>
      <w:r w:rsidRPr="0030487D">
        <w:t>):</w:t>
      </w:r>
      <w:r w:rsidR="0030487D">
        <w:t xml:space="preserve"> </w:t>
      </w:r>
    </w:p>
    <w:p w14:paraId="46EBDDBD" w14:textId="77777777" w:rsidR="00FC68DB" w:rsidRPr="00D97F70" w:rsidRDefault="00FC68DB" w:rsidP="00E63CC6">
      <w:pPr>
        <w:pStyle w:val="XMLCode"/>
        <w:keepNext/>
        <w:ind w:left="0" w:right="0" w:firstLine="0"/>
        <w:rPr>
          <w:lang w:val="en-GB"/>
        </w:rPr>
      </w:pPr>
      <w:r w:rsidRPr="00D97F70">
        <w:rPr>
          <w:lang w:val="en-GB"/>
        </w:rPr>
        <w:t>&lt;seamwweld&gt;</w:t>
      </w:r>
    </w:p>
    <w:p w14:paraId="61A68801" w14:textId="77777777" w:rsidR="00FC68DB" w:rsidRPr="00D97F70" w:rsidRDefault="00FC68DB" w:rsidP="00E63CC6">
      <w:pPr>
        <w:pStyle w:val="XMLCode"/>
        <w:keepNext/>
        <w:ind w:left="0" w:right="0" w:firstLine="0"/>
        <w:rPr>
          <w:lang w:val="en-GB"/>
        </w:rPr>
      </w:pPr>
      <w:r w:rsidRPr="00D97F70">
        <w:rPr>
          <w:lang w:val="en-GB"/>
        </w:rPr>
        <w:t xml:space="preserve">    &lt;k_joint base="2" technology="resistance"&gt;</w:t>
      </w:r>
    </w:p>
    <w:p w14:paraId="4CBC813A"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76B6795D"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515AE92F"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27B0886B" w14:textId="77777777" w:rsidR="00FC68DB" w:rsidRPr="00D97F70" w:rsidRDefault="00FC68DB" w:rsidP="00E63CC6">
      <w:pPr>
        <w:pStyle w:val="XMLCode"/>
        <w:ind w:left="0" w:right="0" w:firstLine="0"/>
        <w:rPr>
          <w:b/>
          <w:lang w:val="en-GB"/>
        </w:rPr>
      </w:pPr>
      <w:r w:rsidRPr="00D97F70">
        <w:rPr>
          <w:b/>
          <w:lang w:val="en-GB"/>
        </w:rPr>
        <w:t xml:space="preserve">                       thickness="1.4"</w:t>
      </w:r>
    </w:p>
    <w:p w14:paraId="3A6E2A44" w14:textId="77777777" w:rsidR="00FC68DB" w:rsidRPr="00D97F70" w:rsidRDefault="00FC68DB" w:rsidP="00E63CC6">
      <w:pPr>
        <w:pStyle w:val="XMLCode"/>
        <w:ind w:left="0" w:right="0" w:firstLine="0"/>
        <w:rPr>
          <w:b/>
          <w:lang w:val="en-GB"/>
        </w:rPr>
      </w:pPr>
      <w:r w:rsidRPr="00D97F70">
        <w:rPr>
          <w:b/>
          <w:lang w:val="en-GB"/>
        </w:rPr>
        <w:t xml:space="preserve">                       angle="15"</w:t>
      </w:r>
    </w:p>
    <w:p w14:paraId="2F5851CA" w14:textId="77777777" w:rsidR="00FC68DB" w:rsidRPr="00D97F70" w:rsidRDefault="00FC68DB" w:rsidP="00E63CC6">
      <w:pPr>
        <w:pStyle w:val="XMLCode"/>
        <w:ind w:left="0" w:right="0" w:firstLine="0"/>
        <w:rPr>
          <w:b/>
          <w:lang w:val="en-GB"/>
        </w:rPr>
      </w:pPr>
      <w:r w:rsidRPr="00D97F70">
        <w:rPr>
          <w:b/>
          <w:lang w:val="en-GB"/>
        </w:rPr>
        <w:t xml:space="preserve">                       section="HV"</w:t>
      </w:r>
    </w:p>
    <w:p w14:paraId="6A46791D" w14:textId="77777777" w:rsidR="00FC68DB" w:rsidRPr="00D97F70" w:rsidRDefault="00FC68DB" w:rsidP="00E63CC6">
      <w:pPr>
        <w:pStyle w:val="XMLCode"/>
        <w:ind w:left="0" w:right="0" w:firstLine="0"/>
        <w:rPr>
          <w:b/>
          <w:lang w:val="en-GB"/>
        </w:rPr>
      </w:pPr>
      <w:r w:rsidRPr="00D97F70">
        <w:rPr>
          <w:b/>
          <w:lang w:val="en-GB"/>
        </w:rPr>
        <w:t xml:space="preserve">                       filler="yes"</w:t>
      </w:r>
    </w:p>
    <w:p w14:paraId="2CA1395C" w14:textId="2E36B34D"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40224082"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7D119D01"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u="0.0" x="1" y="0" z="2"</w:t>
      </w:r>
    </w:p>
    <w:p w14:paraId="27C13124"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3986FCA2" w14:textId="77777777" w:rsidR="00FC68DB" w:rsidRPr="00D97F70" w:rsidRDefault="00FC68DB" w:rsidP="00E63CC6">
      <w:pPr>
        <w:pStyle w:val="XMLCode"/>
        <w:ind w:left="0" w:right="0" w:firstLine="0"/>
        <w:rPr>
          <w:b/>
          <w:lang w:val="en-GB"/>
        </w:rPr>
      </w:pPr>
      <w:r w:rsidRPr="00D97F70">
        <w:rPr>
          <w:b/>
          <w:lang w:val="en-GB"/>
        </w:rPr>
        <w:t xml:space="preserve">                       penetration="0.5"</w:t>
      </w:r>
    </w:p>
    <w:p w14:paraId="0A96A26E" w14:textId="77777777" w:rsidR="00FC68DB" w:rsidRPr="00D97F70" w:rsidRDefault="00FC68DB" w:rsidP="00E63CC6">
      <w:pPr>
        <w:pStyle w:val="XMLCode"/>
        <w:ind w:left="0" w:right="0" w:firstLine="0"/>
        <w:rPr>
          <w:b/>
          <w:lang w:val="en-GB"/>
        </w:rPr>
      </w:pPr>
      <w:r w:rsidRPr="00D97F70">
        <w:rPr>
          <w:b/>
          <w:lang w:val="en-GB"/>
        </w:rPr>
        <w:t xml:space="preserve">                       thickness="1.1"</w:t>
      </w:r>
    </w:p>
    <w:p w14:paraId="4FE205B1" w14:textId="77777777" w:rsidR="00FC68DB" w:rsidRPr="00D97F70" w:rsidRDefault="00FC68DB" w:rsidP="00E63CC6">
      <w:pPr>
        <w:pStyle w:val="XMLCode"/>
        <w:ind w:left="0" w:right="0" w:firstLine="0"/>
        <w:rPr>
          <w:b/>
          <w:lang w:val="en-GB"/>
        </w:rPr>
      </w:pPr>
      <w:r w:rsidRPr="00D97F70">
        <w:rPr>
          <w:b/>
          <w:lang w:val="en-GB"/>
        </w:rPr>
        <w:t xml:space="preserve">                       angle="90"</w:t>
      </w:r>
    </w:p>
    <w:p w14:paraId="2D0125D4" w14:textId="77777777" w:rsidR="00FC68DB" w:rsidRPr="00D97F70" w:rsidRDefault="00FC68DB" w:rsidP="00E63CC6">
      <w:pPr>
        <w:pStyle w:val="XMLCode"/>
        <w:ind w:left="0" w:right="0" w:firstLine="0"/>
        <w:rPr>
          <w:b/>
          <w:lang w:val="en-GB"/>
        </w:rPr>
      </w:pPr>
      <w:r w:rsidRPr="00D97F70">
        <w:rPr>
          <w:b/>
          <w:lang w:val="en-GB"/>
        </w:rPr>
        <w:t xml:space="preserve">                       section="HV"</w:t>
      </w:r>
    </w:p>
    <w:p w14:paraId="2014F748" w14:textId="77777777" w:rsidR="00FC68DB" w:rsidRPr="00D97F70" w:rsidRDefault="00FC68DB" w:rsidP="00E63CC6">
      <w:pPr>
        <w:pStyle w:val="XMLCode"/>
        <w:ind w:left="0" w:right="0" w:firstLine="0"/>
        <w:rPr>
          <w:b/>
          <w:lang w:val="en-GB"/>
        </w:rPr>
      </w:pPr>
      <w:r w:rsidRPr="00D97F70">
        <w:rPr>
          <w:b/>
          <w:lang w:val="en-GB"/>
        </w:rPr>
        <w:t xml:space="preserve">                       filler="yes"</w:t>
      </w:r>
    </w:p>
    <w:p w14:paraId="5F5F40A6" w14:textId="40D9A6EF"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644002AF"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06B3E060" w14:textId="77777777" w:rsidR="00FC68DB" w:rsidRPr="00780314" w:rsidRDefault="00FC68DB" w:rsidP="00E63CC6">
      <w:pPr>
        <w:pStyle w:val="XMLCode"/>
        <w:ind w:left="0" w:right="0" w:firstLine="0"/>
        <w:rPr>
          <w:b/>
          <w:lang w:val="es-ES"/>
        </w:rPr>
      </w:pPr>
      <w:r w:rsidRPr="00D97F70">
        <w:rPr>
          <w:b/>
          <w:lang w:val="en-GB"/>
        </w:rPr>
        <w:t xml:space="preserve">        </w:t>
      </w:r>
      <w:r w:rsidRPr="00780314">
        <w:rPr>
          <w:b/>
          <w:lang w:val="es-ES"/>
        </w:rPr>
        <w:t>&lt;weld_position u="1.0" x="-2" y="0" z="1"</w:t>
      </w:r>
    </w:p>
    <w:p w14:paraId="3DB36C76" w14:textId="77777777" w:rsidR="00FC68DB" w:rsidRPr="00D97F70" w:rsidRDefault="00FC68DB" w:rsidP="00E63CC6">
      <w:pPr>
        <w:pStyle w:val="XMLCode"/>
        <w:ind w:left="0" w:right="0" w:firstLine="0"/>
        <w:rPr>
          <w:b/>
          <w:lang w:val="en-GB"/>
        </w:rPr>
      </w:pPr>
      <w:r w:rsidRPr="00780314">
        <w:rPr>
          <w:b/>
          <w:lang w:val="es-ES"/>
        </w:rPr>
        <w:t xml:space="preserve">                       </w:t>
      </w:r>
      <w:r w:rsidRPr="00D97F70">
        <w:rPr>
          <w:b/>
          <w:lang w:val="en-GB"/>
        </w:rPr>
        <w:t>reference="true"</w:t>
      </w:r>
    </w:p>
    <w:p w14:paraId="2754BD71" w14:textId="77777777" w:rsidR="00FC68DB" w:rsidRPr="00D97F70" w:rsidRDefault="00FC68DB" w:rsidP="00E63CC6">
      <w:pPr>
        <w:pStyle w:val="XMLCode"/>
        <w:ind w:left="0" w:right="0" w:firstLine="0"/>
        <w:rPr>
          <w:b/>
          <w:lang w:val="en-GB"/>
        </w:rPr>
      </w:pPr>
      <w:r w:rsidRPr="00D97F70">
        <w:rPr>
          <w:b/>
          <w:lang w:val="en-GB"/>
        </w:rPr>
        <w:t xml:space="preserve">                       penetration="0.6"</w:t>
      </w:r>
    </w:p>
    <w:p w14:paraId="78F451F8" w14:textId="157E001D" w:rsidR="00FC68DB" w:rsidRPr="00D97F70" w:rsidRDefault="00FC68DB" w:rsidP="00E63CC6">
      <w:pPr>
        <w:pStyle w:val="XMLCode"/>
        <w:ind w:left="0" w:right="0" w:firstLine="0"/>
        <w:rPr>
          <w:b/>
          <w:lang w:val="en-GB"/>
        </w:rPr>
      </w:pPr>
      <w:r w:rsidRPr="00D97F70">
        <w:rPr>
          <w:b/>
          <w:lang w:val="en-GB"/>
        </w:rPr>
        <w:t xml:space="preserve">                       thickness=".5"</w:t>
      </w:r>
    </w:p>
    <w:p w14:paraId="4FF98098" w14:textId="3CBF4CD0" w:rsidR="00FC68DB" w:rsidRPr="00D97F70" w:rsidRDefault="00FC68DB" w:rsidP="00E63CC6">
      <w:pPr>
        <w:pStyle w:val="XMLCode"/>
        <w:ind w:left="0" w:right="0" w:firstLine="0"/>
        <w:rPr>
          <w:b/>
          <w:lang w:val="en-GB"/>
        </w:rPr>
      </w:pPr>
      <w:r w:rsidRPr="00D97F70">
        <w:rPr>
          <w:b/>
          <w:lang w:val="en-GB"/>
        </w:rPr>
        <w:t xml:space="preserve">                       angle="30"</w:t>
      </w:r>
    </w:p>
    <w:p w14:paraId="31C71778" w14:textId="77777777" w:rsidR="00FC68DB" w:rsidRPr="00D97F70" w:rsidRDefault="00FC68DB" w:rsidP="00E63CC6">
      <w:pPr>
        <w:pStyle w:val="XMLCode"/>
        <w:ind w:left="0" w:right="0" w:firstLine="0"/>
        <w:rPr>
          <w:b/>
          <w:lang w:val="en-GB"/>
        </w:rPr>
      </w:pPr>
      <w:r w:rsidRPr="00D97F70">
        <w:rPr>
          <w:b/>
          <w:lang w:val="en-GB"/>
        </w:rPr>
        <w:t xml:space="preserve">                       section="HV"</w:t>
      </w:r>
    </w:p>
    <w:p w14:paraId="3DDC1EAD" w14:textId="77777777" w:rsidR="00FC68DB" w:rsidRPr="00D97F70" w:rsidRDefault="00FC68DB" w:rsidP="00E63CC6">
      <w:pPr>
        <w:pStyle w:val="XMLCode"/>
        <w:ind w:left="0" w:right="0" w:firstLine="0"/>
        <w:rPr>
          <w:b/>
          <w:lang w:val="en-GB"/>
        </w:rPr>
      </w:pPr>
      <w:r w:rsidRPr="00D97F70">
        <w:rPr>
          <w:b/>
          <w:lang w:val="en-GB"/>
        </w:rPr>
        <w:t xml:space="preserve">                       filler="yes"</w:t>
      </w:r>
    </w:p>
    <w:p w14:paraId="4091A2A6" w14:textId="2DF81E05" w:rsidR="00FC68DB" w:rsidRPr="00D97F70" w:rsidRDefault="00E63CC6" w:rsidP="00E63CC6">
      <w:pPr>
        <w:pStyle w:val="XMLCode"/>
        <w:ind w:left="0" w:right="0" w:firstLine="0"/>
        <w:rPr>
          <w:b/>
          <w:lang w:val="en-GB"/>
        </w:rPr>
      </w:pPr>
      <w:r>
        <w:rPr>
          <w:b/>
          <w:lang w:val="en-GB"/>
        </w:rPr>
        <w:t xml:space="preserve">                   </w:t>
      </w:r>
      <w:r w:rsidR="00FC68DB" w:rsidRPr="00D97F70">
        <w:rPr>
          <w:b/>
          <w:lang w:val="en-GB"/>
        </w:rPr>
        <w:t xml:space="preserve">    filler_material="E7018-X"</w:t>
      </w:r>
    </w:p>
    <w:p w14:paraId="2E197EF1" w14:textId="77777777" w:rsidR="00FC68DB" w:rsidRPr="00D97F70" w:rsidRDefault="00FC68DB" w:rsidP="00E63CC6">
      <w:pPr>
        <w:pStyle w:val="XMLCode"/>
        <w:ind w:left="0" w:right="0" w:firstLine="0"/>
        <w:rPr>
          <w:b/>
          <w:lang w:val="en-GB"/>
        </w:rPr>
      </w:pPr>
      <w:r w:rsidRPr="00D97F70">
        <w:rPr>
          <w:b/>
          <w:lang w:val="en-GB"/>
        </w:rPr>
        <w:t xml:space="preserve">                       shape="straight" /&gt;</w:t>
      </w:r>
    </w:p>
    <w:p w14:paraId="2327A5B7"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430D1FDE" w14:textId="77777777" w:rsidR="00FC68DB" w:rsidRPr="00D97F70" w:rsidRDefault="00FC68DB" w:rsidP="00E63CC6">
      <w:pPr>
        <w:pStyle w:val="XMLCode"/>
        <w:ind w:left="0" w:right="0" w:firstLine="0"/>
        <w:rPr>
          <w:lang w:val="en-GB"/>
        </w:rPr>
      </w:pPr>
      <w:r w:rsidRPr="00D97F70">
        <w:rPr>
          <w:lang w:val="en-GB"/>
        </w:rPr>
        <w:t xml:space="preserve">        &lt;sheet_parameter ... /&gt;</w:t>
      </w:r>
    </w:p>
    <w:p w14:paraId="698C5EF0" w14:textId="77777777" w:rsidR="00FC68DB" w:rsidRPr="00D97F70" w:rsidRDefault="00FC68DB" w:rsidP="00E63CC6">
      <w:pPr>
        <w:pStyle w:val="XMLCode"/>
        <w:ind w:left="0" w:right="0" w:firstLine="0"/>
        <w:rPr>
          <w:lang w:val="en-GB"/>
        </w:rPr>
      </w:pPr>
      <w:r w:rsidRPr="00D97F70">
        <w:rPr>
          <w:lang w:val="en-GB"/>
        </w:rPr>
        <w:t xml:space="preserve">    &lt;/k_joint&gt;</w:t>
      </w:r>
    </w:p>
    <w:p w14:paraId="60EF50BC" w14:textId="7A617B7B" w:rsidR="00FC68DB" w:rsidRPr="00D97F70" w:rsidRDefault="00FC68DB" w:rsidP="00E63CC6">
      <w:pPr>
        <w:pStyle w:val="XMLCode"/>
        <w:ind w:left="0" w:right="0" w:firstLine="0"/>
        <w:rPr>
          <w:lang w:val="en-GB"/>
        </w:rPr>
      </w:pPr>
      <w:r w:rsidRPr="00D97F70">
        <w:rPr>
          <w:lang w:val="en-GB"/>
        </w:rPr>
        <w:t>&lt;/seamweld&gt;</w:t>
      </w:r>
      <w:r w:rsidR="00F73DFF">
        <w:rPr>
          <w:lang w:val="en-GB"/>
        </w:rPr>
        <w:t xml:space="preserve"> </w:t>
      </w:r>
    </w:p>
    <w:p w14:paraId="57F92425" w14:textId="00EEE4D2" w:rsidR="00FC68DB" w:rsidRPr="00D97F70" w:rsidRDefault="00FC68DB">
      <w:pPr>
        <w:pStyle w:val="berschrift4"/>
      </w:pPr>
      <w:bookmarkStart w:id="2029" w:name="WeldDefinitionCrossJoint"/>
      <w:bookmarkStart w:id="2030" w:name="_Ref397588351"/>
      <w:bookmarkStart w:id="2031" w:name="_Toc3557054"/>
      <w:bookmarkStart w:id="2032" w:name="_Toc34747304"/>
      <w:bookmarkStart w:id="2033" w:name="_Toc77102123"/>
      <w:bookmarkStart w:id="2034" w:name="_Toc338939116"/>
      <w:bookmarkEnd w:id="2029"/>
      <w:r w:rsidRPr="00D97F70">
        <w:t>Element</w:t>
      </w:r>
      <w:r w:rsidR="00F3142F">
        <w:t xml:space="preserve"> </w:t>
      </w:r>
      <w:r w:rsidR="00D02360" w:rsidRPr="00D02360">
        <w:rPr>
          <w:rFonts w:ascii="Courier New" w:hAnsi="Courier New"/>
          <w:bCs/>
        </w:rPr>
        <w:t>&lt;</w:t>
      </w:r>
      <w:r w:rsidRPr="00D02360">
        <w:rPr>
          <w:rFonts w:ascii="Courier New" w:hAnsi="Courier New"/>
          <w:bCs/>
        </w:rPr>
        <w:t>sheet_parameter</w:t>
      </w:r>
      <w:bookmarkEnd w:id="2030"/>
      <w:bookmarkEnd w:id="2031"/>
      <w:bookmarkEnd w:id="2032"/>
      <w:bookmarkEnd w:id="2033"/>
      <w:r w:rsidR="00D02360" w:rsidRPr="00D02360">
        <w:rPr>
          <w:rFonts w:ascii="Courier New" w:hAnsi="Courier New"/>
          <w:bCs/>
        </w:rPr>
        <w:t>/&gt;</w:t>
      </w:r>
      <w:r w:rsidR="00DA4207">
        <w:t xml:space="preserve"> </w:t>
      </w:r>
    </w:p>
    <w:p w14:paraId="0BEC9635" w14:textId="2CCCEA6B" w:rsidR="00FC68DB" w:rsidRPr="00D97F70" w:rsidRDefault="00FC68DB" w:rsidP="00B202D2">
      <w:pPr>
        <w:keepNext/>
        <w:keepLines/>
      </w:pPr>
      <w:r w:rsidRPr="00D97F70">
        <w:t xml:space="preserve">For the element </w:t>
      </w:r>
      <w:r w:rsidRPr="00D97F70">
        <w:rPr>
          <w:rStyle w:val="CodeCharacter"/>
        </w:rPr>
        <w:t>&lt;sheet_parameter/&gt;</w:t>
      </w:r>
      <w:r w:rsidRPr="00D97F70">
        <w:t xml:space="preserve">, the following attributes can be specified for the </w:t>
      </w:r>
      <w:r w:rsidR="0047234D">
        <w:t>K-joint</w:t>
      </w:r>
      <w:r w:rsidR="008D14D0">
        <w:t xml:space="preserve"> (see </w:t>
      </w:r>
      <w:r w:rsidR="008D14D0">
        <w:fldChar w:fldCharType="begin"/>
      </w:r>
      <w:r w:rsidR="008D14D0">
        <w:instrText xml:space="preserve"> REF _Ref157791526 \h </w:instrText>
      </w:r>
      <w:r w:rsidR="008D14D0">
        <w:fldChar w:fldCharType="separate"/>
      </w:r>
      <w:r w:rsidR="0012574E" w:rsidRPr="00D97F70">
        <w:t xml:space="preserve">Table </w:t>
      </w:r>
      <w:r w:rsidR="0012574E">
        <w:rPr>
          <w:noProof/>
        </w:rPr>
        <w:t>120</w:t>
      </w:r>
      <w:r w:rsidR="008D14D0">
        <w:fldChar w:fldCharType="end"/>
      </w:r>
      <w:r w:rsidR="008D14D0">
        <w:t>)</w:t>
      </w:r>
      <w:r w:rsidRPr="00D97F70">
        <w:t>:</w:t>
      </w:r>
      <w:r w:rsidR="008D14D0">
        <w:t xml:space="preserve"> </w:t>
      </w:r>
    </w:p>
    <w:p w14:paraId="25A8461F" w14:textId="6A2E68DC" w:rsidR="00890926" w:rsidRPr="00D97F70" w:rsidRDefault="00890926" w:rsidP="001640C5">
      <w:pPr>
        <w:pStyle w:val="Beschriftung"/>
        <w:keepNext/>
        <w:keepLines/>
      </w:pPr>
      <w:bookmarkStart w:id="2035" w:name="_Ref157791526"/>
      <w:bookmarkStart w:id="2036" w:name="_Toc159619052"/>
      <w:r w:rsidRPr="00D97F70">
        <w:t xml:space="preserve">Table </w:t>
      </w:r>
      <w:r w:rsidRPr="00D97F70">
        <w:fldChar w:fldCharType="begin"/>
      </w:r>
      <w:r w:rsidRPr="00D97F70">
        <w:instrText xml:space="preserve"> SEQ Table \* ARABIC </w:instrText>
      </w:r>
      <w:r w:rsidRPr="00D97F70">
        <w:fldChar w:fldCharType="separate"/>
      </w:r>
      <w:r w:rsidR="0012574E">
        <w:rPr>
          <w:noProof/>
        </w:rPr>
        <w:t>120</w:t>
      </w:r>
      <w:r w:rsidRPr="00D97F70">
        <w:fldChar w:fldCharType="end"/>
      </w:r>
      <w:bookmarkEnd w:id="2035"/>
      <w:r w:rsidR="005F32CD" w:rsidRPr="00D97F70">
        <w:t xml:space="preserve"> — </w:t>
      </w:r>
      <w:r w:rsidRPr="00D97F70">
        <w:t>Attributes of element &lt;</w:t>
      </w:r>
      <w:r w:rsidRPr="00D97F70">
        <w:rPr>
          <w:rFonts w:ascii="Courier New" w:hAnsi="Courier New" w:cs="Courier New"/>
          <w:kern w:val="22"/>
        </w:rPr>
        <w:t>sheet_parameter/&gt;</w:t>
      </w:r>
      <w:r w:rsidRPr="00D97F70">
        <w:t xml:space="preserve"> for </w:t>
      </w:r>
      <w:r w:rsidR="0047234D">
        <w:t>K-joint</w:t>
      </w:r>
      <w:bookmarkEnd w:id="2036"/>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be refer</w:t>
            </w:r>
            <w:r w:rsidRPr="00B2581E">
              <w:rPr>
                <w:sz w:val="20"/>
                <w:szCs w:val="20"/>
              </w:rPr>
              <w:t xml:space="preserve">enced to </w:t>
            </w:r>
            <w:r w:rsidRPr="00B2581E">
              <w:rPr>
                <w:rStyle w:val="CodeCharacter"/>
                <w:sz w:val="20"/>
                <w:szCs w:val="20"/>
              </w:rPr>
              <w:t>&lt;part</w:t>
            </w:r>
            <w:r w:rsidR="006E12C4"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r w:rsidRPr="00D97F70">
              <w:rPr>
                <w:sz w:val="20"/>
                <w:szCs w:val="20"/>
              </w:rPr>
              <w:t xml:space="preserve">sheet_thickness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r w:rsidRPr="00D97F70">
              <w:rPr>
                <w:sz w:val="20"/>
                <w:szCs w:val="20"/>
              </w:rPr>
              <w:t>sheet_angle</w:t>
            </w:r>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4EBB2C6D" w:rsidR="00FC68DB" w:rsidRPr="00D97F70" w:rsidRDefault="00602D17" w:rsidP="00997E2B">
      <w:pPr>
        <w:pStyle w:val="Example"/>
        <w:keepNext/>
      </w:pPr>
      <w:r>
        <w:t>Example</w:t>
      </w:r>
    </w:p>
    <w:p w14:paraId="1D571BA4" w14:textId="77777777" w:rsidR="00FC68DB" w:rsidRPr="00D97F70" w:rsidRDefault="00FC68DB" w:rsidP="008D14D0">
      <w:pPr>
        <w:pStyle w:val="XMLCode"/>
        <w:keepNext/>
        <w:ind w:firstLine="0"/>
        <w:rPr>
          <w:lang w:val="en-GB"/>
        </w:rPr>
      </w:pPr>
      <w:r w:rsidRPr="00D97F70">
        <w:rPr>
          <w:lang w:val="en-GB"/>
        </w:rPr>
        <w:t>&lt;seamweld&gt;</w:t>
      </w:r>
    </w:p>
    <w:p w14:paraId="31CC34ED" w14:textId="77777777" w:rsidR="00FC68DB" w:rsidRPr="00D97F70" w:rsidRDefault="00FC68DB" w:rsidP="008D14D0">
      <w:pPr>
        <w:pStyle w:val="XMLCode"/>
        <w:keepNext/>
        <w:ind w:firstLine="0"/>
        <w:rPr>
          <w:lang w:val="en-GB"/>
        </w:rPr>
      </w:pPr>
      <w:r w:rsidRPr="00D97F70">
        <w:rPr>
          <w:lang w:val="en-GB"/>
        </w:rPr>
        <w:t xml:space="preserve">    &lt;k_joint base="2" technology="resistance"&gt;</w:t>
      </w:r>
    </w:p>
    <w:p w14:paraId="0217337B" w14:textId="77777777" w:rsidR="00FC68DB" w:rsidRPr="00780314" w:rsidRDefault="00FC68DB" w:rsidP="008D14D0">
      <w:pPr>
        <w:pStyle w:val="XMLCode"/>
        <w:ind w:firstLine="0"/>
        <w:rPr>
          <w:lang w:val="es-ES"/>
        </w:rPr>
      </w:pPr>
      <w:r w:rsidRPr="00780314">
        <w:rPr>
          <w:lang w:val="es-ES"/>
        </w:rPr>
        <w:t xml:space="preserve">        &lt;weld_position u="1.0" x="2" y="0" z="1" .../&gt;</w:t>
      </w:r>
    </w:p>
    <w:p w14:paraId="4F1E9ED2" w14:textId="77777777" w:rsidR="00FC68DB" w:rsidRPr="00780314" w:rsidRDefault="00FC68DB" w:rsidP="008D14D0">
      <w:pPr>
        <w:pStyle w:val="XMLCode"/>
        <w:ind w:firstLine="0"/>
        <w:rPr>
          <w:lang w:val="es-ES"/>
        </w:rPr>
      </w:pPr>
      <w:r w:rsidRPr="00780314">
        <w:rPr>
          <w:lang w:val="es-ES"/>
        </w:rPr>
        <w:t xml:space="preserve">        &lt;weld_position u="0.0" x="1" y="0" z="2" .../&gt;</w:t>
      </w:r>
    </w:p>
    <w:p w14:paraId="64BFAD6A" w14:textId="77777777" w:rsidR="00FC68DB" w:rsidRPr="00780314" w:rsidRDefault="00FC68DB" w:rsidP="008D14D0">
      <w:pPr>
        <w:pStyle w:val="XMLCode"/>
        <w:ind w:firstLine="0"/>
        <w:rPr>
          <w:lang w:val="es-ES"/>
        </w:rPr>
      </w:pPr>
      <w:r w:rsidRPr="00780314">
        <w:rPr>
          <w:lang w:val="es-ES"/>
        </w:rPr>
        <w:t xml:space="preserve">        &lt;weld_position u="1.0" x="-2" y="0" z="1" .../&gt;</w:t>
      </w:r>
    </w:p>
    <w:p w14:paraId="286CA529" w14:textId="77777777" w:rsidR="00FC68DB" w:rsidRPr="00D97F70" w:rsidRDefault="00FC68DB" w:rsidP="008D14D0">
      <w:pPr>
        <w:pStyle w:val="XMLCode"/>
        <w:ind w:firstLine="0"/>
        <w:rPr>
          <w:b/>
          <w:lang w:val="en-GB"/>
        </w:rPr>
      </w:pPr>
      <w:r w:rsidRPr="00780314">
        <w:rPr>
          <w:lang w:val="es-ES"/>
        </w:rPr>
        <w:t xml:space="preserve">        </w:t>
      </w:r>
      <w:r w:rsidRPr="00D97F70">
        <w:rPr>
          <w:b/>
          <w:lang w:val="en-GB"/>
        </w:rPr>
        <w:t>&lt;sheet_parameter index="1" gap="1.5" sheet_thickness="1.5" sheet_angle="45"/&gt;</w:t>
      </w:r>
    </w:p>
    <w:p w14:paraId="6B08CDB7" w14:textId="77777777" w:rsidR="00FC68DB" w:rsidRPr="00D97F70" w:rsidRDefault="00FC68DB" w:rsidP="008D14D0">
      <w:pPr>
        <w:pStyle w:val="XMLCode"/>
        <w:ind w:firstLine="0"/>
        <w:rPr>
          <w:b/>
          <w:lang w:val="en-GB"/>
        </w:rPr>
      </w:pPr>
      <w:r w:rsidRPr="00D97F70">
        <w:rPr>
          <w:b/>
          <w:lang w:val="en-GB"/>
        </w:rPr>
        <w:t xml:space="preserve">        &lt;sheet_parameter index="3" gap="1.0" sheet_thickness="1.5" sheet_angle="30"/&gt;</w:t>
      </w:r>
    </w:p>
    <w:p w14:paraId="4BC8CBAF" w14:textId="77777777" w:rsidR="00FC68DB" w:rsidRPr="00D97F70" w:rsidRDefault="00FC68DB" w:rsidP="008D14D0">
      <w:pPr>
        <w:pStyle w:val="XMLCode"/>
        <w:ind w:firstLine="0"/>
        <w:rPr>
          <w:lang w:val="en-GB"/>
        </w:rPr>
      </w:pPr>
      <w:r w:rsidRPr="00D97F70">
        <w:rPr>
          <w:lang w:val="en-GB"/>
        </w:rPr>
        <w:t xml:space="preserve">    &lt;/k_joint&gt;</w:t>
      </w:r>
    </w:p>
    <w:p w14:paraId="1AB9FB59" w14:textId="336FA30B" w:rsidR="007A2348" w:rsidRPr="00D97F70" w:rsidRDefault="00FC68DB" w:rsidP="008D14D0">
      <w:pPr>
        <w:pStyle w:val="XMLCode"/>
        <w:ind w:firstLine="0"/>
        <w:rPr>
          <w:lang w:val="en-GB"/>
        </w:rPr>
      </w:pPr>
      <w:r w:rsidRPr="00D97F70">
        <w:rPr>
          <w:lang w:val="en-GB"/>
        </w:rPr>
        <w:t>&lt;/seamweld&gt;</w:t>
      </w:r>
      <w:r w:rsidR="002E2054">
        <w:rPr>
          <w:lang w:val="en-GB"/>
        </w:rPr>
        <w:t xml:space="preserve"> </w:t>
      </w:r>
    </w:p>
    <w:p w14:paraId="4F56B9CF" w14:textId="1159A522" w:rsidR="00FC68DB" w:rsidRDefault="00FC68DB" w:rsidP="00B202D2">
      <w:pPr>
        <w:pStyle w:val="berschrift3"/>
      </w:pPr>
      <w:bookmarkStart w:id="2037" w:name="_Toc3557055"/>
      <w:bookmarkStart w:id="2038" w:name="_Toc34747305"/>
      <w:bookmarkStart w:id="2039" w:name="_Toc77102124"/>
      <w:bookmarkStart w:id="2040" w:name="_Toc159618813"/>
      <w:r w:rsidRPr="00F54804">
        <w:lastRenderedPageBreak/>
        <w:t xml:space="preserve">Cruciform </w:t>
      </w:r>
      <w:r w:rsidR="006D307A">
        <w:t>j</w:t>
      </w:r>
      <w:r w:rsidRPr="00F54804">
        <w:t>oint</w:t>
      </w:r>
      <w:bookmarkEnd w:id="2034"/>
      <w:bookmarkEnd w:id="2037"/>
      <w:bookmarkEnd w:id="2038"/>
      <w:bookmarkEnd w:id="2039"/>
      <w:bookmarkEnd w:id="2040"/>
    </w:p>
    <w:p w14:paraId="43FE7316" w14:textId="5979E444" w:rsidR="00F85CA7" w:rsidRPr="00F85CA7" w:rsidRDefault="00F85CA7" w:rsidP="0013175B">
      <w:pPr>
        <w:pStyle w:val="berschrift4"/>
      </w:pPr>
      <w:r>
        <w:t>General</w:t>
      </w:r>
    </w:p>
    <w:p w14:paraId="4D230E58" w14:textId="7E8CAB67" w:rsidR="00FC68DB" w:rsidRPr="005C2D94" w:rsidRDefault="00FC68DB" w:rsidP="00B202D2">
      <w:pPr>
        <w:keepNext/>
      </w:pPr>
      <w:r w:rsidRPr="005C2D94">
        <w:t xml:space="preserve">The </w:t>
      </w:r>
      <w:r w:rsidR="009D3951">
        <w:t>cruciform joint</w:t>
      </w:r>
      <w:r w:rsidRPr="005C2D94">
        <w:t xml:space="preserve"> connects two welded sheets from different sides to a base sheet.</w:t>
      </w:r>
      <w:r w:rsidR="00496E0A">
        <w:t xml:space="preserve"> </w:t>
      </w:r>
    </w:p>
    <w:p w14:paraId="54EA1F22" w14:textId="17B4D69E" w:rsidR="00FC68DB" w:rsidRPr="000A1B7B" w:rsidRDefault="00FC68DB" w:rsidP="00B202D2">
      <w:r w:rsidRPr="00BD52D7">
        <w:t xml:space="preserve">There are four potential </w:t>
      </w:r>
      <w:r w:rsidR="009D3951">
        <w:t xml:space="preserve">physical </w:t>
      </w:r>
      <w:r w:rsidRPr="00BD52D7">
        <w:t>welds that can be specified for this type of connection. The parameters for each of the welds can be described separately.</w:t>
      </w:r>
    </w:p>
    <w:p w14:paraId="787D3F83" w14:textId="0E38C804" w:rsidR="00496E0A" w:rsidRPr="00F54804" w:rsidRDefault="00FC68DB" w:rsidP="00B202D2">
      <w:r w:rsidRPr="00F54804">
        <w:t xml:space="preserve">The XML definition of a </w:t>
      </w:r>
      <w:r w:rsidR="009D3951">
        <w:t>c</w:t>
      </w:r>
      <w:r w:rsidRPr="00F54804">
        <w:t xml:space="preserve">ruciform </w:t>
      </w:r>
      <w:r w:rsidR="009D3951">
        <w:t>j</w:t>
      </w:r>
      <w:r w:rsidRPr="00F54804">
        <w:t>oint</w:t>
      </w:r>
      <w:bookmarkStart w:id="2041" w:name="GenericSeamWeldWeldingTechnology"/>
      <w:bookmarkEnd w:id="2041"/>
      <w:r w:rsidRPr="00F54804">
        <w:t xml:space="preserve"> supports up to four weld positions. Each of the weld positions is specified using the element </w:t>
      </w:r>
      <w:r w:rsidRPr="006E12C4">
        <w:rPr>
          <w:rStyle w:val="CodeCharacter"/>
        </w:rPr>
        <w:t>&lt;weld_position/&gt;</w:t>
      </w:r>
      <w:r w:rsidR="00926E8F" w:rsidRPr="00F54804">
        <w:t xml:space="preserve"> </w:t>
      </w:r>
      <w:r w:rsidRPr="00F54804">
        <w:t>with the corresponding attributes and nested elements inside the subtype definition.</w:t>
      </w:r>
      <w:r w:rsidR="00496E0A">
        <w:t xml:space="preserve"> </w:t>
      </w:r>
    </w:p>
    <w:p w14:paraId="411AA063" w14:textId="3EE80C65" w:rsidR="00FC68DB" w:rsidRDefault="00FC68DB">
      <w:pPr>
        <w:pStyle w:val="berschrift4"/>
      </w:pPr>
      <w:bookmarkStart w:id="2042" w:name="_Toc3557056"/>
      <w:bookmarkStart w:id="2043" w:name="_Toc34747306"/>
      <w:bookmarkStart w:id="2044" w:name="_Toc77102125"/>
      <w:r w:rsidRPr="00F54804">
        <w:t>Sheet Parameters</w:t>
      </w:r>
      <w:bookmarkEnd w:id="2042"/>
      <w:bookmarkEnd w:id="2043"/>
      <w:bookmarkEnd w:id="2044"/>
      <w:r w:rsidR="00926E8F">
        <w:t xml:space="preserve"> </w:t>
      </w:r>
    </w:p>
    <w:p w14:paraId="3C83B2A7" w14:textId="6EF231BA" w:rsidR="00926E8F" w:rsidRPr="005C2D94" w:rsidRDefault="00926E8F" w:rsidP="00926E8F">
      <w:pPr>
        <w:keepNext/>
      </w:pPr>
      <w:r w:rsidRPr="005C2D94">
        <w:t>The parameters to describe the connection are</w:t>
      </w:r>
      <w:r>
        <w:t xml:space="preserve"> (see </w:t>
      </w:r>
      <w:r>
        <w:fldChar w:fldCharType="begin"/>
      </w:r>
      <w:r>
        <w:instrText xml:space="preserve"> REF _Ref159026187 \h </w:instrText>
      </w:r>
      <w:r>
        <w:fldChar w:fldCharType="separate"/>
      </w:r>
      <w:r w:rsidR="0012574E">
        <w:t xml:space="preserve">Figure </w:t>
      </w:r>
      <w:r w:rsidR="0012574E">
        <w:rPr>
          <w:noProof/>
        </w:rPr>
        <w:t>74</w:t>
      </w:r>
      <w:r>
        <w:fldChar w:fldCharType="end"/>
      </w:r>
      <w:r>
        <w:t>)</w:t>
      </w:r>
      <w:r w:rsidRPr="005C2D94">
        <w:t>:</w:t>
      </w:r>
      <w:r>
        <w:t xml:space="preserve"> </w:t>
      </w:r>
    </w:p>
    <w:p w14:paraId="236986EA" w14:textId="2DBBD5AD"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B</w:t>
      </w:r>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Thickness of base sheet</w:t>
      </w:r>
      <w:r w:rsidR="00B63237">
        <w:rPr>
          <w:rFonts w:ascii="Cambria" w:hAnsi="Cambria"/>
          <w:lang w:val="en-GB"/>
        </w:rPr>
        <w:t xml:space="preserve">, </w:t>
      </w:r>
    </w:p>
    <w:p w14:paraId="2269751C" w14:textId="572F1384" w:rsidR="00926E8F" w:rsidRPr="0013175B" w:rsidRDefault="00926E8F" w:rsidP="00926E8F">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t>Thickness of welded sheet</w:t>
      </w:r>
      <w:r w:rsidR="00B63237">
        <w:rPr>
          <w:rFonts w:ascii="Cambria" w:hAnsi="Cambria"/>
          <w:lang w:val="en-GB"/>
        </w:rPr>
        <w:t xml:space="preserve">, </w:t>
      </w:r>
    </w:p>
    <w:p w14:paraId="42BE6C31" w14:textId="68F6F992" w:rsidR="00926E8F" w:rsidRPr="0013175B" w:rsidRDefault="00926E8F" w:rsidP="00926E8F">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t>Sheet angle of welded sheet</w:t>
      </w:r>
      <w:r w:rsidR="00B63237">
        <w:rPr>
          <w:rFonts w:ascii="Cambria" w:hAnsi="Cambria"/>
          <w:lang w:val="en-GB"/>
        </w:rPr>
        <w:t xml:space="preserve">, </w:t>
      </w:r>
    </w:p>
    <w:p w14:paraId="1E497669" w14:textId="65D1392B" w:rsidR="00926E8F" w:rsidRPr="007A2348" w:rsidRDefault="00926E8F" w:rsidP="00926E8F">
      <w:pPr>
        <w:pStyle w:val="Aufzhlungszeichen"/>
        <w:numPr>
          <w:ilvl w:val="0"/>
          <w:numId w:val="10"/>
        </w:numPr>
        <w:ind w:left="357" w:hanging="357"/>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Pr>
          <w:rFonts w:ascii="Cambria" w:hAnsi="Cambria"/>
          <w:lang w:val="en-GB"/>
        </w:rPr>
        <w:t>.</w:t>
      </w:r>
      <w:r w:rsidR="00B63237">
        <w:rPr>
          <w:rFonts w:ascii="Cambria" w:hAnsi="Cambria"/>
          <w:lang w:val="en-GB"/>
        </w:rPr>
        <w:t xml:space="preserve"> </w:t>
      </w:r>
    </w:p>
    <w:p w14:paraId="2B0C1FB6" w14:textId="67304A24" w:rsidR="00926E8F" w:rsidRDefault="00926E8F" w:rsidP="00926E8F">
      <w:pPr>
        <w:keepNext/>
        <w:jc w:val="center"/>
        <w:rPr>
          <w:lang w:eastAsia="ja-JP"/>
        </w:rPr>
      </w:pPr>
      <w:r>
        <w:rPr>
          <w:noProof/>
          <w:lang w:eastAsia="ja-JP"/>
        </w:rPr>
        <w:drawing>
          <wp:inline distT="0" distB="0" distL="0" distR="0" wp14:anchorId="21D6C869" wp14:editId="6C045FC5">
            <wp:extent cx="1839595" cy="1890395"/>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39595" cy="1890395"/>
                    </a:xfrm>
                    <a:prstGeom prst="rect">
                      <a:avLst/>
                    </a:prstGeom>
                  </pic:spPr>
                </pic:pic>
              </a:graphicData>
            </a:graphic>
          </wp:inline>
        </w:drawing>
      </w:r>
    </w:p>
    <w:p w14:paraId="61EC021E" w14:textId="6350E87D" w:rsidR="000D79B0" w:rsidRDefault="007A2348" w:rsidP="007A2348">
      <w:pPr>
        <w:pStyle w:val="Beschriftung"/>
      </w:pPr>
      <w:bookmarkStart w:id="2045" w:name="_Ref159026187"/>
      <w:bookmarkStart w:id="2046" w:name="_Toc159618917"/>
      <w:r>
        <w:t xml:space="preserve">Figure </w:t>
      </w:r>
      <w:r>
        <w:fldChar w:fldCharType="begin"/>
      </w:r>
      <w:r>
        <w:instrText xml:space="preserve"> SEQ Figure \* ARABIC </w:instrText>
      </w:r>
      <w:r>
        <w:fldChar w:fldCharType="separate"/>
      </w:r>
      <w:r w:rsidR="0012574E">
        <w:rPr>
          <w:noProof/>
        </w:rPr>
        <w:t>74</w:t>
      </w:r>
      <w:r>
        <w:fldChar w:fldCharType="end"/>
      </w:r>
      <w:bookmarkEnd w:id="2045"/>
      <w:r w:rsidR="002D7110">
        <w:t xml:space="preserve"> </w:t>
      </w:r>
      <w:r>
        <w:t xml:space="preserve">— Cruciform </w:t>
      </w:r>
      <w:r w:rsidR="006D307A">
        <w:t>j</w:t>
      </w:r>
      <w:r>
        <w:t xml:space="preserve">oint </w:t>
      </w:r>
      <w:r w:rsidR="006D307A">
        <w:t>s</w:t>
      </w:r>
      <w:r>
        <w:t xml:space="preserve">heet </w:t>
      </w:r>
      <w:r w:rsidR="006D307A">
        <w:t>l</w:t>
      </w:r>
      <w:r>
        <w:t>ayout</w:t>
      </w:r>
      <w:bookmarkEnd w:id="2046"/>
      <w:r w:rsidR="006D307A">
        <w:t xml:space="preserve"> </w:t>
      </w:r>
    </w:p>
    <w:p w14:paraId="34BD949F" w14:textId="32F8464B" w:rsidR="00FC68DB" w:rsidRDefault="00FC68DB">
      <w:pPr>
        <w:pStyle w:val="berschrift4"/>
      </w:pPr>
      <w:bookmarkStart w:id="2047" w:name="_Toc3557057"/>
      <w:bookmarkStart w:id="2048" w:name="_Toc34747307"/>
      <w:bookmarkStart w:id="2049" w:name="_Toc77102126"/>
      <w:r w:rsidRPr="00F54804">
        <w:t>Weld Parameters</w:t>
      </w:r>
      <w:bookmarkEnd w:id="2047"/>
      <w:bookmarkEnd w:id="2048"/>
      <w:bookmarkEnd w:id="2049"/>
      <w:r w:rsidR="00EF1583">
        <w:t xml:space="preserve"> </w:t>
      </w:r>
    </w:p>
    <w:p w14:paraId="66B22F35" w14:textId="0F3A9EBE" w:rsidR="00EF1583" w:rsidRPr="005C2D94" w:rsidRDefault="00EF1583" w:rsidP="00EF1583">
      <w:pPr>
        <w:keepNext/>
      </w:pPr>
      <w:r w:rsidRPr="00F54804">
        <w:t xml:space="preserve">The parameters of the welds are the same for all the four </w:t>
      </w:r>
      <w:r>
        <w:t>potential physical weld</w:t>
      </w:r>
      <w:r w:rsidRPr="00F54804">
        <w:t>s on the connection</w:t>
      </w:r>
      <w:r>
        <w:t xml:space="preserve"> (see </w:t>
      </w:r>
      <w:r>
        <w:fldChar w:fldCharType="begin"/>
      </w:r>
      <w:r>
        <w:instrText xml:space="preserve"> REF _Ref159026326 \h </w:instrText>
      </w:r>
      <w:r>
        <w:fldChar w:fldCharType="separate"/>
      </w:r>
      <w:r w:rsidR="0012574E">
        <w:t xml:space="preserve">Figure </w:t>
      </w:r>
      <w:r w:rsidR="0012574E">
        <w:rPr>
          <w:noProof/>
        </w:rPr>
        <w:t>75</w:t>
      </w:r>
      <w:r>
        <w:fldChar w:fldCharType="end"/>
      </w:r>
      <w:r>
        <w:t>)</w:t>
      </w:r>
      <w:r w:rsidRPr="00F54804">
        <w:t>:</w:t>
      </w:r>
      <w:r>
        <w:t xml:space="preserve"> </w:t>
      </w:r>
    </w:p>
    <w:p w14:paraId="5CCA02A8"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Thickness of the weld (a-value, throat)</w:t>
      </w:r>
      <w:r>
        <w:rPr>
          <w:rFonts w:ascii="Cambria" w:hAnsi="Cambria"/>
          <w:lang w:val="en-GB"/>
        </w:rPr>
        <w:t xml:space="preserve">, </w:t>
      </w:r>
    </w:p>
    <w:p w14:paraId="4CD4D147" w14:textId="77777777" w:rsidR="00EF1583" w:rsidRPr="0013175B" w:rsidRDefault="00EF1583" w:rsidP="00EF1583">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Depth of the penetration</w:t>
      </w:r>
      <w:r>
        <w:rPr>
          <w:rFonts w:ascii="Cambria" w:hAnsi="Cambria"/>
          <w:lang w:val="en-GB"/>
        </w:rPr>
        <w:t xml:space="preserve">, </w:t>
      </w:r>
    </w:p>
    <w:p w14:paraId="1B6D805D" w14:textId="77777777" w:rsidR="00EF1583" w:rsidRPr="0013175B" w:rsidRDefault="00EF1583" w:rsidP="00EF1583">
      <w:pPr>
        <w:pStyle w:val="Aufzhlungszeichen"/>
        <w:numPr>
          <w:ilvl w:val="0"/>
          <w:numId w:val="10"/>
        </w:numPr>
        <w:ind w:left="357" w:hanging="357"/>
        <w:rPr>
          <w:rFonts w:ascii="Cambria" w:hAnsi="Cambria"/>
          <w:lang w:val="en-GB"/>
        </w:rPr>
      </w:pPr>
      <w:r w:rsidRPr="0013175B">
        <w:rPr>
          <w:rFonts w:ascii="Arial" w:hAnsi="Arial" w:cs="Arial"/>
          <w:lang w:val="en-GB"/>
        </w:rPr>
        <w:t>β</w:t>
      </w:r>
      <w:r w:rsidRPr="0013175B">
        <w:rPr>
          <w:rFonts w:ascii="Cambria" w:hAnsi="Cambria"/>
          <w:sz w:val="28"/>
          <w:szCs w:val="28"/>
          <w:vertAlign w:val="subscript"/>
          <w:lang w:val="en-GB"/>
        </w:rPr>
        <w:t>i</w:t>
      </w:r>
      <w:r w:rsidRPr="0013175B">
        <w:rPr>
          <w:rFonts w:ascii="Cambria" w:hAnsi="Cambria"/>
          <w:lang w:val="en-GB"/>
        </w:rPr>
        <w:tab/>
        <w:t>Weld angle</w:t>
      </w:r>
      <w:r>
        <w:rPr>
          <w:rFonts w:ascii="Cambria" w:hAnsi="Cambria"/>
          <w:lang w:val="en-GB"/>
        </w:rPr>
        <w:t>.</w:t>
      </w:r>
    </w:p>
    <w:p w14:paraId="29455766" w14:textId="79AD7FE9" w:rsidR="00EF1583" w:rsidRDefault="00EF1583" w:rsidP="00EF1583">
      <w:pPr>
        <w:keepNext/>
        <w:jc w:val="center"/>
        <w:rPr>
          <w:lang w:eastAsia="ja-JP"/>
        </w:rPr>
      </w:pPr>
      <w:r>
        <w:rPr>
          <w:noProof/>
          <w:lang w:eastAsia="ja-JP"/>
        </w:rPr>
        <w:lastRenderedPageBreak/>
        <w:drawing>
          <wp:inline distT="0" distB="0" distL="0" distR="0" wp14:anchorId="45BB0BC6" wp14:editId="1D32D381">
            <wp:extent cx="1972945" cy="1725930"/>
            <wp:effectExtent l="0" t="0" r="825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 uri="{96DAC541-7B7A-43D3-8B79-37D633B846F1}">
                          <asvg:svgBlip xmlns:asvg="http://schemas.microsoft.com/office/drawing/2016/SVG/main" r:embed="rId180"/>
                        </a:ext>
                      </a:extLst>
                    </a:blip>
                    <a:srcRect l="22007" t="26640" r="11421" b="16677"/>
                    <a:stretch/>
                  </pic:blipFill>
                  <pic:spPr bwMode="auto">
                    <a:xfrm>
                      <a:off x="0" y="0"/>
                      <a:ext cx="1972945" cy="1725930"/>
                    </a:xfrm>
                    <a:prstGeom prst="rect">
                      <a:avLst/>
                    </a:prstGeom>
                    <a:ln>
                      <a:noFill/>
                    </a:ln>
                    <a:extLst>
                      <a:ext uri="{53640926-AAD7-44D8-BBD7-CCE9431645EC}">
                        <a14:shadowObscured xmlns:a14="http://schemas.microsoft.com/office/drawing/2010/main"/>
                      </a:ext>
                    </a:extLst>
                  </pic:spPr>
                </pic:pic>
              </a:graphicData>
            </a:graphic>
          </wp:inline>
        </w:drawing>
      </w:r>
    </w:p>
    <w:p w14:paraId="5DBF1DBC" w14:textId="750E7B08" w:rsidR="00683BEB" w:rsidRDefault="007A2348" w:rsidP="007A2348">
      <w:pPr>
        <w:pStyle w:val="Beschriftung"/>
      </w:pPr>
      <w:bookmarkStart w:id="2050" w:name="_Ref159026326"/>
      <w:bookmarkStart w:id="2051" w:name="_Toc159618918"/>
      <w:r>
        <w:t xml:space="preserve">Figure </w:t>
      </w:r>
      <w:r>
        <w:fldChar w:fldCharType="begin"/>
      </w:r>
      <w:r>
        <w:instrText xml:space="preserve"> SEQ Figure \* ARABIC </w:instrText>
      </w:r>
      <w:r>
        <w:fldChar w:fldCharType="separate"/>
      </w:r>
      <w:r w:rsidR="0012574E">
        <w:rPr>
          <w:noProof/>
        </w:rPr>
        <w:t>75</w:t>
      </w:r>
      <w:r>
        <w:fldChar w:fldCharType="end"/>
      </w:r>
      <w:bookmarkEnd w:id="2050"/>
      <w:r w:rsidR="002D7110">
        <w:t xml:space="preserve"> </w:t>
      </w:r>
      <w:r>
        <w:t xml:space="preserve">— Parameters of </w:t>
      </w:r>
      <w:r w:rsidR="006D307A">
        <w:t>cruciform joint</w:t>
      </w:r>
      <w:bookmarkEnd w:id="2051"/>
      <w:r w:rsidR="00462461">
        <w:t xml:space="preserve"> </w:t>
      </w:r>
    </w:p>
    <w:p w14:paraId="28E8061A" w14:textId="76097B23" w:rsidR="00FC68DB" w:rsidRPr="005C2D94" w:rsidRDefault="00FC68DB" w:rsidP="00FC4090">
      <w:r w:rsidRPr="005C2D94">
        <w:t>For the penetration,</w:t>
      </w:r>
      <w:r w:rsidRPr="001E4607">
        <w:t xml:space="preserve"> the ratio </w:t>
      </w:r>
      <w:r w:rsidRPr="00BD52D7">
        <w:rPr>
          <w:rStyle w:val="TextZchn"/>
          <w:rFonts w:ascii="Cambria" w:eastAsia="Calibri" w:hAnsi="Cambria"/>
        </w:rPr>
        <w:t>η</w:t>
      </w:r>
      <w:r w:rsidRPr="00BD52D7">
        <w:rPr>
          <w:rStyle w:val="TextZchn"/>
          <w:rFonts w:ascii="Cambria" w:eastAsia="Calibri" w:hAnsi="Cambria"/>
          <w:vertAlign w:val="subscript"/>
        </w:rPr>
        <w:t>i</w:t>
      </w:r>
      <w:r w:rsidRPr="001668D7">
        <w:t xml:space="preserve"> of the penetration depth to the sheet thickness is </w:t>
      </w:r>
      <w:r w:rsidR="00D71693">
        <w:t>specified in the</w:t>
      </w:r>
      <w:r w:rsidRPr="001668D7">
        <w:t xml:space="preserv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m:rPr>
                <m:sty m:val="p"/>
              </m:rP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t>
      </w:r>
      <w:r w:rsidR="00EB1798">
        <w:t xml:space="preserve">, </w:t>
      </w:r>
      <w:r w:rsidRPr="00F54804">
        <w:t xml:space="preserve">where index </w:t>
      </w:r>
      <w:r w:rsidRPr="00F54804">
        <w:rPr>
          <w:rStyle w:val="TextZchn"/>
          <w:rFonts w:ascii="Cambria" w:eastAsia="Calibri" w:hAnsi="Cambria"/>
          <w:i/>
        </w:rPr>
        <w:t>i</w:t>
      </w:r>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5FD2235B" w:rsidR="00FC68DB" w:rsidRDefault="00FC68DB" w:rsidP="00594759">
      <w:r w:rsidRPr="00BD52D7">
        <w:t>The following param</w:t>
      </w:r>
      <w:r w:rsidRPr="001668D7">
        <w:t xml:space="preserve">eters can be specified for the </w:t>
      </w:r>
      <w:r w:rsidR="006D307A">
        <w:t>cruciform joint</w:t>
      </w:r>
      <w:r w:rsidR="001F62E4">
        <w:t xml:space="preserve"> (see </w:t>
      </w:r>
      <w:r w:rsidR="001F62E4">
        <w:fldChar w:fldCharType="begin"/>
      </w:r>
      <w:r w:rsidR="001F62E4">
        <w:instrText xml:space="preserve"> REF _Ref157791564 \h </w:instrText>
      </w:r>
      <w:r w:rsidR="001F62E4">
        <w:fldChar w:fldCharType="separate"/>
      </w:r>
      <w:r w:rsidR="0012574E" w:rsidRPr="00F54804">
        <w:t xml:space="preserve">Table </w:t>
      </w:r>
      <w:r w:rsidR="0012574E">
        <w:rPr>
          <w:noProof/>
        </w:rPr>
        <w:t>121</w:t>
      </w:r>
      <w:r w:rsidR="001F62E4">
        <w:fldChar w:fldCharType="end"/>
      </w:r>
      <w:r w:rsidR="001F62E4">
        <w:t>)</w:t>
      </w:r>
      <w:r w:rsidRPr="00F54804">
        <w:t>:</w:t>
      </w:r>
      <w:r w:rsidR="001F62E4">
        <w:t xml:space="preserve"> </w:t>
      </w:r>
    </w:p>
    <w:p w14:paraId="323A4D22" w14:textId="4A489C36" w:rsidR="00890926" w:rsidRPr="00F54804" w:rsidRDefault="00890926" w:rsidP="001640C5">
      <w:pPr>
        <w:pStyle w:val="Beschriftung"/>
        <w:keepNext/>
        <w:keepLines/>
      </w:pPr>
      <w:bookmarkStart w:id="2052" w:name="_Ref157791564"/>
      <w:bookmarkStart w:id="2053" w:name="_Toc159619053"/>
      <w:r w:rsidRPr="00F54804">
        <w:t xml:space="preserve">Table </w:t>
      </w:r>
      <w:r w:rsidRPr="00F54804">
        <w:fldChar w:fldCharType="begin"/>
      </w:r>
      <w:r w:rsidRPr="00F54804">
        <w:instrText xml:space="preserve"> SEQ Table \* ARABIC </w:instrText>
      </w:r>
      <w:r w:rsidRPr="00F54804">
        <w:fldChar w:fldCharType="separate"/>
      </w:r>
      <w:r w:rsidR="0012574E">
        <w:rPr>
          <w:noProof/>
        </w:rPr>
        <w:t>121</w:t>
      </w:r>
      <w:r w:rsidRPr="00F54804">
        <w:fldChar w:fldCharType="end"/>
      </w:r>
      <w:bookmarkEnd w:id="2052"/>
      <w:r w:rsidR="005F32CD">
        <w:t xml:space="preserve"> —</w:t>
      </w:r>
      <w:r w:rsidR="005F32CD" w:rsidRPr="00F54804">
        <w:t xml:space="preserve"> </w:t>
      </w:r>
      <w:r w:rsidRPr="00F54804">
        <w:t xml:space="preserve">Parameters of </w:t>
      </w:r>
      <w:r w:rsidR="006D307A">
        <w:t>cruciform joint</w:t>
      </w:r>
      <w:r w:rsidR="00BA0BCD" w:rsidRPr="00F54804">
        <w:t xml:space="preserve"> </w:t>
      </w:r>
      <w:r w:rsidR="00BA0BCD">
        <w:t xml:space="preserve">per </w:t>
      </w:r>
      <w:r w:rsidR="00BA0BCD" w:rsidRPr="006D3531">
        <w:rPr>
          <w:rFonts w:ascii="Courier New" w:hAnsi="Courier New" w:cs="Courier New"/>
        </w:rPr>
        <w:t>&lt;weld_position/&gt;</w:t>
      </w:r>
      <w:r w:rsidR="00BA0BCD" w:rsidRPr="00F54804">
        <w:t xml:space="preserve"> </w:t>
      </w:r>
      <w:r w:rsidR="00BA0BCD" w:rsidRPr="00ED30C2">
        <w:t>(w.p.)</w:t>
      </w:r>
      <w:bookmarkEnd w:id="2053"/>
      <w:r w:rsidR="00BA0BCD">
        <w:t xml:space="preserve"> </w:t>
      </w:r>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554957">
        <w:trPr>
          <w:cantSplit/>
          <w:tblHeade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2B798A49" w:rsidR="00FC68DB" w:rsidRPr="002E4498" w:rsidRDefault="00FC68DB" w:rsidP="002E4498">
            <w:pPr>
              <w:jc w:val="left"/>
              <w:rPr>
                <w:b/>
              </w:rPr>
            </w:pPr>
            <w:r w:rsidRPr="002E4498">
              <w:rPr>
                <w:b/>
              </w:rPr>
              <w:t>Multiplicity</w:t>
            </w:r>
            <w:r w:rsidR="005219B5">
              <w:rPr>
                <w:b/>
              </w:rPr>
              <w:t xml:space="preserve"> </w:t>
            </w:r>
            <w:r w:rsidR="005219B5">
              <w:rPr>
                <w:b/>
              </w:rPr>
              <w:br/>
              <w:t>per w.p.</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554957">
        <w:trPr>
          <w:cantSplit/>
          <w:jc w:val="center"/>
        </w:trPr>
        <w:tc>
          <w:tcPr>
            <w:tcW w:w="1344" w:type="dxa"/>
            <w:shd w:val="clear" w:color="auto" w:fill="auto"/>
            <w:vAlign w:val="bottom"/>
          </w:tcPr>
          <w:p w14:paraId="36922E34" w14:textId="77777777" w:rsidR="00FC68DB" w:rsidRPr="00F54804" w:rsidRDefault="00FC68DB" w:rsidP="00594759">
            <w:pPr>
              <w:keepNext/>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594759">
            <w:pPr>
              <w:keepNext/>
              <w:rPr>
                <w:sz w:val="20"/>
                <w:szCs w:val="20"/>
              </w:rPr>
            </w:pPr>
            <w:r w:rsidRPr="00F54804">
              <w:rPr>
                <w:sz w:val="20"/>
                <w:szCs w:val="20"/>
              </w:rPr>
              <w:t>thickness</w:t>
            </w:r>
          </w:p>
        </w:tc>
        <w:tc>
          <w:tcPr>
            <w:tcW w:w="1400" w:type="dxa"/>
            <w:shd w:val="clear" w:color="auto" w:fill="auto"/>
            <w:vAlign w:val="bottom"/>
          </w:tcPr>
          <w:p w14:paraId="165B2506" w14:textId="473E8CA9" w:rsidR="00FC68DB" w:rsidRPr="00F54804" w:rsidRDefault="00BA0BCD" w:rsidP="00594759">
            <w:pPr>
              <w:keepNext/>
              <w:rPr>
                <w:sz w:val="20"/>
                <w:szCs w:val="20"/>
              </w:rPr>
            </w:pPr>
            <w:r>
              <w:rPr>
                <w:sz w:val="20"/>
                <w:szCs w:val="20"/>
              </w:rPr>
              <w:t>1</w:t>
            </w:r>
          </w:p>
        </w:tc>
        <w:tc>
          <w:tcPr>
            <w:tcW w:w="1474" w:type="dxa"/>
            <w:shd w:val="clear" w:color="auto" w:fill="auto"/>
            <w:vAlign w:val="bottom"/>
          </w:tcPr>
          <w:p w14:paraId="41A827E1" w14:textId="77777777" w:rsidR="00FC68DB" w:rsidRPr="00F54804" w:rsidRDefault="00FC68DB" w:rsidP="00594759">
            <w:pPr>
              <w:keepNext/>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594759">
            <w:pPr>
              <w:keepNext/>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594759">
            <w:pPr>
              <w:keepNext/>
              <w:rPr>
                <w:sz w:val="20"/>
                <w:szCs w:val="20"/>
              </w:rPr>
            </w:pPr>
            <w:r w:rsidRPr="00F54804">
              <w:rPr>
                <w:sz w:val="20"/>
                <w:szCs w:val="20"/>
              </w:rPr>
              <w:t>-</w:t>
            </w:r>
          </w:p>
        </w:tc>
      </w:tr>
      <w:tr w:rsidR="00FC68DB" w:rsidRPr="00F54804" w14:paraId="3BB66723" w14:textId="77777777" w:rsidTr="00554957">
        <w:trPr>
          <w:cantSplit/>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3367DC7D" w:rsidR="00FC68DB" w:rsidRPr="00F54804" w:rsidRDefault="00BA0BCD" w:rsidP="00B202D2">
            <w:pPr>
              <w:rPr>
                <w:sz w:val="20"/>
                <w:szCs w:val="20"/>
              </w:rPr>
            </w:pPr>
            <w:r>
              <w:rPr>
                <w:sz w:val="20"/>
                <w:szCs w:val="20"/>
              </w:rPr>
              <w:t>1</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[deg]</w:t>
            </w:r>
          </w:p>
        </w:tc>
      </w:tr>
      <w:tr w:rsidR="00FC68DB" w:rsidRPr="00F54804" w14:paraId="4517B3D4" w14:textId="77777777" w:rsidTr="00554957">
        <w:trPr>
          <w:cantSplit/>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519FDD33" w:rsidR="00FC68DB" w:rsidRPr="00F54804" w:rsidRDefault="00BA0BCD" w:rsidP="00B202D2">
            <w:pPr>
              <w:rPr>
                <w:sz w:val="20"/>
                <w:szCs w:val="20"/>
              </w:rPr>
            </w:pPr>
            <w:r>
              <w:rPr>
                <w:sz w:val="20"/>
                <w:szCs w:val="20"/>
              </w:rPr>
              <w:t>1</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2054" w:name="_Toc338939241"/>
      <w:bookmarkStart w:id="2055" w:name="_Toc3557058"/>
      <w:bookmarkStart w:id="2056" w:name="_Toc34747308"/>
      <w:bookmarkStart w:id="2057" w:name="_Toc77102127"/>
      <w:bookmarkStart w:id="2058" w:name="_Toc288196482"/>
      <w:bookmarkStart w:id="2059" w:name="_Toc288200784"/>
      <w:bookmarkStart w:id="2060" w:name="_Toc338938909"/>
      <w:bookmarkStart w:id="2061" w:name="_Toc338939128"/>
      <w:bookmarkEnd w:id="1714"/>
      <w:r w:rsidRPr="005C2D94">
        <w:t>Attributes</w:t>
      </w:r>
      <w:bookmarkEnd w:id="2054"/>
      <w:bookmarkEnd w:id="2055"/>
      <w:bookmarkEnd w:id="2056"/>
      <w:bookmarkEnd w:id="2057"/>
    </w:p>
    <w:p w14:paraId="74680AB8" w14:textId="1905BF4F" w:rsidR="00D43455" w:rsidRDefault="00FC68DB" w:rsidP="000E094F">
      <w:pPr>
        <w:pStyle w:val="berschrift5"/>
      </w:pPr>
      <w:bookmarkStart w:id="2062" w:name="_Toc338939243"/>
      <w:r w:rsidRPr="00BD52D7">
        <w:t>Attribute</w:t>
      </w:r>
      <w:r w:rsidR="00F3142F">
        <w:t xml:space="preserve"> </w:t>
      </w:r>
      <w:r w:rsidRPr="00207A82">
        <w:rPr>
          <w:rFonts w:ascii="Courier New" w:hAnsi="Courier New"/>
          <w:bCs/>
        </w:rPr>
        <w:t>base</w:t>
      </w:r>
      <w:bookmarkEnd w:id="2062"/>
      <w:r w:rsidR="00D43455">
        <w:t xml:space="preserve"> </w:t>
      </w:r>
    </w:p>
    <w:p w14:paraId="7200238C" w14:textId="029A4C26"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27CFEBB5" w14:textId="21A24EEE" w:rsidR="00D43455" w:rsidRDefault="00FC68DB" w:rsidP="000E094F">
      <w:pPr>
        <w:pStyle w:val="berschrift5"/>
      </w:pPr>
      <w:bookmarkStart w:id="2063" w:name="_Toc338939244"/>
      <w:r w:rsidRPr="00F54804">
        <w:t>Attribute</w:t>
      </w:r>
      <w:r w:rsidR="00F3142F">
        <w:t xml:space="preserve"> </w:t>
      </w:r>
      <w:r w:rsidRPr="00207A82">
        <w:rPr>
          <w:rFonts w:ascii="Courier New" w:hAnsi="Courier New"/>
          <w:bCs/>
        </w:rPr>
        <w:t>technology</w:t>
      </w:r>
      <w:bookmarkEnd w:id="2063"/>
      <w:r w:rsidR="00D43455">
        <w:t xml:space="preserve"> </w:t>
      </w:r>
    </w:p>
    <w:p w14:paraId="3A3FE5B3" w14:textId="56702889"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3DBFC513" w:rsidR="007226F3" w:rsidRPr="006E12C4" w:rsidRDefault="007226F3" w:rsidP="00617CF9">
      <w:pPr>
        <w:pStyle w:val="Aufzhlungszeichen"/>
        <w:keepNext/>
        <w:numPr>
          <w:ilvl w:val="0"/>
          <w:numId w:val="10"/>
        </w:numPr>
        <w:spacing w:after="120"/>
        <w:ind w:left="357" w:hanging="357"/>
        <w:contextualSpacing w:val="0"/>
        <w:rPr>
          <w:rStyle w:val="CodeCharacter"/>
        </w:rPr>
      </w:pPr>
      <w:bookmarkStart w:id="2064" w:name="_Toc338939245"/>
      <w:bookmarkStart w:id="2065" w:name="_Toc3557059"/>
      <w:bookmarkStart w:id="2066" w:name="_Toc34747309"/>
      <w:bookmarkStart w:id="2067" w:name="_Toc77102128"/>
      <w:r w:rsidRPr="006E12C4">
        <w:rPr>
          <w:rStyle w:val="CodeCharacter"/>
        </w:rPr>
        <w:t>resistance</w:t>
      </w:r>
      <w:r w:rsidR="00617CF9">
        <w:rPr>
          <w:rStyle w:val="CodeCharacter"/>
        </w:rPr>
        <w:t xml:space="preserve">, </w:t>
      </w:r>
    </w:p>
    <w:p w14:paraId="4332E741" w14:textId="0238F51E" w:rsidR="007226F3" w:rsidRPr="006E12C4" w:rsidRDefault="007226F3" w:rsidP="00617CF9">
      <w:pPr>
        <w:pStyle w:val="Aufzhlungszeichen"/>
        <w:keepNext/>
        <w:numPr>
          <w:ilvl w:val="0"/>
          <w:numId w:val="10"/>
        </w:numPr>
        <w:spacing w:after="120"/>
        <w:ind w:left="357" w:hanging="357"/>
        <w:contextualSpacing w:val="0"/>
        <w:rPr>
          <w:rStyle w:val="CodeCharacter"/>
        </w:rPr>
      </w:pPr>
      <w:r w:rsidRPr="006E12C4">
        <w:rPr>
          <w:rStyle w:val="CodeCharacter"/>
        </w:rPr>
        <w:t>arc</w:t>
      </w:r>
      <w:r w:rsidR="00617CF9">
        <w:rPr>
          <w:rStyle w:val="CodeCharacter"/>
        </w:rPr>
        <w:t xml:space="preserve">, </w:t>
      </w:r>
    </w:p>
    <w:p w14:paraId="12DE70C6" w14:textId="14EF751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6E12C4" w:rsidRPr="006E12C4">
        <w:rPr>
          <w:rStyle w:val="CodeCharacter"/>
        </w:rPr>
        <w:t xml:space="preserve"> </w:t>
      </w:r>
    </w:p>
    <w:p w14:paraId="7A990C55" w14:textId="1324ECF6"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friction</w:t>
      </w:r>
      <w:r w:rsidR="00617CF9">
        <w:rPr>
          <w:rStyle w:val="CodeCharacter"/>
        </w:rPr>
        <w:t xml:space="preserve">, </w:t>
      </w:r>
    </w:p>
    <w:p w14:paraId="5C7AFFC1" w14:textId="0AA34474" w:rsidR="007226F3" w:rsidRPr="006E12C4" w:rsidRDefault="007226F3" w:rsidP="00617CF9">
      <w:pPr>
        <w:pStyle w:val="Aufzhlungszeichen"/>
        <w:numPr>
          <w:ilvl w:val="0"/>
          <w:numId w:val="10"/>
        </w:numPr>
        <w:spacing w:after="120"/>
        <w:ind w:left="357" w:hanging="357"/>
        <w:contextualSpacing w:val="0"/>
        <w:rPr>
          <w:rStyle w:val="CodeCharacter"/>
        </w:rPr>
      </w:pPr>
      <w:r w:rsidRPr="006E12C4">
        <w:rPr>
          <w:rStyle w:val="CodeCharacter"/>
        </w:rPr>
        <w:t>brazing.</w:t>
      </w:r>
      <w:r w:rsidR="00617CF9">
        <w:rPr>
          <w:rStyle w:val="CodeCharacter"/>
        </w:rPr>
        <w:t xml:space="preserve"> </w:t>
      </w:r>
    </w:p>
    <w:p w14:paraId="7EA2B94B" w14:textId="10548E54"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064"/>
      <w:bookmarkEnd w:id="2065"/>
      <w:bookmarkEnd w:id="2066"/>
      <w:bookmarkEnd w:id="2067"/>
      <w:r w:rsidR="00207A82" w:rsidRPr="00207A82">
        <w:rPr>
          <w:rFonts w:ascii="Courier New" w:hAnsi="Courier New"/>
          <w:bCs/>
        </w:rPr>
        <w:t>/&gt;</w:t>
      </w:r>
      <w:r w:rsidR="00D43455">
        <w:t xml:space="preserve"> </w:t>
      </w:r>
    </w:p>
    <w:p w14:paraId="10619DC6" w14:textId="6DDFB2D9" w:rsidR="00FC68DB" w:rsidRDefault="00FC68DB" w:rsidP="00A671B0">
      <w:pPr>
        <w:keepNext/>
      </w:pPr>
      <w:r w:rsidRPr="00BD52D7">
        <w:t xml:space="preserve">For the element </w:t>
      </w:r>
      <w:r w:rsidRPr="006E12C4">
        <w:rPr>
          <w:rStyle w:val="CodeCharacter"/>
        </w:rPr>
        <w:t>&lt;weld_position/&gt;</w:t>
      </w:r>
      <w:r w:rsidR="007D4E72">
        <w:t xml:space="preserve">, </w:t>
      </w:r>
      <w:r w:rsidRPr="000A1B7B">
        <w:t xml:space="preserve">the following attributes can be specified for the </w:t>
      </w:r>
      <w:r w:rsidR="006D307A">
        <w:t>cruciform joint</w:t>
      </w:r>
      <w:r w:rsidR="001F62E4">
        <w:t xml:space="preserve"> (see </w:t>
      </w:r>
      <w:r w:rsidR="001F62E4">
        <w:fldChar w:fldCharType="begin"/>
      </w:r>
      <w:r w:rsidR="001F62E4">
        <w:instrText xml:space="preserve"> REF _Ref157791577 \h </w:instrText>
      </w:r>
      <w:r w:rsidR="001F62E4">
        <w:fldChar w:fldCharType="separate"/>
      </w:r>
      <w:r w:rsidR="0012574E" w:rsidRPr="00F54804">
        <w:t xml:space="preserve">Table </w:t>
      </w:r>
      <w:r w:rsidR="0012574E">
        <w:rPr>
          <w:noProof/>
        </w:rPr>
        <w:t>122</w:t>
      </w:r>
      <w:r w:rsidR="001F62E4">
        <w:fldChar w:fldCharType="end"/>
      </w:r>
      <w:r w:rsidR="001F62E4">
        <w:t>)</w:t>
      </w:r>
      <w:r w:rsidRPr="00F54804">
        <w:t>:</w:t>
      </w:r>
      <w:r w:rsidR="001F62E4">
        <w:t xml:space="preserve"> </w:t>
      </w:r>
    </w:p>
    <w:p w14:paraId="3A95D9F6" w14:textId="506074CA" w:rsidR="00890926" w:rsidRPr="00F54804" w:rsidRDefault="00890926" w:rsidP="001640C5">
      <w:pPr>
        <w:pStyle w:val="Beschriftung"/>
        <w:keepNext/>
        <w:keepLines/>
      </w:pPr>
      <w:bookmarkStart w:id="2068" w:name="_Ref157791577"/>
      <w:bookmarkStart w:id="2069" w:name="_Toc159619054"/>
      <w:r w:rsidRPr="00F54804">
        <w:t xml:space="preserve">Table </w:t>
      </w:r>
      <w:r w:rsidRPr="00F54804">
        <w:fldChar w:fldCharType="begin"/>
      </w:r>
      <w:r w:rsidRPr="00F54804">
        <w:instrText xml:space="preserve"> SEQ Table \* ARABIC </w:instrText>
      </w:r>
      <w:r w:rsidRPr="00F54804">
        <w:fldChar w:fldCharType="separate"/>
      </w:r>
      <w:r w:rsidR="0012574E">
        <w:rPr>
          <w:noProof/>
        </w:rPr>
        <w:t>122</w:t>
      </w:r>
      <w:r w:rsidRPr="00F54804">
        <w:fldChar w:fldCharType="end"/>
      </w:r>
      <w:bookmarkEnd w:id="2068"/>
      <w:r w:rsidR="005F32CD">
        <w:t xml:space="preserve"> —</w:t>
      </w:r>
      <w:r w:rsidR="005F32CD" w:rsidRPr="00F54804">
        <w:t xml:space="preserve"> </w:t>
      </w:r>
      <w:r w:rsidRPr="00F5480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 </w:t>
      </w:r>
      <w:r w:rsidR="006D307A">
        <w:t>cruciform joint</w:t>
      </w:r>
      <w:bookmarkEnd w:id="2069"/>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554957">
            <w:pPr>
              <w:keepNext/>
              <w:rPr>
                <w:sz w:val="20"/>
                <w:szCs w:val="20"/>
              </w:rPr>
            </w:pPr>
            <w:r w:rsidRPr="00F54804">
              <w:rPr>
                <w:sz w:val="20"/>
                <w:szCs w:val="20"/>
              </w:rPr>
              <w:t>filler_material</w:t>
            </w:r>
          </w:p>
        </w:tc>
        <w:tc>
          <w:tcPr>
            <w:tcW w:w="1800" w:type="dxa"/>
            <w:shd w:val="clear" w:color="auto" w:fill="auto"/>
          </w:tcPr>
          <w:p w14:paraId="169AA3BF" w14:textId="77777777" w:rsidR="00FC68DB" w:rsidRPr="00F54804" w:rsidRDefault="00FC68DB" w:rsidP="00554957">
            <w:pPr>
              <w:keepNext/>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554957">
            <w:pPr>
              <w:keepNext/>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594759">
            <w:pPr>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594759">
            <w:pPr>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594759">
            <w:pPr>
              <w:rPr>
                <w:sz w:val="20"/>
                <w:szCs w:val="20"/>
              </w:rPr>
            </w:pPr>
            <w:r w:rsidRPr="00F54804">
              <w:rPr>
                <w:sz w:val="20"/>
                <w:szCs w:val="20"/>
              </w:rPr>
              <w:t>Optional</w:t>
            </w:r>
          </w:p>
        </w:tc>
      </w:tr>
    </w:tbl>
    <w:p w14:paraId="232A3956" w14:textId="762259B0" w:rsidR="00D43455" w:rsidRDefault="00FC68DB" w:rsidP="000E094F">
      <w:pPr>
        <w:pStyle w:val="berschrift5"/>
        <w:rPr>
          <w:lang w:val="es-ES"/>
        </w:rPr>
      </w:pPr>
      <w:bookmarkStart w:id="2070" w:name="_Toc338939248"/>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0353B976" w14:textId="724CD977" w:rsidR="00FC68DB" w:rsidRPr="0013175B" w:rsidRDefault="001F3AE1" w:rsidP="009A14B9">
      <w:r>
        <w:t>The detailed definition is provided</w:t>
      </w:r>
      <w:r w:rsidR="00FC68DB" w:rsidRPr="00D7391D">
        <w:t xml:space="preserve"> in </w:t>
      </w:r>
      <w:r w:rsidR="005020EF">
        <w:t>clause </w:t>
      </w:r>
      <w:r w:rsidR="00FC68DB" w:rsidRPr="009A14B9">
        <w:fldChar w:fldCharType="begin"/>
      </w:r>
      <w:r w:rsidR="00FC68DB" w:rsidRPr="00F54804">
        <w:instrText xml:space="preserve"> REF _Ref397524978 \r \h  \* MERGEFORMAT </w:instrText>
      </w:r>
      <w:r w:rsidR="00FC68DB" w:rsidRPr="009A14B9">
        <w:fldChar w:fldCharType="separate"/>
      </w:r>
      <w:r w:rsidR="0012574E">
        <w:t>10.2.4.4</w:t>
      </w:r>
      <w:r w:rsidR="00FC68DB" w:rsidRPr="009A14B9">
        <w:fldChar w:fldCharType="end"/>
      </w:r>
      <w:r w:rsidR="00FC68DB" w:rsidRPr="0013175B">
        <w:t xml:space="preserve"> </w:t>
      </w:r>
      <w:r w:rsidR="00FC68DB" w:rsidRPr="009A14B9">
        <w:fldChar w:fldCharType="begin"/>
      </w:r>
      <w:r w:rsidR="00FC68DB" w:rsidRPr="0013175B">
        <w:instrText xml:space="preserve"> REF _Ref397524978 \h  \* MERGEFORMAT </w:instrText>
      </w:r>
      <w:r w:rsidR="00FC68DB" w:rsidRPr="009A14B9">
        <w:fldChar w:fldCharType="separate"/>
      </w:r>
      <w:r w:rsidR="0012574E" w:rsidRPr="00F54804">
        <w:t>Welding Position</w:t>
      </w:r>
      <w:r w:rsidR="00FC68DB" w:rsidRPr="009A14B9">
        <w:fldChar w:fldCharType="end"/>
      </w:r>
      <w:r w:rsidR="00FC68DB" w:rsidRPr="00F54804">
        <w:t>.</w:t>
      </w:r>
      <w:r w:rsidR="009A14B9">
        <w:t xml:space="preserve"> </w:t>
      </w:r>
    </w:p>
    <w:p w14:paraId="12D356E7" w14:textId="0677CD78"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6BB5F47E" w14:textId="25E66592"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&lt;weld_position/&gt;</w:t>
      </w:r>
      <w:r w:rsidRPr="00F54804">
        <w:t>. This is necessary in the case of a stacked welding with two welded sheets.</w:t>
      </w:r>
    </w:p>
    <w:p w14:paraId="79548C25" w14:textId="30272711" w:rsidR="00D43455" w:rsidRDefault="00FC68DB" w:rsidP="000E094F">
      <w:pPr>
        <w:pStyle w:val="berschrift5"/>
      </w:pPr>
      <w:r w:rsidRPr="00F54804">
        <w:t>Attribute</w:t>
      </w:r>
      <w:r w:rsidR="00F3142F">
        <w:t xml:space="preserve"> </w:t>
      </w:r>
      <w:r w:rsidRPr="00207A82">
        <w:rPr>
          <w:rFonts w:ascii="Courier New" w:hAnsi="Courier New"/>
          <w:bCs/>
        </w:rPr>
        <w:t>section</w:t>
      </w:r>
      <w:bookmarkEnd w:id="2070"/>
      <w:r w:rsidR="00D43455">
        <w:t xml:space="preserve"> </w:t>
      </w:r>
    </w:p>
    <w:p w14:paraId="23252578" w14:textId="41294F8E"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technology="laser"</w:t>
      </w:r>
      <w:r w:rsidR="007D4E72" w:rsidRPr="00F54804">
        <w:t xml:space="preserve"> </w:t>
      </w:r>
      <w:r w:rsidRPr="00F54804">
        <w:t>inside element subtype.</w:t>
      </w:r>
    </w:p>
    <w:p w14:paraId="631B2217" w14:textId="1B5FADDD"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w:t>
      </w:r>
      <w:r w:rsidR="009D3951">
        <w:t>cruciform joint</w:t>
      </w:r>
      <w:r w:rsidRPr="00F54804">
        <w:t xml:space="preserve"> are:</w:t>
      </w:r>
    </w:p>
    <w:p w14:paraId="2F48ED0D" w14:textId="1DAA7F15" w:rsidR="007226F3" w:rsidRPr="006E12C4" w:rsidRDefault="007226F3" w:rsidP="007D4E72">
      <w:pPr>
        <w:pStyle w:val="Aufzhlungszeichen"/>
        <w:keepNext/>
        <w:numPr>
          <w:ilvl w:val="0"/>
          <w:numId w:val="10"/>
        </w:numPr>
        <w:spacing w:after="120"/>
        <w:ind w:left="357" w:hanging="357"/>
        <w:contextualSpacing w:val="0"/>
        <w:rPr>
          <w:rStyle w:val="CodeCharacter"/>
        </w:rPr>
      </w:pPr>
      <w:bookmarkStart w:id="2071" w:name="_Toc338939249"/>
      <w:r w:rsidRPr="006E12C4">
        <w:rPr>
          <w:rStyle w:val="CodeCharacter"/>
        </w:rPr>
        <w:t>Fillet</w:t>
      </w:r>
      <w:r w:rsidR="00207A82">
        <w:rPr>
          <w:rStyle w:val="XMLAttribute"/>
          <w:rFonts w:asciiTheme="minorHAnsi" w:hAnsiTheme="minorHAnsi" w:cstheme="minorHAnsi"/>
          <w:b w:val="0"/>
          <w:bCs/>
          <w:i w:val="0"/>
          <w:iCs/>
          <w:sz w:val="22"/>
          <w:szCs w:val="22"/>
          <w:lang w:val="en-GB"/>
        </w:rPr>
        <w:t xml:space="preserve">, </w:t>
      </w:r>
    </w:p>
    <w:p w14:paraId="1BBAD17C" w14:textId="54A8AE34"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HV</w:t>
      </w:r>
      <w:r w:rsidR="00207A82">
        <w:rPr>
          <w:rStyle w:val="CodeCharacter"/>
        </w:rPr>
        <w:t xml:space="preserve">, </w:t>
      </w:r>
    </w:p>
    <w:p w14:paraId="690339A4" w14:textId="77777777"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HY.</w:t>
      </w:r>
    </w:p>
    <w:p w14:paraId="540B5912" w14:textId="2346868B" w:rsidR="00D43455" w:rsidRDefault="00FC68DB" w:rsidP="000E094F">
      <w:pPr>
        <w:pStyle w:val="berschrift5"/>
      </w:pPr>
      <w:r w:rsidRPr="00F54804">
        <w:lastRenderedPageBreak/>
        <w:t>Attribute</w:t>
      </w:r>
      <w:r w:rsidR="00F3142F">
        <w:t xml:space="preserve"> </w:t>
      </w:r>
      <w:r w:rsidRPr="00207A82">
        <w:rPr>
          <w:rFonts w:ascii="Courier New" w:hAnsi="Courier New"/>
          <w:bCs/>
        </w:rPr>
        <w:t>thickness</w:t>
      </w:r>
      <w:bookmarkEnd w:id="2071"/>
      <w:r w:rsidR="00D43455">
        <w:t xml:space="preserve"> </w:t>
      </w:r>
    </w:p>
    <w:p w14:paraId="0A0AEC25" w14:textId="211AD2C6" w:rsidR="00FC68DB" w:rsidRDefault="00FC68DB" w:rsidP="00A671B0">
      <w:pPr>
        <w:keepNext/>
      </w:pPr>
      <w:r w:rsidRPr="00BD52D7">
        <w:t xml:space="preserve">The attribute </w:t>
      </w:r>
      <w:r w:rsidRPr="006E12C4">
        <w:rPr>
          <w:rStyle w:val="CodeCharacter"/>
        </w:rPr>
        <w:t>thickness</w:t>
      </w:r>
      <w:r w:rsidR="007D4E72" w:rsidRPr="001668D7">
        <w:t xml:space="preserve"> </w:t>
      </w:r>
      <w:r w:rsidRPr="001668D7">
        <w:t>specifies the thickness (a-</w:t>
      </w:r>
      <w:r w:rsidRPr="00D7391D">
        <w:t>value, throat</w:t>
      </w:r>
      <w:r w:rsidRPr="000A1B7B">
        <w:t xml:space="preserve">) of the weld. Depending on the section this is required, optional or not </w:t>
      </w:r>
      <w:r w:rsidRPr="00F54804">
        <w:t>allowed</w:t>
      </w:r>
      <w:r w:rsidR="001F62E4">
        <w:t xml:space="preserve"> (see </w:t>
      </w:r>
      <w:r w:rsidR="001F62E4">
        <w:fldChar w:fldCharType="begin"/>
      </w:r>
      <w:r w:rsidR="001F62E4">
        <w:instrText xml:space="preserve"> REF _Ref157791599 \h </w:instrText>
      </w:r>
      <w:r w:rsidR="001F62E4">
        <w:fldChar w:fldCharType="separate"/>
      </w:r>
      <w:r w:rsidR="0012574E" w:rsidRPr="00F54804">
        <w:t xml:space="preserve">Table </w:t>
      </w:r>
      <w:r w:rsidR="0012574E">
        <w:rPr>
          <w:noProof/>
        </w:rPr>
        <w:t>123</w:t>
      </w:r>
      <w:r w:rsidR="001F62E4">
        <w:fldChar w:fldCharType="end"/>
      </w:r>
      <w:r w:rsidR="001F62E4">
        <w:t>)</w:t>
      </w:r>
      <w:r w:rsidRPr="00F54804">
        <w:t>:</w:t>
      </w:r>
      <w:r w:rsidR="001F62E4">
        <w:t xml:space="preserve"> </w:t>
      </w:r>
    </w:p>
    <w:p w14:paraId="2439FD6B" w14:textId="1909C6A3" w:rsidR="00890926" w:rsidRPr="00F54804" w:rsidRDefault="00890926" w:rsidP="001640C5">
      <w:pPr>
        <w:pStyle w:val="Beschriftung"/>
        <w:keepNext/>
        <w:keepLines/>
      </w:pPr>
      <w:bookmarkStart w:id="2072" w:name="_Ref157791599"/>
      <w:bookmarkStart w:id="2073" w:name="_Toc159619055"/>
      <w:r w:rsidRPr="00F54804">
        <w:t xml:space="preserve">Table </w:t>
      </w:r>
      <w:r w:rsidRPr="005C2D94">
        <w:fldChar w:fldCharType="begin"/>
      </w:r>
      <w:r w:rsidRPr="00F54804">
        <w:instrText xml:space="preserve"> SEQ Table \* ARABIC </w:instrText>
      </w:r>
      <w:r w:rsidRPr="005C2D94">
        <w:fldChar w:fldCharType="separate"/>
      </w:r>
      <w:r w:rsidR="0012574E">
        <w:rPr>
          <w:noProof/>
        </w:rPr>
        <w:t>123</w:t>
      </w:r>
      <w:r w:rsidRPr="005C2D94">
        <w:fldChar w:fldCharType="end"/>
      </w:r>
      <w:bookmarkEnd w:id="2072"/>
      <w:r w:rsidR="005F32CD">
        <w:t xml:space="preserve"> —</w:t>
      </w:r>
      <w:r w:rsidR="005F32CD" w:rsidRPr="00F54804">
        <w:t xml:space="preserve"> </w:t>
      </w:r>
      <w:r w:rsidRPr="00F54804">
        <w:t xml:space="preserve">Value Dependency of Attribute </w:t>
      </w:r>
      <w:r w:rsidRPr="00337A83">
        <w:rPr>
          <w:rStyle w:val="CodeCharacter"/>
        </w:rPr>
        <w:t>thickness</w:t>
      </w:r>
      <w:bookmarkEnd w:id="2073"/>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ED80B58" w:rsidR="00FC68DB" w:rsidRPr="002E4498" w:rsidRDefault="00FC68DB" w:rsidP="00701FF5">
            <w:pPr>
              <w:keepNext/>
              <w:spacing w:line="240" w:lineRule="auto"/>
              <w:rPr>
                <w:b/>
              </w:rPr>
            </w:pPr>
            <w:r w:rsidRPr="002E4498">
              <w:rPr>
                <w:b/>
              </w:rPr>
              <w:t>Attribute value</w:t>
            </w:r>
            <w:r w:rsidR="00F3142F">
              <w:rPr>
                <w:b/>
              </w:rPr>
              <w:t xml:space="preserve"> “</w:t>
            </w:r>
            <w:r w:rsidRPr="002E4498">
              <w:rPr>
                <w:b/>
              </w:rPr>
              <w:t>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22A1C64E" w:rsidR="00FC68DB" w:rsidRPr="002E4498" w:rsidRDefault="00FC68DB" w:rsidP="00701FF5">
            <w:pPr>
              <w:keepNext/>
              <w:spacing w:line="240" w:lineRule="auto"/>
              <w:rPr>
                <w:b/>
              </w:rPr>
            </w:pPr>
            <w:r w:rsidRPr="002E4498">
              <w:rPr>
                <w:b/>
              </w:rPr>
              <w:t>Attribute</w:t>
            </w:r>
            <w:r w:rsidR="00F3142F">
              <w:rPr>
                <w:b/>
              </w:rPr>
              <w:t xml:space="preserve"> “</w:t>
            </w:r>
            <w:r w:rsidRPr="002E4498">
              <w:rPr>
                <w:b/>
              </w:rPr>
              <w:t>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035235F9" w14:textId="1EF5492A" w:rsidR="00D43455" w:rsidRDefault="00FC68DB" w:rsidP="000E094F">
      <w:pPr>
        <w:pStyle w:val="berschrift5"/>
      </w:pPr>
      <w:bookmarkStart w:id="2074" w:name="_Toc338939250"/>
      <w:r w:rsidRPr="005C2D94">
        <w:t>Attribute</w:t>
      </w:r>
      <w:r w:rsidR="00F3142F">
        <w:t xml:space="preserve"> </w:t>
      </w:r>
      <w:r w:rsidRPr="00207A82">
        <w:rPr>
          <w:rFonts w:ascii="Courier New" w:hAnsi="Courier New"/>
          <w:bCs/>
        </w:rPr>
        <w:t>angle</w:t>
      </w:r>
      <w:bookmarkEnd w:id="2074"/>
      <w:r w:rsidR="00D43455">
        <w:t xml:space="preserve"> </w:t>
      </w:r>
    </w:p>
    <w:p w14:paraId="34A7EE47" w14:textId="5CC9D52B" w:rsidR="00FC68DB" w:rsidRPr="00F54804" w:rsidRDefault="00FC68DB" w:rsidP="00B202D2">
      <w:r w:rsidRPr="000A1B7B">
        <w:t xml:space="preserve">The attribute </w:t>
      </w:r>
      <w:r w:rsidRPr="006E12C4">
        <w:rPr>
          <w:rStyle w:val="CodeCharacter"/>
        </w:rPr>
        <w:t>angle</w:t>
      </w:r>
      <w:r w:rsidR="007D4E72" w:rsidRPr="001668D7">
        <w:t xml:space="preserve"> </w:t>
      </w:r>
      <w:r w:rsidRPr="00F54804">
        <w:t xml:space="preserve">specifies the angle of the weld relative to the base sheet. </w:t>
      </w:r>
    </w:p>
    <w:p w14:paraId="42A51D8A" w14:textId="755E6E59" w:rsidR="00D43455" w:rsidRDefault="00FC68DB" w:rsidP="000E094F">
      <w:pPr>
        <w:pStyle w:val="berschrift5"/>
      </w:pPr>
      <w:bookmarkStart w:id="2075" w:name="_Toc338939251"/>
      <w:r w:rsidRPr="00F54804">
        <w:t>Attribute</w:t>
      </w:r>
      <w:r w:rsidR="00F3142F">
        <w:t xml:space="preserve"> </w:t>
      </w:r>
      <w:r w:rsidRPr="00207A82">
        <w:rPr>
          <w:rFonts w:ascii="Courier New" w:hAnsi="Courier New"/>
          <w:bCs/>
        </w:rPr>
        <w:t>penetration</w:t>
      </w:r>
      <w:bookmarkEnd w:id="2075"/>
      <w:r w:rsidR="00D43455">
        <w:t xml:space="preserve"> </w:t>
      </w:r>
    </w:p>
    <w:p w14:paraId="54C85424" w14:textId="16077C06" w:rsidR="00FC68DB" w:rsidRDefault="00FC68DB" w:rsidP="00B202D2">
      <w:r w:rsidRPr="00F54804">
        <w:t xml:space="preserve">The attribute </w:t>
      </w:r>
      <w:r w:rsidRPr="006E12C4">
        <w:rPr>
          <w:rStyle w:val="CodeCharacter"/>
        </w:rPr>
        <w:t>penetration</w:t>
      </w:r>
      <w:r w:rsidR="007D4E72" w:rsidRPr="001668D7">
        <w:t xml:space="preserve"> </w:t>
      </w:r>
      <w:r w:rsidRPr="00F54804">
        <w:t>specifies the degree of penetration resulting from the welding.</w:t>
      </w:r>
    </w:p>
    <w:p w14:paraId="190869D7" w14:textId="4D6F0AB7" w:rsidR="00A5288C" w:rsidRPr="00577D3E" w:rsidRDefault="00A5288C" w:rsidP="00A5288C">
      <w:pPr>
        <w:pStyle w:val="Note"/>
        <w:rPr>
          <w:sz w:val="22"/>
          <w:szCs w:val="22"/>
        </w:rPr>
      </w:pPr>
      <w:r w:rsidRPr="00577D3E">
        <w:rPr>
          <w:sz w:val="22"/>
          <w:szCs w:val="22"/>
        </w:rPr>
        <w:t xml:space="preserve">The attribute penetration of a </w:t>
      </w:r>
      <w:r w:rsidRPr="00577D3E">
        <w:rPr>
          <w:rStyle w:val="CodeCharacter"/>
          <w:szCs w:val="22"/>
        </w:rPr>
        <w:t>&lt;weld_position/&gt;</w:t>
      </w:r>
      <w:r w:rsidR="007D4E72" w:rsidRPr="001668D7">
        <w:t xml:space="preserve"> </w:t>
      </w:r>
      <w:r w:rsidRPr="00577D3E">
        <w:rPr>
          <w:sz w:val="22"/>
          <w:szCs w:val="22"/>
        </w:rPr>
        <w:t xml:space="preserve">holds for all sheets connected by this </w:t>
      </w:r>
      <w:r w:rsidRPr="00577D3E">
        <w:rPr>
          <w:rStyle w:val="CodeCharacter"/>
          <w:szCs w:val="22"/>
        </w:rPr>
        <w:t>&lt;weld_position/&gt;</w:t>
      </w:r>
      <w:r w:rsidRPr="00577D3E">
        <w:rPr>
          <w:sz w:val="22"/>
          <w:szCs w:val="22"/>
        </w:rPr>
        <w:t xml:space="preserve"> (</w:t>
      </w:r>
      <w:r w:rsidR="008C4F0E">
        <w:rPr>
          <w:sz w:val="22"/>
          <w:szCs w:val="22"/>
        </w:rPr>
        <w:t>e.g.</w:t>
      </w:r>
      <w:r w:rsidRPr="00577D3E">
        <w:rPr>
          <w:sz w:val="22"/>
          <w:szCs w:val="22"/>
        </w:rPr>
        <w:t xml:space="preserve"> important for </w:t>
      </w:r>
      <w:r w:rsidR="0047234D">
        <w:rPr>
          <w:sz w:val="22"/>
          <w:szCs w:val="22"/>
        </w:rPr>
        <w:t>K-joint</w:t>
      </w:r>
      <w:r w:rsidRPr="00577D3E">
        <w:rPr>
          <w:sz w:val="22"/>
          <w:szCs w:val="22"/>
        </w:rPr>
        <w:t>s).</w:t>
      </w:r>
    </w:p>
    <w:p w14:paraId="4CA1DFB0" w14:textId="33CFC130" w:rsidR="00D43455" w:rsidRDefault="00FC68DB" w:rsidP="000E094F">
      <w:pPr>
        <w:pStyle w:val="berschrift5"/>
      </w:pPr>
      <w:bookmarkStart w:id="2076" w:name="_Toc338939253"/>
      <w:r w:rsidRPr="005C2D94">
        <w:t>Attribute</w:t>
      </w:r>
      <w:r w:rsidR="00F3142F">
        <w:t xml:space="preserve"> </w:t>
      </w:r>
      <w:r w:rsidRPr="00207A82">
        <w:rPr>
          <w:rFonts w:ascii="Courier New" w:hAnsi="Courier New"/>
          <w:bCs/>
        </w:rPr>
        <w:t>shape</w:t>
      </w:r>
      <w:bookmarkEnd w:id="2076"/>
      <w:r w:rsidR="00D43455">
        <w:t xml:space="preserve"> </w:t>
      </w:r>
    </w:p>
    <w:p w14:paraId="4C661F9B" w14:textId="3ED31403"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r w:rsidR="00C977C0">
        <w:t xml:space="preserve"> For the allowed values, see clause </w:t>
      </w:r>
      <w:r w:rsidR="00C977C0">
        <w:fldChar w:fldCharType="begin"/>
      </w:r>
      <w:r w:rsidR="00C977C0">
        <w:instrText xml:space="preserve"> REF _Ref159024745 \r \h </w:instrText>
      </w:r>
      <w:r w:rsidR="00C977C0">
        <w:fldChar w:fldCharType="separate"/>
      </w:r>
      <w:r w:rsidR="0012574E">
        <w:t>10.2.4.4.21</w:t>
      </w:r>
      <w:r w:rsidR="00C977C0">
        <w:fldChar w:fldCharType="end"/>
      </w:r>
      <w:r w:rsidR="00C977C0">
        <w:t xml:space="preserve">. </w:t>
      </w:r>
    </w:p>
    <w:p w14:paraId="57EEF7B9" w14:textId="415D3FD1" w:rsidR="00D43455" w:rsidRDefault="00FC68DB" w:rsidP="000E094F">
      <w:pPr>
        <w:pStyle w:val="berschrift5"/>
      </w:pPr>
      <w:bookmarkStart w:id="2077" w:name="_Toc338939254"/>
      <w:r w:rsidRPr="00F54804">
        <w:t>Attribute</w:t>
      </w:r>
      <w:r w:rsidR="00F3142F">
        <w:t xml:space="preserve"> </w:t>
      </w:r>
      <w:r w:rsidRPr="00207A82">
        <w:rPr>
          <w:rFonts w:ascii="Courier New" w:hAnsi="Courier New"/>
          <w:bCs/>
        </w:rPr>
        <w:t>filler</w:t>
      </w:r>
      <w:bookmarkEnd w:id="2077"/>
      <w:r w:rsidR="00D43455">
        <w:t xml:space="preserve"> </w:t>
      </w:r>
    </w:p>
    <w:p w14:paraId="576779BF" w14:textId="790F3847" w:rsidR="00FC68DB" w:rsidRPr="00F54804" w:rsidRDefault="00FC68DB" w:rsidP="00A5288C">
      <w:pPr>
        <w:keepNext/>
      </w:pPr>
      <w:r w:rsidRPr="00F54804">
        <w:t xml:space="preserve">Valid values for the attribute </w:t>
      </w:r>
      <w:r w:rsidRPr="007D4E72">
        <w:rPr>
          <w:rStyle w:val="CodeCharacter"/>
        </w:rPr>
        <w:t>filler</w:t>
      </w:r>
      <w:r w:rsidRPr="00F54804">
        <w:t xml:space="preserve"> can be:</w:t>
      </w:r>
    </w:p>
    <w:p w14:paraId="35861E67" w14:textId="710E87F3" w:rsidR="007226F3" w:rsidRPr="006E12C4" w:rsidRDefault="007226F3" w:rsidP="007D4E72">
      <w:pPr>
        <w:pStyle w:val="Aufzhlungszeichen"/>
        <w:keepNext/>
        <w:numPr>
          <w:ilvl w:val="0"/>
          <w:numId w:val="10"/>
        </w:numPr>
        <w:spacing w:after="120"/>
        <w:ind w:left="357" w:hanging="357"/>
        <w:contextualSpacing w:val="0"/>
        <w:rPr>
          <w:rStyle w:val="CodeCharacter"/>
        </w:rPr>
      </w:pPr>
      <w:r w:rsidRPr="006E12C4">
        <w:rPr>
          <w:rStyle w:val="CodeCharacter"/>
        </w:rPr>
        <w:t>yes</w:t>
      </w:r>
      <w:r w:rsidR="001F62E4">
        <w:rPr>
          <w:rStyle w:val="CodeCharacter"/>
        </w:rPr>
        <w:t xml:space="preserve"> </w:t>
      </w:r>
    </w:p>
    <w:p w14:paraId="75493686" w14:textId="09BC379B" w:rsidR="007226F3" w:rsidRPr="006E12C4" w:rsidRDefault="007226F3" w:rsidP="007D4E72">
      <w:pPr>
        <w:pStyle w:val="Aufzhlungszeichen"/>
        <w:numPr>
          <w:ilvl w:val="0"/>
          <w:numId w:val="10"/>
        </w:numPr>
        <w:spacing w:after="120"/>
        <w:ind w:left="357" w:hanging="357"/>
        <w:contextualSpacing w:val="0"/>
        <w:rPr>
          <w:rStyle w:val="CodeCharacter"/>
        </w:rPr>
      </w:pPr>
      <w:r w:rsidRPr="006E12C4">
        <w:rPr>
          <w:rStyle w:val="CodeCharacter"/>
        </w:rPr>
        <w:t>no</w:t>
      </w:r>
      <w:r w:rsidR="001F62E4">
        <w:rPr>
          <w:rStyle w:val="CodeCharacter"/>
        </w:rPr>
        <w:t xml:space="preserve"> </w:t>
      </w:r>
    </w:p>
    <w:p w14:paraId="1A61AB85" w14:textId="637BD58D" w:rsidR="00FC68DB" w:rsidRPr="00A5288C" w:rsidRDefault="00FC68DB" w:rsidP="00F62686">
      <w:r w:rsidRPr="00A5288C">
        <w:t>Depending on the technology</w:t>
      </w:r>
      <w:r w:rsidR="00F62686">
        <w:t>,</w:t>
      </w:r>
      <w:r w:rsidRPr="00A5288C">
        <w:t xml:space="preserve"> the default value can differ</w:t>
      </w:r>
      <w:r w:rsidR="00F62686">
        <w:t>,</w:t>
      </w:r>
      <w:r w:rsidRPr="00A5288C">
        <w:t xml:space="preserve"> </w:t>
      </w:r>
      <w:r w:rsidR="006D3531">
        <w:t>see clause</w:t>
      </w:r>
      <w:r w:rsidR="00F62686">
        <w:t xml:space="preserve"> </w:t>
      </w:r>
      <w:r w:rsidR="00F62686">
        <w:fldChar w:fldCharType="begin"/>
      </w:r>
      <w:r w:rsidR="00F62686">
        <w:instrText xml:space="preserve"> REF _Ref132201536 \r \h </w:instrText>
      </w:r>
      <w:r w:rsidR="00F62686">
        <w:fldChar w:fldCharType="separate"/>
      </w:r>
      <w:r w:rsidR="0012574E">
        <w:t>10.2.4.4.19</w:t>
      </w:r>
      <w:r w:rsidR="00F62686">
        <w:fldChar w:fldCharType="end"/>
      </w:r>
      <w:r w:rsidR="00F62686">
        <w:t xml:space="preserve"> </w:t>
      </w:r>
      <w:r w:rsidR="00F62686">
        <w:fldChar w:fldCharType="begin"/>
      </w:r>
      <w:r w:rsidR="00F62686">
        <w:instrText xml:space="preserve"> REF _Ref132201536 \h </w:instrText>
      </w:r>
      <w:r w:rsidR="00F62686">
        <w:fldChar w:fldCharType="separate"/>
      </w:r>
      <w:r w:rsidR="0012574E" w:rsidRPr="00F54804">
        <w:t>Attribute</w:t>
      </w:r>
      <w:r w:rsidR="0012574E">
        <w:t xml:space="preserve"> </w:t>
      </w:r>
      <w:r w:rsidR="0012574E" w:rsidRPr="00CB0A38">
        <w:rPr>
          <w:rFonts w:ascii="Courier New" w:hAnsi="Courier New" w:cs="Courier New"/>
        </w:rPr>
        <w:t>filler</w:t>
      </w:r>
      <w:r w:rsidR="00F62686">
        <w:fldChar w:fldCharType="end"/>
      </w:r>
      <w:r w:rsidRPr="00A5288C">
        <w:t>.</w:t>
      </w:r>
      <w:r w:rsidR="00F62686">
        <w:t xml:space="preserve"> </w:t>
      </w:r>
    </w:p>
    <w:p w14:paraId="411CD710" w14:textId="20A89BE6" w:rsidR="00D43455" w:rsidRDefault="00FC68DB" w:rsidP="000E094F">
      <w:pPr>
        <w:pStyle w:val="berschrift5"/>
      </w:pPr>
      <w:r w:rsidRPr="005C2D94">
        <w:t>Attribute</w:t>
      </w:r>
      <w:r w:rsidR="00F3142F">
        <w:t xml:space="preserve"> </w:t>
      </w:r>
      <w:r w:rsidRPr="00207A82">
        <w:rPr>
          <w:rFonts w:ascii="Courier New" w:hAnsi="Courier New"/>
          <w:bCs/>
        </w:rPr>
        <w:t>filler_material</w:t>
      </w:r>
      <w:r w:rsidR="00D43455">
        <w:t xml:space="preserve"> </w:t>
      </w:r>
    </w:p>
    <w:p w14:paraId="356F76B2" w14:textId="05A25ED5" w:rsidR="00FC68DB" w:rsidRPr="00D97F70" w:rsidRDefault="00FC68DB" w:rsidP="00B202D2">
      <w:pPr>
        <w:pStyle w:val="Note"/>
        <w:rPr>
          <w:sz w:val="22"/>
        </w:rPr>
      </w:pPr>
      <w:r w:rsidRPr="005C2D94">
        <w:rPr>
          <w:bCs/>
          <w:iCs/>
          <w:sz w:val="22"/>
        </w:rPr>
        <w:t xml:space="preserve">The attribute </w:t>
      </w:r>
      <w:r w:rsidRPr="007D4E72">
        <w:rPr>
          <w:rStyle w:val="CodeCharacter"/>
          <w:szCs w:val="22"/>
        </w:rPr>
        <w:t>filler_material</w:t>
      </w:r>
      <w:r w:rsidRPr="001E4607">
        <w:rPr>
          <w:bCs/>
          <w:iCs/>
          <w:sz w:val="22"/>
        </w:rPr>
        <w:t xml:space="preserve"> spe</w:t>
      </w:r>
      <w:r w:rsidRPr="00D97F70">
        <w:rPr>
          <w:bCs/>
          <w:iCs/>
          <w:sz w:val="22"/>
        </w:rPr>
        <w:t>cifies the applied material during the welding process.</w:t>
      </w:r>
    </w:p>
    <w:p w14:paraId="10294D94" w14:textId="14FFBB4A" w:rsidR="00FC68DB" w:rsidRPr="00D97F70" w:rsidRDefault="00602D17" w:rsidP="00997E2B">
      <w:pPr>
        <w:pStyle w:val="Example"/>
        <w:keepNext/>
      </w:pPr>
      <w:r>
        <w:t>Example</w:t>
      </w:r>
      <w:r w:rsidR="0011767D" w:rsidRPr="00D97F70">
        <w:t xml:space="preserve">    Definition of a </w:t>
      </w:r>
      <w:r w:rsidR="007D4E72" w:rsidRPr="007D4E72">
        <w:rPr>
          <w:rFonts w:ascii="Courier New" w:hAnsi="Courier New" w:cs="Courier New"/>
        </w:rPr>
        <w:t>&lt;</w:t>
      </w:r>
      <w:r w:rsidR="0011767D" w:rsidRPr="007D4E72">
        <w:rPr>
          <w:rFonts w:ascii="Courier New" w:hAnsi="Courier New" w:cs="Courier New"/>
        </w:rPr>
        <w:t>cruciform_joint</w:t>
      </w:r>
      <w:r w:rsidR="007D4E72" w:rsidRPr="007D4E72">
        <w:rPr>
          <w:rFonts w:ascii="Courier New" w:hAnsi="Courier New" w:cs="Courier New"/>
        </w:rPr>
        <w:t>/&gt;</w:t>
      </w:r>
      <w:r w:rsidR="0011767D" w:rsidRPr="00D97F70">
        <w:t xml:space="preserve"> with all </w:t>
      </w:r>
      <w:r w:rsidR="0067475A" w:rsidRPr="00D97F70">
        <w:t xml:space="preserve">parameters of </w:t>
      </w:r>
      <w:r w:rsidR="007D4E72" w:rsidRPr="007D4E72">
        <w:rPr>
          <w:rFonts w:ascii="Courier New" w:hAnsi="Courier New" w:cs="Courier New"/>
        </w:rPr>
        <w:t>&lt;</w:t>
      </w:r>
      <w:r w:rsidR="0011767D" w:rsidRPr="007D4E72">
        <w:rPr>
          <w:rFonts w:ascii="Courier New" w:hAnsi="Courier New" w:cs="Courier New"/>
        </w:rPr>
        <w:t>weld_position</w:t>
      </w:r>
      <w:r w:rsidR="007D4E72" w:rsidRPr="007D4E72">
        <w:rPr>
          <w:rFonts w:ascii="Courier New" w:hAnsi="Courier New" w:cs="Courier New"/>
        </w:rPr>
        <w:t>/&gt;</w:t>
      </w:r>
      <w:r w:rsidR="007D4E72">
        <w:t>:</w:t>
      </w:r>
      <w:r w:rsidR="0011767D" w:rsidRPr="00D97F70">
        <w:t xml:space="preserve"> </w:t>
      </w:r>
    </w:p>
    <w:p w14:paraId="469C209E" w14:textId="77777777" w:rsidR="00FC68DB" w:rsidRPr="00D97F70" w:rsidRDefault="00FC68DB" w:rsidP="00B202D2">
      <w:pPr>
        <w:pStyle w:val="XMLCode"/>
        <w:keepNext/>
        <w:rPr>
          <w:lang w:val="en-GB"/>
        </w:rPr>
      </w:pPr>
      <w:r w:rsidRPr="00D97F70">
        <w:rPr>
          <w:lang w:val="en-GB"/>
        </w:rPr>
        <w:t>&lt;seamweld&gt;</w:t>
      </w:r>
    </w:p>
    <w:p w14:paraId="6E9C1C12" w14:textId="77777777" w:rsidR="00FC68DB" w:rsidRPr="00D97F70" w:rsidRDefault="00FC68DB" w:rsidP="00B202D2">
      <w:pPr>
        <w:pStyle w:val="XMLCode"/>
        <w:keepNext/>
        <w:rPr>
          <w:lang w:val="en-GB"/>
        </w:rPr>
      </w:pPr>
      <w:r w:rsidRPr="00D97F70">
        <w:rPr>
          <w:lang w:val="en-GB"/>
        </w:rPr>
        <w:t xml:space="preserve">    &lt;cruciform_joint base="1" technology="arc"&gt;</w:t>
      </w:r>
    </w:p>
    <w:p w14:paraId="75EDD419" w14:textId="77777777" w:rsidR="00FC68DB" w:rsidRPr="005300E4" w:rsidRDefault="00FC68DB" w:rsidP="00B202D2">
      <w:pPr>
        <w:pStyle w:val="XMLCode"/>
        <w:keepNext/>
        <w:rPr>
          <w:b/>
          <w:lang w:val="es-ES"/>
        </w:rPr>
      </w:pPr>
      <w:r w:rsidRPr="00D97F70">
        <w:rPr>
          <w:b/>
          <w:lang w:val="en-GB"/>
        </w:rPr>
        <w:t xml:space="preserve">        </w:t>
      </w:r>
      <w:r w:rsidRPr="005300E4">
        <w:rPr>
          <w:b/>
          <w:lang w:val="es-ES"/>
        </w:rPr>
        <w:t>&lt;weld_position u="0.2" x="1" y="0" z="1"</w:t>
      </w:r>
    </w:p>
    <w:p w14:paraId="3FEEC323" w14:textId="77777777" w:rsidR="00FC68DB" w:rsidRPr="00D97F70" w:rsidRDefault="00FC68DB" w:rsidP="00B202D2">
      <w:pPr>
        <w:pStyle w:val="XMLCode"/>
        <w:rPr>
          <w:b/>
          <w:lang w:val="en-GB"/>
        </w:rPr>
      </w:pPr>
      <w:r w:rsidRPr="005300E4">
        <w:rPr>
          <w:b/>
          <w:lang w:val="es-ES"/>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414CA9E7"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&lt;weld_position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lastRenderedPageBreak/>
        <w:t xml:space="preserve">                       filler="yes"</w:t>
      </w:r>
    </w:p>
    <w:p w14:paraId="79797E82" w14:textId="39B22F0B" w:rsidR="00FC68DB" w:rsidRPr="00D97F70" w:rsidRDefault="002E2054" w:rsidP="00B202D2">
      <w:pPr>
        <w:pStyle w:val="XMLCode"/>
        <w:rPr>
          <w:b/>
          <w:lang w:val="en-GB"/>
        </w:rPr>
      </w:pPr>
      <w:r w:rsidRPr="00D97F70">
        <w:rPr>
          <w:b/>
          <w:lang w:val="en-GB"/>
        </w:rPr>
        <w:t xml:space="preserve">                       </w:t>
      </w:r>
      <w:r w:rsidR="00FC68DB" w:rsidRPr="00D97F70">
        <w:rPr>
          <w:b/>
          <w:lang w:val="en-GB"/>
        </w:rPr>
        <w:t>filler_material="E7018-X"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&lt;weld_position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6C89CEF3"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&lt;weld_position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3CC8E738" w:rsidR="00FC68DB" w:rsidRPr="00D97F70" w:rsidRDefault="001F62E4" w:rsidP="00B202D2">
      <w:pPr>
        <w:pStyle w:val="XMLCode"/>
        <w:rPr>
          <w:b/>
          <w:lang w:val="en-GB"/>
        </w:rPr>
      </w:pPr>
      <w:r>
        <w:rPr>
          <w:b/>
          <w:lang w:val="en-GB"/>
        </w:rPr>
        <w:t xml:space="preserve">                   </w:t>
      </w:r>
      <w:r w:rsidR="00FC68DB" w:rsidRPr="00D97F70">
        <w:rPr>
          <w:b/>
          <w:lang w:val="en-GB"/>
        </w:rPr>
        <w:t xml:space="preserve">    filler_material="E7018-X"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&lt;sheet_parameter ... /&gt;</w:t>
      </w:r>
    </w:p>
    <w:p w14:paraId="4080D286" w14:textId="77777777" w:rsidR="00FC68DB" w:rsidRPr="00D97F70" w:rsidRDefault="00FC68DB" w:rsidP="00B202D2">
      <w:pPr>
        <w:pStyle w:val="XMLCode"/>
        <w:rPr>
          <w:lang w:val="en-GB"/>
        </w:rPr>
      </w:pPr>
      <w:r w:rsidRPr="00D97F70">
        <w:rPr>
          <w:lang w:val="en-GB"/>
        </w:rPr>
        <w:t xml:space="preserve">        &lt;sheet_parameter ... /&gt;</w:t>
      </w:r>
    </w:p>
    <w:p w14:paraId="291938F8" w14:textId="77777777" w:rsidR="00FC68DB" w:rsidRPr="00D97F70" w:rsidRDefault="00FC68DB" w:rsidP="00B202D2">
      <w:pPr>
        <w:pStyle w:val="XMLCode"/>
        <w:rPr>
          <w:lang w:val="en-GB"/>
        </w:rPr>
      </w:pPr>
      <w:r w:rsidRPr="00D97F70">
        <w:rPr>
          <w:lang w:val="en-GB"/>
        </w:rPr>
        <w:t xml:space="preserve">    &lt;/cruciform_joint&gt;</w:t>
      </w:r>
    </w:p>
    <w:p w14:paraId="133D99A6" w14:textId="5462A8A1" w:rsidR="00FC68DB" w:rsidRPr="0013175B" w:rsidRDefault="00FC68DB" w:rsidP="00B202D2">
      <w:pPr>
        <w:pStyle w:val="XMLCode"/>
        <w:rPr>
          <w:lang w:val="en-GB"/>
        </w:rPr>
      </w:pPr>
      <w:r w:rsidRPr="00D97F70">
        <w:rPr>
          <w:lang w:val="en-GB"/>
        </w:rPr>
        <w:t>&lt;/seamweld&gt;</w:t>
      </w:r>
      <w:r w:rsidR="0093347F">
        <w:rPr>
          <w:lang w:val="en-GB"/>
        </w:rPr>
        <w:t xml:space="preserve"> </w:t>
      </w:r>
    </w:p>
    <w:p w14:paraId="3D3C1F6A" w14:textId="2D173D13" w:rsidR="00FC68DB" w:rsidRPr="005C2D94" w:rsidRDefault="00FC68DB">
      <w:pPr>
        <w:pStyle w:val="berschrift4"/>
      </w:pPr>
      <w:bookmarkStart w:id="2078" w:name="GenericSeamWeldWeld"/>
      <w:bookmarkStart w:id="2079" w:name="_Toc3557060"/>
      <w:bookmarkStart w:id="2080" w:name="_Toc34747310"/>
      <w:bookmarkStart w:id="2081" w:name="_Toc77102129"/>
      <w:bookmarkStart w:id="2082" w:name="_Toc338938919"/>
      <w:bookmarkStart w:id="2083" w:name="_Toc338939255"/>
      <w:bookmarkEnd w:id="2058"/>
      <w:bookmarkEnd w:id="2059"/>
      <w:bookmarkEnd w:id="2060"/>
      <w:bookmarkEnd w:id="2061"/>
      <w:bookmarkEnd w:id="2078"/>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079"/>
      <w:bookmarkEnd w:id="2080"/>
      <w:bookmarkEnd w:id="2081"/>
      <w:r w:rsidR="00207A82" w:rsidRPr="00207A82">
        <w:rPr>
          <w:rFonts w:ascii="Courier New" w:hAnsi="Courier New"/>
          <w:bCs/>
        </w:rPr>
        <w:t>/&gt;</w:t>
      </w:r>
      <w:r w:rsidR="00DA4207">
        <w:t xml:space="preserve"> </w:t>
      </w:r>
    </w:p>
    <w:p w14:paraId="468E027E" w14:textId="3BCE235C" w:rsidR="00FC68DB" w:rsidRDefault="00FC68DB" w:rsidP="00B202D2">
      <w:pPr>
        <w:keepNext/>
        <w:keepLines/>
      </w:pPr>
      <w:r w:rsidRPr="005C2D94">
        <w:t xml:space="preserve">For the element </w:t>
      </w:r>
      <w:r w:rsidRPr="003F6B75">
        <w:rPr>
          <w:rStyle w:val="CodeCharacter"/>
        </w:rPr>
        <w:t>&lt;sheet_parameter/&gt;</w:t>
      </w:r>
      <w:r w:rsidRPr="00BD52D7">
        <w:t xml:space="preserve">, the following attributes can be specified for the </w:t>
      </w:r>
      <w:r w:rsidR="006D307A">
        <w:t>cruciform joint</w:t>
      </w:r>
      <w:r w:rsidR="001F62E4">
        <w:t xml:space="preserve"> (see </w:t>
      </w:r>
      <w:r w:rsidR="001F62E4">
        <w:fldChar w:fldCharType="begin"/>
      </w:r>
      <w:r w:rsidR="001F62E4">
        <w:instrText xml:space="preserve"> REF _Ref157791640 \h </w:instrText>
      </w:r>
      <w:r w:rsidR="001F62E4">
        <w:fldChar w:fldCharType="separate"/>
      </w:r>
      <w:r w:rsidR="0012574E" w:rsidRPr="00F54804">
        <w:t xml:space="preserve">Table </w:t>
      </w:r>
      <w:r w:rsidR="0012574E">
        <w:rPr>
          <w:noProof/>
        </w:rPr>
        <w:t>124</w:t>
      </w:r>
      <w:r w:rsidR="001F62E4">
        <w:fldChar w:fldCharType="end"/>
      </w:r>
      <w:r w:rsidR="001F62E4">
        <w:t>)</w:t>
      </w:r>
      <w:r w:rsidRPr="001668D7">
        <w:t>:</w:t>
      </w:r>
      <w:r w:rsidR="001F62E4">
        <w:t xml:space="preserve"> </w:t>
      </w:r>
    </w:p>
    <w:p w14:paraId="3BD2675D" w14:textId="48997F15" w:rsidR="00890926" w:rsidRPr="00D7391D" w:rsidRDefault="00890926" w:rsidP="001640C5">
      <w:pPr>
        <w:pStyle w:val="Beschriftung"/>
        <w:keepNext/>
        <w:keepLines/>
      </w:pPr>
      <w:bookmarkStart w:id="2084" w:name="_Ref157791640"/>
      <w:bookmarkStart w:id="2085" w:name="_Toc159619056"/>
      <w:r w:rsidRPr="00F54804">
        <w:t xml:space="preserve">Table </w:t>
      </w:r>
      <w:r w:rsidRPr="005C2D94">
        <w:fldChar w:fldCharType="begin"/>
      </w:r>
      <w:r w:rsidRPr="00F54804">
        <w:instrText xml:space="preserve"> SEQ Table \* ARABIC </w:instrText>
      </w:r>
      <w:r w:rsidRPr="005C2D94">
        <w:fldChar w:fldCharType="separate"/>
      </w:r>
      <w:r w:rsidR="0012574E">
        <w:rPr>
          <w:noProof/>
        </w:rPr>
        <w:t>124</w:t>
      </w:r>
      <w:r w:rsidRPr="005C2D94">
        <w:fldChar w:fldCharType="end"/>
      </w:r>
      <w:bookmarkEnd w:id="2084"/>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 </w:t>
      </w:r>
      <w:r w:rsidR="006D307A">
        <w:t>cruciform joint</w:t>
      </w:r>
      <w:bookmarkEnd w:id="208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554957">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554957">
        <w:trPr>
          <w:cantSplit/>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sidRPr="00B2581E">
              <w:rPr>
                <w:sz w:val="20"/>
                <w:szCs w:val="20"/>
              </w:rPr>
              <w:t xml:space="preserve">shall </w:t>
            </w:r>
            <w:r w:rsidRPr="00B2581E">
              <w:rPr>
                <w:sz w:val="20"/>
                <w:szCs w:val="20"/>
              </w:rPr>
              <w:t xml:space="preserve">be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4E3B62B9" w14:textId="77777777" w:rsidTr="00554957">
        <w:trPr>
          <w:cantSplit/>
          <w:jc w:val="center"/>
        </w:trPr>
        <w:tc>
          <w:tcPr>
            <w:tcW w:w="1574" w:type="dxa"/>
            <w:shd w:val="clear" w:color="auto" w:fill="auto"/>
            <w:vAlign w:val="bottom"/>
          </w:tcPr>
          <w:p w14:paraId="20DB74E9" w14:textId="77777777" w:rsidR="00FC68DB" w:rsidRPr="00F54804" w:rsidRDefault="00FC68DB" w:rsidP="00554957">
            <w:pPr>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554957">
            <w:pPr>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554957">
            <w:pPr>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554957">
            <w:pPr>
              <w:rPr>
                <w:sz w:val="20"/>
                <w:szCs w:val="20"/>
              </w:rPr>
            </w:pPr>
            <w:r w:rsidRPr="00F54804">
              <w:rPr>
                <w:sz w:val="20"/>
                <w:szCs w:val="20"/>
              </w:rPr>
              <w:t>Default value is 0</w:t>
            </w:r>
          </w:p>
        </w:tc>
      </w:tr>
      <w:tr w:rsidR="00FC68DB" w:rsidRPr="00F54804" w14:paraId="68327F8E" w14:textId="77777777" w:rsidTr="00554957">
        <w:trPr>
          <w:cantSplit/>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r w:rsidRPr="00F54804">
              <w:rPr>
                <w:sz w:val="20"/>
                <w:szCs w:val="20"/>
              </w:rPr>
              <w:t>sheet_thickness</w:t>
            </w:r>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554957">
        <w:trPr>
          <w:cantSplit/>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r w:rsidRPr="00F54804">
              <w:rPr>
                <w:sz w:val="20"/>
                <w:szCs w:val="20"/>
              </w:rPr>
              <w:t>sheet_angle</w:t>
            </w:r>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1DAF6560" w:rsidR="00FC68DB" w:rsidRPr="0013175B" w:rsidRDefault="00602D17" w:rsidP="00997E2B">
      <w:pPr>
        <w:pStyle w:val="Example"/>
        <w:keepNext/>
      </w:pPr>
      <w:r>
        <w:t>Example</w:t>
      </w:r>
      <w:r w:rsidR="0011767D">
        <w:t xml:space="preserve">    </w:t>
      </w:r>
      <w:r w:rsidR="0011767D" w:rsidRPr="0013175B">
        <w:t xml:space="preserve"> </w:t>
      </w:r>
      <w:r w:rsidR="0011767D">
        <w:t xml:space="preserve">Definition of a </w:t>
      </w:r>
      <w:r w:rsidR="00A53E9F" w:rsidRPr="007D4E72">
        <w:rPr>
          <w:rFonts w:ascii="Courier New" w:hAnsi="Courier New" w:cs="Courier New"/>
        </w:rPr>
        <w:t>&lt;cruciform_joint/&gt;</w:t>
      </w:r>
      <w:r w:rsidR="0011767D">
        <w:t xml:space="preserve"> with only requi</w:t>
      </w:r>
      <w:r w:rsidR="0067475A">
        <w:t>r</w:t>
      </w:r>
      <w:r w:rsidR="0011767D">
        <w:t xml:space="preserve">ed </w:t>
      </w:r>
      <w:r w:rsidR="00A53E9F" w:rsidRPr="007D4E72">
        <w:rPr>
          <w:rFonts w:ascii="Courier New" w:hAnsi="Courier New" w:cs="Courier New"/>
        </w:rPr>
        <w:t>&lt;weld_position/&gt;</w:t>
      </w:r>
      <w:r w:rsidR="0011767D">
        <w:t xml:space="preserve"> parameters</w:t>
      </w:r>
      <w:r w:rsidR="00A53E9F">
        <w:t xml:space="preserve">: </w:t>
      </w:r>
    </w:p>
    <w:p w14:paraId="7B28593B" w14:textId="77777777" w:rsidR="00FC68DB" w:rsidRPr="00D97F70" w:rsidRDefault="00FC68DB" w:rsidP="001F62E4">
      <w:pPr>
        <w:pStyle w:val="XMLCode"/>
        <w:keepNext/>
        <w:ind w:firstLine="0"/>
        <w:rPr>
          <w:lang w:val="en-GB"/>
        </w:rPr>
      </w:pPr>
      <w:r w:rsidRPr="00D97F70">
        <w:rPr>
          <w:lang w:val="en-GB"/>
        </w:rPr>
        <w:t>&lt;seamweld&gt;</w:t>
      </w:r>
    </w:p>
    <w:p w14:paraId="55F41C3A" w14:textId="77777777" w:rsidR="00FC68DB" w:rsidRPr="00D97F70" w:rsidRDefault="00FC68DB" w:rsidP="001F62E4">
      <w:pPr>
        <w:pStyle w:val="XMLCode"/>
        <w:keepNext/>
        <w:ind w:firstLine="0"/>
        <w:rPr>
          <w:lang w:val="en-GB"/>
        </w:rPr>
      </w:pPr>
      <w:r w:rsidRPr="00D97F70">
        <w:rPr>
          <w:lang w:val="en-GB"/>
        </w:rPr>
        <w:t xml:space="preserve">    &lt;cruciform_joint base="1" technology="arc"&gt;</w:t>
      </w:r>
    </w:p>
    <w:p w14:paraId="10EBB736" w14:textId="77777777" w:rsidR="00FC68DB" w:rsidRPr="005300E4" w:rsidRDefault="00FC68DB" w:rsidP="001F62E4">
      <w:pPr>
        <w:pStyle w:val="XMLCode"/>
        <w:keepNext/>
        <w:ind w:firstLine="0"/>
        <w:rPr>
          <w:lang w:val="es-ES"/>
        </w:rPr>
      </w:pPr>
      <w:r w:rsidRPr="00D97F70">
        <w:rPr>
          <w:lang w:val="en-GB"/>
        </w:rPr>
        <w:t xml:space="preserve">        </w:t>
      </w:r>
      <w:r w:rsidRPr="005300E4">
        <w:rPr>
          <w:lang w:val="es-ES"/>
        </w:rPr>
        <w:t>&lt;weld_position u="0.2" x="1" y="0" z="1" .../&gt;</w:t>
      </w:r>
    </w:p>
    <w:p w14:paraId="3DE059CD" w14:textId="77777777" w:rsidR="00FC68DB" w:rsidRPr="005300E4" w:rsidRDefault="00FC68DB" w:rsidP="001F62E4">
      <w:pPr>
        <w:pStyle w:val="XMLCode"/>
        <w:keepNext/>
        <w:ind w:firstLine="0"/>
        <w:rPr>
          <w:lang w:val="es-ES"/>
        </w:rPr>
      </w:pPr>
      <w:r w:rsidRPr="005300E4">
        <w:rPr>
          <w:lang w:val="es-ES"/>
        </w:rPr>
        <w:t xml:space="preserve">        &lt;weld_position u="0.4" x="-1" y="0" z="-1".../&gt;</w:t>
      </w:r>
    </w:p>
    <w:p w14:paraId="62E1D660" w14:textId="77777777" w:rsidR="00FC68DB" w:rsidRPr="005300E4" w:rsidRDefault="00FC68DB" w:rsidP="001F62E4">
      <w:pPr>
        <w:pStyle w:val="XMLCode"/>
        <w:keepNext/>
        <w:ind w:firstLine="0"/>
        <w:rPr>
          <w:lang w:val="es-ES"/>
        </w:rPr>
      </w:pPr>
      <w:r w:rsidRPr="005300E4">
        <w:rPr>
          <w:lang w:val="es-ES"/>
        </w:rPr>
        <w:t xml:space="preserve">        &lt;weld_position u="0.6" x="-1" y="0" z="1" .../&gt;</w:t>
      </w:r>
    </w:p>
    <w:p w14:paraId="0CEA16F7" w14:textId="77777777" w:rsidR="00FC68DB" w:rsidRPr="005300E4" w:rsidRDefault="00FC68DB" w:rsidP="001F62E4">
      <w:pPr>
        <w:pStyle w:val="XMLCode"/>
        <w:ind w:firstLine="0"/>
        <w:rPr>
          <w:lang w:val="es-ES"/>
        </w:rPr>
      </w:pPr>
      <w:r w:rsidRPr="005300E4">
        <w:rPr>
          <w:lang w:val="es-ES"/>
        </w:rPr>
        <w:t xml:space="preserve">        &lt;weld_position u="0.8" x="1" y="0" z="-1" .../&gt;</w:t>
      </w:r>
    </w:p>
    <w:p w14:paraId="0B7FBF66" w14:textId="77777777" w:rsidR="00FC68DB" w:rsidRPr="00D97F70" w:rsidRDefault="00FC68DB" w:rsidP="001F62E4">
      <w:pPr>
        <w:pStyle w:val="XMLCode"/>
        <w:keepNext/>
        <w:ind w:firstLine="0"/>
        <w:rPr>
          <w:b/>
          <w:lang w:val="en-GB"/>
        </w:rPr>
      </w:pPr>
      <w:r w:rsidRPr="005300E4">
        <w:rPr>
          <w:lang w:val="es-ES"/>
        </w:rPr>
        <w:t xml:space="preserve">        </w:t>
      </w:r>
      <w:r w:rsidRPr="00D97F70">
        <w:rPr>
          <w:b/>
          <w:lang w:val="en-GB"/>
        </w:rPr>
        <w:t>&lt;sheet_parameter index="2" gap="1.5" sheet_thickness="1.5" sheet_angle="90"/&gt;</w:t>
      </w:r>
    </w:p>
    <w:p w14:paraId="3EDE7256" w14:textId="77777777" w:rsidR="00FC68DB" w:rsidRPr="00D97F70" w:rsidRDefault="00FC68DB" w:rsidP="001F62E4">
      <w:pPr>
        <w:pStyle w:val="XMLCode"/>
        <w:keepNext/>
        <w:ind w:firstLine="0"/>
        <w:rPr>
          <w:b/>
          <w:lang w:val="en-GB"/>
        </w:rPr>
      </w:pPr>
      <w:r w:rsidRPr="00D97F70">
        <w:rPr>
          <w:b/>
          <w:lang w:val="en-GB"/>
        </w:rPr>
        <w:t xml:space="preserve">        &lt;sheet_parameter index="3" gap="1.0" sheet_thickness="1.5" sheet_angle="90"/&gt;</w:t>
      </w:r>
    </w:p>
    <w:p w14:paraId="76D5359D" w14:textId="77777777" w:rsidR="00FC68DB" w:rsidRPr="00D97F70" w:rsidRDefault="00FC68DB" w:rsidP="001F62E4">
      <w:pPr>
        <w:pStyle w:val="XMLCode"/>
        <w:keepNext/>
        <w:ind w:firstLine="0"/>
        <w:rPr>
          <w:lang w:val="en-GB"/>
        </w:rPr>
      </w:pPr>
      <w:r w:rsidRPr="00D97F70">
        <w:rPr>
          <w:lang w:val="en-GB"/>
        </w:rPr>
        <w:t xml:space="preserve">    &lt;/cruciform_joint&gt;</w:t>
      </w:r>
    </w:p>
    <w:p w14:paraId="2411FC27" w14:textId="21D06BE9" w:rsidR="00FC68DB" w:rsidRPr="0013175B" w:rsidRDefault="00FC68DB" w:rsidP="001F62E4">
      <w:pPr>
        <w:pStyle w:val="XMLCode"/>
        <w:ind w:firstLine="0"/>
        <w:rPr>
          <w:lang w:val="en-GB"/>
        </w:rPr>
      </w:pPr>
      <w:r w:rsidRPr="00D97F70">
        <w:rPr>
          <w:lang w:val="en-GB"/>
        </w:rPr>
        <w:t>&lt;/seamweld&gt;</w:t>
      </w:r>
      <w:r w:rsidR="0093347F">
        <w:rPr>
          <w:lang w:val="en-GB"/>
        </w:rPr>
        <w:t xml:space="preserve"> </w:t>
      </w:r>
    </w:p>
    <w:p w14:paraId="61032E6C" w14:textId="7DED1FEC" w:rsidR="00FC68DB" w:rsidRDefault="00FC68DB" w:rsidP="00B202D2">
      <w:pPr>
        <w:pStyle w:val="berschrift3"/>
      </w:pPr>
      <w:bookmarkStart w:id="2086" w:name="_Toc413861928"/>
      <w:bookmarkStart w:id="2087" w:name="_Toc3557061"/>
      <w:bookmarkStart w:id="2088" w:name="_Toc34747311"/>
      <w:bookmarkStart w:id="2089" w:name="_Toc77102130"/>
      <w:bookmarkStart w:id="2090" w:name="_Toc159618814"/>
      <w:bookmarkStart w:id="2091" w:name="_Toc413359615"/>
      <w:bookmarkStart w:id="2092" w:name="_Toc338938920"/>
      <w:bookmarkStart w:id="2093" w:name="_Toc338939256"/>
      <w:bookmarkStart w:id="2094" w:name="_Toc391571769"/>
      <w:bookmarkEnd w:id="2082"/>
      <w:bookmarkEnd w:id="2083"/>
      <w:r w:rsidRPr="00F54804">
        <w:t>F</w:t>
      </w:r>
      <w:r w:rsidR="00C410C8">
        <w:t>lared joint</w:t>
      </w:r>
      <w:bookmarkEnd w:id="2086"/>
      <w:bookmarkEnd w:id="2087"/>
      <w:bookmarkEnd w:id="2088"/>
      <w:bookmarkEnd w:id="2089"/>
      <w:bookmarkEnd w:id="2090"/>
      <w:r w:rsidR="00DF59B8">
        <w:t xml:space="preserve"> </w:t>
      </w:r>
    </w:p>
    <w:p w14:paraId="5218BF4C" w14:textId="19ADD794" w:rsidR="00FC68DB" w:rsidRDefault="00FC68DB" w:rsidP="0013175B">
      <w:pPr>
        <w:pStyle w:val="berschrift4"/>
      </w:pPr>
      <w:r w:rsidRPr="00F85CA7">
        <w:t>Sheet Parameters</w:t>
      </w:r>
      <w:r w:rsidR="00432720">
        <w:t xml:space="preserve"> </w:t>
      </w:r>
    </w:p>
    <w:p w14:paraId="685E6488" w14:textId="0B36CB49" w:rsidR="002060E0" w:rsidRPr="002060E0" w:rsidRDefault="002060E0" w:rsidP="002060E0">
      <w:pPr>
        <w:keepNext/>
        <w:spacing w:before="120"/>
      </w:pPr>
      <w:r w:rsidRPr="00BD52D7">
        <w:t xml:space="preserve">The </w:t>
      </w:r>
      <w:r w:rsidRPr="002060E0">
        <w:t>parameters to describe the connection are</w:t>
      </w:r>
      <w:r>
        <w:t xml:space="preserve"> (see </w:t>
      </w:r>
      <w:r>
        <w:fldChar w:fldCharType="begin"/>
      </w:r>
      <w:r>
        <w:instrText xml:space="preserve"> REF _Ref159232086 \h </w:instrText>
      </w:r>
      <w:r>
        <w:fldChar w:fldCharType="separate"/>
      </w:r>
      <w:r w:rsidR="0012574E">
        <w:t xml:space="preserve">Figure </w:t>
      </w:r>
      <w:r w:rsidR="0012574E">
        <w:rPr>
          <w:noProof/>
        </w:rPr>
        <w:t>76</w:t>
      </w:r>
      <w:r>
        <w:fldChar w:fldCharType="end"/>
      </w:r>
      <w:r>
        <w:t>)</w:t>
      </w:r>
      <w:r w:rsidRPr="002060E0">
        <w:t>:</w:t>
      </w:r>
      <w:r w:rsidRPr="002060E0">
        <w:rPr>
          <w:lang w:eastAsia="en-GB"/>
        </w:rPr>
        <w:t xml:space="preserve"> </w:t>
      </w:r>
    </w:p>
    <w:p w14:paraId="08439C36" w14:textId="38B75869"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B</w:t>
      </w:r>
      <w:r w:rsidRPr="002060E0">
        <w:rPr>
          <w:rFonts w:ascii="Cambria" w:hAnsi="Cambria"/>
          <w:szCs w:val="22"/>
          <w:vertAlign w:val="subscript"/>
          <w:lang w:val="en-GB"/>
        </w:rPr>
        <w:tab/>
      </w:r>
      <w:r w:rsidRPr="002060E0">
        <w:rPr>
          <w:rFonts w:ascii="Cambria" w:hAnsi="Cambria"/>
          <w:szCs w:val="22"/>
          <w:vertAlign w:val="subscript"/>
          <w:lang w:val="en-GB"/>
        </w:rPr>
        <w:tab/>
      </w:r>
      <w:r w:rsidRPr="002060E0">
        <w:rPr>
          <w:rFonts w:ascii="Cambria" w:hAnsi="Cambria"/>
          <w:szCs w:val="22"/>
          <w:lang w:val="en-GB"/>
        </w:rPr>
        <w:t>Thickness of base sheet</w:t>
      </w:r>
      <w:r>
        <w:rPr>
          <w:rFonts w:ascii="Cambria" w:hAnsi="Cambria"/>
          <w:szCs w:val="22"/>
          <w:lang w:val="en-GB"/>
        </w:rPr>
        <w:t xml:space="preserve">, </w:t>
      </w:r>
    </w:p>
    <w:p w14:paraId="24CC7F30" w14:textId="303469D5" w:rsidR="002060E0" w:rsidRPr="002060E0" w:rsidRDefault="002060E0" w:rsidP="002060E0">
      <w:pPr>
        <w:pStyle w:val="Aufzhlungszeichen"/>
        <w:keepNext/>
        <w:numPr>
          <w:ilvl w:val="0"/>
          <w:numId w:val="10"/>
        </w:numPr>
        <w:rPr>
          <w:rFonts w:ascii="Cambria" w:hAnsi="Cambria"/>
          <w:szCs w:val="22"/>
          <w:lang w:val="en-GB"/>
        </w:rPr>
      </w:pPr>
      <w:r w:rsidRPr="002060E0">
        <w:rPr>
          <w:rFonts w:ascii="Cambria" w:hAnsi="Cambria"/>
          <w:szCs w:val="22"/>
          <w:lang w:val="en-GB"/>
        </w:rPr>
        <w:t>t</w:t>
      </w:r>
      <w:r w:rsidRPr="002060E0">
        <w:rPr>
          <w:rFonts w:ascii="Cambria" w:hAnsi="Cambria"/>
          <w:szCs w:val="22"/>
          <w:vertAlign w:val="subscript"/>
          <w:lang w:val="en-GB"/>
        </w:rPr>
        <w:t>1</w:t>
      </w:r>
      <w:r w:rsidRPr="002060E0">
        <w:rPr>
          <w:rFonts w:ascii="Cambria" w:hAnsi="Cambria"/>
          <w:szCs w:val="22"/>
          <w:lang w:val="en-GB"/>
        </w:rPr>
        <w:tab/>
      </w:r>
      <w:r w:rsidRPr="002060E0">
        <w:rPr>
          <w:rFonts w:ascii="Cambria" w:hAnsi="Cambria"/>
          <w:szCs w:val="22"/>
          <w:lang w:val="en-GB"/>
        </w:rPr>
        <w:tab/>
        <w:t>Thickness of welded sheet</w:t>
      </w:r>
      <w:r>
        <w:rPr>
          <w:rFonts w:ascii="Cambria" w:hAnsi="Cambria"/>
          <w:szCs w:val="22"/>
          <w:lang w:val="en-GB"/>
        </w:rPr>
        <w:t xml:space="preserve">, </w:t>
      </w:r>
    </w:p>
    <w:p w14:paraId="5438176C" w14:textId="65CCCC78" w:rsidR="002060E0" w:rsidRPr="002060E0" w:rsidRDefault="002060E0" w:rsidP="002060E0">
      <w:pPr>
        <w:pStyle w:val="Aufzhlungszeichen"/>
        <w:numPr>
          <w:ilvl w:val="0"/>
          <w:numId w:val="10"/>
        </w:numPr>
        <w:rPr>
          <w:rFonts w:ascii="Cambria" w:hAnsi="Cambria"/>
          <w:szCs w:val="22"/>
          <w:lang w:val="en-GB"/>
        </w:rPr>
      </w:pPr>
      <w:r w:rsidRPr="002060E0">
        <w:rPr>
          <w:rFonts w:ascii="Cambria" w:hAnsi="Cambria"/>
          <w:szCs w:val="22"/>
          <w:lang w:val="en-GB"/>
        </w:rPr>
        <w:t>c</w:t>
      </w:r>
      <w:r w:rsidRPr="002060E0">
        <w:rPr>
          <w:rFonts w:ascii="Cambria" w:hAnsi="Cambria"/>
          <w:szCs w:val="22"/>
          <w:lang w:val="en-GB"/>
        </w:rPr>
        <w:tab/>
      </w:r>
      <w:r w:rsidRPr="002060E0">
        <w:rPr>
          <w:rFonts w:ascii="Cambria" w:hAnsi="Cambria"/>
          <w:szCs w:val="22"/>
          <w:lang w:val="en-GB"/>
        </w:rPr>
        <w:tab/>
        <w:t>Gap between base and welded sheet.</w:t>
      </w:r>
      <w:r>
        <w:rPr>
          <w:rFonts w:ascii="Cambria" w:hAnsi="Cambria"/>
          <w:szCs w:val="22"/>
          <w:lang w:val="en-GB"/>
        </w:rPr>
        <w:t xml:space="preserve"> </w:t>
      </w:r>
    </w:p>
    <w:p w14:paraId="66D363B4" w14:textId="3D33FB31" w:rsidR="00432720" w:rsidRDefault="00432720" w:rsidP="00432720">
      <w:pPr>
        <w:keepNext/>
        <w:jc w:val="center"/>
        <w:rPr>
          <w:noProof/>
          <w:lang w:eastAsia="ja-JP"/>
        </w:rPr>
      </w:pPr>
      <w:r>
        <w:rPr>
          <w:noProof/>
          <w:lang w:eastAsia="ja-JP"/>
        </w:rPr>
        <w:lastRenderedPageBreak/>
        <w:drawing>
          <wp:inline distT="0" distB="0" distL="0" distR="0" wp14:anchorId="68E3FE66" wp14:editId="361B27F5">
            <wp:extent cx="3085200" cy="1004400"/>
            <wp:effectExtent l="0" t="0" r="127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3085200" cy="1004400"/>
                    </a:xfrm>
                    <a:prstGeom prst="rect">
                      <a:avLst/>
                    </a:prstGeom>
                  </pic:spPr>
                </pic:pic>
              </a:graphicData>
            </a:graphic>
          </wp:inline>
        </w:drawing>
      </w:r>
    </w:p>
    <w:p w14:paraId="2E9DBDBC" w14:textId="2173D174" w:rsidR="00FC68DB" w:rsidRPr="0013175B" w:rsidRDefault="002D7110" w:rsidP="002D7110">
      <w:pPr>
        <w:pStyle w:val="Beschriftung"/>
        <w:rPr>
          <w:sz w:val="20"/>
        </w:rPr>
      </w:pPr>
      <w:bookmarkStart w:id="2095" w:name="_Ref159232086"/>
      <w:bookmarkStart w:id="2096" w:name="_Toc159618919"/>
      <w:r>
        <w:t xml:space="preserve">Figure </w:t>
      </w:r>
      <w:r>
        <w:fldChar w:fldCharType="begin"/>
      </w:r>
      <w:r>
        <w:instrText xml:space="preserve"> SEQ Figure \* ARABIC </w:instrText>
      </w:r>
      <w:r>
        <w:fldChar w:fldCharType="separate"/>
      </w:r>
      <w:r w:rsidR="0012574E">
        <w:rPr>
          <w:noProof/>
        </w:rPr>
        <w:t>76</w:t>
      </w:r>
      <w:r>
        <w:fldChar w:fldCharType="end"/>
      </w:r>
      <w:bookmarkEnd w:id="2095"/>
      <w:r>
        <w:t xml:space="preserve"> — F</w:t>
      </w:r>
      <w:r w:rsidR="00C410C8">
        <w:t>lared joint</w:t>
      </w:r>
      <w:r>
        <w:t xml:space="preserve"> </w:t>
      </w:r>
      <w:r w:rsidR="001C3E58">
        <w:t>sheet layout</w:t>
      </w:r>
      <w:bookmarkEnd w:id="2096"/>
      <w:r w:rsidR="00E5620A">
        <w:t xml:space="preserve"> </w:t>
      </w:r>
    </w:p>
    <w:p w14:paraId="7484A8C4" w14:textId="3366DE84" w:rsidR="00FC68DB" w:rsidRDefault="00FC68DB" w:rsidP="002D7110">
      <w:pPr>
        <w:pStyle w:val="berschrift4"/>
      </w:pPr>
      <w:r w:rsidRPr="00F54804">
        <w:t>Weld Parameters</w:t>
      </w:r>
      <w:r w:rsidR="00432720">
        <w:t xml:space="preserve"> </w:t>
      </w:r>
    </w:p>
    <w:p w14:paraId="612CEEA9" w14:textId="00E426BE" w:rsidR="002060E0" w:rsidRPr="00F54804" w:rsidRDefault="002060E0" w:rsidP="002060E0">
      <w:pPr>
        <w:keepNext/>
        <w:spacing w:before="120"/>
      </w:pPr>
      <w:r w:rsidRPr="005C2D94">
        <w:t>The parameters of the welds are described below</w:t>
      </w:r>
      <w:r>
        <w:t xml:space="preserve"> (see </w:t>
      </w:r>
      <w:r>
        <w:fldChar w:fldCharType="begin"/>
      </w:r>
      <w:r>
        <w:instrText xml:space="preserve"> REF _Ref159232098 \h </w:instrText>
      </w:r>
      <w:r>
        <w:fldChar w:fldCharType="separate"/>
      </w:r>
      <w:r w:rsidR="0012574E">
        <w:t xml:space="preserve">Figure </w:t>
      </w:r>
      <w:r w:rsidR="0012574E">
        <w:rPr>
          <w:noProof/>
        </w:rPr>
        <w:t>77</w:t>
      </w:r>
      <w:r>
        <w:fldChar w:fldCharType="end"/>
      </w:r>
      <w:r>
        <w:t>)</w:t>
      </w:r>
      <w:r w:rsidRPr="005C2D94">
        <w:t>:</w:t>
      </w:r>
      <w:r w:rsidRPr="0013175B">
        <w:rPr>
          <w:lang w:eastAsia="en-GB"/>
        </w:rPr>
        <w:t xml:space="preserve"> </w:t>
      </w:r>
    </w:p>
    <w:p w14:paraId="13CCC1CF" w14:textId="7CCD0B5B" w:rsidR="002060E0" w:rsidRPr="00D2220F" w:rsidRDefault="002060E0" w:rsidP="002060E0">
      <w:pPr>
        <w:pStyle w:val="Aufzhlungszeichen"/>
        <w:numPr>
          <w:ilvl w:val="0"/>
          <w:numId w:val="10"/>
        </w:numPr>
        <w:ind w:left="357" w:hanging="357"/>
        <w:rPr>
          <w:rFonts w:ascii="Cambria" w:hAnsi="Cambria"/>
          <w:szCs w:val="22"/>
          <w:lang w:val="en-GB"/>
        </w:rPr>
      </w:pPr>
      <w:r w:rsidRPr="00D2220F">
        <w:rPr>
          <w:rFonts w:ascii="Cambria" w:hAnsi="Cambria"/>
          <w:szCs w:val="22"/>
          <w:lang w:val="en-GB"/>
        </w:rPr>
        <w:t>b</w:t>
      </w:r>
      <w:r w:rsidRPr="00D2220F">
        <w:rPr>
          <w:rFonts w:ascii="Cambria" w:hAnsi="Cambria"/>
          <w:szCs w:val="22"/>
          <w:lang w:val="en-GB"/>
        </w:rPr>
        <w:tab/>
      </w:r>
      <w:r w:rsidRPr="00D2220F">
        <w:rPr>
          <w:rFonts w:ascii="Cambria" w:hAnsi="Cambria"/>
          <w:szCs w:val="22"/>
          <w:lang w:val="en-GB"/>
        </w:rPr>
        <w:tab/>
        <w:t>width of the weld.</w:t>
      </w:r>
      <w:r>
        <w:rPr>
          <w:rFonts w:ascii="Cambria" w:hAnsi="Cambria"/>
          <w:szCs w:val="22"/>
          <w:lang w:val="en-GB"/>
        </w:rPr>
        <w:t xml:space="preserve"> </w:t>
      </w:r>
    </w:p>
    <w:p w14:paraId="7C974369" w14:textId="55A56910" w:rsidR="00432720" w:rsidRDefault="00432720" w:rsidP="00432720">
      <w:pPr>
        <w:keepNext/>
        <w:jc w:val="center"/>
        <w:rPr>
          <w:noProof/>
          <w:lang w:eastAsia="ja-JP"/>
        </w:rPr>
      </w:pPr>
      <w:r>
        <w:rPr>
          <w:noProof/>
          <w:lang w:eastAsia="ja-JP"/>
        </w:rPr>
        <w:drawing>
          <wp:inline distT="0" distB="0" distL="0" distR="0" wp14:anchorId="3E7C4CE5" wp14:editId="74A697D1">
            <wp:extent cx="2872800" cy="756000"/>
            <wp:effectExtent l="0" t="0" r="381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 uri="{96DAC541-7B7A-43D3-8B79-37D633B846F1}">
                          <asvg:svgBlip xmlns:asvg="http://schemas.microsoft.com/office/drawing/2016/SVG/main" r:embed="rId184"/>
                        </a:ext>
                      </a:extLst>
                    </a:blip>
                    <a:srcRect l="16840" r="15093"/>
                    <a:stretch/>
                  </pic:blipFill>
                  <pic:spPr bwMode="auto">
                    <a:xfrm>
                      <a:off x="0" y="0"/>
                      <a:ext cx="2872800" cy="756000"/>
                    </a:xfrm>
                    <a:prstGeom prst="rect">
                      <a:avLst/>
                    </a:prstGeom>
                    <a:ln>
                      <a:noFill/>
                    </a:ln>
                    <a:extLst>
                      <a:ext uri="{53640926-AAD7-44D8-BBD7-CCE9431645EC}">
                        <a14:shadowObscured xmlns:a14="http://schemas.microsoft.com/office/drawing/2010/main"/>
                      </a:ext>
                    </a:extLst>
                  </pic:spPr>
                </pic:pic>
              </a:graphicData>
            </a:graphic>
          </wp:inline>
        </w:drawing>
      </w:r>
    </w:p>
    <w:p w14:paraId="39E4691B" w14:textId="4275966A" w:rsidR="002D7110" w:rsidRDefault="002D7110" w:rsidP="00314DA6">
      <w:pPr>
        <w:pStyle w:val="Beschriftung"/>
      </w:pPr>
      <w:bookmarkStart w:id="2097" w:name="_Ref159232098"/>
      <w:bookmarkStart w:id="2098" w:name="_Toc159618920"/>
      <w:r>
        <w:t xml:space="preserve">Figure </w:t>
      </w:r>
      <w:r>
        <w:fldChar w:fldCharType="begin"/>
      </w:r>
      <w:r>
        <w:instrText xml:space="preserve"> SEQ Figure \* ARABIC </w:instrText>
      </w:r>
      <w:r>
        <w:fldChar w:fldCharType="separate"/>
      </w:r>
      <w:r w:rsidR="0012574E">
        <w:rPr>
          <w:noProof/>
        </w:rPr>
        <w:t>77</w:t>
      </w:r>
      <w:r>
        <w:fldChar w:fldCharType="end"/>
      </w:r>
      <w:bookmarkEnd w:id="2097"/>
      <w:r>
        <w:t xml:space="preserve"> — F</w:t>
      </w:r>
      <w:r w:rsidR="00C410C8">
        <w:t>lared joint</w:t>
      </w:r>
      <w:r>
        <w:t xml:space="preserve"> </w:t>
      </w:r>
      <w:r w:rsidR="001C3E58">
        <w:t>sheet parameter</w:t>
      </w:r>
      <w:r w:rsidR="00E5620A">
        <w:t>s</w:t>
      </w:r>
      <w:bookmarkEnd w:id="2098"/>
      <w:r w:rsidR="00E5620A">
        <w:t xml:space="preserve"> </w:t>
      </w:r>
    </w:p>
    <w:p w14:paraId="12F1E591" w14:textId="7BC95C69" w:rsidR="00FC68DB" w:rsidRDefault="00FC68DB" w:rsidP="00554957">
      <w:pPr>
        <w:keepNext/>
      </w:pPr>
      <w:r w:rsidRPr="005C2D94">
        <w:t>The following parameter can be specified for the</w:t>
      </w:r>
      <w:r w:rsidR="00C410C8">
        <w:t xml:space="preserve"> flared joint</w:t>
      </w:r>
      <w:r w:rsidR="001F62E4">
        <w:t xml:space="preserve"> (see </w:t>
      </w:r>
      <w:r w:rsidR="001F62E4">
        <w:fldChar w:fldCharType="begin"/>
      </w:r>
      <w:r w:rsidR="001F62E4">
        <w:instrText xml:space="preserve"> REF _Ref157791669 \h </w:instrText>
      </w:r>
      <w:r w:rsidR="001F62E4">
        <w:fldChar w:fldCharType="separate"/>
      </w:r>
      <w:r w:rsidR="0012574E" w:rsidRPr="00F54804">
        <w:t xml:space="preserve">Table </w:t>
      </w:r>
      <w:r w:rsidR="0012574E">
        <w:rPr>
          <w:noProof/>
        </w:rPr>
        <w:t>125</w:t>
      </w:r>
      <w:r w:rsidR="001F62E4">
        <w:fldChar w:fldCharType="end"/>
      </w:r>
      <w:r w:rsidR="001F62E4">
        <w:t>)</w:t>
      </w:r>
      <w:r w:rsidRPr="001E4607">
        <w:t>:</w:t>
      </w:r>
      <w:r w:rsidR="001F62E4">
        <w:t xml:space="preserve"> </w:t>
      </w:r>
    </w:p>
    <w:p w14:paraId="1E022C15" w14:textId="3454CFF2" w:rsidR="00890926" w:rsidRPr="00BD52D7" w:rsidRDefault="00890926" w:rsidP="001640C5">
      <w:pPr>
        <w:pStyle w:val="Beschriftung"/>
        <w:keepNext/>
        <w:keepLines/>
      </w:pPr>
      <w:bookmarkStart w:id="2099" w:name="_Ref157791669"/>
      <w:bookmarkStart w:id="2100" w:name="_Toc159619057"/>
      <w:r w:rsidRPr="00F54804">
        <w:t xml:space="preserve">Table </w:t>
      </w:r>
      <w:r w:rsidRPr="005C2D94">
        <w:fldChar w:fldCharType="begin"/>
      </w:r>
      <w:r w:rsidRPr="00F54804">
        <w:instrText xml:space="preserve"> SEQ Table \* ARABIC </w:instrText>
      </w:r>
      <w:r w:rsidRPr="005C2D94">
        <w:fldChar w:fldCharType="separate"/>
      </w:r>
      <w:r w:rsidR="0012574E">
        <w:rPr>
          <w:noProof/>
        </w:rPr>
        <w:t>125</w:t>
      </w:r>
      <w:r w:rsidRPr="005C2D94">
        <w:fldChar w:fldCharType="end"/>
      </w:r>
      <w:bookmarkEnd w:id="2099"/>
      <w:r w:rsidR="005F32CD">
        <w:t xml:space="preserve"> —</w:t>
      </w:r>
      <w:r w:rsidR="005F32CD" w:rsidRPr="00F54804">
        <w:t xml:space="preserve"> </w:t>
      </w:r>
      <w:r w:rsidRPr="00F54804">
        <w:t>Parameters of</w:t>
      </w:r>
      <w:r w:rsidR="00C410C8">
        <w:t xml:space="preserve"> flared joint</w:t>
      </w:r>
      <w:r w:rsidR="00246B4F">
        <w:t xml:space="preserve"> </w:t>
      </w:r>
      <w:r w:rsidR="001647FF">
        <w:t xml:space="preserve">for its single </w:t>
      </w:r>
      <w:r w:rsidR="001647FF" w:rsidRPr="006D3531">
        <w:rPr>
          <w:rFonts w:ascii="Courier New" w:hAnsi="Courier New" w:cs="Courier New"/>
        </w:rPr>
        <w:t>&lt;weld_position/&gt;</w:t>
      </w:r>
      <w:bookmarkEnd w:id="2100"/>
      <w:r w:rsidR="001647FF" w:rsidRPr="00F54804">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D86CA93"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624AF750"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1A880FEF" w:rsidR="00FC68DB" w:rsidRPr="00BD52D7" w:rsidRDefault="00FC68DB" w:rsidP="00B202D2">
      <w:pPr>
        <w:spacing w:before="120"/>
      </w:pPr>
      <w:r w:rsidRPr="005C2D94">
        <w:t xml:space="preserve">All other parameters are </w:t>
      </w:r>
      <w:r w:rsidR="002756D5">
        <w:t>provided by the CAD or CAE model</w:t>
      </w:r>
      <w:r w:rsidRPr="005C2D94">
        <w:t xml:space="preserve"> itself and are partially used to specify parameters of the weld.</w:t>
      </w:r>
    </w:p>
    <w:p w14:paraId="49122FB9" w14:textId="7E5B321D" w:rsidR="00FC68DB" w:rsidRPr="00F54804" w:rsidRDefault="00FC68DB">
      <w:pPr>
        <w:pStyle w:val="berschrift4"/>
      </w:pPr>
      <w:bookmarkStart w:id="2101" w:name="_Toc3557062"/>
      <w:bookmarkStart w:id="2102" w:name="_Toc34747312"/>
      <w:bookmarkStart w:id="2103" w:name="_Toc77102131"/>
      <w:r w:rsidRPr="000A1B7B">
        <w:t>Attributes</w:t>
      </w:r>
      <w:bookmarkEnd w:id="2101"/>
      <w:bookmarkEnd w:id="2102"/>
      <w:bookmarkEnd w:id="2103"/>
    </w:p>
    <w:p w14:paraId="05FC4F42" w14:textId="1F1E1AF4" w:rsidR="00D43455" w:rsidRDefault="00FC68DB" w:rsidP="000E094F">
      <w:pPr>
        <w:pStyle w:val="berschrift5"/>
      </w:pPr>
      <w:r w:rsidRPr="00F54804">
        <w:t>Attribute</w:t>
      </w:r>
      <w:r w:rsidR="00F3142F">
        <w:t xml:space="preserve"> </w:t>
      </w:r>
      <w:r w:rsidRPr="00207A82">
        <w:rPr>
          <w:rFonts w:ascii="Courier New" w:hAnsi="Courier New"/>
          <w:bCs/>
        </w:rPr>
        <w:t>base</w:t>
      </w:r>
      <w:r w:rsidR="00D43455">
        <w:t xml:space="preserve"> </w:t>
      </w:r>
    </w:p>
    <w:p w14:paraId="5BE86869" w14:textId="0A7357CF" w:rsidR="00FC68DB" w:rsidRPr="00F54804" w:rsidRDefault="00FC68DB" w:rsidP="00B202D2">
      <w:r w:rsidRPr="00F54804">
        <w:t>The index for the base sheet is specified using the attribute base.</w:t>
      </w:r>
    </w:p>
    <w:p w14:paraId="37919128" w14:textId="536369CC" w:rsidR="00D43455" w:rsidRDefault="00FC68DB" w:rsidP="000E094F">
      <w:pPr>
        <w:pStyle w:val="berschrift5"/>
      </w:pPr>
      <w:r w:rsidRPr="00F54804">
        <w:t>Attribute</w:t>
      </w:r>
      <w:r w:rsidR="00F3142F">
        <w:t xml:space="preserve"> </w:t>
      </w:r>
      <w:r w:rsidRPr="00207A82">
        <w:rPr>
          <w:rFonts w:ascii="Courier New" w:hAnsi="Courier New"/>
          <w:bCs/>
        </w:rPr>
        <w:t>technology</w:t>
      </w:r>
      <w:r w:rsidR="00D43455">
        <w:t xml:space="preserve"> </w:t>
      </w:r>
    </w:p>
    <w:p w14:paraId="08D79F84" w14:textId="3B794D26" w:rsidR="00FC68DB" w:rsidRPr="00F54804" w:rsidRDefault="00FC68DB" w:rsidP="00A671B0">
      <w:pPr>
        <w:keepNext/>
      </w:pPr>
      <w:r w:rsidRPr="00F54804">
        <w:t>The value for the attribute technology can be specified using the following values:</w:t>
      </w:r>
    </w:p>
    <w:p w14:paraId="19F208F9" w14:textId="54FD6CD3" w:rsidR="007226F3" w:rsidRPr="003F6B75" w:rsidRDefault="007226F3" w:rsidP="00617CF9">
      <w:pPr>
        <w:pStyle w:val="Aufzhlungszeichen"/>
        <w:keepNext/>
        <w:numPr>
          <w:ilvl w:val="0"/>
          <w:numId w:val="10"/>
        </w:numPr>
        <w:spacing w:after="120"/>
        <w:ind w:left="357" w:hanging="357"/>
        <w:contextualSpacing w:val="0"/>
        <w:rPr>
          <w:rStyle w:val="CodeCharacter"/>
        </w:rPr>
      </w:pPr>
      <w:bookmarkStart w:id="2104" w:name="_Toc3557063"/>
      <w:bookmarkStart w:id="2105" w:name="_Toc34747313"/>
      <w:bookmarkStart w:id="2106" w:name="_Toc77102132"/>
      <w:r w:rsidRPr="003F6B75">
        <w:rPr>
          <w:rStyle w:val="CodeCharacter"/>
        </w:rPr>
        <w:t>resistance</w:t>
      </w:r>
      <w:r w:rsidR="00617CF9">
        <w:rPr>
          <w:rStyle w:val="CodeCharacter"/>
        </w:rPr>
        <w:t xml:space="preserve">, </w:t>
      </w:r>
    </w:p>
    <w:p w14:paraId="754EF4C5" w14:textId="42F3649F" w:rsidR="007226F3" w:rsidRPr="003F6B75" w:rsidRDefault="007226F3" w:rsidP="00617CF9">
      <w:pPr>
        <w:pStyle w:val="Aufzhlungszeichen"/>
        <w:keepNext/>
        <w:numPr>
          <w:ilvl w:val="0"/>
          <w:numId w:val="10"/>
        </w:numPr>
        <w:spacing w:after="120"/>
        <w:ind w:left="357" w:hanging="357"/>
        <w:contextualSpacing w:val="0"/>
        <w:rPr>
          <w:rStyle w:val="CodeCharacter"/>
        </w:rPr>
      </w:pPr>
      <w:r w:rsidRPr="003F6B75">
        <w:rPr>
          <w:rStyle w:val="CodeCharacter"/>
        </w:rPr>
        <w:t>arc</w:t>
      </w:r>
      <w:r w:rsidR="00617CF9">
        <w:rPr>
          <w:rStyle w:val="CodeCharacter"/>
        </w:rPr>
        <w:t xml:space="preserve">, </w:t>
      </w:r>
    </w:p>
    <w:p w14:paraId="7111323C" w14:textId="4900AC5F"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r w:rsidR="00617CF9">
        <w:rPr>
          <w:rStyle w:val="CodeCharacter"/>
        </w:rPr>
        <w:t>,</w:t>
      </w:r>
      <w:r w:rsidR="003F6B75" w:rsidRPr="003F6B75">
        <w:rPr>
          <w:rStyle w:val="CodeCharacter"/>
        </w:rPr>
        <w:t xml:space="preserve"> </w:t>
      </w:r>
    </w:p>
    <w:p w14:paraId="3BC10DA0" w14:textId="203346E5"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friction</w:t>
      </w:r>
      <w:r w:rsidR="00617CF9">
        <w:rPr>
          <w:rStyle w:val="CodeCharacter"/>
        </w:rPr>
        <w:t xml:space="preserve">, </w:t>
      </w:r>
    </w:p>
    <w:p w14:paraId="78348744" w14:textId="55E418D7" w:rsidR="007226F3" w:rsidRPr="003F6B75" w:rsidRDefault="007226F3" w:rsidP="00617CF9">
      <w:pPr>
        <w:pStyle w:val="Aufzhlungszeichen"/>
        <w:numPr>
          <w:ilvl w:val="0"/>
          <w:numId w:val="10"/>
        </w:numPr>
        <w:spacing w:after="120"/>
        <w:ind w:left="357" w:hanging="357"/>
        <w:contextualSpacing w:val="0"/>
        <w:rPr>
          <w:rStyle w:val="CodeCharacter"/>
        </w:rPr>
      </w:pPr>
      <w:r w:rsidRPr="003F6B75">
        <w:rPr>
          <w:rStyle w:val="CodeCharacter"/>
        </w:rPr>
        <w:t>brazing.</w:t>
      </w:r>
    </w:p>
    <w:p w14:paraId="060D972B" w14:textId="132C8E10" w:rsidR="00D43455" w:rsidRDefault="00FC68DB">
      <w:pPr>
        <w:pStyle w:val="berschrift4"/>
      </w:pPr>
      <w:r w:rsidRPr="00F54804">
        <w:lastRenderedPageBreak/>
        <w:t>Element</w:t>
      </w:r>
      <w:r w:rsidR="00F3142F">
        <w:t xml:space="preserve"> </w:t>
      </w:r>
      <w:r w:rsidR="00207A82" w:rsidRPr="00207A82">
        <w:rPr>
          <w:rFonts w:ascii="Courier New" w:hAnsi="Courier New"/>
          <w:bCs/>
        </w:rPr>
        <w:t>&lt;</w:t>
      </w:r>
      <w:r w:rsidRPr="00207A82">
        <w:rPr>
          <w:rFonts w:ascii="Courier New" w:hAnsi="Courier New"/>
          <w:bCs/>
        </w:rPr>
        <w:t>weld_position</w:t>
      </w:r>
      <w:bookmarkEnd w:id="2104"/>
      <w:bookmarkEnd w:id="2105"/>
      <w:bookmarkEnd w:id="2106"/>
      <w:r w:rsidR="00207A82" w:rsidRPr="00207A82">
        <w:rPr>
          <w:rFonts w:ascii="Courier New" w:hAnsi="Courier New"/>
          <w:bCs/>
        </w:rPr>
        <w:t>/&gt;</w:t>
      </w:r>
      <w:r w:rsidR="00D43455">
        <w:t xml:space="preserve"> </w:t>
      </w:r>
    </w:p>
    <w:p w14:paraId="586A9430" w14:textId="667A8A04" w:rsidR="00696B02" w:rsidRPr="00696B02" w:rsidRDefault="00696B02" w:rsidP="000E094F">
      <w:pPr>
        <w:pStyle w:val="berschrift5"/>
      </w:pPr>
      <w:r>
        <w:t>General</w:t>
      </w:r>
    </w:p>
    <w:p w14:paraId="24C785EF" w14:textId="66C682EF" w:rsidR="00FC68DB" w:rsidRDefault="00FC68DB" w:rsidP="00A671B0">
      <w:pPr>
        <w:keepNext/>
      </w:pPr>
      <w:r w:rsidRPr="005C2D94">
        <w:t xml:space="preserve">For the element </w:t>
      </w:r>
      <w:r w:rsidRPr="003F6B75">
        <w:rPr>
          <w:rStyle w:val="CodeCharacter"/>
        </w:rPr>
        <w:t>&lt;weld_position/&gt;</w:t>
      </w:r>
      <w:r w:rsidRPr="001E4607">
        <w:t xml:space="preserve"> the following attributes can be specified for the Flared-Joint</w:t>
      </w:r>
      <w:r w:rsidR="001F62E4">
        <w:t xml:space="preserve"> (see </w:t>
      </w:r>
      <w:r w:rsidR="001F62E4">
        <w:fldChar w:fldCharType="begin"/>
      </w:r>
      <w:r w:rsidR="001F62E4">
        <w:instrText xml:space="preserve"> REF _Ref157791686 \h </w:instrText>
      </w:r>
      <w:r w:rsidR="001F62E4">
        <w:fldChar w:fldCharType="separate"/>
      </w:r>
      <w:r w:rsidR="0012574E" w:rsidRPr="00F54804">
        <w:t xml:space="preserve">Table </w:t>
      </w:r>
      <w:r w:rsidR="0012574E">
        <w:rPr>
          <w:noProof/>
        </w:rPr>
        <w:t>126</w:t>
      </w:r>
      <w:r w:rsidR="001F62E4">
        <w:fldChar w:fldCharType="end"/>
      </w:r>
      <w:r w:rsidR="001F62E4">
        <w:t>)</w:t>
      </w:r>
      <w:r w:rsidRPr="001E4607">
        <w:t>:</w:t>
      </w:r>
      <w:r w:rsidR="001F62E4">
        <w:t xml:space="preserve"> </w:t>
      </w:r>
    </w:p>
    <w:p w14:paraId="06C45195" w14:textId="1D66D5F3" w:rsidR="00890926" w:rsidRPr="00BD52D7" w:rsidRDefault="00890926" w:rsidP="001640C5">
      <w:pPr>
        <w:pStyle w:val="Beschriftung"/>
        <w:keepNext/>
        <w:keepLines/>
      </w:pPr>
      <w:bookmarkStart w:id="2107" w:name="_Ref157791686"/>
      <w:bookmarkStart w:id="2108" w:name="_Toc159619058"/>
      <w:r w:rsidRPr="00F54804">
        <w:t xml:space="preserve">Table </w:t>
      </w:r>
      <w:r w:rsidRPr="005C2D94">
        <w:fldChar w:fldCharType="begin"/>
      </w:r>
      <w:r w:rsidRPr="00F54804">
        <w:instrText xml:space="preserve"> SEQ Table \* ARABIC </w:instrText>
      </w:r>
      <w:r w:rsidRPr="005C2D94">
        <w:fldChar w:fldCharType="separate"/>
      </w:r>
      <w:r w:rsidR="0012574E">
        <w:rPr>
          <w:noProof/>
        </w:rPr>
        <w:t>126</w:t>
      </w:r>
      <w:r w:rsidRPr="005C2D94">
        <w:fldChar w:fldCharType="end"/>
      </w:r>
      <w:bookmarkEnd w:id="2107"/>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weld_position/&gt;</w:t>
      </w:r>
      <w:r w:rsidRPr="005C2D94">
        <w:t xml:space="preserve"> for</w:t>
      </w:r>
      <w:r w:rsidR="00C410C8">
        <w:t xml:space="preserve"> flared joint</w:t>
      </w:r>
      <w:bookmarkEnd w:id="2108"/>
      <w:r w:rsidR="00BA0BCD" w:rsidRPr="00F54804">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401750DD"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1A5BD339"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334881E9"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12740304"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9C65F9">
            <w:pPr>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9C65F9">
            <w:pPr>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9C65F9">
            <w:pPr>
              <w:rPr>
                <w:sz w:val="20"/>
                <w:szCs w:val="20"/>
              </w:rPr>
            </w:pPr>
            <w:r w:rsidRPr="00F54804">
              <w:rPr>
                <w:sz w:val="20"/>
                <w:szCs w:val="20"/>
              </w:rPr>
              <w:t>Optional</w:t>
            </w:r>
          </w:p>
        </w:tc>
      </w:tr>
    </w:tbl>
    <w:p w14:paraId="3C8C7B07" w14:textId="523EEF6A" w:rsidR="00D43455" w:rsidRDefault="00FC68DB" w:rsidP="000E094F">
      <w:pPr>
        <w:pStyle w:val="berschrift5"/>
        <w:rPr>
          <w:lang w:val="es-ES"/>
        </w:rPr>
      </w:pPr>
      <w:r w:rsidRPr="005300E4">
        <w:rPr>
          <w:lang w:val="es-ES"/>
        </w:rPr>
        <w:t>Attributes</w:t>
      </w:r>
      <w:r w:rsidR="009C69EC">
        <w:rPr>
          <w:lang w:val="es-ES"/>
        </w:rPr>
        <w:t xml:space="preserve"> </w:t>
      </w:r>
      <w:r w:rsidR="009C69EC" w:rsidRPr="000747CF">
        <w:rPr>
          <w:rFonts w:ascii="Courier New" w:hAnsi="Courier New"/>
          <w:bCs/>
        </w:rPr>
        <w:t>u,</w:t>
      </w:r>
      <w:r w:rsidR="009C69EC">
        <w:rPr>
          <w:lang w:val="es-ES"/>
        </w:rPr>
        <w:t xml:space="preserve"> </w:t>
      </w:r>
      <w:r w:rsidR="009C69EC" w:rsidRPr="000747CF">
        <w:rPr>
          <w:rFonts w:ascii="Courier New" w:hAnsi="Courier New"/>
          <w:bCs/>
        </w:rPr>
        <w:t>x,</w:t>
      </w:r>
      <w:r w:rsidR="009C69EC">
        <w:rPr>
          <w:lang w:val="es-ES"/>
        </w:rPr>
        <w:t xml:space="preserve"> </w:t>
      </w:r>
      <w:r w:rsidR="009C69EC" w:rsidRPr="000747CF">
        <w:rPr>
          <w:rFonts w:ascii="Courier New" w:hAnsi="Courier New"/>
          <w:bCs/>
        </w:rPr>
        <w:t>y,</w:t>
      </w:r>
      <w:r w:rsidR="009C69EC">
        <w:rPr>
          <w:lang w:val="es-ES"/>
        </w:rPr>
        <w:t xml:space="preserve"> </w:t>
      </w:r>
      <w:r w:rsidR="009C69EC" w:rsidRPr="000747CF">
        <w:rPr>
          <w:rFonts w:ascii="Courier New" w:hAnsi="Courier New"/>
          <w:bCs/>
        </w:rPr>
        <w:t>z,</w:t>
      </w:r>
      <w:r w:rsidR="009C69EC">
        <w:rPr>
          <w:lang w:val="es-ES"/>
        </w:rPr>
        <w:t xml:space="preserve"> and </w:t>
      </w:r>
      <w:r w:rsidR="009C69EC" w:rsidRPr="000747CF">
        <w:rPr>
          <w:rFonts w:ascii="Courier New" w:hAnsi="Courier New"/>
          <w:bCs/>
        </w:rPr>
        <w:t>reference</w:t>
      </w:r>
      <w:r w:rsidR="00D43455">
        <w:rPr>
          <w:lang w:val="es-ES"/>
        </w:rPr>
        <w:t xml:space="preserve"> </w:t>
      </w:r>
    </w:p>
    <w:p w14:paraId="7E95BEBC" w14:textId="53807F2E" w:rsidR="00FC68DB" w:rsidRPr="00A5288C" w:rsidRDefault="001F3AE1" w:rsidP="00A5288C">
      <w:pPr>
        <w:pStyle w:val="Textkrper"/>
      </w:pPr>
      <w:r>
        <w:t>The detailed definition is provided</w:t>
      </w:r>
      <w:r w:rsidR="00FC68DB" w:rsidRPr="00BD52D7">
        <w:t xml:space="preserve"> in </w:t>
      </w:r>
      <w:r w:rsidR="005020EF">
        <w:t>clause </w:t>
      </w:r>
      <w:r w:rsidR="00D97F70">
        <w:fldChar w:fldCharType="begin"/>
      </w:r>
      <w:r w:rsidR="00D97F70">
        <w:instrText xml:space="preserve"> REF _Ref397524978 \r \h </w:instrText>
      </w:r>
      <w:r w:rsidR="00D97F70">
        <w:fldChar w:fldCharType="separate"/>
      </w:r>
      <w:r w:rsidR="0012574E">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12574E" w:rsidRPr="00F54804">
        <w:t>Welding Position</w:t>
      </w:r>
      <w:r w:rsidR="00D97F70">
        <w:fldChar w:fldCharType="end"/>
      </w:r>
      <w:r w:rsidR="00FC68DB" w:rsidRPr="00F54804">
        <w:t>.</w:t>
      </w:r>
      <w:r w:rsidR="00D97F70">
        <w:t xml:space="preserve"> </w:t>
      </w:r>
    </w:p>
    <w:p w14:paraId="05116628" w14:textId="12B3D4B4" w:rsidR="00D43455" w:rsidRDefault="00FC68DB" w:rsidP="000E094F">
      <w:pPr>
        <w:pStyle w:val="berschrift5"/>
      </w:pPr>
      <w:r w:rsidRPr="005C2D94">
        <w:t>Attribute</w:t>
      </w:r>
      <w:r w:rsidR="00F3142F">
        <w:t xml:space="preserve"> </w:t>
      </w:r>
      <w:r w:rsidRPr="00207A82">
        <w:rPr>
          <w:rFonts w:ascii="Courier New" w:hAnsi="Courier New"/>
          <w:bCs/>
        </w:rPr>
        <w:t>width</w:t>
      </w:r>
      <w:r w:rsidR="00D43455">
        <w:t xml:space="preserve"> </w:t>
      </w:r>
    </w:p>
    <w:p w14:paraId="2D033B5C" w14:textId="74589322" w:rsidR="0011767D" w:rsidRDefault="00FC68DB" w:rsidP="00AB34D8">
      <w:r w:rsidRPr="00BD52D7">
        <w:t xml:space="preserve">The attribute </w:t>
      </w:r>
      <w:r w:rsidRPr="003F6B75">
        <w:rPr>
          <w:rStyle w:val="CodeCharacter"/>
        </w:rPr>
        <w:t xml:space="preserve">width </w:t>
      </w:r>
      <w:r w:rsidRPr="00D7391D">
        <w:t xml:space="preserve">specifies the width of the weld. </w:t>
      </w:r>
    </w:p>
    <w:p w14:paraId="7ED833C7" w14:textId="2232FEDB" w:rsidR="00FC68DB" w:rsidRPr="0013175B" w:rsidRDefault="00602D17" w:rsidP="00997E2B">
      <w:pPr>
        <w:pStyle w:val="Example"/>
        <w:keepNext/>
      </w:pPr>
      <w:r>
        <w:t>Example</w:t>
      </w:r>
      <w:r w:rsidR="0011767D">
        <w:t xml:space="preserve">    </w:t>
      </w:r>
      <w:r w:rsidR="0014468E" w:rsidRPr="0014468E">
        <w:rPr>
          <w:rStyle w:val="CodeCharacter"/>
          <w:sz w:val="20"/>
        </w:rPr>
        <w:t>&lt;flared_joint/&gt;</w:t>
      </w:r>
      <w:r w:rsidR="0014468E" w:rsidRPr="0014468E">
        <w:t xml:space="preserve"> with all parameters of </w:t>
      </w:r>
      <w:r w:rsidR="007D4E72" w:rsidRPr="007D4E72">
        <w:rPr>
          <w:rFonts w:ascii="Courier New" w:hAnsi="Courier New" w:cs="Courier New"/>
        </w:rPr>
        <w:t>&lt;weld_position/&gt;</w:t>
      </w:r>
      <w:r w:rsidR="007D4E72">
        <w:t xml:space="preserve">: </w:t>
      </w:r>
    </w:p>
    <w:p w14:paraId="19241929" w14:textId="77777777" w:rsidR="00FC68DB" w:rsidRPr="00D97F70" w:rsidRDefault="00FC68DB" w:rsidP="001F62E4">
      <w:pPr>
        <w:pStyle w:val="XMLCode"/>
        <w:keepNext/>
        <w:ind w:firstLine="0"/>
        <w:rPr>
          <w:lang w:val="en-GB"/>
        </w:rPr>
      </w:pPr>
      <w:r w:rsidRPr="0013175B">
        <w:rPr>
          <w:lang w:val="en-GB"/>
        </w:rPr>
        <w:t>&lt;seamweld&gt;</w:t>
      </w:r>
    </w:p>
    <w:p w14:paraId="18E5F218" w14:textId="77777777" w:rsidR="00FC68DB" w:rsidRPr="00D97F70" w:rsidRDefault="00FC68DB" w:rsidP="001F62E4">
      <w:pPr>
        <w:pStyle w:val="XMLCode"/>
        <w:keepNext/>
        <w:ind w:firstLine="0"/>
        <w:rPr>
          <w:lang w:val="en-GB"/>
        </w:rPr>
      </w:pPr>
      <w:r w:rsidRPr="00D97F70">
        <w:rPr>
          <w:lang w:val="en-GB"/>
        </w:rPr>
        <w:t xml:space="preserve">    &lt;flared_joint base="1" technology="arc"&gt;</w:t>
      </w:r>
    </w:p>
    <w:p w14:paraId="48853F09" w14:textId="77777777" w:rsidR="00FC68DB" w:rsidRPr="005300E4" w:rsidRDefault="00FC68DB" w:rsidP="001F62E4">
      <w:pPr>
        <w:pStyle w:val="XMLCode"/>
        <w:ind w:firstLine="0"/>
        <w:rPr>
          <w:b/>
          <w:lang w:val="es-ES"/>
        </w:rPr>
      </w:pPr>
      <w:r w:rsidRPr="00D97F70">
        <w:rPr>
          <w:lang w:val="en-GB"/>
        </w:rPr>
        <w:t xml:space="preserve">        </w:t>
      </w:r>
      <w:r w:rsidRPr="005300E4">
        <w:rPr>
          <w:b/>
          <w:lang w:val="es-ES"/>
        </w:rPr>
        <w:t>&lt;weld_position u="0" x="1" y="1" z="1"</w:t>
      </w:r>
    </w:p>
    <w:p w14:paraId="3AD01E93" w14:textId="77777777" w:rsidR="00FC68DB" w:rsidRPr="00D97F70" w:rsidRDefault="00FC68DB" w:rsidP="001F62E4">
      <w:pPr>
        <w:pStyle w:val="XMLCode"/>
        <w:ind w:firstLine="0"/>
        <w:rPr>
          <w:b/>
          <w:lang w:val="en-GB"/>
        </w:rPr>
      </w:pPr>
      <w:r w:rsidRPr="005300E4">
        <w:rPr>
          <w:b/>
          <w:lang w:val="es-ES"/>
        </w:rPr>
        <w:t xml:space="preserve">                       </w:t>
      </w:r>
      <w:r w:rsidRPr="00D97F70">
        <w:rPr>
          <w:b/>
          <w:lang w:val="en-GB"/>
        </w:rPr>
        <w:t>reference="false"</w:t>
      </w:r>
    </w:p>
    <w:p w14:paraId="5D31D33A" w14:textId="77777777" w:rsidR="00FC68DB" w:rsidRPr="00D97F70" w:rsidRDefault="00FC68DB" w:rsidP="001F62E4">
      <w:pPr>
        <w:pStyle w:val="XMLCode"/>
        <w:ind w:firstLine="0"/>
        <w:rPr>
          <w:b/>
          <w:lang w:val="en-GB"/>
        </w:rPr>
      </w:pPr>
      <w:r w:rsidRPr="00D97F70">
        <w:rPr>
          <w:b/>
          <w:lang w:val="en-GB"/>
        </w:rPr>
        <w:t xml:space="preserve">                       width="1.0" /&gt;</w:t>
      </w:r>
    </w:p>
    <w:p w14:paraId="5B815280" w14:textId="77777777" w:rsidR="00FC68DB" w:rsidRPr="00D97F70" w:rsidRDefault="00FC68DB" w:rsidP="001F62E4">
      <w:pPr>
        <w:pStyle w:val="XMLCode"/>
        <w:ind w:firstLine="0"/>
        <w:rPr>
          <w:lang w:val="en-GB"/>
        </w:rPr>
      </w:pPr>
      <w:r w:rsidRPr="00D97F70">
        <w:rPr>
          <w:lang w:val="en-GB"/>
        </w:rPr>
        <w:t xml:space="preserve">        &lt;sheet_parameter ... /&gt;</w:t>
      </w:r>
    </w:p>
    <w:p w14:paraId="0B46F110" w14:textId="77777777" w:rsidR="00FC68DB" w:rsidRPr="00D97F70" w:rsidRDefault="00FC68DB" w:rsidP="001F62E4">
      <w:pPr>
        <w:pStyle w:val="XMLCode"/>
        <w:ind w:firstLine="0"/>
        <w:rPr>
          <w:lang w:val="en-GB"/>
        </w:rPr>
      </w:pPr>
      <w:r w:rsidRPr="00D97F70">
        <w:rPr>
          <w:lang w:val="en-GB"/>
        </w:rPr>
        <w:t xml:space="preserve">    &lt;/flared_joint &gt;</w:t>
      </w:r>
    </w:p>
    <w:p w14:paraId="3868855B" w14:textId="3EF90E11" w:rsidR="00FC68DB" w:rsidRPr="0013175B" w:rsidRDefault="00FC68DB" w:rsidP="001F62E4">
      <w:pPr>
        <w:pStyle w:val="XMLCode"/>
        <w:ind w:firstLine="0"/>
        <w:rPr>
          <w:lang w:val="en-GB"/>
        </w:rPr>
      </w:pPr>
      <w:r w:rsidRPr="00D97F70">
        <w:rPr>
          <w:lang w:val="en-GB"/>
        </w:rPr>
        <w:t>&lt;/seamweld&gt;</w:t>
      </w:r>
      <w:r w:rsidR="00AB34D8">
        <w:rPr>
          <w:lang w:val="en-GB"/>
        </w:rPr>
        <w:t xml:space="preserve"> </w:t>
      </w:r>
    </w:p>
    <w:p w14:paraId="2571506F" w14:textId="7E100EA8" w:rsidR="00D43455" w:rsidRDefault="00FC68DB">
      <w:pPr>
        <w:pStyle w:val="berschrift4"/>
      </w:pPr>
      <w:bookmarkStart w:id="2109" w:name="_Toc3557064"/>
      <w:bookmarkStart w:id="2110" w:name="_Toc34747314"/>
      <w:bookmarkStart w:id="2111" w:name="_Toc77102133"/>
      <w:r w:rsidRPr="00F54804">
        <w:t>Element</w:t>
      </w:r>
      <w:r w:rsidR="00F3142F">
        <w:t xml:space="preserve"> </w:t>
      </w:r>
      <w:r w:rsidR="00207A82" w:rsidRPr="00207A82">
        <w:rPr>
          <w:rFonts w:ascii="Courier New" w:hAnsi="Courier New"/>
          <w:bCs/>
        </w:rPr>
        <w:t>&lt;</w:t>
      </w:r>
      <w:r w:rsidRPr="00207A82">
        <w:rPr>
          <w:rFonts w:ascii="Courier New" w:hAnsi="Courier New"/>
          <w:bCs/>
        </w:rPr>
        <w:t>sheet_parameter</w:t>
      </w:r>
      <w:bookmarkEnd w:id="2109"/>
      <w:bookmarkEnd w:id="2110"/>
      <w:bookmarkEnd w:id="2111"/>
      <w:r w:rsidR="00207A82" w:rsidRPr="00207A82">
        <w:rPr>
          <w:rFonts w:ascii="Courier New" w:hAnsi="Courier New"/>
          <w:bCs/>
        </w:rPr>
        <w:t>/&gt;</w:t>
      </w:r>
      <w:r w:rsidR="00D43455">
        <w:t xml:space="preserve"> </w:t>
      </w:r>
    </w:p>
    <w:p w14:paraId="0FBFF604" w14:textId="7CB2F620" w:rsidR="00FC68DB" w:rsidRDefault="00FC68DB" w:rsidP="00A671B0">
      <w:pPr>
        <w:keepNext/>
      </w:pPr>
      <w:r w:rsidRPr="005C2D94">
        <w:t xml:space="preserve">For the element </w:t>
      </w:r>
      <w:r w:rsidRPr="003F6B75">
        <w:rPr>
          <w:rStyle w:val="CodeCharacter"/>
        </w:rPr>
        <w:t>&lt;sheet_parameter/&gt;</w:t>
      </w:r>
      <w:r w:rsidRPr="001E4607">
        <w:t>, the following attributes can be specified for the</w:t>
      </w:r>
      <w:r w:rsidR="00C410C8">
        <w:t xml:space="preserve"> flared joint</w:t>
      </w:r>
      <w:r w:rsidR="001F62E4">
        <w:t xml:space="preserve"> (see </w:t>
      </w:r>
      <w:r w:rsidR="001F62E4">
        <w:fldChar w:fldCharType="begin"/>
      </w:r>
      <w:r w:rsidR="001F62E4">
        <w:instrText xml:space="preserve"> REF _Ref157791722 \h </w:instrText>
      </w:r>
      <w:r w:rsidR="001F62E4">
        <w:fldChar w:fldCharType="separate"/>
      </w:r>
      <w:r w:rsidR="0012574E" w:rsidRPr="00F54804">
        <w:t xml:space="preserve">Table </w:t>
      </w:r>
      <w:r w:rsidR="0012574E">
        <w:rPr>
          <w:noProof/>
        </w:rPr>
        <w:t>127</w:t>
      </w:r>
      <w:r w:rsidR="001F62E4">
        <w:fldChar w:fldCharType="end"/>
      </w:r>
      <w:r w:rsidR="001F62E4">
        <w:t>)</w:t>
      </w:r>
      <w:r w:rsidRPr="001E4607">
        <w:t>:</w:t>
      </w:r>
      <w:r w:rsidR="001F62E4">
        <w:t xml:space="preserve"> </w:t>
      </w:r>
    </w:p>
    <w:p w14:paraId="60E027C2" w14:textId="686ACE99" w:rsidR="00890926" w:rsidRPr="00BD52D7" w:rsidRDefault="00890926" w:rsidP="001640C5">
      <w:pPr>
        <w:pStyle w:val="Beschriftung"/>
        <w:keepNext/>
        <w:keepLines/>
      </w:pPr>
      <w:bookmarkStart w:id="2112" w:name="_Ref157791722"/>
      <w:bookmarkStart w:id="2113" w:name="_Toc159619059"/>
      <w:r w:rsidRPr="00F54804">
        <w:t xml:space="preserve">Table </w:t>
      </w:r>
      <w:r w:rsidRPr="005C2D94">
        <w:fldChar w:fldCharType="begin"/>
      </w:r>
      <w:r w:rsidRPr="00F54804">
        <w:instrText xml:space="preserve"> SEQ Table \* ARABIC </w:instrText>
      </w:r>
      <w:r w:rsidRPr="005C2D94">
        <w:fldChar w:fldCharType="separate"/>
      </w:r>
      <w:r w:rsidR="0012574E">
        <w:rPr>
          <w:noProof/>
        </w:rPr>
        <w:t>127</w:t>
      </w:r>
      <w:r w:rsidRPr="005C2D94">
        <w:fldChar w:fldCharType="end"/>
      </w:r>
      <w:bookmarkEnd w:id="2112"/>
      <w:r w:rsidR="005F32CD">
        <w:t xml:space="preserve"> —</w:t>
      </w:r>
      <w:r w:rsidR="005F32CD" w:rsidRPr="00F54804">
        <w:t xml:space="preserve"> </w:t>
      </w:r>
      <w:r w:rsidRPr="005C2D94">
        <w:t xml:space="preserve">Attributes of element </w:t>
      </w:r>
      <w:r w:rsidRPr="00337A83">
        <w:rPr>
          <w:rStyle w:val="CodeCharacter"/>
        </w:rPr>
        <w:t>&lt;</w:t>
      </w:r>
      <w:r w:rsidRPr="005C2D94">
        <w:rPr>
          <w:rFonts w:ascii="Courier New" w:hAnsi="Courier New" w:cs="Courier New"/>
          <w:kern w:val="22"/>
        </w:rPr>
        <w:t>sheet_parameter/&gt;</w:t>
      </w:r>
      <w:r w:rsidRPr="001E4607">
        <w:t xml:space="preserve"> for</w:t>
      </w:r>
      <w:r w:rsidR="00C410C8">
        <w:t xml:space="preserve"> flared joint</w:t>
      </w:r>
      <w:bookmarkEnd w:id="2113"/>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be</w:t>
            </w:r>
            <w:r w:rsidRPr="00B2581E">
              <w:rPr>
                <w:sz w:val="20"/>
                <w:szCs w:val="20"/>
              </w:rPr>
              <w:t xml:space="preserve"> referenced to </w:t>
            </w:r>
            <w:r w:rsidRPr="00B2581E">
              <w:rPr>
                <w:rStyle w:val="CodeCharacter"/>
                <w:sz w:val="20"/>
                <w:szCs w:val="20"/>
              </w:rPr>
              <w:t>&lt;part</w:t>
            </w:r>
            <w:r w:rsidR="003F6B75" w:rsidRPr="00B2581E">
              <w:rPr>
                <w:rStyle w:val="CodeCharacter"/>
                <w:sz w:val="20"/>
                <w:szCs w:val="20"/>
              </w:rPr>
              <w:t>/</w:t>
            </w:r>
            <w:r w:rsidRPr="00B2581E">
              <w:rPr>
                <w:rStyle w:val="CodeCharacter"/>
                <w:sz w:val="20"/>
                <w:szCs w:val="20"/>
              </w:rPr>
              <w:t>&gt;</w:t>
            </w:r>
            <w:r w:rsidRPr="00B2581E">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r w:rsidRPr="00F54804">
              <w:rPr>
                <w:sz w:val="20"/>
                <w:szCs w:val="20"/>
              </w:rPr>
              <w:t>sheet_thickness</w:t>
            </w:r>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AB34D8">
      <w:pPr>
        <w:rPr>
          <w:lang w:eastAsia="ja-JP"/>
        </w:rPr>
      </w:pPr>
    </w:p>
    <w:p w14:paraId="4A927A31" w14:textId="2A8F98DC" w:rsidR="00FC68DB" w:rsidRPr="0014468E" w:rsidRDefault="00602D17" w:rsidP="00BE1D6E">
      <w:pPr>
        <w:pStyle w:val="Example"/>
        <w:keepNext/>
      </w:pPr>
      <w:r>
        <w:lastRenderedPageBreak/>
        <w:t>Example</w:t>
      </w:r>
      <w:r w:rsidR="0011767D" w:rsidRPr="0014468E">
        <w:t xml:space="preserve">    </w:t>
      </w:r>
      <w:r w:rsidR="0011767D" w:rsidRPr="0014468E">
        <w:rPr>
          <w:rStyle w:val="CodeCharacter"/>
          <w:sz w:val="20"/>
        </w:rPr>
        <w:t>&lt;flared_joint/&gt;</w:t>
      </w:r>
      <w:r w:rsidR="0011767D" w:rsidRPr="0014468E">
        <w:t xml:space="preserve"> with all </w:t>
      </w:r>
      <w:r w:rsidR="0067475A" w:rsidRPr="0014468E">
        <w:t xml:space="preserve">parameters of </w:t>
      </w:r>
      <w:r w:rsidR="007D4E72" w:rsidRPr="007D4E72">
        <w:rPr>
          <w:rFonts w:ascii="Courier New" w:hAnsi="Courier New" w:cs="Courier New"/>
        </w:rPr>
        <w:t>&lt;weld_position/&gt;</w:t>
      </w:r>
      <w:r w:rsidR="007D4E72">
        <w:t xml:space="preserve">: </w:t>
      </w:r>
    </w:p>
    <w:p w14:paraId="29282CFE" w14:textId="77777777" w:rsidR="00FC68DB" w:rsidRPr="00DF59B8" w:rsidRDefault="00FC68DB" w:rsidP="00BE1D6E">
      <w:pPr>
        <w:pStyle w:val="XMLCode"/>
        <w:keepNext/>
        <w:rPr>
          <w:lang w:val="en-GB"/>
        </w:rPr>
      </w:pPr>
      <w:r w:rsidRPr="00DF59B8">
        <w:rPr>
          <w:lang w:val="en-GB"/>
        </w:rPr>
        <w:t>&lt;seamweld&gt;</w:t>
      </w:r>
    </w:p>
    <w:p w14:paraId="0552CBBE" w14:textId="77777777" w:rsidR="00FC68DB" w:rsidRPr="00DF59B8" w:rsidRDefault="00FC68DB" w:rsidP="00B202D2">
      <w:pPr>
        <w:pStyle w:val="XMLCode"/>
        <w:rPr>
          <w:lang w:val="en-GB"/>
        </w:rPr>
      </w:pPr>
      <w:r w:rsidRPr="00DF59B8">
        <w:rPr>
          <w:lang w:val="en-GB"/>
        </w:rPr>
        <w:t xml:space="preserve">    &lt;flared_joint base="1" technology="arc"&gt;</w:t>
      </w:r>
    </w:p>
    <w:p w14:paraId="545EE5BB" w14:textId="756BA109" w:rsidR="00FC68DB" w:rsidRPr="00DF59B8" w:rsidRDefault="00FC68DB" w:rsidP="00B202D2">
      <w:pPr>
        <w:pStyle w:val="XMLCode"/>
        <w:rPr>
          <w:lang w:val="en-GB"/>
        </w:rPr>
      </w:pPr>
      <w:r w:rsidRPr="00DF59B8">
        <w:rPr>
          <w:lang w:val="en-GB"/>
        </w:rPr>
        <w:t xml:space="preserve">        </w:t>
      </w:r>
      <w:r w:rsidRPr="005300E4">
        <w:rPr>
          <w:lang w:val="es-ES"/>
        </w:rPr>
        <w:t>&lt;weld_position u="0" x="1" y="1" z="1"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&lt;sheet_parameter index="2" gap="0" sheet_thickness="1.5"/&gt;</w:t>
      </w:r>
    </w:p>
    <w:p w14:paraId="318B1ACB" w14:textId="77777777" w:rsidR="00FC68DB" w:rsidRPr="00DF59B8" w:rsidRDefault="00FC68DB" w:rsidP="00A671B0">
      <w:pPr>
        <w:pStyle w:val="XMLCode"/>
        <w:keepNext/>
        <w:rPr>
          <w:lang w:val="en-GB"/>
        </w:rPr>
      </w:pPr>
      <w:r w:rsidRPr="00DF59B8">
        <w:rPr>
          <w:lang w:val="en-GB"/>
        </w:rPr>
        <w:t xml:space="preserve">    &lt;/flared_joint &gt;</w:t>
      </w:r>
    </w:p>
    <w:p w14:paraId="64324AC9" w14:textId="497D47CA" w:rsidR="00FC68DB" w:rsidRPr="0013175B" w:rsidRDefault="00FC68DB" w:rsidP="00B202D2">
      <w:pPr>
        <w:pStyle w:val="XMLCode"/>
        <w:rPr>
          <w:lang w:val="en-GB"/>
        </w:rPr>
      </w:pPr>
      <w:r w:rsidRPr="00DF59B8">
        <w:rPr>
          <w:lang w:val="en-GB"/>
        </w:rPr>
        <w:t>&lt;/seamweld&gt;</w:t>
      </w:r>
      <w:r w:rsidR="00AB34D8">
        <w:rPr>
          <w:lang w:val="en-GB"/>
        </w:rPr>
        <w:t xml:space="preserve"> </w:t>
      </w:r>
    </w:p>
    <w:p w14:paraId="786BDAB5" w14:textId="656526B3" w:rsidR="00FC68DB" w:rsidRPr="005C2D94" w:rsidRDefault="00FC68DB" w:rsidP="00B202D2">
      <w:pPr>
        <w:pStyle w:val="berschrift2"/>
      </w:pPr>
      <w:bookmarkStart w:id="2114" w:name="_Ref414345739"/>
      <w:bookmarkStart w:id="2115" w:name="_Ref414345749"/>
      <w:bookmarkStart w:id="2116" w:name="_Ref414345786"/>
      <w:bookmarkStart w:id="2117" w:name="_Ref414345798"/>
      <w:bookmarkStart w:id="2118" w:name="_Toc3557065"/>
      <w:bookmarkStart w:id="2119" w:name="_Toc34747315"/>
      <w:bookmarkStart w:id="2120" w:name="_Toc77102134"/>
      <w:bookmarkStart w:id="2121" w:name="_Toc159618815"/>
      <w:r w:rsidRPr="00F54804">
        <w:t>Adhesive Lines</w:t>
      </w:r>
      <w:bookmarkEnd w:id="2091"/>
      <w:bookmarkEnd w:id="2114"/>
      <w:bookmarkEnd w:id="2115"/>
      <w:bookmarkEnd w:id="2116"/>
      <w:bookmarkEnd w:id="2117"/>
      <w:bookmarkEnd w:id="2118"/>
      <w:bookmarkEnd w:id="2119"/>
      <w:bookmarkEnd w:id="2120"/>
      <w:bookmarkEnd w:id="2121"/>
      <w:r w:rsidR="00E74CE0">
        <w:t xml:space="preserve"> </w:t>
      </w:r>
    </w:p>
    <w:p w14:paraId="5CB23BDA" w14:textId="3E3971CE"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&lt;adhesive_line/&gt;</w:t>
      </w:r>
      <w:r w:rsidRPr="000A1B7B">
        <w:t xml:space="preserve">. This element is </w:t>
      </w:r>
      <w:r w:rsidRPr="00F54804">
        <w:t>described completely by its attributes and nested elements</w:t>
      </w:r>
      <w:r w:rsidR="001F62E4">
        <w:t xml:space="preserve"> (see </w:t>
      </w:r>
      <w:r w:rsidR="001F62E4">
        <w:fldChar w:fldCharType="begin"/>
      </w:r>
      <w:r w:rsidR="001F62E4">
        <w:instrText xml:space="preserve"> REF _Ref157791734 \h </w:instrText>
      </w:r>
      <w:r w:rsidR="001F62E4">
        <w:fldChar w:fldCharType="separate"/>
      </w:r>
      <w:r w:rsidR="0012574E" w:rsidRPr="00F54804">
        <w:t xml:space="preserve">Table </w:t>
      </w:r>
      <w:r w:rsidR="0012574E">
        <w:rPr>
          <w:noProof/>
        </w:rPr>
        <w:t>128</w:t>
      </w:r>
      <w:r w:rsidR="001F62E4">
        <w:fldChar w:fldCharType="end"/>
      </w:r>
      <w:r w:rsidR="001F62E4">
        <w:t>)</w:t>
      </w:r>
      <w:r w:rsidRPr="00F54804">
        <w:t>.</w:t>
      </w:r>
      <w:r w:rsidR="001F62E4">
        <w:t xml:space="preserve"> </w:t>
      </w:r>
    </w:p>
    <w:p w14:paraId="7BCDC308" w14:textId="1363B41C" w:rsidR="00890926" w:rsidRPr="00F54804" w:rsidRDefault="00890926" w:rsidP="001640C5">
      <w:pPr>
        <w:pStyle w:val="Beschriftung"/>
        <w:keepNext/>
        <w:keepLines/>
      </w:pPr>
      <w:bookmarkStart w:id="2122" w:name="_Ref157791734"/>
      <w:bookmarkStart w:id="2123" w:name="_Toc159619060"/>
      <w:r w:rsidRPr="00F54804">
        <w:t xml:space="preserve">Table </w:t>
      </w:r>
      <w:r w:rsidRPr="005C2D94">
        <w:fldChar w:fldCharType="begin"/>
      </w:r>
      <w:r w:rsidRPr="00F54804">
        <w:instrText xml:space="preserve"> SEQ Table \* ARABIC </w:instrText>
      </w:r>
      <w:r w:rsidRPr="005C2D94">
        <w:fldChar w:fldCharType="separate"/>
      </w:r>
      <w:r w:rsidR="0012574E">
        <w:rPr>
          <w:noProof/>
        </w:rPr>
        <w:t>128</w:t>
      </w:r>
      <w:r w:rsidRPr="005C2D94">
        <w:fldChar w:fldCharType="end"/>
      </w:r>
      <w:bookmarkEnd w:id="2122"/>
      <w:r w:rsidR="005F32CD">
        <w:t xml:space="preserve"> —</w:t>
      </w:r>
      <w:r w:rsidR="005F32CD" w:rsidRPr="00F54804">
        <w:t xml:space="preserve"> </w:t>
      </w:r>
      <w:r w:rsidRPr="00F54804">
        <w:t xml:space="preserve">Nested elements of </w:t>
      </w:r>
      <w:r w:rsidRPr="00337A83">
        <w:rPr>
          <w:rStyle w:val="CodeCharacter"/>
        </w:rPr>
        <w:t>&lt;connection_1d/&gt;</w:t>
      </w:r>
      <w:bookmarkEnd w:id="2123"/>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r w:rsidRPr="00F54804">
              <w:rPr>
                <w:sz w:val="20"/>
                <w:szCs w:val="20"/>
              </w:rPr>
              <w:t>adhesive_line</w:t>
            </w:r>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07025080" w:rsidR="00FC68DB" w:rsidRPr="005C2D94" w:rsidRDefault="00FC68DB" w:rsidP="00B202D2">
            <w:pPr>
              <w:suppressAutoHyphens/>
              <w:rPr>
                <w:rFonts w:cs="Calibri"/>
                <w:lang w:eastAsia="zh-CN"/>
              </w:rPr>
            </w:pPr>
            <w:r w:rsidRPr="00F54804">
              <w:rPr>
                <w:sz w:val="20"/>
                <w:szCs w:val="20"/>
              </w:rPr>
              <w:t xml:space="preserve">See </w:t>
            </w:r>
            <w:r w:rsidR="005020EF">
              <w:rPr>
                <w:sz w:val="20"/>
                <w:szCs w:val="20"/>
              </w:rPr>
              <w:t>clause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12574E">
              <w:rPr>
                <w:sz w:val="20"/>
                <w:szCs w:val="20"/>
              </w:rPr>
              <w:t>10.1.2</w:t>
            </w:r>
            <w:r w:rsidRPr="005C2D94">
              <w:rPr>
                <w:sz w:val="20"/>
                <w:szCs w:val="20"/>
              </w:rPr>
              <w:fldChar w:fldCharType="end"/>
            </w:r>
            <w:r w:rsidRPr="00F54804">
              <w:rPr>
                <w:sz w:val="20"/>
                <w:szCs w:val="20"/>
              </w:rPr>
              <w:t xml:space="preserve"> loc_list</w:t>
            </w:r>
          </w:p>
        </w:tc>
      </w:tr>
      <w:tr w:rsidR="009C7BC4"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9C7BC4" w:rsidRPr="00F54804" w:rsidRDefault="009C7BC4" w:rsidP="009C7BC4">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193E5C47"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9C7BC4" w:rsidRPr="00F54804" w:rsidRDefault="009C7BC4" w:rsidP="009C7BC4">
            <w:pPr>
              <w:suppressAutoHyphens/>
              <w:rPr>
                <w:sz w:val="20"/>
                <w:szCs w:val="20"/>
              </w:rPr>
            </w:pPr>
            <w:r w:rsidRPr="00F54804">
              <w:rPr>
                <w:sz w:val="20"/>
                <w:szCs w:val="20"/>
              </w:rPr>
              <w:t>femdata</w:t>
            </w:r>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9C7BC4" w:rsidRPr="00F54804" w:rsidDel="009050D3" w:rsidRDefault="009C7BC4" w:rsidP="009C7BC4">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9C7BC4" w:rsidRPr="00F54804" w:rsidRDefault="009C7BC4" w:rsidP="009C7BC4">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699D3CE4"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9C7BC4" w:rsidRPr="00F54804" w:rsidRDefault="009C7BC4" w:rsidP="009C65F9">
            <w:pPr>
              <w:suppressAutoHyphens/>
              <w:rPr>
                <w:sz w:val="20"/>
                <w:szCs w:val="20"/>
              </w:rPr>
            </w:pPr>
            <w:r w:rsidRPr="00F54804">
              <w:rPr>
                <w:rFonts w:cs="Calibri"/>
                <w:sz w:val="20"/>
                <w:szCs w:val="20"/>
                <w:lang w:eastAsia="en-GB"/>
              </w:rPr>
              <w:t xml:space="preserve">custom_attributes_list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9C7BC4" w:rsidRPr="00F54804" w:rsidRDefault="009C7BC4" w:rsidP="009C65F9">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9C7BC4" w:rsidRPr="00F54804" w:rsidRDefault="009C7BC4" w:rsidP="009C65F9">
            <w:pPr>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3F2AD869" w:rsidR="009C7BC4" w:rsidRPr="00F54804" w:rsidRDefault="009C7BC4" w:rsidP="009C65F9">
            <w:pPr>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DEC2E4E" w14:textId="77777777" w:rsidR="005F66B2" w:rsidRPr="0013175B" w:rsidRDefault="005F66B2" w:rsidP="0013175B">
      <w:pPr>
        <w:rPr>
          <w:lang w:eastAsia="ja-JP"/>
        </w:rPr>
      </w:pPr>
    </w:p>
    <w:p w14:paraId="0FB2618B" w14:textId="5E5EB930" w:rsidR="00D43455" w:rsidRDefault="00FC68DB" w:rsidP="0013175B">
      <w:pPr>
        <w:pStyle w:val="berschrift3"/>
      </w:pPr>
      <w:bookmarkStart w:id="2124" w:name="_Toc159618816"/>
      <w:r w:rsidRPr="005C2D94">
        <w:t>Element</w:t>
      </w:r>
      <w:r w:rsidR="00F3142F">
        <w:t xml:space="preserve"> </w:t>
      </w:r>
      <w:r w:rsidR="009B6E79" w:rsidRPr="009B6E79">
        <w:rPr>
          <w:rFonts w:ascii="Courier New" w:hAnsi="Courier New"/>
          <w:bCs/>
        </w:rPr>
        <w:t>&lt;</w:t>
      </w:r>
      <w:r w:rsidRPr="009B6E79">
        <w:rPr>
          <w:rFonts w:ascii="Courier New" w:hAnsi="Courier New"/>
          <w:bCs/>
        </w:rPr>
        <w:t>adhesive_line</w:t>
      </w:r>
      <w:r w:rsidR="009B6E79" w:rsidRPr="009B6E79">
        <w:rPr>
          <w:rFonts w:ascii="Courier New" w:hAnsi="Courier New"/>
          <w:bCs/>
        </w:rPr>
        <w:t>/&gt;</w:t>
      </w:r>
      <w:bookmarkEnd w:id="2124"/>
      <w:r w:rsidR="00D43455">
        <w:t xml:space="preserve"> </w:t>
      </w:r>
    </w:p>
    <w:p w14:paraId="2D63902A" w14:textId="175C2868" w:rsidR="00FC68DB" w:rsidRDefault="00FC68DB" w:rsidP="00A671B0">
      <w:pPr>
        <w:keepNext/>
        <w:spacing w:before="120"/>
        <w:rPr>
          <w:rFonts w:cs="Courier New"/>
        </w:rPr>
      </w:pPr>
      <w:r w:rsidRPr="000A1B7B">
        <w:t xml:space="preserve">For the </w:t>
      </w:r>
      <w:r w:rsidRPr="003F6B75">
        <w:rPr>
          <w:rStyle w:val="CodeCharacter"/>
        </w:rPr>
        <w:t>&lt;adhesive_line/&gt;</w:t>
      </w:r>
      <w:r w:rsidRPr="00F54804">
        <w:rPr>
          <w:rFonts w:cs="Courier New"/>
        </w:rPr>
        <w:t xml:space="preserve"> element, the following attributes can be specified</w:t>
      </w:r>
      <w:r w:rsidR="001F62E4">
        <w:t xml:space="preserve"> (see </w:t>
      </w:r>
      <w:r w:rsidR="001F62E4">
        <w:fldChar w:fldCharType="begin"/>
      </w:r>
      <w:r w:rsidR="001F62E4">
        <w:instrText xml:space="preserve"> REF _Ref157791744 \h </w:instrText>
      </w:r>
      <w:r w:rsidR="001F62E4">
        <w:fldChar w:fldCharType="separate"/>
      </w:r>
      <w:r w:rsidR="0012574E" w:rsidRPr="00F54804">
        <w:t xml:space="preserve">Table </w:t>
      </w:r>
      <w:r w:rsidR="0012574E">
        <w:rPr>
          <w:noProof/>
        </w:rPr>
        <w:t>129</w:t>
      </w:r>
      <w:r w:rsidR="001F62E4">
        <w:fldChar w:fldCharType="end"/>
      </w:r>
      <w:r w:rsidR="001F62E4">
        <w:t>)</w:t>
      </w:r>
      <w:r w:rsidRPr="00F54804">
        <w:rPr>
          <w:rFonts w:cs="Courier New"/>
        </w:rPr>
        <w:t>:</w:t>
      </w:r>
      <w:r w:rsidR="001F62E4">
        <w:rPr>
          <w:rFonts w:cs="Courier New"/>
        </w:rPr>
        <w:t xml:space="preserve"> </w:t>
      </w:r>
    </w:p>
    <w:p w14:paraId="1F14B435" w14:textId="6379595F" w:rsidR="00890926" w:rsidRPr="0013175B" w:rsidRDefault="00890926" w:rsidP="001640C5">
      <w:pPr>
        <w:pStyle w:val="Beschriftung"/>
        <w:keepNext/>
        <w:keepLines/>
        <w:rPr>
          <w:rFonts w:ascii="Courier New" w:hAnsi="Courier New"/>
          <w:b w:val="0"/>
        </w:rPr>
      </w:pPr>
      <w:bookmarkStart w:id="2125" w:name="_Ref157791744"/>
      <w:bookmarkStart w:id="2126" w:name="_Toc159619061"/>
      <w:r w:rsidRPr="00F54804">
        <w:t xml:space="preserve">Table </w:t>
      </w:r>
      <w:r w:rsidRPr="005C2D94">
        <w:fldChar w:fldCharType="begin"/>
      </w:r>
      <w:r w:rsidRPr="00F54804">
        <w:instrText xml:space="preserve"> SEQ Table \* ARABIC </w:instrText>
      </w:r>
      <w:r w:rsidRPr="005C2D94">
        <w:fldChar w:fldCharType="separate"/>
      </w:r>
      <w:r w:rsidR="0012574E">
        <w:rPr>
          <w:noProof/>
        </w:rPr>
        <w:t>129</w:t>
      </w:r>
      <w:r w:rsidRPr="005C2D94">
        <w:fldChar w:fldCharType="end"/>
      </w:r>
      <w:bookmarkEnd w:id="2125"/>
      <w:r w:rsidR="005F32CD">
        <w:t xml:space="preserve"> —</w:t>
      </w:r>
      <w:r w:rsidR="005F32CD" w:rsidRPr="00F54804">
        <w:t xml:space="preserve"> </w:t>
      </w:r>
      <w:r w:rsidRPr="00F54804">
        <w:t xml:space="preserve">Attributes of element </w:t>
      </w:r>
      <w:r w:rsidRPr="005C2D94">
        <w:rPr>
          <w:rFonts w:ascii="Courier New" w:hAnsi="Courier New" w:cs="Courier New"/>
        </w:rPr>
        <w:t>&lt;adhesive_line/&gt;</w:t>
      </w:r>
      <w:bookmarkEnd w:id="2126"/>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9C65F9">
            <w:pPr>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9C65F9">
            <w:pPr>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9C65F9">
            <w:pPr>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9C65F9">
            <w:pPr>
              <w:suppressAutoHyphens/>
              <w:rPr>
                <w:rFonts w:cs="Calibri"/>
                <w:sz w:val="20"/>
                <w:szCs w:val="20"/>
                <w:lang w:eastAsia="zh-CN"/>
              </w:rPr>
            </w:pPr>
            <w:r w:rsidRPr="00F54804">
              <w:rPr>
                <w:rFonts w:cs="Calibri"/>
                <w:sz w:val="20"/>
                <w:szCs w:val="20"/>
                <w:lang w:eastAsia="zh-CN"/>
              </w:rPr>
              <w:t>-</w:t>
            </w:r>
          </w:p>
        </w:tc>
      </w:tr>
    </w:tbl>
    <w:p w14:paraId="5447CED7" w14:textId="07762696" w:rsidR="00BE1D6E" w:rsidRPr="00AB34D8" w:rsidRDefault="00BE1D6E" w:rsidP="00AB34D8">
      <w:pPr>
        <w:rPr>
          <w:lang w:eastAsia="ja-JP"/>
        </w:rPr>
      </w:pPr>
    </w:p>
    <w:p w14:paraId="5AB307A8" w14:textId="30B81A1B" w:rsidR="00BE1D6E" w:rsidRPr="00BE1D6E" w:rsidRDefault="00BE1D6E" w:rsidP="001F62E4">
      <w:pPr>
        <w:keepNext/>
        <w:keepLines/>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1F62E4">
        <w:rPr>
          <w:rStyle w:val="elementdeftypeChar"/>
          <w:rFonts w:ascii="Cambria" w:eastAsia="Calibri" w:hAnsi="Cambria" w:cs="Times New Roman"/>
          <w:b w:val="0"/>
          <w:bCs w:val="0"/>
          <w:i w:val="0"/>
          <w:sz w:val="22"/>
          <w:szCs w:val="22"/>
          <w:lang w:eastAsia="en-US"/>
        </w:rPr>
        <w:t xml:space="preserve"> </w:t>
      </w:r>
    </w:p>
    <w:p w14:paraId="60E1F07E" w14:textId="0D835B04" w:rsidR="00FC68DB" w:rsidRPr="00577EA1" w:rsidRDefault="00FC68DB">
      <w:pPr>
        <w:pStyle w:val="Listenabsatz"/>
        <w:numPr>
          <w:ilvl w:val="0"/>
          <w:numId w:val="28"/>
        </w:numPr>
        <w:tabs>
          <w:tab w:val="clear" w:pos="403"/>
        </w:tabs>
        <w:spacing w:line="240" w:lineRule="auto"/>
        <w:contextualSpacing w:val="0"/>
        <w:rPr>
          <w:rFonts w:cs="Calibri"/>
          <w:sz w:val="18"/>
          <w:szCs w:val="18"/>
          <w:lang w:eastAsia="zh-CN"/>
        </w:rPr>
      </w:pPr>
      <w:r w:rsidRPr="003F6B75">
        <w:rPr>
          <w:rStyle w:val="CodeCharacter"/>
        </w:rPr>
        <w:t>base</w:t>
      </w:r>
      <w:r w:rsidRPr="0013175B">
        <w:t>: the index of the flange partner, which the robot applies the adhesive to, before the flange partners are fitted together</w:t>
      </w:r>
      <w:r w:rsidR="00577EA1">
        <w:t>,</w:t>
      </w:r>
      <w:r w:rsidR="00577EA1" w:rsidRPr="00577EA1">
        <w:t xml:space="preserve"> </w:t>
      </w:r>
    </w:p>
    <w:p w14:paraId="56D3FF64" w14:textId="15E8DA2D"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width</w:t>
      </w:r>
      <w:r w:rsidRPr="0013175B">
        <w:t>: the width of the adhesive</w:t>
      </w:r>
      <w:r w:rsidR="00577EA1">
        <w:t xml:space="preserve">, </w:t>
      </w:r>
    </w:p>
    <w:p w14:paraId="1DF99591" w14:textId="33093EEE" w:rsidR="00FC68DB" w:rsidRPr="00577EA1" w:rsidRDefault="00FC68DB">
      <w:pPr>
        <w:pStyle w:val="Listenabsatz"/>
        <w:numPr>
          <w:ilvl w:val="0"/>
          <w:numId w:val="28"/>
        </w:numPr>
        <w:tabs>
          <w:tab w:val="clear" w:pos="403"/>
        </w:tabs>
        <w:spacing w:line="240" w:lineRule="auto"/>
        <w:contextualSpacing w:val="0"/>
        <w:jc w:val="left"/>
      </w:pPr>
      <w:r w:rsidRPr="003F6B75">
        <w:rPr>
          <w:rStyle w:val="CodeCharacter"/>
        </w:rPr>
        <w:t>thickness</w:t>
      </w:r>
      <w:r w:rsidRPr="0013175B">
        <w:t>: the height of the adhesive</w:t>
      </w:r>
      <w:r w:rsidR="00577EA1">
        <w:t xml:space="preserve">, </w:t>
      </w:r>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w:t>
      </w:r>
      <w:r w:rsidRPr="00577EA1">
        <w:rPr>
          <w:rFonts w:ascii="Courier New" w:hAnsi="Courier New" w:cs="Courier New"/>
        </w:rPr>
        <w:t>&lt;appdata/&gt;</w:t>
      </w:r>
      <w:r w:rsidRPr="0013175B">
        <w:t xml:space="preserve">,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27B82C32" w:rsidR="00FC68DB" w:rsidRPr="00F958FE" w:rsidRDefault="00FC68DB" w:rsidP="0013175B">
      <w:pPr>
        <w:pStyle w:val="Textkrper"/>
        <w:rPr>
          <w:bCs/>
          <w:iCs/>
        </w:rPr>
      </w:pPr>
      <w:r w:rsidRPr="0013175B">
        <w:t>General defaults are: 0 for numeric values, "" for strings. However, these defaults are not always useful for CAE.</w:t>
      </w:r>
      <w:r w:rsidR="00F958FE">
        <w:t xml:space="preserve"> </w:t>
      </w:r>
    </w:p>
    <w:p w14:paraId="0BBF60A8" w14:textId="1AA68B09" w:rsidR="00FC68DB" w:rsidRPr="001E4607" w:rsidRDefault="00FC68DB" w:rsidP="0013175B">
      <w:pPr>
        <w:pStyle w:val="berschrift3"/>
      </w:pPr>
      <w:bookmarkStart w:id="2127" w:name="_Toc159618817"/>
      <w:r w:rsidRPr="00F54804">
        <w:lastRenderedPageBreak/>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27"/>
      <w:r w:rsidR="00DA4207">
        <w:t xml:space="preserve"> </w:t>
      </w:r>
    </w:p>
    <w:p w14:paraId="47EBC35B" w14:textId="0F2A8958" w:rsidR="00FC68DB" w:rsidRPr="005C2D94" w:rsidRDefault="00FC68DB" w:rsidP="00B202D2">
      <w:r w:rsidRPr="00BD52D7">
        <w:t>This follows the syntax as defined in</w:t>
      </w:r>
      <w:r w:rsidRPr="001668D7">
        <w:t xml:space="preserve"> </w:t>
      </w:r>
      <w:r w:rsidR="005020EF">
        <w:t>clause </w:t>
      </w:r>
      <w:r w:rsidRPr="005C2D94">
        <w:fldChar w:fldCharType="begin"/>
      </w:r>
      <w:r w:rsidRPr="00F54804">
        <w:instrText xml:space="preserve"> REF _Ref414571413 \r \h </w:instrText>
      </w:r>
      <w:r w:rsidRPr="005C2D94">
        <w:fldChar w:fldCharType="separate"/>
      </w:r>
      <w:r w:rsidR="0012574E">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12574E" w:rsidRPr="005C2D94">
        <w:t>L</w:t>
      </w:r>
      <w:r w:rsidR="0012574E" w:rsidRPr="001E4607">
        <w:t>ocation</w:t>
      </w:r>
      <w:r w:rsidRPr="005C2D94">
        <w:fldChar w:fldCharType="end"/>
      </w:r>
      <w:r w:rsidRPr="00F54804">
        <w:t>.</w:t>
      </w:r>
    </w:p>
    <w:p w14:paraId="3AB247FC" w14:textId="68D641BE" w:rsidR="00FC68DB" w:rsidRPr="0013175B" w:rsidRDefault="00FC68DB" w:rsidP="0013175B">
      <w:pPr>
        <w:pStyle w:val="berschrift3"/>
      </w:pPr>
      <w:bookmarkStart w:id="2128" w:name="_Toc159618818"/>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28"/>
      <w:r w:rsidR="00DA4207">
        <w:t xml:space="preserve"> </w:t>
      </w:r>
    </w:p>
    <w:p w14:paraId="648064CA" w14:textId="16BDA6E2" w:rsidR="00FC68DB" w:rsidRPr="005C2D94" w:rsidRDefault="00FC68DB" w:rsidP="00B202D2">
      <w:r w:rsidRPr="00F54804">
        <w:t xml:space="preserve">This follows the syntax as </w:t>
      </w:r>
      <w:r w:rsidRPr="005C2D94">
        <w:t xml:space="preserve">defined in </w:t>
      </w:r>
      <w:r w:rsidR="005020EF">
        <w:t>clause </w:t>
      </w:r>
      <w:r w:rsidRPr="005C2D94">
        <w:fldChar w:fldCharType="begin"/>
      </w:r>
      <w:r w:rsidRPr="00F54804">
        <w:instrText xml:space="preserve"> REF _Ref414571476 \r \h </w:instrText>
      </w:r>
      <w:r w:rsidRPr="005C2D94">
        <w:fldChar w:fldCharType="separate"/>
      </w:r>
      <w:r w:rsidR="0012574E">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12574E" w:rsidRPr="0012574E">
        <w:rPr>
          <w:rStyle w:val="Hervorhebung"/>
          <w:i w:val="0"/>
        </w:rPr>
        <w:t>User Specific Data &lt;appdata/</w:t>
      </w:r>
      <w:r w:rsidR="0012574E" w:rsidRPr="0012574E">
        <w:rPr>
          <w:rFonts w:cs="Courier New"/>
          <w:sz w:val="26"/>
          <w:szCs w:val="28"/>
        </w:rPr>
        <w:t>&gt;</w:t>
      </w:r>
      <w:r w:rsidRPr="005C2D94">
        <w:rPr>
          <w:rStyle w:val="Hervorhebung"/>
          <w:i w:val="0"/>
        </w:rPr>
        <w:fldChar w:fldCharType="end"/>
      </w:r>
      <w:r w:rsidRPr="00F54804">
        <w:t>.</w:t>
      </w:r>
      <w:r w:rsidRPr="005C2D94">
        <w:t xml:space="preserve"> </w:t>
      </w:r>
    </w:p>
    <w:p w14:paraId="2CA775D9" w14:textId="34A265C7" w:rsidR="00FC68DB" w:rsidRPr="0013175B" w:rsidRDefault="00FC68DB" w:rsidP="0013175B">
      <w:pPr>
        <w:pStyle w:val="berschrift3"/>
      </w:pPr>
      <w:bookmarkStart w:id="2129" w:name="_Toc159618819"/>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29"/>
      <w:r w:rsidR="00DA4207">
        <w:t xml:space="preserve"> </w:t>
      </w:r>
    </w:p>
    <w:p w14:paraId="2F60BEDB" w14:textId="32FD7176" w:rsidR="00FC68DB" w:rsidRPr="00F54804" w:rsidRDefault="00FC68DB" w:rsidP="00B202D2">
      <w:pPr>
        <w:rPr>
          <w:b/>
        </w:rPr>
      </w:pPr>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 xml:space="preserve">. </w:t>
      </w:r>
    </w:p>
    <w:p w14:paraId="2D8693CD" w14:textId="6015D651" w:rsidR="00FC68DB" w:rsidRPr="00E74CE0" w:rsidRDefault="000322A0" w:rsidP="00A5288C">
      <w:pPr>
        <w:pStyle w:val="Example"/>
        <w:keepNext/>
      </w:pPr>
      <w:r>
        <w:t>Example 1</w:t>
      </w:r>
      <w:r w:rsidR="00254E71">
        <w:t xml:space="preserve">    Definition of an </w:t>
      </w:r>
      <w:r w:rsidR="00254E71" w:rsidRPr="00E74CE0">
        <w:t>adhesive line without base attribute</w:t>
      </w: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&lt;adhesive_line width="5" thickness="2" material="CAD_Material"/&gt;</w:t>
      </w:r>
      <w:r w:rsidRPr="00E74CE0">
        <w:t xml:space="preserve"> </w:t>
      </w:r>
      <w:r w:rsidRPr="00E74CE0">
        <w:br/>
        <w:t xml:space="preserve">     &lt;!-- material is optional --&gt;</w:t>
      </w:r>
    </w:p>
    <w:p w14:paraId="323EDE38" w14:textId="77777777" w:rsidR="00FC68DB" w:rsidRPr="00E74CE0" w:rsidRDefault="00FC68DB" w:rsidP="00E74CE0">
      <w:pPr>
        <w:pStyle w:val="Code"/>
      </w:pPr>
      <w:r w:rsidRPr="00E74CE0">
        <w:t xml:space="preserve">    &lt;loc_list&gt;</w:t>
      </w:r>
    </w:p>
    <w:p w14:paraId="30DFDC64" w14:textId="77777777" w:rsidR="00FC68DB" w:rsidRPr="00357A72" w:rsidRDefault="00FC68DB" w:rsidP="00E74CE0">
      <w:pPr>
        <w:pStyle w:val="Code"/>
        <w:rPr>
          <w:lang w:val="fr-FR"/>
        </w:rPr>
      </w:pPr>
      <w:r w:rsidRPr="00E74CE0">
        <w:t xml:space="preserve">        </w:t>
      </w:r>
      <w:r w:rsidRPr="00357A72">
        <w:rPr>
          <w:lang w:val="fr-FR"/>
        </w:rPr>
        <w:t>&lt;loc v="1"&gt; 2169.300  -489.495  1773.936 &lt;/loc&gt;</w:t>
      </w:r>
    </w:p>
    <w:p w14:paraId="1716BE33" w14:textId="77777777" w:rsidR="00FC68DB" w:rsidRPr="00357A72" w:rsidRDefault="00FC68DB" w:rsidP="00E74CE0">
      <w:pPr>
        <w:pStyle w:val="Code"/>
        <w:rPr>
          <w:lang w:val="fr-FR"/>
        </w:rPr>
      </w:pPr>
      <w:r w:rsidRPr="00357A72">
        <w:rPr>
          <w:lang w:val="fr-FR"/>
        </w:rPr>
        <w:t xml:space="preserve">        &lt;loc v="2"&gt; 2165.593  -480.000  1790.221 &lt;/loc&gt;</w:t>
      </w:r>
    </w:p>
    <w:p w14:paraId="5E8B6425" w14:textId="77777777" w:rsidR="00FC68DB" w:rsidRPr="00357A72" w:rsidRDefault="00FC68DB" w:rsidP="00E74CE0">
      <w:pPr>
        <w:pStyle w:val="Code"/>
        <w:rPr>
          <w:lang w:val="fr-FR"/>
        </w:rPr>
      </w:pPr>
      <w:r w:rsidRPr="00357A72">
        <w:rPr>
          <w:lang w:val="fr-FR"/>
        </w:rPr>
        <w:t xml:space="preserve">        &lt;loc v="3"&gt; 2165.593   480.000  1790.221 &lt;/loc&gt;</w:t>
      </w:r>
    </w:p>
    <w:p w14:paraId="248DD36F" w14:textId="77777777" w:rsidR="00FC68DB" w:rsidRPr="00E74CE0" w:rsidRDefault="00FC68DB" w:rsidP="00E74CE0">
      <w:pPr>
        <w:pStyle w:val="Code"/>
      </w:pPr>
      <w:r w:rsidRPr="00357A72">
        <w:rPr>
          <w:lang w:val="fr-FR"/>
        </w:rPr>
        <w:t xml:space="preserve">        </w:t>
      </w:r>
      <w:r w:rsidRPr="00E74CE0">
        <w:t>&lt;loc v="4"&gt; 2169.302   489.495  1773.937 &lt;/loc&gt;</w:t>
      </w:r>
    </w:p>
    <w:p w14:paraId="6FF503B1" w14:textId="77777777" w:rsidR="00FC68DB" w:rsidRPr="00E74CE0" w:rsidRDefault="00FC68DB" w:rsidP="00E74CE0">
      <w:pPr>
        <w:pStyle w:val="Code"/>
      </w:pPr>
      <w:r w:rsidRPr="00E74CE0">
        <w:t xml:space="preserve">    &lt;/loc_list&gt;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D4C9E6E" w14:textId="762F3D6C" w:rsidR="00254E71" w:rsidRPr="00E74CE0" w:rsidRDefault="000322A0" w:rsidP="00997E2B">
      <w:pPr>
        <w:pStyle w:val="Example"/>
        <w:keepNext/>
      </w:pPr>
      <w:r>
        <w:t>Example 2</w:t>
      </w:r>
      <w:r w:rsidR="00254E71" w:rsidRPr="00E74CE0">
        <w:t xml:space="preserve">    Definition of an adhesive line with base attribute</w:t>
      </w:r>
    </w:p>
    <w:p w14:paraId="7A3BCF0E" w14:textId="77777777" w:rsidR="00FC68DB" w:rsidRPr="00E74CE0" w:rsidRDefault="00FC68DB" w:rsidP="009C65F9">
      <w:pPr>
        <w:pStyle w:val="Code"/>
        <w:keepNext/>
      </w:pPr>
      <w:r w:rsidRPr="00E74CE0">
        <w:t>&lt;connection_1d label="ADH_1544256"&gt;</w:t>
      </w:r>
    </w:p>
    <w:p w14:paraId="6383525B" w14:textId="77777777" w:rsidR="00FC68DB" w:rsidRPr="00E74CE0" w:rsidRDefault="00FC68DB" w:rsidP="00E74CE0">
      <w:pPr>
        <w:pStyle w:val="Code"/>
      </w:pPr>
      <w:r w:rsidRPr="00E74CE0">
        <w:t xml:space="preserve">    &lt;adhesive_line base="2" width="1" thickness="1" material="CAD_test_Mat"/&gt;</w:t>
      </w:r>
    </w:p>
    <w:p w14:paraId="3FFB5A14" w14:textId="6252BA2D" w:rsidR="00FC68DB" w:rsidRPr="00E74CE0" w:rsidRDefault="00577EA1" w:rsidP="00E74CE0">
      <w:pPr>
        <w:pStyle w:val="Code"/>
      </w:pPr>
      <w:r w:rsidRPr="00E74CE0">
        <w:t xml:space="preserve">    </w:t>
      </w:r>
      <w:r w:rsidR="00FC68DB" w:rsidRPr="00E74CE0">
        <w:t>&lt;loc_list&gt;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&lt;/loc_list&gt;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EAF9D2A" w14:textId="37E8ABEF" w:rsidR="00FC68DB" w:rsidRPr="00F958FE" w:rsidRDefault="00FC68DB" w:rsidP="00F958FE">
      <w:pPr>
        <w:pStyle w:val="Code"/>
      </w:pPr>
      <w:r w:rsidRPr="00F54804">
        <w:t>&lt;/connection_1d&gt;</w:t>
      </w:r>
      <w:r w:rsidR="00F958FE">
        <w:t xml:space="preserve"> </w:t>
      </w:r>
    </w:p>
    <w:p w14:paraId="622D415A" w14:textId="7F43A0E8" w:rsidR="00FC68DB" w:rsidRDefault="00FC68DB" w:rsidP="00B202D2">
      <w:pPr>
        <w:pStyle w:val="berschrift2"/>
      </w:pPr>
      <w:bookmarkStart w:id="2130" w:name="_Toc428279602"/>
      <w:bookmarkStart w:id="2131" w:name="_Toc428456348"/>
      <w:bookmarkStart w:id="2132" w:name="_Toc428537316"/>
      <w:bookmarkStart w:id="2133" w:name="_Toc428969638"/>
      <w:bookmarkStart w:id="2134" w:name="_Toc429053029"/>
      <w:bookmarkStart w:id="2135" w:name="_Toc413861930"/>
      <w:bookmarkStart w:id="2136" w:name="_Toc3557066"/>
      <w:bookmarkStart w:id="2137" w:name="_Toc34747316"/>
      <w:bookmarkStart w:id="2138" w:name="_Toc77102135"/>
      <w:bookmarkStart w:id="2139" w:name="_Toc159618820"/>
      <w:bookmarkStart w:id="2140" w:name="_Toc413359617"/>
      <w:bookmarkEnd w:id="2130"/>
      <w:bookmarkEnd w:id="2131"/>
      <w:bookmarkEnd w:id="2132"/>
      <w:bookmarkEnd w:id="2133"/>
      <w:bookmarkEnd w:id="2134"/>
      <w:r w:rsidRPr="00F54804">
        <w:t>Hemming Flanges</w:t>
      </w:r>
      <w:bookmarkEnd w:id="2135"/>
      <w:bookmarkEnd w:id="2136"/>
      <w:bookmarkEnd w:id="2137"/>
      <w:bookmarkEnd w:id="2138"/>
      <w:bookmarkEnd w:id="2139"/>
    </w:p>
    <w:p w14:paraId="6080E41B" w14:textId="49B3CC85" w:rsidR="005F66B2" w:rsidRPr="0013175B" w:rsidRDefault="005F66B2" w:rsidP="0013175B">
      <w:pPr>
        <w:pStyle w:val="berschrift3"/>
      </w:pPr>
      <w:bookmarkStart w:id="2141" w:name="_Toc159618821"/>
      <w:r>
        <w:t>General</w:t>
      </w:r>
      <w:bookmarkEnd w:id="2141"/>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5FF9DD54" w:rsidR="00FC68DB" w:rsidRPr="00F54804" w:rsidRDefault="00FC68DB" w:rsidP="00D52126">
      <w:r w:rsidRPr="00F54804">
        <w:t>A hemming involves a path around which the outer metal sheet is rolled over. This is called the</w:t>
      </w:r>
      <w:r w:rsidR="00F3142F">
        <w:t xml:space="preserve"> “</w:t>
      </w:r>
      <w:r w:rsidRPr="00D0681A">
        <w:t>hemming root</w:t>
      </w:r>
      <w:r w:rsidR="00D0681A" w:rsidRPr="00D0681A">
        <w:t>”</w:t>
      </w:r>
      <w:r w:rsidRPr="00D0681A">
        <w:t>.</w:t>
      </w:r>
      <w:r w:rsidR="00D0681A" w:rsidRPr="00D0681A">
        <w:t xml:space="preserve"> </w:t>
      </w:r>
    </w:p>
    <w:p w14:paraId="43E0F5AE" w14:textId="1CC29B78" w:rsidR="00FC68DB" w:rsidRPr="00F54804" w:rsidRDefault="00FC68DB" w:rsidP="00D52126">
      <w:r w:rsidRPr="00F54804">
        <w:t>The hemming also consists of three regions, where glue is applied, and which are compressed during hem formation</w:t>
      </w:r>
      <w:r w:rsidR="00735236">
        <w:t xml:space="preserve">, see </w:t>
      </w:r>
      <w:r w:rsidR="00735236">
        <w:fldChar w:fldCharType="begin"/>
      </w:r>
      <w:r w:rsidR="00735236">
        <w:instrText xml:space="preserve"> REF _Ref413858805 \h </w:instrText>
      </w:r>
      <w:r w:rsidR="00735236">
        <w:fldChar w:fldCharType="separate"/>
      </w:r>
      <w:r w:rsidR="0012574E" w:rsidRPr="005C2D94">
        <w:t xml:space="preserve">Figure </w:t>
      </w:r>
      <w:r w:rsidR="0012574E">
        <w:rPr>
          <w:noProof/>
        </w:rPr>
        <w:t>78</w:t>
      </w:r>
      <w:r w:rsidR="00735236">
        <w:fldChar w:fldCharType="end"/>
      </w:r>
      <w:r w:rsidR="00735236">
        <w:t xml:space="preserve">: </w:t>
      </w:r>
    </w:p>
    <w:p w14:paraId="283DFCE3" w14:textId="14AD6EAC" w:rsidR="00FC68DB" w:rsidRPr="00F54804" w:rsidRDefault="00D860C8" w:rsidP="00B202D2">
      <w:pPr>
        <w:keepNext/>
        <w:jc w:val="center"/>
      </w:pPr>
      <w:r>
        <w:rPr>
          <w:noProof/>
        </w:rPr>
        <w:lastRenderedPageBreak/>
        <mc:AlternateContent>
          <mc:Choice Requires="wpg">
            <w:drawing>
              <wp:inline distT="0" distB="0" distL="0" distR="0" wp14:anchorId="4C5D535B" wp14:editId="565EFA19">
                <wp:extent cx="3208020" cy="1821180"/>
                <wp:effectExtent l="0" t="0" r="5080" b="1905"/>
                <wp:docPr id="1048" name="Gruppieren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8020" cy="1821180"/>
                          <a:chOff x="0" y="0"/>
                          <a:chExt cx="32080" cy="18211"/>
                        </a:xfrm>
                      </wpg:grpSpPr>
                      <pic:pic xmlns:pic="http://schemas.openxmlformats.org/drawingml/2006/picture">
                        <pic:nvPicPr>
                          <pic:cNvPr id="1049" name="Grafik 19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80" cy="18211"/>
                          </a:xfrm>
                          <a:prstGeom prst="rect">
                            <a:avLst/>
                          </a:prstGeom>
                          <a:noFill/>
                          <a:extLst>
                            <a:ext uri="{909E8E84-426E-40DD-AFC4-6F175D3DCCD1}">
                              <a14:hiddenFill xmlns:a14="http://schemas.microsoft.com/office/drawing/2010/main">
                                <a:solidFill>
                                  <a:srgbClr val="FFFFFF"/>
                                </a:solidFill>
                              </a14:hiddenFill>
                            </a:ext>
                          </a:extLst>
                        </pic:spPr>
                      </pic:pic>
                      <wps:wsp>
                        <wps:cNvPr id="1050" name="Rectangle 3"/>
                        <wps:cNvSpPr>
                          <a:spLocks noChangeArrowheads="1"/>
                        </wps:cNvSpPr>
                        <wps:spPr bwMode="auto">
                          <a:xfrm>
                            <a:off x="14344" y="5328"/>
                            <a:ext cx="8839" cy="309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wps:txbx>
                        <wps:bodyPr rot="0" vert="horz" wrap="square" lIns="91440" tIns="45720" rIns="91440" bIns="45720" anchor="ctr" anchorCtr="0" upright="1">
                          <a:noAutofit/>
                        </wps:bodyPr>
                      </wps:wsp>
                      <wps:wsp>
                        <wps:cNvPr id="1051" name="Rectangle 5"/>
                        <wps:cNvSpPr>
                          <a:spLocks noChangeArrowheads="1"/>
                        </wps:cNvSpPr>
                        <wps:spPr bwMode="auto">
                          <a:xfrm>
                            <a:off x="14770" y="14452"/>
                            <a:ext cx="8839" cy="2511"/>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wps:txbx>
                        <wps:bodyPr rot="0" vert="horz" wrap="square" lIns="91440" tIns="45720" rIns="91440" bIns="45720" anchor="ctr" anchorCtr="0" upright="1">
                          <a:noAutofit/>
                        </wps:bodyPr>
                      </wps:wsp>
                      <wps:wsp>
                        <wps:cNvPr id="1052" name="Rectangle 6"/>
                        <wps:cNvSpPr>
                          <a:spLocks noChangeArrowheads="1"/>
                        </wps:cNvSpPr>
                        <wps:spPr bwMode="auto">
                          <a:xfrm>
                            <a:off x="1511" y="13512"/>
                            <a:ext cx="8839" cy="3010"/>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wps:txbx>
                        <wps:bodyPr rot="0" vert="horz" wrap="square" lIns="91440" tIns="45720" rIns="91440" bIns="45720" anchor="ctr" anchorCtr="0" upright="1">
                          <a:noAutofit/>
                        </wps:bodyPr>
                      </wps:wsp>
                      <wps:wsp>
                        <wps:cNvPr id="1053" name="Rectangle 7"/>
                        <wps:cNvSpPr>
                          <a:spLocks noChangeArrowheads="1"/>
                        </wps:cNvSpPr>
                        <wps:spPr bwMode="auto">
                          <a:xfrm>
                            <a:off x="4184" y="6362"/>
                            <a:ext cx="5436"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wps:txbx>
                        <wps:bodyPr rot="0" vert="horz" wrap="square" lIns="0" tIns="0" rIns="0" bIns="0" anchor="ctr" anchorCtr="0" upright="1">
                          <a:noAutofit/>
                        </wps:bodyPr>
                      </wps:wsp>
                      <wps:wsp>
                        <wps:cNvPr id="1054" name="Rectangle 8"/>
                        <wps:cNvSpPr>
                          <a:spLocks noChangeArrowheads="1"/>
                        </wps:cNvSpPr>
                        <wps:spPr bwMode="auto">
                          <a:xfrm>
                            <a:off x="4133" y="7988"/>
                            <a:ext cx="6674"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wps:txbx>
                        <wps:bodyPr rot="0" vert="horz" wrap="square" lIns="0" tIns="0" rIns="0" bIns="0" anchor="ctr" anchorCtr="0" upright="1">
                          <a:noAutofit/>
                        </wps:bodyPr>
                      </wps:wsp>
                      <wps:wsp>
                        <wps:cNvPr id="1055" name="Rectangle 9"/>
                        <wps:cNvSpPr>
                          <a:spLocks noChangeArrowheads="1"/>
                        </wps:cNvSpPr>
                        <wps:spPr bwMode="auto">
                          <a:xfrm>
                            <a:off x="3879" y="9410"/>
                            <a:ext cx="4287" cy="172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wps:txbx>
                        <wps:bodyPr rot="0" vert="horz" wrap="square" lIns="0" tIns="0" rIns="0" bIns="0" anchor="ctr" anchorCtr="0" upright="1">
                          <a:noAutofit/>
                        </wps:bodyPr>
                      </wps:wsp>
                      <wps:wsp>
                        <wps:cNvPr id="160" name="Rectangle 4"/>
                        <wps:cNvSpPr>
                          <a:spLocks noChangeArrowheads="1"/>
                        </wps:cNvSpPr>
                        <wps:spPr bwMode="auto">
                          <a:xfrm>
                            <a:off x="21628" y="5612"/>
                            <a:ext cx="8839" cy="2477"/>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wps:txbx>
                        <wps:bodyPr rot="0" vert="horz" wrap="square" lIns="91440" tIns="45720" rIns="91440" bIns="45720" anchor="ctr" anchorCtr="0" upright="1">
                          <a:noAutofit/>
                        </wps:bodyPr>
                      </wps:wsp>
                      <wps:wsp>
                        <wps:cNvPr id="161" name="Rectangle 2"/>
                        <wps:cNvSpPr>
                          <a:spLocks noChangeArrowheads="1"/>
                        </wps:cNvSpPr>
                        <wps:spPr bwMode="auto">
                          <a:xfrm>
                            <a:off x="4554" y="1210"/>
                            <a:ext cx="8839" cy="2289"/>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wps:txbx>
                        <wps:bodyPr rot="0" vert="horz" wrap="square" lIns="91440" tIns="45720" rIns="91440" bIns="45720" anchor="ctr" anchorCtr="0" upright="1">
                          <a:noAutofit/>
                        </wps:bodyPr>
                      </wps:wsp>
                    </wpg:wgp>
                  </a:graphicData>
                </a:graphic>
              </wp:inline>
            </w:drawing>
          </mc:Choice>
          <mc:Fallback>
            <w:pict>
              <v:group w14:anchorId="4C5D535B" id="Gruppieren 11" o:spid="_x0000_s1714" style="width:252.6pt;height:143.4pt;mso-position-horizontal-relative:char;mso-position-vertical-relative:line" coordsize="32080,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">
                <v:shape id="Grafik 1978" o:spid="_x0000_s1715" type="#_x0000_t75" style="position:absolute;width:3208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">
                  <v:imagedata r:id="rId186" o:title=""/>
                </v:shape>
                <v:rect id="Rectangle 3" o:spid="_x0000_s1716" style="position:absolute;left:14344;top:5328;width:8839;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" fillcolor="#f2f2f2" stroked="f" strokeweight="1pt">
                  <v:textbox>
                    <w:txbxContent>
                      <w:p w14:paraId="0156CA84"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C</w:t>
                        </w:r>
                      </w:p>
                    </w:txbxContent>
                  </v:textbox>
                </v:rect>
                <v:rect id="Rectangle 5" o:spid="_x0000_s1717" style="position:absolute;left:14770;top:14452;width:8839;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" fillcolor="#f2f2f2" stroked="f" strokeweight="1pt">
                  <v:textbox>
                    <w:txbxContent>
                      <w:p w14:paraId="0C79256B"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Region A</w:t>
                        </w:r>
                      </w:p>
                    </w:txbxContent>
                  </v:textbox>
                </v:rect>
                <v:rect id="Rectangle 6" o:spid="_x0000_s1718" style="position:absolute;left:1511;top:13512;width:883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" fillcolor="#f2f2f2" stroked="f" strokeweight="1pt">
                  <v:textbox>
                    <w:txbxContent>
                      <w:p w14:paraId="0CB999D7" w14:textId="77777777" w:rsidR="00942C85" w:rsidRDefault="00942C85" w:rsidP="00942C85">
                        <w:pPr>
                          <w:jc w:val="center"/>
                          <w:textAlignment w:val="baseline"/>
                          <w:rPr>
                            <w:rFonts w:ascii="Arial" w:hAnsi="Arial" w:cs="Arial"/>
                            <w:color w:val="000000"/>
                            <w:kern w:val="24"/>
                            <w:sz w:val="20"/>
                            <w:szCs w:val="20"/>
                          </w:rPr>
                        </w:pPr>
                        <w:r>
                          <w:rPr>
                            <w:rFonts w:ascii="Arial" w:hAnsi="Arial" w:cs="Arial"/>
                            <w:color w:val="000000"/>
                            <w:kern w:val="24"/>
                            <w:sz w:val="20"/>
                            <w:szCs w:val="20"/>
                          </w:rPr>
                          <w:t>Outer Panel</w:t>
                        </w:r>
                      </w:p>
                    </w:txbxContent>
                  </v:textbox>
                </v:rect>
                <v:rect id="Rectangle 7" o:spid="_x0000_s1719" style="position:absolute;left:4184;top:6362;width:5436;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RJwwAAAN0AAAAPAAAAZHJzL2Rvd25yZXYueG1sRE9Na8JA&#10;EL0X/A/LFHprdlUq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HDgkScMAAADdAAAADwAA&#10;AAAAAAAAAAAAAAAHAgAAZHJzL2Rvd25yZXYueG1sUEsFBgAAAAADAAMAtwAAAPcCAAAAAA==&#10;" fillcolor="#f2f2f2" stroked="f" strokeweight="1pt">
                  <v:textbox inset="0,0,0,0">
                    <w:txbxContent>
                      <w:p w14:paraId="4DCB7F6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Adhesive</w:t>
                        </w:r>
                      </w:p>
                    </w:txbxContent>
                  </v:textbox>
                </v:rect>
                <v:rect id="Rectangle 8" o:spid="_x0000_s1720" style="position:absolute;left:4133;top:7988;width:667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" fillcolor="#f2f2f2" stroked="f" strokeweight="1pt">
                  <v:textbox inset="0,0,0,0">
                    <w:txbxContent>
                      <w:p w14:paraId="40F81E5D"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visible from</w:t>
                        </w:r>
                      </w:p>
                    </w:txbxContent>
                  </v:textbox>
                </v:rect>
                <v:rect id="Rectangle 9" o:spid="_x0000_s1721" style="position:absolute;left:3879;top:9410;width:428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" fillcolor="#f2f2f2" stroked="f" strokeweight="1pt">
                  <v:textbox inset="0,0,0,0">
                    <w:txbxContent>
                      <w:p w14:paraId="7F91AB78"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inside</w:t>
                        </w:r>
                      </w:p>
                    </w:txbxContent>
                  </v:textbox>
                </v:rect>
                <v:rect id="Rectangle 4" o:spid="_x0000_s1722" style="position:absolute;left:21628;top:5612;width:883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" fillcolor="#f2f2f2" stroked="f" strokeweight="1pt">
                  <v:textbox>
                    <w:txbxContent>
                      <w:p w14:paraId="1D44C437" w14:textId="77777777" w:rsidR="00942C85" w:rsidRDefault="00942C85"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Region B</w:t>
                        </w:r>
                      </w:p>
                    </w:txbxContent>
                  </v:textbox>
                </v:rect>
                <v:rect id="Rectangle 2" o:spid="_x0000_s1723" style="position:absolute;left:4554;top:1210;width:8839;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" fillcolor="#f2f2f2" stroked="f" strokeweight="1pt">
                  <v:textbox>
                    <w:txbxContent>
                      <w:p w14:paraId="5C610722" w14:textId="3AA0349F" w:rsidR="00942C85" w:rsidRDefault="00B12F6D" w:rsidP="00942C85">
                        <w:pPr>
                          <w:spacing w:after="0" w:line="240" w:lineRule="auto"/>
                          <w:jc w:val="center"/>
                          <w:textAlignment w:val="baseline"/>
                          <w:rPr>
                            <w:rFonts w:ascii="Arial" w:hAnsi="Arial" w:cs="Arial"/>
                            <w:color w:val="000000"/>
                            <w:kern w:val="24"/>
                            <w:sz w:val="20"/>
                            <w:szCs w:val="20"/>
                          </w:rPr>
                        </w:pPr>
                        <w:r>
                          <w:rPr>
                            <w:rFonts w:ascii="Arial" w:hAnsi="Arial" w:cs="Arial"/>
                            <w:color w:val="000000"/>
                            <w:kern w:val="24"/>
                            <w:sz w:val="20"/>
                            <w:szCs w:val="20"/>
                          </w:rPr>
                          <w:t>inner panel</w:t>
                        </w:r>
                      </w:p>
                    </w:txbxContent>
                  </v:textbox>
                </v:rect>
                <w10:anchorlock/>
              </v:group>
            </w:pict>
          </mc:Fallback>
        </mc:AlternateContent>
      </w:r>
    </w:p>
    <w:p w14:paraId="6D1B60C9" w14:textId="617F4122" w:rsidR="00FC68DB" w:rsidRPr="004A6C4F" w:rsidRDefault="00FC68DB" w:rsidP="00BD52D7">
      <w:pPr>
        <w:pStyle w:val="Beschriftung"/>
      </w:pPr>
      <w:bookmarkStart w:id="2142" w:name="_Ref413858805"/>
      <w:bookmarkStart w:id="2143" w:name="_Toc413861952"/>
      <w:bookmarkStart w:id="2144" w:name="_Toc3557149"/>
      <w:bookmarkStart w:id="2145" w:name="_Toc34747402"/>
      <w:bookmarkStart w:id="2146" w:name="_Toc76030600"/>
      <w:bookmarkStart w:id="2147" w:name="_Toc94530885"/>
      <w:bookmarkStart w:id="2148" w:name="_Toc101428281"/>
      <w:bookmarkStart w:id="2149" w:name="_Toc159618921"/>
      <w:r w:rsidRPr="005C2D94">
        <w:t xml:space="preserve">Figure </w:t>
      </w:r>
      <w:r w:rsidRPr="005C2D94">
        <w:fldChar w:fldCharType="begin"/>
      </w:r>
      <w:r w:rsidRPr="00F54804">
        <w:instrText xml:space="preserve"> SEQ Figure \* ARABIC </w:instrText>
      </w:r>
      <w:r w:rsidRPr="005C2D94">
        <w:fldChar w:fldCharType="separate"/>
      </w:r>
      <w:r w:rsidR="0012574E">
        <w:rPr>
          <w:noProof/>
        </w:rPr>
        <w:t>78</w:t>
      </w:r>
      <w:r w:rsidRPr="005C2D94">
        <w:fldChar w:fldCharType="end"/>
      </w:r>
      <w:bookmarkEnd w:id="2142"/>
      <w:r w:rsidR="00683BEB">
        <w:t xml:space="preserve"> —</w:t>
      </w:r>
      <w:r w:rsidRPr="00F54804">
        <w:t xml:space="preserve"> The Three Regions of a Hemming</w:t>
      </w:r>
      <w:bookmarkEnd w:id="2143"/>
      <w:bookmarkEnd w:id="2144"/>
      <w:bookmarkEnd w:id="2145"/>
      <w:bookmarkEnd w:id="2146"/>
      <w:bookmarkEnd w:id="2147"/>
      <w:bookmarkEnd w:id="2148"/>
      <w:bookmarkEnd w:id="2149"/>
    </w:p>
    <w:p w14:paraId="4E5CF46E" w14:textId="7FB6C873" w:rsidR="00FC68DB" w:rsidRPr="001E4607" w:rsidRDefault="00FC68DB" w:rsidP="00B202D2">
      <w:pPr>
        <w:keepNext/>
      </w:pPr>
      <w:r w:rsidRPr="005C2D94">
        <w:t>The solution described below addresses certain features in hemming design:</w:t>
      </w:r>
      <w:r w:rsidR="00735236">
        <w:t xml:space="preserve"> </w:t>
      </w:r>
    </w:p>
    <w:p w14:paraId="5F1A1213" w14:textId="42E6A239"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f the adhesive</w:t>
      </w:r>
      <w:r w:rsidR="00735236">
        <w:t xml:space="preserve">, </w:t>
      </w:r>
    </w:p>
    <w:p w14:paraId="0634553F" w14:textId="45712A82" w:rsidR="00FC68DB" w:rsidRPr="00F54804" w:rsidRDefault="00FC68DB">
      <w:pPr>
        <w:numPr>
          <w:ilvl w:val="0"/>
          <w:numId w:val="16"/>
        </w:numPr>
        <w:tabs>
          <w:tab w:val="clear" w:pos="403"/>
        </w:tabs>
        <w:spacing w:line="240" w:lineRule="auto"/>
      </w:pPr>
      <w:r w:rsidRPr="000A1B7B">
        <w:t>Each region may have a different filling percentage. This is mainly to prevent spillage, but also to maximize overlap</w:t>
      </w:r>
      <w:r w:rsidR="00735236">
        <w:t xml:space="preserve"> of the </w:t>
      </w:r>
      <w:r w:rsidR="00735236" w:rsidRPr="000A1B7B">
        <w:t>contact</w:t>
      </w:r>
      <w:r w:rsidR="00735236">
        <w:t xml:space="preserve">. </w:t>
      </w:r>
    </w:p>
    <w:p w14:paraId="20B70C68" w14:textId="4F40D4D0" w:rsidR="00FC68DB" w:rsidRDefault="00FC68DB">
      <w:pPr>
        <w:numPr>
          <w:ilvl w:val="0"/>
          <w:numId w:val="16"/>
        </w:numPr>
        <w:tabs>
          <w:tab w:val="clear" w:pos="403"/>
        </w:tabs>
        <w:spacing w:line="240" w:lineRule="auto"/>
      </w:pPr>
      <w:r w:rsidRPr="00F54804">
        <w:t xml:space="preserve">Reinforcements may exist in the </w:t>
      </w:r>
      <w:r w:rsidR="00735236">
        <w:t>i</w:t>
      </w:r>
      <w:r w:rsidRPr="00D0681A">
        <w:t xml:space="preserve">nner </w:t>
      </w:r>
      <w:r w:rsidR="00735236">
        <w:t>p</w:t>
      </w:r>
      <w:r w:rsidRPr="00D0681A">
        <w:t>anel</w:t>
      </w:r>
      <w:r w:rsidRPr="00F54804">
        <w:t>.</w:t>
      </w:r>
      <w:r w:rsidR="00735236">
        <w:t xml:space="preserve"> </w:t>
      </w:r>
    </w:p>
    <w:p w14:paraId="1021FE41" w14:textId="77777777" w:rsidR="00735236" w:rsidRDefault="00735236" w:rsidP="00735236">
      <w:pPr>
        <w:rPr>
          <w:lang w:eastAsia="en-GB"/>
        </w:rPr>
      </w:pPr>
    </w:p>
    <w:p w14:paraId="2552F71F" w14:textId="4DEDA643" w:rsidR="00735236" w:rsidRPr="00F54804" w:rsidRDefault="00735236" w:rsidP="00735236">
      <w:pPr>
        <w:keepNext/>
      </w:pPr>
      <w:r w:rsidRPr="0013175B">
        <w:rPr>
          <w:lang w:eastAsia="en-GB"/>
        </w:rPr>
        <w:t>Width and</w:t>
      </w:r>
      <w:r w:rsidRPr="00F54804">
        <w:t xml:space="preserve"> path sometimes change to avoid obstacles, </w:t>
      </w:r>
      <w:r>
        <w:t>such as</w:t>
      </w:r>
      <w:r w:rsidRPr="00F54804">
        <w:t xml:space="preserve"> holes</w:t>
      </w:r>
      <w:r>
        <w:t xml:space="preserve">, see </w:t>
      </w:r>
      <w:r>
        <w:fldChar w:fldCharType="begin"/>
      </w:r>
      <w:r>
        <w:instrText xml:space="preserve"> REF _Ref413850590 \h </w:instrText>
      </w:r>
      <w:r>
        <w:fldChar w:fldCharType="separate"/>
      </w:r>
      <w:r w:rsidR="0012574E" w:rsidRPr="005C2D94">
        <w:t xml:space="preserve">Figure </w:t>
      </w:r>
      <w:r w:rsidR="0012574E">
        <w:rPr>
          <w:noProof/>
        </w:rPr>
        <w:t>79</w:t>
      </w:r>
      <w:r>
        <w:fldChar w:fldCharType="end"/>
      </w:r>
      <w:r>
        <w:t xml:space="preserve">: </w:t>
      </w:r>
    </w:p>
    <w:p w14:paraId="2963C64D" w14:textId="3A6F1A4A" w:rsidR="00FC68DB" w:rsidRPr="00F54804" w:rsidRDefault="00D860C8" w:rsidP="00B202D2">
      <w:pPr>
        <w:keepNext/>
        <w:jc w:val="center"/>
      </w:pPr>
      <w:r>
        <w:rPr>
          <w:noProof/>
        </w:rPr>
        <mc:AlternateContent>
          <mc:Choice Requires="wpg">
            <w:drawing>
              <wp:inline distT="0" distB="0" distL="0" distR="0" wp14:anchorId="14E305E5" wp14:editId="18EC4065">
                <wp:extent cx="3779520" cy="2240915"/>
                <wp:effectExtent l="0" t="0" r="5080" b="1905"/>
                <wp:docPr id="104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40915"/>
                          <a:chOff x="0" y="0"/>
                          <a:chExt cx="37795" cy="22409"/>
                        </a:xfrm>
                      </wpg:grpSpPr>
                      <pic:pic xmlns:pic="http://schemas.openxmlformats.org/drawingml/2006/picture">
                        <pic:nvPicPr>
                          <pic:cNvPr id="1043" name="Grafik 19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95" cy="22409"/>
                          </a:xfrm>
                          <a:prstGeom prst="rect">
                            <a:avLst/>
                          </a:prstGeom>
                          <a:noFill/>
                          <a:extLst>
                            <a:ext uri="{909E8E84-426E-40DD-AFC4-6F175D3DCCD1}">
                              <a14:hiddenFill xmlns:a14="http://schemas.microsoft.com/office/drawing/2010/main">
                                <a:solidFill>
                                  <a:srgbClr val="FFFFFF"/>
                                </a:solidFill>
                              </a14:hiddenFill>
                            </a:ext>
                          </a:extLst>
                        </pic:spPr>
                      </pic:pic>
                      <wps:wsp>
                        <wps:cNvPr id="1044" name="TextBox 3"/>
                        <wps:cNvSpPr txBox="1">
                          <a:spLocks noChangeArrowheads="1"/>
                        </wps:cNvSpPr>
                        <wps:spPr bwMode="auto">
                          <a:xfrm>
                            <a:off x="7964" y="2419"/>
                            <a:ext cx="2674"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5" name="TextBox 4"/>
                        <wps:cNvSpPr txBox="1">
                          <a:spLocks noChangeArrowheads="1"/>
                        </wps:cNvSpPr>
                        <wps:spPr bwMode="auto">
                          <a:xfrm>
                            <a:off x="26136" y="2083"/>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46" name="TextBox 5"/>
                        <wps:cNvSpPr txBox="1">
                          <a:spLocks noChangeArrowheads="1"/>
                        </wps:cNvSpPr>
                        <wps:spPr bwMode="auto">
                          <a:xfrm>
                            <a:off x="8710"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s:wsp>
                        <wps:cNvPr id="1047" name="TextBox 6"/>
                        <wps:cNvSpPr txBox="1">
                          <a:spLocks noChangeArrowheads="1"/>
                        </wps:cNvSpPr>
                        <wps:spPr bwMode="auto">
                          <a:xfrm>
                            <a:off x="26517" y="17558"/>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wps:txbx>
                        <wps:bodyPr rot="0" vert="horz" wrap="square" lIns="0" tIns="0" rIns="0" bIns="0" anchor="t" anchorCtr="0" upright="1">
                          <a:spAutoFit/>
                        </wps:bodyPr>
                      </wps:wsp>
                    </wpg:wgp>
                  </a:graphicData>
                </a:graphic>
              </wp:inline>
            </w:drawing>
          </mc:Choice>
          <mc:Fallback>
            <w:pict>
              <v:group w14:anchorId="14E305E5" id="_x0000_s1724" style="width:297.6pt;height:176.45pt;mso-position-horizontal-relative:char;mso-position-vertical-relative:line" coordsize="3779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">
                <v:shape id="Grafik 1988" o:spid="_x0000_s1725" type="#_x0000_t75" style="position:absolute;width:37795;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">
                  <v:imagedata r:id="rId188" o:title=""/>
                </v:shape>
                <v:shape id="TextBox 3" o:spid="_x0000_s1726" type="#_x0000_t202" style="position:absolute;left:7964;top:2419;width:26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" fillcolor="#f2f2f2" stroked="f">
                  <v:textbox style="mso-fit-shape-to-text:t" inset="0,0,0,0">
                    <w:txbxContent>
                      <w:p w14:paraId="3A0DB5DB"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4" o:spid="_x0000_s1727" type="#_x0000_t202" style="position:absolute;left:26136;top:2083;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" fillcolor="#f2f2f2" stroked="f">
                  <v:textbox style="mso-fit-shape-to-text:t" inset="0,0,0,0">
                    <w:txbxContent>
                      <w:p w14:paraId="01370E32"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5" o:spid="_x0000_s1728" type="#_x0000_t202" style="position:absolute;left:8710;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" fillcolor="#f2f2f2" stroked="f">
                  <v:textbox style="mso-fit-shape-to-text:t" inset="0,0,0,0">
                    <w:txbxContent>
                      <w:p w14:paraId="7BBBB6F9"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v:shape id="TextBox 6" o:spid="_x0000_s1729" type="#_x0000_t202" style="position:absolute;left:26517;top:17558;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" fillcolor="#f2f2f2" stroked="f">
                  <v:textbox style="mso-fit-shape-to-text:t" inset="0,0,0,0">
                    <w:txbxContent>
                      <w:p w14:paraId="7952439F" w14:textId="77777777" w:rsidR="00C74FBE" w:rsidRDefault="00C74FBE" w:rsidP="00C74FBE">
                        <w:pPr>
                          <w:textAlignment w:val="baseline"/>
                          <w:rPr>
                            <w:rFonts w:ascii="Arial" w:hAnsi="Arial" w:cs="Arial"/>
                            <w:color w:val="000000"/>
                            <w:kern w:val="24"/>
                            <w:sz w:val="12"/>
                            <w:szCs w:val="12"/>
                          </w:rPr>
                        </w:pPr>
                        <w:r>
                          <w:rPr>
                            <w:rFonts w:ascii="Arial" w:hAnsi="Arial" w:cs="Arial"/>
                            <w:color w:val="000000"/>
                            <w:kern w:val="24"/>
                            <w:sz w:val="12"/>
                            <w:szCs w:val="12"/>
                          </w:rPr>
                          <w:t>ADHESIVE</w:t>
                        </w:r>
                      </w:p>
                    </w:txbxContent>
                  </v:textbox>
                </v:shape>
                <w10:anchorlock/>
              </v:group>
            </w:pict>
          </mc:Fallback>
        </mc:AlternateContent>
      </w:r>
    </w:p>
    <w:p w14:paraId="73BB4D9D" w14:textId="3B0EFA49" w:rsidR="00FC68DB" w:rsidRPr="0013175B" w:rsidRDefault="00FC68DB" w:rsidP="00BD52D7">
      <w:pPr>
        <w:pStyle w:val="Beschriftung"/>
        <w:rPr>
          <w:lang w:eastAsia="en-GB"/>
        </w:rPr>
      </w:pPr>
      <w:bookmarkStart w:id="2150" w:name="_Ref413850590"/>
      <w:bookmarkStart w:id="2151" w:name="_Toc413861953"/>
      <w:bookmarkStart w:id="2152" w:name="_Toc3557150"/>
      <w:bookmarkStart w:id="2153" w:name="_Toc34747403"/>
      <w:bookmarkStart w:id="2154" w:name="_Toc76030601"/>
      <w:bookmarkStart w:id="2155" w:name="_Toc94530886"/>
      <w:bookmarkStart w:id="2156" w:name="_Toc101428282"/>
      <w:bookmarkStart w:id="2157" w:name="_Toc159618922"/>
      <w:r w:rsidRPr="005C2D94">
        <w:t xml:space="preserve">Figure </w:t>
      </w:r>
      <w:r w:rsidRPr="005C2D94">
        <w:fldChar w:fldCharType="begin"/>
      </w:r>
      <w:r w:rsidRPr="00F54804">
        <w:instrText xml:space="preserve"> SEQ Figure \* ARABIC </w:instrText>
      </w:r>
      <w:r w:rsidRPr="005C2D94">
        <w:fldChar w:fldCharType="separate"/>
      </w:r>
      <w:r w:rsidR="0012574E">
        <w:rPr>
          <w:noProof/>
        </w:rPr>
        <w:t>79</w:t>
      </w:r>
      <w:r w:rsidRPr="005C2D94">
        <w:fldChar w:fldCharType="end"/>
      </w:r>
      <w:bookmarkEnd w:id="2150"/>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2151"/>
      <w:bookmarkEnd w:id="2152"/>
      <w:bookmarkEnd w:id="2153"/>
      <w:bookmarkEnd w:id="2154"/>
      <w:bookmarkEnd w:id="2155"/>
      <w:bookmarkEnd w:id="2156"/>
      <w:bookmarkEnd w:id="2157"/>
    </w:p>
    <w:p w14:paraId="49F1C794" w14:textId="77777777" w:rsidR="00735236" w:rsidRDefault="00735236" w:rsidP="00735236"/>
    <w:p w14:paraId="5AA274C7" w14:textId="57297CA2" w:rsidR="00735236" w:rsidRDefault="00735236" w:rsidP="00735236">
      <w:pPr>
        <w:keepNext/>
        <w:rPr>
          <w:lang w:eastAsia="en-GB"/>
        </w:rPr>
      </w:pPr>
      <w:r w:rsidRPr="0013175B">
        <w:rPr>
          <w:lang w:eastAsia="en-GB"/>
        </w:rPr>
        <w:lastRenderedPageBreak/>
        <w:t>Adhesive generally follows inner routes around corners</w:t>
      </w:r>
      <w:r>
        <w:rPr>
          <w:lang w:eastAsia="en-GB"/>
        </w:rPr>
        <w:t xml:space="preserve">, see </w:t>
      </w:r>
      <w:r>
        <w:rPr>
          <w:lang w:eastAsia="en-GB"/>
        </w:rPr>
        <w:fldChar w:fldCharType="begin"/>
      </w:r>
      <w:r>
        <w:rPr>
          <w:lang w:eastAsia="en-GB"/>
        </w:rPr>
        <w:instrText xml:space="preserve"> REF _Ref159233143 \h </w:instrText>
      </w:r>
      <w:r>
        <w:rPr>
          <w:lang w:eastAsia="en-GB"/>
        </w:rPr>
      </w:r>
      <w:r>
        <w:rPr>
          <w:lang w:eastAsia="en-GB"/>
        </w:rPr>
        <w:fldChar w:fldCharType="separate"/>
      </w:r>
      <w:r w:rsidR="0012574E" w:rsidRPr="00F54804">
        <w:t xml:space="preserve">Figure </w:t>
      </w:r>
      <w:r w:rsidR="0012574E">
        <w:rPr>
          <w:noProof/>
        </w:rPr>
        <w:t>80</w:t>
      </w:r>
      <w:r>
        <w:rPr>
          <w:lang w:eastAsia="en-GB"/>
        </w:rPr>
        <w:fldChar w:fldCharType="end"/>
      </w:r>
      <w:r>
        <w:rPr>
          <w:lang w:eastAsia="en-GB"/>
        </w:rPr>
        <w:t xml:space="preserve">: </w:t>
      </w:r>
    </w:p>
    <w:p w14:paraId="7A172F75" w14:textId="671AD1EF" w:rsidR="00FC68DB" w:rsidRPr="0013175B" w:rsidRDefault="00D860C8" w:rsidP="00B202D2">
      <w:pPr>
        <w:keepNext/>
        <w:jc w:val="center"/>
        <w:rPr>
          <w:lang w:eastAsia="en-GB"/>
        </w:rPr>
      </w:pPr>
      <w:r>
        <w:rPr>
          <w:noProof/>
        </w:rPr>
        <mc:AlternateContent>
          <mc:Choice Requires="wpg">
            <w:drawing>
              <wp:inline distT="0" distB="0" distL="0" distR="0" wp14:anchorId="0CED019D" wp14:editId="3790D093">
                <wp:extent cx="3779520" cy="2218055"/>
                <wp:effectExtent l="0" t="0" r="0" b="0"/>
                <wp:docPr id="103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218055"/>
                          <a:chOff x="0" y="0"/>
                          <a:chExt cx="37795" cy="22180"/>
                        </a:xfrm>
                      </wpg:grpSpPr>
                      <pic:pic xmlns:pic="http://schemas.openxmlformats.org/drawingml/2006/picture">
                        <pic:nvPicPr>
                          <pic:cNvPr id="1034" name="Grafik 19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795" cy="22180"/>
                          </a:xfrm>
                          <a:prstGeom prst="rect">
                            <a:avLst/>
                          </a:prstGeom>
                          <a:noFill/>
                          <a:extLst>
                            <a:ext uri="{909E8E84-426E-40DD-AFC4-6F175D3DCCD1}">
                              <a14:hiddenFill xmlns:a14="http://schemas.microsoft.com/office/drawing/2010/main">
                                <a:solidFill>
                                  <a:srgbClr val="FFFFFF"/>
                                </a:solidFill>
                              </a14:hiddenFill>
                            </a:ext>
                          </a:extLst>
                        </pic:spPr>
                      </pic:pic>
                      <wps:wsp>
                        <wps:cNvPr id="1035" name="TextBox 3"/>
                        <wps:cNvSpPr txBox="1">
                          <a:spLocks noChangeArrowheads="1"/>
                        </wps:cNvSpPr>
                        <wps:spPr bwMode="auto">
                          <a:xfrm>
                            <a:off x="12750" y="1207"/>
                            <a:ext cx="4217" cy="5334"/>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wps:txbx>
                        <wps:bodyPr rot="0" vert="horz" wrap="square" lIns="0" tIns="0" rIns="0" bIns="0" anchor="t" anchorCtr="0" upright="1">
                          <a:spAutoFit/>
                        </wps:bodyPr>
                      </wps:wsp>
                      <wps:wsp>
                        <wps:cNvPr id="1036" name="TextBox 5"/>
                        <wps:cNvSpPr txBox="1">
                          <a:spLocks noChangeArrowheads="1"/>
                        </wps:cNvSpPr>
                        <wps:spPr bwMode="auto">
                          <a:xfrm>
                            <a:off x="18814" y="2264"/>
                            <a:ext cx="421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wps:txbx>
                        <wps:bodyPr rot="0" vert="horz" wrap="square" lIns="0" tIns="0" rIns="0" bIns="0" anchor="t" anchorCtr="0" upright="1">
                          <a:spAutoFit/>
                        </wps:bodyPr>
                      </wps:wsp>
                      <wps:wsp>
                        <wps:cNvPr id="1037" name="TextBox 6"/>
                        <wps:cNvSpPr txBox="1">
                          <a:spLocks noChangeArrowheads="1"/>
                        </wps:cNvSpPr>
                        <wps:spPr bwMode="auto">
                          <a:xfrm>
                            <a:off x="18719" y="3913"/>
                            <a:ext cx="3328"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wps:txbx>
                        <wps:bodyPr rot="0" vert="horz" wrap="square" lIns="0" tIns="0" rIns="0" bIns="0" anchor="t" anchorCtr="0" upright="1">
                          <a:spAutoFit/>
                        </wps:bodyPr>
                      </wps:wsp>
                      <wps:wsp>
                        <wps:cNvPr id="1038" name="TextBox 7"/>
                        <wps:cNvSpPr txBox="1">
                          <a:spLocks noChangeArrowheads="1"/>
                        </wps:cNvSpPr>
                        <wps:spPr bwMode="auto">
                          <a:xfrm>
                            <a:off x="19456" y="13585"/>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9" name="TextBox 8"/>
                        <wps:cNvSpPr txBox="1">
                          <a:spLocks noChangeArrowheads="1"/>
                        </wps:cNvSpPr>
                        <wps:spPr bwMode="auto">
                          <a:xfrm>
                            <a:off x="711" y="15719"/>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40" name="TextBox 9"/>
                        <wps:cNvSpPr txBox="1">
                          <a:spLocks noChangeArrowheads="1"/>
                        </wps:cNvSpPr>
                        <wps:spPr bwMode="auto">
                          <a:xfrm>
                            <a:off x="10401" y="15587"/>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s:wsp>
                        <wps:cNvPr id="1041" name="TextBox 10"/>
                        <wps:cNvSpPr txBox="1">
                          <a:spLocks noChangeArrowheads="1"/>
                        </wps:cNvSpPr>
                        <wps:spPr bwMode="auto">
                          <a:xfrm>
                            <a:off x="29889" y="15719"/>
                            <a:ext cx="5956" cy="381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wps:txbx>
                        <wps:bodyPr rot="0" vert="horz" wrap="square" lIns="0" tIns="0" rIns="0" bIns="0" anchor="t" anchorCtr="0" upright="1">
                          <a:spAutoFit/>
                        </wps:bodyPr>
                      </wps:wsp>
                    </wpg:wgp>
                  </a:graphicData>
                </a:graphic>
              </wp:inline>
            </w:drawing>
          </mc:Choice>
          <mc:Fallback>
            <w:pict>
              <v:group w14:anchorId="0CED019D" id="Group 63" o:spid="_x0000_s1730" style="width:297.6pt;height:174.65pt;mso-position-horizontal-relative:char;mso-position-vertical-relative:line" coordsize="3779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">
                <v:shape id="Grafik 1994" o:spid="_x0000_s1731" type="#_x0000_t75" style="position:absolute;width:37795;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">
                  <v:imagedata r:id="rId190" o:title=""/>
                </v:shape>
                <v:shape id="TextBox 3" o:spid="_x0000_s1732" type="#_x0000_t202" style="position:absolute;left:12750;top:1207;width:421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" fillcolor="#f2f2f2" stroked="f">
                  <v:textbox style="mso-fit-shape-to-text:t" inset="0,0,0,0">
                    <w:txbxContent>
                      <w:p w14:paraId="402C3D86"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 RELIEF NOTCH</w:t>
                        </w:r>
                      </w:p>
                    </w:txbxContent>
                  </v:textbox>
                </v:shape>
                <v:shape id="TextBox 5" o:spid="_x0000_s1733" type="#_x0000_t202" style="position:absolute;left:18814;top:2264;width:42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" fillcolor="#f2f2f2" stroked="f">
                  <v:textbox style="mso-fit-shape-to-text:t" inset="0,0,0,0">
                    <w:txbxContent>
                      <w:p w14:paraId="69E5075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CORNER</w:t>
                        </w:r>
                      </w:p>
                    </w:txbxContent>
                  </v:textbox>
                </v:shape>
                <v:shape id="TextBox 6" o:spid="_x0000_s1734" type="#_x0000_t202" style="position:absolute;left:18719;top:3913;width:332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" fillcolor="#f2f2f2" stroked="f">
                  <v:textbox style="mso-fit-shape-to-text:t" inset="0,0,0,0">
                    <w:txbxContent>
                      <w:p w14:paraId="31C6F7C3"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RELIEF NOTCH</w:t>
                        </w:r>
                      </w:p>
                    </w:txbxContent>
                  </v:textbox>
                </v:shape>
                <v:shape id="TextBox 7" o:spid="_x0000_s1735" type="#_x0000_t202" style="position:absolute;left:19456;top:13585;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" fillcolor="#f2f2f2" stroked="f">
                  <v:textbox style="mso-fit-shape-to-text:t" inset="0,0,0,0">
                    <w:txbxContent>
                      <w:p w14:paraId="779AC151"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8" o:spid="_x0000_s1736" type="#_x0000_t202" style="position:absolute;left:711;top:15719;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" fillcolor="#f2f2f2" stroked="f">
                  <v:textbox style="mso-fit-shape-to-text:t" inset="0,0,0,0">
                    <w:txbxContent>
                      <w:p w14:paraId="5324588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9" o:spid="_x0000_s1737" type="#_x0000_t202" style="position:absolute;left:10401;top:15587;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" fillcolor="#f2f2f2" stroked="f">
                  <v:textbox style="mso-fit-shape-to-text:t" inset="0,0,0,0">
                    <w:txbxContent>
                      <w:p w14:paraId="123BF49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v:shape id="TextBox 10" o:spid="_x0000_s1738" type="#_x0000_t202" style="position:absolute;left:29889;top:15719;width:59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" fillcolor="#f2f2f2" stroked="f">
                  <v:textbox style="mso-fit-shape-to-text:t" inset="0,0,0,0">
                    <w:txbxContent>
                      <w:p w14:paraId="028A811F"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 MINIMUM</w:t>
                        </w:r>
                      </w:p>
                    </w:txbxContent>
                  </v:textbox>
                </v:shape>
                <w10:anchorlock/>
              </v:group>
            </w:pict>
          </mc:Fallback>
        </mc:AlternateContent>
      </w:r>
    </w:p>
    <w:p w14:paraId="6684891F" w14:textId="3CF3F1E9" w:rsidR="00FC68DB" w:rsidRPr="005C2D94" w:rsidRDefault="00FC68DB" w:rsidP="00BD52D7">
      <w:pPr>
        <w:pStyle w:val="Beschriftung"/>
      </w:pPr>
      <w:bookmarkStart w:id="2158" w:name="_Ref159233143"/>
      <w:bookmarkStart w:id="2159" w:name="_Toc413861954"/>
      <w:bookmarkStart w:id="2160" w:name="_Toc3557151"/>
      <w:bookmarkStart w:id="2161" w:name="_Toc34747404"/>
      <w:bookmarkStart w:id="2162" w:name="_Toc76030602"/>
      <w:bookmarkStart w:id="2163" w:name="_Toc94530887"/>
      <w:bookmarkStart w:id="2164" w:name="_Toc101428283"/>
      <w:bookmarkStart w:id="2165" w:name="_Toc159618923"/>
      <w:r w:rsidRPr="00F54804">
        <w:t xml:space="preserve">Figure </w:t>
      </w:r>
      <w:r w:rsidRPr="005C2D94">
        <w:fldChar w:fldCharType="begin"/>
      </w:r>
      <w:r w:rsidRPr="00F54804">
        <w:instrText xml:space="preserve"> SEQ Figure \* ARABIC </w:instrText>
      </w:r>
      <w:r w:rsidRPr="005C2D94">
        <w:fldChar w:fldCharType="separate"/>
      </w:r>
      <w:r w:rsidR="0012574E">
        <w:rPr>
          <w:noProof/>
        </w:rPr>
        <w:t>80</w:t>
      </w:r>
      <w:r w:rsidRPr="005C2D94">
        <w:fldChar w:fldCharType="end"/>
      </w:r>
      <w:bookmarkEnd w:id="2158"/>
      <w:r w:rsidR="00683BEB">
        <w:t xml:space="preserve"> —</w:t>
      </w:r>
      <w:r w:rsidRPr="00F54804">
        <w:t xml:space="preserve"> Adhesive Path Differs from Root Path</w:t>
      </w:r>
      <w:bookmarkEnd w:id="2159"/>
      <w:bookmarkEnd w:id="2160"/>
      <w:bookmarkEnd w:id="2161"/>
      <w:bookmarkEnd w:id="2162"/>
      <w:bookmarkEnd w:id="2163"/>
      <w:bookmarkEnd w:id="2164"/>
      <w:bookmarkEnd w:id="2165"/>
    </w:p>
    <w:p w14:paraId="19AE5007" w14:textId="77777777" w:rsidR="00735236" w:rsidRDefault="00735236" w:rsidP="00735236">
      <w:pPr>
        <w:rPr>
          <w:lang w:eastAsia="en-GB"/>
        </w:rPr>
      </w:pPr>
    </w:p>
    <w:p w14:paraId="2A31210F" w14:textId="01BCE23B" w:rsidR="00735236" w:rsidRPr="0013175B" w:rsidRDefault="00735236" w:rsidP="00735236">
      <w:pPr>
        <w:keepNext/>
        <w:rPr>
          <w:lang w:eastAsia="en-GB"/>
        </w:rPr>
      </w:pPr>
      <w:r w:rsidRPr="0013175B">
        <w:rPr>
          <w:lang w:eastAsia="en-GB"/>
        </w:rPr>
        <w:t xml:space="preserve">Reinforcements need to be considered as part of the </w:t>
      </w:r>
      <w:r w:rsidR="00B12F6D">
        <w:rPr>
          <w:lang w:eastAsia="en-GB"/>
        </w:rPr>
        <w:t>inner panel</w:t>
      </w:r>
      <w:r w:rsidRPr="0013175B">
        <w:rPr>
          <w:lang w:eastAsia="en-GB"/>
        </w:rPr>
        <w:t xml:space="preserve"> and glued accordingly</w:t>
      </w:r>
      <w:r>
        <w:rPr>
          <w:lang w:eastAsia="en-GB"/>
        </w:rPr>
        <w:t xml:space="preserve">, see </w:t>
      </w:r>
      <w:r>
        <w:rPr>
          <w:lang w:eastAsia="en-GB"/>
        </w:rPr>
        <w:fldChar w:fldCharType="begin"/>
      </w:r>
      <w:r>
        <w:rPr>
          <w:lang w:eastAsia="en-GB"/>
        </w:rPr>
        <w:instrText xml:space="preserve"> REF _Ref159233192 \h </w:instrText>
      </w:r>
      <w:r>
        <w:rPr>
          <w:lang w:eastAsia="en-GB"/>
        </w:rPr>
      </w:r>
      <w:r>
        <w:rPr>
          <w:lang w:eastAsia="en-GB"/>
        </w:rPr>
        <w:fldChar w:fldCharType="separate"/>
      </w:r>
      <w:r w:rsidR="0012574E" w:rsidRPr="00F54804">
        <w:t xml:space="preserve">Figure </w:t>
      </w:r>
      <w:r w:rsidR="0012574E">
        <w:rPr>
          <w:noProof/>
        </w:rPr>
        <w:t>81</w:t>
      </w:r>
      <w:r>
        <w:rPr>
          <w:lang w:eastAsia="en-GB"/>
        </w:rPr>
        <w:fldChar w:fldCharType="end"/>
      </w:r>
      <w:r>
        <w:rPr>
          <w:lang w:eastAsia="en-GB"/>
        </w:rPr>
        <w:t xml:space="preserve">: </w:t>
      </w:r>
    </w:p>
    <w:p w14:paraId="1BBEB9FA" w14:textId="24919B49" w:rsidR="00FC68DB" w:rsidRPr="00F54804" w:rsidRDefault="00D860C8" w:rsidP="00B202D2">
      <w:pPr>
        <w:keepNext/>
        <w:jc w:val="center"/>
      </w:pPr>
      <w:r>
        <w:rPr>
          <w:noProof/>
        </w:rPr>
        <mc:AlternateContent>
          <mc:Choice Requires="wpg">
            <w:drawing>
              <wp:inline distT="0" distB="0" distL="0" distR="0" wp14:anchorId="43AFCC8F" wp14:editId="667EABCC">
                <wp:extent cx="3779520" cy="2550160"/>
                <wp:effectExtent l="1270" t="3810" r="635" b="0"/>
                <wp:docPr id="1024" name="Gruppieren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550160"/>
                          <a:chOff x="0" y="0"/>
                          <a:chExt cx="37795" cy="25501"/>
                        </a:xfrm>
                      </wpg:grpSpPr>
                      <pic:pic xmlns:pic="http://schemas.openxmlformats.org/drawingml/2006/picture">
                        <pic:nvPicPr>
                          <pic:cNvPr id="1025" name="Grafik 20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95" cy="25501"/>
                          </a:xfrm>
                          <a:prstGeom prst="rect">
                            <a:avLst/>
                          </a:prstGeom>
                          <a:noFill/>
                          <a:extLst>
                            <a:ext uri="{909E8E84-426E-40DD-AFC4-6F175D3DCCD1}">
                              <a14:hiddenFill xmlns:a14="http://schemas.microsoft.com/office/drawing/2010/main">
                                <a:solidFill>
                                  <a:srgbClr val="FFFFFF"/>
                                </a:solidFill>
                              </a14:hiddenFill>
                            </a:ext>
                          </a:extLst>
                        </pic:spPr>
                      </pic:pic>
                      <wps:wsp>
                        <wps:cNvPr id="1028" name="TextBox 2"/>
                        <wps:cNvSpPr txBox="1">
                          <a:spLocks noChangeArrowheads="1"/>
                        </wps:cNvSpPr>
                        <wps:spPr bwMode="auto">
                          <a:xfrm>
                            <a:off x="17956" y="1121"/>
                            <a:ext cx="2845"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wps:txbx>
                        <wps:bodyPr rot="0" vert="horz" wrap="square" lIns="0" tIns="0" rIns="0" bIns="0" anchor="t" anchorCtr="0" upright="1">
                          <a:spAutoFit/>
                        </wps:bodyPr>
                      </wps:wsp>
                      <wps:wsp>
                        <wps:cNvPr id="1029" name="TextBox 3"/>
                        <wps:cNvSpPr txBox="1">
                          <a:spLocks noChangeArrowheads="1"/>
                        </wps:cNvSpPr>
                        <wps:spPr bwMode="auto">
                          <a:xfrm>
                            <a:off x="9144" y="15412"/>
                            <a:ext cx="4699"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wps:txbx>
                        <wps:bodyPr rot="0" vert="horz" wrap="square" lIns="0" tIns="0" rIns="0" bIns="0" anchor="t" anchorCtr="0" upright="1">
                          <a:spAutoFit/>
                        </wps:bodyPr>
                      </wps:wsp>
                      <wps:wsp>
                        <wps:cNvPr id="1031" name="TextBox 4"/>
                        <wps:cNvSpPr txBox="1">
                          <a:spLocks noChangeArrowheads="1"/>
                        </wps:cNvSpPr>
                        <wps:spPr bwMode="auto">
                          <a:xfrm>
                            <a:off x="21424" y="16855"/>
                            <a:ext cx="5957"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wps:txbx>
                        <wps:bodyPr rot="0" vert="horz" wrap="square" lIns="0" tIns="0" rIns="0" bIns="0" anchor="t" anchorCtr="0" upright="1">
                          <a:spAutoFit/>
                        </wps:bodyPr>
                      </wps:wsp>
                      <wps:wsp>
                        <wps:cNvPr id="1032" name="TextBox 5"/>
                        <wps:cNvSpPr txBox="1">
                          <a:spLocks noChangeArrowheads="1"/>
                        </wps:cNvSpPr>
                        <wps:spPr bwMode="auto">
                          <a:xfrm>
                            <a:off x="13898" y="19471"/>
                            <a:ext cx="8116" cy="22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wps:txbx>
                        <wps:bodyPr rot="0" vert="horz" wrap="square" lIns="0" tIns="0" rIns="0" bIns="0" anchor="t" anchorCtr="0" upright="1">
                          <a:spAutoFit/>
                        </wps:bodyPr>
                      </wps:wsp>
                    </wpg:wgp>
                  </a:graphicData>
                </a:graphic>
              </wp:inline>
            </w:drawing>
          </mc:Choice>
          <mc:Fallback>
            <w:pict>
              <v:group w14:anchorId="43AFCC8F" id="Gruppieren 7" o:spid="_x0000_s1739" style="width:297.6pt;height:200.8pt;mso-position-horizontal-relative:char;mso-position-vertical-relative:line" coordsize="37795,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kNZmB&#10;OCp4juI5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">
                <v:shape id="Grafik 2003" o:spid="_x0000_s1740" type="#_x0000_t75" style="position:absolute;width:37795;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">
                  <v:imagedata r:id="rId192" o:title=""/>
                </v:shape>
                <v:shape id="TextBox 2" o:spid="_x0000_s1741" type="#_x0000_t202" style="position:absolute;left:17956;top:1121;width:28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" fillcolor="#f2f2f2" stroked="f">
                  <v:textbox style="mso-fit-shape-to-text:t" inset="0,0,0,0">
                    <w:txbxContent>
                      <w:p w14:paraId="0CF79FE4"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 xml:space="preserve"> A/mm</w:t>
                        </w:r>
                      </w:p>
                    </w:txbxContent>
                  </v:textbox>
                </v:shape>
                <v:shape id="TextBox 3" o:spid="_x0000_s1742" type="#_x0000_t202" style="position:absolute;left:9144;top:15412;width:46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" fillcolor="#f2f2f2" stroked="f">
                  <v:textbox style="mso-fit-shape-to-text:t" inset="0,0,0,0">
                    <w:txbxContent>
                      <w:p w14:paraId="108E7740"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ADHESIVE</w:t>
                        </w:r>
                      </w:p>
                    </w:txbxContent>
                  </v:textbox>
                </v:shape>
                <v:shape id="TextBox 4" o:spid="_x0000_s1743" type="#_x0000_t202" style="position:absolute;left:21424;top:16855;width:59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" fillcolor="#f2f2f2" stroked="f">
                  <v:textbox style="mso-fit-shape-to-text:t" inset="0,0,0,0">
                    <w:txbxContent>
                      <w:p w14:paraId="3B131E4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BOND WIDTH</w:t>
                        </w:r>
                      </w:p>
                    </w:txbxContent>
                  </v:textbox>
                </v:shape>
                <v:shape id="TextBox 5" o:spid="_x0000_s1744" type="#_x0000_t202" style="position:absolute;left:13898;top:19471;width:81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" fillcolor="#f2f2f2" stroked="f">
                  <v:textbox style="mso-fit-shape-to-text:t" inset="0,0,0,0">
                    <w:txbxContent>
                      <w:p w14:paraId="625B409A" w14:textId="77777777" w:rsidR="00C74FBE" w:rsidRDefault="00C74FBE" w:rsidP="00C74FBE">
                        <w:pPr>
                          <w:textAlignment w:val="baseline"/>
                          <w:rPr>
                            <w:rFonts w:ascii="Arial" w:hAnsi="Arial" w:cs="Arial"/>
                            <w:color w:val="000000"/>
                            <w:kern w:val="24"/>
                            <w:sz w:val="14"/>
                            <w:szCs w:val="14"/>
                          </w:rPr>
                        </w:pPr>
                        <w:r>
                          <w:rPr>
                            <w:rFonts w:ascii="Arial" w:hAnsi="Arial" w:cs="Arial"/>
                            <w:color w:val="000000"/>
                            <w:kern w:val="24"/>
                            <w:sz w:val="14"/>
                            <w:szCs w:val="14"/>
                          </w:rPr>
                          <w:t>REINFORCEMENT</w:t>
                        </w:r>
                      </w:p>
                    </w:txbxContent>
                  </v:textbox>
                </v:shape>
                <w10:anchorlock/>
              </v:group>
            </w:pict>
          </mc:Fallback>
        </mc:AlternateContent>
      </w:r>
    </w:p>
    <w:p w14:paraId="7EF165BD" w14:textId="436C56B5" w:rsidR="00FC68DB" w:rsidRPr="0013175B" w:rsidRDefault="00FC68DB" w:rsidP="00BD52D7">
      <w:pPr>
        <w:pStyle w:val="Beschriftung"/>
        <w:rPr>
          <w:lang w:eastAsia="en-GB"/>
        </w:rPr>
      </w:pPr>
      <w:bookmarkStart w:id="2166" w:name="_Ref159233192"/>
      <w:bookmarkStart w:id="2167" w:name="_Toc3557152"/>
      <w:bookmarkStart w:id="2168" w:name="_Toc34747405"/>
      <w:bookmarkStart w:id="2169" w:name="_Toc76030603"/>
      <w:bookmarkStart w:id="2170" w:name="_Toc94530888"/>
      <w:bookmarkStart w:id="2171" w:name="_Toc101428284"/>
      <w:bookmarkStart w:id="2172" w:name="_Toc159618924"/>
      <w:r w:rsidRPr="00F54804">
        <w:t xml:space="preserve">Figure </w:t>
      </w:r>
      <w:r w:rsidRPr="00F54804">
        <w:fldChar w:fldCharType="begin"/>
      </w:r>
      <w:r w:rsidRPr="00F54804">
        <w:instrText xml:space="preserve"> SEQ Figure \* ARABIC </w:instrText>
      </w:r>
      <w:r w:rsidRPr="00F54804">
        <w:fldChar w:fldCharType="separate"/>
      </w:r>
      <w:r w:rsidR="0012574E">
        <w:rPr>
          <w:noProof/>
        </w:rPr>
        <w:t>81</w:t>
      </w:r>
      <w:r w:rsidRPr="00F54804">
        <w:fldChar w:fldCharType="end"/>
      </w:r>
      <w:bookmarkEnd w:id="2166"/>
      <w:r w:rsidR="00683BEB">
        <w:t xml:space="preserve"> —</w:t>
      </w:r>
      <w:r w:rsidRPr="00F54804">
        <w:t xml:space="preserve"> Reinforcements </w:t>
      </w:r>
      <w:r w:rsidRPr="005C2D94">
        <w:t>need to be considered</w:t>
      </w:r>
      <w:r w:rsidRPr="001E4607">
        <w:t xml:space="preserve"> as </w:t>
      </w:r>
      <w:r w:rsidRPr="00BD52D7">
        <w:t>P</w:t>
      </w:r>
      <w:r w:rsidRPr="001668D7">
        <w:t xml:space="preserve">art of the </w:t>
      </w:r>
      <w:r w:rsidR="00B12F6D">
        <w:t>inner panel</w:t>
      </w:r>
      <w:bookmarkEnd w:id="2167"/>
      <w:bookmarkEnd w:id="2168"/>
      <w:bookmarkEnd w:id="2169"/>
      <w:bookmarkEnd w:id="2170"/>
      <w:bookmarkEnd w:id="2171"/>
      <w:bookmarkEnd w:id="2172"/>
    </w:p>
    <w:p w14:paraId="560F0E24" w14:textId="7FD6B5B4" w:rsidR="00FC68DB" w:rsidRPr="00F54804" w:rsidRDefault="00FC68DB" w:rsidP="00B202D2">
      <w:r w:rsidRPr="00F54804">
        <w:t>To address the features above, the hemming is treated as a composite connection. This allows for separate paths between the hemming root and the adhesive of each region.</w:t>
      </w:r>
      <w:r w:rsidR="00735236">
        <w:t xml:space="preserve"> </w:t>
      </w:r>
    </w:p>
    <w:p w14:paraId="1A9E6986" w14:textId="720B3C1E" w:rsidR="00FC68DB" w:rsidRPr="00F54804" w:rsidRDefault="00F85CA7">
      <w:pPr>
        <w:pStyle w:val="berschrift3"/>
      </w:pPr>
      <w:bookmarkStart w:id="2173" w:name="_Toc413861932"/>
      <w:bookmarkStart w:id="2174" w:name="_Toc3557068"/>
      <w:bookmarkStart w:id="2175" w:name="_Toc34747318"/>
      <w:bookmarkStart w:id="2176" w:name="_Toc77102137"/>
      <w:bookmarkStart w:id="2177" w:name="_Toc159618822"/>
      <w:r>
        <w:t>E</w:t>
      </w:r>
      <w:r w:rsidR="00FC68DB" w:rsidRPr="00F54804">
        <w:t xml:space="preserve">lement </w:t>
      </w:r>
      <w:r w:rsidR="00FC68DB" w:rsidRPr="00F958FE">
        <w:rPr>
          <w:rFonts w:ascii="Courier New" w:hAnsi="Courier New" w:cs="Courier New"/>
        </w:rPr>
        <w:t>&lt;hemming/&gt;</w:t>
      </w:r>
      <w:bookmarkEnd w:id="2173"/>
      <w:bookmarkEnd w:id="2174"/>
      <w:bookmarkEnd w:id="2175"/>
      <w:bookmarkEnd w:id="2176"/>
      <w:r w:rsidR="00B12F6D" w:rsidRPr="00F54804">
        <w:t xml:space="preserve"> </w:t>
      </w:r>
      <w:r w:rsidR="00B12F6D">
        <w:t xml:space="preserve">is placed within </w:t>
      </w:r>
      <w:r w:rsidR="00B12F6D" w:rsidRPr="00337A83">
        <w:rPr>
          <w:rStyle w:val="CodeCharacter"/>
        </w:rPr>
        <w:t>&lt;connection_1d/&gt;</w:t>
      </w:r>
      <w:bookmarkEnd w:id="2177"/>
      <w:r w:rsidR="00B12F6D">
        <w:rPr>
          <w:rStyle w:val="CodeCharacter"/>
        </w:rPr>
        <w:t xml:space="preserve"> </w:t>
      </w:r>
    </w:p>
    <w:p w14:paraId="38CCD2C4" w14:textId="1447D052" w:rsidR="00B33791" w:rsidRDefault="00B33791" w:rsidP="00B202D2">
      <w:pPr>
        <w:keepNext/>
      </w:pPr>
      <w:r w:rsidRPr="00F54804">
        <w:t xml:space="preserve">A hemming connection is denoted by an element </w:t>
      </w:r>
      <w:r w:rsidRPr="003F6B75">
        <w:rPr>
          <w:rStyle w:val="CodeCharacter"/>
        </w:rPr>
        <w:t>&lt;hemming/&gt;</w:t>
      </w:r>
      <w:r w:rsidRPr="00F54804">
        <w:t xml:space="preserve"> </w:t>
      </w:r>
      <w:r w:rsidR="00B12F6D">
        <w:t xml:space="preserve">within an element </w:t>
      </w:r>
      <w:r w:rsidR="00B12F6D" w:rsidRPr="00337A83">
        <w:rPr>
          <w:rStyle w:val="CodeCharacter"/>
        </w:rPr>
        <w:t>&lt;connection_1d/&gt;</w:t>
      </w:r>
      <w:r w:rsidR="00B12F6D">
        <w:t xml:space="preserve">. </w:t>
      </w:r>
      <w:r w:rsidRPr="00F54804">
        <w:t>This element is described completely by its attributes and nested elements</w:t>
      </w:r>
      <w:r w:rsidR="00EA2365">
        <w:t xml:space="preserve"> (see </w:t>
      </w:r>
      <w:r w:rsidR="00EA2365">
        <w:fldChar w:fldCharType="begin"/>
      </w:r>
      <w:r w:rsidR="00EA2365">
        <w:instrText xml:space="preserve"> REF _Ref157791806 \h </w:instrText>
      </w:r>
      <w:r w:rsidR="00EA2365">
        <w:fldChar w:fldCharType="separate"/>
      </w:r>
      <w:r w:rsidR="0012574E" w:rsidRPr="00F54804">
        <w:t xml:space="preserve">Table </w:t>
      </w:r>
      <w:r w:rsidR="0012574E">
        <w:rPr>
          <w:noProof/>
        </w:rPr>
        <w:t>130</w:t>
      </w:r>
      <w:r w:rsidR="00EA2365">
        <w:fldChar w:fldCharType="end"/>
      </w:r>
      <w:r w:rsidR="00EA2365">
        <w:t>)</w:t>
      </w:r>
      <w:r w:rsidRPr="00F54804">
        <w:t>.</w:t>
      </w:r>
      <w:r w:rsidR="00EA2365">
        <w:t xml:space="preserve"> </w:t>
      </w:r>
    </w:p>
    <w:p w14:paraId="0580432C" w14:textId="2A04423D" w:rsidR="00890926" w:rsidRPr="00F54804" w:rsidRDefault="00890926" w:rsidP="001640C5">
      <w:pPr>
        <w:pStyle w:val="Beschriftung"/>
        <w:keepNext/>
        <w:keepLines/>
      </w:pPr>
      <w:bookmarkStart w:id="2178" w:name="_Ref157791806"/>
      <w:bookmarkStart w:id="2179" w:name="_Toc159619062"/>
      <w:r w:rsidRPr="00F54804">
        <w:t xml:space="preserve">Table </w:t>
      </w:r>
      <w:r w:rsidRPr="00F54804">
        <w:fldChar w:fldCharType="begin"/>
      </w:r>
      <w:r w:rsidRPr="00F54804">
        <w:instrText xml:space="preserve"> SEQ Table \* ARABIC </w:instrText>
      </w:r>
      <w:r w:rsidRPr="00F54804">
        <w:fldChar w:fldCharType="separate"/>
      </w:r>
      <w:r w:rsidR="0012574E">
        <w:rPr>
          <w:noProof/>
        </w:rPr>
        <w:t>130</w:t>
      </w:r>
      <w:r w:rsidRPr="00F54804">
        <w:fldChar w:fldCharType="end"/>
      </w:r>
      <w:bookmarkEnd w:id="2178"/>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2179"/>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r w:rsidRPr="00F54804">
              <w:rPr>
                <w:sz w:val="20"/>
                <w:szCs w:val="20"/>
              </w:rPr>
              <w:t>loc_list</w:t>
            </w:r>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4C295EAA" w:rsidR="00FC68DB" w:rsidRPr="00F54804" w:rsidRDefault="00FC68DB" w:rsidP="00970B84">
            <w:pPr>
              <w:suppressAutoHyphens/>
              <w:jc w:val="left"/>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9C7BC4" w:rsidRPr="00F54804" w:rsidRDefault="009C7BC4" w:rsidP="009C7BC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9C7BC4" w:rsidRPr="00F54804"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2211AAF2"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9C7BC4" w:rsidRPr="00F54804" w:rsidRDefault="009C7BC4" w:rsidP="009C7BC4">
            <w:pPr>
              <w:suppressAutoHyphens/>
              <w:jc w:val="left"/>
              <w:rPr>
                <w:sz w:val="20"/>
                <w:szCs w:val="20"/>
              </w:rPr>
            </w:pPr>
            <w:r w:rsidRPr="00F54804">
              <w:rPr>
                <w:sz w:val="20"/>
                <w:szCs w:val="20"/>
              </w:rPr>
              <w:lastRenderedPageBreak/>
              <w:t>femdata</w:t>
            </w:r>
          </w:p>
        </w:tc>
        <w:tc>
          <w:tcPr>
            <w:tcW w:w="2268" w:type="dxa"/>
            <w:tcBorders>
              <w:top w:val="nil"/>
              <w:left w:val="single" w:sz="4" w:space="0" w:color="000000"/>
              <w:bottom w:val="single" w:sz="8" w:space="0" w:color="000000"/>
              <w:right w:val="nil"/>
            </w:tcBorders>
            <w:vAlign w:val="bottom"/>
          </w:tcPr>
          <w:p w14:paraId="478E7F8E" w14:textId="77777777" w:rsidR="009C7BC4" w:rsidRPr="00F54804" w:rsidDel="009050D3" w:rsidRDefault="009C7BC4" w:rsidP="009C7BC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9C7BC4" w:rsidRPr="00F54804" w:rsidRDefault="009C7BC4" w:rsidP="009C7BC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6265B230" w:rsidR="009C7BC4" w:rsidRPr="00F54804" w:rsidRDefault="009C7BC4" w:rsidP="009C7BC4">
            <w:pPr>
              <w:suppressAutoHyphens/>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9C7BC4" w:rsidRPr="00F54804" w:rsidRDefault="009C7BC4" w:rsidP="009C7BC4">
            <w:pPr>
              <w:keepNext/>
              <w:jc w:val="left"/>
              <w:rPr>
                <w:sz w:val="20"/>
                <w:szCs w:val="20"/>
              </w:rPr>
            </w:pPr>
            <w:r w:rsidRPr="00F54804">
              <w:rPr>
                <w:sz w:val="20"/>
                <w:szCs w:val="20"/>
              </w:rPr>
              <w:t>custom_attributes_list</w:t>
            </w:r>
          </w:p>
        </w:tc>
        <w:tc>
          <w:tcPr>
            <w:tcW w:w="2268" w:type="dxa"/>
            <w:tcBorders>
              <w:top w:val="nil"/>
              <w:left w:val="single" w:sz="4" w:space="0" w:color="000000"/>
              <w:bottom w:val="single" w:sz="8" w:space="0" w:color="000000"/>
              <w:right w:val="nil"/>
            </w:tcBorders>
          </w:tcPr>
          <w:p w14:paraId="4904BA27" w14:textId="77777777" w:rsidR="009C7BC4" w:rsidRPr="00F54804" w:rsidRDefault="009C7BC4" w:rsidP="009C7BC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9C7BC4" w:rsidRPr="00F54804" w:rsidRDefault="009C7BC4" w:rsidP="009C7BC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0F66B4EB" w:rsidR="009C7BC4" w:rsidRPr="00F54804" w:rsidRDefault="009C7BC4" w:rsidP="009C7BC4">
            <w:pPr>
              <w:keepNext/>
              <w:jc w:val="left"/>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28BD536E" w14:textId="77777777" w:rsidR="005F66B2" w:rsidRPr="0013175B" w:rsidRDefault="005F66B2" w:rsidP="0013175B">
      <w:pPr>
        <w:rPr>
          <w:lang w:eastAsia="ja-JP"/>
        </w:rPr>
      </w:pPr>
    </w:p>
    <w:p w14:paraId="13BCD7AC" w14:textId="5D58FB8E" w:rsidR="00FC68DB" w:rsidRPr="00BD52D7" w:rsidRDefault="00FC68DB" w:rsidP="0013175B">
      <w:pPr>
        <w:pStyle w:val="berschrift3"/>
      </w:pPr>
      <w:bookmarkStart w:id="2180" w:name="_Toc159618823"/>
      <w:r w:rsidRPr="005C2D94">
        <w:t>Element</w:t>
      </w:r>
      <w:r w:rsidR="00F3142F">
        <w:t xml:space="preserve"> </w:t>
      </w:r>
      <w:r w:rsidR="00241F4F" w:rsidRPr="00241F4F">
        <w:rPr>
          <w:rFonts w:ascii="Courier New" w:hAnsi="Courier New"/>
          <w:bCs/>
        </w:rPr>
        <w:t>&lt;</w:t>
      </w:r>
      <w:r w:rsidRPr="00241F4F">
        <w:rPr>
          <w:rFonts w:ascii="Courier New" w:hAnsi="Courier New"/>
          <w:bCs/>
        </w:rPr>
        <w:t>loc_list</w:t>
      </w:r>
      <w:r w:rsidR="00241F4F" w:rsidRPr="00241F4F">
        <w:rPr>
          <w:rFonts w:ascii="Courier New" w:hAnsi="Courier New"/>
          <w:bCs/>
        </w:rPr>
        <w:t>/&gt;</w:t>
      </w:r>
      <w:bookmarkEnd w:id="2180"/>
      <w:r w:rsidR="00DA4207">
        <w:t xml:space="preserve"> </w:t>
      </w:r>
    </w:p>
    <w:p w14:paraId="4EAA9F99" w14:textId="72DBF657" w:rsidR="00FC68DB" w:rsidRPr="00F54804" w:rsidRDefault="00FC68DB" w:rsidP="00B202D2">
      <w:r w:rsidRPr="001668D7">
        <w:t xml:space="preserve">This is the path of the </w:t>
      </w:r>
      <w:r w:rsidRPr="00D0681A">
        <w:t>hemming root</w:t>
      </w:r>
      <w:r w:rsidRPr="000A1B7B">
        <w:t xml:space="preserve">. It follows the syntax as defined in </w:t>
      </w:r>
      <w:r w:rsidR="005020EF">
        <w:t>clause </w:t>
      </w:r>
      <w:r w:rsidRPr="00F54804">
        <w:fldChar w:fldCharType="begin"/>
      </w:r>
      <w:r w:rsidRPr="00F54804">
        <w:instrText xml:space="preserve"> REF _Ref414571413 \r \h  \* MERGEFORMAT </w:instrText>
      </w:r>
      <w:r w:rsidRPr="00F54804">
        <w:fldChar w:fldCharType="separate"/>
      </w:r>
      <w:r w:rsidR="0012574E">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12574E" w:rsidRPr="005C2D94">
        <w:t>L</w:t>
      </w:r>
      <w:r w:rsidR="0012574E" w:rsidRPr="001E4607">
        <w:t>ocation</w:t>
      </w:r>
      <w:r w:rsidRPr="00F54804">
        <w:fldChar w:fldCharType="end"/>
      </w:r>
      <w:r w:rsidRPr="00F54804">
        <w:t>.</w:t>
      </w:r>
      <w:r w:rsidR="00F72CB9">
        <w:t xml:space="preserve"> </w:t>
      </w:r>
    </w:p>
    <w:p w14:paraId="02B9A0AE" w14:textId="0E2BA046" w:rsidR="00FC68DB" w:rsidRPr="0013175B" w:rsidRDefault="00FC68DB" w:rsidP="0013175B">
      <w:pPr>
        <w:pStyle w:val="berschrift3"/>
      </w:pPr>
      <w:bookmarkStart w:id="2181" w:name="_Toc159618824"/>
      <w:r w:rsidRPr="0013175B">
        <w:t>Element</w:t>
      </w:r>
      <w:r w:rsidR="00F3142F">
        <w:t xml:space="preserve"> </w:t>
      </w:r>
      <w:r w:rsidR="00241F4F" w:rsidRPr="00241F4F">
        <w:rPr>
          <w:rFonts w:ascii="Courier New" w:hAnsi="Courier New"/>
          <w:bCs/>
        </w:rPr>
        <w:t>&lt;</w:t>
      </w:r>
      <w:r w:rsidRPr="00241F4F">
        <w:rPr>
          <w:rFonts w:ascii="Courier New" w:hAnsi="Courier New"/>
          <w:bCs/>
        </w:rPr>
        <w:t>appdata</w:t>
      </w:r>
      <w:r w:rsidR="00241F4F" w:rsidRPr="00241F4F">
        <w:rPr>
          <w:rFonts w:ascii="Courier New" w:hAnsi="Courier New"/>
          <w:bCs/>
        </w:rPr>
        <w:t>/&gt;</w:t>
      </w:r>
      <w:bookmarkEnd w:id="2181"/>
      <w:r w:rsidR="00DA4207">
        <w:t xml:space="preserve"> </w:t>
      </w:r>
    </w:p>
    <w:p w14:paraId="2655DC80" w14:textId="24799746" w:rsidR="00FC68DB" w:rsidRPr="00862A06" w:rsidRDefault="00FC68DB" w:rsidP="00B202D2">
      <w:r w:rsidRPr="00F54804">
        <w:t xml:space="preserve">This follows the syntax as defined in </w:t>
      </w:r>
      <w:r w:rsidR="005020EF">
        <w:t>clause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12574E">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12574E" w:rsidRPr="00F54804">
        <w:t xml:space="preserve">User Specific </w:t>
      </w:r>
      <w:r w:rsidR="0012574E" w:rsidRPr="00143D47">
        <w:t xml:space="preserve">Data </w:t>
      </w:r>
      <w:r w:rsidR="0012574E" w:rsidRPr="0012574E">
        <w:rPr>
          <w:rStyle w:val="Hervorhebung"/>
          <w:i w:val="0"/>
        </w:rPr>
        <w:t>&lt;appdata/</w:t>
      </w:r>
      <w:r w:rsidR="0012574E" w:rsidRPr="0012574E">
        <w:rPr>
          <w:rFonts w:cs="Courier New"/>
          <w:sz w:val="26"/>
          <w:szCs w:val="28"/>
        </w:rPr>
        <w:t>&gt;</w:t>
      </w:r>
      <w:r w:rsidRPr="00862A06">
        <w:fldChar w:fldCharType="end"/>
      </w:r>
      <w:r w:rsidRPr="00862A06">
        <w:t>.</w:t>
      </w:r>
      <w:r w:rsidR="00F72CB9">
        <w:t xml:space="preserve"> </w:t>
      </w:r>
    </w:p>
    <w:p w14:paraId="46F8D133" w14:textId="25924D22" w:rsidR="00FC68DB" w:rsidRPr="0013175B" w:rsidRDefault="00FC68DB" w:rsidP="0013175B">
      <w:pPr>
        <w:pStyle w:val="berschrift3"/>
      </w:pPr>
      <w:bookmarkStart w:id="2182" w:name="_Toc159618825"/>
      <w:r w:rsidRPr="0013175B">
        <w:t>Element</w:t>
      </w:r>
      <w:r w:rsidR="00F3142F">
        <w:t xml:space="preserve"> </w:t>
      </w:r>
      <w:r w:rsidR="00241F4F" w:rsidRPr="00241F4F">
        <w:rPr>
          <w:rFonts w:ascii="Courier New" w:hAnsi="Courier New"/>
          <w:bCs/>
        </w:rPr>
        <w:t>&lt;</w:t>
      </w:r>
      <w:r w:rsidRPr="00241F4F">
        <w:rPr>
          <w:rFonts w:ascii="Courier New" w:hAnsi="Courier New"/>
          <w:bCs/>
        </w:rPr>
        <w:t>femdata</w:t>
      </w:r>
      <w:r w:rsidR="00241F4F" w:rsidRPr="00241F4F">
        <w:rPr>
          <w:rFonts w:ascii="Courier New" w:hAnsi="Courier New"/>
          <w:bCs/>
        </w:rPr>
        <w:t>/&gt;</w:t>
      </w:r>
      <w:bookmarkEnd w:id="2182"/>
      <w:r w:rsidR="00DA4207">
        <w:t xml:space="preserve"> </w:t>
      </w:r>
    </w:p>
    <w:p w14:paraId="527E72EF" w14:textId="76903669" w:rsidR="00FC68DB" w:rsidRPr="00F958FE" w:rsidRDefault="00FC68DB" w:rsidP="00B202D2">
      <w:r w:rsidRPr="00F54804">
        <w:t xml:space="preserve">This follows the syntax as defined in </w:t>
      </w:r>
      <w:r w:rsidR="005020EF">
        <w:t>clause </w:t>
      </w:r>
      <w:r w:rsidRPr="00F54804">
        <w:fldChar w:fldCharType="begin"/>
      </w:r>
      <w:r w:rsidRPr="00F54804">
        <w:instrText xml:space="preserve"> REF _Ref414560131 \r \h </w:instrText>
      </w:r>
      <w:r w:rsidRPr="00F54804">
        <w:fldChar w:fldCharType="separate"/>
      </w:r>
      <w:r w:rsidR="0012574E">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12574E" w:rsidRPr="00A672BF">
        <w:t xml:space="preserve">Finite Element Specific Data </w:t>
      </w:r>
      <w:r w:rsidR="0012574E" w:rsidRPr="0012574E">
        <w:rPr>
          <w:rStyle w:val="CodeCharacter"/>
        </w:rPr>
        <w:t>&lt;femdata/&gt;</w:t>
      </w:r>
      <w:r w:rsidRPr="00F54804">
        <w:fldChar w:fldCharType="end"/>
      </w:r>
      <w:r w:rsidRPr="00F54804">
        <w:t>.</w:t>
      </w:r>
      <w:r w:rsidR="00F72CB9">
        <w:t xml:space="preserve"> </w:t>
      </w:r>
    </w:p>
    <w:p w14:paraId="580C19C2" w14:textId="6BAA34C0" w:rsidR="00FC68DB" w:rsidRDefault="00FC68DB" w:rsidP="005F66B2">
      <w:pPr>
        <w:pStyle w:val="berschrift3"/>
      </w:pPr>
      <w:bookmarkStart w:id="2183" w:name="_Toc159618826"/>
      <w:r w:rsidRPr="005C2D94">
        <w:t>Element</w:t>
      </w:r>
      <w:r w:rsidR="00F3142F">
        <w:t xml:space="preserve"> </w:t>
      </w:r>
      <w:r w:rsidR="00241F4F" w:rsidRPr="00241F4F">
        <w:rPr>
          <w:rFonts w:ascii="Courier New" w:hAnsi="Courier New"/>
          <w:bCs/>
        </w:rPr>
        <w:t>&lt;</w:t>
      </w:r>
      <w:r w:rsidRPr="00241F4F">
        <w:rPr>
          <w:rFonts w:ascii="Courier New" w:hAnsi="Courier New"/>
          <w:bCs/>
        </w:rPr>
        <w:t>hemming</w:t>
      </w:r>
      <w:r w:rsidR="00241F4F" w:rsidRPr="00241F4F">
        <w:rPr>
          <w:rFonts w:ascii="Courier New" w:hAnsi="Courier New"/>
          <w:bCs/>
        </w:rPr>
        <w:t>/&gt;</w:t>
      </w:r>
      <w:bookmarkEnd w:id="2183"/>
      <w:r w:rsidR="00DA4207">
        <w:t xml:space="preserve"> </w:t>
      </w:r>
    </w:p>
    <w:p w14:paraId="6DC0CB11" w14:textId="0318E4DF" w:rsidR="005F66B2" w:rsidRPr="0013175B" w:rsidRDefault="005F66B2" w:rsidP="0013175B">
      <w:pPr>
        <w:pStyle w:val="berschrift4"/>
      </w:pPr>
      <w:r>
        <w:t>General</w:t>
      </w:r>
    </w:p>
    <w:p w14:paraId="634506A2" w14:textId="35DC8344"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_Ref157791816 \h </w:instrText>
      </w:r>
      <w:r w:rsidR="00EA2365">
        <w:fldChar w:fldCharType="separate"/>
      </w:r>
      <w:r w:rsidR="0012574E" w:rsidRPr="005C2D94">
        <w:t xml:space="preserve">Table </w:t>
      </w:r>
      <w:r w:rsidR="0012574E">
        <w:rPr>
          <w:noProof/>
        </w:rPr>
        <w:t>131</w:t>
      </w:r>
      <w:r w:rsidR="00EA2365">
        <w:fldChar w:fldCharType="end"/>
      </w:r>
      <w:r w:rsidR="00EA2365">
        <w:t>)</w:t>
      </w:r>
      <w:r w:rsidRPr="00F54804">
        <w:rPr>
          <w:rFonts w:cs="Courier New"/>
        </w:rPr>
        <w:t>:</w:t>
      </w:r>
      <w:r w:rsidR="00EA2365">
        <w:rPr>
          <w:rFonts w:cs="Courier New"/>
        </w:rPr>
        <w:t xml:space="preserve"> </w:t>
      </w:r>
    </w:p>
    <w:p w14:paraId="7F79C5EF" w14:textId="40B95F94" w:rsidR="00890926" w:rsidRPr="0013175B" w:rsidRDefault="00890926" w:rsidP="001640C5">
      <w:pPr>
        <w:pStyle w:val="Beschriftung"/>
        <w:keepNext/>
        <w:keepLines/>
        <w:rPr>
          <w:b w:val="0"/>
        </w:rPr>
      </w:pPr>
      <w:bookmarkStart w:id="2184" w:name="_Ref157791816"/>
      <w:bookmarkStart w:id="2185" w:name="_Toc159619063"/>
      <w:r w:rsidRPr="005C2D94">
        <w:t xml:space="preserve">Table </w:t>
      </w:r>
      <w:r w:rsidRPr="00F54804">
        <w:fldChar w:fldCharType="begin"/>
      </w:r>
      <w:r w:rsidRPr="00F54804">
        <w:instrText xml:space="preserve"> SEQ Table \* ARABIC </w:instrText>
      </w:r>
      <w:r w:rsidRPr="00F54804">
        <w:fldChar w:fldCharType="separate"/>
      </w:r>
      <w:r w:rsidR="0012574E">
        <w:rPr>
          <w:noProof/>
        </w:rPr>
        <w:t>131</w:t>
      </w:r>
      <w:r w:rsidRPr="00F54804">
        <w:fldChar w:fldCharType="end"/>
      </w:r>
      <w:bookmarkEnd w:id="2184"/>
      <w:r w:rsidR="005F32CD">
        <w:t xml:space="preserve"> —</w:t>
      </w:r>
      <w:r w:rsidR="005F32CD" w:rsidRPr="00F54804">
        <w:t xml:space="preserve"> </w:t>
      </w:r>
      <w:r w:rsidRPr="00F54804">
        <w:t xml:space="preserve">Attributes of element </w:t>
      </w:r>
      <w:r w:rsidRPr="00337A83">
        <w:rPr>
          <w:rStyle w:val="CodeCharacter"/>
        </w:rPr>
        <w:t>&lt;hemming/&gt;</w:t>
      </w:r>
      <w:bookmarkEnd w:id="218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16FE6835" w:rsidR="00FC68DB" w:rsidRPr="002E4498" w:rsidRDefault="00581071">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r w:rsidRPr="00F54804">
              <w:rPr>
                <w:sz w:val="20"/>
                <w:szCs w:val="20"/>
              </w:rPr>
              <w:t>folded_width</w:t>
            </w:r>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r w:rsidRPr="00F54804">
              <w:rPr>
                <w:sz w:val="20"/>
                <w:szCs w:val="20"/>
              </w:rPr>
              <w:t>folded_part</w:t>
            </w:r>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Pr="00F72CB9" w:rsidRDefault="00BE1D6E" w:rsidP="00BE1D6E">
      <w:pPr>
        <w:pStyle w:val="listAfterTableOrFigure"/>
        <w:numPr>
          <w:ilvl w:val="0"/>
          <w:numId w:val="0"/>
        </w:numPr>
        <w:rPr>
          <w:rStyle w:val="elementdeftypeChar"/>
          <w:rFonts w:ascii="Cambria" w:eastAsia="Calibri" w:hAnsi="Cambria" w:cs="Times New Roman"/>
          <w:b w:val="0"/>
          <w:bCs w:val="0"/>
          <w:i w:val="0"/>
          <w:sz w:val="22"/>
          <w:szCs w:val="22"/>
          <w:lang w:eastAsia="en-US"/>
        </w:rPr>
      </w:pPr>
    </w:p>
    <w:p w14:paraId="117783AA" w14:textId="0B8EACD5" w:rsidR="00BE1D6E" w:rsidRPr="00BE1D6E" w:rsidRDefault="00BE1D6E" w:rsidP="00F72CB9">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r w:rsidR="00F72CB9">
        <w:rPr>
          <w:rStyle w:val="elementdeftypeChar"/>
          <w:rFonts w:ascii="Cambria" w:eastAsia="Calibri" w:hAnsi="Cambria" w:cs="Times New Roman"/>
          <w:b w:val="0"/>
          <w:bCs w:val="0"/>
          <w:i w:val="0"/>
          <w:sz w:val="22"/>
          <w:szCs w:val="22"/>
          <w:lang w:eastAsia="en-US"/>
        </w:rPr>
        <w:t xml:space="preserve"> </w:t>
      </w:r>
    </w:p>
    <w:p w14:paraId="0FF1FAD6" w14:textId="580E72E6"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folded_width</w:t>
      </w:r>
      <w:r w:rsidRPr="00EB2F1C">
        <w:rPr>
          <w:rFonts w:ascii="Cambria" w:hAnsi="Cambria"/>
        </w:rPr>
        <w:t>: This</w:t>
      </w:r>
      <w:r w:rsidR="008C7F45" w:rsidRPr="00EB2F1C">
        <w:rPr>
          <w:rFonts w:ascii="Cambria" w:hAnsi="Cambria"/>
        </w:rPr>
        <w:t xml:space="preserve"> </w:t>
      </w:r>
      <w:r w:rsidRPr="00EB2F1C">
        <w:rPr>
          <w:rFonts w:ascii="Cambria" w:hAnsi="Cambria"/>
        </w:rPr>
        <w:t>is the measure of the width of the folded metal sheet. It is different from the width of the adhesive which may optionally exist</w:t>
      </w:r>
      <w:r w:rsidR="008C7F45" w:rsidRPr="008C7F45">
        <w:rPr>
          <w:rFonts w:ascii="Cambria" w:hAnsi="Cambria"/>
        </w:rPr>
        <w:t xml:space="preserve">, </w:t>
      </w:r>
    </w:p>
    <w:p w14:paraId="02BA1003" w14:textId="4EE196B0" w:rsidR="008C7F45" w:rsidRPr="008C7F45" w:rsidRDefault="00FC68DB" w:rsidP="008C7F45">
      <w:pPr>
        <w:pStyle w:val="Aufzhlungszeichen"/>
        <w:keepNext/>
        <w:numPr>
          <w:ilvl w:val="0"/>
          <w:numId w:val="10"/>
        </w:numPr>
        <w:spacing w:after="120"/>
        <w:rPr>
          <w:rStyle w:val="CodeCharacter"/>
          <w:rFonts w:ascii="Cambria" w:hAnsi="Cambria"/>
        </w:rPr>
      </w:pPr>
      <w:r w:rsidRPr="003F6B75">
        <w:rPr>
          <w:rStyle w:val="CodeCharacter"/>
        </w:rPr>
        <w:t>folded_part</w:t>
      </w:r>
      <w:r w:rsidRPr="00EB2F1C">
        <w:rPr>
          <w:rFonts w:ascii="Cambria" w:hAnsi="Cambria"/>
        </w:rPr>
        <w:t xml:space="preserve">: refers to the index of the part that is folded for this kind of connection, as defined in </w:t>
      </w:r>
      <w:r w:rsidRPr="00EB2F1C">
        <w:rPr>
          <w:rFonts w:ascii="Cambria" w:hAnsi="Cambria"/>
        </w:rPr>
        <w:fldChar w:fldCharType="begin"/>
      </w:r>
      <w:r w:rsidRPr="00EB2F1C">
        <w:rPr>
          <w:rFonts w:ascii="Cambria" w:hAnsi="Cambria"/>
        </w:rPr>
        <w:instrText xml:space="preserve"> REF _Ref428791371 \r \h  \* MERGEFORMAT </w:instrText>
      </w:r>
      <w:r w:rsidRPr="00EB2F1C">
        <w:rPr>
          <w:rFonts w:ascii="Cambria" w:hAnsi="Cambria"/>
        </w:rPr>
      </w:r>
      <w:r w:rsidRPr="00EB2F1C">
        <w:rPr>
          <w:rFonts w:ascii="Cambria" w:hAnsi="Cambria"/>
        </w:rPr>
        <w:fldChar w:fldCharType="separate"/>
      </w:r>
      <w:r w:rsidR="0012574E">
        <w:rPr>
          <w:rFonts w:ascii="Cambria" w:hAnsi="Cambria"/>
        </w:rPr>
        <w:t>7.4.2.2</w:t>
      </w:r>
      <w:r w:rsidRPr="00EB2F1C">
        <w:rPr>
          <w:rFonts w:ascii="Cambria" w:hAnsi="Cambria"/>
        </w:rPr>
        <w:fldChar w:fldCharType="end"/>
      </w:r>
      <w:r w:rsidRPr="00EB2F1C">
        <w:rPr>
          <w:rFonts w:ascii="Cambria" w:hAnsi="Cambria"/>
        </w:rPr>
        <w:t xml:space="preserve"> </w:t>
      </w:r>
      <w:r w:rsidRPr="00EB2F1C">
        <w:rPr>
          <w:rFonts w:ascii="Cambria" w:hAnsi="Cambria"/>
        </w:rPr>
        <w:fldChar w:fldCharType="begin"/>
      </w:r>
      <w:r w:rsidRPr="00EB2F1C">
        <w:rPr>
          <w:rFonts w:ascii="Cambria" w:hAnsi="Cambria"/>
        </w:rPr>
        <w:instrText xml:space="preserve"> REF _Ref428791371 \h  \* MERGEFORMAT </w:instrText>
      </w:r>
      <w:r w:rsidRPr="00EB2F1C">
        <w:rPr>
          <w:rFonts w:ascii="Cambria" w:hAnsi="Cambria"/>
        </w:rPr>
      </w:r>
      <w:r w:rsidRPr="00EB2F1C">
        <w:rPr>
          <w:rFonts w:ascii="Cambria" w:hAnsi="Cambria"/>
        </w:rPr>
        <w:fldChar w:fldCharType="separate"/>
      </w:r>
      <w:r w:rsidR="0012574E" w:rsidRPr="0012574E">
        <w:rPr>
          <w:rFonts w:ascii="Cambria" w:hAnsi="Cambria"/>
        </w:rPr>
        <w:t>Element</w:t>
      </w:r>
      <w:r w:rsidR="0012574E" w:rsidRPr="0012574E">
        <w:rPr>
          <w:rStyle w:val="Hervorhebung"/>
          <w:rFonts w:ascii="Cambria" w:hAnsi="Cambria"/>
          <w:i w:val="0"/>
        </w:rPr>
        <w:t xml:space="preserve"> &lt;part/&gt;</w:t>
      </w:r>
      <w:r w:rsidRPr="00EB2F1C">
        <w:rPr>
          <w:rFonts w:ascii="Cambria" w:hAnsi="Cambria"/>
        </w:rPr>
        <w:fldChar w:fldCharType="end"/>
      </w:r>
      <w:r w:rsidRPr="00EB2F1C">
        <w:rPr>
          <w:rFonts w:ascii="Cambria" w:hAnsi="Cambria"/>
        </w:rPr>
        <w:t>.</w:t>
      </w:r>
      <w:r w:rsidR="008C7F45" w:rsidRPr="00EB2F1C">
        <w:rPr>
          <w:rFonts w:ascii="Cambria" w:hAnsi="Cambria"/>
        </w:rPr>
        <w:t xml:space="preserve"> </w:t>
      </w:r>
    </w:p>
    <w:p w14:paraId="0EC5B491" w14:textId="1B6C14E5" w:rsidR="00FC68DB" w:rsidRDefault="00FC68DB" w:rsidP="008362F4">
      <w:r w:rsidRPr="00F54804">
        <w:t>Its definition is similar to</w:t>
      </w:r>
      <w:r w:rsidR="00F3142F">
        <w:t xml:space="preserve"> </w:t>
      </w:r>
      <w:r w:rsidRPr="008C7F45">
        <w:rPr>
          <w:rFonts w:ascii="Courier New" w:hAnsi="Courier New" w:cs="Courier New"/>
        </w:rPr>
        <w:t>base</w:t>
      </w:r>
      <w:r w:rsidR="00DA4207">
        <w:t xml:space="preserve"> </w:t>
      </w:r>
      <w:r w:rsidRPr="005C2D94">
        <w:t xml:space="preserve">attribute of </w:t>
      </w:r>
      <w:r w:rsidRPr="003F6B75">
        <w:rPr>
          <w:rStyle w:val="CodeCharacter"/>
        </w:rPr>
        <w:t>&lt;seamwelds/&gt;</w:t>
      </w:r>
      <w:r w:rsidRPr="005C2D94">
        <w:t xml:space="preserve"> in</w:t>
      </w:r>
      <w:r w:rsidRPr="001E4607">
        <w:t xml:space="preserve"> </w:t>
      </w:r>
      <w:r w:rsidR="005020EF">
        <w:t>clause </w:t>
      </w:r>
      <w:r w:rsidRPr="00F54804">
        <w:fldChar w:fldCharType="begin"/>
      </w:r>
      <w:r w:rsidRPr="00F54804">
        <w:instrText xml:space="preserve"> REF _Ref414571756 \r \h  \* MERGEFORMAT </w:instrText>
      </w:r>
      <w:r w:rsidRPr="00F54804">
        <w:fldChar w:fldCharType="separate"/>
      </w:r>
      <w:r w:rsidR="0012574E">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12574E" w:rsidRPr="00BD52D7">
        <w:t>Type Specification</w:t>
      </w:r>
      <w:r w:rsidRPr="00F54804">
        <w:fldChar w:fldCharType="end"/>
      </w:r>
      <w:r w:rsidRPr="00F54804">
        <w:t xml:space="preserve">. The usage of adhesive can be specified by the optional nested elements </w:t>
      </w:r>
      <w:r w:rsidRPr="00F72CB9">
        <w:rPr>
          <w:rStyle w:val="CodeCharacter"/>
        </w:rPr>
        <w:t>&lt;region</w:t>
      </w:r>
      <w:r w:rsidR="00F72CB9" w:rsidRPr="00F72CB9">
        <w:rPr>
          <w:rStyle w:val="CodeCharacter"/>
        </w:rPr>
        <w:t>/</w:t>
      </w:r>
      <w:r w:rsidRPr="00F72CB9">
        <w:rPr>
          <w:rStyle w:val="CodeCharacter"/>
        </w:rPr>
        <w:t>&gt;</w:t>
      </w:r>
      <w:r w:rsidRPr="00F54804">
        <w:t xml:space="preserve"> </w:t>
      </w:r>
      <w:r w:rsidR="00F72CB9">
        <w:t>for each of its</w:t>
      </w:r>
      <w:r w:rsidRPr="005C2D94">
        <w:t xml:space="preserve"> three regions </w:t>
      </w:r>
      <w:r w:rsidR="00EA2365">
        <w:t xml:space="preserve">(see </w:t>
      </w:r>
      <w:r w:rsidR="00EA2365">
        <w:fldChar w:fldCharType="begin"/>
      </w:r>
      <w:r w:rsidR="00EA2365">
        <w:instrText xml:space="preserve"> REF _Ref157791832 \h </w:instrText>
      </w:r>
      <w:r w:rsidR="00EA2365">
        <w:fldChar w:fldCharType="separate"/>
      </w:r>
      <w:r w:rsidR="0012574E" w:rsidRPr="00F54804">
        <w:t xml:space="preserve">Table </w:t>
      </w:r>
      <w:r w:rsidR="0012574E">
        <w:rPr>
          <w:noProof/>
        </w:rPr>
        <w:t>132</w:t>
      </w:r>
      <w:r w:rsidR="00EA2365">
        <w:fldChar w:fldCharType="end"/>
      </w:r>
      <w:r w:rsidR="00EA2365">
        <w:t>)</w:t>
      </w:r>
      <w:r w:rsidRPr="005C2D94">
        <w:t>:</w:t>
      </w:r>
      <w:r w:rsidR="00EA2365">
        <w:t xml:space="preserve"> </w:t>
      </w:r>
    </w:p>
    <w:p w14:paraId="7094F51F" w14:textId="5F4E86E3" w:rsidR="00890926" w:rsidRPr="001E4607" w:rsidRDefault="00890926" w:rsidP="001640C5">
      <w:pPr>
        <w:pStyle w:val="Beschriftung"/>
        <w:keepNext/>
        <w:keepLines/>
      </w:pPr>
      <w:bookmarkStart w:id="2186" w:name="_Ref157791832"/>
      <w:bookmarkStart w:id="2187" w:name="_Toc159619064"/>
      <w:r w:rsidRPr="00F54804">
        <w:t xml:space="preserve">Table </w:t>
      </w:r>
      <w:r w:rsidRPr="00F54804">
        <w:fldChar w:fldCharType="begin"/>
      </w:r>
      <w:r w:rsidRPr="00F54804">
        <w:instrText xml:space="preserve"> SEQ Table \* ARABIC </w:instrText>
      </w:r>
      <w:r w:rsidRPr="00F54804">
        <w:fldChar w:fldCharType="separate"/>
      </w:r>
      <w:r w:rsidR="0012574E">
        <w:rPr>
          <w:noProof/>
        </w:rPr>
        <w:t>132</w:t>
      </w:r>
      <w:r w:rsidRPr="00F54804">
        <w:fldChar w:fldCharType="end"/>
      </w:r>
      <w:bookmarkEnd w:id="2186"/>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2187"/>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17CEDEB6" w:rsidR="00FC68DB" w:rsidRPr="002E4498" w:rsidRDefault="00581071" w:rsidP="00B202D2">
            <w:pPr>
              <w:keepNext/>
              <w:suppressAutoHyphens/>
              <w:rPr>
                <w:rFonts w:cs="Calibri"/>
                <w:lang w:eastAsia="zh-CN"/>
              </w:rPr>
            </w:pPr>
            <w:r w:rsidRPr="00581071">
              <w:rPr>
                <w:b/>
              </w:rPr>
              <w:t>Constraint</w:t>
            </w:r>
            <w:r>
              <w:rPr>
                <w:b/>
              </w:rPr>
              <w:t>s</w:t>
            </w:r>
            <w:r w:rsidRPr="00581071">
              <w:rPr>
                <w:b/>
              </w:rPr>
              <w:t xml:space="preserve"> / Remarks</w:t>
            </w:r>
            <w:r>
              <w:rPr>
                <w:b/>
              </w:rPr>
              <w:t xml:space="preserve"> </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527768C0" w14:textId="0C6B7310" w:rsidR="00D43455" w:rsidRDefault="00FC68DB" w:rsidP="0013175B">
      <w:pPr>
        <w:pStyle w:val="berschrift4"/>
      </w:pPr>
      <w:r w:rsidRPr="005C2D94">
        <w:t>Element</w:t>
      </w:r>
      <w:r w:rsidR="00F3142F">
        <w:t xml:space="preserve"> </w:t>
      </w:r>
      <w:r w:rsidR="00F72CB9" w:rsidRPr="003F6B75">
        <w:rPr>
          <w:rStyle w:val="CodeCharacter"/>
        </w:rPr>
        <w:t>&lt;region/&gt;</w:t>
      </w:r>
      <w:r w:rsidR="00D43455">
        <w:t xml:space="preserve"> </w:t>
      </w:r>
    </w:p>
    <w:p w14:paraId="1D2B14C8" w14:textId="323262CF" w:rsidR="00FC68DB" w:rsidRDefault="00FC68DB" w:rsidP="00B202D2">
      <w:pPr>
        <w:keepNext/>
        <w:spacing w:before="120"/>
        <w:rPr>
          <w:rFonts w:cs="Courier New"/>
        </w:rPr>
      </w:pPr>
      <w:r w:rsidRPr="000A1B7B">
        <w:t>F</w:t>
      </w:r>
      <w:r w:rsidRPr="00F54804">
        <w:t>or</w:t>
      </w:r>
      <w:r w:rsidR="00F72CB9">
        <w:t xml:space="preserve"> the</w:t>
      </w:r>
      <w:r w:rsidRPr="00F54804">
        <w:t xml:space="preserve"> </w:t>
      </w:r>
      <w:r w:rsidRPr="003F6B75">
        <w:rPr>
          <w:rStyle w:val="CodeCharacter"/>
        </w:rPr>
        <w:t>&lt;region/&gt;</w:t>
      </w:r>
      <w:r w:rsidRPr="00F54804">
        <w:rPr>
          <w:rFonts w:cs="Courier New"/>
        </w:rPr>
        <w:t xml:space="preserve"> element, the following attributes can be specified</w:t>
      </w:r>
      <w:r w:rsidR="00EA2365">
        <w:t xml:space="preserve"> (see </w:t>
      </w:r>
      <w:r w:rsidR="00EA2365">
        <w:fldChar w:fldCharType="begin"/>
      </w:r>
      <w:r w:rsidR="00EA2365">
        <w:instrText xml:space="preserve"> REF _Ref157791848 \h </w:instrText>
      </w:r>
      <w:r w:rsidR="00EA2365">
        <w:fldChar w:fldCharType="separate"/>
      </w:r>
      <w:r w:rsidR="0012574E" w:rsidRPr="00F54804">
        <w:t xml:space="preserve">Table </w:t>
      </w:r>
      <w:r w:rsidR="0012574E">
        <w:rPr>
          <w:noProof/>
        </w:rPr>
        <w:t>133</w:t>
      </w:r>
      <w:r w:rsidR="00EA2365">
        <w:fldChar w:fldCharType="end"/>
      </w:r>
      <w:r w:rsidR="00EA2365">
        <w:t>)</w:t>
      </w:r>
      <w:r w:rsidRPr="00F54804">
        <w:rPr>
          <w:rFonts w:cs="Courier New"/>
        </w:rPr>
        <w:t>:</w:t>
      </w:r>
      <w:r w:rsidR="00EA2365">
        <w:rPr>
          <w:rFonts w:cs="Courier New"/>
        </w:rPr>
        <w:t xml:space="preserve"> </w:t>
      </w:r>
    </w:p>
    <w:p w14:paraId="22DE0E8C" w14:textId="097BD25F" w:rsidR="00890926" w:rsidRPr="0013175B" w:rsidRDefault="00890926" w:rsidP="001640C5">
      <w:pPr>
        <w:pStyle w:val="Beschriftung"/>
        <w:keepNext/>
        <w:keepLines/>
        <w:rPr>
          <w:b w:val="0"/>
        </w:rPr>
      </w:pPr>
      <w:bookmarkStart w:id="2188" w:name="_Ref157791848"/>
      <w:bookmarkStart w:id="2189" w:name="_Toc159619065"/>
      <w:r w:rsidRPr="00F54804">
        <w:t xml:space="preserve">Table </w:t>
      </w:r>
      <w:r w:rsidRPr="00F54804">
        <w:fldChar w:fldCharType="begin"/>
      </w:r>
      <w:r w:rsidRPr="00F54804">
        <w:instrText xml:space="preserve"> SEQ Table \* ARABIC </w:instrText>
      </w:r>
      <w:r w:rsidRPr="00F54804">
        <w:fldChar w:fldCharType="separate"/>
      </w:r>
      <w:r w:rsidR="0012574E">
        <w:rPr>
          <w:noProof/>
        </w:rPr>
        <w:t>133</w:t>
      </w:r>
      <w:r w:rsidRPr="00F54804">
        <w:fldChar w:fldCharType="end"/>
      </w:r>
      <w:bookmarkEnd w:id="2188"/>
      <w:r w:rsidR="005F32CD">
        <w:t xml:space="preserve"> —</w:t>
      </w:r>
      <w:r w:rsidR="005F32CD" w:rsidRPr="00F54804">
        <w:t xml:space="preserve"> </w:t>
      </w:r>
      <w:r w:rsidRPr="00F54804">
        <w:t xml:space="preserve">Attributes of element </w:t>
      </w:r>
      <w:r w:rsidRPr="00337A83">
        <w:rPr>
          <w:rStyle w:val="CodeCharacter"/>
        </w:rPr>
        <w:t>&lt;region/&gt;</w:t>
      </w:r>
      <w:bookmarkEnd w:id="2189"/>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493DC9B9" w:rsidR="00FC68DB" w:rsidRPr="00F54804" w:rsidRDefault="00FC68DB" w:rsidP="00B202D2">
            <w:pPr>
              <w:suppressAutoHyphens/>
              <w:rPr>
                <w:rFonts w:cs="Calibri"/>
                <w:sz w:val="20"/>
                <w:szCs w:val="20"/>
                <w:lang w:eastAsia="zh-CN"/>
              </w:rPr>
            </w:pPr>
            <w:r w:rsidRPr="00F54804">
              <w:rPr>
                <w:rFonts w:cs="Calibri"/>
                <w:sz w:val="20"/>
                <w:szCs w:val="20"/>
                <w:lang w:eastAsia="zh-CN"/>
              </w:rPr>
              <w:t>"A</w:t>
            </w:r>
            <w:r w:rsidR="00B87A73">
              <w:rPr>
                <w:rFonts w:cs="Calibri"/>
                <w:sz w:val="20"/>
                <w:szCs w:val="20"/>
                <w:lang w:eastAsia="zh-CN"/>
              </w:rPr>
              <w:t>”,</w:t>
            </w:r>
            <w:r w:rsidR="00F3142F">
              <w:rPr>
                <w:rFonts w:cs="Calibri"/>
                <w:sz w:val="20"/>
                <w:szCs w:val="20"/>
                <w:lang w:eastAsia="zh-CN"/>
              </w:rPr>
              <w:t xml:space="preserve"> “</w:t>
            </w:r>
            <w:r w:rsidRPr="00F54804">
              <w:rPr>
                <w:rFonts w:cs="Calibri"/>
                <w:sz w:val="20"/>
                <w:szCs w:val="20"/>
                <w:lang w:eastAsia="zh-CN"/>
              </w:rPr>
              <w:t>B</w:t>
            </w:r>
            <w:r w:rsidR="00B87A73">
              <w:rPr>
                <w:rFonts w:cs="Calibri"/>
                <w:sz w:val="20"/>
                <w:szCs w:val="20"/>
                <w:lang w:eastAsia="zh-CN"/>
              </w:rPr>
              <w:t>”,</w:t>
            </w:r>
            <w:r w:rsidRPr="00F54804">
              <w:rPr>
                <w:rFonts w:cs="Calibri"/>
                <w:sz w:val="20"/>
                <w:szCs w:val="20"/>
                <w:lang w:eastAsia="zh-CN"/>
              </w:rPr>
              <w:t xml:space="preserve"> or</w:t>
            </w:r>
            <w:r w:rsidR="00F3142F">
              <w:rPr>
                <w:rFonts w:cs="Calibri"/>
                <w:sz w:val="20"/>
                <w:szCs w:val="20"/>
                <w:lang w:eastAsia="zh-CN"/>
              </w:rPr>
              <w:t xml:space="preserve"> “</w:t>
            </w:r>
            <w:r w:rsidRPr="00F54804">
              <w:rPr>
                <w:rFonts w:cs="Calibri"/>
                <w:sz w:val="20"/>
                <w:szCs w:val="20"/>
                <w:lang w:eastAsia="zh-CN"/>
              </w:rPr>
              <w:t>C</w:t>
            </w:r>
            <w:r w:rsidR="00DA4207">
              <w:rPr>
                <w:rFonts w:cs="Calibri"/>
                <w:sz w:val="20"/>
                <w:szCs w:val="20"/>
                <w:lang w:eastAsia="zh-CN"/>
              </w:rPr>
              <w:t xml:space="preserve">” </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r w:rsidRPr="00F54804">
              <w:rPr>
                <w:sz w:val="20"/>
                <w:szCs w:val="20"/>
              </w:rPr>
              <w:lastRenderedPageBreak/>
              <w:t>fill_percentage</w:t>
            </w:r>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r w:rsidRPr="00F54804">
              <w:rPr>
                <w:sz w:val="20"/>
                <w:szCs w:val="20"/>
              </w:rPr>
              <w:t>top_index</w:t>
            </w:r>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r w:rsidRPr="00F54804">
              <w:rPr>
                <w:sz w:val="20"/>
                <w:szCs w:val="20"/>
              </w:rPr>
              <w:t>bottom_index</w:t>
            </w:r>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6F874ADF" w:rsidR="00FC68DB" w:rsidRPr="005C2D94" w:rsidRDefault="00FC68DB" w:rsidP="00B6293B">
      <w:pPr>
        <w:pStyle w:val="Listenabsatz"/>
        <w:numPr>
          <w:ilvl w:val="0"/>
          <w:numId w:val="73"/>
        </w:numPr>
        <w:tabs>
          <w:tab w:val="clear" w:pos="403"/>
        </w:tabs>
        <w:spacing w:line="240" w:lineRule="auto"/>
        <w:ind w:left="357" w:hanging="357"/>
        <w:contextualSpacing w:val="0"/>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12574E" w:rsidRPr="005C2D94">
        <w:t xml:space="preserve">Figure </w:t>
      </w:r>
      <w:r w:rsidR="0012574E">
        <w:t>78</w:t>
      </w:r>
      <w:r w:rsidRPr="00F54804">
        <w:fldChar w:fldCharType="end"/>
      </w:r>
      <w:r w:rsidRPr="005C2D94">
        <w:t>. Only values</w:t>
      </w:r>
      <w:r w:rsidR="00F3142F">
        <w:t xml:space="preserve"> “</w:t>
      </w:r>
      <w:r w:rsidRPr="005C2D94">
        <w:t>A</w:t>
      </w:r>
      <w:r w:rsidR="00B87A73">
        <w:t>”,</w:t>
      </w:r>
      <w:r w:rsidR="00F3142F">
        <w:t xml:space="preserve"> “</w:t>
      </w:r>
      <w:r w:rsidRPr="005C2D94">
        <w:t>B</w:t>
      </w:r>
      <w:r w:rsidR="00DA4207">
        <w:t xml:space="preserve">” </w:t>
      </w:r>
      <w:r w:rsidRPr="005C2D94">
        <w:t>and</w:t>
      </w:r>
      <w:r w:rsidR="00F3142F">
        <w:t xml:space="preserve"> “</w:t>
      </w:r>
      <w:r w:rsidRPr="005C2D94">
        <w:t>C</w:t>
      </w:r>
      <w:r w:rsidR="00DA4207">
        <w:t xml:space="preserve">” </w:t>
      </w:r>
      <w:r w:rsidRPr="005C2D94">
        <w:t>are meaningful</w:t>
      </w:r>
      <w:r w:rsidR="00B6293B">
        <w:t xml:space="preserve">. </w:t>
      </w:r>
    </w:p>
    <w:p w14:paraId="518C5323" w14:textId="63D46F24" w:rsidR="00FC68DB" w:rsidRPr="000A1B7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fill_percentage</w:t>
      </w:r>
      <w:r w:rsidRPr="00EA2365">
        <w:rPr>
          <w:rFonts w:ascii="Courier New" w:hAnsi="Courier New" w:cs="Calibri"/>
          <w:sz w:val="18"/>
          <w:szCs w:val="18"/>
          <w:lang w:eastAsia="zh-CN"/>
        </w:rPr>
        <w:t xml:space="preserve">: </w:t>
      </w:r>
      <w:r w:rsidRPr="00D7391D">
        <w:t>target hem fill</w:t>
      </w:r>
      <w:r w:rsidR="0067475A">
        <w:t>ing</w:t>
      </w:r>
      <w:r w:rsidRPr="00D7391D">
        <w:t xml:space="preserve"> for this region</w:t>
      </w:r>
      <w:r w:rsidR="00B6293B">
        <w:t xml:space="preserve">, </w:t>
      </w:r>
    </w:p>
    <w:p w14:paraId="0F5E41BB" w14:textId="051FA638" w:rsidR="00FC68DB" w:rsidRPr="0013175B" w:rsidRDefault="00FC68DB" w:rsidP="00B6293B">
      <w:pPr>
        <w:pStyle w:val="Listenabsatz"/>
        <w:numPr>
          <w:ilvl w:val="0"/>
          <w:numId w:val="73"/>
        </w:numPr>
        <w:tabs>
          <w:tab w:val="clear" w:pos="403"/>
        </w:tabs>
        <w:spacing w:line="240" w:lineRule="auto"/>
        <w:ind w:left="357" w:hanging="357"/>
        <w:contextualSpacing w:val="0"/>
        <w:jc w:val="left"/>
      </w:pPr>
      <w:r w:rsidRPr="003F6B75">
        <w:rPr>
          <w:rStyle w:val="CodeCharacter"/>
        </w:rPr>
        <w:t>top_index</w:t>
      </w:r>
      <w:r w:rsidRPr="0013175B">
        <w:t xml:space="preserve">: the index (see </w:t>
      </w:r>
      <w:r w:rsidR="005020EF">
        <w:t>clause </w:t>
      </w:r>
      <w:r w:rsidRPr="00F54804">
        <w:fldChar w:fldCharType="begin"/>
      </w:r>
      <w:r w:rsidRPr="0013175B">
        <w:instrText xml:space="preserve"> REF _Ref428791371 \r \h </w:instrText>
      </w:r>
      <w:r w:rsidRPr="00F54804">
        <w:fldChar w:fldCharType="separate"/>
      </w:r>
      <w:r w:rsidR="0012574E">
        <w:t>7.4.2.2</w:t>
      </w:r>
      <w:r w:rsidRPr="00F54804">
        <w:fldChar w:fldCharType="end"/>
      </w:r>
      <w:r w:rsidRPr="0013175B">
        <w:t>) where the region’s adhesive connects to</w:t>
      </w:r>
      <w:r w:rsidR="00B6293B">
        <w:t xml:space="preserve">, </w:t>
      </w:r>
    </w:p>
    <w:p w14:paraId="2E0C5882" w14:textId="4EB5B155" w:rsidR="00FC68DB" w:rsidRPr="00F54804" w:rsidRDefault="00FC68DB" w:rsidP="00B6293B">
      <w:pPr>
        <w:pStyle w:val="Listenabsatz"/>
        <w:numPr>
          <w:ilvl w:val="0"/>
          <w:numId w:val="73"/>
        </w:numPr>
        <w:tabs>
          <w:tab w:val="clear" w:pos="403"/>
        </w:tabs>
        <w:spacing w:before="120" w:line="240" w:lineRule="auto"/>
        <w:ind w:left="357" w:hanging="357"/>
        <w:contextualSpacing w:val="0"/>
      </w:pPr>
      <w:r w:rsidRPr="003F6B75">
        <w:rPr>
          <w:rStyle w:val="CodeCharacter"/>
        </w:rPr>
        <w:t>bottom_index</w:t>
      </w:r>
      <w:r w:rsidRPr="00F54804">
        <w:t xml:space="preserve">: the index (see </w:t>
      </w:r>
      <w:r w:rsidR="005020EF">
        <w:t>clause </w:t>
      </w:r>
      <w:r w:rsidRPr="00F54804">
        <w:fldChar w:fldCharType="begin"/>
      </w:r>
      <w:r w:rsidRPr="00F54804">
        <w:instrText xml:space="preserve"> REF _Ref428791371 \r \h </w:instrText>
      </w:r>
      <w:r w:rsidRPr="00F54804">
        <w:fldChar w:fldCharType="separate"/>
      </w:r>
      <w:r w:rsidR="0012574E">
        <w:t>7.4.2.2</w:t>
      </w:r>
      <w:r w:rsidRPr="00F54804">
        <w:fldChar w:fldCharType="end"/>
      </w:r>
      <w:r w:rsidRPr="00F54804">
        <w:t>) where the region’s adhesive connects to.</w:t>
      </w:r>
      <w:r w:rsidR="00B6293B">
        <w:t xml:space="preserve"> </w:t>
      </w:r>
    </w:p>
    <w:p w14:paraId="2AAC4832" w14:textId="5CAB34B3" w:rsidR="00FC68DB" w:rsidRPr="00F54804" w:rsidRDefault="00FC68DB" w:rsidP="00B202D2">
      <w:pPr>
        <w:rPr>
          <w:rFonts w:ascii="Courier New" w:hAnsi="Courier New" w:cs="Calibri"/>
          <w:sz w:val="18"/>
          <w:szCs w:val="18"/>
          <w:lang w:eastAsia="zh-CN"/>
        </w:rPr>
      </w:pPr>
      <w:r w:rsidRPr="005C2D94">
        <w:t xml:space="preserve">Existence of </w:t>
      </w:r>
      <w:r w:rsidRPr="003F6B75">
        <w:rPr>
          <w:rStyle w:val="CodeCharacter"/>
        </w:rPr>
        <w:t>top_index</w:t>
      </w:r>
      <w:r w:rsidRPr="001E4607">
        <w:t xml:space="preserve"> and </w:t>
      </w:r>
      <w:r w:rsidRPr="003F6B75">
        <w:rPr>
          <w:rStyle w:val="CodeCharacter"/>
        </w:rPr>
        <w:t>bottom_index</w:t>
      </w:r>
      <w:r w:rsidRPr="001668D7">
        <w:t xml:space="preserve"> </w:t>
      </w:r>
      <w:r w:rsidRPr="00D7391D">
        <w:t xml:space="preserve">is meaningful only if </w:t>
      </w:r>
      <w:r w:rsidRPr="000A1B7B">
        <w:t xml:space="preserve">adhesive element is specified, especially when the hemming involves more than </w:t>
      </w:r>
      <w:r w:rsidR="00957105">
        <w:t>two</w:t>
      </w:r>
      <w:r w:rsidRPr="000A1B7B">
        <w:t xml:space="preserve"> flange partners.</w:t>
      </w:r>
    </w:p>
    <w:p w14:paraId="2E5A7F41" w14:textId="0FEBF6C7" w:rsidR="00FC68DB" w:rsidRPr="00F54804" w:rsidRDefault="00FC68DB" w:rsidP="00B202D2">
      <w:r w:rsidRPr="00F54804">
        <w:t xml:space="preserve">The order of </w:t>
      </w:r>
      <w:r w:rsidRPr="003F6B75">
        <w:rPr>
          <w:rStyle w:val="CodeCharacter"/>
        </w:rPr>
        <w:t>top_index</w:t>
      </w:r>
      <w:r w:rsidRPr="00F54804">
        <w:t xml:space="preserve"> and </w:t>
      </w:r>
      <w:r w:rsidRPr="003F6B75">
        <w:rPr>
          <w:rStyle w:val="CodeCharacter"/>
        </w:rPr>
        <w:t>bottom_index</w:t>
      </w:r>
      <w:r w:rsidRPr="00F54804">
        <w:t xml:space="preserve"> is not important. However, if they are not specified, the corresponding adhesive</w:t>
      </w:r>
      <w:r w:rsidR="00957105">
        <w:t xml:space="preserve"> element</w:t>
      </w:r>
      <w:r w:rsidRPr="00F54804">
        <w:t xml:space="preserve"> is free to select any of the hemming’s flange partners. The adhesive </w:t>
      </w:r>
      <w:r w:rsidR="00957105">
        <w:t>element</w:t>
      </w:r>
      <w:r w:rsidR="00957105" w:rsidRPr="00F54804">
        <w:t xml:space="preserve"> </w:t>
      </w:r>
      <w:r w:rsidRPr="00F54804">
        <w:t xml:space="preserve">will </w:t>
      </w:r>
      <w:r w:rsidR="00957105">
        <w:t>determine</w:t>
      </w:r>
      <w:r w:rsidRPr="00F54804">
        <w:t xml:space="preserve"> the relevant partners</w:t>
      </w:r>
      <w:r w:rsidR="00957105">
        <w:t xml:space="preserve"> according to their</w:t>
      </w:r>
      <w:r w:rsidRPr="00F54804">
        <w:t xml:space="preserve"> position</w:t>
      </w:r>
      <w:r w:rsidR="00957105">
        <w:t>s</w:t>
      </w:r>
      <w:r w:rsidRPr="00F54804">
        <w:t xml:space="preserve">. </w:t>
      </w:r>
    </w:p>
    <w:p w14:paraId="60D0B954" w14:textId="791EACAF" w:rsidR="00FC68DB" w:rsidRDefault="00FC68DB" w:rsidP="00B202D2">
      <w:pPr>
        <w:keepNext/>
        <w:spacing w:before="100" w:beforeAutospacing="1"/>
      </w:pPr>
      <w:r w:rsidRPr="00F54804">
        <w:t>The adhesive of hemming regions</w:t>
      </w:r>
      <w:r w:rsidR="00F3142F">
        <w:t xml:space="preserve"> “</w:t>
      </w:r>
      <w:r w:rsidRPr="00F54804">
        <w:t>A</w:t>
      </w:r>
      <w:r w:rsidR="00DA4207">
        <w:t xml:space="preserve">” </w:t>
      </w:r>
      <w:r w:rsidRPr="00F54804">
        <w:t>and</w:t>
      </w:r>
      <w:r w:rsidR="00F3142F">
        <w:t xml:space="preserve"> “</w:t>
      </w:r>
      <w:r w:rsidRPr="00F54804">
        <w:t>C</w:t>
      </w:r>
      <w:r w:rsidR="00DA4207">
        <w:t xml:space="preserve">” </w:t>
      </w:r>
      <w:r w:rsidRPr="00F54804">
        <w:t>can be described in the following nested elements</w:t>
      </w:r>
      <w:r w:rsidR="00EA2365">
        <w:t xml:space="preserve"> (see </w:t>
      </w:r>
      <w:r w:rsidR="00EA2365">
        <w:fldChar w:fldCharType="begin"/>
      </w:r>
      <w:r w:rsidR="00EA2365">
        <w:instrText xml:space="preserve"> REF _Ref157791889 \h </w:instrText>
      </w:r>
      <w:r w:rsidR="00EA2365">
        <w:fldChar w:fldCharType="separate"/>
      </w:r>
      <w:r w:rsidR="0012574E" w:rsidRPr="00F54804">
        <w:t xml:space="preserve">Table </w:t>
      </w:r>
      <w:r w:rsidR="0012574E">
        <w:rPr>
          <w:noProof/>
        </w:rPr>
        <w:t>134</w:t>
      </w:r>
      <w:r w:rsidR="00EA2365">
        <w:fldChar w:fldCharType="end"/>
      </w:r>
      <w:r w:rsidR="00EA2365">
        <w:t>)</w:t>
      </w:r>
      <w:r w:rsidRPr="00F54804">
        <w:t>:</w:t>
      </w:r>
      <w:r w:rsidR="00EA2365">
        <w:t xml:space="preserve"> </w:t>
      </w:r>
    </w:p>
    <w:p w14:paraId="1E7E08E9" w14:textId="77F9399A" w:rsidR="00890926" w:rsidRPr="00951A4A" w:rsidRDefault="00890926" w:rsidP="001640C5">
      <w:pPr>
        <w:pStyle w:val="Beschriftung"/>
        <w:keepNext/>
        <w:keepLines/>
        <w:rPr>
          <w:rFonts w:cs="Courier New"/>
        </w:rPr>
      </w:pPr>
      <w:bookmarkStart w:id="2190" w:name="_Ref157791889"/>
      <w:bookmarkStart w:id="2191" w:name="_Toc159619066"/>
      <w:r w:rsidRPr="00F54804">
        <w:t xml:space="preserve">Table </w:t>
      </w:r>
      <w:r w:rsidRPr="00F54804">
        <w:fldChar w:fldCharType="begin"/>
      </w:r>
      <w:r w:rsidRPr="00F54804">
        <w:instrText xml:space="preserve"> SEQ Table \* ARABIC </w:instrText>
      </w:r>
      <w:r w:rsidRPr="00F54804">
        <w:fldChar w:fldCharType="separate"/>
      </w:r>
      <w:r w:rsidR="0012574E">
        <w:rPr>
          <w:noProof/>
        </w:rPr>
        <w:t>134</w:t>
      </w:r>
      <w:r w:rsidRPr="00F54804">
        <w:fldChar w:fldCharType="end"/>
      </w:r>
      <w:bookmarkEnd w:id="2190"/>
      <w:r w:rsidR="005F32CD">
        <w:t xml:space="preserve"> —</w:t>
      </w:r>
      <w:r w:rsidR="005F32CD" w:rsidRPr="00F54804">
        <w:t xml:space="preserve"> </w:t>
      </w:r>
      <w:r w:rsidRPr="00F54804">
        <w:t xml:space="preserve">Nested elements of element </w:t>
      </w:r>
      <w:r w:rsidRPr="00337A83">
        <w:rPr>
          <w:rStyle w:val="CodeCharacter"/>
        </w:rPr>
        <w:t>&lt;region/&gt;</w:t>
      </w:r>
      <w:bookmarkEnd w:id="2191"/>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3646E3B4" w:rsidR="00FC68DB" w:rsidRPr="00F54804" w:rsidRDefault="00FC68DB" w:rsidP="00957105">
            <w:pPr>
              <w:keepNext/>
              <w:suppressAutoHyphens/>
              <w:jc w:val="left"/>
              <w:rPr>
                <w:rFonts w:cs="Calibri"/>
                <w:lang w:eastAsia="zh-CN"/>
              </w:rPr>
            </w:pPr>
            <w:r w:rsidRPr="00F54804">
              <w:rPr>
                <w:sz w:val="20"/>
                <w:szCs w:val="20"/>
              </w:rPr>
              <w:t xml:space="preserve">Exactly one of these elements. </w:t>
            </w:r>
            <w:r w:rsidR="00957105">
              <w:rPr>
                <w:sz w:val="20"/>
                <w:szCs w:val="20"/>
              </w:rPr>
              <w:br/>
            </w:r>
            <w:r w:rsidRPr="00F54804">
              <w:rPr>
                <w:sz w:val="20"/>
                <w:szCs w:val="20"/>
              </w:rPr>
              <w:t xml:space="preserve">It </w:t>
            </w:r>
            <w:r w:rsidR="00957105">
              <w:rPr>
                <w:sz w:val="20"/>
                <w:szCs w:val="20"/>
              </w:rPr>
              <w:t>must</w:t>
            </w:r>
            <w:r w:rsidR="00964121" w:rsidRPr="00F54804">
              <w:rPr>
                <w:sz w:val="20"/>
                <w:szCs w:val="20"/>
              </w:rPr>
              <w:t xml:space="preserve"> </w:t>
            </w:r>
            <w:r w:rsidRPr="00F54804">
              <w:rPr>
                <w:sz w:val="20"/>
                <w:szCs w:val="20"/>
              </w:rPr>
              <w:t xml:space="preserve">either contain an </w:t>
            </w:r>
            <w:r w:rsidRPr="003F6B75">
              <w:rPr>
                <w:rStyle w:val="CodeCharacter"/>
              </w:rPr>
              <w:t>&lt;adhesive_line/&gt;</w:t>
            </w:r>
            <w:r w:rsidRPr="00F54804">
              <w:rPr>
                <w:sz w:val="20"/>
                <w:szCs w:val="20"/>
              </w:rPr>
              <w:t xml:space="preserve"> or an </w:t>
            </w:r>
            <w:r w:rsidRPr="003F6B75">
              <w:rPr>
                <w:rStyle w:val="CodeCharacter"/>
              </w:rPr>
              <w:t>&lt;adhesive_face/&gt;.</w:t>
            </w:r>
          </w:p>
        </w:tc>
      </w:tr>
    </w:tbl>
    <w:p w14:paraId="1E09C0BD" w14:textId="43F138B0"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 xml:space="preserve">is described in </w:t>
      </w:r>
      <w:r w:rsidR="005020EF">
        <w:t>clauses </w:t>
      </w:r>
      <w:r w:rsidRPr="00F54804">
        <w:fldChar w:fldCharType="begin"/>
      </w:r>
      <w:r w:rsidRPr="00F54804">
        <w:instrText xml:space="preserve"> REF _Ref414345739 \r \h  \* MERGEFORMAT </w:instrText>
      </w:r>
      <w:r w:rsidRPr="00F54804">
        <w:fldChar w:fldCharType="separate"/>
      </w:r>
      <w:r w:rsidR="0012574E">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12574E"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12574E">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12574E" w:rsidRPr="00F54804">
        <w:t xml:space="preserve">Adhesive </w:t>
      </w:r>
      <w:r w:rsidR="0012574E">
        <w:t>f</w:t>
      </w:r>
      <w:r w:rsidR="0012574E" w:rsidRPr="00F54804">
        <w:t>aces</w:t>
      </w:r>
      <w:r w:rsidRPr="00F54804">
        <w:fldChar w:fldCharType="end"/>
      </w:r>
      <w:r w:rsidRPr="00F54804">
        <w:t>.</w:t>
      </w:r>
    </w:p>
    <w:p w14:paraId="3E3129F4" w14:textId="0FFDF09C" w:rsidR="00FC68DB" w:rsidRPr="004C6055" w:rsidRDefault="00FC68DB" w:rsidP="00184F68">
      <w:r w:rsidRPr="004C6055">
        <w:t>Region</w:t>
      </w:r>
      <w:r w:rsidR="00F3142F">
        <w:t xml:space="preserve"> “</w:t>
      </w:r>
      <w:r w:rsidRPr="004C6055">
        <w:t>B</w:t>
      </w:r>
      <w:r w:rsidR="00DA4207">
        <w:t xml:space="preserve">” </w:t>
      </w:r>
      <w:r w:rsidRPr="004C6055">
        <w:t>is not expected to contain an adhesive line or face. The definition is left open for future extensions.</w:t>
      </w:r>
      <w:r w:rsidR="00184F68">
        <w:t xml:space="preserve"> </w:t>
      </w:r>
    </w:p>
    <w:p w14:paraId="7F2348E2" w14:textId="2B807A6D" w:rsidR="00FC68DB" w:rsidRPr="008420CB" w:rsidRDefault="00602D17" w:rsidP="00997E2B">
      <w:pPr>
        <w:pStyle w:val="Example"/>
        <w:keepNext/>
        <w:rPr>
          <w:rFonts w:ascii="Courier New" w:hAnsi="Courier New" w:cs="Courier New"/>
          <w:sz w:val="16"/>
        </w:rPr>
      </w:pPr>
      <w:r>
        <w:t>Example</w:t>
      </w:r>
      <w:r w:rsidR="00C525E1">
        <w:t xml:space="preserve">    Definition of a </w:t>
      </w:r>
      <w:r w:rsidR="00C525E1" w:rsidRPr="00957105">
        <w:rPr>
          <w:rStyle w:val="CodeCharacter"/>
        </w:rPr>
        <w:t>&lt;hemming/&gt;</w:t>
      </w:r>
      <w:r w:rsidR="00C525E1">
        <w:t xml:space="preserve"> connection</w:t>
      </w: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&lt;!--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&lt;!--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&lt;!--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&lt;/assy&gt;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hemming root's path --&gt;</w:t>
      </w:r>
    </w:p>
    <w:p w14:paraId="6A97662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8420CB">
        <w:rPr>
          <w:rFonts w:ascii="Courier New" w:hAnsi="Courier New" w:cs="Courier New"/>
          <w:sz w:val="16"/>
        </w:rPr>
        <w:t xml:space="preserve">      </w:t>
      </w:r>
      <w:r w:rsidRPr="005300E4">
        <w:rPr>
          <w:rFonts w:ascii="Courier New" w:hAnsi="Courier New" w:cs="Courier New"/>
          <w:sz w:val="16"/>
          <w:lang w:val="fr-FR"/>
        </w:rPr>
        <w:t>&lt;loc v="1"&gt; 2169.300  -489.495  1773.936 &lt;/loc&gt;</w:t>
      </w:r>
    </w:p>
    <w:p w14:paraId="4D370398"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v="2"&gt; 2165.593  -480.000  1790.221 &lt;/loc&gt;</w:t>
      </w:r>
    </w:p>
    <w:p w14:paraId="5291A9BF" w14:textId="77777777" w:rsidR="00FC68DB" w:rsidRPr="005300E4" w:rsidRDefault="00FC68DB" w:rsidP="00997E2B">
      <w:pPr>
        <w:spacing w:before="240" w:after="240"/>
        <w:ind w:left="170" w:right="170" w:firstLine="113"/>
        <w:contextualSpacing/>
        <w:rPr>
          <w:rFonts w:ascii="Courier New" w:hAnsi="Courier New" w:cs="Courier New"/>
          <w:sz w:val="16"/>
          <w:lang w:val="fr-FR"/>
        </w:rPr>
      </w:pPr>
      <w:r w:rsidRPr="005300E4">
        <w:rPr>
          <w:rFonts w:ascii="Courier New" w:hAnsi="Courier New" w:cs="Courier New"/>
          <w:sz w:val="16"/>
          <w:lang w:val="fr-FR"/>
        </w:rPr>
        <w:t xml:space="preserve">      &lt;loc v="3"&gt; 2165.593   480.000  1790.221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5300E4">
        <w:rPr>
          <w:rFonts w:ascii="Courier New" w:hAnsi="Courier New" w:cs="Courier New"/>
          <w:sz w:val="16"/>
          <w:lang w:val="fr-FR"/>
        </w:rPr>
        <w:t xml:space="preserve">      </w:t>
      </w:r>
      <w:r w:rsidRPr="008420CB">
        <w:rPr>
          <w:rFonts w:ascii="Courier New" w:hAnsi="Courier New" w:cs="Courier New"/>
          <w:sz w:val="16"/>
        </w:rPr>
        <w:t>&lt;loc v="4"&gt; 2169.302   489.495  1773.937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&lt;/loc_list&gt;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folded_width="5" folded_part="1"&gt;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fill_percentage="50"&gt;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A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adhesive_line</w:t>
      </w:r>
      <w:r w:rsidRPr="008420CB">
        <w:rPr>
          <w:rFonts w:ascii="Courier New" w:hAnsi="Courier New" w:cs="Courier New"/>
          <w:sz w:val="16"/>
        </w:rPr>
        <w:t xml:space="preserve"> base="1" width="4" thickness="1" material="CAD_test_Mat"/&gt;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fill_percentage="100"/&gt;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top_index="23" bottom_index="1" fill_percentage="100"&gt;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r w:rsidRPr="008420CB">
        <w:rPr>
          <w:rFonts w:ascii="Courier New" w:hAnsi="Courier New" w:cs="Courier New"/>
          <w:b/>
          <w:sz w:val="16"/>
        </w:rPr>
        <w:t>adhesive_face</w:t>
      </w:r>
      <w:r w:rsidRPr="008420CB">
        <w:rPr>
          <w:rFonts w:ascii="Courier New" w:hAnsi="Courier New" w:cs="Courier New"/>
          <w:sz w:val="16"/>
        </w:rPr>
        <w:t xml:space="preserve"> thickness="1" material="CAD_test_Mat"/&gt;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   &lt;!--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&lt;/loc_list&gt;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  &lt;!--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&lt;/face_list&gt;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&lt;!--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63DED4EE" w14:textId="4A1CC24C" w:rsidR="00FC68DB" w:rsidRPr="00F54804" w:rsidRDefault="00FC68DB" w:rsidP="00B202D2">
      <w:pPr>
        <w:pStyle w:val="berschrift2"/>
      </w:pPr>
      <w:bookmarkStart w:id="2192" w:name="_Toc428537321"/>
      <w:bookmarkStart w:id="2193" w:name="_Toc428969643"/>
      <w:bookmarkStart w:id="2194" w:name="_Toc429053034"/>
      <w:bookmarkStart w:id="2195" w:name="_Toc428537324"/>
      <w:bookmarkStart w:id="2196" w:name="_Toc428969646"/>
      <w:bookmarkStart w:id="2197" w:name="_Toc429053037"/>
      <w:bookmarkStart w:id="2198" w:name="_Toc428537325"/>
      <w:bookmarkStart w:id="2199" w:name="_Toc428969647"/>
      <w:bookmarkStart w:id="2200" w:name="_Toc429053038"/>
      <w:bookmarkStart w:id="2201" w:name="_Toc428537328"/>
      <w:bookmarkStart w:id="2202" w:name="_Toc428969650"/>
      <w:bookmarkStart w:id="2203" w:name="_Toc429053041"/>
      <w:bookmarkStart w:id="2204" w:name="_Toc428537330"/>
      <w:bookmarkStart w:id="2205" w:name="_Toc428969652"/>
      <w:bookmarkStart w:id="2206" w:name="_Toc429053043"/>
      <w:bookmarkStart w:id="2207" w:name="_Toc3557069"/>
      <w:bookmarkStart w:id="2208" w:name="_Toc34747319"/>
      <w:bookmarkStart w:id="2209" w:name="_Toc77102138"/>
      <w:bookmarkStart w:id="2210" w:name="_Toc159618827"/>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Pr="00F54804">
        <w:t>Sequence Connections</w:t>
      </w:r>
      <w:bookmarkEnd w:id="2140"/>
      <w:bookmarkEnd w:id="2207"/>
      <w:bookmarkEnd w:id="2208"/>
      <w:bookmarkEnd w:id="2209"/>
      <w:bookmarkEnd w:id="2210"/>
      <w:r w:rsidR="008420CB">
        <w:t xml:space="preserve"> </w:t>
      </w:r>
    </w:p>
    <w:p w14:paraId="769B9CE7" w14:textId="7D1C4619"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r w:rsidR="00276A19">
        <w:t xml:space="preserve"> </w:t>
      </w:r>
    </w:p>
    <w:p w14:paraId="71AA2A56" w14:textId="49299A7D" w:rsidR="00FC68DB" w:rsidRPr="00F54804" w:rsidRDefault="00FC68DB" w:rsidP="00522204">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00E959F0">
        <w:t xml:space="preserve">, see </w:t>
      </w:r>
      <w:r w:rsidR="00E959F0">
        <w:fldChar w:fldCharType="begin"/>
      </w:r>
      <w:r w:rsidR="00E959F0">
        <w:instrText xml:space="preserve"> REF _Ref159235039 \h </w:instrText>
      </w:r>
      <w:r w:rsidR="00E959F0">
        <w:fldChar w:fldCharType="separate"/>
      </w:r>
      <w:r w:rsidR="0012574E" w:rsidRPr="00F54804">
        <w:t xml:space="preserve">Figure </w:t>
      </w:r>
      <w:r w:rsidR="0012574E">
        <w:rPr>
          <w:noProof/>
        </w:rPr>
        <w:t>82</w:t>
      </w:r>
      <w:r w:rsidR="00E959F0">
        <w:fldChar w:fldCharType="end"/>
      </w:r>
      <w:r w:rsidR="00E959F0">
        <w:t xml:space="preserve"> and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r w:rsidRPr="00F54804">
        <w:t>Spacing is a mandatory dimension.</w:t>
      </w:r>
      <w:r w:rsidR="00E959F0">
        <w:t xml:space="preserve"> </w:t>
      </w:r>
    </w:p>
    <w:bookmarkStart w:id="2211" w:name="_Toc413359638"/>
    <w:bookmarkStart w:id="2212" w:name="_Toc3557153"/>
    <w:bookmarkStart w:id="2213" w:name="_Toc34747406"/>
    <w:bookmarkStart w:id="2214" w:name="_Toc76030604"/>
    <w:bookmarkStart w:id="2215" w:name="_Toc94530889"/>
    <w:bookmarkStart w:id="2216" w:name="_Toc101428285"/>
    <w:p w14:paraId="114081E4" w14:textId="5427D731" w:rsidR="00522204" w:rsidRPr="00F958FE" w:rsidRDefault="00D860C8" w:rsidP="00BD52D7">
      <w:pPr>
        <w:pStyle w:val="Beschriftung"/>
        <w:rPr>
          <w:b w:val="0"/>
        </w:rPr>
      </w:pPr>
      <w:r w:rsidRPr="00F958FE">
        <w:rPr>
          <w:b w:val="0"/>
          <w:noProof/>
        </w:rPr>
        <mc:AlternateContent>
          <mc:Choice Requires="wpg">
            <w:drawing>
              <wp:inline distT="0" distB="0" distL="0" distR="0" wp14:anchorId="66AB4332" wp14:editId="793728DE">
                <wp:extent cx="4791075" cy="969645"/>
                <wp:effectExtent l="0" t="0" r="3175" b="0"/>
                <wp:docPr id="315"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075" cy="969645"/>
                          <a:chOff x="0" y="1356"/>
                          <a:chExt cx="47916" cy="10453"/>
                        </a:xfrm>
                      </wpg:grpSpPr>
                      <pic:pic xmlns:pic="http://schemas.openxmlformats.org/drawingml/2006/picture">
                        <pic:nvPicPr>
                          <pic:cNvPr id="316"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1544"/>
                            <a:ext cx="47853" cy="7696"/>
                          </a:xfrm>
                          <a:prstGeom prst="rect">
                            <a:avLst/>
                          </a:prstGeom>
                          <a:noFill/>
                          <a:extLst>
                            <a:ext uri="{909E8E84-426E-40DD-AFC4-6F175D3DCCD1}">
                              <a14:hiddenFill xmlns:a14="http://schemas.microsoft.com/office/drawing/2010/main">
                                <a:solidFill>
                                  <a:srgbClr val="FFFFFF"/>
                                </a:solidFill>
                              </a14:hiddenFill>
                            </a:ext>
                          </a:extLst>
                        </pic:spPr>
                      </pic:pic>
                      <wps:wsp>
                        <wps:cNvPr id="317" name="TextBox 222"/>
                        <wps:cNvSpPr txBox="1">
                          <a:spLocks noChangeArrowheads="1"/>
                        </wps:cNvSpPr>
                        <wps:spPr bwMode="auto">
                          <a:xfrm>
                            <a:off x="33311" y="4006"/>
                            <a:ext cx="14605" cy="331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wps:txbx>
                        <wps:bodyPr rot="0" vert="horz" wrap="square" lIns="91440" tIns="45720" rIns="91440" bIns="45720" anchor="t" anchorCtr="0" upright="1">
                          <a:noAutofit/>
                        </wps:bodyPr>
                      </wps:wsp>
                      <wps:wsp>
                        <wps:cNvPr id="318" name="TextBox 29"/>
                        <wps:cNvSpPr txBox="1">
                          <a:spLocks noChangeArrowheads="1"/>
                        </wps:cNvSpPr>
                        <wps:spPr bwMode="auto">
                          <a:xfrm>
                            <a:off x="13229" y="1356"/>
                            <a:ext cx="5270"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s:wsp>
                        <wps:cNvPr id="319" name="TextBox 43"/>
                        <wps:cNvSpPr txBox="1">
                          <a:spLocks noChangeArrowheads="1"/>
                        </wps:cNvSpPr>
                        <wps:spPr bwMode="auto">
                          <a:xfrm>
                            <a:off x="453" y="8425"/>
                            <a:ext cx="4565"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g:wgp>
                  </a:graphicData>
                </a:graphic>
              </wp:inline>
            </w:drawing>
          </mc:Choice>
          <mc:Fallback>
            <w:pict>
              <v:group w14:anchorId="66AB4332" id="Gruppieren 40" o:spid="_x0000_s1745" style="width:377.25pt;height:76.35pt;mso-position-horizontal-relative:char;mso-position-vertical-relative:line" coordorigin=",1356" coordsize="47916,1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">
                <v:shape id="Picture 1" o:spid="_x0000_s1746" type="#_x0000_t75" style="position:absolute;top:1544;width:4785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">
                  <v:imagedata r:id="rId194" o:title=""/>
                </v:shape>
                <v:shape id="TextBox 222" o:spid="_x0000_s1747" type="#_x0000_t202" style="position:absolute;left:33311;top:4006;width:1460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" fillcolor="white [3212]" stroked="f">
                  <v:textbox>
                    <w:txbxContent>
                      <w:p w14:paraId="4D0CC51D"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txbxContent>
                  </v:textbox>
                </v:shape>
                <v:shape id="TextBox 29" o:spid="_x0000_s1748" type="#_x0000_t202" style="position:absolute;left:13229;top:1356;width:527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" fillcolor="white [3212]" stroked="f">
                  <v:textbox>
                    <w:txbxContent>
                      <w:p w14:paraId="6657BED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v:shape id="TextBox 43" o:spid="_x0000_s1749" type="#_x0000_t202" style="position:absolute;left:453;top:8425;width:456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" fillcolor="white [3212]" stroked="f">
                  <v:textbox>
                    <w:txbxContent>
                      <w:p w14:paraId="3FE4C059"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w10:anchorlock/>
              </v:group>
            </w:pict>
          </mc:Fallback>
        </mc:AlternateContent>
      </w:r>
    </w:p>
    <w:p w14:paraId="282714BD" w14:textId="5FC26263" w:rsidR="00FC68DB" w:rsidRPr="00F54804" w:rsidRDefault="00FC68DB" w:rsidP="00BD52D7">
      <w:pPr>
        <w:pStyle w:val="Beschriftung"/>
      </w:pPr>
      <w:bookmarkStart w:id="2217" w:name="_Ref159235039"/>
      <w:bookmarkStart w:id="2218" w:name="_Toc159618925"/>
      <w:r w:rsidRPr="00F54804">
        <w:t xml:space="preserve">Figure </w:t>
      </w:r>
      <w:r w:rsidRPr="00F54804">
        <w:fldChar w:fldCharType="begin"/>
      </w:r>
      <w:r w:rsidRPr="00F54804">
        <w:instrText xml:space="preserve"> SEQ Figure \* ARABIC </w:instrText>
      </w:r>
      <w:r w:rsidRPr="00F54804">
        <w:fldChar w:fldCharType="separate"/>
      </w:r>
      <w:r w:rsidR="0012574E">
        <w:rPr>
          <w:noProof/>
        </w:rPr>
        <w:t>82</w:t>
      </w:r>
      <w:r w:rsidRPr="00F54804">
        <w:fldChar w:fldCharType="end"/>
      </w:r>
      <w:bookmarkEnd w:id="2217"/>
      <w:r w:rsidR="00683BEB">
        <w:t xml:space="preserve"> —</w:t>
      </w:r>
      <w:r w:rsidRPr="00F54804">
        <w:t xml:space="preserve"> Sequence without margin</w:t>
      </w:r>
      <w:bookmarkEnd w:id="2211"/>
      <w:bookmarkEnd w:id="2212"/>
      <w:bookmarkEnd w:id="2213"/>
      <w:bookmarkEnd w:id="2214"/>
      <w:bookmarkEnd w:id="2215"/>
      <w:bookmarkEnd w:id="2216"/>
      <w:bookmarkEnd w:id="2218"/>
    </w:p>
    <w:p w14:paraId="21BF797F" w14:textId="329365DA" w:rsidR="00D55296" w:rsidRPr="00F54804" w:rsidRDefault="00D860C8" w:rsidP="00522204">
      <w:pPr>
        <w:keepNext/>
      </w:pPr>
      <w:r>
        <w:rPr>
          <w:noProof/>
        </w:rPr>
        <w:lastRenderedPageBreak/>
        <mc:AlternateContent>
          <mc:Choice Requires="wpg">
            <w:drawing>
              <wp:anchor distT="0" distB="0" distL="114300" distR="114300" simplePos="0" relativeHeight="251772416" behindDoc="0" locked="0" layoutInCell="1" allowOverlap="1" wp14:anchorId="118308CB" wp14:editId="66B2B095">
                <wp:simplePos x="0" y="0"/>
                <wp:positionH relativeFrom="column">
                  <wp:posOffset>846455</wp:posOffset>
                </wp:positionH>
                <wp:positionV relativeFrom="paragraph">
                  <wp:posOffset>363855</wp:posOffset>
                </wp:positionV>
                <wp:extent cx="4670425" cy="777240"/>
                <wp:effectExtent l="0" t="3810" r="0" b="0"/>
                <wp:wrapTopAndBottom/>
                <wp:docPr id="308" name="Gruppieren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77240"/>
                          <a:chOff x="0" y="631"/>
                          <a:chExt cx="46706" cy="11122"/>
                        </a:xfrm>
                      </wpg:grpSpPr>
                      <wps:wsp>
                        <wps:cNvPr id="309" name="TextBox 223"/>
                        <wps:cNvSpPr txBox="1">
                          <a:spLocks noChangeArrowheads="1"/>
                        </wps:cNvSpPr>
                        <wps:spPr bwMode="auto">
                          <a:xfrm>
                            <a:off x="31815" y="3440"/>
                            <a:ext cx="14891" cy="7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pic:pic xmlns:pic="http://schemas.openxmlformats.org/drawingml/2006/picture">
                        <pic:nvPicPr>
                          <pic:cNvPr id="310" name="Picture 1"/>
                          <pic:cNvPicPr>
                            <a:picLocks noChangeAspect="1" noChangeArrowheads="1"/>
                          </pic:cNvPicPr>
                        </pic:nvPicPr>
                        <pic:blipFill>
                          <a:blip r:embed="rId195">
                            <a:extLst>
                              <a:ext uri="{28A0092B-C50C-407E-A947-70E740481C1C}">
                                <a14:useLocalDpi xmlns:a14="http://schemas.microsoft.com/office/drawing/2010/main" val="0"/>
                              </a:ext>
                            </a:extLst>
                          </a:blip>
                          <a:srcRect r="26930"/>
                          <a:stretch>
                            <a:fillRect/>
                          </a:stretch>
                        </pic:blipFill>
                        <pic:spPr bwMode="auto">
                          <a:xfrm>
                            <a:off x="0" y="1488"/>
                            <a:ext cx="34521" cy="7696"/>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Box 121"/>
                        <wps:cNvSpPr txBox="1">
                          <a:spLocks noChangeArrowheads="1"/>
                        </wps:cNvSpPr>
                        <wps:spPr bwMode="auto">
                          <a:xfrm>
                            <a:off x="25352" y="8324"/>
                            <a:ext cx="64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2" name="TextBox 97"/>
                        <wps:cNvSpPr txBox="1">
                          <a:spLocks noChangeArrowheads="1"/>
                        </wps:cNvSpPr>
                        <wps:spPr bwMode="auto">
                          <a:xfrm>
                            <a:off x="13577" y="8369"/>
                            <a:ext cx="4566"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wps:txbx>
                        <wps:bodyPr rot="0" vert="horz" wrap="square" lIns="91440" tIns="45720" rIns="91440" bIns="45720" anchor="t" anchorCtr="0" upright="1">
                          <a:noAutofit/>
                        </wps:bodyPr>
                      </wps:wsp>
                      <wps:wsp>
                        <wps:cNvPr id="313" name="TextBox 71"/>
                        <wps:cNvSpPr txBox="1">
                          <a:spLocks noChangeArrowheads="1"/>
                        </wps:cNvSpPr>
                        <wps:spPr bwMode="auto">
                          <a:xfrm>
                            <a:off x="589" y="8280"/>
                            <a:ext cx="6470"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14" name="TextBox 97"/>
                        <wps:cNvSpPr txBox="1">
                          <a:spLocks noChangeArrowheads="1"/>
                        </wps:cNvSpPr>
                        <wps:spPr bwMode="auto">
                          <a:xfrm>
                            <a:off x="13019" y="631"/>
                            <a:ext cx="5271"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118308CB" id="Gruppieren 52" o:spid="_x0000_s1750" style="position:absolute;left:0;text-align:left;margin-left:66.65pt;margin-top:28.65pt;width:367.75pt;height:61.2pt;z-index:251772416;mso-position-horizontal-relative:text;mso-position-vertical-relative:text;mso-height-relative:margin" coordorigin=",631" coordsize="46706,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">
                <v:shape id="TextBox 223" o:spid="_x0000_s1751" type="#_x0000_t202" style="position:absolute;left:31815;top:3440;width:14891;height: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437FC867" w14:textId="77777777" w:rsidR="00522204" w:rsidRDefault="00522204" w:rsidP="00522204">
                        <w:pPr>
                          <w:jc w:val="center"/>
                          <w:rPr>
                            <w:rFonts w:ascii="Consolas" w:hAnsi="Consolas" w:cstheme="minorBidi"/>
                            <w:color w:val="000000" w:themeColor="text1"/>
                            <w:kern w:val="24"/>
                            <w:sz w:val="24"/>
                            <w:szCs w:val="24"/>
                            <w:lang w:val="en-US"/>
                          </w:rPr>
                        </w:pPr>
                        <w:r>
                          <w:rPr>
                            <w:rFonts w:ascii="Consolas" w:hAnsi="Consolas" w:cstheme="minorBidi"/>
                            <w:color w:val="000000" w:themeColor="text1"/>
                            <w:kern w:val="24"/>
                            <w:lang w:val="en-US"/>
                          </w:rPr>
                          <w:t>spacing=“1,0”</w:t>
                        </w:r>
                      </w:p>
                      <w:p w14:paraId="1837FD2C" w14:textId="77777777" w:rsidR="00522204" w:rsidRDefault="00522204" w:rsidP="00522204">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Picture 1" o:spid="_x0000_s1752" type="#_x0000_t75" style="position:absolute;top:1488;width:34521;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">
                  <v:imagedata r:id="rId196" o:title="" cropright="17649f"/>
                </v:shape>
                <v:shape id="TextBox 121" o:spid="_x0000_s1753" type="#_x0000_t202" style="position:absolute;left:25352;top:8324;width:64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" fillcolor="white [3212]" stroked="f">
                  <v:textbox>
                    <w:txbxContent>
                      <w:p w14:paraId="36F84E16"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4" type="#_x0000_t202" style="position:absolute;left:13577;top:8369;width:456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" fillcolor="white [3212]" stroked="f">
                  <v:textbox>
                    <w:txbxContent>
                      <w:p w14:paraId="6ED8784F"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 cm</w:t>
                        </w:r>
                      </w:p>
                    </w:txbxContent>
                  </v:textbox>
                </v:shape>
                <v:shape id="TextBox 71" o:spid="_x0000_s1755" type="#_x0000_t202" style="position:absolute;left:589;top:8280;width:647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" fillcolor="white [3212]" stroked="f">
                  <v:textbox>
                    <w:txbxContent>
                      <w:p w14:paraId="018C5222"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1,5 cm</w:t>
                        </w:r>
                      </w:p>
                    </w:txbxContent>
                  </v:textbox>
                </v:shape>
                <v:shape id="TextBox 97" o:spid="_x0000_s1756" type="#_x0000_t202" style="position:absolute;left:13019;top:631;width:527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" fillcolor="white [3212]" stroked="f">
                  <v:textbox>
                    <w:txbxContent>
                      <w:p w14:paraId="7F379753" w14:textId="77777777" w:rsidR="00522204" w:rsidRDefault="00522204" w:rsidP="00522204">
                        <w:pPr>
                          <w:rPr>
                            <w:rFonts w:asciiTheme="minorHAnsi" w:hAnsi="Calibri" w:cstheme="minorBidi"/>
                            <w:color w:val="000000" w:themeColor="text1"/>
                            <w:kern w:val="24"/>
                            <w:sz w:val="24"/>
                            <w:szCs w:val="24"/>
                            <w:lang w:val="en-US"/>
                          </w:rPr>
                        </w:pPr>
                        <w:r>
                          <w:rPr>
                            <w:rFonts w:asciiTheme="minorHAnsi" w:hAnsi="Calibri" w:cstheme="minorBidi"/>
                            <w:color w:val="000000" w:themeColor="text1"/>
                            <w:kern w:val="24"/>
                            <w:lang w:val="en-US"/>
                          </w:rPr>
                          <w:t>10 cm</w:t>
                        </w:r>
                      </w:p>
                    </w:txbxContent>
                  </v:textbox>
                </v:shape>
                <w10:wrap type="topAndBottom"/>
              </v:group>
            </w:pict>
          </mc:Fallback>
        </mc:AlternateContent>
      </w:r>
      <w:r w:rsidR="00FC68DB" w:rsidRPr="005C2D94">
        <w:t xml:space="preserve">An optional </w:t>
      </w:r>
      <w:r w:rsidR="00FC68DB" w:rsidRPr="003F6B75">
        <w:rPr>
          <w:rStyle w:val="CodeCharacter"/>
        </w:rPr>
        <w:t>margin</w:t>
      </w:r>
      <w:r w:rsidR="00FC68DB" w:rsidRPr="00BD52D7">
        <w:t xml:space="preserve"> value allows space to be left from each side</w:t>
      </w:r>
      <w:r w:rsidR="00E959F0">
        <w:t xml:space="preserve">, see </w:t>
      </w:r>
      <w:r w:rsidR="00E959F0">
        <w:fldChar w:fldCharType="begin"/>
      </w:r>
      <w:r w:rsidR="00E959F0">
        <w:instrText xml:space="preserve"> REF _Ref159235048 \h </w:instrText>
      </w:r>
      <w:r w:rsidR="00E959F0">
        <w:fldChar w:fldCharType="separate"/>
      </w:r>
      <w:r w:rsidR="0012574E" w:rsidRPr="00F54804">
        <w:t xml:space="preserve">Figure </w:t>
      </w:r>
      <w:r w:rsidR="0012574E">
        <w:rPr>
          <w:noProof/>
        </w:rPr>
        <w:t>83</w:t>
      </w:r>
      <w:r w:rsidR="00E959F0">
        <w:fldChar w:fldCharType="end"/>
      </w:r>
      <w:r w:rsidR="00E959F0">
        <w:t xml:space="preserve">: </w:t>
      </w:r>
    </w:p>
    <w:p w14:paraId="09AE29C3" w14:textId="387922A9" w:rsidR="00FC68DB" w:rsidRPr="0013175B" w:rsidRDefault="00FC68DB" w:rsidP="00BD52D7">
      <w:pPr>
        <w:pStyle w:val="Beschriftung"/>
        <w:rPr>
          <w:lang w:eastAsia="en-GB"/>
        </w:rPr>
      </w:pPr>
      <w:bookmarkStart w:id="2219" w:name="_Ref159235048"/>
      <w:bookmarkStart w:id="2220" w:name="_Toc413359639"/>
      <w:bookmarkStart w:id="2221" w:name="_Toc3557154"/>
      <w:bookmarkStart w:id="2222" w:name="_Toc34747407"/>
      <w:bookmarkStart w:id="2223" w:name="_Toc76030605"/>
      <w:bookmarkStart w:id="2224" w:name="_Toc94530890"/>
      <w:bookmarkStart w:id="2225" w:name="_Toc101428286"/>
      <w:bookmarkStart w:id="2226" w:name="_Toc159618926"/>
      <w:r w:rsidRPr="00F54804">
        <w:t xml:space="preserve">Figure </w:t>
      </w:r>
      <w:r w:rsidRPr="00F54804">
        <w:fldChar w:fldCharType="begin"/>
      </w:r>
      <w:r w:rsidRPr="00F54804">
        <w:instrText xml:space="preserve"> SEQ Figure \* ARABIC </w:instrText>
      </w:r>
      <w:r w:rsidRPr="00F54804">
        <w:fldChar w:fldCharType="separate"/>
      </w:r>
      <w:r w:rsidR="0012574E">
        <w:rPr>
          <w:noProof/>
        </w:rPr>
        <w:t>83</w:t>
      </w:r>
      <w:r w:rsidRPr="00F54804">
        <w:fldChar w:fldCharType="end"/>
      </w:r>
      <w:bookmarkEnd w:id="2219"/>
      <w:r w:rsidR="00683BEB">
        <w:t xml:space="preserve"> —</w:t>
      </w:r>
      <w:r w:rsidRPr="00F54804">
        <w:t xml:space="preserve"> Sequence with margin</w:t>
      </w:r>
      <w:bookmarkEnd w:id="2220"/>
      <w:r w:rsidRPr="005C2D94">
        <w:t xml:space="preserve"> and spacing</w:t>
      </w:r>
      <w:bookmarkEnd w:id="2221"/>
      <w:bookmarkEnd w:id="2222"/>
      <w:bookmarkEnd w:id="2223"/>
      <w:bookmarkEnd w:id="2224"/>
      <w:bookmarkEnd w:id="2225"/>
      <w:bookmarkEnd w:id="2226"/>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17B1055D"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00E959F0">
        <w:rPr>
          <w:lang w:eastAsia="en-GB"/>
        </w:rPr>
        <w:t xml:space="preserve"> (see </w:t>
      </w:r>
      <w:r w:rsidR="00E959F0">
        <w:rPr>
          <w:lang w:eastAsia="en-GB"/>
        </w:rPr>
        <w:fldChar w:fldCharType="begin"/>
      </w:r>
      <w:r w:rsidR="00E959F0">
        <w:rPr>
          <w:lang w:eastAsia="en-GB"/>
        </w:rPr>
        <w:instrText xml:space="preserve"> REF _Ref159235163 \h </w:instrText>
      </w:r>
      <w:r w:rsidR="00E959F0">
        <w:rPr>
          <w:lang w:eastAsia="en-GB"/>
        </w:rPr>
      </w:r>
      <w:r w:rsidR="00E959F0">
        <w:rPr>
          <w:lang w:eastAsia="en-GB"/>
        </w:rPr>
        <w:fldChar w:fldCharType="separate"/>
      </w:r>
      <w:r w:rsidR="0012574E" w:rsidRPr="00F54804">
        <w:t xml:space="preserve">Figure </w:t>
      </w:r>
      <w:r w:rsidR="0012574E">
        <w:rPr>
          <w:noProof/>
        </w:rPr>
        <w:t>84</w:t>
      </w:r>
      <w:r w:rsidR="00E959F0">
        <w:rPr>
          <w:lang w:eastAsia="en-GB"/>
        </w:rPr>
        <w:fldChar w:fldCharType="end"/>
      </w:r>
      <w:r w:rsidR="00E959F0">
        <w:rPr>
          <w:lang w:eastAsia="en-GB"/>
        </w:rPr>
        <w:t xml:space="preserve">) </w:t>
      </w:r>
      <w:r w:rsidRPr="0013175B">
        <w:rPr>
          <w:lang w:eastAsia="en-GB"/>
        </w:rPr>
        <w:t xml:space="preserve">or the </w:t>
      </w:r>
      <w:r w:rsidRPr="003F6B75">
        <w:rPr>
          <w:rStyle w:val="CodeCharacter"/>
        </w:rPr>
        <w:t>spacing</w:t>
      </w:r>
      <w:r w:rsidRPr="0013175B">
        <w:rPr>
          <w:lang w:eastAsia="en-GB"/>
        </w:rPr>
        <w:t xml:space="preserve"> </w:t>
      </w:r>
      <w:r w:rsidR="00E959F0">
        <w:rPr>
          <w:lang w:eastAsia="en-GB"/>
        </w:rPr>
        <w:t xml:space="preserve">(see </w:t>
      </w:r>
      <w:r w:rsidR="00E959F0">
        <w:rPr>
          <w:lang w:eastAsia="en-GB"/>
        </w:rPr>
        <w:fldChar w:fldCharType="begin"/>
      </w:r>
      <w:r w:rsidR="00E959F0">
        <w:rPr>
          <w:lang w:eastAsia="en-GB"/>
        </w:rPr>
        <w:instrText xml:space="preserve"> REF _Ref159235153 \h </w:instrText>
      </w:r>
      <w:r w:rsidR="00E959F0">
        <w:rPr>
          <w:lang w:eastAsia="en-GB"/>
        </w:rPr>
      </w:r>
      <w:r w:rsidR="00E959F0">
        <w:rPr>
          <w:lang w:eastAsia="en-GB"/>
        </w:rPr>
        <w:fldChar w:fldCharType="separate"/>
      </w:r>
      <w:r w:rsidR="0012574E" w:rsidRPr="00F54804">
        <w:t xml:space="preserve">Figure </w:t>
      </w:r>
      <w:r w:rsidR="0012574E">
        <w:rPr>
          <w:noProof/>
        </w:rPr>
        <w:t>85</w:t>
      </w:r>
      <w:r w:rsidR="00E959F0">
        <w:rPr>
          <w:lang w:eastAsia="en-GB"/>
        </w:rPr>
        <w:fldChar w:fldCharType="end"/>
      </w:r>
      <w:r w:rsidR="00E959F0">
        <w:rPr>
          <w:lang w:eastAsia="en-GB"/>
        </w:rPr>
        <w:t xml:space="preserve">) </w:t>
      </w:r>
      <w:r w:rsidRPr="0013175B">
        <w:rPr>
          <w:lang w:eastAsia="en-GB"/>
        </w:rPr>
        <w:t>may be relaxed:</w:t>
      </w:r>
      <w:r w:rsidR="00E959F0">
        <w:rPr>
          <w:lang w:eastAsia="en-GB"/>
        </w:rPr>
        <w:t xml:space="preserve"> </w:t>
      </w:r>
    </w:p>
    <w:p w14:paraId="01D18E6B" w14:textId="44BB4A02" w:rsidR="00FC68DB" w:rsidRPr="00F54804" w:rsidRDefault="0081404E" w:rsidP="00B202D2">
      <w:pPr>
        <w:keepNext/>
        <w:jc w:val="center"/>
      </w:pPr>
      <w:r>
        <w:t xml:space="preserve">            </w:t>
      </w:r>
      <w:r w:rsidR="00D860C8">
        <w:rPr>
          <w:noProof/>
        </w:rPr>
        <mc:AlternateContent>
          <mc:Choice Requires="wpg">
            <w:drawing>
              <wp:inline distT="0" distB="0" distL="0" distR="0" wp14:anchorId="5622D65A" wp14:editId="682A95A2">
                <wp:extent cx="4827905" cy="951230"/>
                <wp:effectExtent l="0" t="0" r="0" b="1905"/>
                <wp:docPr id="300"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905" cy="951230"/>
                          <a:chOff x="0" y="0"/>
                          <a:chExt cx="48278" cy="11557"/>
                        </a:xfrm>
                      </wpg:grpSpPr>
                      <pic:pic xmlns:pic="http://schemas.openxmlformats.org/drawingml/2006/picture">
                        <pic:nvPicPr>
                          <pic:cNvPr id="301"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1437"/>
                            <a:ext cx="46710" cy="8534"/>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Box 173"/>
                        <wps:cNvSpPr txBox="1">
                          <a:spLocks noChangeArrowheads="1"/>
                        </wps:cNvSpPr>
                        <wps:spPr bwMode="auto">
                          <a:xfrm>
                            <a:off x="255" y="8138"/>
                            <a:ext cx="7214"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3" name="TextBox 168"/>
                        <wps:cNvSpPr txBox="1">
                          <a:spLocks noChangeArrowheads="1"/>
                        </wps:cNvSpPr>
                        <wps:spPr bwMode="auto">
                          <a:xfrm>
                            <a:off x="9895" y="8172"/>
                            <a:ext cx="796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304" name="TextBox 173"/>
                        <wps:cNvSpPr txBox="1">
                          <a:spLocks noChangeArrowheads="1"/>
                        </wps:cNvSpPr>
                        <wps:spPr bwMode="auto">
                          <a:xfrm>
                            <a:off x="24197" y="8141"/>
                            <a:ext cx="7208"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wps:txbx>
                        <wps:bodyPr rot="0" vert="horz" wrap="square" lIns="91440" tIns="45720" rIns="91440" bIns="45720" anchor="t" anchorCtr="0" upright="1">
                          <a:noAutofit/>
                        </wps:bodyPr>
                      </wps:wsp>
                      <wps:wsp>
                        <wps:cNvPr id="305" name="TextBox 224"/>
                        <wps:cNvSpPr txBox="1">
                          <a:spLocks noChangeArrowheads="1"/>
                        </wps:cNvSpPr>
                        <wps:spPr bwMode="auto">
                          <a:xfrm>
                            <a:off x="29971" y="3912"/>
                            <a:ext cx="18307" cy="570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306" name="TextBox 226"/>
                        <wps:cNvSpPr txBox="1">
                          <a:spLocks noChangeArrowheads="1"/>
                        </wps:cNvSpPr>
                        <wps:spPr bwMode="auto">
                          <a:xfrm>
                            <a:off x="29831" y="7397"/>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wps:txbx>
                        <wps:bodyPr rot="0" vert="horz" wrap="square" lIns="91440" tIns="45720" rIns="91440" bIns="45720" anchor="t" anchorCtr="0" upright="1">
                          <a:noAutofit/>
                        </wps:bodyPr>
                      </wps:wsp>
                      <wps:wsp>
                        <wps:cNvPr id="307" name="TextBox 136"/>
                        <wps:cNvSpPr txBox="1">
                          <a:spLocks noChangeArrowheads="1"/>
                        </wps:cNvSpPr>
                        <wps:spPr bwMode="auto">
                          <a:xfrm>
                            <a:off x="12435" y="0"/>
                            <a:ext cx="5271"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5622D65A" id="Gruppieren 47" o:spid="_x0000_s1757" style="width:380.15pt;height:74.9pt;mso-position-horizontal-relative:char;mso-position-vertical-relative:line" coordsize="48278,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">
                <v:shape id="Picture 1" o:spid="_x0000_s1758" type="#_x0000_t75" style="position:absolute;top:1437;width:46710;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">
                  <v:imagedata r:id="rId198" o:title=""/>
                </v:shape>
                <v:shape id="TextBox 173" o:spid="_x0000_s1759" type="#_x0000_t202" style="position:absolute;left:255;top:8138;width:721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" fillcolor="white [3212]" stroked="f">
                  <v:textbox>
                    <w:txbxContent>
                      <w:p w14:paraId="480BF741"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168" o:spid="_x0000_s1760" type="#_x0000_t202" style="position:absolute;left:9895;top:8172;width:79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21wwAAANwAAAAPAAAAZHJzL2Rvd25yZXYueG1sRI9BawIx&#10;FITvgv8hPMGbJlZo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V63NtcMAAADcAAAADwAA&#10;AAAAAAAAAAAAAAAHAgAAZHJzL2Rvd25yZXYueG1sUEsFBgAAAAADAAMAtwAAAPcCAAAAAA==&#10;" fillcolor="white [3212]" stroked="f">
                  <v:textbox>
                    <w:txbxContent>
                      <w:p w14:paraId="0E19427F"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73" o:spid="_x0000_s1761" type="#_x0000_t202" style="position:absolute;left:24197;top:8141;width:7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XBxAAAANwAAAAPAAAAZHJzL2Rvd25yZXYueG1sRI9PawIx&#10;FMTvhX6H8ArealIt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NhEVcHEAAAA3AAAAA8A&#10;AAAAAAAAAAAAAAAABwIAAGRycy9kb3ducmV2LnhtbFBLBQYAAAAAAwADALcAAAD4AgAAAAA=&#10;" fillcolor="white [3212]" stroked="f">
                  <v:textbox>
                    <w:txbxContent>
                      <w:p w14:paraId="7A18B95B" w14:textId="77777777" w:rsidR="0081404E" w:rsidRDefault="0081404E" w:rsidP="0081404E">
                        <w:pPr>
                          <w:rPr>
                            <w:rFonts w:asciiTheme="minorHAnsi" w:hAnsi="Calibri" w:cstheme="minorBidi"/>
                            <w:color w:val="2B28FF"/>
                            <w:kern w:val="24"/>
                            <w:lang w:val="en-US"/>
                          </w:rPr>
                        </w:pPr>
                        <w:r>
                          <w:rPr>
                            <w:rFonts w:asciiTheme="minorHAnsi" w:hAnsi="Calibri" w:cstheme="minorBidi"/>
                            <w:color w:val="2B28FF"/>
                            <w:kern w:val="24"/>
                            <w:lang w:val="en-US"/>
                          </w:rPr>
                          <w:t>2,0 cm</w:t>
                        </w:r>
                      </w:p>
                    </w:txbxContent>
                  </v:textbox>
                </v:shape>
                <v:shape id="TextBox 224" o:spid="_x0000_s1762" type="#_x0000_t202" style="position:absolute;left:29971;top:3912;width:1830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" fillcolor="white [3212]" stroked="f">
                  <v:textbox>
                    <w:txbxContent>
                      <w:p w14:paraId="218BD33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0C33BCAE" w14:textId="77777777" w:rsidR="0081404E" w:rsidRDefault="0081404E" w:rsidP="0081404E">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6" o:spid="_x0000_s1763" type="#_x0000_t202" style="position:absolute;left:29831;top:7397;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" fillcolor="white [3212]" stroked="f">
                  <v:textbox>
                    <w:txbxContent>
                      <w:p w14:paraId="451CCF53" w14:textId="77777777" w:rsidR="0081404E" w:rsidRDefault="0081404E" w:rsidP="0081404E">
                        <w:pPr>
                          <w:jc w:val="center"/>
                          <w:rPr>
                            <w:rFonts w:asciiTheme="minorHAnsi" w:hAnsi="Calibri" w:cstheme="minorBidi"/>
                            <w:color w:val="1314FF"/>
                            <w:kern w:val="24"/>
                            <w:lang w:val="en-US"/>
                          </w:rPr>
                        </w:pPr>
                        <w:r>
                          <w:rPr>
                            <w:rFonts w:asciiTheme="minorHAnsi" w:hAnsi="Calibri" w:cstheme="minorBidi"/>
                            <w:color w:val="1314FF"/>
                            <w:kern w:val="24"/>
                            <w:lang w:val="en-US"/>
                          </w:rPr>
                          <w:t>margin is relaxed</w:t>
                        </w:r>
                      </w:p>
                    </w:txbxContent>
                  </v:textbox>
                </v:shape>
                <v:shape id="TextBox 136" o:spid="_x0000_s1764" type="#_x0000_t202" style="position:absolute;left:12435;width:527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" fillcolor="white [3212]" stroked="f">
                  <v:textbox>
                    <w:txbxContent>
                      <w:p w14:paraId="2C6ADC4D" w14:textId="77777777" w:rsidR="0081404E" w:rsidRDefault="0081404E" w:rsidP="0081404E">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5F515A96" w14:textId="5C35C4C3" w:rsidR="00FC68DB" w:rsidRPr="0013175B" w:rsidRDefault="00FC68DB" w:rsidP="00BD52D7">
      <w:pPr>
        <w:pStyle w:val="Beschriftung"/>
        <w:rPr>
          <w:lang w:eastAsia="en-GB"/>
        </w:rPr>
      </w:pPr>
      <w:bookmarkStart w:id="2227" w:name="_Ref159235163"/>
      <w:bookmarkStart w:id="2228" w:name="_Toc3557155"/>
      <w:bookmarkStart w:id="2229" w:name="_Toc34747408"/>
      <w:bookmarkStart w:id="2230" w:name="_Toc76030606"/>
      <w:bookmarkStart w:id="2231" w:name="_Toc94530891"/>
      <w:bookmarkStart w:id="2232" w:name="_Toc101428287"/>
      <w:bookmarkStart w:id="2233" w:name="_Toc159618927"/>
      <w:r w:rsidRPr="00F54804">
        <w:t xml:space="preserve">Figure </w:t>
      </w:r>
      <w:r w:rsidRPr="00F54804">
        <w:fldChar w:fldCharType="begin"/>
      </w:r>
      <w:r w:rsidRPr="00F54804">
        <w:instrText xml:space="preserve"> SEQ Figure \* ARABIC </w:instrText>
      </w:r>
      <w:r w:rsidRPr="00F54804">
        <w:fldChar w:fldCharType="separate"/>
      </w:r>
      <w:r w:rsidR="0012574E">
        <w:rPr>
          <w:noProof/>
        </w:rPr>
        <w:t>84</w:t>
      </w:r>
      <w:r w:rsidRPr="00F54804">
        <w:fldChar w:fldCharType="end"/>
      </w:r>
      <w:bookmarkEnd w:id="2227"/>
      <w:r w:rsidR="00683BEB">
        <w:t xml:space="preserve"> —</w:t>
      </w:r>
      <w:r w:rsidRPr="00F54804">
        <w:t xml:space="preserve"> Margin relaxation</w:t>
      </w:r>
      <w:bookmarkEnd w:id="2228"/>
      <w:bookmarkEnd w:id="2229"/>
      <w:bookmarkEnd w:id="2230"/>
      <w:bookmarkEnd w:id="2231"/>
      <w:bookmarkEnd w:id="2232"/>
      <w:bookmarkEnd w:id="2233"/>
    </w:p>
    <w:p w14:paraId="4F0D23C8" w14:textId="44D81DAF" w:rsidR="00FC68DB" w:rsidRPr="00F54804" w:rsidRDefault="008447A3" w:rsidP="00B202D2">
      <w:pPr>
        <w:keepNext/>
        <w:jc w:val="center"/>
      </w:pPr>
      <w:r>
        <w:t xml:space="preserve">       </w:t>
      </w:r>
      <w:r w:rsidR="00D860C8">
        <w:rPr>
          <w:noProof/>
        </w:rPr>
        <mc:AlternateContent>
          <mc:Choice Requires="wpg">
            <w:drawing>
              <wp:inline distT="0" distB="0" distL="0" distR="0" wp14:anchorId="4CFD385D" wp14:editId="3577828D">
                <wp:extent cx="4937760" cy="802005"/>
                <wp:effectExtent l="0" t="0" r="0" b="0"/>
                <wp:docPr id="290" name="Gruppieren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802005"/>
                          <a:chOff x="0" y="1084"/>
                          <a:chExt cx="50836" cy="10613"/>
                        </a:xfrm>
                      </wpg:grpSpPr>
                      <pic:pic xmlns:pic="http://schemas.openxmlformats.org/drawingml/2006/picture">
                        <pic:nvPicPr>
                          <pic:cNvPr id="291"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1381"/>
                            <a:ext cx="48234" cy="8534"/>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Box 225"/>
                        <wps:cNvSpPr txBox="1">
                          <a:spLocks noChangeArrowheads="1"/>
                        </wps:cNvSpPr>
                        <wps:spPr bwMode="auto">
                          <a:xfrm>
                            <a:off x="32053" y="1084"/>
                            <a:ext cx="18307" cy="63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wps:txbx>
                        <wps:bodyPr rot="0" vert="horz" wrap="square" lIns="91440" tIns="45720" rIns="91440" bIns="45720" anchor="t" anchorCtr="0" upright="1">
                          <a:noAutofit/>
                        </wps:bodyPr>
                      </wps:wsp>
                      <wps:wsp>
                        <wps:cNvPr id="293" name="TextBox 227"/>
                        <wps:cNvSpPr txBox="1">
                          <a:spLocks noChangeArrowheads="1"/>
                        </wps:cNvSpPr>
                        <wps:spPr bwMode="auto">
                          <a:xfrm>
                            <a:off x="32529" y="7042"/>
                            <a:ext cx="18307"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wps:txbx>
                        <wps:bodyPr rot="0" vert="horz" wrap="square" lIns="91440" tIns="45720" rIns="91440" bIns="45720" anchor="t" anchorCtr="0" upright="1">
                          <a:noAutofit/>
                        </wps:bodyPr>
                      </wps:wsp>
                      <wps:wsp>
                        <wps:cNvPr id="294" name="TextBox 219"/>
                        <wps:cNvSpPr txBox="1">
                          <a:spLocks noChangeArrowheads="1"/>
                        </wps:cNvSpPr>
                        <wps:spPr bwMode="auto">
                          <a:xfrm>
                            <a:off x="948" y="8084"/>
                            <a:ext cx="7963" cy="338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6" name="TextBox 219"/>
                        <wps:cNvSpPr txBox="1">
                          <a:spLocks noChangeArrowheads="1"/>
                        </wps:cNvSpPr>
                        <wps:spPr bwMode="auto">
                          <a:xfrm>
                            <a:off x="26156" y="8259"/>
                            <a:ext cx="7957"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wps:txbx>
                        <wps:bodyPr rot="0" vert="horz" wrap="square" lIns="91440" tIns="45720" rIns="91440" bIns="45720" anchor="t" anchorCtr="0" upright="1">
                          <a:noAutofit/>
                        </wps:bodyPr>
                      </wps:wsp>
                      <wps:wsp>
                        <wps:cNvPr id="297" name="TextBox 198"/>
                        <wps:cNvSpPr txBox="1">
                          <a:spLocks noChangeArrowheads="1"/>
                        </wps:cNvSpPr>
                        <wps:spPr bwMode="auto">
                          <a:xfrm>
                            <a:off x="10461" y="8313"/>
                            <a:ext cx="9093" cy="338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wps:txbx>
                        <wps:bodyPr rot="0" vert="horz" wrap="square" lIns="91440" tIns="45720" rIns="91440" bIns="45720" anchor="t" anchorCtr="0" upright="1">
                          <a:noAutofit/>
                        </wps:bodyPr>
                      </wps:wsp>
                      <wps:wsp>
                        <wps:cNvPr id="299" name="TextBox 185"/>
                        <wps:cNvSpPr txBox="1">
                          <a:spLocks noChangeArrowheads="1"/>
                        </wps:cNvSpPr>
                        <wps:spPr bwMode="auto">
                          <a:xfrm>
                            <a:off x="14000" y="1288"/>
                            <a:ext cx="5271" cy="295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wps:txbx>
                        <wps:bodyPr rot="0" vert="horz" wrap="square" lIns="91440" tIns="45720" rIns="91440" bIns="45720" anchor="t" anchorCtr="0" upright="1">
                          <a:noAutofit/>
                        </wps:bodyPr>
                      </wps:wsp>
                    </wpg:wgp>
                  </a:graphicData>
                </a:graphic>
              </wp:inline>
            </w:drawing>
          </mc:Choice>
          <mc:Fallback>
            <w:pict>
              <v:group w14:anchorId="4CFD385D" id="Gruppieren 56" o:spid="_x0000_s1765" style="width:388.8pt;height:63.15pt;mso-position-horizontal-relative:char;mso-position-vertical-relative:line" coordorigin=",1084" coordsize="50836,10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">
                <v:shape id="Picture 1" o:spid="_x0000_s1766" type="#_x0000_t75" style="position:absolute;top:1381;width:482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">
                  <v:imagedata r:id="rId200" o:title=""/>
                </v:shape>
                <v:shape id="TextBox 225" o:spid="_x0000_s1767" type="#_x0000_t202" style="position:absolute;left:32053;top:1084;width:18307;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" fillcolor="white [3212]" stroked="f">
                  <v:textbox>
                    <w:txbxContent>
                      <w:p w14:paraId="711FEA7F"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spacing=“1,5”</w:t>
                        </w:r>
                      </w:p>
                      <w:p w14:paraId="7074029E" w14:textId="77777777" w:rsidR="008447A3" w:rsidRDefault="008447A3" w:rsidP="008447A3">
                        <w:pPr>
                          <w:jc w:val="center"/>
                          <w:rPr>
                            <w:rFonts w:ascii="Consolas" w:hAnsi="Consolas" w:cstheme="minorBidi"/>
                            <w:color w:val="000000" w:themeColor="text1"/>
                            <w:kern w:val="24"/>
                            <w:lang w:val="en-US"/>
                          </w:rPr>
                        </w:pPr>
                        <w:r>
                          <w:rPr>
                            <w:rFonts w:ascii="Consolas" w:hAnsi="Consolas" w:cstheme="minorBidi"/>
                            <w:color w:val="000000" w:themeColor="text1"/>
                            <w:kern w:val="24"/>
                            <w:lang w:val="en-US"/>
                          </w:rPr>
                          <w:t>margin=“1,5”</w:t>
                        </w:r>
                      </w:p>
                    </w:txbxContent>
                  </v:textbox>
                </v:shape>
                <v:shape id="TextBox 227" o:spid="_x0000_s1768" type="#_x0000_t202" style="position:absolute;left:32529;top:7042;width:1830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evxAAAANwAAAAPAAAAZHJzL2Rvd25yZXYueG1sRI9BawIx&#10;FITvBf9DeAVvNalC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MlGV6/EAAAA3AAAAA8A&#10;AAAAAAAAAAAAAAAABwIAAGRycy9kb3ducmV2LnhtbFBLBQYAAAAAAwADALcAAAD4AgAAAAA=&#10;" fillcolor="white [3212]" stroked="f">
                  <v:textbox>
                    <w:txbxContent>
                      <w:p w14:paraId="58274B85" w14:textId="77777777" w:rsidR="008447A3" w:rsidRDefault="008447A3" w:rsidP="008447A3">
                        <w:pPr>
                          <w:jc w:val="center"/>
                          <w:rPr>
                            <w:rFonts w:asciiTheme="minorHAnsi" w:hAnsi="Calibri" w:cstheme="minorBidi"/>
                            <w:color w:val="1314FF"/>
                            <w:kern w:val="24"/>
                            <w:lang w:val="en-US"/>
                          </w:rPr>
                        </w:pPr>
                        <w:r>
                          <w:rPr>
                            <w:rFonts w:asciiTheme="minorHAnsi" w:hAnsi="Calibri" w:cstheme="minorBidi"/>
                            <w:color w:val="1314FF"/>
                            <w:kern w:val="24"/>
                            <w:lang w:val="en-US"/>
                          </w:rPr>
                          <w:t>spacing is relaxed</w:t>
                        </w:r>
                      </w:p>
                    </w:txbxContent>
                  </v:textbox>
                </v:shape>
                <v:shape id="TextBox 219" o:spid="_x0000_s1769" type="#_x0000_t202" style="position:absolute;left:948;top:8084;width:79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" fillcolor="white [3212]" stroked="f">
                  <v:textbox>
                    <w:txbxContent>
                      <w:p w14:paraId="0129839D"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219" o:spid="_x0000_s1770" type="#_x0000_t202" style="position:absolute;left:26156;top:8259;width:795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" fillcolor="white [3212]" stroked="f">
                  <v:textbox>
                    <w:txbxContent>
                      <w:p w14:paraId="240C2213"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1,5 cm</w:t>
                        </w:r>
                      </w:p>
                    </w:txbxContent>
                  </v:textbox>
                </v:shape>
                <v:shape id="TextBox 198" o:spid="_x0000_s1771" type="#_x0000_t202" style="position:absolute;left:10461;top:8313;width:90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" fillcolor="white [3212]" stroked="f">
                  <v:textbox>
                    <w:txbxContent>
                      <w:p w14:paraId="63B78477" w14:textId="77777777" w:rsidR="008447A3" w:rsidRDefault="008447A3" w:rsidP="008447A3">
                        <w:pPr>
                          <w:rPr>
                            <w:rFonts w:asciiTheme="minorHAnsi" w:hAnsi="Calibri" w:cstheme="minorBidi"/>
                            <w:color w:val="2B28FF"/>
                            <w:kern w:val="24"/>
                            <w:lang w:val="en-US"/>
                          </w:rPr>
                        </w:pPr>
                        <w:r>
                          <w:rPr>
                            <w:rFonts w:asciiTheme="minorHAnsi" w:hAnsi="Calibri" w:cstheme="minorBidi"/>
                            <w:color w:val="2B28FF"/>
                            <w:kern w:val="24"/>
                            <w:lang w:val="en-US"/>
                          </w:rPr>
                          <w:t>1,</w:t>
                        </w:r>
                        <w:r>
                          <w:rPr>
                            <w:rFonts w:asciiTheme="minorHAnsi" w:hAnsi="Calibri" w:cstheme="minorBidi"/>
                            <w:color w:val="2B28FF"/>
                            <w:kern w:val="24"/>
                            <w:lang w:val="el-GR"/>
                          </w:rPr>
                          <w:t>7</w:t>
                        </w:r>
                        <w:r>
                          <w:rPr>
                            <w:rFonts w:asciiTheme="minorHAnsi" w:hAnsi="Calibri" w:cstheme="minorBidi"/>
                            <w:color w:val="2B28FF"/>
                            <w:kern w:val="24"/>
                            <w:lang w:val="en-US"/>
                          </w:rPr>
                          <w:t>5 cm</w:t>
                        </w:r>
                      </w:p>
                    </w:txbxContent>
                  </v:textbox>
                </v:shape>
                <v:shape id="TextBox 185" o:spid="_x0000_s1772" type="#_x0000_t202" style="position:absolute;left:14000;top:1288;width:527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" fillcolor="white [3212]" stroked="f">
                  <v:textbox>
                    <w:txbxContent>
                      <w:p w14:paraId="4C109938" w14:textId="77777777" w:rsidR="008447A3" w:rsidRDefault="008447A3" w:rsidP="008447A3">
                        <w:pPr>
                          <w:rPr>
                            <w:rFonts w:asciiTheme="minorHAnsi" w:hAnsi="Calibri" w:cstheme="minorBidi"/>
                            <w:color w:val="000000" w:themeColor="text1"/>
                            <w:kern w:val="24"/>
                            <w:lang w:val="en-US"/>
                          </w:rPr>
                        </w:pPr>
                        <w:r>
                          <w:rPr>
                            <w:rFonts w:asciiTheme="minorHAnsi" w:hAnsi="Calibri" w:cstheme="minorBidi"/>
                            <w:color w:val="000000" w:themeColor="text1"/>
                            <w:kern w:val="24"/>
                            <w:lang w:val="en-US"/>
                          </w:rPr>
                          <w:t>10 cm</w:t>
                        </w:r>
                      </w:p>
                    </w:txbxContent>
                  </v:textbox>
                </v:shape>
                <w10:anchorlock/>
              </v:group>
            </w:pict>
          </mc:Fallback>
        </mc:AlternateContent>
      </w:r>
    </w:p>
    <w:p w14:paraId="462280BB" w14:textId="5B4B2BD8" w:rsidR="00FC68DB" w:rsidRPr="0013175B" w:rsidRDefault="00FC68DB" w:rsidP="00BD52D7">
      <w:pPr>
        <w:pStyle w:val="Beschriftung"/>
        <w:rPr>
          <w:lang w:eastAsia="en-GB"/>
        </w:rPr>
      </w:pPr>
      <w:bookmarkStart w:id="2234" w:name="_Ref159235153"/>
      <w:bookmarkStart w:id="2235" w:name="_Toc3557156"/>
      <w:bookmarkStart w:id="2236" w:name="_Toc34747409"/>
      <w:bookmarkStart w:id="2237" w:name="_Toc76030607"/>
      <w:bookmarkStart w:id="2238" w:name="_Toc94530892"/>
      <w:bookmarkStart w:id="2239" w:name="_Toc101428288"/>
      <w:bookmarkStart w:id="2240" w:name="_Toc159618928"/>
      <w:r w:rsidRPr="00F54804">
        <w:t xml:space="preserve">Figure </w:t>
      </w:r>
      <w:r w:rsidRPr="00F54804">
        <w:fldChar w:fldCharType="begin"/>
      </w:r>
      <w:r w:rsidRPr="00F54804">
        <w:instrText xml:space="preserve"> SEQ Figure \* ARABIC </w:instrText>
      </w:r>
      <w:r w:rsidRPr="00F54804">
        <w:fldChar w:fldCharType="separate"/>
      </w:r>
      <w:r w:rsidR="0012574E">
        <w:rPr>
          <w:noProof/>
        </w:rPr>
        <w:t>85</w:t>
      </w:r>
      <w:r w:rsidRPr="00F54804">
        <w:fldChar w:fldCharType="end"/>
      </w:r>
      <w:bookmarkEnd w:id="2234"/>
      <w:r w:rsidR="00683BEB">
        <w:t xml:space="preserve"> —</w:t>
      </w:r>
      <w:r w:rsidRPr="00F54804">
        <w:t xml:space="preserve"> Spacing relaxation</w:t>
      </w:r>
      <w:bookmarkEnd w:id="2235"/>
      <w:bookmarkEnd w:id="2236"/>
      <w:bookmarkEnd w:id="2237"/>
      <w:bookmarkEnd w:id="2238"/>
      <w:bookmarkEnd w:id="2239"/>
      <w:bookmarkEnd w:id="2240"/>
    </w:p>
    <w:p w14:paraId="34B14DF1" w14:textId="2343D567" w:rsidR="00FC68DB" w:rsidRPr="00F54804" w:rsidRDefault="00FC68DB" w:rsidP="00E959F0">
      <w:r w:rsidRPr="00F54804">
        <w:t xml:space="preserve">To decide which case is required, either </w:t>
      </w:r>
      <w:r w:rsidRPr="003F6B75">
        <w:rPr>
          <w:rStyle w:val="CodeCharacter"/>
        </w:rPr>
        <w:t>spacing</w:t>
      </w:r>
      <w:r w:rsidRPr="00F54804">
        <w:t xml:space="preserve"> or </w:t>
      </w:r>
      <w:r w:rsidRPr="003F6B75">
        <w:rPr>
          <w:rStyle w:val="CodeCharacter"/>
        </w:rPr>
        <w:t>margin</w:t>
      </w:r>
      <w:r w:rsidR="00E959F0">
        <w:t xml:space="preserve"> must be prioritized. </w:t>
      </w:r>
    </w:p>
    <w:p w14:paraId="39957763" w14:textId="6810C589" w:rsidR="00912257" w:rsidRDefault="00FC68DB" w:rsidP="00E959F0">
      <w:pPr>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r w:rsidR="00E959F0">
        <w:rPr>
          <w:sz w:val="20"/>
        </w:rPr>
        <w:t xml:space="preserve"> </w:t>
      </w:r>
    </w:p>
    <w:p w14:paraId="67419FD4" w14:textId="7EE6BE14" w:rsidR="00912257" w:rsidRDefault="00FC68DB" w:rsidP="00E959F0">
      <w:pPr>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00E959F0" w:rsidRPr="00F54804">
        <w:t xml:space="preserve">the </w:t>
      </w:r>
      <w:r w:rsidRPr="003F6B75">
        <w:rPr>
          <w:rStyle w:val="CodeCharacter"/>
        </w:rPr>
        <w:t>spacing</w:t>
      </w:r>
      <w:r w:rsidRPr="00F54804">
        <w:t xml:space="preserve"> can be slightly squeezed or stretched (such that Δ</w:t>
      </w:r>
      <w:r w:rsidRPr="00F54804">
        <w:rPr>
          <w:vertAlign w:val="subscript"/>
        </w:rPr>
        <w:t>spacing</w:t>
      </w:r>
      <w:r w:rsidRPr="00F54804">
        <w:t xml:space="preserve"> is minimal).</w:t>
      </w:r>
      <w:r w:rsidR="00E959F0">
        <w:t xml:space="preserve"> </w:t>
      </w:r>
    </w:p>
    <w:p w14:paraId="44E3EFAD" w14:textId="38D7283B" w:rsidR="00FC68DB" w:rsidRPr="008420CB" w:rsidRDefault="00FC68DB" w:rsidP="00B202D2">
      <w:r w:rsidRPr="00F54804">
        <w:t xml:space="preserve">A </w:t>
      </w:r>
      <w:r w:rsidRPr="00DF7BD4">
        <w:rPr>
          <w:rStyle w:val="CodeCharacter"/>
        </w:rPr>
        <w:t>&lt;loc_list</w:t>
      </w:r>
      <w:r w:rsidR="003F6B75" w:rsidRPr="00DF7BD4">
        <w:rPr>
          <w:rStyle w:val="CodeCharacter"/>
        </w:rPr>
        <w:t>/</w:t>
      </w:r>
      <w:r w:rsidRPr="00DF7BD4">
        <w:rPr>
          <w:rStyle w:val="CodeCharacter"/>
        </w:rPr>
        <w:t>&gt;</w:t>
      </w:r>
      <w:r w:rsidRPr="00F54804">
        <w:t xml:space="preserve"> is necessary for this type of connection.</w:t>
      </w:r>
    </w:p>
    <w:p w14:paraId="776E9351" w14:textId="66F2424C" w:rsidR="00FC68DB" w:rsidRPr="008420CB" w:rsidRDefault="000322A0" w:rsidP="00997E2B">
      <w:pPr>
        <w:pStyle w:val="Example"/>
        <w:keepNext/>
      </w:pPr>
      <w:r>
        <w:t>Example 1</w:t>
      </w:r>
      <w:r w:rsidR="00C525E1" w:rsidRPr="008420CB">
        <w:t xml:space="preserve">    M</w:t>
      </w:r>
      <w:r w:rsidR="00FC68DB" w:rsidRPr="008420CB">
        <w:t xml:space="preserve">inimum definition for </w:t>
      </w:r>
      <w:r w:rsidR="00FC68DB" w:rsidRPr="008420CB">
        <w:rPr>
          <w:rStyle w:val="CodeCharacter"/>
        </w:rPr>
        <w:t>&lt;sequence_connection_0d/&gt;</w:t>
      </w:r>
      <w:r w:rsidR="003F6B75" w:rsidRPr="008420CB">
        <w:t xml:space="preserve"> </w:t>
      </w: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&lt;loc_list&gt;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F958FE">
      <w:pPr>
        <w:pStyle w:val="XMLCode"/>
        <w:rPr>
          <w:lang w:val="en-GB"/>
        </w:rPr>
      </w:pPr>
      <w:r w:rsidRPr="008420CB">
        <w:rPr>
          <w:lang w:val="en-GB"/>
        </w:rPr>
        <w:t xml:space="preserve">     &lt;/loc_list&gt;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7B93E36D" w14:textId="20FC7646" w:rsidR="00FC68DB" w:rsidRPr="008420CB" w:rsidRDefault="00FC68DB" w:rsidP="00B202D2">
      <w:pPr>
        <w:pStyle w:val="XMLCode"/>
        <w:rPr>
          <w:lang w:val="en-GB"/>
        </w:rPr>
      </w:pPr>
      <w:r w:rsidRPr="008420CB">
        <w:rPr>
          <w:lang w:val="en-GB"/>
        </w:rPr>
        <w:t>&lt;/connection_1d&gt;</w:t>
      </w:r>
      <w:r w:rsidR="00F958FE">
        <w:rPr>
          <w:lang w:val="en-GB"/>
        </w:rPr>
        <w:t xml:space="preserve"> </w:t>
      </w:r>
    </w:p>
    <w:p w14:paraId="7388D5F0" w14:textId="7938E231" w:rsidR="00FC68DB" w:rsidRPr="008420CB" w:rsidRDefault="000322A0" w:rsidP="00997E2B">
      <w:pPr>
        <w:pStyle w:val="Example"/>
        <w:keepNext/>
      </w:pPr>
      <w:r>
        <w:lastRenderedPageBreak/>
        <w:t>Example 2</w:t>
      </w:r>
      <w:r w:rsidR="00C525E1" w:rsidRPr="008420CB">
        <w:t xml:space="preserve">    Complete</w:t>
      </w:r>
      <w:r w:rsidR="00FC68DB" w:rsidRPr="008420CB">
        <w:t xml:space="preserve"> definition for</w:t>
      </w:r>
      <w:r w:rsidR="00FC68DB" w:rsidRPr="008420CB">
        <w:rPr>
          <w:rStyle w:val="CodeCharacter"/>
        </w:rPr>
        <w:t xml:space="preserve"> &lt;sequence_connection_0d/&gt;</w:t>
      </w:r>
      <w:r w:rsidR="003F6B75" w:rsidRPr="008420CB">
        <w:rPr>
          <w:rStyle w:val="CodeCharacter"/>
        </w:rPr>
        <w:t xml:space="preserve"> </w:t>
      </w:r>
    </w:p>
    <w:p w14:paraId="66F5096F" w14:textId="77777777" w:rsidR="00FC68DB" w:rsidRPr="008420CB" w:rsidRDefault="00FC68DB" w:rsidP="00F958FE">
      <w:pPr>
        <w:pStyle w:val="XMLCode"/>
        <w:keepNext/>
        <w:rPr>
          <w:lang w:val="en-GB"/>
        </w:rPr>
      </w:pPr>
      <w:r w:rsidRPr="008420CB">
        <w:rPr>
          <w:lang w:val="en-GB"/>
        </w:rPr>
        <w:t>&lt;connection_1d label="DROP_LINE_33000"&gt;</w:t>
      </w:r>
    </w:p>
    <w:p w14:paraId="6177E61A"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FC35A2C" w14:textId="77777777" w:rsidR="00FC68DB" w:rsidRPr="008420CB" w:rsidRDefault="00FC68DB" w:rsidP="00F958FE">
      <w:pPr>
        <w:pStyle w:val="XMLCode"/>
        <w:keepNext/>
        <w:rPr>
          <w:b/>
          <w:lang w:val="en-GB"/>
        </w:rPr>
      </w:pPr>
      <w:r w:rsidRPr="008420CB">
        <w:rPr>
          <w:b/>
          <w:lang w:val="en-GB"/>
        </w:rPr>
        <w:t xml:space="preserve">          &lt;gumdrop diameter="4.0" mass="10." material="CAD_Material"/&gt;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&lt;loc_list&gt;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&lt;/loc_list&gt;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3E876B92" w14:textId="3A5CE610" w:rsidR="00FC68DB" w:rsidRPr="008420CB" w:rsidRDefault="00FC68DB" w:rsidP="00B202D2">
      <w:pPr>
        <w:pStyle w:val="XMLCode"/>
        <w:rPr>
          <w:lang w:val="en-GB"/>
        </w:rPr>
      </w:pPr>
      <w:r w:rsidRPr="008420CB">
        <w:rPr>
          <w:lang w:val="en-GB"/>
        </w:rPr>
        <w:t>&lt;/connection_1d&gt;</w:t>
      </w:r>
      <w:r w:rsidR="00F958FE">
        <w:rPr>
          <w:lang w:val="en-GB"/>
        </w:rPr>
        <w:t xml:space="preserve"> </w:t>
      </w:r>
    </w:p>
    <w:p w14:paraId="6C36A471" w14:textId="03F04309" w:rsidR="00FC68DB" w:rsidRPr="008420CB" w:rsidRDefault="00FC68DB" w:rsidP="00B202D2">
      <w:r w:rsidRPr="008420CB">
        <w:t xml:space="preserve">To define the type of 0d-connection elements that this connection line describes, any of the connection_0d types can be nested in the </w:t>
      </w:r>
      <w:r w:rsidRPr="00E959F0">
        <w:rPr>
          <w:rStyle w:val="CodeCharacter"/>
        </w:rPr>
        <w:t>&lt;sequence_connection_0d</w:t>
      </w:r>
      <w:r w:rsidR="00E959F0">
        <w:rPr>
          <w:rStyle w:val="CodeCharacter"/>
        </w:rPr>
        <w:t>/</w:t>
      </w:r>
      <w:r w:rsidRPr="00E959F0">
        <w:rPr>
          <w:rStyle w:val="CodeCharacter"/>
        </w:rPr>
        <w:t>&gt;</w:t>
      </w:r>
      <w:r w:rsidRPr="008420CB">
        <w:rPr>
          <w:b/>
        </w:rPr>
        <w:t xml:space="preserve"> </w:t>
      </w:r>
      <w:r w:rsidRPr="008420CB">
        <w:t>element.</w:t>
      </w:r>
    </w:p>
    <w:p w14:paraId="074F6C2E" w14:textId="5168AB4D" w:rsidR="00FC68DB" w:rsidRPr="008420CB" w:rsidRDefault="000322A0" w:rsidP="00997E2B">
      <w:pPr>
        <w:pStyle w:val="Example"/>
        <w:keepNext/>
      </w:pPr>
      <w:r>
        <w:t>Example 3</w:t>
      </w:r>
      <w:r w:rsidR="00C525E1" w:rsidRPr="008420CB">
        <w:t xml:space="preserve">    D</w:t>
      </w:r>
      <w:r w:rsidR="00FC68DB" w:rsidRPr="008420CB">
        <w:t xml:space="preserve">efinition of a </w:t>
      </w:r>
      <w:r w:rsidR="00FC68DB" w:rsidRPr="008420CB">
        <w:rPr>
          <w:rStyle w:val="CodeCharacter"/>
        </w:rPr>
        <w:t>&lt;sequence_connection_0d/&gt;</w:t>
      </w:r>
      <w:r w:rsidR="00FC68DB" w:rsidRPr="008420CB">
        <w:t xml:space="preserve"> of </w:t>
      </w:r>
      <w:r w:rsidR="00FC68DB"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4CF41174" w14:textId="77777777" w:rsidR="00FC68DB" w:rsidRPr="008420CB" w:rsidRDefault="00FC68DB" w:rsidP="00F958FE">
      <w:pPr>
        <w:pStyle w:val="XMLCode"/>
        <w:keepNext/>
        <w:rPr>
          <w:lang w:val="en-GB"/>
        </w:rPr>
      </w:pPr>
      <w:r w:rsidRPr="008420CB">
        <w:rPr>
          <w:lang w:val="en-GB"/>
        </w:rPr>
        <w:t>&lt;connection_1d label="SPOT_LINE_11000"&gt;</w:t>
      </w:r>
    </w:p>
    <w:p w14:paraId="4A4E7F4F" w14:textId="77777777" w:rsidR="00FC68DB" w:rsidRPr="008420CB" w:rsidRDefault="00FC68DB" w:rsidP="00F958FE">
      <w:pPr>
        <w:pStyle w:val="XMLCode"/>
        <w:keepNext/>
        <w:rPr>
          <w:b/>
          <w:lang w:val="en-GB"/>
        </w:rPr>
      </w:pPr>
      <w:r w:rsidRPr="008420CB">
        <w:rPr>
          <w:b/>
          <w:lang w:val="en-GB"/>
        </w:rPr>
        <w:t xml:space="preserve">     &lt;sequence_connection_0d spacing="30.0" margin="1.0" priority="spacing"&gt;</w:t>
      </w:r>
    </w:p>
    <w:p w14:paraId="4076D051" w14:textId="77777777" w:rsidR="00FC68DB" w:rsidRPr="008420CB" w:rsidRDefault="00FC68DB" w:rsidP="00F958FE">
      <w:pPr>
        <w:pStyle w:val="XMLCode"/>
        <w:keepNext/>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&lt;loc_list&gt;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&lt;/loc_list&gt;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04CD0A67" w14:textId="32FC918B" w:rsidR="00FC68DB" w:rsidRPr="0013175B" w:rsidRDefault="00FC68DB" w:rsidP="00B202D2">
      <w:pPr>
        <w:pStyle w:val="XMLCode"/>
        <w:rPr>
          <w:lang w:val="en-GB"/>
        </w:rPr>
      </w:pPr>
      <w:r w:rsidRPr="008420CB">
        <w:rPr>
          <w:lang w:val="en-GB"/>
        </w:rPr>
        <w:t>&lt;/connection_1d&gt;</w:t>
      </w:r>
      <w:r w:rsidR="00F958FE">
        <w:rPr>
          <w:lang w:val="en-GB"/>
        </w:rPr>
        <w:t xml:space="preserve"> </w:t>
      </w:r>
    </w:p>
    <w:p w14:paraId="4914B994" w14:textId="153A95C3" w:rsidR="00FC68DB" w:rsidRDefault="00B719EB" w:rsidP="00701FF5">
      <w:pPr>
        <w:keepNext/>
        <w:spacing w:line="240" w:lineRule="auto"/>
      </w:pPr>
      <w:r>
        <w:rPr>
          <w:rFonts w:cs="Calibri"/>
          <w:lang w:eastAsia="en-GB"/>
        </w:rPr>
        <w:t xml:space="preserve">The </w:t>
      </w:r>
      <w:r w:rsidRPr="005C2D94">
        <w:rPr>
          <w:rFonts w:cs="Calibri"/>
          <w:lang w:eastAsia="en-GB"/>
        </w:rPr>
        <w:t xml:space="preserve">XML specification of </w:t>
      </w:r>
      <w:r>
        <w:rPr>
          <w:rFonts w:cs="Calibri"/>
          <w:lang w:eastAsia="en-GB"/>
        </w:rPr>
        <w:t>the</w:t>
      </w:r>
      <w:r w:rsidR="00FC68DB" w:rsidRPr="00F54804">
        <w:t xml:space="preserve"> </w:t>
      </w:r>
      <w:r w:rsidR="00FC68DB" w:rsidRPr="00DF7BD4">
        <w:rPr>
          <w:rStyle w:val="CodeCharacter"/>
        </w:rPr>
        <w:t>&lt;connection_1d/&gt;</w:t>
      </w:r>
      <w:r w:rsidR="00FC68DB" w:rsidRPr="005C2D94">
        <w:t xml:space="preserve"> </w:t>
      </w:r>
      <w:r w:rsidR="00FC68DB" w:rsidRPr="001E4607">
        <w:t xml:space="preserve">in case of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_Ref157709488 \h </w:instrText>
      </w:r>
      <w:r>
        <w:fldChar w:fldCharType="separate"/>
      </w:r>
      <w:r w:rsidR="0012574E" w:rsidRPr="00F54804">
        <w:t xml:space="preserve">Table </w:t>
      </w:r>
      <w:r w:rsidR="0012574E">
        <w:rPr>
          <w:noProof/>
        </w:rPr>
        <w:t>135</w:t>
      </w:r>
      <w:r>
        <w:fldChar w:fldCharType="end"/>
      </w:r>
      <w:r w:rsidR="00FC68DB" w:rsidRPr="00DF7BD4">
        <w:rPr>
          <w:rStyle w:val="CodeCharacter"/>
        </w:rPr>
        <w:t>:</w:t>
      </w:r>
      <w:r w:rsidR="00FC68DB" w:rsidRPr="00D7391D">
        <w:t xml:space="preserve"> </w:t>
      </w:r>
    </w:p>
    <w:p w14:paraId="1AFD2228" w14:textId="377BD9BC" w:rsidR="00890926" w:rsidRPr="0013175B" w:rsidRDefault="00890926" w:rsidP="001640C5">
      <w:pPr>
        <w:pStyle w:val="Beschriftung"/>
        <w:keepNext/>
        <w:keepLines/>
        <w:rPr>
          <w:b w:val="0"/>
        </w:rPr>
      </w:pPr>
      <w:bookmarkStart w:id="2241" w:name="_Ref157709488"/>
      <w:bookmarkStart w:id="2242" w:name="_Toc159619067"/>
      <w:r w:rsidRPr="00F54804">
        <w:t xml:space="preserve">Table </w:t>
      </w:r>
      <w:r w:rsidRPr="00F54804">
        <w:fldChar w:fldCharType="begin"/>
      </w:r>
      <w:r w:rsidRPr="00F54804">
        <w:instrText xml:space="preserve"> SEQ Table \* ARABIC </w:instrText>
      </w:r>
      <w:r w:rsidRPr="00F54804">
        <w:fldChar w:fldCharType="separate"/>
      </w:r>
      <w:r w:rsidR="0012574E">
        <w:rPr>
          <w:noProof/>
        </w:rPr>
        <w:t>135</w:t>
      </w:r>
      <w:r w:rsidRPr="00F54804">
        <w:fldChar w:fldCharType="end"/>
      </w:r>
      <w:bookmarkEnd w:id="2241"/>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242"/>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642A73C" w:rsidR="00FC68DB" w:rsidRPr="002E4498" w:rsidRDefault="00FC68DB" w:rsidP="00701FF5">
            <w:pPr>
              <w:keepNext/>
              <w:suppressAutoHyphens/>
              <w:spacing w:line="240" w:lineRule="auto"/>
              <w:rPr>
                <w:rFonts w:cs="Calibri"/>
                <w:lang w:eastAsia="zh-CN"/>
              </w:rPr>
            </w:pPr>
            <w:r w:rsidRPr="002E4498">
              <w:rPr>
                <w:b/>
              </w:rPr>
              <w:t>Constraint</w:t>
            </w:r>
            <w:r w:rsidR="00581071">
              <w:rPr>
                <w:b/>
              </w:rPr>
              <w:t>s</w:t>
            </w:r>
            <w:r w:rsidRPr="002E4498">
              <w:rPr>
                <w:b/>
              </w:rPr>
              <w:t xml:space="preserve">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loc_list</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48924BA4" w:rsidR="00FC68DB" w:rsidRPr="00F54804" w:rsidRDefault="00FC68DB" w:rsidP="00701FF5">
            <w:pPr>
              <w:keepNext/>
              <w:suppressAutoHyphens/>
              <w:spacing w:line="240" w:lineRule="auto"/>
              <w:rPr>
                <w:rFonts w:cs="Calibri"/>
                <w:lang w:eastAsia="zh-CN"/>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12574E">
              <w:rPr>
                <w:sz w:val="20"/>
                <w:szCs w:val="20"/>
              </w:rPr>
              <w:t>10.1.2</w:t>
            </w:r>
            <w:r w:rsidRPr="00F54804">
              <w:rPr>
                <w:sz w:val="20"/>
                <w:szCs w:val="20"/>
              </w:rPr>
              <w:fldChar w:fldCharType="end"/>
            </w:r>
            <w:r w:rsidRPr="00F54804">
              <w:rPr>
                <w:sz w:val="20"/>
                <w:szCs w:val="20"/>
              </w:rPr>
              <w:t xml:space="preserve"> loc_list</w:t>
            </w:r>
          </w:p>
        </w:tc>
      </w:tr>
      <w:tr w:rsidR="009C7BC4"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9C7BC4" w:rsidRPr="00F54804" w:rsidRDefault="009C7BC4" w:rsidP="009C7BC4">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6D1BA08" w:rsidR="009C7BC4" w:rsidRPr="00F54804" w:rsidRDefault="009C7BC4" w:rsidP="009C7BC4">
            <w:pPr>
              <w:keepNext/>
              <w:suppressAutoHyphens/>
              <w:spacing w:line="240" w:lineRule="auto"/>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9C7BC4" w:rsidRPr="00F54804" w:rsidRDefault="009C7BC4" w:rsidP="009C7BC4">
            <w:pPr>
              <w:keepNext/>
              <w:suppressAutoHyphens/>
              <w:spacing w:line="240" w:lineRule="auto"/>
              <w:rPr>
                <w:sz w:val="20"/>
                <w:szCs w:val="20"/>
              </w:rPr>
            </w:pPr>
            <w:r w:rsidRPr="00F54804">
              <w:rPr>
                <w:sz w:val="20"/>
                <w:szCs w:val="20"/>
              </w:rPr>
              <w:t>femdata</w:t>
            </w:r>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9C7BC4" w:rsidRPr="00F54804" w:rsidDel="009050D3" w:rsidRDefault="009C7BC4" w:rsidP="009C7BC4">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9C7BC4" w:rsidRPr="00F54804" w:rsidRDefault="009C7BC4" w:rsidP="009C7BC4">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124BC5D" w:rsidR="009C7BC4" w:rsidRPr="00F54804" w:rsidRDefault="009C7BC4" w:rsidP="009C7BC4">
            <w:pPr>
              <w:keepNext/>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 xml:space="preserve">custom_attributes_list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9C7BC4" w:rsidRPr="00F54804" w:rsidRDefault="009C7BC4" w:rsidP="009C7BC4">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9C7BC4" w:rsidRPr="00F54804" w:rsidRDefault="009C7BC4" w:rsidP="009C7BC4">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2913ED86" w:rsidR="009C7BC4" w:rsidRPr="00F54804" w:rsidRDefault="009C7BC4" w:rsidP="009C7BC4">
            <w:pPr>
              <w:suppressAutoHyphens/>
              <w:spacing w:line="240" w:lineRule="auto"/>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7E89111" w14:textId="13ED2283" w:rsidR="00FC68DB" w:rsidRDefault="00FC68DB" w:rsidP="00701FF5">
      <w:pPr>
        <w:pStyle w:val="normalAfterTableOrFigure"/>
      </w:pPr>
      <w:r w:rsidRPr="005C2D94">
        <w:t xml:space="preserve">The XML definition of a </w:t>
      </w:r>
      <w:r w:rsidRPr="00337A83">
        <w:rPr>
          <w:rStyle w:val="CodeCharacter"/>
        </w:rPr>
        <w:t>&lt;sequence_connection_0d/&gt;</w:t>
      </w:r>
      <w:r w:rsidR="00F01B4F" w:rsidRPr="000A1B7B">
        <w:t xml:space="preserve"> </w:t>
      </w:r>
      <w:r w:rsidRPr="000A1B7B">
        <w:t>may contain any of the following 0d connection types</w:t>
      </w:r>
      <w:r w:rsidR="00EA2365">
        <w:t xml:space="preserve"> (see </w:t>
      </w:r>
      <w:r w:rsidR="00EA2365">
        <w:fldChar w:fldCharType="begin"/>
      </w:r>
      <w:r w:rsidR="00EA2365">
        <w:instrText xml:space="preserve"> REF _Ref157791920 \h </w:instrText>
      </w:r>
      <w:r w:rsidR="00EA2365">
        <w:fldChar w:fldCharType="separate"/>
      </w:r>
      <w:r w:rsidR="0012574E" w:rsidRPr="00F54804">
        <w:t xml:space="preserve">Table </w:t>
      </w:r>
      <w:r w:rsidR="0012574E">
        <w:rPr>
          <w:noProof/>
        </w:rPr>
        <w:t>136</w:t>
      </w:r>
      <w:r w:rsidR="00EA2365">
        <w:fldChar w:fldCharType="end"/>
      </w:r>
      <w:r w:rsidR="00EA2365">
        <w:t>)</w:t>
      </w:r>
      <w:r w:rsidRPr="000A1B7B">
        <w:t>:</w:t>
      </w:r>
      <w:r w:rsidR="00EA2365">
        <w:t xml:space="preserve"> </w:t>
      </w:r>
    </w:p>
    <w:p w14:paraId="53C74AC5" w14:textId="23A68B01" w:rsidR="00890926" w:rsidRPr="00F54804" w:rsidRDefault="00890926" w:rsidP="001640C5">
      <w:pPr>
        <w:pStyle w:val="Beschriftung"/>
        <w:keepNext/>
        <w:keepLines/>
      </w:pPr>
      <w:bookmarkStart w:id="2243" w:name="_Ref157791920"/>
      <w:bookmarkStart w:id="2244" w:name="_Toc159619068"/>
      <w:r w:rsidRPr="00F54804">
        <w:t xml:space="preserve">Table </w:t>
      </w:r>
      <w:r w:rsidRPr="00F54804">
        <w:fldChar w:fldCharType="begin"/>
      </w:r>
      <w:r w:rsidRPr="00F54804">
        <w:instrText xml:space="preserve"> SEQ Table \* ARABIC </w:instrText>
      </w:r>
      <w:r w:rsidRPr="00F54804">
        <w:fldChar w:fldCharType="separate"/>
      </w:r>
      <w:r w:rsidR="0012574E">
        <w:rPr>
          <w:noProof/>
        </w:rPr>
        <w:t>136</w:t>
      </w:r>
      <w:r w:rsidRPr="00F54804">
        <w:fldChar w:fldCharType="end"/>
      </w:r>
      <w:bookmarkEnd w:id="2243"/>
      <w:r w:rsidR="005F32CD">
        <w:t xml:space="preserve"> —</w:t>
      </w:r>
      <w:r w:rsidR="005F32CD" w:rsidRPr="00F54804">
        <w:t xml:space="preserve"> </w:t>
      </w:r>
      <w:r w:rsidRPr="00F54804">
        <w:t xml:space="preserve">Nested elements of </w:t>
      </w:r>
      <w:r w:rsidRPr="00337A83">
        <w:rPr>
          <w:rStyle w:val="CodeCharacter"/>
        </w:rPr>
        <w:t>&lt;sequence_connection_0d/&gt;</w:t>
      </w:r>
      <w:bookmarkEnd w:id="224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2CD90E54" w:rsidR="00FC68DB" w:rsidRPr="002E4498" w:rsidRDefault="00581071" w:rsidP="00B202D2">
            <w:pPr>
              <w:keepNext/>
              <w:rPr>
                <w:b/>
              </w:rPr>
            </w:pPr>
            <w:r w:rsidRPr="00581071">
              <w:rPr>
                <w:b/>
              </w:rPr>
              <w:t>Constraint</w:t>
            </w:r>
            <w:r>
              <w:rPr>
                <w:b/>
              </w:rPr>
              <w:t>s</w:t>
            </w:r>
            <w:r w:rsidRPr="00581071">
              <w:rPr>
                <w:b/>
              </w:rPr>
              <w:t xml:space="preserve"> / Remarks</w:t>
            </w:r>
            <w:r>
              <w:rPr>
                <w:b/>
              </w:rPr>
              <w:t xml:space="preserve"> </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04FB17B" w:rsidR="00964121" w:rsidRDefault="00964121" w:rsidP="00B202D2">
      <w:pPr>
        <w:spacing w:before="120"/>
      </w:pPr>
      <w:r>
        <w:t>N</w:t>
      </w:r>
      <w:r w:rsidR="00FC68DB" w:rsidRPr="00BD52D7">
        <w:t xml:space="preserve">esting 0d elements with directions (such as </w:t>
      </w:r>
      <w:r w:rsidR="00FC68DB" w:rsidRPr="00F01B4F">
        <w:rPr>
          <w:rStyle w:val="CodeCharacter"/>
        </w:rPr>
        <w:t>rivet</w:t>
      </w:r>
      <w:r w:rsidR="00FC68DB" w:rsidRPr="00BD52D7">
        <w:t xml:space="preserve">, </w:t>
      </w:r>
      <w:r w:rsidR="00FC68DB" w:rsidRPr="00F01B4F">
        <w:rPr>
          <w:rStyle w:val="CodeCharacter"/>
        </w:rPr>
        <w:t>screw</w:t>
      </w:r>
      <w:r w:rsidR="00FC68DB" w:rsidRPr="00BD52D7">
        <w:t xml:space="preserve">, </w:t>
      </w:r>
      <w:r w:rsidR="00FC68DB" w:rsidRPr="00F01B4F">
        <w:rPr>
          <w:rStyle w:val="CodeCharacter"/>
        </w:rPr>
        <w:t>robscan</w:t>
      </w:r>
      <w:r w:rsidR="00FC68DB" w:rsidRPr="00BD52D7">
        <w:t>) would be impossible with this definition.</w:t>
      </w:r>
      <w:r w:rsidR="00FC68DB" w:rsidRPr="000A1B7B">
        <w:t xml:space="preserve"> </w:t>
      </w:r>
    </w:p>
    <w:p w14:paraId="16E9631A" w14:textId="3F7AE7EA" w:rsidR="00FC68DB" w:rsidRPr="00964121" w:rsidRDefault="00FC68DB" w:rsidP="006E2B1B">
      <w:pPr>
        <w:spacing w:before="120"/>
      </w:pPr>
      <w:r w:rsidRPr="00964121">
        <w:t xml:space="preserve">Only </w:t>
      </w:r>
      <w:r w:rsidRPr="0013175B">
        <w:t>one</w:t>
      </w:r>
      <w:r w:rsidRPr="00964121">
        <w:t xml:space="preserve"> of the nested elements (</w:t>
      </w:r>
      <w:r w:rsidRPr="006E2B1B">
        <w:rPr>
          <w:rStyle w:val="CodeCharacter"/>
        </w:rPr>
        <w:t>spotweld</w:t>
      </w:r>
      <w:r w:rsidRPr="00964121">
        <w:t xml:space="preserve"> or </w:t>
      </w:r>
      <w:r w:rsidRPr="006E2B1B">
        <w:rPr>
          <w:rStyle w:val="CodeCharacter"/>
        </w:rPr>
        <w:t>gumdrop</w:t>
      </w:r>
      <w:r w:rsidRPr="00964121">
        <w:t xml:space="preserve">) </w:t>
      </w:r>
      <w:r w:rsidR="00AB5D45">
        <w:t>shall</w:t>
      </w:r>
      <w:r w:rsidR="00AB5D45" w:rsidRPr="00964121">
        <w:t xml:space="preserve"> </w:t>
      </w:r>
      <w:r w:rsidRPr="00964121">
        <w:t xml:space="preserve">exist. If all are missing, then this will default to </w:t>
      </w:r>
      <w:r w:rsidRPr="006E2B1B">
        <w:rPr>
          <w:rStyle w:val="CodeCharacter"/>
        </w:rPr>
        <w:t>spotweld</w:t>
      </w:r>
      <w:r w:rsidRPr="00964121">
        <w:t>.</w:t>
      </w:r>
      <w:r w:rsidR="006E2B1B">
        <w:t xml:space="preserve"> </w:t>
      </w:r>
    </w:p>
    <w:p w14:paraId="128B8F40" w14:textId="50A9F7CB" w:rsidR="00FC68DB" w:rsidRDefault="00B719EB" w:rsidP="00B202D2">
      <w:pPr>
        <w:keepNext/>
        <w:spacing w:before="120"/>
      </w:pPr>
      <w:r>
        <w:rPr>
          <w:rFonts w:cs="Calibri"/>
          <w:lang w:eastAsia="en-GB"/>
        </w:rPr>
        <w:lastRenderedPageBreak/>
        <w:t xml:space="preserve">The </w:t>
      </w:r>
      <w:r w:rsidRPr="005C2D94">
        <w:rPr>
          <w:rFonts w:cs="Calibri"/>
          <w:lang w:eastAsia="en-GB"/>
        </w:rPr>
        <w:t xml:space="preserve">XML specification of </w:t>
      </w:r>
      <w:r>
        <w:rPr>
          <w:rFonts w:cs="Calibri"/>
          <w:lang w:eastAsia="en-GB"/>
        </w:rPr>
        <w:t xml:space="preserve">the </w:t>
      </w:r>
      <w:r w:rsidR="00FC68DB" w:rsidRPr="00DF7BD4">
        <w:rPr>
          <w:rStyle w:val="CodeCharacter"/>
        </w:rPr>
        <w:t>&lt;sequence_connection_0d/&gt;</w:t>
      </w:r>
      <w:r w:rsidRPr="00BD52D7">
        <w:rPr>
          <w:rFonts w:cs="Courier New"/>
        </w:rPr>
        <w:t xml:space="preserve"> </w:t>
      </w:r>
      <w:r>
        <w:t>is shown</w:t>
      </w:r>
      <w:r w:rsidRPr="00F73574">
        <w:t xml:space="preserve"> in</w:t>
      </w:r>
      <w:r>
        <w:t xml:space="preserve"> </w:t>
      </w:r>
      <w:r>
        <w:fldChar w:fldCharType="begin"/>
      </w:r>
      <w:r>
        <w:instrText xml:space="preserve"> REF _Ref157709500 \h </w:instrText>
      </w:r>
      <w:r>
        <w:fldChar w:fldCharType="separate"/>
      </w:r>
      <w:r w:rsidR="0012574E" w:rsidRPr="00F54804">
        <w:t xml:space="preserve">Table </w:t>
      </w:r>
      <w:r w:rsidR="0012574E">
        <w:rPr>
          <w:noProof/>
        </w:rPr>
        <w:t>137</w:t>
      </w:r>
      <w:r>
        <w:fldChar w:fldCharType="end"/>
      </w:r>
      <w:r w:rsidR="00FC68DB" w:rsidRPr="00F54804">
        <w:t>:</w:t>
      </w:r>
      <w:r>
        <w:t xml:space="preserve"> </w:t>
      </w:r>
    </w:p>
    <w:p w14:paraId="3A9D0D2C" w14:textId="1648A126" w:rsidR="00890926" w:rsidRPr="00F54804" w:rsidRDefault="00890926" w:rsidP="001640C5">
      <w:pPr>
        <w:pStyle w:val="Beschriftung"/>
        <w:keepNext/>
        <w:keepLines/>
      </w:pPr>
      <w:bookmarkStart w:id="2245" w:name="_Ref157709500"/>
      <w:bookmarkStart w:id="2246" w:name="_Toc159619069"/>
      <w:r w:rsidRPr="00F54804">
        <w:t xml:space="preserve">Table </w:t>
      </w:r>
      <w:r w:rsidRPr="00F54804">
        <w:fldChar w:fldCharType="begin"/>
      </w:r>
      <w:r w:rsidRPr="00F54804">
        <w:instrText xml:space="preserve"> SEQ Table \* ARABIC </w:instrText>
      </w:r>
      <w:r w:rsidRPr="00F54804">
        <w:fldChar w:fldCharType="separate"/>
      </w:r>
      <w:r w:rsidR="0012574E">
        <w:rPr>
          <w:noProof/>
        </w:rPr>
        <w:t>137</w:t>
      </w:r>
      <w:r w:rsidRPr="00F54804">
        <w:fldChar w:fldCharType="end"/>
      </w:r>
      <w:bookmarkEnd w:id="2245"/>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2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2C67C94F" w:rsidR="00FC68DB" w:rsidRPr="002E4498" w:rsidRDefault="00FC68DB" w:rsidP="00B202D2">
            <w:pPr>
              <w:keepNext/>
              <w:rPr>
                <w:b/>
              </w:rPr>
            </w:pPr>
            <w:r w:rsidRPr="002E4498">
              <w:rPr>
                <w:b/>
              </w:rPr>
              <w:t>Constraint</w:t>
            </w:r>
            <w:r w:rsidR="00581071">
              <w:rPr>
                <w:b/>
              </w:rPr>
              <w:t xml:space="preserve">s / Rems. </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6B8406EE" w:rsidR="00FC68DB" w:rsidRPr="00F54804" w:rsidRDefault="00FC68DB" w:rsidP="00997E2B">
            <w:pPr>
              <w:rPr>
                <w:sz w:val="20"/>
                <w:szCs w:val="20"/>
              </w:rPr>
            </w:pPr>
            <w:r w:rsidRPr="00F54804">
              <w:rPr>
                <w:sz w:val="20"/>
                <w:szCs w:val="20"/>
              </w:rPr>
              <w:t>{"spacing</w:t>
            </w:r>
            <w:r w:rsidR="00B87A73">
              <w:rPr>
                <w:sz w:val="20"/>
                <w:szCs w:val="20"/>
              </w:rPr>
              <w:t>”,</w:t>
            </w:r>
            <w:r w:rsidR="00F3142F">
              <w:rPr>
                <w:sz w:val="20"/>
                <w:szCs w:val="20"/>
              </w:rPr>
              <w:t xml:space="preserve"> “</w:t>
            </w:r>
            <w:r w:rsidRPr="00F54804">
              <w:rPr>
                <w:sz w:val="20"/>
                <w:szCs w:val="20"/>
              </w:rPr>
              <w:t>margin</w:t>
            </w:r>
            <w:r w:rsidR="00B87A73">
              <w:rPr>
                <w:sz w:val="20"/>
                <w:szCs w:val="20"/>
              </w:rPr>
              <w:t>"</w:t>
            </w:r>
            <w:r w:rsidRPr="00F54804">
              <w:rPr>
                <w:sz w:val="20"/>
                <w:szCs w:val="20"/>
              </w:rPr>
              <w:t>}</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3627B657" w:rsidR="00FC68DB" w:rsidRPr="00F54804" w:rsidRDefault="00FC68DB" w:rsidP="00997E2B">
            <w:pPr>
              <w:rPr>
                <w:sz w:val="20"/>
                <w:szCs w:val="20"/>
              </w:rPr>
            </w:pPr>
            <w:r w:rsidRPr="00F54804">
              <w:rPr>
                <w:sz w:val="20"/>
                <w:szCs w:val="20"/>
              </w:rPr>
              <w:t>Default value is</w:t>
            </w:r>
            <w:r w:rsidR="00F3142F">
              <w:rPr>
                <w:sz w:val="20"/>
                <w:szCs w:val="20"/>
              </w:rPr>
              <w:t xml:space="preserve"> “</w:t>
            </w:r>
            <w:r w:rsidRPr="00F54804">
              <w:rPr>
                <w:sz w:val="20"/>
                <w:szCs w:val="20"/>
              </w:rPr>
              <w:t>spacing</w:t>
            </w:r>
            <w:r w:rsidR="00B87A73">
              <w:rPr>
                <w:sz w:val="20"/>
                <w:szCs w:val="20"/>
              </w:rPr>
              <w:t>"</w:t>
            </w:r>
          </w:p>
        </w:tc>
      </w:tr>
    </w:tbl>
    <w:p w14:paraId="065B83EF" w14:textId="6FD4E28B" w:rsidR="00FC68DB" w:rsidRPr="001E4607" w:rsidRDefault="00FC68DB" w:rsidP="00B202D2">
      <w:pPr>
        <w:pStyle w:val="berschrift1"/>
      </w:pPr>
      <w:bookmarkStart w:id="2247" w:name="_Toc413359618"/>
      <w:bookmarkStart w:id="2248" w:name="_Toc3557070"/>
      <w:bookmarkStart w:id="2249" w:name="_Toc34747320"/>
      <w:bookmarkStart w:id="2250" w:name="_Toc77102139"/>
      <w:bookmarkStart w:id="2251" w:name="_Toc159618828"/>
      <w:bookmarkEnd w:id="2092"/>
      <w:bookmarkEnd w:id="2093"/>
      <w:bookmarkEnd w:id="2094"/>
      <w:r w:rsidRPr="005C2D94">
        <w:t xml:space="preserve">2D </w:t>
      </w:r>
      <w:r w:rsidR="00B726CB">
        <w:t>C</w:t>
      </w:r>
      <w:r w:rsidRPr="005C2D94">
        <w:t>onnections</w:t>
      </w:r>
      <w:bookmarkEnd w:id="2247"/>
      <w:bookmarkEnd w:id="2248"/>
      <w:bookmarkEnd w:id="2249"/>
      <w:bookmarkEnd w:id="2250"/>
      <w:bookmarkEnd w:id="2251"/>
      <w:r w:rsidR="000C7912">
        <w:t xml:space="preserve"> </w:t>
      </w:r>
    </w:p>
    <w:p w14:paraId="7FE12C3B" w14:textId="6E3736F1" w:rsidR="00FC68DB" w:rsidRPr="001668D7" w:rsidRDefault="00FC68DB" w:rsidP="00B202D2">
      <w:pPr>
        <w:pStyle w:val="berschrift2"/>
      </w:pPr>
      <w:bookmarkStart w:id="2252" w:name="_Toc413359619"/>
      <w:bookmarkStart w:id="2253" w:name="_Toc3557071"/>
      <w:bookmarkStart w:id="2254" w:name="_Toc34747321"/>
      <w:bookmarkStart w:id="2255" w:name="_Toc77102140"/>
      <w:bookmarkStart w:id="2256" w:name="_Toc159618829"/>
      <w:r w:rsidRPr="00BD52D7">
        <w:t xml:space="preserve">Generic </w:t>
      </w:r>
      <w:r w:rsidR="00B726CB">
        <w:t>d</w:t>
      </w:r>
      <w:r w:rsidRPr="00BD52D7">
        <w:t>efinitions</w:t>
      </w:r>
      <w:bookmarkEnd w:id="2252"/>
      <w:bookmarkEnd w:id="2253"/>
      <w:bookmarkEnd w:id="2254"/>
      <w:bookmarkEnd w:id="2255"/>
      <w:bookmarkEnd w:id="2256"/>
    </w:p>
    <w:p w14:paraId="11BCA3EC" w14:textId="0F22593F" w:rsidR="005A7153" w:rsidRPr="005A7153" w:rsidRDefault="00FC68DB" w:rsidP="005A7153">
      <w:pPr>
        <w:pStyle w:val="berschrift3"/>
      </w:pPr>
      <w:bookmarkStart w:id="2257" w:name="_Toc413359620"/>
      <w:bookmarkStart w:id="2258" w:name="_Toc3557072"/>
      <w:bookmarkStart w:id="2259" w:name="_Toc34747322"/>
      <w:bookmarkStart w:id="2260" w:name="_Toc77102141"/>
      <w:bookmarkStart w:id="2261" w:name="_Toc159618830"/>
      <w:r w:rsidRPr="000A1B7B">
        <w:t>Identification</w:t>
      </w:r>
      <w:bookmarkEnd w:id="2257"/>
      <w:bookmarkEnd w:id="2258"/>
      <w:bookmarkEnd w:id="2259"/>
      <w:bookmarkEnd w:id="2260"/>
      <w:bookmarkEnd w:id="2261"/>
      <w:r w:rsidR="005A7153">
        <w:t xml:space="preserve"> </w:t>
      </w:r>
    </w:p>
    <w:p w14:paraId="1AFE61AC" w14:textId="03B2E075" w:rsidR="005A7153" w:rsidRPr="005C2D94" w:rsidRDefault="00B865B6" w:rsidP="005A7153">
      <w:pPr>
        <w:autoSpaceDE w:val="0"/>
        <w:autoSpaceDN w:val="0"/>
        <w:adjustRightInd w:val="0"/>
        <w:rPr>
          <w:lang w:eastAsia="x-none"/>
        </w:rPr>
      </w:pPr>
      <w:r w:rsidRPr="00F54804">
        <w:rPr>
          <w:rFonts w:cs="Calibri"/>
          <w:lang w:eastAsia="en-GB"/>
        </w:rPr>
        <w:t xml:space="preserve">For identifying 2D connections, </w:t>
      </w:r>
      <w:r w:rsidR="005A7153" w:rsidRPr="002D41B7">
        <w:t xml:space="preserve">the same rules apply as for 0D connections, see </w:t>
      </w:r>
      <w:r w:rsidR="005A7153">
        <w:t>clause </w:t>
      </w:r>
      <w:r w:rsidR="005A7153">
        <w:fldChar w:fldCharType="begin"/>
      </w:r>
      <w:r w:rsidR="005A7153">
        <w:instrText xml:space="preserve"> REF _Ref157018204 \r \h </w:instrText>
      </w:r>
      <w:r w:rsidR="005A7153">
        <w:fldChar w:fldCharType="separate"/>
      </w:r>
      <w:r w:rsidR="0012574E">
        <w:t>9.1.1</w:t>
      </w:r>
      <w:r w:rsidR="005A7153">
        <w:fldChar w:fldCharType="end"/>
      </w:r>
      <w:r w:rsidR="005A7153" w:rsidRPr="002D41B7">
        <w:t>.</w:t>
      </w:r>
      <w:r w:rsidR="005A7153">
        <w:t xml:space="preserve"> </w:t>
      </w:r>
    </w:p>
    <w:p w14:paraId="119AD676" w14:textId="219CF3AD" w:rsidR="00FC68DB" w:rsidRDefault="00FC68DB" w:rsidP="00B202D2">
      <w:pPr>
        <w:pStyle w:val="berschrift3"/>
      </w:pPr>
      <w:bookmarkStart w:id="2262" w:name="_Toc413359621"/>
      <w:bookmarkStart w:id="2263" w:name="_Toc3557073"/>
      <w:bookmarkStart w:id="2264" w:name="_Toc34747323"/>
      <w:bookmarkStart w:id="2265" w:name="_Toc77102142"/>
      <w:bookmarkStart w:id="2266" w:name="_Toc159618831"/>
      <w:bookmarkStart w:id="2267" w:name="_Hlk159332644"/>
      <w:r w:rsidRPr="005C2D94">
        <w:t>Connection Face</w:t>
      </w:r>
      <w:bookmarkEnd w:id="2262"/>
      <w:bookmarkEnd w:id="2263"/>
      <w:bookmarkEnd w:id="2264"/>
      <w:bookmarkEnd w:id="2265"/>
      <w:bookmarkEnd w:id="2266"/>
    </w:p>
    <w:p w14:paraId="1D3CF09E" w14:textId="5B6986AE" w:rsidR="00B37295" w:rsidRPr="00B37295" w:rsidRDefault="00B37295" w:rsidP="0013175B">
      <w:pPr>
        <w:pStyle w:val="berschrift4"/>
      </w:pPr>
      <w:r>
        <w:t>General</w:t>
      </w:r>
    </w:p>
    <w:p w14:paraId="7C221699" w14:textId="18399FB0" w:rsidR="00FC68DB" w:rsidRPr="00F54804" w:rsidRDefault="00FC68DB" w:rsidP="008362F4">
      <w:r w:rsidRPr="00BD52D7">
        <w:t xml:space="preserve">The </w:t>
      </w:r>
      <w:r w:rsidR="00C66057">
        <w:t>geometry</w:t>
      </w:r>
      <w:r w:rsidRPr="00BD52D7">
        <w:t xml:space="preserve"> of the connection face is described </w:t>
      </w:r>
      <w:r w:rsidR="00C66057">
        <w:t>by</w:t>
      </w:r>
      <w:r w:rsidRPr="001668D7">
        <w:t xml:space="preserve"> </w:t>
      </w:r>
      <w:r w:rsidR="00C66057">
        <w:t xml:space="preserve">a </w:t>
      </w:r>
      <w:r w:rsidRPr="001668D7">
        <w:t>tessellation. Each tessellation is</w:t>
      </w:r>
      <w:r w:rsidRPr="00D7391D">
        <w:t xml:space="preserve"> a set of facets</w:t>
      </w:r>
      <w:r w:rsidR="000F137E">
        <w:t>, which are</w:t>
      </w:r>
      <w:r w:rsidR="000F137E" w:rsidRPr="00D7391D">
        <w:t xml:space="preserve"> de</w:t>
      </w:r>
      <w:r w:rsidR="000F137E">
        <w:t>fin</w:t>
      </w:r>
      <w:r w:rsidR="000F137E" w:rsidRPr="00D7391D">
        <w:t>ed</w:t>
      </w:r>
      <w:r w:rsidR="000F137E" w:rsidRPr="000A1B7B">
        <w:t xml:space="preserve"> </w:t>
      </w:r>
      <w:r w:rsidR="000F137E">
        <w:t>with</w:t>
      </w:r>
      <w:r w:rsidR="000F137E" w:rsidRPr="000A1B7B">
        <w:t xml:space="preserve">in the </w:t>
      </w:r>
      <w:r w:rsidR="000F137E">
        <w:t xml:space="preserve">XML element of the connection. </w:t>
      </w:r>
      <w:r w:rsidRPr="00D7391D">
        <w:t xml:space="preserve">The facets refer to </w:t>
      </w:r>
      <w:r w:rsidR="00C66057">
        <w:t>three</w:t>
      </w:r>
      <w:r w:rsidRPr="00D7391D">
        <w:t xml:space="preserve"> or </w:t>
      </w:r>
      <w:r w:rsidR="00C66057">
        <w:t>four</w:t>
      </w:r>
      <w:r w:rsidRPr="00D7391D">
        <w:t xml:space="preserve"> points</w:t>
      </w:r>
      <w:r w:rsidR="00C66057">
        <w:t>, which</w:t>
      </w:r>
      <w:r w:rsidR="00676976">
        <w:t xml:space="preserve"> are</w:t>
      </w:r>
      <w:r w:rsidRPr="00D7391D">
        <w:t xml:space="preserve"> </w:t>
      </w:r>
      <w:r w:rsidR="000F137E">
        <w:t xml:space="preserve">also </w:t>
      </w:r>
      <w:r w:rsidR="002F29DA" w:rsidRPr="00D7391D">
        <w:t>de</w:t>
      </w:r>
      <w:r w:rsidR="002F29DA">
        <w:t>fin</w:t>
      </w:r>
      <w:r w:rsidR="002F29DA" w:rsidRPr="00D7391D">
        <w:t>ed</w:t>
      </w:r>
      <w:r w:rsidR="002F29DA" w:rsidRPr="000A1B7B">
        <w:t xml:space="preserve"> </w:t>
      </w:r>
      <w:r w:rsidR="000F137E">
        <w:t>there</w:t>
      </w:r>
      <w:r w:rsidRPr="000A1B7B">
        <w:t xml:space="preserve">. Faces of any curvature can be represented by </w:t>
      </w:r>
      <w:r w:rsidR="00256F66">
        <w:t xml:space="preserve">subdividing edges and thus </w:t>
      </w:r>
      <w:r w:rsidRPr="000A1B7B">
        <w:t xml:space="preserve">adding </w:t>
      </w:r>
      <w:r w:rsidRPr="00F54804">
        <w:t xml:space="preserve">more points </w:t>
      </w:r>
      <w:r w:rsidR="00256F66" w:rsidRPr="00256F66">
        <w:t>and facets</w:t>
      </w:r>
      <w:r w:rsidR="00256F66">
        <w:t xml:space="preserve"> </w:t>
      </w:r>
      <w:r w:rsidRPr="00F54804">
        <w:t>to the tessellations to obtain the needed accuracy.</w:t>
      </w:r>
      <w:r w:rsidR="00256F66">
        <w:t xml:space="preserve"> </w:t>
      </w:r>
    </w:p>
    <w:bookmarkEnd w:id="2267"/>
    <w:p w14:paraId="42C9F274" w14:textId="1DAFF671" w:rsidR="00FC68DB" w:rsidRPr="00F54804" w:rsidRDefault="00FC68DB" w:rsidP="008362F4">
      <w:r w:rsidRPr="00F54804">
        <w:t xml:space="preserve">The facets do not have any sense of order. The facets refer via an </w:t>
      </w:r>
      <w:r w:rsidR="00590C0A">
        <w:t xml:space="preserve">integer </w:t>
      </w:r>
      <w:r w:rsidRPr="00F54804">
        <w:t xml:space="preserve">index to the corresponding points, to avoid data duplication. The index is valid only within one certain </w:t>
      </w:r>
      <w:r w:rsidRPr="00DF7BD4">
        <w:rPr>
          <w:rStyle w:val="CodeCharacter"/>
        </w:rPr>
        <w:t>&lt;connecton_2d/&gt;</w:t>
      </w:r>
      <w:r w:rsidRPr="00F54804">
        <w:t xml:space="preserve">. </w:t>
      </w:r>
      <w:r w:rsidR="00E13FF4">
        <w:t>Therefore,</w:t>
      </w:r>
      <w:r w:rsidRPr="00F54804">
        <w:t xml:space="preserve"> it can start with </w:t>
      </w:r>
      <w:r w:rsidR="008C4F0E">
        <w:t>e.g.</w:t>
      </w:r>
      <w:r w:rsidRPr="00F54804">
        <w:t xml:space="preserve"> 1 every time again. </w:t>
      </w:r>
    </w:p>
    <w:p w14:paraId="29057F44" w14:textId="117A6771" w:rsidR="00D43455" w:rsidRDefault="00FC68DB" w:rsidP="0013175B">
      <w:pPr>
        <w:pStyle w:val="berschrift4"/>
      </w:pPr>
      <w:r w:rsidRPr="00F54804">
        <w:t>Element</w:t>
      </w:r>
      <w:r w:rsidR="00F3142F">
        <w:t xml:space="preserve"> </w:t>
      </w:r>
      <w:r w:rsidR="00F01B4F" w:rsidRPr="00F01B4F">
        <w:rPr>
          <w:rFonts w:ascii="Courier New" w:hAnsi="Courier New"/>
          <w:bCs/>
        </w:rPr>
        <w:t>&lt;loc_list/&gt;</w:t>
      </w:r>
      <w:r w:rsidR="00D43455">
        <w:t xml:space="preserve"> </w:t>
      </w:r>
    </w:p>
    <w:p w14:paraId="07E3E2F7" w14:textId="304511F7" w:rsidR="00FC68DB" w:rsidRPr="00F54804" w:rsidRDefault="00FC68DB" w:rsidP="00B202D2">
      <w:r w:rsidRPr="00F54804">
        <w:t xml:space="preserve">The list of locations for the definition of the connection face is stored in the element </w:t>
      </w:r>
      <w:r w:rsidRPr="00DF7BD4">
        <w:rPr>
          <w:rStyle w:val="CodeCharacter"/>
        </w:rPr>
        <w:t>&lt;loc_list</w:t>
      </w:r>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r w:rsidR="00CB702A">
        <w:t>must</w:t>
      </w:r>
      <w:r w:rsidRPr="00F54804">
        <w:t xml:space="preserve"> be uniquely identifiable </w:t>
      </w:r>
      <w:r w:rsidR="00CB702A">
        <w:t xml:space="preserve">by the integer index </w:t>
      </w:r>
      <w:r w:rsidRPr="00F54804">
        <w:t>so that the facets can refer to them.</w:t>
      </w:r>
      <w:r w:rsidR="00CB702A">
        <w:t xml:space="preserve"> </w:t>
      </w:r>
    </w:p>
    <w:p w14:paraId="4C86C092" w14:textId="2E303269" w:rsidR="00FC68DB" w:rsidRPr="00F54804" w:rsidRDefault="00FC68DB" w:rsidP="00B202D2">
      <w:r w:rsidRPr="00F54804">
        <w:t xml:space="preserve">No additional attributes are associated to the element </w:t>
      </w:r>
      <w:r w:rsidRPr="00DF7BD4">
        <w:rPr>
          <w:rStyle w:val="CodeCharacter"/>
        </w:rPr>
        <w:t>&lt;loc_list</w:t>
      </w:r>
      <w:r w:rsidR="00DF7BD4" w:rsidRPr="00DF7BD4">
        <w:rPr>
          <w:rStyle w:val="CodeCharacter"/>
        </w:rPr>
        <w:t>/</w:t>
      </w:r>
      <w:r w:rsidRPr="00DF7BD4">
        <w:rPr>
          <w:rStyle w:val="CodeCharacter"/>
        </w:rPr>
        <w:t>&gt;</w:t>
      </w:r>
      <w:r w:rsidRPr="00F54804">
        <w:t>.</w:t>
      </w:r>
    </w:p>
    <w:p w14:paraId="68968CA2" w14:textId="2DBDB4D1" w:rsidR="00FC68DB" w:rsidRDefault="00FC68DB" w:rsidP="00B202D2">
      <w:pPr>
        <w:keepNext/>
      </w:pPr>
      <w:r w:rsidRPr="00F54804">
        <w:t xml:space="preserve">The </w:t>
      </w:r>
      <w:r w:rsidRPr="00DF7BD4">
        <w:rPr>
          <w:rStyle w:val="CodeCharacter"/>
        </w:rPr>
        <w:t>&lt;loc_list</w:t>
      </w:r>
      <w:r w:rsidR="00DF7BD4" w:rsidRPr="00DF7BD4">
        <w:rPr>
          <w:rStyle w:val="CodeCharacter"/>
        </w:rPr>
        <w:t>/</w:t>
      </w:r>
      <w:r w:rsidRPr="00DF7BD4">
        <w:rPr>
          <w:rStyle w:val="CodeCharacter"/>
        </w:rPr>
        <w:t>&gt;</w:t>
      </w:r>
      <w:r w:rsidRPr="00F54804">
        <w:t xml:space="preserve"> element has the following nested elements</w:t>
      </w:r>
      <w:r w:rsidR="00EA2365">
        <w:t xml:space="preserve"> (see </w:t>
      </w:r>
      <w:r w:rsidR="00EA2365">
        <w:fldChar w:fldCharType="begin"/>
      </w:r>
      <w:r w:rsidR="00EA2365">
        <w:instrText xml:space="preserve"> REF _Ref157791937 \h </w:instrText>
      </w:r>
      <w:r w:rsidR="00EA2365">
        <w:fldChar w:fldCharType="separate"/>
      </w:r>
      <w:r w:rsidR="0012574E" w:rsidRPr="00F54804">
        <w:t xml:space="preserve">Table </w:t>
      </w:r>
      <w:r w:rsidR="0012574E">
        <w:rPr>
          <w:noProof/>
        </w:rPr>
        <w:t>138</w:t>
      </w:r>
      <w:r w:rsidR="00EA2365">
        <w:fldChar w:fldCharType="end"/>
      </w:r>
      <w:r w:rsidR="00EA2365">
        <w:t>)</w:t>
      </w:r>
      <w:r w:rsidRPr="00F54804">
        <w:t>:</w:t>
      </w:r>
      <w:r w:rsidR="00EA2365">
        <w:t xml:space="preserve"> </w:t>
      </w:r>
    </w:p>
    <w:p w14:paraId="32CA56E9" w14:textId="10C70CA1" w:rsidR="00890926" w:rsidRPr="00F54804" w:rsidRDefault="00890926" w:rsidP="001640C5">
      <w:pPr>
        <w:pStyle w:val="Beschriftung"/>
        <w:keepNext/>
        <w:keepLines/>
      </w:pPr>
      <w:bookmarkStart w:id="2268" w:name="_Ref157791937"/>
      <w:bookmarkStart w:id="2269" w:name="_Toc159619070"/>
      <w:r w:rsidRPr="00F54804">
        <w:t xml:space="preserve">Table </w:t>
      </w:r>
      <w:r w:rsidRPr="00F54804">
        <w:fldChar w:fldCharType="begin"/>
      </w:r>
      <w:r w:rsidRPr="00F54804">
        <w:instrText xml:space="preserve"> SEQ Table \* ARABIC </w:instrText>
      </w:r>
      <w:r w:rsidRPr="00F54804">
        <w:fldChar w:fldCharType="separate"/>
      </w:r>
      <w:r w:rsidR="0012574E">
        <w:rPr>
          <w:noProof/>
        </w:rPr>
        <w:t>138</w:t>
      </w:r>
      <w:r w:rsidRPr="00F54804">
        <w:fldChar w:fldCharType="end"/>
      </w:r>
      <w:bookmarkEnd w:id="2268"/>
      <w:r w:rsidR="005F32CD">
        <w:t xml:space="preserve"> —</w:t>
      </w:r>
      <w:r w:rsidR="005F32CD" w:rsidRPr="00F54804">
        <w:t xml:space="preserve"> </w:t>
      </w:r>
      <w:r w:rsidRPr="00F54804">
        <w:t xml:space="preserve">Nested elements of </w:t>
      </w:r>
      <w:r w:rsidRPr="00337A83">
        <w:rPr>
          <w:rStyle w:val="CodeCharacter"/>
        </w:rPr>
        <w:t>&lt;loc_list</w:t>
      </w:r>
      <w:r w:rsidR="00DF7BD4" w:rsidRPr="00337A83">
        <w:rPr>
          <w:rStyle w:val="CodeCharacter"/>
        </w:rPr>
        <w:t>/</w:t>
      </w:r>
      <w:r w:rsidRPr="00337A83">
        <w:rPr>
          <w:rStyle w:val="CodeCharacter"/>
        </w:rPr>
        <w:t>&gt;</w:t>
      </w:r>
      <w:bookmarkEnd w:id="226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623588FF" w14:textId="5EAC484D"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&lt;loc/&gt;</w:t>
      </w:r>
      <w:r w:rsidR="00D43455" w:rsidRPr="009B6E79">
        <w:t xml:space="preserve"> </w:t>
      </w:r>
    </w:p>
    <w:p w14:paraId="7B16D10C" w14:textId="52F027D9"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758A511E" w:rsidR="00FC68DB" w:rsidRDefault="00FC68DB" w:rsidP="00B202D2">
      <w:pPr>
        <w:keepNext/>
      </w:pPr>
      <w:r w:rsidRPr="00F54804">
        <w:lastRenderedPageBreak/>
        <w:t xml:space="preserve">The attributes associated to the element </w:t>
      </w:r>
      <w:r w:rsidRPr="00DF7BD4">
        <w:rPr>
          <w:rStyle w:val="CodeCharacter"/>
        </w:rPr>
        <w:t>&lt;loc/&gt;</w:t>
      </w:r>
      <w:r w:rsidRPr="00F54804">
        <w:t xml:space="preserve"> are</w:t>
      </w:r>
      <w:r w:rsidR="00EA2365">
        <w:t xml:space="preserve"> </w:t>
      </w:r>
      <w:r w:rsidR="008518E7">
        <w:t xml:space="preserve">as shown in </w:t>
      </w:r>
      <w:r w:rsidR="00EA2365">
        <w:fldChar w:fldCharType="begin"/>
      </w:r>
      <w:r w:rsidR="00EA2365">
        <w:instrText xml:space="preserve"> REF _Ref157791945 \h </w:instrText>
      </w:r>
      <w:r w:rsidR="00EA2365">
        <w:fldChar w:fldCharType="separate"/>
      </w:r>
      <w:r w:rsidR="0012574E" w:rsidRPr="00F54804">
        <w:t xml:space="preserve">Table </w:t>
      </w:r>
      <w:r w:rsidR="0012574E">
        <w:rPr>
          <w:noProof/>
        </w:rPr>
        <w:t>139</w:t>
      </w:r>
      <w:r w:rsidR="00EA2365">
        <w:fldChar w:fldCharType="end"/>
      </w:r>
      <w:r w:rsidRPr="00F54804">
        <w:t>:</w:t>
      </w:r>
      <w:r w:rsidR="00EA2365">
        <w:t xml:space="preserve"> </w:t>
      </w:r>
    </w:p>
    <w:p w14:paraId="09333AC2" w14:textId="16F88038" w:rsidR="00890926" w:rsidRPr="00F54804" w:rsidRDefault="00890926" w:rsidP="001640C5">
      <w:pPr>
        <w:pStyle w:val="Beschriftung"/>
        <w:keepNext/>
        <w:keepLines/>
      </w:pPr>
      <w:bookmarkStart w:id="2270" w:name="_Ref157791945"/>
      <w:bookmarkStart w:id="2271" w:name="_Toc159619071"/>
      <w:r w:rsidRPr="00F54804">
        <w:t xml:space="preserve">Table </w:t>
      </w:r>
      <w:r w:rsidRPr="00F54804">
        <w:fldChar w:fldCharType="begin"/>
      </w:r>
      <w:r w:rsidRPr="00F54804">
        <w:instrText xml:space="preserve"> SEQ Table \* ARABIC </w:instrText>
      </w:r>
      <w:r w:rsidRPr="00F54804">
        <w:fldChar w:fldCharType="separate"/>
      </w:r>
      <w:r w:rsidR="0012574E">
        <w:rPr>
          <w:noProof/>
        </w:rPr>
        <w:t>139</w:t>
      </w:r>
      <w:r w:rsidRPr="00F54804">
        <w:fldChar w:fldCharType="end"/>
      </w:r>
      <w:bookmarkEnd w:id="2270"/>
      <w:r w:rsidR="005F32CD">
        <w:t xml:space="preserve"> —</w:t>
      </w:r>
      <w:r w:rsidR="005F32CD" w:rsidRPr="00F54804">
        <w:t xml:space="preserve"> </w:t>
      </w:r>
      <w:r w:rsidRPr="00F54804">
        <w:t xml:space="preserve">Attributes of element </w:t>
      </w:r>
      <w:r w:rsidRPr="00337A83">
        <w:rPr>
          <w:rStyle w:val="CodeCharacter"/>
        </w:rPr>
        <w:t>&lt;loc/&gt;</w:t>
      </w:r>
      <w:bookmarkEnd w:id="227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20F82777" w:rsidR="00FC68DB" w:rsidRPr="008518E7" w:rsidRDefault="00FC68DB" w:rsidP="00997E2B">
            <w:pPr>
              <w:autoSpaceDE w:val="0"/>
              <w:autoSpaceDN w:val="0"/>
              <w:adjustRightInd w:val="0"/>
              <w:rPr>
                <w:sz w:val="20"/>
                <w:szCs w:val="20"/>
              </w:rPr>
            </w:pPr>
            <w:r w:rsidRPr="008518E7">
              <w:rPr>
                <w:sz w:val="20"/>
                <w:szCs w:val="20"/>
              </w:rPr>
              <w:t xml:space="preserve">Unique within the parent element </w:t>
            </w:r>
            <w:r w:rsidRPr="008518E7">
              <w:rPr>
                <w:rStyle w:val="CodeCharacter"/>
                <w:sz w:val="20"/>
                <w:szCs w:val="20"/>
              </w:rPr>
              <w:t>&lt;connection_2d/&gt;</w:t>
            </w:r>
            <w:r w:rsidR="008518E7" w:rsidRPr="008518E7">
              <w:rPr>
                <w:rStyle w:val="CodeCharacter"/>
                <w:sz w:val="20"/>
                <w:szCs w:val="20"/>
              </w:rPr>
              <w:t xml:space="preserve"> </w:t>
            </w:r>
          </w:p>
        </w:tc>
      </w:tr>
    </w:tbl>
    <w:p w14:paraId="0C33E72B" w14:textId="5EED2B2E" w:rsidR="00676976" w:rsidRDefault="00FC68DB" w:rsidP="00676976">
      <w:pPr>
        <w:spacing w:before="120"/>
      </w:pPr>
      <w:r w:rsidRPr="005C2D94">
        <w:t xml:space="preserve">The attribute </w:t>
      </w:r>
      <w:r w:rsidRPr="00DF7BD4">
        <w:rPr>
          <w:rStyle w:val="CodeCharacter"/>
        </w:rPr>
        <w:t>v</w:t>
      </w:r>
      <w:r w:rsidRPr="00BD52D7">
        <w:t xml:space="preserve"> is used to ensure unique identification. The index value </w:t>
      </w:r>
      <w:r w:rsidR="008518E7">
        <w:t>must</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DE9A687" w14:textId="51BA7653" w:rsidR="00FC68DB" w:rsidRPr="000C7912" w:rsidRDefault="00602D17" w:rsidP="007A0110">
      <w:pPr>
        <w:keepNext/>
        <w:spacing w:before="120"/>
      </w:pPr>
      <w:r>
        <w:t>Example</w:t>
      </w:r>
      <w:r w:rsidR="007A0110">
        <w:t xml:space="preserve"> </w:t>
      </w:r>
    </w:p>
    <w:p w14:paraId="37A66A00" w14:textId="77777777" w:rsidR="00FC68DB" w:rsidRPr="000C7912" w:rsidRDefault="00FC68DB" w:rsidP="007A0110">
      <w:pPr>
        <w:pStyle w:val="XMLCode"/>
        <w:keepNext/>
      </w:pPr>
      <w:r w:rsidRPr="000C7912">
        <w:t>&lt;loc_list&gt;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&lt;/loc_list&gt;</w:t>
      </w:r>
    </w:p>
    <w:p w14:paraId="2B5BE7E8" w14:textId="59475310" w:rsidR="00D43455" w:rsidRPr="00F01B4F" w:rsidRDefault="00FC68DB" w:rsidP="00F01B4F">
      <w:pPr>
        <w:pStyle w:val="berschrift4"/>
      </w:pPr>
      <w:r w:rsidRPr="00F01B4F">
        <w:t>Element</w:t>
      </w:r>
      <w:r w:rsidR="00F3142F" w:rsidRPr="00F01B4F">
        <w:t xml:space="preserve"> </w:t>
      </w:r>
      <w:r w:rsidR="00F01B4F" w:rsidRPr="00F01B4F">
        <w:rPr>
          <w:rFonts w:ascii="Courier New" w:hAnsi="Courier New"/>
          <w:bCs/>
        </w:rPr>
        <w:t>&lt;face_list/&gt;</w:t>
      </w:r>
      <w:r w:rsidR="00D43455" w:rsidRPr="00F01B4F">
        <w:t xml:space="preserve"> </w:t>
      </w:r>
    </w:p>
    <w:p w14:paraId="3A610427" w14:textId="72E4BE5B" w:rsidR="00FC68DB" w:rsidRPr="000C7912" w:rsidRDefault="00FC68DB" w:rsidP="00B202D2">
      <w:r w:rsidRPr="000C7912">
        <w:t xml:space="preserve">The list of facets for the definition of the connection face is stored in the element </w:t>
      </w:r>
      <w:r w:rsidRPr="000C7912">
        <w:rPr>
          <w:rStyle w:val="CodeCharacter"/>
        </w:rPr>
        <w:t>&lt;face_list</w:t>
      </w:r>
      <w:r w:rsidR="00DF7BD4" w:rsidRPr="000C7912">
        <w:rPr>
          <w:rStyle w:val="CodeCharacter"/>
        </w:rPr>
        <w:t>/</w:t>
      </w:r>
      <w:r w:rsidRPr="000C7912">
        <w:rPr>
          <w:rStyle w:val="CodeCharacter"/>
        </w:rPr>
        <w:t>&gt;</w:t>
      </w:r>
      <w:r w:rsidRPr="000C7912">
        <w:t xml:space="preserve">. This element contains nested elements </w:t>
      </w:r>
      <w:r w:rsidR="00EC3331">
        <w:rPr>
          <w:rStyle w:val="CodeCharacter"/>
        </w:rPr>
        <w:t>&lt;f</w:t>
      </w:r>
      <w:r w:rsidRPr="000C7912">
        <w:rPr>
          <w:rStyle w:val="CodeCharacter"/>
        </w:rPr>
        <w:t>ace</w:t>
      </w:r>
      <w:r w:rsidR="00EC3331">
        <w:rPr>
          <w:rStyle w:val="CodeCharacter"/>
        </w:rPr>
        <w:t>/&gt;</w:t>
      </w:r>
      <w:r w:rsidRPr="000C7912">
        <w:t xml:space="preserve"> defining tessellated facets of the connection face in space. These facets are in no particular order.</w:t>
      </w:r>
      <w:r w:rsidR="00EC3331">
        <w:t xml:space="preserve"> </w:t>
      </w:r>
    </w:p>
    <w:p w14:paraId="36E91CB7" w14:textId="4C67AD75" w:rsidR="00FC68DB" w:rsidRPr="000C7912" w:rsidRDefault="00FC68DB" w:rsidP="00B202D2">
      <w:r w:rsidRPr="000C7912">
        <w:t xml:space="preserve">No additional attributes are associated to the element </w:t>
      </w:r>
      <w:r w:rsidRPr="000C7912">
        <w:rPr>
          <w:rStyle w:val="CodeCharacter"/>
        </w:rPr>
        <w:t>&lt;face_list</w:t>
      </w:r>
      <w:r w:rsidR="00DF7BD4" w:rsidRPr="000C7912">
        <w:rPr>
          <w:rStyle w:val="CodeCharacter"/>
        </w:rPr>
        <w:t>/</w:t>
      </w:r>
      <w:r w:rsidRPr="000C7912">
        <w:rPr>
          <w:rStyle w:val="CodeCharacter"/>
        </w:rPr>
        <w:t>&gt;</w:t>
      </w:r>
      <w:r w:rsidRPr="000C7912">
        <w:t>.</w:t>
      </w:r>
      <w:r w:rsidR="00EC3331">
        <w:t xml:space="preserve"> </w:t>
      </w:r>
    </w:p>
    <w:p w14:paraId="27FF7C70" w14:textId="393DB9B7" w:rsidR="00FC68DB" w:rsidRPr="000C7912" w:rsidRDefault="00FC68DB" w:rsidP="00B202D2">
      <w:pPr>
        <w:keepNext/>
      </w:pPr>
      <w:r w:rsidRPr="000C7912">
        <w:t xml:space="preserve">The </w:t>
      </w:r>
      <w:r w:rsidR="00F01B4F" w:rsidRPr="00F01B4F">
        <w:rPr>
          <w:rFonts w:ascii="Courier New" w:hAnsi="Courier New" w:cs="Courier New"/>
        </w:rPr>
        <w:t>&lt;face_list/&gt;</w:t>
      </w:r>
      <w:r w:rsidRPr="000C7912">
        <w:t xml:space="preserve"> element has the following nested elements</w:t>
      </w:r>
      <w:r w:rsidR="00EA2365">
        <w:t xml:space="preserve"> (see </w:t>
      </w:r>
      <w:r w:rsidR="00EA2365">
        <w:fldChar w:fldCharType="begin"/>
      </w:r>
      <w:r w:rsidR="00EA2365">
        <w:instrText xml:space="preserve"> REF _Ref157791952 \h </w:instrText>
      </w:r>
      <w:r w:rsidR="00EA2365">
        <w:fldChar w:fldCharType="separate"/>
      </w:r>
      <w:r w:rsidR="0012574E" w:rsidRPr="000C7912">
        <w:t xml:space="preserve">Table </w:t>
      </w:r>
      <w:r w:rsidR="0012574E">
        <w:rPr>
          <w:noProof/>
        </w:rPr>
        <w:t>140</w:t>
      </w:r>
      <w:r w:rsidR="00EA2365">
        <w:fldChar w:fldCharType="end"/>
      </w:r>
      <w:r w:rsidR="00EA2365">
        <w:t>)</w:t>
      </w:r>
      <w:r w:rsidRPr="000C7912">
        <w:t>:</w:t>
      </w:r>
      <w:r w:rsidR="00EA2365">
        <w:t xml:space="preserve"> </w:t>
      </w:r>
    </w:p>
    <w:p w14:paraId="1A8B07B8" w14:textId="66E55604" w:rsidR="00890926" w:rsidRPr="000C7912" w:rsidRDefault="00890926" w:rsidP="001640C5">
      <w:pPr>
        <w:pStyle w:val="Beschriftung"/>
        <w:keepNext/>
        <w:keepLines/>
      </w:pPr>
      <w:bookmarkStart w:id="2272" w:name="_Ref157791952"/>
      <w:bookmarkStart w:id="2273" w:name="_Toc159619072"/>
      <w:r w:rsidRPr="000C7912">
        <w:t xml:space="preserve">Table </w:t>
      </w:r>
      <w:r w:rsidRPr="000C7912">
        <w:fldChar w:fldCharType="begin"/>
      </w:r>
      <w:r w:rsidRPr="000C7912">
        <w:instrText xml:space="preserve"> SEQ Table \* ARABIC </w:instrText>
      </w:r>
      <w:r w:rsidRPr="000C7912">
        <w:fldChar w:fldCharType="separate"/>
      </w:r>
      <w:r w:rsidR="0012574E">
        <w:rPr>
          <w:noProof/>
        </w:rPr>
        <w:t>140</w:t>
      </w:r>
      <w:r w:rsidRPr="000C7912">
        <w:fldChar w:fldCharType="end"/>
      </w:r>
      <w:bookmarkEnd w:id="2272"/>
      <w:r w:rsidR="005F32CD" w:rsidRPr="000C7912">
        <w:t xml:space="preserve"> — </w:t>
      </w:r>
      <w:r w:rsidRPr="000C7912">
        <w:t xml:space="preserve">Nested elements of element </w:t>
      </w:r>
      <w:r w:rsidRPr="000C7912">
        <w:rPr>
          <w:rFonts w:ascii="Courier New" w:hAnsi="Courier New" w:cs="Courier New"/>
        </w:rPr>
        <w:t>&lt;face_list</w:t>
      </w:r>
      <w:r w:rsidR="00DF7BD4" w:rsidRPr="000C7912">
        <w:rPr>
          <w:rFonts w:ascii="Courier New" w:hAnsi="Courier New" w:cs="Courier New"/>
        </w:rPr>
        <w:t>/</w:t>
      </w:r>
      <w:r w:rsidRPr="000C7912">
        <w:rPr>
          <w:rFonts w:ascii="Courier New" w:hAnsi="Courier New" w:cs="Courier New"/>
        </w:rPr>
        <w:t>&gt;</w:t>
      </w:r>
      <w:bookmarkEnd w:id="2273"/>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484655CC" w14:textId="44AA19CA" w:rsidR="00D43455" w:rsidRPr="009B6E79" w:rsidRDefault="00FC68DB" w:rsidP="009B6E79">
      <w:pPr>
        <w:pStyle w:val="berschrift4"/>
      </w:pPr>
      <w:r w:rsidRPr="009B6E79">
        <w:t>Element</w:t>
      </w:r>
      <w:r w:rsidR="00F3142F" w:rsidRPr="009B6E79">
        <w:t xml:space="preserve"> </w:t>
      </w:r>
      <w:r w:rsidR="00F01B4F" w:rsidRPr="00F01B4F">
        <w:rPr>
          <w:rFonts w:ascii="Courier New" w:hAnsi="Courier New"/>
          <w:bCs/>
        </w:rPr>
        <w:t>&lt;</w:t>
      </w:r>
      <w:r w:rsidRPr="00F01B4F">
        <w:rPr>
          <w:rFonts w:ascii="Courier New" w:hAnsi="Courier New"/>
          <w:bCs/>
        </w:rPr>
        <w:t>face</w:t>
      </w:r>
      <w:r w:rsidR="00F01B4F" w:rsidRPr="00F01B4F">
        <w:rPr>
          <w:rFonts w:ascii="Courier New" w:hAnsi="Courier New"/>
          <w:bCs/>
        </w:rPr>
        <w:t>/&gt;</w:t>
      </w:r>
      <w:r w:rsidR="00D43455" w:rsidRPr="009B6E79">
        <w:t xml:space="preserve"> </w:t>
      </w:r>
    </w:p>
    <w:p w14:paraId="490F2BE4" w14:textId="51E6882E"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D0681A">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00EA2365">
        <w:t xml:space="preserve"> (see </w:t>
      </w:r>
      <w:r w:rsidR="00EA2365">
        <w:fldChar w:fldCharType="begin"/>
      </w:r>
      <w:r w:rsidR="00EA2365">
        <w:instrText xml:space="preserve"> REF _Ref157791970 \h </w:instrText>
      </w:r>
      <w:r w:rsidR="00EA2365">
        <w:fldChar w:fldCharType="separate"/>
      </w:r>
      <w:r w:rsidR="0012574E" w:rsidRPr="000C7912">
        <w:t xml:space="preserve">Table </w:t>
      </w:r>
      <w:r w:rsidR="0012574E">
        <w:rPr>
          <w:noProof/>
        </w:rPr>
        <w:t>141</w:t>
      </w:r>
      <w:r w:rsidR="00EA2365">
        <w:fldChar w:fldCharType="end"/>
      </w:r>
      <w:r w:rsidR="00EA2365">
        <w:t xml:space="preserve">): </w:t>
      </w:r>
    </w:p>
    <w:p w14:paraId="52275DA7" w14:textId="4A616CE7" w:rsidR="00890926" w:rsidRPr="000C7912" w:rsidRDefault="00890926" w:rsidP="001640C5">
      <w:pPr>
        <w:pStyle w:val="Beschriftung"/>
        <w:keepNext/>
        <w:keepLines/>
      </w:pPr>
      <w:bookmarkStart w:id="2274" w:name="_Ref157791970"/>
      <w:bookmarkStart w:id="2275" w:name="_Toc159619073"/>
      <w:r w:rsidRPr="000C7912">
        <w:t xml:space="preserve">Table </w:t>
      </w:r>
      <w:r w:rsidRPr="000C7912">
        <w:fldChar w:fldCharType="begin"/>
      </w:r>
      <w:r w:rsidRPr="000C7912">
        <w:instrText xml:space="preserve"> SEQ Table \* ARABIC </w:instrText>
      </w:r>
      <w:r w:rsidRPr="000C7912">
        <w:fldChar w:fldCharType="separate"/>
      </w:r>
      <w:r w:rsidR="0012574E">
        <w:rPr>
          <w:noProof/>
        </w:rPr>
        <w:t>141</w:t>
      </w:r>
      <w:r w:rsidRPr="000C7912">
        <w:fldChar w:fldCharType="end"/>
      </w:r>
      <w:bookmarkEnd w:id="2274"/>
      <w:r w:rsidR="005F32CD" w:rsidRPr="000C7912">
        <w:t xml:space="preserve"> — </w:t>
      </w:r>
      <w:r w:rsidRPr="000C7912">
        <w:t xml:space="preserve">Attributes of element </w:t>
      </w:r>
      <w:r w:rsidRPr="000C7912">
        <w:rPr>
          <w:rStyle w:val="CodeCharacter"/>
        </w:rPr>
        <w:t>&lt;face/&gt;</w:t>
      </w:r>
      <w:bookmarkEnd w:id="2275"/>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66"/>
        <w:gridCol w:w="992"/>
        <w:gridCol w:w="1134"/>
        <w:gridCol w:w="5108"/>
      </w:tblGrid>
      <w:tr w:rsidR="000C7912" w:rsidRPr="000C7912" w14:paraId="2345D6F8" w14:textId="77777777" w:rsidTr="00EC3331">
        <w:trPr>
          <w:tblHeader/>
          <w:jc w:val="center"/>
        </w:trPr>
        <w:tc>
          <w:tcPr>
            <w:tcW w:w="126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5D7E3DF1" w:rsidR="00FC68DB" w:rsidRPr="000C7912" w:rsidRDefault="00FC68DB" w:rsidP="00B202D2">
            <w:pPr>
              <w:keepNext/>
              <w:rPr>
                <w:b/>
              </w:rPr>
            </w:pPr>
            <w:r w:rsidRPr="000C7912">
              <w:rPr>
                <w:b/>
              </w:rPr>
              <w:t>Attribute (</w:t>
            </w:r>
            <w:r w:rsidRPr="007A0110">
              <w:rPr>
                <w:b/>
              </w:rPr>
              <w:t>Vertex)</w:t>
            </w:r>
            <w:r w:rsidR="007A0110">
              <w:t xml:space="preserve"> </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51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EC3331">
        <w:trPr>
          <w:jc w:val="center"/>
        </w:trPr>
        <w:tc>
          <w:tcPr>
            <w:tcW w:w="1266"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992"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22423FA6" w14:textId="70F610DA" w:rsidR="00FC68DB" w:rsidRPr="000C7912" w:rsidRDefault="00EC3331" w:rsidP="00B202D2">
            <w:pPr>
              <w:keepNext/>
              <w:rPr>
                <w:sz w:val="20"/>
                <w:szCs w:val="20"/>
              </w:rPr>
            </w:pPr>
            <w:r>
              <w:rPr>
                <w:sz w:val="20"/>
                <w:szCs w:val="20"/>
              </w:rPr>
              <w:t>must</w:t>
            </w:r>
            <w:r w:rsidR="00AB5D45" w:rsidRPr="000C7912">
              <w:rPr>
                <w:sz w:val="20"/>
                <w:szCs w:val="20"/>
              </w:rPr>
              <w:t xml:space="preserve">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Pr="00EC3331">
              <w:rPr>
                <w:rFonts w:ascii="Courier New" w:hAnsi="Courier New" w:cs="Courier New"/>
                <w:sz w:val="18"/>
                <w:szCs w:val="18"/>
              </w:rPr>
              <w:t>&lt;loc/&gt;</w:t>
            </w:r>
            <w:r w:rsidR="00FC68DB" w:rsidRPr="000C7912">
              <w:rPr>
                <w:sz w:val="20"/>
                <w:szCs w:val="20"/>
              </w:rPr>
              <w:t xml:space="preserve"> from </w:t>
            </w:r>
            <w:r>
              <w:rPr>
                <w:rFonts w:ascii="Courier New" w:hAnsi="Courier New" w:cs="Courier New"/>
                <w:sz w:val="18"/>
                <w:szCs w:val="18"/>
              </w:rPr>
              <w:t>&lt;l</w:t>
            </w:r>
            <w:r w:rsidR="00FC68DB"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637A51" w14:textId="77777777" w:rsidTr="00EC3331">
        <w:trPr>
          <w:jc w:val="center"/>
        </w:trPr>
        <w:tc>
          <w:tcPr>
            <w:tcW w:w="1266"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992"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A0C4298" w14:textId="3CE36F09"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0C7912" w:rsidRPr="000C7912" w14:paraId="13134FC8" w14:textId="77777777" w:rsidTr="00EC3331">
        <w:trPr>
          <w:jc w:val="center"/>
        </w:trPr>
        <w:tc>
          <w:tcPr>
            <w:tcW w:w="1266"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992"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4"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5108" w:type="dxa"/>
            <w:shd w:val="clear" w:color="auto" w:fill="auto"/>
          </w:tcPr>
          <w:p w14:paraId="08D94AB2" w14:textId="1405C9B3" w:rsidR="00FC68DB" w:rsidRPr="000C7912" w:rsidRDefault="00EC3331" w:rsidP="00B202D2">
            <w:pPr>
              <w:keepNext/>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r w:rsidR="00FC68DB" w:rsidRPr="000C7912" w14:paraId="3BF3F10C" w14:textId="77777777" w:rsidTr="00EC3331">
        <w:trPr>
          <w:jc w:val="center"/>
        </w:trPr>
        <w:tc>
          <w:tcPr>
            <w:tcW w:w="1266"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992"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4"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5108" w:type="dxa"/>
            <w:shd w:val="clear" w:color="auto" w:fill="auto"/>
          </w:tcPr>
          <w:p w14:paraId="5F82E765" w14:textId="4C9756CB" w:rsidR="00FC68DB" w:rsidRPr="000C7912" w:rsidRDefault="00EC3331" w:rsidP="00997E2B">
            <w:pPr>
              <w:rPr>
                <w:sz w:val="20"/>
                <w:szCs w:val="20"/>
              </w:rPr>
            </w:pPr>
            <w:r>
              <w:rPr>
                <w:sz w:val="20"/>
                <w:szCs w:val="20"/>
              </w:rPr>
              <w:t>must</w:t>
            </w:r>
            <w:r w:rsidRPr="000C7912">
              <w:rPr>
                <w:sz w:val="20"/>
                <w:szCs w:val="20"/>
              </w:rPr>
              <w:t xml:space="preserve"> correspond to a </w:t>
            </w:r>
            <w:r w:rsidRPr="000C7912">
              <w:rPr>
                <w:rFonts w:ascii="Courier New" w:hAnsi="Courier New" w:cs="Courier New"/>
                <w:b/>
                <w:sz w:val="18"/>
                <w:szCs w:val="18"/>
              </w:rPr>
              <w:t>v</w:t>
            </w:r>
            <w:r w:rsidRPr="000C7912">
              <w:rPr>
                <w:sz w:val="20"/>
                <w:szCs w:val="20"/>
              </w:rPr>
              <w:t xml:space="preserve"> in a </w:t>
            </w:r>
            <w:r w:rsidRPr="00EC3331">
              <w:rPr>
                <w:rFonts w:ascii="Courier New" w:hAnsi="Courier New" w:cs="Courier New"/>
                <w:sz w:val="18"/>
                <w:szCs w:val="18"/>
              </w:rPr>
              <w:t>&lt;loc/&gt;</w:t>
            </w:r>
            <w:r w:rsidRPr="000C7912">
              <w:rPr>
                <w:sz w:val="20"/>
                <w:szCs w:val="20"/>
              </w:rPr>
              <w:t xml:space="preserve"> from </w:t>
            </w:r>
            <w:r>
              <w:rPr>
                <w:rFonts w:ascii="Courier New" w:hAnsi="Courier New" w:cs="Courier New"/>
                <w:sz w:val="18"/>
                <w:szCs w:val="18"/>
              </w:rPr>
              <w:t>&lt;l</w:t>
            </w:r>
            <w:r w:rsidRPr="000C7912">
              <w:rPr>
                <w:rFonts w:ascii="Courier New" w:hAnsi="Courier New" w:cs="Courier New"/>
                <w:sz w:val="18"/>
                <w:szCs w:val="18"/>
              </w:rPr>
              <w:t>oc_list</w:t>
            </w:r>
            <w:r>
              <w:rPr>
                <w:rFonts w:ascii="Courier New" w:hAnsi="Courier New" w:cs="Courier New"/>
                <w:sz w:val="18"/>
                <w:szCs w:val="18"/>
              </w:rPr>
              <w:t>/&gt;</w:t>
            </w:r>
          </w:p>
        </w:tc>
      </w:tr>
    </w:tbl>
    <w:p w14:paraId="400D7CBD" w14:textId="3CEF8E01" w:rsidR="00912257" w:rsidRPr="000C7912" w:rsidRDefault="00912257" w:rsidP="00912257">
      <w:pPr>
        <w:pStyle w:val="listAfterTableOrFigure"/>
        <w:numPr>
          <w:ilvl w:val="0"/>
          <w:numId w:val="0"/>
        </w:numPr>
      </w:pPr>
    </w:p>
    <w:p w14:paraId="4D277FCD" w14:textId="64E979B1" w:rsidR="00912257" w:rsidRPr="000C7912" w:rsidRDefault="00912257" w:rsidP="00EC3331">
      <w:pPr>
        <w:keepNext/>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r w:rsidR="00EC3331">
        <w:rPr>
          <w:rStyle w:val="elementdeftypeChar"/>
          <w:rFonts w:ascii="Cambria" w:eastAsia="Calibri" w:hAnsi="Cambria" w:cs="Times New Roman"/>
          <w:b w:val="0"/>
          <w:bCs w:val="0"/>
          <w:i w:val="0"/>
          <w:sz w:val="22"/>
          <w:szCs w:val="22"/>
          <w:lang w:eastAsia="en-US"/>
        </w:rPr>
        <w:t xml:space="preserve"> </w:t>
      </w:r>
    </w:p>
    <w:p w14:paraId="0F469128" w14:textId="77777777" w:rsidR="00EC3331" w:rsidRPr="00A672BF" w:rsidRDefault="00FC68DB" w:rsidP="00EC3331">
      <w:pPr>
        <w:numPr>
          <w:ilvl w:val="0"/>
          <w:numId w:val="9"/>
        </w:numPr>
        <w:tabs>
          <w:tab w:val="clear" w:pos="403"/>
        </w:tabs>
        <w:spacing w:line="240" w:lineRule="auto"/>
        <w:jc w:val="left"/>
      </w:pPr>
      <w:r w:rsidRPr="000C7912">
        <w:t>To represent a quadrangular facet, four distinct vertex indices must be supplied</w:t>
      </w:r>
      <w:r w:rsidR="00EC3331">
        <w:t xml:space="preserve">. </w:t>
      </w:r>
    </w:p>
    <w:p w14:paraId="0796A4E5" w14:textId="77777777" w:rsidR="00EC3331" w:rsidRPr="00A672BF" w:rsidRDefault="00FC68DB" w:rsidP="00EC3331">
      <w:pPr>
        <w:numPr>
          <w:ilvl w:val="0"/>
          <w:numId w:val="9"/>
        </w:numPr>
        <w:tabs>
          <w:tab w:val="clear" w:pos="403"/>
        </w:tabs>
        <w:spacing w:line="240" w:lineRule="auto"/>
        <w:jc w:val="left"/>
      </w:pPr>
      <w:r w:rsidRPr="000C7912">
        <w:t>To represent a triangular facet, three distinct vertex indices must be supplied.</w:t>
      </w:r>
      <w:r w:rsidR="00EC3331">
        <w:t xml:space="preserve"> </w:t>
      </w:r>
    </w:p>
    <w:p w14:paraId="7366E497" w14:textId="63BC9941" w:rsidR="00FC68DB" w:rsidRPr="000C7912" w:rsidRDefault="00FC68DB" w:rsidP="00997E2B">
      <w:pPr>
        <w:pStyle w:val="Example"/>
        <w:keepNext/>
      </w:pPr>
      <w:r w:rsidRPr="000C7912">
        <w:lastRenderedPageBreak/>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6BB67837" w14:textId="77777777" w:rsidR="00FC68DB" w:rsidRPr="000C7912" w:rsidRDefault="00FC68DB" w:rsidP="007A0110">
      <w:pPr>
        <w:pStyle w:val="XMLCode"/>
        <w:keepNext/>
      </w:pPr>
      <w:r w:rsidRPr="000C7912">
        <w:t>&lt;loc_list&gt;</w:t>
      </w:r>
    </w:p>
    <w:p w14:paraId="522ECCAB" w14:textId="77777777" w:rsidR="00FC68DB" w:rsidRPr="00357A72" w:rsidRDefault="00FC68DB" w:rsidP="007A0110">
      <w:pPr>
        <w:pStyle w:val="XMLCode"/>
        <w:keepNext/>
        <w:rPr>
          <w:lang w:val="fr-FR"/>
        </w:rPr>
      </w:pPr>
      <w:r w:rsidRPr="000C7912">
        <w:t xml:space="preserve">    </w:t>
      </w:r>
      <w:r w:rsidRPr="00357A72">
        <w:rPr>
          <w:lang w:val="fr-FR"/>
        </w:rPr>
        <w:t>&lt;loc v="</w:t>
      </w:r>
      <w:r w:rsidRPr="00357A72">
        <w:rPr>
          <w:b/>
          <w:lang w:val="fr-FR"/>
        </w:rPr>
        <w:t>1</w:t>
      </w:r>
      <w:r w:rsidRPr="00357A72">
        <w:rPr>
          <w:lang w:val="fr-FR"/>
        </w:rPr>
        <w:t>"&gt; 2001.557  14.435  1736.898 &lt;/loc&gt;</w:t>
      </w:r>
    </w:p>
    <w:p w14:paraId="686E8B2B"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2</w:t>
      </w:r>
      <w:r w:rsidRPr="00357A72">
        <w:rPr>
          <w:lang w:val="fr-FR"/>
        </w:rPr>
        <w:t>"&gt; 1994.802  14.435  1734.247 &lt;/loc&gt;</w:t>
      </w:r>
    </w:p>
    <w:p w14:paraId="73DDE2A9" w14:textId="77777777" w:rsidR="00FC68DB" w:rsidRPr="00357A72" w:rsidRDefault="00FC68DB" w:rsidP="007A0110">
      <w:pPr>
        <w:pStyle w:val="XMLCode"/>
        <w:keepNext/>
        <w:rPr>
          <w:lang w:val="fr-FR"/>
        </w:rPr>
      </w:pPr>
      <w:r w:rsidRPr="00357A72">
        <w:rPr>
          <w:lang w:val="fr-FR"/>
        </w:rPr>
        <w:t xml:space="preserve">    &lt;loc v="</w:t>
      </w:r>
      <w:r w:rsidRPr="00357A72">
        <w:rPr>
          <w:b/>
          <w:lang w:val="fr-FR"/>
        </w:rPr>
        <w:t>3</w:t>
      </w:r>
      <w:r w:rsidRPr="00357A72">
        <w:rPr>
          <w:lang w:val="fr-FR"/>
        </w:rPr>
        <w:t>"&gt; 1994.790  0.0436  1734.256 &lt;/loc&gt;</w:t>
      </w:r>
    </w:p>
    <w:p w14:paraId="224D58C5" w14:textId="77777777" w:rsidR="00FC68DB" w:rsidRPr="00357A72" w:rsidRDefault="00FC68DB" w:rsidP="00BF3A4A">
      <w:pPr>
        <w:pStyle w:val="XMLCode"/>
        <w:rPr>
          <w:lang w:val="fr-FR"/>
        </w:rPr>
      </w:pPr>
      <w:r w:rsidRPr="00357A72">
        <w:rPr>
          <w:lang w:val="fr-FR"/>
        </w:rPr>
        <w:t xml:space="preserve">    &lt;loc v="</w:t>
      </w:r>
      <w:r w:rsidRPr="00357A72">
        <w:rPr>
          <w:b/>
          <w:lang w:val="fr-FR"/>
        </w:rPr>
        <w:t>4</w:t>
      </w:r>
      <w:r w:rsidRPr="00357A72">
        <w:rPr>
          <w:lang w:val="fr-FR"/>
        </w:rPr>
        <w:t>"&gt; 2001.547  0.0545  1736.911 &lt;/loc&gt;</w:t>
      </w:r>
    </w:p>
    <w:p w14:paraId="0C533C49" w14:textId="77777777" w:rsidR="00FC68DB" w:rsidRPr="00357A72" w:rsidRDefault="00FC68DB" w:rsidP="00BF3A4A">
      <w:pPr>
        <w:pStyle w:val="XMLCode"/>
        <w:rPr>
          <w:lang w:val="fr-FR"/>
        </w:rPr>
      </w:pPr>
      <w:r w:rsidRPr="00357A72">
        <w:rPr>
          <w:lang w:val="fr-FR"/>
        </w:rPr>
        <w:t xml:space="preserve">    &lt;loc v="</w:t>
      </w:r>
      <w:r w:rsidRPr="00357A72">
        <w:rPr>
          <w:b/>
          <w:lang w:val="fr-FR"/>
        </w:rPr>
        <w:t>5</w:t>
      </w:r>
      <w:r w:rsidRPr="00357A72">
        <w:rPr>
          <w:lang w:val="fr-FR"/>
        </w:rPr>
        <w:t>"&gt; 2008.298  14.435  1739.550 &lt;/loc&gt;</w:t>
      </w:r>
    </w:p>
    <w:p w14:paraId="703C7144" w14:textId="77777777" w:rsidR="00FC68DB" w:rsidRPr="005300E4" w:rsidRDefault="00FC68DB" w:rsidP="00BF3A4A">
      <w:pPr>
        <w:pStyle w:val="XMLCode"/>
        <w:rPr>
          <w:lang w:val="fr-FR"/>
        </w:rPr>
      </w:pPr>
      <w:r w:rsidRPr="00357A72">
        <w:rPr>
          <w:lang w:val="fr-FR"/>
        </w:rPr>
        <w:t xml:space="preserve">    </w:t>
      </w:r>
      <w:r w:rsidRPr="005300E4">
        <w:rPr>
          <w:lang w:val="fr-FR"/>
        </w:rPr>
        <w:t>&lt;loc v="</w:t>
      </w:r>
      <w:r w:rsidRPr="005300E4">
        <w:rPr>
          <w:b/>
          <w:lang w:val="fr-FR"/>
        </w:rPr>
        <w:t>6</w:t>
      </w:r>
      <w:r w:rsidRPr="005300E4">
        <w:rPr>
          <w:lang w:val="fr-FR"/>
        </w:rPr>
        <w:t>"&gt; 2008.336  28.784  1739.524 &lt;/loc&gt;</w:t>
      </w:r>
    </w:p>
    <w:p w14:paraId="59D2391C" w14:textId="77777777" w:rsidR="00FC68DB" w:rsidRPr="005300E4" w:rsidRDefault="00FC68DB" w:rsidP="00BF3A4A">
      <w:pPr>
        <w:pStyle w:val="XMLCode"/>
        <w:rPr>
          <w:lang w:val="fr-FR"/>
        </w:rPr>
      </w:pPr>
      <w:r w:rsidRPr="005300E4">
        <w:rPr>
          <w:lang w:val="fr-FR"/>
        </w:rPr>
        <w:t>&lt;/loc_list&gt;</w:t>
      </w:r>
    </w:p>
    <w:p w14:paraId="70E5C74D" w14:textId="77777777" w:rsidR="00FC68DB" w:rsidRPr="005300E4" w:rsidRDefault="00FC68DB" w:rsidP="00BF3A4A">
      <w:pPr>
        <w:pStyle w:val="XMLCode"/>
        <w:rPr>
          <w:lang w:val="fr-FR"/>
        </w:rPr>
      </w:pPr>
      <w:r w:rsidRPr="005300E4">
        <w:rPr>
          <w:lang w:val="fr-FR"/>
        </w:rPr>
        <w:t>&lt;face_list&gt;</w:t>
      </w:r>
    </w:p>
    <w:p w14:paraId="3A1BD6E6" w14:textId="77777777" w:rsidR="00FC68DB" w:rsidRPr="005300E4" w:rsidRDefault="00FC68DB" w:rsidP="00BF3A4A">
      <w:pPr>
        <w:pStyle w:val="XMLCode"/>
        <w:rPr>
          <w:lang w:val="fr-FR"/>
        </w:rPr>
      </w:pPr>
      <w:r w:rsidRPr="005300E4">
        <w:rPr>
          <w:lang w:val="fr-FR"/>
        </w:rPr>
        <w:t xml:space="preserve">     </w:t>
      </w:r>
      <w:r w:rsidRPr="005300E4">
        <w:rPr>
          <w:b/>
          <w:lang w:val="fr-FR"/>
        </w:rPr>
        <w:t xml:space="preserve">&lt;face v1="1" v2="2" v3="3" v4="4"/&gt;   </w:t>
      </w:r>
      <w:r w:rsidRPr="00330A72">
        <w:rPr>
          <w:lang w:val="en-GB"/>
        </w:rPr>
        <w:t>&lt;!-- quadrangular facet</w:t>
      </w:r>
      <w:r w:rsidRPr="005300E4">
        <w:rPr>
          <w:lang w:val="fr-FR"/>
        </w:rPr>
        <w:t xml:space="preserve"> --&gt;</w:t>
      </w:r>
    </w:p>
    <w:p w14:paraId="59100E32" w14:textId="77777777" w:rsidR="00FC68DB" w:rsidRPr="000C7912" w:rsidRDefault="00FC68DB" w:rsidP="00BF3A4A">
      <w:pPr>
        <w:pStyle w:val="XMLCode"/>
      </w:pPr>
      <w:r w:rsidRPr="005300E4">
        <w:rPr>
          <w:lang w:val="fr-FR"/>
        </w:rPr>
        <w:t xml:space="preserve">     </w:t>
      </w:r>
      <w:r w:rsidRPr="000C7912">
        <w:rPr>
          <w:b/>
        </w:rPr>
        <w:t>&lt;face v1="1" v2="5" v3="6</w:t>
      </w:r>
      <w:r w:rsidRPr="00330A72">
        <w:rPr>
          <w:b/>
          <w:lang w:val="en-GB"/>
        </w:rPr>
        <w:t xml:space="preserve">"/&gt;        </w:t>
      </w:r>
      <w:r w:rsidRPr="00330A72">
        <w:rPr>
          <w:lang w:val="en-GB"/>
        </w:rPr>
        <w:t xml:space="preserve">  &lt;!-- triangular facet   --&gt;</w:t>
      </w:r>
    </w:p>
    <w:p w14:paraId="2FC295ED" w14:textId="5F8284D1" w:rsidR="00FC68DB" w:rsidRPr="00F54804" w:rsidRDefault="00FC68DB" w:rsidP="00BF3A4A">
      <w:pPr>
        <w:pStyle w:val="XMLCode"/>
      </w:pPr>
      <w:r w:rsidRPr="000C7912">
        <w:t>&lt;/face_list&gt;</w:t>
      </w:r>
      <w:r w:rsidR="007A0110">
        <w:t xml:space="preserve"> </w:t>
      </w:r>
    </w:p>
    <w:p w14:paraId="56FE6D54" w14:textId="65DDCD6A" w:rsidR="00FC68DB" w:rsidRPr="00F54804" w:rsidRDefault="00FC68DB" w:rsidP="00B202D2">
      <w:pPr>
        <w:pStyle w:val="berschrift3"/>
      </w:pPr>
      <w:bookmarkStart w:id="2276" w:name="_Toc413359622"/>
      <w:bookmarkStart w:id="2277" w:name="_Toc3557074"/>
      <w:bookmarkStart w:id="2278" w:name="_Toc34747324"/>
      <w:bookmarkStart w:id="2279" w:name="_Toc77102143"/>
      <w:bookmarkStart w:id="2280" w:name="_Toc159618832"/>
      <w:r w:rsidRPr="00F54804">
        <w:t xml:space="preserve">Type </w:t>
      </w:r>
      <w:r w:rsidR="0032050C">
        <w:t>s</w:t>
      </w:r>
      <w:r w:rsidRPr="00F54804">
        <w:t>pecification</w:t>
      </w:r>
      <w:bookmarkEnd w:id="2276"/>
      <w:bookmarkEnd w:id="2277"/>
      <w:bookmarkEnd w:id="2278"/>
      <w:bookmarkEnd w:id="2279"/>
      <w:bookmarkEnd w:id="2280"/>
      <w:r w:rsidRPr="00F54804">
        <w:t xml:space="preserve"> </w:t>
      </w:r>
    </w:p>
    <w:p w14:paraId="79B50D3F" w14:textId="1B7CAE09" w:rsidR="00FC68DB" w:rsidRDefault="00FC68DB" w:rsidP="00B202D2">
      <w:pPr>
        <w:keepNext/>
      </w:pPr>
      <w:r w:rsidRPr="00F54804">
        <w:t>Each connection is identified by its type. The XML definition of 2D connections contains the following nested elements</w:t>
      </w:r>
      <w:r w:rsidR="00EA2365">
        <w:t xml:space="preserve"> (see </w:t>
      </w:r>
      <w:r w:rsidR="00EA2365">
        <w:fldChar w:fldCharType="begin"/>
      </w:r>
      <w:r w:rsidR="00EA2365">
        <w:instrText xml:space="preserve"> REF _Ref157791981 \h </w:instrText>
      </w:r>
      <w:r w:rsidR="00EA2365">
        <w:fldChar w:fldCharType="separate"/>
      </w:r>
      <w:r w:rsidR="0012574E" w:rsidRPr="00F54804">
        <w:t xml:space="preserve">Table </w:t>
      </w:r>
      <w:r w:rsidR="0012574E">
        <w:rPr>
          <w:noProof/>
        </w:rPr>
        <w:t>142</w:t>
      </w:r>
      <w:r w:rsidR="00EA2365">
        <w:fldChar w:fldCharType="end"/>
      </w:r>
      <w:r w:rsidR="00EA2365">
        <w:t>)</w:t>
      </w:r>
      <w:r w:rsidRPr="00F54804">
        <w:t>:</w:t>
      </w:r>
      <w:r w:rsidR="00EA2365">
        <w:t xml:space="preserve"> </w:t>
      </w:r>
    </w:p>
    <w:p w14:paraId="4D14E5D3" w14:textId="38E576F9" w:rsidR="00890926" w:rsidRPr="00F54804" w:rsidRDefault="00890926" w:rsidP="001640C5">
      <w:pPr>
        <w:pStyle w:val="Beschriftung"/>
        <w:keepNext/>
        <w:keepLines/>
      </w:pPr>
      <w:bookmarkStart w:id="2281" w:name="_Ref157791981"/>
      <w:bookmarkStart w:id="2282" w:name="_Toc159619074"/>
      <w:r w:rsidRPr="00F54804">
        <w:t xml:space="preserve">Table </w:t>
      </w:r>
      <w:r w:rsidRPr="00F54804">
        <w:fldChar w:fldCharType="begin"/>
      </w:r>
      <w:r w:rsidRPr="00F54804">
        <w:instrText xml:space="preserve"> SEQ Table \* ARABIC </w:instrText>
      </w:r>
      <w:r w:rsidRPr="00F54804">
        <w:fldChar w:fldCharType="separate"/>
      </w:r>
      <w:r w:rsidR="0012574E">
        <w:rPr>
          <w:noProof/>
        </w:rPr>
        <w:t>142</w:t>
      </w:r>
      <w:r w:rsidRPr="00F54804">
        <w:fldChar w:fldCharType="end"/>
      </w:r>
      <w:bookmarkEnd w:id="2281"/>
      <w:r w:rsidR="005F32CD">
        <w:t xml:space="preserve"> —</w:t>
      </w:r>
      <w:r w:rsidR="005F32CD" w:rsidRPr="00F54804">
        <w:t xml:space="preserve"> </w:t>
      </w:r>
      <w:r w:rsidRPr="00F54804">
        <w:t xml:space="preserve">Nested elements of </w:t>
      </w:r>
      <w:r w:rsidRPr="00337A83">
        <w:rPr>
          <w:rStyle w:val="CodeCharacter"/>
        </w:rPr>
        <w:t>&lt;connection_2d/&gt;</w:t>
      </w:r>
      <w:bookmarkEnd w:id="228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r w:rsidRPr="00F54804">
              <w:t>adhesive_face</w:t>
            </w:r>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7CB63965" w:rsidR="00FC68DB" w:rsidRPr="00F54804" w:rsidRDefault="00FC68DB" w:rsidP="00997E2B">
            <w:pPr>
              <w:rPr>
                <w:sz w:val="20"/>
                <w:szCs w:val="20"/>
              </w:rPr>
            </w:pPr>
            <w:r w:rsidRPr="00F54804">
              <w:rPr>
                <w:sz w:val="20"/>
                <w:szCs w:val="20"/>
              </w:rPr>
              <w:t xml:space="preserve">See </w:t>
            </w:r>
            <w:r w:rsidR="005020EF">
              <w:rPr>
                <w:sz w:val="20"/>
                <w:szCs w:val="20"/>
              </w:rPr>
              <w:t>clause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12574E">
              <w:rPr>
                <w:sz w:val="20"/>
                <w:szCs w:val="20"/>
              </w:rPr>
              <w:t>7.4.2.4</w:t>
            </w:r>
            <w:r w:rsidRPr="00F54804">
              <w:rPr>
                <w:sz w:val="20"/>
                <w:szCs w:val="20"/>
              </w:rPr>
              <w:fldChar w:fldCharType="end"/>
            </w:r>
          </w:p>
        </w:tc>
      </w:tr>
    </w:tbl>
    <w:p w14:paraId="375E25F1" w14:textId="77777777" w:rsidR="00B030A5" w:rsidRDefault="00B030A5" w:rsidP="008D719D"/>
    <w:p w14:paraId="322505E6" w14:textId="6E73F13A" w:rsidR="00FC68DB" w:rsidRPr="00AB5D45" w:rsidRDefault="00FC68DB" w:rsidP="008D719D">
      <w:r w:rsidRPr="00AB5D45">
        <w:t xml:space="preserve">Only </w:t>
      </w:r>
      <w:r w:rsidRPr="0013175B">
        <w:t>one</w:t>
      </w:r>
      <w:r w:rsidRPr="00AB5D45">
        <w:t xml:space="preserve"> of the type elements </w:t>
      </w:r>
      <w:r w:rsidRPr="008D719D">
        <w:rPr>
          <w:rStyle w:val="CodeCharacter"/>
        </w:rPr>
        <w:t>&lt;adhesive_face/&gt;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r w:rsidR="00330A72">
        <w:rPr>
          <w:rStyle w:val="CodeCharacter"/>
        </w:rPr>
        <w:t>&lt;a</w:t>
      </w:r>
      <w:r w:rsidRPr="008D719D">
        <w:rPr>
          <w:rStyle w:val="CodeCharacter"/>
        </w:rPr>
        <w:t>dhesive_face</w:t>
      </w:r>
      <w:r w:rsidR="00330A72">
        <w:rPr>
          <w:rStyle w:val="CodeCharacter"/>
        </w:rPr>
        <w:t>/&gt;</w:t>
      </w:r>
      <w:r w:rsidRPr="00AB5D45">
        <w:t>.</w:t>
      </w:r>
      <w:r w:rsidR="008D719D">
        <w:t xml:space="preserve"> </w:t>
      </w:r>
    </w:p>
    <w:p w14:paraId="51600E50" w14:textId="69474E1A" w:rsidR="00FC68DB" w:rsidRPr="00F54804" w:rsidRDefault="00FC68DB" w:rsidP="00B202D2">
      <w:pPr>
        <w:pStyle w:val="berschrift2"/>
      </w:pPr>
      <w:bookmarkStart w:id="2283" w:name="_Toc413359623"/>
      <w:bookmarkStart w:id="2284" w:name="_Ref414345836"/>
      <w:bookmarkStart w:id="2285" w:name="_Ref414345889"/>
      <w:bookmarkStart w:id="2286" w:name="_Ref414350043"/>
      <w:bookmarkStart w:id="2287" w:name="_Ref429051261"/>
      <w:bookmarkStart w:id="2288" w:name="_Toc3557075"/>
      <w:bookmarkStart w:id="2289" w:name="_Toc34747325"/>
      <w:bookmarkStart w:id="2290" w:name="_Toc77102144"/>
      <w:bookmarkStart w:id="2291" w:name="_Toc159618833"/>
      <w:r w:rsidRPr="00F54804">
        <w:t xml:space="preserve">Adhesive </w:t>
      </w:r>
      <w:r w:rsidR="0032050C">
        <w:t>f</w:t>
      </w:r>
      <w:r w:rsidRPr="00F54804">
        <w:t>aces</w:t>
      </w:r>
      <w:bookmarkEnd w:id="2283"/>
      <w:bookmarkEnd w:id="2284"/>
      <w:bookmarkEnd w:id="2285"/>
      <w:bookmarkEnd w:id="2286"/>
      <w:bookmarkEnd w:id="2287"/>
      <w:bookmarkEnd w:id="2288"/>
      <w:bookmarkEnd w:id="2289"/>
      <w:bookmarkEnd w:id="2290"/>
      <w:bookmarkEnd w:id="2291"/>
    </w:p>
    <w:p w14:paraId="6D11F105" w14:textId="4BA8AC66" w:rsidR="00FC68DB" w:rsidRPr="00F54804" w:rsidRDefault="00FC68DB" w:rsidP="00B202D2">
      <w:pPr>
        <w:keepNext/>
      </w:pPr>
      <w:r w:rsidRPr="00F54804">
        <w:t>A</w:t>
      </w:r>
      <w:r w:rsidR="002A697E">
        <w:t>n</w:t>
      </w:r>
      <w:r w:rsidRPr="00F54804">
        <w:t xml:space="preserve"> adhesive is denoted by an element </w:t>
      </w:r>
      <w:r w:rsidRPr="00DF7BD4">
        <w:rPr>
          <w:rStyle w:val="CodeCharacter"/>
        </w:rPr>
        <w:t>&lt;adhesive_face/&gt;</w:t>
      </w:r>
      <w:r w:rsidR="002A697E">
        <w:t xml:space="preserve">, see </w:t>
      </w:r>
      <w:r w:rsidR="002A697E">
        <w:fldChar w:fldCharType="begin"/>
      </w:r>
      <w:r w:rsidR="002A697E">
        <w:instrText xml:space="preserve"> REF _Ref159258031 \h </w:instrText>
      </w:r>
      <w:r w:rsidR="002A697E">
        <w:fldChar w:fldCharType="separate"/>
      </w:r>
      <w:r w:rsidR="0012574E" w:rsidRPr="00F54804">
        <w:t xml:space="preserve">Figure </w:t>
      </w:r>
      <w:r w:rsidR="0012574E">
        <w:rPr>
          <w:noProof/>
        </w:rPr>
        <w:t>86</w:t>
      </w:r>
      <w:r w:rsidR="002A697E">
        <w:fldChar w:fldCharType="end"/>
      </w:r>
      <w:r w:rsidR="002A697E">
        <w:t xml:space="preserve">: </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4DC6A9AA" w:rsidR="00FC68DB" w:rsidRPr="00F54804" w:rsidRDefault="00FC68DB" w:rsidP="00BD52D7">
      <w:pPr>
        <w:pStyle w:val="Beschriftung"/>
      </w:pPr>
      <w:bookmarkStart w:id="2292" w:name="_Ref159258031"/>
      <w:bookmarkStart w:id="2293" w:name="_Toc413359640"/>
      <w:bookmarkStart w:id="2294" w:name="_Toc3557157"/>
      <w:bookmarkStart w:id="2295" w:name="_Toc34747410"/>
      <w:bookmarkStart w:id="2296" w:name="_Toc76030608"/>
      <w:bookmarkStart w:id="2297" w:name="_Toc94530893"/>
      <w:bookmarkStart w:id="2298" w:name="_Toc101428289"/>
      <w:bookmarkStart w:id="2299" w:name="_Toc159618929"/>
      <w:r w:rsidRPr="00F54804">
        <w:t xml:space="preserve">Figure </w:t>
      </w:r>
      <w:r w:rsidRPr="00F54804">
        <w:fldChar w:fldCharType="begin"/>
      </w:r>
      <w:r w:rsidRPr="00F54804">
        <w:instrText xml:space="preserve"> SEQ Figure \* ARABIC </w:instrText>
      </w:r>
      <w:r w:rsidRPr="00F54804">
        <w:fldChar w:fldCharType="separate"/>
      </w:r>
      <w:r w:rsidR="0012574E">
        <w:rPr>
          <w:noProof/>
        </w:rPr>
        <w:t>86</w:t>
      </w:r>
      <w:r w:rsidRPr="00F54804">
        <w:fldChar w:fldCharType="end"/>
      </w:r>
      <w:bookmarkEnd w:id="2292"/>
      <w:r w:rsidR="00683BEB">
        <w:t xml:space="preserve"> —</w:t>
      </w:r>
      <w:r w:rsidRPr="00F54804">
        <w:t xml:space="preserve"> Picture of a</w:t>
      </w:r>
      <w:r w:rsidR="00E0243F">
        <w:t xml:space="preserve"> </w:t>
      </w:r>
      <w:r w:rsidR="003F1DE6" w:rsidRPr="00F54804">
        <w:t xml:space="preserve">sealing or </w:t>
      </w:r>
      <w:r w:rsidR="00586B75">
        <w:t xml:space="preserve">die-cut </w:t>
      </w:r>
      <w:r w:rsidRPr="00F54804">
        <w:t>adhesive face</w:t>
      </w:r>
      <w:bookmarkEnd w:id="2293"/>
      <w:bookmarkEnd w:id="2294"/>
      <w:bookmarkEnd w:id="2295"/>
      <w:bookmarkEnd w:id="2296"/>
      <w:bookmarkEnd w:id="2297"/>
      <w:bookmarkEnd w:id="2298"/>
      <w:bookmarkEnd w:id="2299"/>
      <w:r w:rsidR="00FF3255">
        <w:t xml:space="preserve"> </w:t>
      </w:r>
    </w:p>
    <w:p w14:paraId="118441B4" w14:textId="20F76CD7"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&lt;adhesive_face/&gt;</w:t>
      </w:r>
      <w:r w:rsidRPr="00F54804">
        <w:t>. This element is described completely by its attributes and nested elements</w:t>
      </w:r>
      <w:r w:rsidR="00EA2365">
        <w:t xml:space="preserve"> (see </w:t>
      </w:r>
      <w:r w:rsidR="00EA2365">
        <w:fldChar w:fldCharType="begin"/>
      </w:r>
      <w:r w:rsidR="00EA2365">
        <w:instrText xml:space="preserve"> REF _Ref157791995 \h </w:instrText>
      </w:r>
      <w:r w:rsidR="00EA2365">
        <w:fldChar w:fldCharType="separate"/>
      </w:r>
      <w:r w:rsidR="0012574E" w:rsidRPr="00F54804">
        <w:t xml:space="preserve">Table </w:t>
      </w:r>
      <w:r w:rsidR="0012574E">
        <w:rPr>
          <w:noProof/>
        </w:rPr>
        <w:t>143</w:t>
      </w:r>
      <w:r w:rsidR="00EA2365">
        <w:fldChar w:fldCharType="end"/>
      </w:r>
      <w:r w:rsidR="00EA2365">
        <w:t xml:space="preserve">): </w:t>
      </w:r>
    </w:p>
    <w:p w14:paraId="3E958AE1" w14:textId="14A6F79B" w:rsidR="00890926" w:rsidRPr="00F54804" w:rsidRDefault="00890926" w:rsidP="001640C5">
      <w:pPr>
        <w:pStyle w:val="Beschriftung"/>
        <w:keepNext/>
        <w:keepLines/>
      </w:pPr>
      <w:bookmarkStart w:id="2300" w:name="_Ref157791995"/>
      <w:bookmarkStart w:id="2301" w:name="_Toc159619075"/>
      <w:r w:rsidRPr="00F54804">
        <w:t xml:space="preserve">Table </w:t>
      </w:r>
      <w:r w:rsidRPr="00F54804">
        <w:fldChar w:fldCharType="begin"/>
      </w:r>
      <w:r w:rsidRPr="00F54804">
        <w:instrText xml:space="preserve"> SEQ Table \* ARABIC </w:instrText>
      </w:r>
      <w:r w:rsidRPr="00F54804">
        <w:fldChar w:fldCharType="separate"/>
      </w:r>
      <w:r w:rsidR="0012574E">
        <w:rPr>
          <w:noProof/>
        </w:rPr>
        <w:t>143</w:t>
      </w:r>
      <w:r w:rsidRPr="00F54804">
        <w:fldChar w:fldCharType="end"/>
      </w:r>
      <w:bookmarkEnd w:id="2300"/>
      <w:r w:rsidR="005F32CD">
        <w:t xml:space="preserve"> —</w:t>
      </w:r>
      <w:r w:rsidR="005F32CD" w:rsidRPr="00F54804">
        <w:t xml:space="preserve"> </w:t>
      </w:r>
      <w:r w:rsidRPr="00F54804">
        <w:t xml:space="preserve">Nested elements of element </w:t>
      </w:r>
      <w:r w:rsidRPr="00337A83">
        <w:rPr>
          <w:rStyle w:val="CodeCharacter"/>
        </w:rPr>
        <w:t>&lt;connection_2d/&gt;</w:t>
      </w:r>
      <w:bookmarkEnd w:id="2301"/>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r w:rsidRPr="00F54804">
              <w:rPr>
                <w:sz w:val="20"/>
                <w:szCs w:val="20"/>
              </w:rPr>
              <w:t>adhesive_face</w:t>
            </w:r>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r w:rsidRPr="00F54804">
              <w:rPr>
                <w:sz w:val="20"/>
                <w:szCs w:val="20"/>
              </w:rPr>
              <w:t>loc_list</w:t>
            </w:r>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r w:rsidRPr="00F54804">
              <w:rPr>
                <w:sz w:val="20"/>
                <w:szCs w:val="20"/>
              </w:rPr>
              <w:t>face_list</w:t>
            </w:r>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9C7BC4"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9C7BC4" w:rsidRPr="00F54804" w:rsidRDefault="009C7BC4" w:rsidP="009C7BC4">
            <w:pPr>
              <w:suppressAutoHyphens/>
              <w:rPr>
                <w:rFonts w:cs="Calibri"/>
                <w:sz w:val="20"/>
                <w:szCs w:val="20"/>
                <w:lang w:eastAsia="zh-CN"/>
              </w:rPr>
            </w:pPr>
            <w:r w:rsidRPr="00F54804">
              <w:rPr>
                <w:sz w:val="20"/>
                <w:szCs w:val="20"/>
              </w:rPr>
              <w:lastRenderedPageBreak/>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9C7BC4" w:rsidRPr="00F54804" w:rsidRDefault="009C7BC4" w:rsidP="009C7BC4">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9C7BC4" w:rsidRPr="00F54804" w:rsidRDefault="009C7BC4" w:rsidP="009C7BC4">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4728275C" w:rsidR="009C7BC4" w:rsidRPr="00F54804" w:rsidRDefault="009C7BC4" w:rsidP="009C7BC4">
            <w:pPr>
              <w:keepNext/>
              <w:suppressAutoHyphens/>
              <w:rPr>
                <w:rFonts w:cs="Calibri"/>
                <w:lang w:eastAsia="zh-CN"/>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_Ref157019640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7.3.2</w:t>
            </w:r>
            <w:r>
              <w:rPr>
                <w:rFonts w:cs="Calibri"/>
                <w:sz w:val="20"/>
                <w:szCs w:val="20"/>
                <w:lang w:eastAsia="en-GB"/>
              </w:rPr>
              <w:fldChar w:fldCharType="end"/>
            </w:r>
            <w:r>
              <w:rPr>
                <w:sz w:val="20"/>
                <w:szCs w:val="20"/>
              </w:rPr>
              <w:t xml:space="preserve">. </w:t>
            </w:r>
          </w:p>
        </w:tc>
      </w:tr>
      <w:tr w:rsidR="009C7BC4"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9C7BC4" w:rsidRPr="00F54804" w:rsidRDefault="009C7BC4" w:rsidP="009C7BC4">
            <w:pPr>
              <w:suppressAutoHyphens/>
              <w:rPr>
                <w:sz w:val="20"/>
                <w:szCs w:val="20"/>
              </w:rPr>
            </w:pPr>
            <w:r w:rsidRPr="00F54804">
              <w:rPr>
                <w:sz w:val="20"/>
                <w:szCs w:val="20"/>
              </w:rPr>
              <w:t>femdata</w:t>
            </w:r>
          </w:p>
        </w:tc>
        <w:tc>
          <w:tcPr>
            <w:tcW w:w="1428" w:type="dxa"/>
            <w:tcBorders>
              <w:top w:val="single" w:sz="4" w:space="0" w:color="000000"/>
              <w:left w:val="single" w:sz="4" w:space="0" w:color="000000"/>
              <w:bottom w:val="single" w:sz="4" w:space="0" w:color="000000"/>
              <w:right w:val="nil"/>
            </w:tcBorders>
            <w:vAlign w:val="bottom"/>
          </w:tcPr>
          <w:p w14:paraId="75E8DCEA" w14:textId="77777777" w:rsidR="009C7BC4" w:rsidRPr="00F54804" w:rsidDel="009050D3" w:rsidRDefault="009C7BC4" w:rsidP="009C7BC4">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9C7BC4" w:rsidRPr="00F54804" w:rsidRDefault="009C7BC4" w:rsidP="009C7BC4">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051F4851"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_Ref414560131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7.3.3</w:t>
            </w:r>
            <w:r>
              <w:rPr>
                <w:rFonts w:cs="Calibri"/>
                <w:sz w:val="20"/>
                <w:szCs w:val="20"/>
                <w:lang w:eastAsia="en-GB"/>
              </w:rPr>
              <w:fldChar w:fldCharType="end"/>
            </w:r>
            <w:r>
              <w:rPr>
                <w:sz w:val="20"/>
                <w:szCs w:val="20"/>
              </w:rPr>
              <w:t xml:space="preserve">. </w:t>
            </w:r>
          </w:p>
        </w:tc>
      </w:tr>
      <w:tr w:rsidR="009C7BC4" w:rsidRPr="00F54804" w14:paraId="52B2C95F" w14:textId="77777777" w:rsidTr="004262AF">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9C7BC4" w:rsidRPr="00F54804" w:rsidRDefault="009C7BC4" w:rsidP="009C7BC4">
            <w:pPr>
              <w:keepNext/>
              <w:suppressAutoHyphens/>
              <w:rPr>
                <w:sz w:val="20"/>
                <w:szCs w:val="20"/>
              </w:rPr>
            </w:pPr>
            <w:r w:rsidRPr="00F54804">
              <w:rPr>
                <w:sz w:val="20"/>
                <w:szCs w:val="20"/>
              </w:rPr>
              <w:t>custom_attributes_list</w:t>
            </w:r>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9C7BC4" w:rsidRPr="00F54804" w:rsidRDefault="009C7BC4" w:rsidP="009C7BC4">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9C7BC4" w:rsidRPr="00F54804" w:rsidRDefault="009C7BC4" w:rsidP="009C7BC4">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hideMark/>
          </w:tcPr>
          <w:p w14:paraId="5F1F66AC" w14:textId="784C1A1D" w:rsidR="009C7BC4" w:rsidRPr="00F54804" w:rsidRDefault="009C7BC4" w:rsidP="009C7BC4">
            <w:pPr>
              <w:keepNext/>
              <w:suppressAutoHyphens/>
              <w:rPr>
                <w:sz w:val="20"/>
                <w:szCs w:val="20"/>
              </w:rPr>
            </w:pPr>
            <w:r w:rsidRPr="00F54804">
              <w:rPr>
                <w:rFonts w:cs="Calibri"/>
                <w:sz w:val="20"/>
                <w:szCs w:val="20"/>
                <w:lang w:eastAsia="en-GB"/>
              </w:rPr>
              <w:t xml:space="preserve">See </w:t>
            </w:r>
            <w:r>
              <w:rPr>
                <w:rFonts w:cs="Calibri"/>
                <w:sz w:val="20"/>
                <w:szCs w:val="20"/>
                <w:lang w:eastAsia="en-GB"/>
              </w:rPr>
              <w:t>clause </w:t>
            </w:r>
            <w:r>
              <w:rPr>
                <w:rFonts w:cs="Calibri"/>
                <w:sz w:val="20"/>
                <w:szCs w:val="20"/>
                <w:lang w:eastAsia="en-GB"/>
              </w:rPr>
              <w:fldChar w:fldCharType="begin"/>
            </w:r>
            <w:r>
              <w:rPr>
                <w:rFonts w:cs="Calibri"/>
                <w:sz w:val="20"/>
                <w:szCs w:val="20"/>
                <w:lang w:eastAsia="en-GB"/>
              </w:rPr>
              <w:instrText xml:space="preserve"> REF _Ref428442251 \r \h </w:instrText>
            </w:r>
            <w:r>
              <w:rPr>
                <w:rFonts w:cs="Calibri"/>
                <w:sz w:val="20"/>
                <w:szCs w:val="20"/>
                <w:lang w:eastAsia="en-GB"/>
              </w:rPr>
            </w:r>
            <w:r>
              <w:rPr>
                <w:rFonts w:cs="Calibri"/>
                <w:sz w:val="20"/>
                <w:szCs w:val="20"/>
                <w:lang w:eastAsia="en-GB"/>
              </w:rPr>
              <w:fldChar w:fldCharType="separate"/>
            </w:r>
            <w:r w:rsidR="0012574E">
              <w:rPr>
                <w:rFonts w:cs="Calibri"/>
                <w:sz w:val="20"/>
                <w:szCs w:val="20"/>
                <w:lang w:eastAsia="en-GB"/>
              </w:rPr>
              <w:t>8.5</w:t>
            </w:r>
            <w:r>
              <w:rPr>
                <w:rFonts w:cs="Calibri"/>
                <w:sz w:val="20"/>
                <w:szCs w:val="20"/>
                <w:lang w:eastAsia="en-GB"/>
              </w:rPr>
              <w:fldChar w:fldCharType="end"/>
            </w:r>
            <w:r>
              <w:rPr>
                <w:rFonts w:cs="Calibri"/>
                <w:sz w:val="20"/>
                <w:szCs w:val="20"/>
                <w:lang w:eastAsia="en-GB"/>
              </w:rPr>
              <w:t xml:space="preserve">. </w:t>
            </w:r>
          </w:p>
        </w:tc>
      </w:tr>
    </w:tbl>
    <w:p w14:paraId="5F0B0592" w14:textId="106E4FE1" w:rsidR="00FC68DB" w:rsidRDefault="00FC68DB" w:rsidP="00701FF5">
      <w:pPr>
        <w:pStyle w:val="normalAfterTableOrFigure"/>
      </w:pPr>
      <w:r w:rsidRPr="005C2D94">
        <w:t xml:space="preserve">For the </w:t>
      </w:r>
      <w:r w:rsidRPr="00DF7BD4">
        <w:rPr>
          <w:rStyle w:val="CodeCharacter"/>
        </w:rPr>
        <w:t>&lt;adhesive_face/&gt;</w:t>
      </w:r>
      <w:r w:rsidRPr="00BD52D7">
        <w:t xml:space="preserve"> element, the following attributes can be specified</w:t>
      </w:r>
      <w:r w:rsidR="00EA2365">
        <w:t xml:space="preserve"> (see </w:t>
      </w:r>
      <w:r w:rsidR="00EA2365">
        <w:fldChar w:fldCharType="begin"/>
      </w:r>
      <w:r w:rsidR="00EA2365">
        <w:instrText xml:space="preserve"> REF _Ref157792006 \h </w:instrText>
      </w:r>
      <w:r w:rsidR="00EA2365">
        <w:fldChar w:fldCharType="separate"/>
      </w:r>
      <w:r w:rsidR="0012574E" w:rsidRPr="00F54804">
        <w:t xml:space="preserve">Table </w:t>
      </w:r>
      <w:r w:rsidR="0012574E">
        <w:rPr>
          <w:noProof/>
        </w:rPr>
        <w:t>144</w:t>
      </w:r>
      <w:r w:rsidR="00EA2365">
        <w:fldChar w:fldCharType="end"/>
      </w:r>
      <w:r w:rsidR="00EA2365">
        <w:t>)</w:t>
      </w:r>
      <w:r w:rsidRPr="00BD52D7">
        <w:t>:</w:t>
      </w:r>
      <w:r w:rsidR="00EA2365">
        <w:t xml:space="preserve"> </w:t>
      </w:r>
    </w:p>
    <w:p w14:paraId="1F309118" w14:textId="324E42EB" w:rsidR="00890926" w:rsidRPr="001668D7" w:rsidRDefault="00890926" w:rsidP="001640C5">
      <w:pPr>
        <w:pStyle w:val="Beschriftung"/>
        <w:keepNext/>
        <w:keepLines/>
      </w:pPr>
      <w:bookmarkStart w:id="2302" w:name="_Ref157792006"/>
      <w:bookmarkStart w:id="2303" w:name="_Toc159619076"/>
      <w:r w:rsidRPr="00F54804">
        <w:t xml:space="preserve">Table </w:t>
      </w:r>
      <w:r w:rsidRPr="00F54804">
        <w:fldChar w:fldCharType="begin"/>
      </w:r>
      <w:r w:rsidRPr="00F54804">
        <w:instrText xml:space="preserve"> SEQ Table \* ARABIC </w:instrText>
      </w:r>
      <w:r w:rsidRPr="00F54804">
        <w:fldChar w:fldCharType="separate"/>
      </w:r>
      <w:r w:rsidR="0012574E">
        <w:rPr>
          <w:noProof/>
        </w:rPr>
        <w:t>144</w:t>
      </w:r>
      <w:r w:rsidRPr="00F54804">
        <w:fldChar w:fldCharType="end"/>
      </w:r>
      <w:bookmarkEnd w:id="2302"/>
      <w:r w:rsidR="005F32CD">
        <w:t xml:space="preserve"> —</w:t>
      </w:r>
      <w:r w:rsidR="005F32CD" w:rsidRPr="00F54804">
        <w:t xml:space="preserve"> </w:t>
      </w:r>
      <w:r w:rsidRPr="00F54804">
        <w:t xml:space="preserve">Attributes of element </w:t>
      </w:r>
      <w:r w:rsidRPr="00337A83">
        <w:rPr>
          <w:rStyle w:val="CodeCharacter"/>
        </w:rPr>
        <w:t>&lt;adhesive_face/&gt;</w:t>
      </w:r>
      <w:bookmarkEnd w:id="2303"/>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5FC35C98" w14:textId="68C0CA19"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base</w:t>
      </w:r>
      <w:r w:rsidRPr="0013175B">
        <w:t>: the index of the flange partner, on which the adhesive is applied to before the flange partners are fitted together</w:t>
      </w:r>
      <w:r w:rsidR="002A697E">
        <w:t>,</w:t>
      </w:r>
      <w:r w:rsidRPr="0013175B">
        <w:t xml:space="preserve"> </w:t>
      </w:r>
    </w:p>
    <w:p w14:paraId="32536C62" w14:textId="5C2C8D70" w:rsidR="002A697E" w:rsidRPr="00A672BF" w:rsidRDefault="00FC68DB" w:rsidP="002A697E">
      <w:pPr>
        <w:keepNext/>
        <w:numPr>
          <w:ilvl w:val="0"/>
          <w:numId w:val="9"/>
        </w:numPr>
        <w:tabs>
          <w:tab w:val="clear" w:pos="403"/>
        </w:tabs>
        <w:spacing w:line="240" w:lineRule="auto"/>
        <w:ind w:left="357" w:hanging="357"/>
        <w:jc w:val="left"/>
      </w:pPr>
      <w:r w:rsidRPr="00DF7BD4">
        <w:rPr>
          <w:rStyle w:val="CodeCharacter"/>
        </w:rPr>
        <w:t>thickness</w:t>
      </w:r>
      <w:r w:rsidRPr="00701FF5">
        <w:rPr>
          <w:rFonts w:ascii="Courier New" w:hAnsi="Courier New"/>
        </w:rPr>
        <w:t xml:space="preserve">: </w:t>
      </w:r>
      <w:r w:rsidRPr="0013175B">
        <w:t>denotes the thickness of the adhesive between the sheets</w:t>
      </w:r>
      <w:r w:rsidR="002A697E">
        <w:t xml:space="preserve">, </w:t>
      </w:r>
    </w:p>
    <w:p w14:paraId="6EA053EF" w14:textId="77777777" w:rsidR="002A697E" w:rsidRPr="00A672BF" w:rsidRDefault="00FC68DB" w:rsidP="002A697E">
      <w:pPr>
        <w:numPr>
          <w:ilvl w:val="0"/>
          <w:numId w:val="9"/>
        </w:numPr>
        <w:tabs>
          <w:tab w:val="clear" w:pos="403"/>
        </w:tabs>
        <w:spacing w:line="240" w:lineRule="auto"/>
        <w:ind w:left="357" w:hanging="357"/>
        <w:jc w:val="left"/>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r w:rsidR="002A697E">
        <w:t xml:space="preserve"> </w:t>
      </w:r>
    </w:p>
    <w:p w14:paraId="5FC64FE5" w14:textId="13808427" w:rsidR="00FC68DB" w:rsidRPr="004C6055" w:rsidRDefault="00602D17" w:rsidP="00701FF5">
      <w:pPr>
        <w:pStyle w:val="Example"/>
        <w:keepNext/>
      </w:pPr>
      <w:r>
        <w:t>Example</w:t>
      </w:r>
      <w:r w:rsidR="00F93AE5">
        <w:t xml:space="preserve">    Definition of an adhesive face connection </w:t>
      </w:r>
      <w:r w:rsidR="00FC68DB" w:rsidRPr="004C6055">
        <w:t xml:space="preserve"> </w:t>
      </w:r>
    </w:p>
    <w:p w14:paraId="0837C378" w14:textId="77777777" w:rsidR="00FC68DB" w:rsidRPr="000C7912" w:rsidRDefault="00FC68DB" w:rsidP="007A0110">
      <w:pPr>
        <w:pStyle w:val="XMLCode"/>
        <w:keepNext/>
        <w:rPr>
          <w:rFonts w:cs="Courier New"/>
        </w:rPr>
      </w:pPr>
      <w:r w:rsidRPr="000C7912">
        <w:rPr>
          <w:rFonts w:cs="Courier New"/>
        </w:rPr>
        <w:t>&lt;connection_2d&gt;</w:t>
      </w:r>
    </w:p>
    <w:p w14:paraId="5E528924" w14:textId="77777777" w:rsidR="00FC68DB" w:rsidRPr="000C7912" w:rsidRDefault="00FC68DB" w:rsidP="007A0110">
      <w:pPr>
        <w:pStyle w:val="XMLCode"/>
        <w:keepNext/>
        <w:rPr>
          <w:rFonts w:cs="Courier New"/>
          <w:b/>
        </w:rPr>
      </w:pPr>
      <w:r w:rsidRPr="000C7912">
        <w:rPr>
          <w:rFonts w:cs="Courier New"/>
        </w:rPr>
        <w:t xml:space="preserve">    </w:t>
      </w:r>
      <w:r w:rsidRPr="000C7912">
        <w:rPr>
          <w:rFonts w:cs="Courier New"/>
          <w:b/>
        </w:rPr>
        <w:t>&lt;adhesive_face</w:t>
      </w:r>
      <w:r w:rsidRPr="000C7912">
        <w:rPr>
          <w:rFonts w:cs="Courier New"/>
          <w:sz w:val="18"/>
          <w:szCs w:val="18"/>
        </w:rPr>
        <w:t xml:space="preserve"> </w:t>
      </w:r>
      <w:r w:rsidRPr="000C7912">
        <w:rPr>
          <w:rFonts w:cs="Courier New"/>
          <w:b/>
        </w:rPr>
        <w:t>thickness="2.0" material="CAD_Material"/&gt;</w:t>
      </w:r>
    </w:p>
    <w:p w14:paraId="1F640CE9" w14:textId="77777777" w:rsidR="00FC68DB" w:rsidRPr="000C7912" w:rsidRDefault="00FC68DB" w:rsidP="00C12032">
      <w:pPr>
        <w:pStyle w:val="XMLCode"/>
        <w:keepNext/>
        <w:rPr>
          <w:rFonts w:cs="Courier New"/>
        </w:rPr>
      </w:pPr>
      <w:r w:rsidRPr="007A0110">
        <w:rPr>
          <w:rFonts w:cs="Courier New"/>
        </w:rPr>
        <w:t xml:space="preserve">    </w:t>
      </w:r>
      <w:r w:rsidRPr="000C7912">
        <w:rPr>
          <w:rFonts w:cs="Courier New"/>
        </w:rPr>
        <w:t>&lt;loc_list&gt;</w:t>
      </w:r>
    </w:p>
    <w:p w14:paraId="5C501086" w14:textId="77777777" w:rsidR="00FC68DB" w:rsidRPr="00357A72" w:rsidRDefault="00FC68DB" w:rsidP="00BF3A4A">
      <w:pPr>
        <w:pStyle w:val="XMLCode"/>
        <w:rPr>
          <w:rFonts w:cs="Courier New"/>
          <w:lang w:val="fr-FR"/>
        </w:rPr>
      </w:pPr>
      <w:r w:rsidRPr="00F54804">
        <w:rPr>
          <w:rFonts w:cs="Courier New"/>
        </w:rPr>
        <w:t xml:space="preserve">        </w:t>
      </w:r>
      <w:r w:rsidRPr="00357A72">
        <w:rPr>
          <w:rFonts w:cs="Courier New"/>
          <w:lang w:val="fr-FR"/>
        </w:rPr>
        <w:t>&lt;loc v="1"&gt; 2001.557  14.435  1736.898 &lt;/loc&gt;</w:t>
      </w:r>
    </w:p>
    <w:p w14:paraId="0696C245" w14:textId="77777777" w:rsidR="00FC68DB" w:rsidRPr="00357A72" w:rsidRDefault="00FC68DB" w:rsidP="00BF3A4A">
      <w:pPr>
        <w:pStyle w:val="XMLCode"/>
        <w:rPr>
          <w:rFonts w:cs="Courier New"/>
          <w:lang w:val="fr-FR"/>
        </w:rPr>
      </w:pPr>
      <w:r w:rsidRPr="00357A72">
        <w:rPr>
          <w:rFonts w:cs="Courier New"/>
          <w:lang w:val="fr-FR"/>
        </w:rPr>
        <w:t xml:space="preserve">        &lt;loc v="2"&gt; 1994.802  14.435  1734.247 &lt;/loc&gt;</w:t>
      </w:r>
    </w:p>
    <w:p w14:paraId="60A77F85" w14:textId="77777777" w:rsidR="00FC68DB" w:rsidRPr="00357A72" w:rsidRDefault="00FC68DB" w:rsidP="00BF3A4A">
      <w:pPr>
        <w:pStyle w:val="XMLCode"/>
        <w:rPr>
          <w:rFonts w:cs="Courier New"/>
          <w:lang w:val="fr-FR"/>
        </w:rPr>
      </w:pPr>
      <w:r w:rsidRPr="00357A72">
        <w:rPr>
          <w:rFonts w:cs="Courier New"/>
          <w:lang w:val="fr-FR"/>
        </w:rPr>
        <w:t xml:space="preserve">        &lt;loc v="3"&gt; 1994.790  0.0436  1734.256 &lt;/loc&gt;</w:t>
      </w:r>
    </w:p>
    <w:p w14:paraId="14D402D6" w14:textId="77777777" w:rsidR="00FC68DB" w:rsidRPr="00357A72" w:rsidRDefault="00FC68DB" w:rsidP="00BF3A4A">
      <w:pPr>
        <w:pStyle w:val="XMLCode"/>
        <w:rPr>
          <w:rFonts w:cs="Courier New"/>
          <w:lang w:val="fr-FR"/>
        </w:rPr>
      </w:pPr>
      <w:r w:rsidRPr="00357A72">
        <w:rPr>
          <w:rFonts w:cs="Courier New"/>
          <w:lang w:val="fr-FR"/>
        </w:rPr>
        <w:t xml:space="preserve">        &lt;loc v="4"&gt; 2001.547  0.0545  1736.911 &lt;/loc&gt;</w:t>
      </w:r>
    </w:p>
    <w:p w14:paraId="247D8657" w14:textId="77777777" w:rsidR="00FC68DB" w:rsidRPr="00357A72" w:rsidRDefault="00FC68DB" w:rsidP="00BF3A4A">
      <w:pPr>
        <w:pStyle w:val="XMLCode"/>
        <w:rPr>
          <w:rFonts w:cs="Courier New"/>
          <w:lang w:val="fr-FR"/>
        </w:rPr>
      </w:pPr>
      <w:r w:rsidRPr="00357A72">
        <w:rPr>
          <w:rFonts w:cs="Courier New"/>
          <w:lang w:val="fr-FR"/>
        </w:rPr>
        <w:t xml:space="preserve">        &lt;loc v="5"&gt; 2008.298  14.435  1739.550 &lt;/loc&gt;</w:t>
      </w:r>
    </w:p>
    <w:p w14:paraId="7E976CBA" w14:textId="77777777" w:rsidR="00FC68DB" w:rsidRPr="005300E4" w:rsidRDefault="00FC68DB" w:rsidP="00BF3A4A">
      <w:pPr>
        <w:pStyle w:val="XMLCode"/>
        <w:rPr>
          <w:rFonts w:cs="Courier New"/>
          <w:lang w:val="fr-FR"/>
        </w:rPr>
      </w:pPr>
      <w:r w:rsidRPr="00357A72">
        <w:rPr>
          <w:rFonts w:cs="Courier New"/>
          <w:lang w:val="fr-FR"/>
        </w:rPr>
        <w:t xml:space="preserve">        </w:t>
      </w:r>
      <w:r w:rsidRPr="005300E4">
        <w:rPr>
          <w:rFonts w:cs="Courier New"/>
          <w:lang w:val="fr-FR"/>
        </w:rPr>
        <w:t>&lt;loc v="6"&gt; 2008.336  28.784  1739.524 &lt;/loc&gt;</w:t>
      </w:r>
    </w:p>
    <w:p w14:paraId="12331375" w14:textId="77777777" w:rsidR="00FC68DB" w:rsidRPr="005300E4" w:rsidRDefault="00FC68DB" w:rsidP="00BF3A4A">
      <w:pPr>
        <w:pStyle w:val="XMLCode"/>
        <w:rPr>
          <w:rFonts w:cs="Courier New"/>
          <w:lang w:val="fr-FR"/>
        </w:rPr>
      </w:pPr>
      <w:r w:rsidRPr="005300E4">
        <w:rPr>
          <w:rFonts w:cs="Courier New"/>
          <w:lang w:val="fr-FR"/>
        </w:rPr>
        <w:t xml:space="preserve">    &lt;/loc_list&gt;</w:t>
      </w:r>
    </w:p>
    <w:p w14:paraId="4C7E3AF5" w14:textId="77777777" w:rsidR="00FC68DB" w:rsidRPr="005300E4" w:rsidRDefault="00FC68DB" w:rsidP="00BF3A4A">
      <w:pPr>
        <w:pStyle w:val="XMLCode"/>
        <w:rPr>
          <w:rFonts w:cs="Courier New"/>
          <w:lang w:val="fr-FR"/>
        </w:rPr>
      </w:pPr>
      <w:r w:rsidRPr="005300E4">
        <w:rPr>
          <w:rFonts w:cs="Courier New"/>
          <w:lang w:val="fr-FR"/>
        </w:rPr>
        <w:t xml:space="preserve">    &lt;face_list&gt;</w:t>
      </w:r>
    </w:p>
    <w:p w14:paraId="21A89F79"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v2="2" v3="3" v4="4"/&gt;   </w:t>
      </w:r>
      <w:r w:rsidRPr="002A697E">
        <w:rPr>
          <w:rFonts w:cs="Courier New"/>
          <w:lang w:val="en-GB"/>
        </w:rPr>
        <w:t>&lt;!-- quadrangular facet --&gt;</w:t>
      </w:r>
    </w:p>
    <w:p w14:paraId="5CFAAFF5" w14:textId="77777777" w:rsidR="00FC68DB" w:rsidRPr="002A697E" w:rsidRDefault="00FC68DB" w:rsidP="00BF3A4A">
      <w:pPr>
        <w:pStyle w:val="XMLCode"/>
        <w:rPr>
          <w:rFonts w:cs="Courier New"/>
          <w:lang w:val="en-GB"/>
        </w:rPr>
      </w:pPr>
      <w:r w:rsidRPr="002A697E">
        <w:rPr>
          <w:rFonts w:cs="Courier New"/>
          <w:lang w:val="en-GB"/>
        </w:rPr>
        <w:t xml:space="preserve">         </w:t>
      </w:r>
      <w:r w:rsidRPr="002A697E">
        <w:rPr>
          <w:rFonts w:cs="Courier New"/>
          <w:b/>
          <w:lang w:val="en-GB"/>
        </w:rPr>
        <w:t xml:space="preserve">&lt;face v1="1" v2="5" v3="6"/&gt;        </w:t>
      </w:r>
      <w:r w:rsidRPr="002A697E">
        <w:rPr>
          <w:rFonts w:cs="Courier New"/>
          <w:lang w:val="en-GB"/>
        </w:rPr>
        <w:t xml:space="preserve">  &lt;!-- triangular facet   --&gt;</w:t>
      </w:r>
    </w:p>
    <w:p w14:paraId="183D4364" w14:textId="77777777" w:rsidR="00FC68DB" w:rsidRPr="00357A72" w:rsidRDefault="00FC68DB" w:rsidP="00BF3A4A">
      <w:pPr>
        <w:pStyle w:val="XMLCode"/>
        <w:rPr>
          <w:rFonts w:cs="Courier New"/>
          <w:lang w:val="fr-FR"/>
        </w:rPr>
      </w:pPr>
      <w:r w:rsidRPr="00357A72">
        <w:rPr>
          <w:rFonts w:cs="Courier New"/>
          <w:lang w:val="fr-FR"/>
        </w:rPr>
        <w:t xml:space="preserve">    &lt;/face_list&gt;</w:t>
      </w:r>
    </w:p>
    <w:p w14:paraId="014F10B3" w14:textId="77777777" w:rsidR="00FC68DB" w:rsidRPr="00357A72" w:rsidRDefault="00FC68DB" w:rsidP="00BF3A4A">
      <w:pPr>
        <w:pStyle w:val="XMLCode"/>
        <w:rPr>
          <w:rFonts w:cs="Courier New"/>
          <w:lang w:val="fr-FR"/>
        </w:rPr>
      </w:pPr>
      <w:r w:rsidRPr="00357A72">
        <w:rPr>
          <w:rFonts w:cs="Courier New"/>
          <w:lang w:val="fr-FR"/>
        </w:rPr>
        <w:t xml:space="preserve">    &lt;appdata&gt;</w:t>
      </w:r>
    </w:p>
    <w:p w14:paraId="51404D70" w14:textId="77777777" w:rsidR="00FC68DB" w:rsidRPr="00F54804" w:rsidRDefault="00FC68DB" w:rsidP="00BF3A4A">
      <w:pPr>
        <w:pStyle w:val="XMLCode"/>
        <w:rPr>
          <w:rFonts w:cs="Courier New"/>
        </w:rPr>
      </w:pPr>
      <w:r w:rsidRPr="00357A72">
        <w:rPr>
          <w:rFonts w:cs="Courier New"/>
          <w:lang w:val="fr-FR"/>
        </w:rPr>
        <w:t xml:space="preserve">         </w:t>
      </w:r>
      <w:r w:rsidRPr="00F54804">
        <w:rPr>
          <w:rFonts w:cs="Courier New"/>
        </w:rPr>
        <w:t>...</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&lt;custom_attributes_list&gt;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&lt;/custom_attributes_list&gt;</w:t>
      </w:r>
    </w:p>
    <w:p w14:paraId="67BE0F7B" w14:textId="3A20716F" w:rsidR="00FC68DB" w:rsidRPr="00F54804" w:rsidRDefault="00FC68DB" w:rsidP="00BF3A4A">
      <w:pPr>
        <w:pStyle w:val="XMLCode"/>
        <w:rPr>
          <w:rFonts w:cs="Courier New"/>
        </w:rPr>
      </w:pPr>
      <w:r w:rsidRPr="00F54804">
        <w:rPr>
          <w:rFonts w:cs="Courier New"/>
        </w:rPr>
        <w:t>&lt;/connection_2d&gt;</w:t>
      </w:r>
      <w:r w:rsidR="007A0110">
        <w:rPr>
          <w:rFonts w:cs="Courier New"/>
        </w:rPr>
        <w:t xml:space="preserve"> </w:t>
      </w:r>
    </w:p>
    <w:p w14:paraId="175E8840" w14:textId="777E4C46" w:rsidR="002D2C85" w:rsidRDefault="002D2C85" w:rsidP="00B202D2">
      <w:pPr>
        <w:pStyle w:val="berschrift1"/>
      </w:pPr>
      <w:bookmarkStart w:id="2304" w:name="_Toc3557076"/>
      <w:bookmarkStart w:id="2305" w:name="_Toc34747326"/>
      <w:bookmarkStart w:id="2306" w:name="_Toc77102147"/>
      <w:bookmarkStart w:id="2307" w:name="_Toc159618834"/>
      <w:bookmarkStart w:id="2308" w:name="_Toc443470372"/>
      <w:bookmarkStart w:id="2309" w:name="_Toc450303224"/>
      <w:bookmarkStart w:id="2310" w:name="_Toc9996979"/>
      <w:bookmarkStart w:id="2311" w:name="_Toc353342679"/>
      <w:bookmarkEnd w:id="78"/>
      <w:r w:rsidRPr="00F54804">
        <w:t>Future extensions</w:t>
      </w:r>
      <w:bookmarkEnd w:id="2304"/>
      <w:bookmarkEnd w:id="2305"/>
      <w:bookmarkEnd w:id="2306"/>
      <w:bookmarkEnd w:id="2307"/>
    </w:p>
    <w:p w14:paraId="43412240" w14:textId="2829AA2C" w:rsidR="00F85CA7" w:rsidRPr="0013175B" w:rsidRDefault="00F85CA7" w:rsidP="0013175B">
      <w:pPr>
        <w:pStyle w:val="berschrift2"/>
      </w:pPr>
      <w:bookmarkStart w:id="2312" w:name="_Toc159618835"/>
      <w:r>
        <w:t>General</w:t>
      </w:r>
      <w:bookmarkEnd w:id="2312"/>
    </w:p>
    <w:p w14:paraId="6BD5E4AB" w14:textId="4640584C" w:rsidR="0087077C" w:rsidRPr="00F54804" w:rsidRDefault="002D2C85" w:rsidP="00B202D2">
      <w:bookmarkStart w:id="2313" w:name="_Toc338938925"/>
      <w:bookmarkStart w:id="2314" w:name="_Toc338939261"/>
      <w:r w:rsidRPr="00F54804">
        <w:t>So far, only the above</w:t>
      </w:r>
      <w:r w:rsidR="00656E9D">
        <w:t>mentioned</w:t>
      </w:r>
      <w:r w:rsidRPr="00F54804">
        <w:t xml:space="preserve"> connection types with the corresponding parameters are described, which cover mainly the applications of CAD and CAE. However, χMCF is designed for the use in the complete development process and should be able to cover all major joint types</w:t>
      </w:r>
      <w:r w:rsidR="00656E9D">
        <w:t xml:space="preserve">. </w:t>
      </w:r>
      <w:r w:rsidR="0087077C">
        <w:t>T</w:t>
      </w:r>
      <w:r w:rsidR="0087077C" w:rsidRPr="0087077C">
        <w:t>hus</w:t>
      </w:r>
      <w:r w:rsidR="0087077C">
        <w:t>,</w:t>
      </w:r>
      <w:r w:rsidR="0087077C" w:rsidRPr="0087077C">
        <w:t xml:space="preserve"> important extensions remain to be undertaken.</w:t>
      </w:r>
      <w:r w:rsidR="0087077C">
        <w:t xml:space="preserve"> Examples are given in the following subclauses. </w:t>
      </w:r>
    </w:p>
    <w:p w14:paraId="5D920328" w14:textId="77777777" w:rsidR="002D2C85" w:rsidRPr="00F54804" w:rsidRDefault="002D2C85" w:rsidP="00B202D2">
      <w:pPr>
        <w:pStyle w:val="berschrift2"/>
      </w:pPr>
      <w:bookmarkStart w:id="2315" w:name="_Toc338938923"/>
      <w:bookmarkStart w:id="2316" w:name="_Toc338939259"/>
      <w:bookmarkStart w:id="2317" w:name="_Toc413359625"/>
      <w:bookmarkStart w:id="2318" w:name="_Toc3557077"/>
      <w:bookmarkStart w:id="2319" w:name="_Toc34747327"/>
      <w:bookmarkStart w:id="2320" w:name="_Toc77102148"/>
      <w:bookmarkStart w:id="2321" w:name="_Toc159618836"/>
      <w:r w:rsidRPr="00F54804">
        <w:lastRenderedPageBreak/>
        <w:t>Additional parameters for spot and seam welds</w:t>
      </w:r>
      <w:bookmarkEnd w:id="2315"/>
      <w:bookmarkEnd w:id="2316"/>
      <w:bookmarkEnd w:id="2317"/>
      <w:bookmarkEnd w:id="2318"/>
      <w:bookmarkEnd w:id="2319"/>
      <w:bookmarkEnd w:id="2320"/>
      <w:bookmarkEnd w:id="2321"/>
    </w:p>
    <w:p w14:paraId="45900D14" w14:textId="0C8497EF" w:rsidR="002D2C85" w:rsidRPr="00F54804" w:rsidRDefault="002D2C85" w:rsidP="00B202D2">
      <w:r w:rsidRPr="00F54804">
        <w:t>For prototyping and manufacturing (CAM)</w:t>
      </w:r>
      <w:r w:rsidR="00656E9D">
        <w:t>,</w:t>
      </w:r>
      <w:r w:rsidRPr="00F54804">
        <w:t xml:space="preserve"> additional parameters and information, </w:t>
      </w:r>
      <w:r w:rsidR="0087077C">
        <w:t>e.g.</w:t>
      </w:r>
      <w:r w:rsidRPr="00F54804">
        <w:t xml:space="preserve"> type and manufacturer</w:t>
      </w:r>
      <w:r w:rsidR="00656E9D">
        <w:t xml:space="preserve"> </w:t>
      </w:r>
      <w:r w:rsidRPr="00F54804">
        <w:t xml:space="preserve">of </w:t>
      </w:r>
      <w:r w:rsidR="0087077C">
        <w:t>a</w:t>
      </w:r>
      <w:r w:rsidRPr="00F54804">
        <w:t xml:space="preserve"> welding device, may be relevant and needed. These parameters are not included in the present document yet. </w:t>
      </w:r>
    </w:p>
    <w:p w14:paraId="42529DDE" w14:textId="77777777" w:rsidR="002D2C85" w:rsidRPr="00F54804" w:rsidRDefault="002D2C85" w:rsidP="00B202D2">
      <w:pPr>
        <w:pStyle w:val="berschrift2"/>
      </w:pPr>
      <w:bookmarkStart w:id="2322" w:name="_Ref338846673"/>
      <w:bookmarkStart w:id="2323" w:name="_Toc338938924"/>
      <w:bookmarkStart w:id="2324" w:name="_Toc338939260"/>
      <w:bookmarkStart w:id="2325" w:name="_Toc413359626"/>
      <w:bookmarkStart w:id="2326" w:name="_Toc3557078"/>
      <w:bookmarkStart w:id="2327" w:name="_Toc34747328"/>
      <w:bookmarkStart w:id="2328" w:name="_Toc77102149"/>
      <w:bookmarkStart w:id="2329" w:name="_Toc159618837"/>
      <w:r w:rsidRPr="00F54804">
        <w:t>Other relevant and new joint types</w:t>
      </w:r>
      <w:bookmarkEnd w:id="2322"/>
      <w:bookmarkEnd w:id="2323"/>
      <w:bookmarkEnd w:id="2324"/>
      <w:bookmarkEnd w:id="2325"/>
      <w:bookmarkEnd w:id="2326"/>
      <w:bookmarkEnd w:id="2327"/>
      <w:bookmarkEnd w:id="2328"/>
      <w:bookmarkEnd w:id="2329"/>
    </w:p>
    <w:p w14:paraId="767F332C" w14:textId="77777777" w:rsidR="002D2C85" w:rsidRPr="00F54804" w:rsidRDefault="002D2C85" w:rsidP="00993D35">
      <w:pPr>
        <w:keepNext/>
      </w:pPr>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50BD670E" w:rsidR="0036320E" w:rsidRPr="0013175B" w:rsidRDefault="0036320E" w:rsidP="00DE0BBC">
      <w:pPr>
        <w:pStyle w:val="ANNEX"/>
        <w:numPr>
          <w:ilvl w:val="0"/>
          <w:numId w:val="2"/>
        </w:numPr>
      </w:pPr>
      <w:bookmarkStart w:id="2330" w:name="_Ref69238344"/>
      <w:bookmarkStart w:id="2331" w:name="_Toc77102146"/>
      <w:bookmarkEnd w:id="2313"/>
      <w:bookmarkEnd w:id="2314"/>
      <w:r w:rsidRPr="0013175B">
        <w:lastRenderedPageBreak/>
        <w:br/>
      </w:r>
      <w:bookmarkStart w:id="2332" w:name="_Ref101250163"/>
      <w:bookmarkStart w:id="2333" w:name="_Toc159618838"/>
      <w:r w:rsidRPr="0013175B">
        <w:rPr>
          <w:b w:val="0"/>
          <w:bCs/>
        </w:rPr>
        <w:t>(informative)</w:t>
      </w:r>
      <w:r w:rsidRPr="0013175B">
        <w:br/>
      </w:r>
      <w:r w:rsidRPr="0013175B">
        <w:br/>
        <w:t xml:space="preserve">Derivation of </w:t>
      </w:r>
      <w:r w:rsidR="00FF3255">
        <w:t>f</w:t>
      </w:r>
      <w:r w:rsidRPr="0013175B">
        <w:t xml:space="preserve">ormulae used for </w:t>
      </w:r>
      <w:r w:rsidR="00FF3255">
        <w:t>r</w:t>
      </w:r>
      <w:r w:rsidRPr="0013175B">
        <w:t xml:space="preserve">egular </w:t>
      </w:r>
      <w:r w:rsidR="00FF3255">
        <w:t>i</w:t>
      </w:r>
      <w:r w:rsidRPr="0013175B">
        <w:t xml:space="preserve">ntermittent </w:t>
      </w:r>
      <w:r w:rsidR="00FF3255">
        <w:t>w</w:t>
      </w:r>
      <w:r w:rsidRPr="0013175B">
        <w:t>elds</w:t>
      </w:r>
      <w:bookmarkEnd w:id="2330"/>
      <w:bookmarkEnd w:id="2331"/>
      <w:bookmarkEnd w:id="2332"/>
      <w:bookmarkEnd w:id="2333"/>
      <w:r w:rsidR="00FF3255">
        <w:t xml:space="preserve"> </w:t>
      </w:r>
    </w:p>
    <w:p w14:paraId="099379AC" w14:textId="4417101E" w:rsidR="0036320E" w:rsidRPr="001E4607" w:rsidRDefault="0036320E" w:rsidP="0036320E">
      <w:r w:rsidRPr="005C2D94">
        <w:t>The regular intermittent weld is defined using the</w:t>
      </w:r>
      <w:r w:rsidR="00FF3255">
        <w:t xml:space="preserve"> following </w:t>
      </w:r>
      <w:r w:rsidRPr="005C2D94">
        <w:t>terms</w:t>
      </w:r>
      <w:r w:rsidR="00FF3255">
        <w:t xml:space="preserve"> (see Figure A.</w:t>
      </w:r>
      <w:r w:rsidR="00FF3255">
        <w:fldChar w:fldCharType="begin"/>
      </w:r>
      <w:r w:rsidR="00FF3255">
        <w:instrText xml:space="preserve"> REF Figure_A1 \h </w:instrText>
      </w:r>
      <w:r w:rsidR="00FF3255">
        <w:fldChar w:fldCharType="separate"/>
      </w:r>
      <w:r w:rsidR="0012574E">
        <w:rPr>
          <w:noProof/>
        </w:rPr>
        <w:t>1</w:t>
      </w:r>
      <w:r w:rsidR="00FF3255">
        <w:fldChar w:fldCharType="end"/>
      </w:r>
      <w:r w:rsidR="00FF3255">
        <w:t>)</w:t>
      </w:r>
      <w:r w:rsidRPr="005C2D94">
        <w:t>:</w:t>
      </w:r>
      <w:r w:rsidR="00FF3255">
        <w:t xml:space="preserve"> </w:t>
      </w:r>
    </w:p>
    <w:p w14:paraId="79AF776C" w14:textId="50F29416" w:rsidR="0036320E" w:rsidRPr="00F54804" w:rsidRDefault="00D860C8" w:rsidP="0036320E">
      <w:pPr>
        <w:keepNext/>
      </w:pPr>
      <w:r>
        <w:rPr>
          <w:noProof/>
        </w:rPr>
        <mc:AlternateContent>
          <mc:Choice Requires="wpg">
            <w:drawing>
              <wp:inline distT="0" distB="0" distL="0" distR="0" wp14:anchorId="69C6BC07" wp14:editId="7F631C27">
                <wp:extent cx="6108065" cy="1876425"/>
                <wp:effectExtent l="0" t="0" r="6985" b="9525"/>
                <wp:docPr id="58" name="Gruppieren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1876425"/>
                          <a:chOff x="0" y="0"/>
                          <a:chExt cx="61081" cy="18764"/>
                        </a:xfrm>
                      </wpg:grpSpPr>
                      <pic:pic xmlns:pic="http://schemas.openxmlformats.org/drawingml/2006/picture">
                        <pic:nvPicPr>
                          <pic:cNvPr id="59" name="Picture 1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743" y="699"/>
                            <a:ext cx="57595" cy="17278"/>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0"/>
                        <wps:cNvSpPr>
                          <a:spLocks noChangeArrowheads="1"/>
                        </wps:cNvSpPr>
                        <wps:spPr bwMode="auto">
                          <a:xfrm>
                            <a:off x="0" y="2028"/>
                            <a:ext cx="1668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wps:txbx>
                        <wps:bodyPr rot="0" vert="horz" wrap="square" lIns="0" tIns="45720" rIns="0" bIns="45720" anchor="ctr" anchorCtr="0" upright="1">
                          <a:noAutofit/>
                        </wps:bodyPr>
                      </wps:wsp>
                      <wps:wsp>
                        <wps:cNvPr id="61" name="Rectangle 57"/>
                        <wps:cNvSpPr>
                          <a:spLocks noChangeArrowheads="1"/>
                        </wps:cNvSpPr>
                        <wps:spPr bwMode="auto">
                          <a:xfrm>
                            <a:off x="26712" y="0"/>
                            <a:ext cx="21687"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wps:txbx>
                        <wps:bodyPr rot="0" vert="horz" wrap="square" lIns="91440" tIns="45720" rIns="91440" bIns="45720" anchor="ctr" anchorCtr="0" upright="1">
                          <a:noAutofit/>
                        </wps:bodyPr>
                      </wps:wsp>
                      <wps:wsp>
                        <wps:cNvPr id="62" name="Rectangle 54"/>
                        <wps:cNvSpPr>
                          <a:spLocks noChangeArrowheads="1"/>
                        </wps:cNvSpPr>
                        <wps:spPr bwMode="auto">
                          <a:xfrm>
                            <a:off x="47511" y="1329"/>
                            <a:ext cx="13570"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wps:txbx>
                        <wps:bodyPr rot="0" vert="horz" wrap="square" lIns="0" tIns="45720" rIns="0" bIns="45720" anchor="ctr" anchorCtr="0" upright="1">
                          <a:noAutofit/>
                        </wps:bodyPr>
                      </wps:wsp>
                      <wps:wsp>
                        <wps:cNvPr id="63" name="Rectangle 51"/>
                        <wps:cNvSpPr>
                          <a:spLocks noChangeArrowheads="1"/>
                        </wps:cNvSpPr>
                        <wps:spPr bwMode="auto">
                          <a:xfrm>
                            <a:off x="23484" y="11198"/>
                            <a:ext cx="13413" cy="2397"/>
                          </a:xfrm>
                          <a:prstGeom prst="rect">
                            <a:avLst/>
                          </a:prstGeom>
                          <a:solidFill>
                            <a:schemeClr val="bg1">
                              <a:lumMod val="100000"/>
                              <a:lumOff val="0"/>
                            </a:schemeClr>
                          </a:solidFill>
                          <a:ln w="9525">
                            <a:solidFill>
                              <a:srgbClr val="FFFFFF"/>
                            </a:solidFill>
                            <a:prstDash val="sysDot"/>
                            <a:miter lim="800000"/>
                            <a:headEnd/>
                            <a:tailEnd/>
                          </a:ln>
                        </wps:spPr>
                        <wps:txb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wps:txbx>
                        <wps:bodyPr rot="0" vert="horz" wrap="square" lIns="91440" tIns="45720" rIns="91440" bIns="45720" anchor="ctr" anchorCtr="0" upright="1">
                          <a:noAutofit/>
                        </wps:bodyPr>
                      </wps:wsp>
                      <wps:wsp>
                        <wps:cNvPr id="289" name="Rectangle 70"/>
                        <wps:cNvSpPr>
                          <a:spLocks noChangeArrowheads="1"/>
                        </wps:cNvSpPr>
                        <wps:spPr bwMode="auto">
                          <a:xfrm>
                            <a:off x="15079" y="15620"/>
                            <a:ext cx="21686" cy="3144"/>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wps:txbx>
                        <wps:bodyPr rot="0" vert="horz" wrap="square" lIns="91440" tIns="45720" rIns="91440" bIns="45720" anchor="ctr" anchorCtr="0" upright="1">
                          <a:noAutofit/>
                        </wps:bodyPr>
                      </wps:wsp>
                    </wpg:wgp>
                  </a:graphicData>
                </a:graphic>
              </wp:inline>
            </w:drawing>
          </mc:Choice>
          <mc:Fallback>
            <w:pict>
              <v:group w14:anchorId="69C6BC07" id="Gruppieren 13" o:spid="_x0000_s1773" style="width:480.95pt;height:147.75pt;mso-position-horizontal-relative:char;mso-position-vertical-relative:line" coordsize="6108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">
                <v:shape id="Picture 130" o:spid="_x0000_s1774" type="#_x0000_t75" style="position:absolute;left:1743;top:699;width:5759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">
                  <v:imagedata r:id="rId203" o:title=""/>
                </v:shape>
                <v:rect id="Rectangle 50" o:spid="_x0000_s1775" style="position:absolute;top:2028;width:1668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" fillcolor="white [3212]" stroked="f" strokeweight="2pt">
                  <v:textbox inset="0,,0">
                    <w:txbxContent>
                      <w:p w14:paraId="22B04342"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“first spacing”</w:t>
                        </w:r>
                      </w:p>
                    </w:txbxContent>
                  </v:textbox>
                </v:rect>
                <v:rect id="Rectangle 57" o:spid="_x0000_s1776" style="position:absolute;left:26712;width:2168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" fillcolor="white [3212]" stroked="f" strokeweight="2pt">
                  <v:textbox>
                    <w:txbxContent>
                      <w:p w14:paraId="28C67C3C"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“spacing”</w:t>
                        </w:r>
                      </w:p>
                    </w:txbxContent>
                  </v:textbox>
                </v:rect>
                <v:rect id="Rectangle 54" o:spid="_x0000_s1777" style="position:absolute;left:47511;top:1329;width:1357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" fillcolor="white [3212]" stroked="f" strokeweight="2pt">
                  <v:textbox inset="0,,0">
                    <w:txbxContent>
                      <w:p w14:paraId="3FB5692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“last spacing”</w:t>
                        </w:r>
                      </w:p>
                    </w:txbxContent>
                  </v:textbox>
                </v:rect>
                <v:rect id="Rectangle 51" o:spid="_x0000_s1778" style="position:absolute;left:23484;top:11198;width:13413;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" fillcolor="white [3212]" strokecolor="white">
                  <v:stroke dashstyle="1 1"/>
                  <v:textbox>
                    <w:txbxContent>
                      <w:p w14:paraId="07EF5793" w14:textId="77777777" w:rsidR="004568B0" w:rsidRPr="00334AD3" w:rsidRDefault="004568B0" w:rsidP="004568B0">
                        <w:pPr>
                          <w:jc w:val="center"/>
                          <w:textAlignment w:val="baseline"/>
                          <w:rPr>
                            <w:rFonts w:cstheme="minorBidi"/>
                            <w:color w:val="000000"/>
                            <w:sz w:val="24"/>
                            <w:szCs w:val="24"/>
                            <w:lang w:val="en-US"/>
                          </w:rPr>
                        </w:pPr>
                        <w:r w:rsidRPr="00334AD3">
                          <w:rPr>
                            <w:rFonts w:cstheme="minorBidi"/>
                            <w:color w:val="000000"/>
                            <w:lang w:val="en-US"/>
                          </w:rPr>
                          <w:t>total length</w:t>
                        </w:r>
                      </w:p>
                    </w:txbxContent>
                  </v:textbox>
                </v:rect>
                <v:rect id="Rectangle 70" o:spid="_x0000_s1779" style="position:absolute;left:15079;top:15620;width:21686;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" fillcolor="white [3212]" stroked="f" strokeweight="2pt">
                  <v:textbox>
                    <w:txbxContent>
                      <w:p w14:paraId="775775D8" w14:textId="77777777" w:rsidR="004568B0" w:rsidRPr="00334AD3" w:rsidRDefault="004568B0" w:rsidP="004568B0">
                        <w:pPr>
                          <w:jc w:val="center"/>
                          <w:textAlignment w:val="baseline"/>
                          <w:rPr>
                            <w:rFonts w:cstheme="minorBidi"/>
                            <w:color w:val="000000"/>
                            <w:sz w:val="28"/>
                            <w:szCs w:val="28"/>
                            <w:lang w:val="en-US"/>
                          </w:rPr>
                        </w:pPr>
                        <w:r w:rsidRPr="00334AD3">
                          <w:rPr>
                            <w:rFonts w:cstheme="minorBidi"/>
                            <w:color w:val="000000"/>
                            <w:sz w:val="28"/>
                            <w:szCs w:val="28"/>
                            <w:lang w:val="en-US"/>
                          </w:rPr>
                          <w:t>“length”</w:t>
                        </w:r>
                      </w:p>
                    </w:txbxContent>
                  </v:textbox>
                </v:rect>
                <w10:anchorlock/>
              </v:group>
            </w:pict>
          </mc:Fallback>
        </mc:AlternateContent>
      </w:r>
    </w:p>
    <w:p w14:paraId="5B85766D" w14:textId="32A85133" w:rsidR="0036320E" w:rsidRPr="00F54804" w:rsidRDefault="0008382E" w:rsidP="00951A4A">
      <w:pPr>
        <w:pStyle w:val="Beschriftung"/>
      </w:pPr>
      <w:bookmarkStart w:id="2334" w:name="_Toc76030609"/>
      <w:bookmarkStart w:id="2335" w:name="_Toc94530894"/>
      <w:bookmarkStart w:id="2336" w:name="_Toc159618930"/>
      <w:r>
        <w:t>Figure A.</w:t>
      </w:r>
      <w:bookmarkStart w:id="2337" w:name="Figure_A1"/>
      <w:r>
        <w:fldChar w:fldCharType="begin"/>
      </w:r>
      <w:r>
        <w:instrText xml:space="preserve"> SEQ Figure_A. \* ARABIC </w:instrText>
      </w:r>
      <w:r>
        <w:fldChar w:fldCharType="separate"/>
      </w:r>
      <w:r w:rsidR="0012574E">
        <w:rPr>
          <w:noProof/>
        </w:rPr>
        <w:t>1</w:t>
      </w:r>
      <w:r>
        <w:fldChar w:fldCharType="end"/>
      </w:r>
      <w:bookmarkEnd w:id="2337"/>
      <w:r w:rsidR="00683BEB">
        <w:t xml:space="preserve"> —</w:t>
      </w:r>
      <w:r w:rsidR="0036320E" w:rsidRPr="00F54804">
        <w:t xml:space="preserve"> 'length', 'spacing', 'first_spacing' and 'last_spacing' are the terms needed to define a regular intermittent weld</w:t>
      </w:r>
      <w:bookmarkEnd w:id="2334"/>
      <w:bookmarkEnd w:id="2335"/>
      <w:bookmarkEnd w:id="2336"/>
      <w:r w:rsidR="0036320E" w:rsidRPr="00F54804">
        <w:t xml:space="preserve"> </w:t>
      </w:r>
    </w:p>
    <w:p w14:paraId="2A1D07BE" w14:textId="77777777" w:rsidR="0036320E" w:rsidRPr="005C2D94" w:rsidRDefault="0036320E" w:rsidP="0036320E"/>
    <w:p w14:paraId="36BEDD30" w14:textId="5D86C1FA" w:rsidR="0036320E" w:rsidRPr="00BD52D7" w:rsidRDefault="0036320E" w:rsidP="0036320E">
      <w:r w:rsidRPr="005C2D94">
        <w:t xml:space="preserve">For simplicity, we </w:t>
      </w:r>
      <w:r w:rsidRPr="00E0243F">
        <w:t>shall</w:t>
      </w:r>
      <w:r w:rsidRPr="005C2D94">
        <w:t xml:space="preserve"> refer to them </w:t>
      </w:r>
      <w:r w:rsidRPr="001E4607">
        <w:t>as</w:t>
      </w:r>
      <w:r w:rsidR="00FF3255">
        <w:t xml:space="preserve"> (see Figure A.</w:t>
      </w:r>
      <w:r w:rsidR="00FF3255">
        <w:fldChar w:fldCharType="begin"/>
      </w:r>
      <w:r w:rsidR="00FF3255">
        <w:instrText xml:space="preserve"> REF Figure_A2 \h </w:instrText>
      </w:r>
      <w:r w:rsidR="00FF3255">
        <w:fldChar w:fldCharType="separate"/>
      </w:r>
      <w:r w:rsidR="0012574E">
        <w:rPr>
          <w:noProof/>
        </w:rPr>
        <w:t>2</w:t>
      </w:r>
      <w:r w:rsidR="00FF3255">
        <w:fldChar w:fldCharType="end"/>
      </w:r>
      <w:r w:rsidR="00FF3255">
        <w:t>)</w:t>
      </w:r>
      <w:r w:rsidRPr="001E4607">
        <w:t>:</w:t>
      </w:r>
      <w:r w:rsidR="00FF3255">
        <w:t xml:space="preserve"> </w:t>
      </w:r>
    </w:p>
    <w:p w14:paraId="53385A1F" w14:textId="5DACFCBD" w:rsidR="0036320E" w:rsidRPr="00F54804" w:rsidRDefault="00D860C8" w:rsidP="0036320E">
      <w:pPr>
        <w:keepNext/>
      </w:pPr>
      <w:r>
        <w:rPr>
          <w:noProof/>
        </w:rPr>
        <mc:AlternateContent>
          <mc:Choice Requires="wpg">
            <w:drawing>
              <wp:inline distT="0" distB="0" distL="0" distR="0" wp14:anchorId="71D6E9D9" wp14:editId="58A8C57C">
                <wp:extent cx="5677535" cy="1320800"/>
                <wp:effectExtent l="2540" t="5080" r="0" b="0"/>
                <wp:docPr id="45"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1320800"/>
                          <a:chOff x="0" y="0"/>
                          <a:chExt cx="56775" cy="14211"/>
                        </a:xfrm>
                      </wpg:grpSpPr>
                      <pic:pic xmlns:pic="http://schemas.openxmlformats.org/drawingml/2006/picture">
                        <pic:nvPicPr>
                          <pic:cNvPr id="47" name="Picture 134"/>
                          <pic:cNvPicPr>
                            <a:picLocks noChangeAspect="1" noChangeArrowheads="1"/>
                          </pic:cNvPicPr>
                        </pic:nvPicPr>
                        <pic:blipFill>
                          <a:blip r:embed="rId204" cstate="print">
                            <a:extLst>
                              <a:ext uri="{28A0092B-C50C-407E-A947-70E740481C1C}">
                                <a14:useLocalDpi xmlns:a14="http://schemas.microsoft.com/office/drawing/2010/main" val="0"/>
                              </a:ext>
                            </a:extLst>
                          </a:blip>
                          <a:srcRect r="1421"/>
                          <a:stretch>
                            <a:fillRect/>
                          </a:stretch>
                        </pic:blipFill>
                        <pic:spPr bwMode="auto">
                          <a:xfrm>
                            <a:off x="0" y="0"/>
                            <a:ext cx="56775" cy="14211"/>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78"/>
                        <wps:cNvSpPr>
                          <a:spLocks noChangeArrowheads="1"/>
                        </wps:cNvSpPr>
                        <wps:spPr bwMode="auto">
                          <a:xfrm>
                            <a:off x="3337" y="2411"/>
                            <a:ext cx="6474" cy="3600"/>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wps:txbx>
                        <wps:bodyPr rot="0" vert="horz" wrap="square" lIns="91440" tIns="45720" rIns="91440" bIns="45720" anchor="ctr" anchorCtr="0" upright="1">
                          <a:noAutofit/>
                        </wps:bodyPr>
                      </wps:wsp>
                      <wps:wsp>
                        <wps:cNvPr id="49" name="Rectangle 99"/>
                        <wps:cNvSpPr>
                          <a:spLocks noChangeArrowheads="1"/>
                        </wps:cNvSpPr>
                        <wps:spPr bwMode="auto">
                          <a:xfrm>
                            <a:off x="29906" y="1292"/>
                            <a:ext cx="5172" cy="2993"/>
                          </a:xfrm>
                          <a:prstGeom prst="rect">
                            <a:avLst/>
                          </a:prstGeom>
                          <a:solidFill>
                            <a:schemeClr val="bg1">
                              <a:lumMod val="100000"/>
                              <a:lumOff val="0"/>
                            </a:schemeClr>
                          </a:solidFill>
                          <a:ln w="9525">
                            <a:solidFill>
                              <a:srgbClr val="FFFFFF"/>
                            </a:solidFill>
                            <a:prstDash val="sysDot"/>
                            <a:miter lim="800000"/>
                            <a:headEnd/>
                            <a:tailEnd/>
                          </a:ln>
                        </wps:spPr>
                        <wps:txb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wps:txbx>
                        <wps:bodyPr rot="0" vert="horz" wrap="square" lIns="91440" tIns="45720" rIns="91440" bIns="45720" anchor="ctr" anchorCtr="0" upright="1">
                          <a:noAutofit/>
                        </wps:bodyPr>
                      </wps:wsp>
                      <wps:wsp>
                        <wps:cNvPr id="50" name="Rectangle 79"/>
                        <wps:cNvSpPr>
                          <a:spLocks noChangeArrowheads="1"/>
                        </wps:cNvSpPr>
                        <wps:spPr bwMode="auto">
                          <a:xfrm>
                            <a:off x="22784" y="9020"/>
                            <a:ext cx="13413" cy="4188"/>
                          </a:xfrm>
                          <a:prstGeom prst="rect">
                            <a:avLst/>
                          </a:prstGeom>
                          <a:solidFill>
                            <a:schemeClr val="bg1">
                              <a:lumMod val="100000"/>
                              <a:lumOff val="0"/>
                            </a:schemeClr>
                          </a:solidFill>
                          <a:ln w="9525">
                            <a:solidFill>
                              <a:srgbClr val="FFFFFF"/>
                            </a:solidFill>
                            <a:prstDash val="sysDot"/>
                            <a:miter lim="800000"/>
                            <a:headEnd/>
                            <a:tailEnd/>
                          </a:ln>
                        </wps:spPr>
                        <wps:txb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wps:txbx>
                        <wps:bodyPr rot="0" vert="horz" wrap="square" lIns="91440" tIns="45720" rIns="91440" bIns="45720" anchor="ctr" anchorCtr="0" upright="1">
                          <a:noAutofit/>
                        </wps:bodyPr>
                      </wps:wsp>
                      <wps:wsp>
                        <wps:cNvPr id="51" name="Rectangle 95"/>
                        <wps:cNvSpPr>
                          <a:spLocks noChangeArrowheads="1"/>
                        </wps:cNvSpPr>
                        <wps:spPr bwMode="auto">
                          <a:xfrm>
                            <a:off x="17263" y="6011"/>
                            <a:ext cx="5191"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2" name="Rectangle 95"/>
                        <wps:cNvSpPr>
                          <a:spLocks noChangeArrowheads="1"/>
                        </wps:cNvSpPr>
                        <wps:spPr bwMode="auto">
                          <a:xfrm>
                            <a:off x="30358"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3" name="Rectangle 95"/>
                        <wps:cNvSpPr>
                          <a:spLocks noChangeArrowheads="1"/>
                        </wps:cNvSpPr>
                        <wps:spPr bwMode="auto">
                          <a:xfrm>
                            <a:off x="42975" y="6011"/>
                            <a:ext cx="5192" cy="1726"/>
                          </a:xfrm>
                          <a:prstGeom prst="rect">
                            <a:avLst/>
                          </a:prstGeom>
                          <a:solidFill>
                            <a:schemeClr val="bg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wps:txbx>
                        <wps:bodyPr rot="0" vert="horz" wrap="square" lIns="91440" tIns="45720" rIns="91440" bIns="45720" anchor="ctr" anchorCtr="0" upright="1">
                          <a:noAutofit/>
                        </wps:bodyPr>
                      </wps:wsp>
                      <wps:wsp>
                        <wps:cNvPr id="54" name="Rectangle 95"/>
                        <wps:cNvSpPr>
                          <a:spLocks noChangeArrowheads="1"/>
                        </wps:cNvSpPr>
                        <wps:spPr bwMode="auto">
                          <a:xfrm>
                            <a:off x="48431" y="6237"/>
                            <a:ext cx="524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5" name="Rectangle 95"/>
                        <wps:cNvSpPr>
                          <a:spLocks noChangeArrowheads="1"/>
                        </wps:cNvSpPr>
                        <wps:spPr bwMode="auto">
                          <a:xfrm>
                            <a:off x="36523"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6" name="Rectangle 95"/>
                        <wps:cNvSpPr>
                          <a:spLocks noChangeArrowheads="1"/>
                        </wps:cNvSpPr>
                        <wps:spPr bwMode="auto">
                          <a:xfrm>
                            <a:off x="23720"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s:wsp>
                        <wps:cNvPr id="57" name="Rectangle 95"/>
                        <wps:cNvSpPr>
                          <a:spLocks noChangeArrowheads="1"/>
                        </wps:cNvSpPr>
                        <wps:spPr bwMode="auto">
                          <a:xfrm>
                            <a:off x="11422" y="6237"/>
                            <a:ext cx="5061" cy="1500"/>
                          </a:xfrm>
                          <a:prstGeom prst="rect">
                            <a:avLst/>
                          </a:prstGeom>
                          <a:solidFill>
                            <a:schemeClr val="accent1">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wps:txbx>
                        <wps:bodyPr rot="0" vert="horz" wrap="square" lIns="91440" tIns="45720" rIns="91440" bIns="45720" anchor="ctr" anchorCtr="0" upright="1">
                          <a:noAutofit/>
                        </wps:bodyPr>
                      </wps:wsp>
                    </wpg:wgp>
                  </a:graphicData>
                </a:graphic>
              </wp:inline>
            </w:drawing>
          </mc:Choice>
          <mc:Fallback>
            <w:pict>
              <v:group w14:anchorId="71D6E9D9" id="Gruppieren 39" o:spid="_x0000_s1780" style="width:447.05pt;height:104pt;mso-position-horizontal-relative:char;mso-position-vertical-relative:line" coordsize="56775,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">
                <v:shape id="Picture 134" o:spid="_x0000_s1781" type="#_x0000_t75" style="position:absolute;width:56775;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">
                  <v:imagedata r:id="rId205" o:title="" cropright="931f"/>
                </v:shape>
                <v:rect id="Rectangle 78" o:spid="_x0000_s1782" style="position:absolute;left:3337;top:2411;width:64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" fillcolor="white [3212]" stroked="f" strokeweight="2pt">
                  <v:textbox>
                    <w:txbxContent>
                      <w:p w14:paraId="568D63CB"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m</w:t>
                        </w:r>
                        <w:r>
                          <w:rPr>
                            <w:rFonts w:ascii="Book Antiqua" w:hAnsi="Book Antiqua" w:cstheme="minorBidi"/>
                            <w:i/>
                            <w:iCs/>
                            <w:color w:val="000000"/>
                            <w:position w:val="-7"/>
                            <w:sz w:val="28"/>
                            <w:szCs w:val="28"/>
                            <w:vertAlign w:val="subscript"/>
                            <w:lang w:val="en-US"/>
                          </w:rPr>
                          <w:t>first</w:t>
                        </w:r>
                      </w:p>
                    </w:txbxContent>
                  </v:textbox>
                </v:rect>
                <v:rect id="Rectangle 99" o:spid="_x0000_s1783" style="position:absolute;left:29906;top:1292;width:5172;height:2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" fillcolor="white [3212]" strokecolor="white">
                  <v:stroke dashstyle="1 1"/>
                  <v:textbox>
                    <w:txbxContent>
                      <w:p w14:paraId="199D9EE4"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p>
                    </w:txbxContent>
                  </v:textbox>
                </v:rect>
                <v:rect id="Rectangle 79" o:spid="_x0000_s1784" style="position:absolute;left:22784;top:9020;width:13413;height: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" fillcolor="white [3212]" strokecolor="white">
                  <v:stroke dashstyle="1 1"/>
                  <v:textbox>
                    <w:txbxContent>
                      <w:p w14:paraId="4FC74FFC" w14:textId="77777777" w:rsidR="004568B0" w:rsidRDefault="004568B0" w:rsidP="004568B0">
                        <w:pPr>
                          <w:jc w:val="center"/>
                          <w:textAlignment w:val="baseline"/>
                          <w:rPr>
                            <w:rFonts w:ascii="Book Antiqua" w:hAnsi="Book Antiqua" w:cstheme="minorBidi"/>
                            <w:i/>
                            <w:iCs/>
                            <w:color w:val="000000"/>
                            <w:sz w:val="32"/>
                            <w:szCs w:val="32"/>
                            <w:lang w:val="en-US"/>
                          </w:rPr>
                        </w:pPr>
                        <w:r>
                          <w:rPr>
                            <w:rFonts w:ascii="Book Antiqua" w:hAnsi="Book Antiqua" w:cstheme="minorBidi"/>
                            <w:i/>
                            <w:iCs/>
                            <w:color w:val="000000"/>
                            <w:sz w:val="32"/>
                            <w:szCs w:val="32"/>
                            <w:lang w:val="en-US"/>
                          </w:rPr>
                          <w:t>L</w:t>
                        </w:r>
                        <w:r>
                          <w:rPr>
                            <w:rFonts w:ascii="Book Antiqua" w:hAnsi="Book Antiqua" w:cstheme="minorBidi"/>
                            <w:i/>
                            <w:iCs/>
                            <w:color w:val="000000"/>
                            <w:position w:val="-8"/>
                            <w:sz w:val="32"/>
                            <w:szCs w:val="32"/>
                            <w:vertAlign w:val="subscript"/>
                            <w:lang w:val="en-US"/>
                          </w:rPr>
                          <w:t>total</w:t>
                        </w:r>
                      </w:p>
                    </w:txbxContent>
                  </v:textbox>
                </v:rect>
                <v:rect id="Rectangle 95" o:spid="_x0000_s1785" style="position:absolute;left:17263;top:6011;width:5191;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" fillcolor="white [3212]" stroked="f" strokeweight="2pt">
                  <v:textbox>
                    <w:txbxContent>
                      <w:p w14:paraId="3BF29CBD"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6" style="position:absolute;left:30358;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" fillcolor="white [3212]" stroked="f" strokeweight="2pt">
                  <v:textbox>
                    <w:txbxContent>
                      <w:p w14:paraId="263A4FB6"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7" style="position:absolute;left:42975;top:6011;width:5192;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textbox>
                    <w:txbxContent>
                      <w:p w14:paraId="6BD37132" w14:textId="77777777" w:rsidR="004568B0" w:rsidRDefault="004568B0" w:rsidP="004568B0">
                        <w:pPr>
                          <w:jc w:val="center"/>
                          <w:textAlignment w:val="baseline"/>
                          <w:rPr>
                            <w:rFonts w:ascii="Book Antiqua" w:hAnsi="Book Antiqua" w:cstheme="minorBidi"/>
                            <w:i/>
                            <w:iCs/>
                            <w:color w:val="000000"/>
                            <w:sz w:val="28"/>
                            <w:szCs w:val="28"/>
                            <w:lang w:val="en-US"/>
                          </w:rPr>
                        </w:pPr>
                        <w:r>
                          <w:rPr>
                            <w:rFonts w:ascii="Book Antiqua" w:hAnsi="Book Antiqua" w:cstheme="minorBidi"/>
                            <w:i/>
                            <w:iCs/>
                            <w:color w:val="000000"/>
                            <w:sz w:val="28"/>
                            <w:szCs w:val="28"/>
                            <w:lang w:val="en-US"/>
                          </w:rPr>
                          <w:t>s</w:t>
                        </w:r>
                      </w:p>
                    </w:txbxContent>
                  </v:textbox>
                </v:rect>
                <v:rect id="Rectangle 95" o:spid="_x0000_s1788" style="position:absolute;left:48431;top:6237;width:524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" fillcolor="#9cc2e5 [1940]" stroked="f" strokeweight="2pt">
                  <v:textbox>
                    <w:txbxContent>
                      <w:p w14:paraId="0AE5D29C"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89" style="position:absolute;left:36523;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" fillcolor="#9cc2e5 [1940]" stroked="f" strokeweight="2pt">
                  <v:textbox>
                    <w:txbxContent>
                      <w:p w14:paraId="3D61E9CB"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0" style="position:absolute;left:23720;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" fillcolor="#9cc2e5 [1940]" stroked="f" strokeweight="2pt">
                  <v:textbox>
                    <w:txbxContent>
                      <w:p w14:paraId="36188405"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v:rect id="Rectangle 95" o:spid="_x0000_s1791" style="position:absolute;left:11422;top:6237;width:5061;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" fillcolor="#9cc2e5 [1940]" stroked="f" strokeweight="2pt">
                  <v:textbox>
                    <w:txbxContent>
                      <w:p w14:paraId="0354EE23" w14:textId="77777777" w:rsidR="004568B0" w:rsidRDefault="004568B0" w:rsidP="004568B0">
                        <w:pPr>
                          <w:jc w:val="center"/>
                          <w:textAlignment w:val="baseline"/>
                          <w:rPr>
                            <w:rFonts w:ascii="Book Antiqua" w:hAnsi="Book Antiqua" w:cstheme="minorBidi"/>
                            <w:i/>
                            <w:iCs/>
                            <w:color w:val="FFFFFF" w:themeColor="background1"/>
                            <w:sz w:val="28"/>
                            <w:szCs w:val="28"/>
                            <w:lang w:val="en-US"/>
                          </w:rPr>
                        </w:pPr>
                        <w:r>
                          <w:rPr>
                            <w:rFonts w:ascii="Book Antiqua" w:hAnsi="Book Antiqua" w:cstheme="minorBidi"/>
                            <w:i/>
                            <w:iCs/>
                            <w:color w:val="FFFFFF" w:themeColor="background1"/>
                            <w:sz w:val="28"/>
                            <w:szCs w:val="28"/>
                            <w:lang w:val="en-US"/>
                          </w:rPr>
                          <w:t>l</w:t>
                        </w:r>
                      </w:p>
                    </w:txbxContent>
                  </v:textbox>
                </v:rect>
                <w10:anchorlock/>
              </v:group>
            </w:pict>
          </mc:Fallback>
        </mc:AlternateContent>
      </w:r>
    </w:p>
    <w:p w14:paraId="20B46718" w14:textId="78EFB9DA" w:rsidR="0036320E" w:rsidRPr="005C2D94" w:rsidRDefault="0008382E" w:rsidP="004568B0">
      <w:pPr>
        <w:pStyle w:val="Beschriftung"/>
      </w:pPr>
      <w:bookmarkStart w:id="2338" w:name="_Toc76030610"/>
      <w:bookmarkStart w:id="2339" w:name="_Toc94530895"/>
      <w:bookmarkStart w:id="2340" w:name="_Toc159618931"/>
      <w:r>
        <w:t>Figure A.</w:t>
      </w:r>
      <w:bookmarkStart w:id="2341" w:name="Figure_A2"/>
      <w:r>
        <w:fldChar w:fldCharType="begin"/>
      </w:r>
      <w:r>
        <w:instrText xml:space="preserve"> SEQ Figure_A. \* ARABIC </w:instrText>
      </w:r>
      <w:r>
        <w:fldChar w:fldCharType="separate"/>
      </w:r>
      <w:r w:rsidR="0012574E">
        <w:rPr>
          <w:noProof/>
        </w:rPr>
        <w:t>2</w:t>
      </w:r>
      <w:r>
        <w:fldChar w:fldCharType="end"/>
      </w:r>
      <w:bookmarkEnd w:id="2341"/>
      <w:r w:rsidR="00683BEB">
        <w:t xml:space="preserve"> —</w:t>
      </w:r>
      <w:r w:rsidR="0036320E" w:rsidRPr="00F54804">
        <w:t xml:space="preserve"> </w:t>
      </w:r>
      <w:r w:rsidR="00F248ED">
        <w:t>R</w:t>
      </w:r>
      <w:r w:rsidR="0036320E" w:rsidRPr="00F54804">
        <w:t>egular intermittent weld with 'n'</w:t>
      </w:r>
      <w:r w:rsidR="0036320E" w:rsidRPr="005C2D94">
        <w:t xml:space="preserve"> segments and 'n-1' spacings between segments</w:t>
      </w:r>
      <w:bookmarkEnd w:id="2338"/>
      <w:bookmarkEnd w:id="2339"/>
      <w:bookmarkEnd w:id="2340"/>
      <w:r w:rsidR="00F248ED">
        <w:t xml:space="preserve"> </w:t>
      </w:r>
    </w:p>
    <w:p w14:paraId="43E3C8CD" w14:textId="457B68C9" w:rsidR="0036320E" w:rsidRPr="001E4607" w:rsidRDefault="0036320E" w:rsidP="0036320E">
      <w:r w:rsidRPr="005C2D94">
        <w:t>where:</w:t>
      </w:r>
      <w:r w:rsidR="00FF3255">
        <w:t xml:space="preserve"> </w:t>
      </w:r>
    </w:p>
    <w:tbl>
      <w:tblPr>
        <w:tblStyle w:val="Tabellenraster"/>
        <w:tblW w:w="0" w:type="auto"/>
        <w:tblCellMar>
          <w:top w:w="57" w:type="dxa"/>
        </w:tblCellMar>
        <w:tblLook w:val="04A0" w:firstRow="1" w:lastRow="0" w:firstColumn="1" w:lastColumn="0" w:noHBand="0" w:noVBand="1"/>
      </w:tblPr>
      <w:tblGrid>
        <w:gridCol w:w="1271"/>
        <w:gridCol w:w="8015"/>
      </w:tblGrid>
      <w:tr w:rsidR="0036320E" w:rsidRPr="00F54804" w14:paraId="6E027F39" w14:textId="77777777" w:rsidTr="00FF3255">
        <w:trPr>
          <w:cantSplit/>
        </w:trPr>
        <w:tc>
          <w:tcPr>
            <w:tcW w:w="1271" w:type="dxa"/>
          </w:tcPr>
          <w:p w14:paraId="149B4C73" w14:textId="77777777" w:rsidR="0036320E" w:rsidRPr="00D7391D" w:rsidRDefault="0036320E" w:rsidP="0007274A">
            <w:pPr>
              <w:rPr>
                <w:rFonts w:ascii="Book Antiqua" w:hAnsi="Book Antiqua"/>
                <w:i/>
                <w:sz w:val="24"/>
              </w:rPr>
            </w:pPr>
            <w:r w:rsidRPr="00BD52D7">
              <w:rPr>
                <w:rFonts w:ascii="Book Antiqua" w:hAnsi="Book Antiqua"/>
                <w:i/>
                <w:sz w:val="24"/>
              </w:rPr>
              <w:t>L</w:t>
            </w:r>
            <w:r w:rsidRPr="001668D7">
              <w:rPr>
                <w:rFonts w:ascii="Book Antiqua" w:hAnsi="Book Antiqua"/>
                <w:i/>
                <w:sz w:val="24"/>
                <w:vertAlign w:val="subscript"/>
              </w:rPr>
              <w:t>total</w:t>
            </w:r>
          </w:p>
        </w:tc>
        <w:tc>
          <w:tcPr>
            <w:tcW w:w="8015" w:type="dxa"/>
          </w:tcPr>
          <w:p w14:paraId="24D08171" w14:textId="38CFB79A" w:rsidR="0036320E" w:rsidRPr="00F54804" w:rsidRDefault="0036320E" w:rsidP="00BA7BF8">
            <w:pPr>
              <w:jc w:val="left"/>
            </w:pPr>
            <w:r w:rsidRPr="000A1B7B">
              <w:t>The</w:t>
            </w:r>
            <w:r w:rsidR="00F3142F">
              <w:t xml:space="preserve"> “</w:t>
            </w:r>
            <w:r w:rsidRPr="000A1B7B">
              <w:t>total length</w:t>
            </w:r>
            <w:r w:rsidR="00DA4207">
              <w:t xml:space="preserve">” </w:t>
            </w:r>
            <w:r w:rsidRPr="000A1B7B">
              <w:t xml:space="preserve">of the of the </w:t>
            </w:r>
            <w:r w:rsidRPr="003C6EB5">
              <w:rPr>
                <w:rFonts w:ascii="Courier New" w:hAnsi="Courier New" w:cs="Courier New"/>
              </w:rPr>
              <w:t>&lt;loc_list</w:t>
            </w:r>
            <w:r w:rsidR="003C6EB5">
              <w:rPr>
                <w:rFonts w:ascii="Courier New" w:hAnsi="Courier New" w:cs="Courier New"/>
              </w:rPr>
              <w:t>/</w:t>
            </w:r>
            <w:r w:rsidRPr="003C6EB5">
              <w:rPr>
                <w:rFonts w:ascii="Courier New" w:hAnsi="Courier New" w:cs="Courier New"/>
              </w:rPr>
              <w:t>&gt;</w:t>
            </w:r>
            <w:r w:rsidRPr="000A1B7B">
              <w:t xml:space="preserve"> polyline in </w:t>
            </w:r>
            <w:r w:rsidRPr="0013175B">
              <w:t>χ</w:t>
            </w:r>
            <w:r w:rsidRPr="00F54804">
              <w:t>MCF.</w:t>
            </w:r>
          </w:p>
        </w:tc>
      </w:tr>
      <w:tr w:rsidR="0036320E" w:rsidRPr="00F54804" w14:paraId="52F4B03E" w14:textId="77777777" w:rsidTr="00FF3255">
        <w:trPr>
          <w:cantSplit/>
        </w:trPr>
        <w:tc>
          <w:tcPr>
            <w:tcW w:w="1271" w:type="dxa"/>
          </w:tcPr>
          <w:p w14:paraId="70D7B03B"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first</w:t>
            </w:r>
          </w:p>
        </w:tc>
        <w:tc>
          <w:tcPr>
            <w:tcW w:w="8015" w:type="dxa"/>
          </w:tcPr>
          <w:p w14:paraId="1D90B176" w14:textId="77777777" w:rsidR="0036320E" w:rsidRPr="00F54804" w:rsidRDefault="0036320E" w:rsidP="00BA7BF8">
            <w:pPr>
              <w:jc w:val="left"/>
            </w:pPr>
            <w:r w:rsidRPr="00F54804">
              <w:t>"first_spacing"</w:t>
            </w:r>
          </w:p>
        </w:tc>
      </w:tr>
      <w:tr w:rsidR="0036320E" w:rsidRPr="00F54804" w14:paraId="6B0D2AC0" w14:textId="77777777" w:rsidTr="00FF3255">
        <w:trPr>
          <w:cantSplit/>
        </w:trPr>
        <w:tc>
          <w:tcPr>
            <w:tcW w:w="1271" w:type="dxa"/>
          </w:tcPr>
          <w:p w14:paraId="101A1318" w14:textId="77777777" w:rsidR="0036320E" w:rsidRPr="00F54804" w:rsidRDefault="0036320E" w:rsidP="0007274A">
            <w:pPr>
              <w:rPr>
                <w:rFonts w:ascii="Book Antiqua" w:hAnsi="Book Antiqua"/>
                <w:i/>
                <w:sz w:val="24"/>
              </w:rPr>
            </w:pPr>
            <w:r w:rsidRPr="00F54804">
              <w:rPr>
                <w:rFonts w:ascii="Book Antiqua" w:hAnsi="Book Antiqua"/>
                <w:i/>
                <w:sz w:val="24"/>
              </w:rPr>
              <w:t>m</w:t>
            </w:r>
            <w:r w:rsidRPr="00F54804">
              <w:rPr>
                <w:rFonts w:ascii="Book Antiqua" w:hAnsi="Book Antiqua"/>
                <w:i/>
                <w:sz w:val="24"/>
                <w:vertAlign w:val="subscript"/>
              </w:rPr>
              <w:t>last</w:t>
            </w:r>
          </w:p>
        </w:tc>
        <w:tc>
          <w:tcPr>
            <w:tcW w:w="8015" w:type="dxa"/>
          </w:tcPr>
          <w:p w14:paraId="535B27A8" w14:textId="77777777" w:rsidR="0036320E" w:rsidRPr="00F54804" w:rsidRDefault="0036320E" w:rsidP="00BA7BF8">
            <w:pPr>
              <w:jc w:val="left"/>
            </w:pPr>
            <w:r w:rsidRPr="00F54804">
              <w:t>"last_spacing"</w:t>
            </w:r>
          </w:p>
        </w:tc>
      </w:tr>
      <w:tr w:rsidR="0036320E" w:rsidRPr="00F54804" w14:paraId="11E389A4" w14:textId="77777777" w:rsidTr="00FF3255">
        <w:trPr>
          <w:cantSplit/>
        </w:trPr>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2CBE8BAC" w:rsidR="0036320E" w:rsidRPr="00F54804" w:rsidRDefault="0036320E" w:rsidP="00BA7BF8">
            <w:pPr>
              <w:jc w:val="left"/>
            </w:pPr>
            <w:r w:rsidRPr="00F54804">
              <w:t>the prescribed</w:t>
            </w:r>
            <w:r w:rsidR="00F3142F">
              <w:t xml:space="preserve"> “</w:t>
            </w:r>
            <w:r w:rsidRPr="00F54804">
              <w:t>length"</w:t>
            </w:r>
          </w:p>
        </w:tc>
      </w:tr>
      <w:tr w:rsidR="0036320E" w:rsidRPr="00F54804" w14:paraId="52B6EFEC" w14:textId="77777777" w:rsidTr="00FF3255">
        <w:trPr>
          <w:cantSplit/>
        </w:trPr>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35D6B370" w:rsidR="0036320E" w:rsidRPr="00F54804" w:rsidRDefault="0036320E" w:rsidP="00BA7BF8">
            <w:pPr>
              <w:jc w:val="left"/>
            </w:pPr>
            <w:r w:rsidRPr="00F54804">
              <w:t>the prescribed</w:t>
            </w:r>
            <w:r w:rsidR="00F3142F">
              <w:t xml:space="preserve"> “</w:t>
            </w:r>
            <w:r w:rsidRPr="00F54804">
              <w:t>spacing"</w:t>
            </w:r>
          </w:p>
        </w:tc>
      </w:tr>
      <w:tr w:rsidR="0036320E" w:rsidRPr="00F54804" w14:paraId="7394A279" w14:textId="77777777" w:rsidTr="00FF3255">
        <w:trPr>
          <w:cantSplit/>
        </w:trPr>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5DD32F54" w:rsidR="0036320E" w:rsidRPr="00F54804" w:rsidRDefault="0036320E" w:rsidP="00BA7BF8">
            <w:pPr>
              <w:jc w:val="left"/>
            </w:pPr>
            <w:r w:rsidRPr="00F54804">
              <w:t>"num_segments</w:t>
            </w:r>
            <w:r w:rsidR="00DA4207">
              <w:t xml:space="preserve">” </w:t>
            </w:r>
            <w:r w:rsidR="00633009">
              <w:t>defines</w:t>
            </w:r>
            <w:r w:rsidRPr="00F54804">
              <w:t xml:space="preserve"> the number of segments.</w:t>
            </w:r>
            <w:r w:rsidR="00F248ED">
              <w:t xml:space="preserve"> </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5756D1DE" w:rsidR="0036320E" w:rsidRPr="00F54804" w:rsidRDefault="00517419" w:rsidP="00BA7BF8">
      <w:pPr>
        <w:keepNext/>
      </w:pPr>
      <w:r>
        <w:t>For</w:t>
      </w:r>
      <w:r w:rsidR="0036320E" w:rsidRPr="00F54804">
        <w:t xml:space="preserve"> a connection line of total length </w:t>
      </w:r>
      <w:r w:rsidR="0036320E" w:rsidRPr="00517419">
        <w:rPr>
          <w:i/>
        </w:rPr>
        <w:t>L</w:t>
      </w:r>
      <w:r w:rsidR="0036320E" w:rsidRPr="00F54804">
        <w:rPr>
          <w:vertAlign w:val="subscript"/>
        </w:rPr>
        <w:t>total</w:t>
      </w:r>
      <w:r>
        <w:t>, t</w:t>
      </w:r>
      <w:r w:rsidR="0036320E" w:rsidRPr="00F54804">
        <w:t xml:space="preserve">he effective welded length </w:t>
      </w:r>
      <w:r w:rsidR="0036320E" w:rsidRPr="00517419">
        <w:rPr>
          <w:i/>
        </w:rPr>
        <w:t>L</w:t>
      </w:r>
      <w:r w:rsidR="0036320E" w:rsidRPr="00F54804">
        <w:t xml:space="preserve"> is</w:t>
      </w:r>
      <w:r w:rsidR="00653078">
        <w:t xml:space="preserve"> </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0288136B" w:rsidR="0036320E" w:rsidRPr="009C53B3" w:rsidRDefault="0036320E" w:rsidP="00BA7BF8">
      <w:pPr>
        <w:keepNext/>
      </w:pPr>
      <w:r w:rsidRPr="005C2D94">
        <w:lastRenderedPageBreak/>
        <w:t xml:space="preserve">The density </w:t>
      </w:r>
      <w:r w:rsidRPr="00653078">
        <w:rPr>
          <w:i/>
        </w:rPr>
        <w:t>d</w:t>
      </w:r>
      <w:r w:rsidRPr="005C2D94">
        <w:t xml:space="preserve"> of the welded </w:t>
      </w:r>
      <w:r w:rsidRPr="009C53B3">
        <w:t>segments is defined as</w:t>
      </w:r>
      <w:r w:rsidR="009C53B3" w:rsidRPr="009C53B3">
        <w:t xml:space="preserve"> (Formula </w:t>
      </w:r>
      <w:r w:rsidR="009C53B3" w:rsidRPr="009C53B3">
        <w:fldChar w:fldCharType="begin"/>
      </w:r>
      <w:r w:rsidR="009C53B3" w:rsidRPr="009C53B3">
        <w:instrText xml:space="preserve"> REF _Ref129708098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009C53B3" w:rsidRPr="009C53B3">
        <w:fldChar w:fldCharType="end"/>
      </w:r>
      <w:r w:rsidR="009C53B3" w:rsidRPr="009C53B3">
        <w:t>)</w:t>
      </w:r>
      <w:r w:rsidRPr="009C53B3">
        <w:t>:</w:t>
      </w:r>
      <w:r w:rsidR="009C53B3" w:rsidRPr="009C53B3">
        <w:t xml:space="preserve"> </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1ABB503E" w:rsidR="0036320E" w:rsidRPr="008C6717" w:rsidRDefault="00692E72" w:rsidP="0013175B">
            <w:pPr>
              <w:pStyle w:val="Beschriftung"/>
              <w:rPr>
                <w:b w:val="0"/>
              </w:rPr>
            </w:pPr>
            <w:bookmarkStart w:id="2342" w:name="_Ref129708098"/>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1</w:t>
            </w:r>
            <w:r w:rsidRPr="008C6717">
              <w:rPr>
                <w:b w:val="0"/>
              </w:rPr>
              <w:fldChar w:fldCharType="end"/>
            </w:r>
            <w:r w:rsidRPr="008C6717">
              <w:rPr>
                <w:b w:val="0"/>
              </w:rPr>
              <w:t>)</w:t>
            </w:r>
            <w:bookmarkEnd w:id="2342"/>
            <w:r w:rsidRPr="008C6717">
              <w:rPr>
                <w:b w:val="0"/>
              </w:rPr>
              <w:t xml:space="preserve"> </w:t>
            </w:r>
          </w:p>
        </w:tc>
      </w:tr>
    </w:tbl>
    <w:p w14:paraId="36FB2D05" w14:textId="77777777" w:rsidR="0036320E" w:rsidRPr="008C6717" w:rsidRDefault="0036320E" w:rsidP="0036320E"/>
    <w:p w14:paraId="1F8CE79D" w14:textId="425A0DF6" w:rsidR="0036320E" w:rsidRPr="009C53B3" w:rsidRDefault="0036320E" w:rsidP="00BA7BF8">
      <w:pPr>
        <w:keepNext/>
      </w:pPr>
      <w:r w:rsidRPr="008C6717">
        <w:t xml:space="preserve">The effective length </w:t>
      </w:r>
      <w:r w:rsidRPr="00653078">
        <w:rPr>
          <w:i/>
        </w:rPr>
        <w:t>L</w:t>
      </w:r>
      <w:r w:rsidRPr="008C6717">
        <w:t xml:space="preserve"> can be calculated by adding the segments and t</w:t>
      </w:r>
      <w:r w:rsidRPr="009C53B3">
        <w:t>he spacings</w:t>
      </w:r>
      <w:r w:rsidR="009C53B3" w:rsidRPr="009C53B3">
        <w:t xml:space="preserve"> (Formula </w:t>
      </w:r>
      <w:r w:rsidR="009C53B3" w:rsidRPr="009C53B3">
        <w:fldChar w:fldCharType="begin"/>
      </w:r>
      <w:r w:rsidR="009C53B3" w:rsidRPr="009C53B3">
        <w:instrText xml:space="preserve"> REF _Ref129707984 \h  \* MERGEFORMAT </w:instrText>
      </w:r>
      <w:r w:rsidR="009C53B3" w:rsidRPr="009C53B3">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9C53B3" w:rsidRPr="009C53B3">
        <w:fldChar w:fldCharType="end"/>
      </w:r>
      <w:r w:rsidR="009C53B3" w:rsidRPr="009C53B3">
        <w:t>)</w:t>
      </w:r>
      <w:r w:rsidRPr="009C53B3">
        <w:t>:</w:t>
      </w:r>
      <w:r w:rsidR="00BA7BF8" w:rsidRPr="009C53B3">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5103B8CC" w:rsidR="0036320E" w:rsidRPr="008C6717" w:rsidRDefault="00692E72" w:rsidP="00BD52D7">
            <w:pPr>
              <w:pStyle w:val="Beschriftung"/>
              <w:rPr>
                <w:b w:val="0"/>
              </w:rPr>
            </w:pPr>
            <w:bookmarkStart w:id="2343" w:name="_Ref12970798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2</w:t>
            </w:r>
            <w:r w:rsidRPr="008C6717">
              <w:rPr>
                <w:b w:val="0"/>
              </w:rPr>
              <w:fldChar w:fldCharType="end"/>
            </w:r>
            <w:r w:rsidRPr="008C6717">
              <w:rPr>
                <w:b w:val="0"/>
              </w:rPr>
              <w:t>)</w:t>
            </w:r>
            <w:bookmarkEnd w:id="2343"/>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7FC480FE" w:rsidR="0036320E" w:rsidRPr="008C6717" w:rsidRDefault="00653078" w:rsidP="0036320E">
      <w:r>
        <w:t xml:space="preserve">Here, </w:t>
      </w:r>
      <w:r w:rsidR="0036320E" w:rsidRPr="008C6717">
        <w:rPr>
          <w:rFonts w:ascii="Book Antiqua" w:hAnsi="Book Antiqua"/>
          <w:i/>
          <w:sz w:val="24"/>
        </w:rPr>
        <w:t>n</w:t>
      </w:r>
      <w:r w:rsidR="0036320E" w:rsidRPr="008C6717">
        <w:t xml:space="preserve"> is the prescribed number of segments that fit in the connection line. The line is a polyline approximation in χMCF. As a result of this, the </w:t>
      </w:r>
      <w:r w:rsidR="0036320E" w:rsidRPr="00D0681A">
        <w:t>prescribed</w:t>
      </w:r>
      <w:r w:rsidR="0036320E" w:rsidRPr="008C6717">
        <w:t xml:space="preserve"> length and spacing may not fit in the approximated curve</w:t>
      </w:r>
      <w:r>
        <w:t>, exactly</w:t>
      </w:r>
      <w:r w:rsidR="00EE080E">
        <w:t xml:space="preserve">. </w:t>
      </w:r>
      <w:r w:rsidR="0036320E" w:rsidRPr="008C6717">
        <w:t xml:space="preserve">Therefore, the length </w:t>
      </w:r>
      <w:r w:rsidR="00DB06AA" w:rsidRPr="008C6717">
        <w:t xml:space="preserve">or </w:t>
      </w:r>
      <w:r w:rsidR="0036320E" w:rsidRPr="008C6717">
        <w:t xml:space="preserve">spacing </w:t>
      </w:r>
      <w:r w:rsidR="00DB06AA" w:rsidRPr="008C6717">
        <w:t>or both are</w:t>
      </w:r>
      <w:r w:rsidR="0036320E" w:rsidRPr="008C6717">
        <w:t xml:space="preserve"> </w:t>
      </w:r>
      <w:r w:rsidR="0036320E" w:rsidRPr="00D0681A">
        <w:t>adjusted</w:t>
      </w:r>
      <w:r w:rsidR="0036320E" w:rsidRPr="008C6717">
        <w:t xml:space="preserve">. </w:t>
      </w:r>
    </w:p>
    <w:p w14:paraId="2EC0DD04" w14:textId="2CB3DE09" w:rsidR="0036320E" w:rsidRPr="008C6717" w:rsidRDefault="0036320E" w:rsidP="004E788B">
      <w:pPr>
        <w:keepNext/>
        <w:spacing w:after="0"/>
      </w:pPr>
      <w:r w:rsidRPr="008C6717">
        <w:t xml:space="preserve">There are </w:t>
      </w:r>
      <w:r w:rsidR="009C53B3">
        <w:t>three</w:t>
      </w:r>
      <w:r w:rsidRPr="008C6717">
        <w:t xml:space="preserve"> strategies for adjusting the length and spacing</w:t>
      </w:r>
      <w:r w:rsidR="009C53B3">
        <w:t xml:space="preserve"> (Formulae </w:t>
      </w:r>
      <w:r w:rsidR="009C53B3">
        <w:fldChar w:fldCharType="begin"/>
      </w:r>
      <w:r w:rsidR="009C53B3">
        <w:instrText xml:space="preserve"> REF _Ref159260293 \h </w:instrText>
      </w:r>
      <w:r w:rsidR="009C53B3">
        <w:fldChar w:fldCharType="separate"/>
      </w:r>
      <w:r w:rsidR="0012574E" w:rsidRPr="008C6717">
        <w:t>(</w:t>
      </w:r>
      <w:r w:rsidR="0012574E">
        <w:rPr>
          <w:noProof/>
        </w:rPr>
        <w:t>A</w:t>
      </w:r>
      <w:r w:rsidR="0012574E" w:rsidRPr="008C6717">
        <w:t>.</w:t>
      </w:r>
      <w:r w:rsidR="0012574E">
        <w:rPr>
          <w:noProof/>
        </w:rPr>
        <w:t>3</w:t>
      </w:r>
      <w:r w:rsidR="0012574E" w:rsidRPr="008C6717">
        <w:t>)</w:t>
      </w:r>
      <w:r w:rsidR="009C53B3">
        <w:fldChar w:fldCharType="end"/>
      </w:r>
      <w:r w:rsidR="009C53B3">
        <w:t xml:space="preserve"> to </w:t>
      </w:r>
      <w:r w:rsidR="009C53B3">
        <w:fldChar w:fldCharType="begin"/>
      </w:r>
      <w:r w:rsidR="009C53B3">
        <w:instrText xml:space="preserve"> REF _Ref159260299 \h </w:instrText>
      </w:r>
      <w:r w:rsidR="009C53B3">
        <w:fldChar w:fldCharType="separate"/>
      </w:r>
      <w:r w:rsidR="0012574E" w:rsidRPr="008C6717">
        <w:t>(</w:t>
      </w:r>
      <w:r w:rsidR="0012574E">
        <w:rPr>
          <w:noProof/>
        </w:rPr>
        <w:t>A</w:t>
      </w:r>
      <w:r w:rsidR="0012574E" w:rsidRPr="008C6717">
        <w:t>.</w:t>
      </w:r>
      <w:r w:rsidR="0012574E">
        <w:rPr>
          <w:noProof/>
        </w:rPr>
        <w:t>7</w:t>
      </w:r>
      <w:r w:rsidR="0012574E" w:rsidRPr="008C6717">
        <w:t>)</w:t>
      </w:r>
      <w:r w:rsidR="009C53B3">
        <w:fldChar w:fldCharType="end"/>
      </w:r>
      <w:r w:rsidR="009C53B3">
        <w:t>)</w:t>
      </w:r>
      <w:r w:rsidRPr="008C6717">
        <w:t>:</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10C8F6E6"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0797B9C3" w:rsidR="0036320E" w:rsidRPr="008C6717" w:rsidRDefault="00E8704B" w:rsidP="0007274A">
            <w:pPr>
              <w:jc w:val="center"/>
            </w:pPr>
            <w:bookmarkStart w:id="2344" w:name="_Ref159260293"/>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3</w:t>
            </w:r>
            <w:r w:rsidRPr="008C6717">
              <w:fldChar w:fldCharType="end"/>
            </w:r>
            <w:r w:rsidRPr="008C6717">
              <w:t>)</w:t>
            </w:r>
            <w:bookmarkEnd w:id="2344"/>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61F823F"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1C29EED0" w:rsidR="0036320E" w:rsidRPr="008C6717" w:rsidRDefault="00692E72" w:rsidP="0007274A">
            <w:pPr>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0CD096DB"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1</w:t>
            </w:r>
            <w:r w:rsidR="0012574E"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24319C9E" w:rsidR="0036320E" w:rsidRPr="008C6717" w:rsidRDefault="00A7279A" w:rsidP="0013175B">
            <w:pPr>
              <w:pStyle w:val="Beschriftung"/>
              <w:rPr>
                <w:b w:val="0"/>
              </w:rPr>
            </w:pPr>
            <w:bookmarkStart w:id="2345" w:name="_Ref129708374"/>
            <w:r w:rsidRPr="008C6717">
              <w:rPr>
                <w:b w:val="0"/>
              </w:rPr>
              <w:t>(</w:t>
            </w:r>
            <w:r w:rsidRPr="008C6717">
              <w:rPr>
                <w:b w:val="0"/>
              </w:rPr>
              <w:fldChar w:fldCharType="begin"/>
            </w:r>
            <w:r w:rsidRPr="008C6717">
              <w:rPr>
                <w:b w:val="0"/>
              </w:rPr>
              <w:instrText xml:space="preserve"> STYLEREF  ANNEX \l \n</w:instrText>
            </w:r>
            <w:r w:rsidR="009C53B3">
              <w:rPr>
                <w:b w:val="0"/>
              </w:rPr>
              <w:instrText xml:space="preserve"> \t</w:instrText>
            </w:r>
            <w:r w:rsidRPr="008C6717">
              <w:rPr>
                <w:b w:val="0"/>
              </w:rPr>
              <w:instrText xml:space="preserve">  \* MERGEFORMAT </w:instrText>
            </w:r>
            <w:r w:rsidRPr="008C6717">
              <w:rPr>
                <w:b w:val="0"/>
              </w:rPr>
              <w:fldChar w:fldCharType="separate"/>
            </w:r>
            <w:r w:rsidR="0012574E">
              <w:rPr>
                <w:b w:val="0"/>
                <w:noProof/>
              </w:rPr>
              <w:t>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12574E">
              <w:rPr>
                <w:b w:val="0"/>
                <w:noProof/>
              </w:rPr>
              <w:t>5</w:t>
            </w:r>
            <w:r w:rsidRPr="008C6717">
              <w:rPr>
                <w:b w:val="0"/>
              </w:rPr>
              <w:fldChar w:fldCharType="end"/>
            </w:r>
            <w:r w:rsidRPr="008C6717">
              <w:rPr>
                <w:b w:val="0"/>
              </w:rPr>
              <w:t>)</w:t>
            </w:r>
            <w:bookmarkEnd w:id="2345"/>
            <w:r w:rsidRPr="008C6717">
              <w:rPr>
                <w:b w:val="0"/>
              </w:rPr>
              <w:t xml:space="preserve"> </w:t>
            </w:r>
          </w:p>
        </w:tc>
      </w:tr>
      <w:tr w:rsidR="0036320E" w:rsidRPr="008C6717" w14:paraId="5028CFE3" w14:textId="77777777" w:rsidTr="002477B0">
        <w:tc>
          <w:tcPr>
            <w:tcW w:w="2903" w:type="dxa"/>
            <w:vAlign w:val="center"/>
          </w:tcPr>
          <w:p w14:paraId="0DA13778" w14:textId="11177A17"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12574E" w:rsidRPr="008C6717">
              <w:t>(</w:t>
            </w:r>
            <w:r w:rsidR="0012574E" w:rsidRPr="0012574E">
              <w:rPr>
                <w:noProof/>
              </w:rPr>
              <w:t>A</w:t>
            </w:r>
            <w:r w:rsidR="0012574E" w:rsidRPr="008C6717">
              <w:t>.</w:t>
            </w:r>
            <w:r w:rsidR="0012574E" w:rsidRPr="0012574E">
              <w:rPr>
                <w:noProof/>
              </w:rPr>
              <w:t>2</w:t>
            </w:r>
            <w:r w:rsidR="0012574E"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1EABDDF6"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12574E" w:rsidRPr="008C6717">
              <w:t>(</w:t>
            </w:r>
            <w:r w:rsidR="0012574E" w:rsidRPr="0012574E">
              <w:rPr>
                <w:noProof/>
              </w:rPr>
              <w:t>A</w:t>
            </w:r>
            <w:r w:rsidR="0012574E" w:rsidRPr="008C6717">
              <w:t>.</w:t>
            </w:r>
            <w:r w:rsidR="0012574E" w:rsidRPr="0012574E">
              <w:rPr>
                <w:noProof/>
              </w:rPr>
              <w:t>5</w:t>
            </w:r>
            <w:r w:rsidR="0012574E"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056CA710" w:rsidR="0036320E" w:rsidRPr="008C6717" w:rsidRDefault="00692E72" w:rsidP="0007274A">
            <w:pPr>
              <w:keepNext/>
              <w:jc w:val="center"/>
            </w:pPr>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24798646" w:rsidR="0036320E" w:rsidRPr="005C2D94" w:rsidRDefault="00692E72" w:rsidP="00692E72">
            <w:pPr>
              <w:keepNext/>
              <w:jc w:val="center"/>
            </w:pPr>
            <w:bookmarkStart w:id="2346" w:name="_Ref159260299"/>
            <w:r w:rsidRPr="008C6717">
              <w:t>(</w:t>
            </w:r>
            <w:r>
              <w:fldChar w:fldCharType="begin"/>
            </w:r>
            <w:r>
              <w:instrText xml:space="preserve"> STYLEREF  ANNEX \l \n</w:instrText>
            </w:r>
            <w:r w:rsidR="009C53B3">
              <w:rPr>
                <w:b/>
              </w:rPr>
              <w:instrText xml:space="preserve"> \t</w:instrText>
            </w:r>
            <w:r>
              <w:instrText xml:space="preserve">  \* MERGEFORMAT </w:instrText>
            </w:r>
            <w:r>
              <w:fldChar w:fldCharType="separate"/>
            </w:r>
            <w:r w:rsidR="0012574E">
              <w:rPr>
                <w:noProof/>
              </w:rPr>
              <w:t>A</w:t>
            </w:r>
            <w:r>
              <w:rPr>
                <w:noProof/>
              </w:rPr>
              <w:fldChar w:fldCharType="end"/>
            </w:r>
            <w:r w:rsidRPr="008C6717">
              <w:t>.</w:t>
            </w:r>
            <w:r w:rsidRPr="008C6717">
              <w:fldChar w:fldCharType="begin"/>
            </w:r>
            <w:r w:rsidRPr="008C6717">
              <w:instrText xml:space="preserve"> SEQ Equation \* ARABIC </w:instrText>
            </w:r>
            <w:r w:rsidRPr="008C6717">
              <w:fldChar w:fldCharType="separate"/>
            </w:r>
            <w:r w:rsidR="0012574E">
              <w:rPr>
                <w:noProof/>
              </w:rPr>
              <w:t>7</w:t>
            </w:r>
            <w:r w:rsidRPr="008C6717">
              <w:fldChar w:fldCharType="end"/>
            </w:r>
            <w:r w:rsidRPr="008C6717">
              <w:t>)</w:t>
            </w:r>
            <w:bookmarkEnd w:id="2346"/>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347" w:name="_Ref101250429"/>
      <w:bookmarkStart w:id="2348" w:name="_Toc159618839"/>
      <w:r w:rsidRPr="0013175B">
        <w:rPr>
          <w:b w:val="0"/>
          <w:bCs/>
        </w:rPr>
        <w:t>(informative)</w:t>
      </w:r>
      <w:r w:rsidRPr="0013175B">
        <w:br/>
      </w:r>
      <w:r w:rsidRPr="0013175B">
        <w:br/>
      </w:r>
      <w:bookmarkStart w:id="2349"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347"/>
      <w:bookmarkEnd w:id="2348"/>
      <w:bookmarkEnd w:id="2349"/>
    </w:p>
    <w:p w14:paraId="4DCF037F" w14:textId="6017EB2C" w:rsidR="00F94939" w:rsidRPr="00F54804" w:rsidRDefault="00741F4D" w:rsidP="00DE0BBC">
      <w:pPr>
        <w:pStyle w:val="a2"/>
        <w:numPr>
          <w:ilvl w:val="1"/>
          <w:numId w:val="2"/>
        </w:numPr>
        <w:tabs>
          <w:tab w:val="clear" w:pos="501"/>
          <w:tab w:val="num" w:pos="360"/>
        </w:tabs>
        <w:ind w:left="0"/>
      </w:pPr>
      <w:bookmarkStart w:id="2350" w:name="_Toc159618840"/>
      <w:r w:rsidRPr="00F54804">
        <w:t>General principles</w:t>
      </w:r>
      <w:bookmarkEnd w:id="2350"/>
      <w:r w:rsidR="00B42AD7" w:rsidRPr="00F54804">
        <w:t xml:space="preserve"> </w:t>
      </w:r>
    </w:p>
    <w:p w14:paraId="74D7C362" w14:textId="1ABB2F1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043F32">
            <w:rPr>
              <w:lang w:val="en-US"/>
            </w:rPr>
            <w:instrText xml:space="preserve">CITATION ISO10303_242 \l 1031 </w:instrText>
          </w:r>
          <w:r w:rsidR="00A5530D">
            <w:fldChar w:fldCharType="separate"/>
          </w:r>
          <w:r w:rsidR="005E3DB0" w:rsidRPr="005E3DB0">
            <w:rPr>
              <w:noProof/>
              <w:lang w:val="en-US"/>
            </w:rPr>
            <w:t>[1]</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0A5DA44" w14:textId="1B3F504F" w:rsidR="00B42AD7" w:rsidRPr="00F54804" w:rsidRDefault="00B42AD7" w:rsidP="00B42AD7">
      <w:r w:rsidRPr="00F54804">
        <w:t>Following general principles apply to th</w:t>
      </w:r>
      <w:r w:rsidR="003A053F">
        <w:t>is</w:t>
      </w:r>
      <w:r w:rsidRPr="00F54804">
        <w:t xml:space="preserve"> federated use: </w:t>
      </w:r>
    </w:p>
    <w:p w14:paraId="192D966A" w14:textId="58CCCEAB" w:rsidR="00B42AD7" w:rsidRPr="00F54804" w:rsidRDefault="006F7241">
      <w:pPr>
        <w:pStyle w:val="Listenabsatz"/>
        <w:numPr>
          <w:ilvl w:val="0"/>
          <w:numId w:val="38"/>
        </w:numPr>
        <w:contextualSpacing w:val="0"/>
      </w:pPr>
      <w:r w:rsidRPr="00F54804">
        <w:t xml:space="preserve">Both standard definitions stay unchanged. </w:t>
      </w:r>
      <w:r w:rsidR="00434959" w:rsidRPr="00F54804">
        <w:t>Federated use shall be described by recommendations, only</w:t>
      </w:r>
      <w:r w:rsidR="003A053F">
        <w:t xml:space="preserve">. </w:t>
      </w:r>
    </w:p>
    <w:p w14:paraId="06FEBB3D" w14:textId="7467A63C" w:rsidR="006F7241" w:rsidRPr="00F54804" w:rsidRDefault="008D52DC">
      <w:pPr>
        <w:pStyle w:val="Listenabsatz"/>
        <w:numPr>
          <w:ilvl w:val="0"/>
          <w:numId w:val="38"/>
        </w:numPr>
        <w:contextualSpacing w:val="0"/>
      </w:pPr>
      <w:r w:rsidRPr="00F54804">
        <w:t>Clearly defined and delimited roles are assigned to both standards</w:t>
      </w:r>
      <w:r w:rsidR="003A053F">
        <w:t xml:space="preserve">. </w:t>
      </w:r>
    </w:p>
    <w:p w14:paraId="16C90303" w14:textId="0BC823AB"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be avoided as far as possible</w:t>
      </w:r>
      <w:r w:rsidR="003A053F">
        <w:t xml:space="preserve">. </w:t>
      </w:r>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45EC71CF"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r w:rsidR="003A053F">
        <w:t>.</w:t>
      </w:r>
      <w:r w:rsidR="0032045B">
        <w:t xml:space="preserve"> </w:t>
      </w:r>
    </w:p>
    <w:p w14:paraId="3A9EED33" w14:textId="40A8DEA2"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only</w:t>
      </w:r>
      <w:r w:rsidR="003A053F">
        <w:t>.</w:t>
      </w:r>
      <w:r w:rsidR="0032045B">
        <w:t xml:space="preserve"> </w:t>
      </w:r>
    </w:p>
    <w:p w14:paraId="1B9F5C85" w14:textId="33F80706" w:rsidR="005E786E" w:rsidRPr="00F54804" w:rsidRDefault="005E786E">
      <w:pPr>
        <w:pStyle w:val="Listenabsatz"/>
        <w:numPr>
          <w:ilvl w:val="0"/>
          <w:numId w:val="39"/>
        </w:numPr>
        <w:contextualSpacing w:val="0"/>
      </w:pPr>
      <w:r w:rsidRPr="00F54804">
        <w:t>In ISO 10303-242, the element</w:t>
      </w:r>
      <w:r w:rsidR="00F3142F">
        <w:t xml:space="preserve"> “</w:t>
      </w:r>
      <w:r w:rsidRPr="00F54804">
        <w:t>MatedPartAssociation</w:t>
      </w:r>
      <w:r w:rsidR="00DA4207">
        <w:t xml:space="preserve">” </w:t>
      </w:r>
      <w:r w:rsidRPr="00F54804">
        <w:t xml:space="preserve">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up to sequence</w:t>
      </w:r>
      <w:r w:rsidR="003A053F">
        <w:t>.</w:t>
      </w:r>
      <w:r w:rsidR="0032045B">
        <w:t xml:space="preserve"> </w:t>
      </w:r>
    </w:p>
    <w:p w14:paraId="165EB3B6" w14:textId="44F069B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&lt;assy/&gt;</w:t>
      </w:r>
      <w:r w:rsidRPr="00F54804">
        <w:t xml:space="preserve"> cannot be used. </w:t>
      </w:r>
      <w:r w:rsidR="00846B9E" w:rsidRPr="00F54804">
        <w:t xml:space="preserve">Furthermore, </w:t>
      </w:r>
      <w:r w:rsidR="00F66EBB" w:rsidRPr="00F54804">
        <w:t xml:space="preserve">attributes </w:t>
      </w:r>
      <w:r w:rsidR="00F66EBB" w:rsidRPr="0032045B">
        <w:rPr>
          <w:rStyle w:val="CodeCharacter"/>
        </w:rPr>
        <w:t>pid</w:t>
      </w:r>
      <w:r w:rsidR="00F66EBB" w:rsidRPr="00F54804">
        <w:t xml:space="preserve"> and </w:t>
      </w:r>
      <w:r w:rsidR="00F66EBB" w:rsidRPr="0032045B">
        <w:rPr>
          <w:rStyle w:val="CodeCharacter"/>
        </w:rPr>
        <w:t>pname</w:t>
      </w:r>
      <w:r w:rsidR="00F66EBB" w:rsidRPr="00F54804">
        <w:t xml:space="preserve"> of nested </w:t>
      </w:r>
      <w:r w:rsidR="00F66EBB" w:rsidRPr="00DF7BD4">
        <w:rPr>
          <w:rStyle w:val="CodeCharacter"/>
        </w:rPr>
        <w:t>&lt;part/&gt;</w:t>
      </w:r>
      <w:r w:rsidR="00F66EBB" w:rsidRPr="00F54804">
        <w:t xml:space="preserve"> element cannot be used</w:t>
      </w:r>
      <w:r w:rsidR="003A053F">
        <w:t>.</w:t>
      </w:r>
      <w:r w:rsidR="00F66EBB" w:rsidRPr="00F54804">
        <w:t xml:space="preserve"> </w:t>
      </w:r>
    </w:p>
    <w:p w14:paraId="39DB4E10" w14:textId="44CE1AC5" w:rsidR="000532C5" w:rsidRPr="00F54804" w:rsidRDefault="000532C5">
      <w:pPr>
        <w:pStyle w:val="Listenabsatz"/>
        <w:numPr>
          <w:ilvl w:val="0"/>
          <w:numId w:val="39"/>
        </w:numPr>
        <w:contextualSpacing w:val="0"/>
      </w:pPr>
      <w:r w:rsidRPr="00F54804">
        <w:t>χMCF files are referenced from ISO 10303-242 by means of</w:t>
      </w:r>
      <w:r w:rsidR="00F3142F">
        <w:t xml:space="preserve"> “</w:t>
      </w:r>
      <w:r w:rsidRPr="00F54804">
        <w:t>external reference</w:t>
      </w:r>
      <w:r w:rsidR="00834891">
        <w:t>”.</w:t>
      </w:r>
      <w:r w:rsidR="0032045B">
        <w:t xml:space="preserve"> </w:t>
      </w:r>
    </w:p>
    <w:p w14:paraId="148A3927" w14:textId="43BBA8F7" w:rsidR="00731939" w:rsidRPr="00951A4A" w:rsidRDefault="00CA06B3" w:rsidP="0013175B">
      <w:pPr>
        <w:pStyle w:val="Note"/>
      </w:pPr>
      <w:r>
        <w:t>Note:</w:t>
      </w:r>
      <w:r>
        <w:tab/>
      </w:r>
      <w:r w:rsidR="00731939" w:rsidRPr="00951A4A">
        <w:t xml:space="preserve">In general, </w:t>
      </w:r>
      <w:r w:rsidR="00731939" w:rsidRPr="0013175B">
        <w:t>χ</w:t>
      </w:r>
      <w:r w:rsidR="00731939" w:rsidRPr="00951A4A">
        <w:t xml:space="preserve">MCF files are handled quite similar to CAD files, </w:t>
      </w:r>
      <w:r w:rsidR="00951A4A">
        <w:t xml:space="preserve">for example </w:t>
      </w:r>
      <w:r w:rsidR="00731939" w:rsidRPr="00951A4A">
        <w:t xml:space="preserve">if it comes to </w:t>
      </w:r>
      <w:r w:rsidR="003A053F">
        <w:t xml:space="preserve">geometric transformation, </w:t>
      </w:r>
      <w:r w:rsidR="00731939" w:rsidRPr="00951A4A">
        <w:t xml:space="preserve">configuration or version management. </w:t>
      </w:r>
    </w:p>
    <w:p w14:paraId="24EDB836" w14:textId="02F13D30" w:rsidR="00822F7D" w:rsidRPr="00F54804" w:rsidRDefault="004568B0" w:rsidP="00931307">
      <w:bookmarkStart w:id="2351" w:name="_Hlk85697615"/>
      <w:r w:rsidRPr="004568B0">
        <w:rPr>
          <w:noProof/>
        </w:rPr>
        <w:lastRenderedPageBreak/>
        <w:drawing>
          <wp:anchor distT="0" distB="0" distL="114300" distR="114300" simplePos="0" relativeHeight="251773440" behindDoc="0" locked="0" layoutInCell="1" allowOverlap="1" wp14:anchorId="0EC3553B" wp14:editId="702D2E4D">
            <wp:simplePos x="0" y="0"/>
            <wp:positionH relativeFrom="column">
              <wp:posOffset>706120</wp:posOffset>
            </wp:positionH>
            <wp:positionV relativeFrom="paragraph">
              <wp:posOffset>520</wp:posOffset>
            </wp:positionV>
            <wp:extent cx="4675516" cy="3992880"/>
            <wp:effectExtent l="0" t="0" r="0" b="7620"/>
            <wp:wrapTopAndBottom/>
            <wp:docPr id="7" name="Grafik 6">
              <a:extLst xmlns:a="http://schemas.openxmlformats.org/drawingml/2006/main">
                <a:ext uri="{FF2B5EF4-FFF2-40B4-BE49-F238E27FC236}">
                  <a16:creationId xmlns:a16="http://schemas.microsoft.com/office/drawing/2014/main" id="{D58584FD-F293-29CC-EDF7-D91DD1E4D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D58584FD-F293-29CC-EDF7-D91DD1E4D3CE}"/>
                        </a:ext>
                      </a:extLst>
                    </pic:cNvPr>
                    <pic:cNvPicPr>
                      <a:picLocks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4675516" cy="3992880"/>
                    </a:xfrm>
                    <a:prstGeom prst="rect">
                      <a:avLst/>
                    </a:prstGeom>
                  </pic:spPr>
                </pic:pic>
              </a:graphicData>
            </a:graphic>
          </wp:anchor>
        </w:drawing>
      </w:r>
    </w:p>
    <w:p w14:paraId="50BED00F" w14:textId="12B332D6" w:rsidR="00822F7D" w:rsidRPr="005C2D94" w:rsidRDefault="00A14C6B">
      <w:pPr>
        <w:pStyle w:val="Beschriftung"/>
      </w:pPr>
      <w:bookmarkStart w:id="2352" w:name="_Ref97730893"/>
      <w:bookmarkStart w:id="2353" w:name="_Ref97730874"/>
      <w:bookmarkStart w:id="2354" w:name="_Toc159618932"/>
      <w:r>
        <w:t>Figure B.</w:t>
      </w:r>
      <w:r>
        <w:fldChar w:fldCharType="begin"/>
      </w:r>
      <w:r>
        <w:instrText xml:space="preserve"> SEQ Figure_B. \* ARABIC </w:instrText>
      </w:r>
      <w:r>
        <w:fldChar w:fldCharType="separate"/>
      </w:r>
      <w:r w:rsidR="0012574E">
        <w:rPr>
          <w:noProof/>
        </w:rPr>
        <w:t>1</w:t>
      </w:r>
      <w:r>
        <w:fldChar w:fldCharType="end"/>
      </w:r>
      <w:bookmarkEnd w:id="2352"/>
      <w:r w:rsidR="00683BEB">
        <w:t>—</w:t>
      </w:r>
      <w:r w:rsidR="00822F7D" w:rsidRPr="00F54804">
        <w:t xml:space="preserve"> References in STEP file to related </w:t>
      </w:r>
      <w:r w:rsidR="00822F7D" w:rsidRPr="00F54804">
        <w:rPr>
          <w:rFonts w:ascii="Symbol" w:hAnsi="Symbol"/>
        </w:rPr>
        <w:t>c</w:t>
      </w:r>
      <w:r w:rsidR="00822F7D" w:rsidRPr="005C2D94">
        <w:t>MCF file</w:t>
      </w:r>
      <w:bookmarkEnd w:id="2353"/>
      <w:bookmarkEnd w:id="2354"/>
      <w:r w:rsidR="005E4E06">
        <w:t xml:space="preserve"> </w:t>
      </w:r>
    </w:p>
    <w:p w14:paraId="78CD9C76" w14:textId="1741D402" w:rsidR="002D782E" w:rsidRPr="00F54804" w:rsidRDefault="00E14E78" w:rsidP="00931307">
      <w:r w:rsidRPr="00F54804">
        <w:fldChar w:fldCharType="begin"/>
      </w:r>
      <w:r w:rsidRPr="00F54804">
        <w:instrText xml:space="preserve"> REF _Ref97730893 \h </w:instrText>
      </w:r>
      <w:r w:rsidRPr="00F54804">
        <w:fldChar w:fldCharType="separate"/>
      </w:r>
      <w:r w:rsidR="0012574E">
        <w:t>Figure B.</w:t>
      </w:r>
      <w:r w:rsidR="0012574E">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12574E" w:rsidRPr="005C2D94">
        <w:t xml:space="preserve">Figure </w:t>
      </w:r>
      <w:r w:rsidR="0012574E">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named</w:t>
      </w:r>
      <w:r w:rsidR="00F3142F">
        <w:t xml:space="preserve"> “</w:t>
      </w:r>
      <w:r w:rsidR="00375E10" w:rsidRPr="005C2D94">
        <w:t>AS</w:t>
      </w:r>
      <w:r w:rsidR="00250A77" w:rsidRPr="001E4607">
        <w:t>_</w:t>
      </w:r>
      <w:r w:rsidR="00375E10" w:rsidRPr="00BD52D7">
        <w:t>1” consists of 3 parts (“P</w:t>
      </w:r>
      <w:r w:rsidR="00250A77" w:rsidRPr="001668D7">
        <w:t>_</w:t>
      </w:r>
      <w:r w:rsidR="00375E10" w:rsidRPr="00D7391D">
        <w:t>A</w:t>
      </w:r>
      <w:r w:rsidR="00834891">
        <w:t>”,</w:t>
      </w:r>
      <w:r w:rsidR="00375E10" w:rsidRPr="00D7391D">
        <w:t xml:space="preserve"> P</w:t>
      </w:r>
      <w:r w:rsidR="00250A77" w:rsidRPr="000A1B7B">
        <w:t>_</w:t>
      </w:r>
      <w:r w:rsidR="00375E10" w:rsidRPr="00F54804">
        <w:t>B</w:t>
      </w:r>
      <w:r w:rsidR="00834891">
        <w:t>”,</w:t>
      </w:r>
      <w:r w:rsidR="00375E10" w:rsidRPr="00F54804">
        <w:t xml:space="preserve"> P</w:t>
      </w:r>
      <w:r w:rsidR="00250A77" w:rsidRPr="00F54804">
        <w:t>_</w:t>
      </w:r>
      <w:r w:rsidR="00375E10" w:rsidRPr="00F54804">
        <w:t>C</w:t>
      </w:r>
      <w:r w:rsidR="00F85C4B">
        <w:t>”)</w:t>
      </w:r>
      <w:r w:rsidR="00375E10" w:rsidRPr="00F54804">
        <w:t xml:space="preserve"> which are logically linked via</w:t>
      </w:r>
      <w:r w:rsidR="00F3142F">
        <w:t xml:space="preserve"> “</w:t>
      </w:r>
      <w:r w:rsidR="00375E10" w:rsidRPr="00F54804">
        <w:t xml:space="preserve">MatingDefinition” in the STEP file. The </w:t>
      </w:r>
      <w:r w:rsidR="00375E10" w:rsidRPr="00F54804">
        <w:rPr>
          <w:rFonts w:ascii="Symbol" w:hAnsi="Symbol"/>
        </w:rPr>
        <w:t>c</w:t>
      </w:r>
      <w:r w:rsidR="00375E10" w:rsidRPr="00F54804">
        <w:t xml:space="preserve">MCF-file which contains all the </w:t>
      </w:r>
      <w:r w:rsidR="00590524" w:rsidRPr="00F54804">
        <w:t xml:space="preserve">detailed </w:t>
      </w:r>
      <w:r w:rsidR="00375E10" w:rsidRPr="00F54804">
        <w:t xml:space="preserve">joining information </w:t>
      </w:r>
      <w:r w:rsidR="00567DFC" w:rsidRPr="00F54804">
        <w:t>is external to the STEP AP242 file and is referenced by</w:t>
      </w:r>
      <w:r w:rsidR="00F3142F">
        <w:t xml:space="preserve"> “</w:t>
      </w:r>
      <w:r w:rsidR="00567DFC" w:rsidRPr="00F54804">
        <w:t xml:space="preserve">DocumentAssignment”. The 3 parts of the assembly are associated to the assembly by 3 </w:t>
      </w:r>
      <w:r w:rsidR="00633009">
        <w:t>entries of</w:t>
      </w:r>
      <w:r w:rsidR="00F3142F">
        <w:t xml:space="preserve"> “</w:t>
      </w:r>
      <w:r w:rsidR="00567DFC" w:rsidRPr="00F54804">
        <w:t>MatingAssociation</w:t>
      </w:r>
      <w:r w:rsidR="00834891">
        <w:t>”.</w:t>
      </w:r>
      <w:r w:rsidR="00567DFC" w:rsidRPr="00F54804">
        <w:t xml:space="preserve"> The actual geometry of the 3 parts is defined in separate files external to the AP242 file by</w:t>
      </w:r>
      <w:r w:rsidR="00633009">
        <w:t xml:space="preserve"> 3 entries</w:t>
      </w:r>
      <w:r w:rsidR="00F3142F">
        <w:t xml:space="preserve"> “</w:t>
      </w:r>
      <w:r w:rsidR="00567DFC" w:rsidRPr="00F54804">
        <w:t xml:space="preserve">DocumentAssignment”.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351"/>
    </w:p>
    <w:p w14:paraId="2F472891" w14:textId="2BC601F9" w:rsidR="00F94939" w:rsidRPr="00F54804" w:rsidRDefault="00F94939" w:rsidP="00DE0BBC">
      <w:pPr>
        <w:pStyle w:val="a2"/>
        <w:numPr>
          <w:ilvl w:val="1"/>
          <w:numId w:val="2"/>
        </w:numPr>
        <w:tabs>
          <w:tab w:val="clear" w:pos="501"/>
          <w:tab w:val="num" w:pos="360"/>
        </w:tabs>
        <w:ind w:left="0"/>
      </w:pPr>
      <w:bookmarkStart w:id="2355" w:name="_Toc159618841"/>
      <w:r w:rsidRPr="00F54804">
        <w:t>Cross-</w:t>
      </w:r>
      <w:r w:rsidR="005E4E06">
        <w:t>r</w:t>
      </w:r>
      <w:r w:rsidRPr="00F54804">
        <w:t>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355"/>
      <w:r w:rsidR="000277B7" w:rsidRPr="00F54804">
        <w:t xml:space="preserve"> </w:t>
      </w:r>
    </w:p>
    <w:p w14:paraId="5374F219" w14:textId="33A40B41" w:rsidR="004233BF" w:rsidRDefault="000277B7" w:rsidP="007D5352">
      <w:r w:rsidRPr="00F54804">
        <w:t xml:space="preserve">Both standards, χMCF and ISO 10303-242, contain elements which on first glance </w:t>
      </w:r>
      <w:r w:rsidR="00177B85">
        <w:t>appear to</w:t>
      </w:r>
      <w:r w:rsidRPr="00F54804">
        <w:t xml:space="preserve"> potentially match. However, there is </w:t>
      </w:r>
      <w:r w:rsidRPr="00D0681A">
        <w:t>only one</w:t>
      </w:r>
      <w:r w:rsidRPr="00F54804">
        <w:t xml:space="preserve"> pair of matching elements, as is explained by following </w:t>
      </w:r>
      <w:r w:rsidR="00177B85">
        <w:t>T</w:t>
      </w:r>
      <w:r w:rsidRPr="00F54804">
        <w:t>able</w:t>
      </w:r>
      <w:r w:rsidR="007D5352">
        <w:t> B.1</w:t>
      </w:r>
      <w:r w:rsidRPr="00F54804">
        <w:t xml:space="preserve">: </w:t>
      </w:r>
    </w:p>
    <w:p w14:paraId="509EBBC6" w14:textId="6C90FD97" w:rsidR="00890926" w:rsidRPr="00F54804" w:rsidRDefault="004233BF" w:rsidP="001640C5">
      <w:pPr>
        <w:pStyle w:val="Beschriftung"/>
        <w:keepNext/>
        <w:keepLines/>
      </w:pPr>
      <w:bookmarkStart w:id="2356" w:name="_Toc159619077"/>
      <w:r>
        <w:lastRenderedPageBreak/>
        <w:t xml:space="preserve">Table B. </w:t>
      </w:r>
      <w:r>
        <w:fldChar w:fldCharType="begin"/>
      </w:r>
      <w:r>
        <w:instrText xml:space="preserve"> SEQ Table_B. \* ARABIC </w:instrText>
      </w:r>
      <w:r>
        <w:fldChar w:fldCharType="separate"/>
      </w:r>
      <w:r w:rsidR="0012574E">
        <w:rPr>
          <w:noProof/>
        </w:rPr>
        <w:t>1</w:t>
      </w:r>
      <w:r>
        <w:fldChar w:fldCharType="end"/>
      </w:r>
      <w:r>
        <w:t xml:space="preserve"> — </w:t>
      </w:r>
      <w:r w:rsidRPr="000008E9">
        <w:t>Cross-Reference Table between ISO 10303-242 and χMCF</w:t>
      </w:r>
      <w:bookmarkEnd w:id="2356"/>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8D2D218"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w:t>
            </w:r>
            <w:r w:rsidR="00E13FF4">
              <w:t>Therefore,</w:t>
            </w:r>
            <w:r w:rsidRPr="00F54804">
              <w:t xml:space="preserve"> there is no correlation between both XML elements</w:t>
            </w:r>
            <w:r w:rsidR="00EE080E">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r w:rsidRPr="00F54804">
              <w:t>MatedPartAssociation</w:t>
            </w:r>
            <w:r w:rsidR="00CC7E17" w:rsidRPr="00F54804">
              <w:t xml:space="preserve"> </w:t>
            </w:r>
          </w:p>
        </w:tc>
        <w:tc>
          <w:tcPr>
            <w:tcW w:w="3234" w:type="dxa"/>
          </w:tcPr>
          <w:p w14:paraId="32C8E9BA" w14:textId="11FDEBD1" w:rsidR="0007274A" w:rsidRPr="00F54804" w:rsidRDefault="00CC7E17" w:rsidP="0013175B">
            <w:pPr>
              <w:keepNext/>
            </w:pPr>
            <w:r w:rsidRPr="00F54804">
              <w:t xml:space="preserve">MatedPartAssociation contains </w:t>
            </w:r>
            <w:r w:rsidR="002504F2" w:rsidRPr="00F54804">
              <w:t xml:space="preserve">geometric </w:t>
            </w:r>
            <w:r w:rsidRPr="00F54804">
              <w:t xml:space="preserve">transformation, </w:t>
            </w:r>
            <w:r w:rsidR="003F3DEF">
              <w:t xml:space="preserve">therefore, </w:t>
            </w:r>
            <w:r w:rsidRPr="00F54804">
              <w:t xml:space="preserve">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connection_list</w:t>
            </w:r>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connection_[012]d</w:t>
            </w:r>
          </w:p>
        </w:tc>
        <w:tc>
          <w:tcPr>
            <w:tcW w:w="3234" w:type="dxa"/>
          </w:tcPr>
          <w:p w14:paraId="49EB5EDD" w14:textId="0347EC2D" w:rsidR="0007274A" w:rsidRPr="00F54804" w:rsidRDefault="0007274A" w:rsidP="0013175B">
            <w:pPr>
              <w:keepNext/>
            </w:pPr>
            <w:r w:rsidRPr="00F54804">
              <w:t>MatedPartRelationship</w:t>
            </w:r>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t>MatedPartRelationship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  connection_[012]d_type</w:t>
            </w:r>
          </w:p>
        </w:tc>
        <w:tc>
          <w:tcPr>
            <w:tcW w:w="3234" w:type="dxa"/>
          </w:tcPr>
          <w:p w14:paraId="3F1A0479" w14:textId="2FC59492" w:rsidR="0007274A" w:rsidRPr="00F54804" w:rsidRDefault="00F7079F" w:rsidP="0013175B">
            <w:pPr>
              <w:keepNext/>
            </w:pPr>
            <w:r w:rsidRPr="00F54804">
              <w:t>Mating_Type</w:t>
            </w:r>
          </w:p>
        </w:tc>
        <w:tc>
          <w:tcPr>
            <w:tcW w:w="3234" w:type="dxa"/>
          </w:tcPr>
          <w:p w14:paraId="642A7E2E" w14:textId="5DC288E3" w:rsidR="0054277F" w:rsidRPr="00F54804" w:rsidRDefault="006F7241" w:rsidP="0013175B">
            <w:pPr>
              <w:keepNext/>
            </w:pPr>
            <w:r w:rsidRPr="00F54804">
              <w:t>ISO 10303-242</w:t>
            </w:r>
            <w:r w:rsidR="000923B7" w:rsidRPr="00F54804">
              <w:t xml:space="preserve"> </w:t>
            </w:r>
            <w:r w:rsidR="00246C95" w:rsidRPr="00F54804">
              <w:t>defines the connection type as attribute within MatedPartRelationship</w:t>
            </w:r>
            <w:r w:rsidR="000923B7" w:rsidRPr="00F54804">
              <w:t xml:space="preserve">, which is not relevant (see above). </w:t>
            </w:r>
            <w:r w:rsidR="00054B74" w:rsidRPr="00F54804">
              <w:br/>
            </w:r>
            <w:r w:rsidR="0054277F" w:rsidRPr="00F54804">
              <w:t xml:space="preserve">“connection_[012]d_type” is just a placeholder for a specific name, </w:t>
            </w:r>
            <w:r w:rsidR="002C7FD0">
              <w:t>such as</w:t>
            </w:r>
            <w:r w:rsidR="00F3142F">
              <w:t xml:space="preserve"> “</w:t>
            </w:r>
            <w:r w:rsidR="0054277F" w:rsidRPr="00F54804">
              <w:t>spotweld”,</w:t>
            </w:r>
            <w:r w:rsidR="00F3142F">
              <w:t xml:space="preserve"> “</w:t>
            </w:r>
            <w:r w:rsidR="0054277F" w:rsidRPr="00F54804">
              <w:t>rivet</w:t>
            </w:r>
            <w:r w:rsidR="00834891">
              <w:t>”,</w:t>
            </w:r>
            <w:r w:rsidR="00633009">
              <w:t xml:space="preserve"> </w:t>
            </w:r>
            <w:r w:rsidR="00CD5966" w:rsidRPr="00F54804">
              <w:t>”seamweld</w:t>
            </w:r>
            <w:r w:rsidR="00834891">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  </w:t>
            </w:r>
            <w:r w:rsidR="0054277F" w:rsidRPr="00F54804">
              <w:t>loc</w:t>
            </w:r>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r w:rsidRPr="00F54804">
              <w:t>0</w:t>
            </w:r>
            <w:r w:rsidR="00054B74" w:rsidRPr="00F54804">
              <w:t>12]</w:t>
            </w:r>
            <w:r w:rsidRPr="00F54804">
              <w:t>d/&gt;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1BCB5591"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77F3D">
              <w:t>e.g.</w:t>
            </w:r>
            <w:r w:rsidR="00951A4A">
              <w:t xml:space="preserv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r w:rsidRPr="00F54804">
              <w:t xml:space="preserve">TimeStamp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3EBEB803" w:rsidR="0007274A" w:rsidRPr="00784ECB" w:rsidRDefault="00DC3394" w:rsidP="00784ECB">
      <w:r w:rsidRPr="00784ECB">
        <w:t xml:space="preserve">Any entity of either standard </w:t>
      </w:r>
      <w:r w:rsidR="00177B85">
        <w:t xml:space="preserve">that is </w:t>
      </w:r>
      <w:r w:rsidR="00177B85" w:rsidRPr="00784ECB">
        <w:t>not mentioned</w:t>
      </w:r>
      <w:r w:rsidR="00177B85">
        <w:t>,</w:t>
      </w:r>
      <w:r w:rsidR="00177B85" w:rsidRPr="00784ECB">
        <w:t xml:space="preserve"> </w:t>
      </w:r>
      <w:r w:rsidRPr="00784ECB">
        <w:t xml:space="preserve">does not map to or interact with an entity of the other standard. </w:t>
      </w:r>
    </w:p>
    <w:p w14:paraId="51012402" w14:textId="266FC29B" w:rsidR="00CC65E4" w:rsidRPr="00F54804" w:rsidRDefault="00CC65E4" w:rsidP="00DE0BBC">
      <w:pPr>
        <w:pStyle w:val="ANNEX"/>
        <w:numPr>
          <w:ilvl w:val="0"/>
          <w:numId w:val="2"/>
        </w:numPr>
      </w:pPr>
      <w:r w:rsidRPr="0013175B">
        <w:lastRenderedPageBreak/>
        <w:br/>
      </w:r>
      <w:bookmarkStart w:id="2357" w:name="_Ref101250401"/>
      <w:bookmarkStart w:id="2358" w:name="_Toc159618842"/>
      <w:r w:rsidRPr="0013175B">
        <w:rPr>
          <w:b w:val="0"/>
          <w:bCs/>
        </w:rPr>
        <w:t>(informative)</w:t>
      </w:r>
      <w:r w:rsidRPr="0013175B">
        <w:br/>
      </w:r>
      <w:r w:rsidRPr="0013175B">
        <w:br/>
      </w:r>
      <w:r w:rsidR="005E03C5" w:rsidRPr="005E03C5">
        <w:t>Background and context to this document</w:t>
      </w:r>
      <w:bookmarkEnd w:id="2357"/>
      <w:bookmarkEnd w:id="2358"/>
      <w:r w:rsidR="005E03C5">
        <w:t xml:space="preserve"> </w:t>
      </w:r>
    </w:p>
    <w:p w14:paraId="42F7708D" w14:textId="63A40655"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t>
      </w:r>
      <w:r w:rsidR="004F1B00">
        <w:t xml:space="preserve"> </w:t>
      </w:r>
      <w:r w:rsidR="00AA5A4A">
        <w:t xml:space="preserve">Working Group 25) </w:t>
      </w:r>
      <w:r w:rsidRPr="00F54804">
        <w:t xml:space="preserve">started to develop a standard for connections </w:t>
      </w:r>
      <w:r w:rsidR="004F1B00">
        <w:t>and</w:t>
      </w:r>
      <w:r w:rsidRPr="00F54804">
        <w:t xml:space="preserve"> joints in cooperation with CAE software vendors</w:t>
      </w:r>
      <w:r w:rsidR="00EE080E">
        <w:t xml:space="preserve">. </w:t>
      </w:r>
      <w:r w:rsidR="00AA5A4A">
        <w:t>The working group 25 for joining technologies is a working group of the German Research Association of Automotive Technologies (FAT). The FAT is a department of the German Association of the Automotive Industry (VDA)</w:t>
      </w:r>
      <w:r w:rsidR="00784ECB">
        <w:t xml:space="preserve">. </w:t>
      </w:r>
    </w:p>
    <w:p w14:paraId="46AE60F1" w14:textId="68069CDD"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5E3DB0" w:rsidRPr="005E3DB0">
            <w:rPr>
              <w:noProof/>
            </w:rPr>
            <w:t>[15]</w:t>
          </w:r>
          <w:r w:rsidR="004D00AF" w:rsidRPr="005C2D94">
            <w:fldChar w:fldCharType="end"/>
          </w:r>
        </w:sdtContent>
      </w:sdt>
      <w:r w:rsidRPr="00F54804">
        <w:t xml:space="preserve"> was the most suitable basis for future developments and extensions</w:t>
      </w:r>
      <w:r w:rsidR="00EE080E">
        <w:t xml:space="preserve">. </w:t>
      </w:r>
      <w:r w:rsidRPr="00F54804">
        <w:t>This original MCF format is based on the XML-standard but covers only few joint types and parameters. In order to distinguish from the original Ford-MCF, the FAT-format was named the E</w:t>
      </w:r>
      <w:r w:rsidRPr="004A6C4F">
        <w:rPr>
          <w:b/>
          <w:bCs/>
        </w:rPr>
        <w:t>x</w:t>
      </w:r>
      <w:r w:rsidRPr="005C2D94">
        <w:t xml:space="preserve">tended </w:t>
      </w:r>
      <w:r w:rsidRPr="004A6C4F">
        <w:rPr>
          <w:b/>
          <w:bCs/>
        </w:rPr>
        <w:t>M</w:t>
      </w:r>
      <w:r w:rsidRPr="00BD52D7">
        <w:t xml:space="preserve">aster </w:t>
      </w:r>
      <w:r w:rsidRPr="004A6C4F">
        <w:rPr>
          <w:b/>
          <w:bCs/>
        </w:rPr>
        <w:t>C</w:t>
      </w:r>
      <w:r w:rsidRPr="00D7391D">
        <w:t xml:space="preserve">onnection </w:t>
      </w:r>
      <w:r w:rsidRPr="004A6C4F">
        <w:rPr>
          <w:b/>
          <w:bCs/>
        </w:rPr>
        <w:t>F</w:t>
      </w:r>
      <w:r w:rsidRPr="00F54804">
        <w:t>ile, abbreviated as</w:t>
      </w:r>
      <w:r w:rsidR="00F3142F">
        <w:t xml:space="preserve"> “</w:t>
      </w:r>
      <w:r w:rsidRPr="00F54804">
        <w:t>χMCF</w:t>
      </w:r>
      <w:r w:rsidR="00DA4207">
        <w:t xml:space="preserve">” </w:t>
      </w:r>
      <w:r w:rsidRPr="00F54804">
        <w:t xml:space="preserve">(read: chi-M-C-F) or </w:t>
      </w:r>
      <w:r w:rsidR="004F1B00">
        <w:t>“xMCF”</w:t>
      </w:r>
      <w:r w:rsidRPr="00F54804">
        <w:t xml:space="preserve"> (read: x-M-C-F).</w:t>
      </w:r>
    </w:p>
    <w:p w14:paraId="2AC9CA0E" w14:textId="26863FCD" w:rsidR="00CC65E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5E3DB0" w:rsidRPr="005E3DB0">
            <w:rPr>
              <w:noProof/>
            </w:rPr>
            <w:t>[16]</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r w:rsidR="009511B3">
        <w:t xml:space="preserve"> </w:t>
      </w:r>
      <w:r w:rsidR="00ED3EF9">
        <w:t xml:space="preserve">A first draft of the </w:t>
      </w:r>
      <w:r w:rsidR="00ED3EF9" w:rsidRPr="00F54804">
        <w:t>χMCF</w:t>
      </w:r>
      <w:r w:rsidR="00ED3EF9">
        <w:t xml:space="preserve"> specification was available by 2006 </w:t>
      </w:r>
      <w:sdt>
        <w:sdtPr>
          <w:id w:val="1176692283"/>
          <w:citation/>
        </w:sdtPr>
        <w:sdtContent>
          <w:r w:rsidR="00ED3EF9">
            <w:fldChar w:fldCharType="begin"/>
          </w:r>
          <w:r w:rsidR="00ED3EF9">
            <w:rPr>
              <w:lang w:val="de-DE"/>
            </w:rPr>
            <w:instrText xml:space="preserve"> CITATION Pet \l 1031 </w:instrText>
          </w:r>
          <w:r w:rsidR="00ED3EF9">
            <w:fldChar w:fldCharType="separate"/>
          </w:r>
          <w:r w:rsidR="005E3DB0" w:rsidRPr="005E3DB0">
            <w:rPr>
              <w:noProof/>
              <w:lang w:val="de-DE"/>
            </w:rPr>
            <w:t>[17]</w:t>
          </w:r>
          <w:r w:rsidR="00ED3EF9">
            <w:fldChar w:fldCharType="end"/>
          </w:r>
        </w:sdtContent>
      </w:sdt>
      <w:r w:rsidR="00ED3EF9">
        <w:t xml:space="preserve">, and prototypic implementations by 2008 </w:t>
      </w:r>
      <w:sdt>
        <w:sdtPr>
          <w:id w:val="-1758126512"/>
          <w:citation/>
        </w:sdtPr>
        <w:sdtContent>
          <w:r w:rsidR="00ED3EF9">
            <w:fldChar w:fldCharType="begin"/>
          </w:r>
          <w:r w:rsidR="00ED3EF9">
            <w:rPr>
              <w:lang w:val="de-DE"/>
            </w:rPr>
            <w:instrText xml:space="preserve"> CITATION Bet08 \l 1031 </w:instrText>
          </w:r>
          <w:r w:rsidR="00ED3EF9">
            <w:fldChar w:fldCharType="separate"/>
          </w:r>
          <w:r w:rsidR="005E3DB0" w:rsidRPr="005E3DB0">
            <w:rPr>
              <w:noProof/>
              <w:lang w:val="de-DE"/>
            </w:rPr>
            <w:t>[18]</w:t>
          </w:r>
          <w:r w:rsidR="00ED3EF9">
            <w:fldChar w:fldCharType="end"/>
          </w:r>
        </w:sdtContent>
      </w:sdt>
      <w:r w:rsidR="00340DC0">
        <w:t xml:space="preserve"> and 2011 </w:t>
      </w:r>
      <w:sdt>
        <w:sdtPr>
          <w:id w:val="946891520"/>
          <w:citation/>
        </w:sdtPr>
        <w:sdtContent>
          <w:r w:rsidR="00340DC0">
            <w:fldChar w:fldCharType="begin"/>
          </w:r>
          <w:r w:rsidR="00340DC0">
            <w:rPr>
              <w:lang w:val="de-DE"/>
            </w:rPr>
            <w:instrText xml:space="preserve"> CITATION MEDINA8307_with_xMCF \l 1031 </w:instrText>
          </w:r>
          <w:r w:rsidR="00340DC0">
            <w:fldChar w:fldCharType="separate"/>
          </w:r>
          <w:r w:rsidR="005E3DB0" w:rsidRPr="005E3DB0">
            <w:rPr>
              <w:noProof/>
              <w:lang w:val="de-DE"/>
            </w:rPr>
            <w:t>[19]</w:t>
          </w:r>
          <w:r w:rsidR="00340DC0">
            <w:fldChar w:fldCharType="end"/>
          </w:r>
        </w:sdtContent>
      </w:sdt>
      <w:r w:rsidR="00ED3EF9">
        <w:t xml:space="preserve">. </w:t>
      </w:r>
    </w:p>
    <w:p w14:paraId="68F9E93D" w14:textId="688F865E" w:rsidR="009511B3" w:rsidRPr="005C2D94" w:rsidRDefault="009511B3" w:rsidP="00CC65E4">
      <w:r w:rsidRPr="009511B3">
        <w:t xml:space="preserve">Over the years, </w:t>
      </w:r>
      <w:r w:rsidRPr="00F54804">
        <w:t>χMCF</w:t>
      </w:r>
      <w:r w:rsidRPr="009511B3">
        <w:t xml:space="preserve"> has been presented at several conferences</w:t>
      </w:r>
      <w:r>
        <w:t xml:space="preserve">, e.g. </w:t>
      </w:r>
      <w:sdt>
        <w:sdtPr>
          <w:id w:val="483212507"/>
          <w:citation/>
        </w:sdtPr>
        <w:sdtContent>
          <w:r w:rsidR="00ED3EF9">
            <w:fldChar w:fldCharType="begin"/>
          </w:r>
          <w:r w:rsidR="00ED3EF9">
            <w:rPr>
              <w:lang w:val="de-DE"/>
            </w:rPr>
            <w:instrText xml:space="preserve"> CITATION GZ+CF+PN_SIMVEC2014_xMCF \l 1031 </w:instrText>
          </w:r>
          <w:r w:rsidR="00ED3EF9">
            <w:fldChar w:fldCharType="separate"/>
          </w:r>
          <w:r w:rsidR="005E3DB0" w:rsidRPr="005E3DB0">
            <w:rPr>
              <w:noProof/>
              <w:lang w:val="de-DE"/>
            </w:rPr>
            <w:t>[20]</w:t>
          </w:r>
          <w:r w:rsidR="00ED3EF9">
            <w:fldChar w:fldCharType="end"/>
          </w:r>
        </w:sdtContent>
      </w:sdt>
      <w:r w:rsidR="00ED3EF9">
        <w:t xml:space="preserve">, </w:t>
      </w:r>
      <w:sdt>
        <w:sdtPr>
          <w:id w:val="-592627287"/>
          <w:citation/>
        </w:sdtPr>
        <w:sdtContent>
          <w:r w:rsidR="00ED3EF9">
            <w:fldChar w:fldCharType="begin"/>
          </w:r>
          <w:r w:rsidR="00ED3EF9">
            <w:rPr>
              <w:lang w:val="de-DE"/>
            </w:rPr>
            <w:instrText xml:space="preserve"> CITATION CF+GZ+MW_NAFEMSSPDM2015_xMCF \l 1031 </w:instrText>
          </w:r>
          <w:r w:rsidR="00ED3EF9">
            <w:fldChar w:fldCharType="separate"/>
          </w:r>
          <w:r w:rsidR="005E3DB0" w:rsidRPr="005E3DB0">
            <w:rPr>
              <w:noProof/>
              <w:lang w:val="de-DE"/>
            </w:rPr>
            <w:t>[21]</w:t>
          </w:r>
          <w:r w:rsidR="00ED3EF9">
            <w:fldChar w:fldCharType="end"/>
          </w:r>
        </w:sdtContent>
      </w:sdt>
      <w:r w:rsidR="00ED3EF9">
        <w:t xml:space="preserve">, </w:t>
      </w:r>
      <w:sdt>
        <w:sdtPr>
          <w:id w:val="-799618672"/>
          <w:citation/>
        </w:sdtPr>
        <w:sdtContent>
          <w:r w:rsidR="00ED3EF9">
            <w:fldChar w:fldCharType="begin"/>
          </w:r>
          <w:r w:rsidR="00ED3EF9">
            <w:rPr>
              <w:lang w:val="de-DE"/>
            </w:rPr>
            <w:instrText xml:space="preserve"> CITATION CF+GZ+MW_NAFEMSDACH2016_xMCF \l 1031 </w:instrText>
          </w:r>
          <w:r w:rsidR="00ED3EF9">
            <w:fldChar w:fldCharType="separate"/>
          </w:r>
          <w:r w:rsidR="005E3DB0" w:rsidRPr="005E3DB0">
            <w:rPr>
              <w:noProof/>
              <w:lang w:val="de-DE"/>
            </w:rPr>
            <w:t>[22]</w:t>
          </w:r>
          <w:r w:rsidR="00ED3EF9">
            <w:fldChar w:fldCharType="end"/>
          </w:r>
        </w:sdtContent>
      </w:sdt>
      <w:r w:rsidR="00ED3EF9">
        <w:t xml:space="preserve">, </w:t>
      </w:r>
      <w:sdt>
        <w:sdtPr>
          <w:id w:val="-1772315856"/>
          <w:citation/>
        </w:sdtPr>
        <w:sdtContent>
          <w:r w:rsidR="00ED3EF9">
            <w:fldChar w:fldCharType="begin"/>
          </w:r>
          <w:r w:rsidR="00ED3EF9">
            <w:rPr>
              <w:lang w:val="de-DE"/>
            </w:rPr>
            <w:instrText xml:space="preserve"> CITATION GZ+MW+CF+GT_BETACAE2017_xMCF \l 1031 </w:instrText>
          </w:r>
          <w:r w:rsidR="00ED3EF9">
            <w:fldChar w:fldCharType="separate"/>
          </w:r>
          <w:r w:rsidR="005E3DB0" w:rsidRPr="005E3DB0">
            <w:rPr>
              <w:noProof/>
              <w:lang w:val="de-DE"/>
            </w:rPr>
            <w:t>[23]</w:t>
          </w:r>
          <w:r w:rsidR="00ED3EF9">
            <w:fldChar w:fldCharType="end"/>
          </w:r>
        </w:sdtContent>
      </w:sdt>
      <w:r w:rsidR="00ED3EF9">
        <w:t xml:space="preserve">, </w:t>
      </w:r>
      <w:sdt>
        <w:sdtPr>
          <w:id w:val="-1526095138"/>
          <w:citation/>
        </w:sdtPr>
        <w:sdtContent>
          <w:r w:rsidR="00ED3EF9">
            <w:fldChar w:fldCharType="begin"/>
          </w:r>
          <w:r w:rsidR="00ED3EF9">
            <w:rPr>
              <w:lang w:val="de-DE"/>
            </w:rPr>
            <w:instrText xml:space="preserve"> CITATION GZ+CF_BETACAE2019_xMCF \l 1031 </w:instrText>
          </w:r>
          <w:r w:rsidR="00ED3EF9">
            <w:fldChar w:fldCharType="separate"/>
          </w:r>
          <w:r w:rsidR="005E3DB0" w:rsidRPr="005E3DB0">
            <w:rPr>
              <w:noProof/>
              <w:lang w:val="de-DE"/>
            </w:rPr>
            <w:t>[24]</w:t>
          </w:r>
          <w:r w:rsidR="00ED3EF9">
            <w:fldChar w:fldCharType="end"/>
          </w:r>
        </w:sdtContent>
      </w:sdt>
      <w:r w:rsidRPr="009511B3">
        <w:t>.</w:t>
      </w:r>
      <w:r>
        <w:t xml:space="preserve"> </w:t>
      </w:r>
    </w:p>
    <w:p w14:paraId="682E9FB9" w14:textId="40679330" w:rsidR="0036320E" w:rsidRPr="00BD52D7" w:rsidRDefault="00E644C2" w:rsidP="004F1B00">
      <w:pPr>
        <w:pStyle w:val="ForewordText"/>
        <w:jc w:val="left"/>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w:t>
      </w:r>
      <w:r w:rsidR="00F3142F">
        <w:rPr>
          <w:lang w:val="en-GB"/>
        </w:rPr>
        <w:t xml:space="preserve"> “</w:t>
      </w:r>
      <w:r w:rsidR="00EC76BD" w:rsidRPr="001668D7">
        <w:rPr>
          <w:lang w:val="en-GB"/>
        </w:rPr>
        <w:t>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5E3DB0" w:rsidRPr="005E3DB0">
            <w:rPr>
              <w:noProof/>
              <w:lang w:val="en-GB"/>
            </w:rPr>
            <w:t>[25]</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5E3DB0">
            <w:rPr>
              <w:noProof/>
              <w:lang w:val="en-GB"/>
            </w:rPr>
            <w:t xml:space="preserve"> </w:t>
          </w:r>
          <w:r w:rsidR="005E3DB0" w:rsidRPr="005E3DB0">
            <w:rPr>
              <w:noProof/>
              <w:lang w:val="en-GB"/>
            </w:rPr>
            <w:t>[26]</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5E03C5">
            <w:rPr>
              <w:lang w:val="en-GB"/>
            </w:rPr>
            <w:instrText xml:space="preserve">CITATION FAT16 \l 1031 </w:instrText>
          </w:r>
          <w:r w:rsidRPr="005C2D94">
            <w:rPr>
              <w:lang w:val="en-GB"/>
            </w:rPr>
            <w:fldChar w:fldCharType="separate"/>
          </w:r>
          <w:r w:rsidR="005E3DB0" w:rsidRPr="005E3DB0">
            <w:rPr>
              <w:noProof/>
              <w:lang w:val="en-GB"/>
            </w:rPr>
            <w:t>[27]</w:t>
          </w:r>
          <w:r w:rsidRPr="005C2D94">
            <w:rPr>
              <w:lang w:val="en-GB"/>
            </w:rPr>
            <w:fldChar w:fldCharType="end"/>
          </w:r>
        </w:sdtContent>
      </w:sdt>
      <w:r w:rsidRPr="00F54804">
        <w:rPr>
          <w:lang w:val="en-GB"/>
        </w:rPr>
        <w:t xml:space="preserve"> </w:t>
      </w:r>
      <w:r w:rsidR="00F350E3" w:rsidRPr="00D7391D">
        <w:rPr>
          <w:lang w:val="en-GB"/>
        </w:rPr>
        <w:t xml:space="preserve">of the standard </w:t>
      </w:r>
      <w:r w:rsidRPr="00F54804">
        <w:rPr>
          <w:lang w:val="en-GB"/>
        </w:rPr>
        <w:t>can be found on the VDA website but are for reference o</w:t>
      </w:r>
      <w:r w:rsidRPr="005C2D94">
        <w:rPr>
          <w:lang w:val="en-GB"/>
        </w:rPr>
        <w:t>nly.</w:t>
      </w:r>
      <w:r w:rsidR="00F350E3">
        <w:rPr>
          <w:lang w:val="en-GB"/>
        </w:rPr>
        <w:t xml:space="preserve"> </w:t>
      </w:r>
    </w:p>
    <w:p w14:paraId="0BC6DCDB" w14:textId="39E544C5" w:rsidR="001A33D0" w:rsidRPr="001668D7" w:rsidRDefault="001A33D0" w:rsidP="001A33D0">
      <w:pPr>
        <w:pStyle w:val="BiblioTitle"/>
        <w:keepNext/>
        <w:pageBreakBefore/>
      </w:pPr>
      <w:bookmarkStart w:id="2359" w:name="_Toc159618843"/>
      <w:r w:rsidRPr="00BD52D7">
        <w:lastRenderedPageBreak/>
        <w:t>Bibliography</w:t>
      </w:r>
      <w:bookmarkEnd w:id="2308"/>
      <w:bookmarkEnd w:id="2309"/>
      <w:bookmarkEnd w:id="2310"/>
      <w:bookmarkEnd w:id="2311"/>
      <w:bookmarkEnd w:id="2359"/>
    </w:p>
    <w:p w14:paraId="195415A0" w14:textId="77777777" w:rsidR="005E3DB0"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5E3DB0" w14:paraId="518E7486" w14:textId="77777777">
        <w:trPr>
          <w:divId w:val="2017417867"/>
          <w:tblCellSpacing w:w="15" w:type="dxa"/>
        </w:trPr>
        <w:tc>
          <w:tcPr>
            <w:tcW w:w="50" w:type="pct"/>
            <w:hideMark/>
          </w:tcPr>
          <w:p w14:paraId="27F0C328" w14:textId="5070FAD8" w:rsidR="005E3DB0" w:rsidRDefault="005E3DB0">
            <w:pPr>
              <w:pStyle w:val="Literaturverzeichnis"/>
              <w:rPr>
                <w:noProof/>
                <w:sz w:val="24"/>
                <w:lang w:val="en-GB"/>
              </w:rPr>
            </w:pPr>
            <w:r>
              <w:rPr>
                <w:noProof/>
                <w:lang w:val="en-GB"/>
              </w:rPr>
              <w:t xml:space="preserve">[1] </w:t>
            </w:r>
          </w:p>
        </w:tc>
        <w:tc>
          <w:tcPr>
            <w:tcW w:w="0" w:type="auto"/>
            <w:hideMark/>
          </w:tcPr>
          <w:p w14:paraId="5A7B919F" w14:textId="77777777" w:rsidR="005E3DB0" w:rsidRDefault="005E3DB0">
            <w:pPr>
              <w:pStyle w:val="Literaturverzeichnis"/>
              <w:rPr>
                <w:noProof/>
                <w:lang w:val="en-GB"/>
              </w:rPr>
            </w:pPr>
            <w:r>
              <w:rPr>
                <w:noProof/>
                <w:lang w:val="en-GB"/>
              </w:rPr>
              <w:t xml:space="preserve">International Organization for Standardization, ISO 10303-242: Industrial automation systems and integration — Product data representation and exchange — Part 242: Application protocol: Managed model-based 3D engineering, Geneva: ISO. </w:t>
            </w:r>
          </w:p>
        </w:tc>
      </w:tr>
      <w:tr w:rsidR="005E3DB0" w14:paraId="7ECFB6C3" w14:textId="77777777">
        <w:trPr>
          <w:divId w:val="2017417867"/>
          <w:tblCellSpacing w:w="15" w:type="dxa"/>
        </w:trPr>
        <w:tc>
          <w:tcPr>
            <w:tcW w:w="50" w:type="pct"/>
            <w:hideMark/>
          </w:tcPr>
          <w:p w14:paraId="61192ADE" w14:textId="77777777" w:rsidR="005E3DB0" w:rsidRDefault="005E3DB0">
            <w:pPr>
              <w:pStyle w:val="Literaturverzeichnis"/>
              <w:rPr>
                <w:noProof/>
              </w:rPr>
            </w:pPr>
            <w:r>
              <w:rPr>
                <w:noProof/>
              </w:rPr>
              <w:t xml:space="preserve">[2] </w:t>
            </w:r>
          </w:p>
        </w:tc>
        <w:tc>
          <w:tcPr>
            <w:tcW w:w="0" w:type="auto"/>
            <w:hideMark/>
          </w:tcPr>
          <w:p w14:paraId="1D8E7FF6" w14:textId="77777777" w:rsidR="005E3DB0" w:rsidRDefault="005E3DB0">
            <w:pPr>
              <w:pStyle w:val="Literaturverzeichnis"/>
              <w:rPr>
                <w:noProof/>
              </w:rPr>
            </w:pPr>
            <w:r>
              <w:rPr>
                <w:noProof/>
              </w:rPr>
              <w:t xml:space="preserve">The World Wide Web Consortium (W3C), Extensible Markup Language (XML) 1.0 (Fifth Edition), 5 ed., Wakefield, MA: W3C, 2008. </w:t>
            </w:r>
          </w:p>
        </w:tc>
      </w:tr>
      <w:tr w:rsidR="005E3DB0" w14:paraId="70679699" w14:textId="77777777">
        <w:trPr>
          <w:divId w:val="2017417867"/>
          <w:tblCellSpacing w:w="15" w:type="dxa"/>
        </w:trPr>
        <w:tc>
          <w:tcPr>
            <w:tcW w:w="50" w:type="pct"/>
            <w:hideMark/>
          </w:tcPr>
          <w:p w14:paraId="01A3521A" w14:textId="77777777" w:rsidR="005E3DB0" w:rsidRDefault="005E3DB0">
            <w:pPr>
              <w:pStyle w:val="Literaturverzeichnis"/>
              <w:rPr>
                <w:noProof/>
              </w:rPr>
            </w:pPr>
            <w:r>
              <w:rPr>
                <w:noProof/>
              </w:rPr>
              <w:t xml:space="preserve">[3] </w:t>
            </w:r>
          </w:p>
        </w:tc>
        <w:tc>
          <w:tcPr>
            <w:tcW w:w="0" w:type="auto"/>
            <w:hideMark/>
          </w:tcPr>
          <w:p w14:paraId="71915B47" w14:textId="77777777" w:rsidR="005E3DB0" w:rsidRDefault="005E3DB0">
            <w:pPr>
              <w:pStyle w:val="Literaturverzeichnis"/>
              <w:rPr>
                <w:noProof/>
              </w:rPr>
            </w:pPr>
            <w:r>
              <w:rPr>
                <w:noProof/>
              </w:rPr>
              <w:t xml:space="preserve">The World Wide Web Consortium (W3C), Extensible Markup Language (XML) 1.1 (Second Edition), 2 ed., Wakefield, MA: W3C, 2006. </w:t>
            </w:r>
          </w:p>
        </w:tc>
      </w:tr>
      <w:tr w:rsidR="005E3DB0" w14:paraId="7C9BC8C3" w14:textId="77777777">
        <w:trPr>
          <w:divId w:val="2017417867"/>
          <w:tblCellSpacing w:w="15" w:type="dxa"/>
        </w:trPr>
        <w:tc>
          <w:tcPr>
            <w:tcW w:w="50" w:type="pct"/>
            <w:hideMark/>
          </w:tcPr>
          <w:p w14:paraId="51094EDC" w14:textId="77777777" w:rsidR="005E3DB0" w:rsidRDefault="005E3DB0">
            <w:pPr>
              <w:pStyle w:val="Literaturverzeichnis"/>
              <w:rPr>
                <w:noProof/>
                <w:lang w:val="en-GB"/>
              </w:rPr>
            </w:pPr>
            <w:r>
              <w:rPr>
                <w:noProof/>
                <w:lang w:val="en-GB"/>
              </w:rPr>
              <w:t xml:space="preserve">[4] </w:t>
            </w:r>
          </w:p>
        </w:tc>
        <w:tc>
          <w:tcPr>
            <w:tcW w:w="0" w:type="auto"/>
            <w:hideMark/>
          </w:tcPr>
          <w:p w14:paraId="6D2341AF" w14:textId="77777777" w:rsidR="005E3DB0" w:rsidRDefault="005E3DB0">
            <w:pPr>
              <w:pStyle w:val="Literaturverzeichnis"/>
              <w:rPr>
                <w:noProof/>
                <w:lang w:val="en-GB"/>
              </w:rPr>
            </w:pPr>
            <w:r>
              <w:rPr>
                <w:noProof/>
                <w:lang w:val="en-GB"/>
              </w:rPr>
              <w:t xml:space="preserve">International Organization for Standardization, ISO 8601: Data elements and interchange formats – Information interchange – Representation of dates and times, Geneva: ISO. </w:t>
            </w:r>
          </w:p>
        </w:tc>
      </w:tr>
      <w:tr w:rsidR="005E3DB0" w14:paraId="764D2F83" w14:textId="77777777">
        <w:trPr>
          <w:divId w:val="2017417867"/>
          <w:tblCellSpacing w:w="15" w:type="dxa"/>
        </w:trPr>
        <w:tc>
          <w:tcPr>
            <w:tcW w:w="50" w:type="pct"/>
            <w:hideMark/>
          </w:tcPr>
          <w:p w14:paraId="7F71DA25" w14:textId="77777777" w:rsidR="005E3DB0" w:rsidRDefault="005E3DB0">
            <w:pPr>
              <w:pStyle w:val="Literaturverzeichnis"/>
              <w:rPr>
                <w:noProof/>
                <w:lang w:val="en-GB"/>
              </w:rPr>
            </w:pPr>
            <w:r>
              <w:rPr>
                <w:noProof/>
                <w:lang w:val="en-GB"/>
              </w:rPr>
              <w:t xml:space="preserve">[5] </w:t>
            </w:r>
          </w:p>
        </w:tc>
        <w:tc>
          <w:tcPr>
            <w:tcW w:w="0" w:type="auto"/>
            <w:hideMark/>
          </w:tcPr>
          <w:p w14:paraId="4DCAC0A4" w14:textId="77777777" w:rsidR="005E3DB0" w:rsidRDefault="005E3DB0">
            <w:pPr>
              <w:pStyle w:val="Literaturverzeichnis"/>
              <w:rPr>
                <w:noProof/>
                <w:lang w:val="en-GB"/>
              </w:rPr>
            </w:pPr>
            <w:r>
              <w:rPr>
                <w:noProof/>
                <w:lang w:val="en-GB"/>
              </w:rPr>
              <w:t xml:space="preserve">International Organization for Standardization, ISO 80000-1:2022 — Quantities and units — Part 1: General, Geneva: ISO, 2022. </w:t>
            </w:r>
          </w:p>
        </w:tc>
      </w:tr>
      <w:tr w:rsidR="005E3DB0" w14:paraId="40BA3C1C" w14:textId="77777777">
        <w:trPr>
          <w:divId w:val="2017417867"/>
          <w:tblCellSpacing w:w="15" w:type="dxa"/>
        </w:trPr>
        <w:tc>
          <w:tcPr>
            <w:tcW w:w="50" w:type="pct"/>
            <w:hideMark/>
          </w:tcPr>
          <w:p w14:paraId="0A24AFED" w14:textId="77777777" w:rsidR="005E3DB0" w:rsidRDefault="005E3DB0">
            <w:pPr>
              <w:pStyle w:val="Literaturverzeichnis"/>
              <w:rPr>
                <w:noProof/>
              </w:rPr>
            </w:pPr>
            <w:r>
              <w:rPr>
                <w:noProof/>
              </w:rPr>
              <w:t xml:space="preserve">[6] </w:t>
            </w:r>
          </w:p>
        </w:tc>
        <w:tc>
          <w:tcPr>
            <w:tcW w:w="0" w:type="auto"/>
            <w:hideMark/>
          </w:tcPr>
          <w:p w14:paraId="3C7DC9F9" w14:textId="77777777" w:rsidR="005E3DB0" w:rsidRDefault="005E3DB0">
            <w:pPr>
              <w:pStyle w:val="Literaturverzeichnis"/>
              <w:rPr>
                <w:noProof/>
              </w:rPr>
            </w:pPr>
            <w:r>
              <w:rPr>
                <w:noProof/>
              </w:rPr>
              <w:t>National Institute of Standards and Technology (NIST), "The NIST Guide for the Use of the International System of Units (SI)," 04 03 2020. [Online]. Available: https://www.nist.gov/pml/special-publication-811. [Accessed 24 01 2024].</w:t>
            </w:r>
          </w:p>
        </w:tc>
      </w:tr>
      <w:tr w:rsidR="005E3DB0" w14:paraId="4E611AC2" w14:textId="77777777">
        <w:trPr>
          <w:divId w:val="2017417867"/>
          <w:tblCellSpacing w:w="15" w:type="dxa"/>
        </w:trPr>
        <w:tc>
          <w:tcPr>
            <w:tcW w:w="50" w:type="pct"/>
            <w:hideMark/>
          </w:tcPr>
          <w:p w14:paraId="43A0D22B" w14:textId="77777777" w:rsidR="005E3DB0" w:rsidRDefault="005E3DB0">
            <w:pPr>
              <w:pStyle w:val="Literaturverzeichnis"/>
              <w:rPr>
                <w:noProof/>
                <w:lang w:val="en-GB"/>
              </w:rPr>
            </w:pPr>
            <w:r>
              <w:rPr>
                <w:noProof/>
                <w:lang w:val="en-GB"/>
              </w:rPr>
              <w:t xml:space="preserve">[7] </w:t>
            </w:r>
          </w:p>
        </w:tc>
        <w:tc>
          <w:tcPr>
            <w:tcW w:w="0" w:type="auto"/>
            <w:hideMark/>
          </w:tcPr>
          <w:p w14:paraId="0BAB86DA" w14:textId="77777777" w:rsidR="005E3DB0" w:rsidRDefault="005E3DB0">
            <w:pPr>
              <w:pStyle w:val="Literaturverzeichnis"/>
              <w:rPr>
                <w:noProof/>
                <w:lang w:val="en-GB"/>
              </w:rPr>
            </w:pPr>
            <w:r>
              <w:rPr>
                <w:noProof/>
                <w:lang w:val="en-GB"/>
              </w:rPr>
              <w:t>N. Schulte-Frankenfeld, “FATXML-Format Version V1.2 R3,” VDA FAT-Ak27, Berlin, Germany, 2020.</w:t>
            </w:r>
          </w:p>
        </w:tc>
      </w:tr>
      <w:tr w:rsidR="005E3DB0" w14:paraId="1DC7C128" w14:textId="77777777">
        <w:trPr>
          <w:divId w:val="2017417867"/>
          <w:tblCellSpacing w:w="15" w:type="dxa"/>
        </w:trPr>
        <w:tc>
          <w:tcPr>
            <w:tcW w:w="50" w:type="pct"/>
            <w:hideMark/>
          </w:tcPr>
          <w:p w14:paraId="7E4C5BD7" w14:textId="77777777" w:rsidR="005E3DB0" w:rsidRDefault="005E3DB0">
            <w:pPr>
              <w:pStyle w:val="Literaturverzeichnis"/>
              <w:rPr>
                <w:noProof/>
                <w:lang w:val="en-GB"/>
              </w:rPr>
            </w:pPr>
            <w:r>
              <w:rPr>
                <w:noProof/>
                <w:lang w:val="en-GB"/>
              </w:rPr>
              <w:t xml:space="preserve">[8] </w:t>
            </w:r>
          </w:p>
        </w:tc>
        <w:tc>
          <w:tcPr>
            <w:tcW w:w="0" w:type="auto"/>
            <w:hideMark/>
          </w:tcPr>
          <w:p w14:paraId="526C3F5D" w14:textId="77777777" w:rsidR="005E3DB0" w:rsidRDefault="005E3DB0">
            <w:pPr>
              <w:pStyle w:val="Literaturverzeichnis"/>
              <w:rPr>
                <w:noProof/>
                <w:lang w:val="en-GB"/>
              </w:rPr>
            </w:pPr>
            <w:r>
              <w:rPr>
                <w:noProof/>
                <w:lang w:val="en-GB"/>
              </w:rPr>
              <w:t xml:space="preserve">International Organization for Standardization, ISO/IEC 14882:2020: Programming languages — C++, Geneva: ISO, 2020. </w:t>
            </w:r>
          </w:p>
        </w:tc>
      </w:tr>
      <w:tr w:rsidR="005E3DB0" w14:paraId="397E7249" w14:textId="77777777">
        <w:trPr>
          <w:divId w:val="2017417867"/>
          <w:tblCellSpacing w:w="15" w:type="dxa"/>
        </w:trPr>
        <w:tc>
          <w:tcPr>
            <w:tcW w:w="50" w:type="pct"/>
            <w:hideMark/>
          </w:tcPr>
          <w:p w14:paraId="1349E45D" w14:textId="77777777" w:rsidR="005E3DB0" w:rsidRDefault="005E3DB0">
            <w:pPr>
              <w:pStyle w:val="Literaturverzeichnis"/>
              <w:rPr>
                <w:noProof/>
                <w:lang w:val="en-GB"/>
              </w:rPr>
            </w:pPr>
            <w:r>
              <w:rPr>
                <w:noProof/>
                <w:lang w:val="en-GB"/>
              </w:rPr>
              <w:t xml:space="preserve">[9] </w:t>
            </w:r>
          </w:p>
        </w:tc>
        <w:tc>
          <w:tcPr>
            <w:tcW w:w="0" w:type="auto"/>
            <w:hideMark/>
          </w:tcPr>
          <w:p w14:paraId="14CA8C8B" w14:textId="77777777" w:rsidR="005E3DB0" w:rsidRDefault="005E3DB0">
            <w:pPr>
              <w:pStyle w:val="Literaturverzeichnis"/>
              <w:rPr>
                <w:noProof/>
                <w:lang w:val="en-GB"/>
              </w:rPr>
            </w:pPr>
            <w:r>
              <w:rPr>
                <w:noProof/>
                <w:lang w:val="en-GB"/>
              </w:rPr>
              <w:t xml:space="preserve">International Organization for Standardization, ISO 6507:2023 — Metallic materials — Vickers hardness test, Geneva: ISO, 2023. </w:t>
            </w:r>
          </w:p>
        </w:tc>
      </w:tr>
      <w:tr w:rsidR="005E3DB0" w14:paraId="3BEA8E31" w14:textId="77777777">
        <w:trPr>
          <w:divId w:val="2017417867"/>
          <w:tblCellSpacing w:w="15" w:type="dxa"/>
        </w:trPr>
        <w:tc>
          <w:tcPr>
            <w:tcW w:w="50" w:type="pct"/>
            <w:hideMark/>
          </w:tcPr>
          <w:p w14:paraId="42F3206E" w14:textId="77777777" w:rsidR="005E3DB0" w:rsidRDefault="005E3DB0">
            <w:pPr>
              <w:pStyle w:val="Literaturverzeichnis"/>
              <w:rPr>
                <w:noProof/>
              </w:rPr>
            </w:pPr>
            <w:r>
              <w:rPr>
                <w:noProof/>
              </w:rPr>
              <w:t xml:space="preserve">[10] </w:t>
            </w:r>
          </w:p>
        </w:tc>
        <w:tc>
          <w:tcPr>
            <w:tcW w:w="0" w:type="auto"/>
            <w:hideMark/>
          </w:tcPr>
          <w:p w14:paraId="042FE180" w14:textId="77777777" w:rsidR="005E3DB0" w:rsidRDefault="005E3DB0">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5E3DB0" w14:paraId="2B3D7911" w14:textId="77777777">
        <w:trPr>
          <w:divId w:val="2017417867"/>
          <w:tblCellSpacing w:w="15" w:type="dxa"/>
        </w:trPr>
        <w:tc>
          <w:tcPr>
            <w:tcW w:w="50" w:type="pct"/>
            <w:hideMark/>
          </w:tcPr>
          <w:p w14:paraId="305DCB76" w14:textId="77777777" w:rsidR="005E3DB0" w:rsidRDefault="005E3DB0">
            <w:pPr>
              <w:pStyle w:val="Literaturverzeichnis"/>
              <w:rPr>
                <w:noProof/>
                <w:lang w:val="en-GB"/>
              </w:rPr>
            </w:pPr>
            <w:r>
              <w:rPr>
                <w:noProof/>
                <w:lang w:val="en-GB"/>
              </w:rPr>
              <w:t xml:space="preserve">[11] </w:t>
            </w:r>
          </w:p>
        </w:tc>
        <w:tc>
          <w:tcPr>
            <w:tcW w:w="0" w:type="auto"/>
            <w:hideMark/>
          </w:tcPr>
          <w:p w14:paraId="195349A8" w14:textId="77777777" w:rsidR="005E3DB0" w:rsidRDefault="005E3DB0">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5E3DB0" w14:paraId="44A18C36" w14:textId="77777777">
        <w:trPr>
          <w:divId w:val="2017417867"/>
          <w:tblCellSpacing w:w="15" w:type="dxa"/>
        </w:trPr>
        <w:tc>
          <w:tcPr>
            <w:tcW w:w="50" w:type="pct"/>
            <w:hideMark/>
          </w:tcPr>
          <w:p w14:paraId="705A3C24" w14:textId="77777777" w:rsidR="005E3DB0" w:rsidRDefault="005E3DB0">
            <w:pPr>
              <w:pStyle w:val="Literaturverzeichnis"/>
              <w:rPr>
                <w:noProof/>
                <w:lang w:val="en-GB"/>
              </w:rPr>
            </w:pPr>
            <w:r>
              <w:rPr>
                <w:noProof/>
                <w:lang w:val="en-GB"/>
              </w:rPr>
              <w:t xml:space="preserve">[12] </w:t>
            </w:r>
          </w:p>
        </w:tc>
        <w:tc>
          <w:tcPr>
            <w:tcW w:w="0" w:type="auto"/>
            <w:hideMark/>
          </w:tcPr>
          <w:p w14:paraId="50C22F68" w14:textId="77777777" w:rsidR="005E3DB0" w:rsidRDefault="005E3DB0">
            <w:pPr>
              <w:pStyle w:val="Literaturverzeichnis"/>
              <w:rPr>
                <w:noProof/>
                <w:lang w:val="en-GB"/>
              </w:rPr>
            </w:pPr>
            <w:r>
              <w:rPr>
                <w:noProof/>
                <w:lang w:val="en-GB"/>
              </w:rPr>
              <w:t>O. Hahn and A. Schulte, “Nutzung des Festigkeitspotentials höherfesten Stahlfeinbleche durch Stanzniet- und Clinchverbindungen,” 1998.</w:t>
            </w:r>
          </w:p>
        </w:tc>
      </w:tr>
      <w:tr w:rsidR="005E3DB0" w14:paraId="1E961AA9" w14:textId="77777777">
        <w:trPr>
          <w:divId w:val="2017417867"/>
          <w:tblCellSpacing w:w="15" w:type="dxa"/>
        </w:trPr>
        <w:tc>
          <w:tcPr>
            <w:tcW w:w="50" w:type="pct"/>
            <w:hideMark/>
          </w:tcPr>
          <w:p w14:paraId="048CCEE2" w14:textId="77777777" w:rsidR="005E3DB0" w:rsidRDefault="005E3DB0">
            <w:pPr>
              <w:pStyle w:val="Literaturverzeichnis"/>
              <w:rPr>
                <w:noProof/>
                <w:lang w:val="en-GB"/>
              </w:rPr>
            </w:pPr>
            <w:r>
              <w:rPr>
                <w:noProof/>
                <w:lang w:val="en-GB"/>
              </w:rPr>
              <w:t xml:space="preserve">[13] </w:t>
            </w:r>
          </w:p>
        </w:tc>
        <w:tc>
          <w:tcPr>
            <w:tcW w:w="0" w:type="auto"/>
            <w:hideMark/>
          </w:tcPr>
          <w:p w14:paraId="28E970B8" w14:textId="77777777" w:rsidR="005E3DB0" w:rsidRDefault="005E3DB0">
            <w:pPr>
              <w:pStyle w:val="Literaturverzeichnis"/>
              <w:rPr>
                <w:noProof/>
                <w:lang w:val="en-GB"/>
              </w:rPr>
            </w:pPr>
            <w:r>
              <w:rPr>
                <w:noProof/>
                <w:lang w:val="en-GB"/>
              </w:rPr>
              <w:t>T. Draht and G. Meschut, “Method of producing a nail connection, and nail for this purpose”. European Patent EP1926918B1, 16 01 2007.</w:t>
            </w:r>
          </w:p>
        </w:tc>
      </w:tr>
      <w:tr w:rsidR="005E3DB0" w14:paraId="34B50DB2" w14:textId="77777777">
        <w:trPr>
          <w:divId w:val="2017417867"/>
          <w:tblCellSpacing w:w="15" w:type="dxa"/>
        </w:trPr>
        <w:tc>
          <w:tcPr>
            <w:tcW w:w="50" w:type="pct"/>
            <w:hideMark/>
          </w:tcPr>
          <w:p w14:paraId="7F899ABC" w14:textId="77777777" w:rsidR="005E3DB0" w:rsidRDefault="005E3DB0">
            <w:pPr>
              <w:pStyle w:val="Literaturverzeichnis"/>
              <w:rPr>
                <w:noProof/>
                <w:lang w:val="en-GB"/>
              </w:rPr>
            </w:pPr>
            <w:r>
              <w:rPr>
                <w:noProof/>
                <w:lang w:val="en-GB"/>
              </w:rPr>
              <w:t xml:space="preserve">[14] </w:t>
            </w:r>
          </w:p>
        </w:tc>
        <w:tc>
          <w:tcPr>
            <w:tcW w:w="0" w:type="auto"/>
            <w:hideMark/>
          </w:tcPr>
          <w:p w14:paraId="5D021A3A" w14:textId="77777777" w:rsidR="005E3DB0" w:rsidRDefault="005E3DB0">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Germany, 2019. </w:t>
            </w:r>
          </w:p>
        </w:tc>
      </w:tr>
      <w:tr w:rsidR="005E3DB0" w14:paraId="061D6193" w14:textId="77777777">
        <w:trPr>
          <w:divId w:val="2017417867"/>
          <w:tblCellSpacing w:w="15" w:type="dxa"/>
        </w:trPr>
        <w:tc>
          <w:tcPr>
            <w:tcW w:w="50" w:type="pct"/>
            <w:hideMark/>
          </w:tcPr>
          <w:p w14:paraId="20DB2B59" w14:textId="77777777" w:rsidR="005E3DB0" w:rsidRDefault="005E3DB0">
            <w:pPr>
              <w:pStyle w:val="Literaturverzeichnis"/>
              <w:rPr>
                <w:noProof/>
              </w:rPr>
            </w:pPr>
            <w:r>
              <w:rPr>
                <w:noProof/>
              </w:rPr>
              <w:t xml:space="preserve">[15] </w:t>
            </w:r>
          </w:p>
        </w:tc>
        <w:tc>
          <w:tcPr>
            <w:tcW w:w="0" w:type="auto"/>
            <w:hideMark/>
          </w:tcPr>
          <w:p w14:paraId="131ACC54" w14:textId="77777777" w:rsidR="005E3DB0" w:rsidRDefault="005E3DB0">
            <w:pPr>
              <w:pStyle w:val="Literaturverzeichnis"/>
              <w:rPr>
                <w:noProof/>
              </w:rPr>
            </w:pPr>
            <w:r>
              <w:rPr>
                <w:noProof/>
              </w:rPr>
              <w:t>B. E. Huf, "Managing Connections using the Master Connection File," Ford Motor Co., Dearborn, 2001.</w:t>
            </w:r>
          </w:p>
        </w:tc>
      </w:tr>
      <w:tr w:rsidR="005E3DB0" w14:paraId="22322D9A" w14:textId="77777777">
        <w:trPr>
          <w:divId w:val="2017417867"/>
          <w:tblCellSpacing w:w="15" w:type="dxa"/>
        </w:trPr>
        <w:tc>
          <w:tcPr>
            <w:tcW w:w="50" w:type="pct"/>
            <w:hideMark/>
          </w:tcPr>
          <w:p w14:paraId="3034FA94" w14:textId="77777777" w:rsidR="005E3DB0" w:rsidRDefault="005E3DB0">
            <w:pPr>
              <w:pStyle w:val="Literaturverzeichnis"/>
              <w:rPr>
                <w:noProof/>
                <w:lang w:val="en-GB"/>
              </w:rPr>
            </w:pPr>
            <w:r>
              <w:rPr>
                <w:noProof/>
                <w:lang w:val="en-GB"/>
              </w:rPr>
              <w:t xml:space="preserve">[16] </w:t>
            </w:r>
          </w:p>
        </w:tc>
        <w:tc>
          <w:tcPr>
            <w:tcW w:w="0" w:type="auto"/>
            <w:hideMark/>
          </w:tcPr>
          <w:p w14:paraId="7B7DBFC0" w14:textId="77777777" w:rsidR="005E3DB0" w:rsidRDefault="005E3DB0">
            <w:pPr>
              <w:pStyle w:val="Literaturverzeichnis"/>
              <w:rPr>
                <w:noProof/>
                <w:lang w:val="en-GB"/>
              </w:rPr>
            </w:pPr>
            <w:r>
              <w:rPr>
                <w:noProof/>
                <w:lang w:val="en-GB"/>
              </w:rPr>
              <w:t>S. Zhang, “Classification of Seam Welds,” Daimler AG, Stuttgart, Germany, 2005.</w:t>
            </w:r>
          </w:p>
        </w:tc>
      </w:tr>
      <w:tr w:rsidR="005E3DB0" w14:paraId="1D047ED5" w14:textId="77777777">
        <w:trPr>
          <w:divId w:val="2017417867"/>
          <w:tblCellSpacing w:w="15" w:type="dxa"/>
        </w:trPr>
        <w:tc>
          <w:tcPr>
            <w:tcW w:w="50" w:type="pct"/>
            <w:hideMark/>
          </w:tcPr>
          <w:p w14:paraId="7A0C225E" w14:textId="77777777" w:rsidR="005E3DB0" w:rsidRDefault="005E3DB0">
            <w:pPr>
              <w:pStyle w:val="Literaturverzeichnis"/>
              <w:rPr>
                <w:noProof/>
                <w:lang w:val="en-GB"/>
              </w:rPr>
            </w:pPr>
            <w:r>
              <w:rPr>
                <w:noProof/>
                <w:lang w:val="en-GB"/>
              </w:rPr>
              <w:t xml:space="preserve">[17] </w:t>
            </w:r>
          </w:p>
        </w:tc>
        <w:tc>
          <w:tcPr>
            <w:tcW w:w="0" w:type="auto"/>
            <w:hideMark/>
          </w:tcPr>
          <w:p w14:paraId="3E8F5D8B" w14:textId="77777777" w:rsidR="005E3DB0" w:rsidRDefault="005E3DB0">
            <w:pPr>
              <w:pStyle w:val="Literaturverzeichnis"/>
              <w:rPr>
                <w:noProof/>
                <w:lang w:val="en-GB"/>
              </w:rPr>
            </w:pPr>
            <w:r>
              <w:rPr>
                <w:noProof/>
                <w:lang w:val="en-GB"/>
              </w:rPr>
              <w:t>P. Mikolaj, “First Proposal for The Extended Master Connection File (χMCF) as a Transfer Standard of Seamweld Connection Definition,” MSC.Software, Alzenau, Germany, 2006.</w:t>
            </w:r>
          </w:p>
        </w:tc>
      </w:tr>
      <w:tr w:rsidR="005E3DB0" w14:paraId="1230148F" w14:textId="77777777">
        <w:trPr>
          <w:divId w:val="2017417867"/>
          <w:tblCellSpacing w:w="15" w:type="dxa"/>
        </w:trPr>
        <w:tc>
          <w:tcPr>
            <w:tcW w:w="50" w:type="pct"/>
            <w:hideMark/>
          </w:tcPr>
          <w:p w14:paraId="508262FB" w14:textId="77777777" w:rsidR="005E3DB0" w:rsidRDefault="005E3DB0">
            <w:pPr>
              <w:pStyle w:val="Literaturverzeichnis"/>
              <w:rPr>
                <w:noProof/>
                <w:lang w:val="en-GB"/>
              </w:rPr>
            </w:pPr>
            <w:r>
              <w:rPr>
                <w:noProof/>
                <w:lang w:val="en-GB"/>
              </w:rPr>
              <w:t xml:space="preserve">[18] </w:t>
            </w:r>
          </w:p>
        </w:tc>
        <w:tc>
          <w:tcPr>
            <w:tcW w:w="0" w:type="auto"/>
            <w:hideMark/>
          </w:tcPr>
          <w:p w14:paraId="351C1A77" w14:textId="77777777" w:rsidR="005E3DB0" w:rsidRDefault="005E3DB0">
            <w:pPr>
              <w:pStyle w:val="Literaturverzeichnis"/>
              <w:rPr>
                <w:noProof/>
                <w:lang w:val="en-GB"/>
              </w:rPr>
            </w:pPr>
            <w:r>
              <w:rPr>
                <w:noProof/>
                <w:lang w:val="en-GB"/>
              </w:rPr>
              <w:t>Beta CAE System S.A., “χMCF pilot in ANSA,” Thessaloniki, Greece, 2008.</w:t>
            </w:r>
          </w:p>
        </w:tc>
      </w:tr>
      <w:tr w:rsidR="005E3DB0" w14:paraId="3E019F17" w14:textId="77777777">
        <w:trPr>
          <w:divId w:val="2017417867"/>
          <w:tblCellSpacing w:w="15" w:type="dxa"/>
        </w:trPr>
        <w:tc>
          <w:tcPr>
            <w:tcW w:w="50" w:type="pct"/>
            <w:hideMark/>
          </w:tcPr>
          <w:p w14:paraId="599176CF" w14:textId="77777777" w:rsidR="005E3DB0" w:rsidRDefault="005E3DB0">
            <w:pPr>
              <w:pStyle w:val="Literaturverzeichnis"/>
              <w:rPr>
                <w:noProof/>
              </w:rPr>
            </w:pPr>
            <w:r>
              <w:rPr>
                <w:noProof/>
              </w:rPr>
              <w:lastRenderedPageBreak/>
              <w:t xml:space="preserve">[19] </w:t>
            </w:r>
          </w:p>
        </w:tc>
        <w:tc>
          <w:tcPr>
            <w:tcW w:w="0" w:type="auto"/>
            <w:hideMark/>
          </w:tcPr>
          <w:p w14:paraId="3C87BA44" w14:textId="77777777" w:rsidR="005E3DB0" w:rsidRDefault="005E3DB0">
            <w:pPr>
              <w:pStyle w:val="Literaturverzeichnis"/>
              <w:rPr>
                <w:noProof/>
              </w:rPr>
            </w:pPr>
            <w:r>
              <w:rPr>
                <w:noProof/>
              </w:rPr>
              <w:t>T-Systems International GmbH, "MEDINA 8.3.0.7 includes prototypic export of χMCF files," Leinfelden-Echterdingen, Germany, 2011-04-07.</w:t>
            </w:r>
          </w:p>
        </w:tc>
      </w:tr>
      <w:tr w:rsidR="005E3DB0" w14:paraId="49358935" w14:textId="77777777">
        <w:trPr>
          <w:divId w:val="2017417867"/>
          <w:tblCellSpacing w:w="15" w:type="dxa"/>
        </w:trPr>
        <w:tc>
          <w:tcPr>
            <w:tcW w:w="50" w:type="pct"/>
            <w:hideMark/>
          </w:tcPr>
          <w:p w14:paraId="5F410DC5" w14:textId="77777777" w:rsidR="005E3DB0" w:rsidRDefault="005E3DB0">
            <w:pPr>
              <w:pStyle w:val="Literaturverzeichnis"/>
              <w:rPr>
                <w:noProof/>
                <w:lang w:val="de-DE"/>
              </w:rPr>
            </w:pPr>
            <w:r>
              <w:rPr>
                <w:noProof/>
              </w:rPr>
              <w:t xml:space="preserve">[20] </w:t>
            </w:r>
          </w:p>
        </w:tc>
        <w:tc>
          <w:tcPr>
            <w:tcW w:w="0" w:type="auto"/>
            <w:hideMark/>
          </w:tcPr>
          <w:p w14:paraId="5DBA254B" w14:textId="77777777" w:rsidR="005E3DB0" w:rsidRDefault="005E3DB0">
            <w:pPr>
              <w:pStyle w:val="Literaturverzeichnis"/>
              <w:rPr>
                <w:noProof/>
              </w:rPr>
            </w:pPr>
            <w:r>
              <w:rPr>
                <w:noProof/>
              </w:rPr>
              <w:t xml:space="preserve">G. Zhang (Volkswagen AG), C. Franke (T-Systems International GmbH) und P. Nuhn (Siemens Industry Software GmbH &amp; Co KG), „χMCF – Standard zur Beschreibung von Fügeinformationen,“ in </w:t>
            </w:r>
            <w:r>
              <w:rPr>
                <w:i/>
                <w:iCs w:val="0"/>
                <w:noProof/>
              </w:rPr>
              <w:t>SIMVEC – Simulation und Erprobung in der Fahrzeugentwicklung</w:t>
            </w:r>
            <w:r>
              <w:rPr>
                <w:noProof/>
              </w:rPr>
              <w:t xml:space="preserve">, Baden-Baden, Germany, Nov. 2014. </w:t>
            </w:r>
          </w:p>
        </w:tc>
      </w:tr>
      <w:tr w:rsidR="005E3DB0" w14:paraId="7A24C711" w14:textId="77777777">
        <w:trPr>
          <w:divId w:val="2017417867"/>
          <w:tblCellSpacing w:w="15" w:type="dxa"/>
        </w:trPr>
        <w:tc>
          <w:tcPr>
            <w:tcW w:w="50" w:type="pct"/>
            <w:hideMark/>
          </w:tcPr>
          <w:p w14:paraId="25DDA3BA" w14:textId="77777777" w:rsidR="005E3DB0" w:rsidRDefault="005E3DB0">
            <w:pPr>
              <w:pStyle w:val="Literaturverzeichnis"/>
              <w:rPr>
                <w:noProof/>
              </w:rPr>
            </w:pPr>
            <w:r>
              <w:rPr>
                <w:noProof/>
              </w:rPr>
              <w:t xml:space="preserve">[21] </w:t>
            </w:r>
          </w:p>
        </w:tc>
        <w:tc>
          <w:tcPr>
            <w:tcW w:w="0" w:type="auto"/>
            <w:hideMark/>
          </w:tcPr>
          <w:p w14:paraId="42DED882" w14:textId="77777777" w:rsidR="005E3DB0" w:rsidRDefault="005E3DB0">
            <w:pPr>
              <w:pStyle w:val="Literaturverzeichnis"/>
              <w:rPr>
                <w:noProof/>
              </w:rPr>
            </w:pPr>
            <w:r>
              <w:rPr>
                <w:noProof/>
              </w:rPr>
              <w:t xml:space="preserve">C. Franke (PROSTEP AG), G. Zhang (Volkswagen AG) and M. Weinert (Ford Germany), "χMCF – Standard for Documenting Connection Information … and how SPDM can benefit," in </w:t>
            </w:r>
            <w:r>
              <w:rPr>
                <w:i/>
                <w:iCs w:val="0"/>
                <w:noProof/>
              </w:rPr>
              <w:t>NAFEMS European Conference: Simulation Process and Data Management</w:t>
            </w:r>
            <w:r>
              <w:rPr>
                <w:noProof/>
              </w:rPr>
              <w:t xml:space="preserve">, Munich, Germany, Dec. 2015. </w:t>
            </w:r>
          </w:p>
        </w:tc>
      </w:tr>
      <w:tr w:rsidR="005E3DB0" w14:paraId="424A3487" w14:textId="77777777">
        <w:trPr>
          <w:divId w:val="2017417867"/>
          <w:tblCellSpacing w:w="15" w:type="dxa"/>
        </w:trPr>
        <w:tc>
          <w:tcPr>
            <w:tcW w:w="50" w:type="pct"/>
            <w:hideMark/>
          </w:tcPr>
          <w:p w14:paraId="6FF5E131" w14:textId="77777777" w:rsidR="005E3DB0" w:rsidRDefault="005E3DB0">
            <w:pPr>
              <w:pStyle w:val="Literaturverzeichnis"/>
              <w:rPr>
                <w:noProof/>
                <w:lang w:val="de-DE"/>
              </w:rPr>
            </w:pPr>
            <w:r>
              <w:rPr>
                <w:noProof/>
              </w:rPr>
              <w:t xml:space="preserve">[22] </w:t>
            </w:r>
          </w:p>
        </w:tc>
        <w:tc>
          <w:tcPr>
            <w:tcW w:w="0" w:type="auto"/>
            <w:hideMark/>
          </w:tcPr>
          <w:p w14:paraId="46CD051E" w14:textId="77777777" w:rsidR="005E3DB0" w:rsidRDefault="005E3DB0">
            <w:pPr>
              <w:pStyle w:val="Literaturverzeichnis"/>
              <w:rPr>
                <w:noProof/>
              </w:rPr>
            </w:pPr>
            <w:r>
              <w:rPr>
                <w:noProof/>
              </w:rPr>
              <w:t xml:space="preserve">C. Franke (PROSTEP AG), G. Zhang (Volkswagen AG) und M. Weinert (Ford Germany), „χMCF zur Dokumentation von Fügeinformationen im PLM,“ in </w:t>
            </w:r>
            <w:r>
              <w:rPr>
                <w:i/>
                <w:iCs w:val="0"/>
                <w:noProof/>
              </w:rPr>
              <w:t>Deutschsprachige NAFEMS Konferenz 2016: Berechnung und Simulation – Anwendungen, Entwicklungen, Trends</w:t>
            </w:r>
            <w:r>
              <w:rPr>
                <w:noProof/>
              </w:rPr>
              <w:t xml:space="preserve">, Bamberg, Germany, Apr. 2016. </w:t>
            </w:r>
          </w:p>
        </w:tc>
      </w:tr>
      <w:tr w:rsidR="005E3DB0" w14:paraId="2FEFD17E" w14:textId="77777777">
        <w:trPr>
          <w:divId w:val="2017417867"/>
          <w:tblCellSpacing w:w="15" w:type="dxa"/>
        </w:trPr>
        <w:tc>
          <w:tcPr>
            <w:tcW w:w="50" w:type="pct"/>
            <w:hideMark/>
          </w:tcPr>
          <w:p w14:paraId="33CDF6B6" w14:textId="77777777" w:rsidR="005E3DB0" w:rsidRDefault="005E3DB0">
            <w:pPr>
              <w:pStyle w:val="Literaturverzeichnis"/>
              <w:rPr>
                <w:noProof/>
              </w:rPr>
            </w:pPr>
            <w:r>
              <w:rPr>
                <w:noProof/>
              </w:rPr>
              <w:t xml:space="preserve">[23] </w:t>
            </w:r>
          </w:p>
        </w:tc>
        <w:tc>
          <w:tcPr>
            <w:tcW w:w="0" w:type="auto"/>
            <w:hideMark/>
          </w:tcPr>
          <w:p w14:paraId="7F7E6B85" w14:textId="77777777" w:rsidR="005E3DB0" w:rsidRDefault="005E3DB0">
            <w:pPr>
              <w:pStyle w:val="Literaturverzeichnis"/>
              <w:rPr>
                <w:noProof/>
              </w:rPr>
            </w:pPr>
            <w:r>
              <w:rPr>
                <w:noProof/>
              </w:rPr>
              <w:t xml:space="preserve">G. Zhang (Volkswagen AG), M. Weinert (Ford Germany), C. Franke (PROSTEP AG) and G. Tröndle (Volkswagen AG), "χMCF: A standard for joint information, covering PLM," in </w:t>
            </w:r>
            <w:r>
              <w:rPr>
                <w:i/>
                <w:iCs w:val="0"/>
                <w:noProof/>
              </w:rPr>
              <w:t>BETA CAE Systems 8th Before Reality Conference</w:t>
            </w:r>
            <w:r>
              <w:rPr>
                <w:noProof/>
              </w:rPr>
              <w:t xml:space="preserve">, Thessaloniki, Greece, June 2017. </w:t>
            </w:r>
          </w:p>
        </w:tc>
      </w:tr>
      <w:tr w:rsidR="005E3DB0" w14:paraId="6DD7C1F1" w14:textId="77777777">
        <w:trPr>
          <w:divId w:val="2017417867"/>
          <w:tblCellSpacing w:w="15" w:type="dxa"/>
        </w:trPr>
        <w:tc>
          <w:tcPr>
            <w:tcW w:w="50" w:type="pct"/>
            <w:hideMark/>
          </w:tcPr>
          <w:p w14:paraId="1E449223" w14:textId="77777777" w:rsidR="005E3DB0" w:rsidRDefault="005E3DB0">
            <w:pPr>
              <w:pStyle w:val="Literaturverzeichnis"/>
              <w:rPr>
                <w:noProof/>
              </w:rPr>
            </w:pPr>
            <w:r>
              <w:rPr>
                <w:noProof/>
              </w:rPr>
              <w:t xml:space="preserve">[24] </w:t>
            </w:r>
          </w:p>
        </w:tc>
        <w:tc>
          <w:tcPr>
            <w:tcW w:w="0" w:type="auto"/>
            <w:hideMark/>
          </w:tcPr>
          <w:p w14:paraId="47A70781" w14:textId="77777777" w:rsidR="005E3DB0" w:rsidRDefault="005E3DB0">
            <w:pPr>
              <w:pStyle w:val="Literaturverzeichnis"/>
              <w:rPr>
                <w:noProof/>
              </w:rPr>
            </w:pPr>
            <w:r>
              <w:rPr>
                <w:noProof/>
              </w:rPr>
              <w:t xml:space="preserve">G. Zhang (Volkswagen AG) and C. Franke (PROSTEP AG), "χMCF v3.0: An interface standard for exchanging weld information within CAD/CAE," in </w:t>
            </w:r>
            <w:r>
              <w:rPr>
                <w:i/>
                <w:iCs w:val="0"/>
                <w:noProof/>
              </w:rPr>
              <w:t>BETA CAE Systems 8th Before Reality Conference</w:t>
            </w:r>
            <w:r>
              <w:rPr>
                <w:noProof/>
              </w:rPr>
              <w:t xml:space="preserve">, Munich, Germany, May 2019. </w:t>
            </w:r>
          </w:p>
        </w:tc>
      </w:tr>
      <w:tr w:rsidR="005E3DB0" w14:paraId="6E9EF26B" w14:textId="77777777">
        <w:trPr>
          <w:divId w:val="2017417867"/>
          <w:tblCellSpacing w:w="15" w:type="dxa"/>
        </w:trPr>
        <w:tc>
          <w:tcPr>
            <w:tcW w:w="50" w:type="pct"/>
            <w:hideMark/>
          </w:tcPr>
          <w:p w14:paraId="093831D7" w14:textId="77777777" w:rsidR="005E3DB0" w:rsidRDefault="005E3DB0">
            <w:pPr>
              <w:pStyle w:val="Literaturverzeichnis"/>
              <w:rPr>
                <w:noProof/>
                <w:lang w:val="en-GB"/>
              </w:rPr>
            </w:pPr>
            <w:r>
              <w:rPr>
                <w:noProof/>
                <w:lang w:val="en-GB"/>
              </w:rPr>
              <w:t xml:space="preserve">[25] </w:t>
            </w:r>
          </w:p>
        </w:tc>
        <w:tc>
          <w:tcPr>
            <w:tcW w:w="0" w:type="auto"/>
            <w:hideMark/>
          </w:tcPr>
          <w:p w14:paraId="4BDCBF2D"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3.1,” VDA FAT-AK25, Berlin, Germany, 2020.</w:t>
            </w:r>
          </w:p>
        </w:tc>
      </w:tr>
      <w:tr w:rsidR="005E3DB0" w14:paraId="7A37DBAE" w14:textId="77777777">
        <w:trPr>
          <w:divId w:val="2017417867"/>
          <w:tblCellSpacing w:w="15" w:type="dxa"/>
        </w:trPr>
        <w:tc>
          <w:tcPr>
            <w:tcW w:w="50" w:type="pct"/>
            <w:hideMark/>
          </w:tcPr>
          <w:p w14:paraId="62C6E13D" w14:textId="77777777" w:rsidR="005E3DB0" w:rsidRDefault="005E3DB0">
            <w:pPr>
              <w:pStyle w:val="Literaturverzeichnis"/>
              <w:rPr>
                <w:noProof/>
                <w:lang w:val="en-GB"/>
              </w:rPr>
            </w:pPr>
            <w:r>
              <w:rPr>
                <w:noProof/>
                <w:lang w:val="en-GB"/>
              </w:rPr>
              <w:t xml:space="preserve">[26] </w:t>
            </w:r>
          </w:p>
        </w:tc>
        <w:tc>
          <w:tcPr>
            <w:tcW w:w="0" w:type="auto"/>
            <w:hideMark/>
          </w:tcPr>
          <w:p w14:paraId="02BBD06F"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2.0,” VDA FAT-AK25, Berlin, Germany, 2014.</w:t>
            </w:r>
          </w:p>
        </w:tc>
      </w:tr>
      <w:tr w:rsidR="005E3DB0" w14:paraId="2EF80D87" w14:textId="77777777">
        <w:trPr>
          <w:divId w:val="2017417867"/>
          <w:tblCellSpacing w:w="15" w:type="dxa"/>
        </w:trPr>
        <w:tc>
          <w:tcPr>
            <w:tcW w:w="50" w:type="pct"/>
            <w:hideMark/>
          </w:tcPr>
          <w:p w14:paraId="4BF3AC9B" w14:textId="77777777" w:rsidR="005E3DB0" w:rsidRDefault="005E3DB0">
            <w:pPr>
              <w:pStyle w:val="Literaturverzeichnis"/>
              <w:rPr>
                <w:noProof/>
                <w:lang w:val="en-GB"/>
              </w:rPr>
            </w:pPr>
            <w:r>
              <w:rPr>
                <w:noProof/>
                <w:lang w:val="en-GB"/>
              </w:rPr>
              <w:t xml:space="preserve">[27] </w:t>
            </w:r>
          </w:p>
        </w:tc>
        <w:tc>
          <w:tcPr>
            <w:tcW w:w="0" w:type="auto"/>
            <w:hideMark/>
          </w:tcPr>
          <w:p w14:paraId="5E319398" w14:textId="77777777" w:rsidR="005E3DB0" w:rsidRDefault="005E3DB0">
            <w:pPr>
              <w:pStyle w:val="Literaturverzeichnis"/>
              <w:rPr>
                <w:noProof/>
                <w:lang w:val="en-GB"/>
              </w:rPr>
            </w:pPr>
            <w:r>
              <w:rPr>
                <w:noProof/>
                <w:lang w:val="en-GB"/>
              </w:rPr>
              <w:t>FAT-AK25, “χMCF Extended Master Connection File: A Standard for Describing Connections and Joints in the Automotive Industry, Version 3.0 (FAT Schriftenreihe 286),” VDA FAT-AK25, Berlin, Germany, 2016.</w:t>
            </w:r>
          </w:p>
        </w:tc>
      </w:tr>
    </w:tbl>
    <w:p w14:paraId="7D2BCFAD" w14:textId="77777777" w:rsidR="005E3DB0" w:rsidRDefault="005E3DB0">
      <w:pPr>
        <w:divId w:val="2017417867"/>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360" w:name="_Ref21650472"/>
      <w:bookmarkEnd w:id="2360"/>
    </w:p>
    <w:sectPr w:rsidR="00C673CF" w:rsidRPr="00F54804" w:rsidSect="00452A3A">
      <w:footerReference w:type="even" r:id="rId208"/>
      <w:footerReference w:type="default" r:id="rId20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ED74D" w14:textId="77777777" w:rsidR="00452A3A" w:rsidRDefault="00452A3A">
      <w:pPr>
        <w:spacing w:after="0" w:line="240" w:lineRule="auto"/>
      </w:pPr>
      <w:r>
        <w:separator/>
      </w:r>
    </w:p>
  </w:endnote>
  <w:endnote w:type="continuationSeparator" w:id="0">
    <w:p w14:paraId="7CA5302A" w14:textId="77777777" w:rsidR="00452A3A" w:rsidRDefault="00452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268C5748"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3B52F1BF"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 xml:space="preserve">ISO </w:t>
    </w:r>
    <w:r w:rsidR="00DB0D7A">
      <w:rPr>
        <w:sz w:val="18"/>
        <w:szCs w:val="18"/>
      </w:rPr>
      <w:t>2024</w:t>
    </w:r>
    <w:r w:rsidR="007D0C42">
      <w:rPr>
        <w:sz w:val="18"/>
        <w:szCs w:val="18"/>
      </w:rPr>
      <w:t xml:space="preserve">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CD5D706"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DB0D7A">
      <w:rPr>
        <w:sz w:val="18"/>
        <w:szCs w:val="18"/>
      </w:rPr>
      <w:t>2024</w:t>
    </w:r>
    <w:r w:rsidRPr="00096387">
      <w:rPr>
        <w:sz w:val="18"/>
        <w:szCs w:val="18"/>
      </w:rPr>
      <w:t> – All rights reserved</w:t>
    </w:r>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04F6AE76" w:rsidR="004A0432" w:rsidRPr="00BA1CC8" w:rsidRDefault="004A0432" w:rsidP="003B153F">
    <w:pPr>
      <w:pStyle w:val="Fuzeile"/>
      <w:spacing w:after="480" w:line="240" w:lineRule="exact"/>
      <w:rPr>
        <w:sz w:val="20"/>
      </w:rPr>
    </w:pPr>
    <w:r w:rsidRPr="00096387">
      <w:rPr>
        <w:sz w:val="18"/>
        <w:szCs w:val="18"/>
      </w:rPr>
      <w:t>© ISO </w:t>
    </w:r>
    <w:r w:rsidR="00DB0D7A">
      <w:rPr>
        <w:sz w:val="18"/>
        <w:szCs w:val="18"/>
      </w:rPr>
      <w:t>2024</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30620" w14:textId="77777777" w:rsidR="00452A3A" w:rsidRDefault="00452A3A">
      <w:pPr>
        <w:spacing w:after="0" w:line="240" w:lineRule="auto"/>
      </w:pPr>
      <w:r>
        <w:separator/>
      </w:r>
    </w:p>
  </w:footnote>
  <w:footnote w:type="continuationSeparator" w:id="0">
    <w:p w14:paraId="1B8C8B01" w14:textId="77777777" w:rsidR="00452A3A" w:rsidRDefault="00452A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00C873F5" w:rsidR="004A0432" w:rsidRPr="004D16C0" w:rsidRDefault="00CD3E5D" w:rsidP="004D16C0">
    <w:pPr>
      <w:pStyle w:val="Kopfzeile"/>
      <w:spacing w:after="720" w:line="240" w:lineRule="exact"/>
      <w:jc w:val="left"/>
      <w:rPr>
        <w:sz w:val="24"/>
        <w:szCs w:val="24"/>
      </w:rPr>
    </w:pPr>
    <w:r>
      <w:rPr>
        <w:sz w:val="24"/>
        <w:szCs w:val="24"/>
      </w:rPr>
      <w:t>ISO/DPAS 8329</w:t>
    </w:r>
    <w:r w:rsidR="002F1E02">
      <w:rPr>
        <w:sz w:val="24"/>
        <w:szCs w:val="24"/>
      </w:rPr>
      <w:t>:</w:t>
    </w:r>
    <w:r w:rsidR="00DB0D7A">
      <w:rPr>
        <w:sz w:val="24"/>
        <w:szCs w:val="24"/>
      </w:rPr>
      <w:t>2024</w:t>
    </w:r>
    <w:r w:rsidR="002F1E02">
      <w:rPr>
        <w:sz w:val="24"/>
        <w:szCs w:val="24"/>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F862F3" w:rsidRPr="000821AE" w14:paraId="6849251C" w14:textId="77777777" w:rsidTr="00AF30BE">
      <w:trPr>
        <w:cantSplit/>
        <w:jc w:val="center"/>
      </w:trPr>
      <w:tc>
        <w:tcPr>
          <w:tcW w:w="5387" w:type="dxa"/>
          <w:tcBorders>
            <w:top w:val="single" w:sz="18" w:space="0" w:color="auto"/>
            <w:bottom w:val="single" w:sz="18" w:space="0" w:color="auto"/>
          </w:tcBorders>
        </w:tcPr>
        <w:p w14:paraId="63B53AD1" w14:textId="77777777" w:rsidR="00F862F3" w:rsidRPr="000821AE" w:rsidRDefault="00F862F3" w:rsidP="00F862F3">
          <w:pPr>
            <w:spacing w:before="120" w:line="240" w:lineRule="exact"/>
            <w:jc w:val="left"/>
            <w:rPr>
              <w:b/>
              <w:sz w:val="24"/>
            </w:rPr>
          </w:pPr>
          <w:r>
            <w:rPr>
              <w:b/>
              <w:bCs/>
              <w:sz w:val="23"/>
              <w:szCs w:val="23"/>
            </w:rPr>
            <w:t>PUBLICLY AVAILABLE SPECIFICATION</w:t>
          </w:r>
        </w:p>
      </w:tc>
      <w:tc>
        <w:tcPr>
          <w:tcW w:w="4366" w:type="dxa"/>
          <w:tcBorders>
            <w:top w:val="single" w:sz="18" w:space="0" w:color="auto"/>
            <w:bottom w:val="single" w:sz="18" w:space="0" w:color="auto"/>
          </w:tcBorders>
        </w:tcPr>
        <w:p w14:paraId="3A9E5C56" w14:textId="3754C1A9" w:rsidR="00F862F3" w:rsidRPr="000821AE" w:rsidRDefault="00F862F3" w:rsidP="00F862F3">
          <w:pPr>
            <w:spacing w:before="120" w:line="240" w:lineRule="exact"/>
            <w:jc w:val="right"/>
            <w:rPr>
              <w:b/>
              <w:sz w:val="24"/>
            </w:rPr>
          </w:pPr>
          <w:r>
            <w:rPr>
              <w:b/>
              <w:bCs/>
              <w:sz w:val="23"/>
              <w:szCs w:val="23"/>
            </w:rPr>
            <w:t>ISO/DPAS 8329:</w:t>
          </w:r>
          <w:r w:rsidR="00DB0D7A">
            <w:rPr>
              <w:b/>
              <w:bCs/>
              <w:sz w:val="23"/>
              <w:szCs w:val="23"/>
            </w:rPr>
            <w:t>2024</w:t>
          </w:r>
          <w:r>
            <w:rPr>
              <w:b/>
              <w:bCs/>
              <w:sz w:val="23"/>
              <w:szCs w:val="23"/>
            </w:rPr>
            <w:t>(E)</w:t>
          </w:r>
        </w:p>
      </w:tc>
    </w:tr>
  </w:tbl>
  <w:p w14:paraId="35FCEE65" w14:textId="324A33E2" w:rsidR="004A0432" w:rsidRPr="00F862F3" w:rsidRDefault="004A0432" w:rsidP="00F862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360" w:hanging="360"/>
      </w:pPr>
      <w:rPr>
        <w:rFonts w:ascii="Cambria" w:eastAsia="Calibri" w:hAnsi="Cambria"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C5D32"/>
    <w:multiLevelType w:val="hybridMultilevel"/>
    <w:tmpl w:val="BBF08AD2"/>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46677E8"/>
    <w:multiLevelType w:val="hybridMultilevel"/>
    <w:tmpl w:val="9934D15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52164BA"/>
    <w:multiLevelType w:val="hybridMultilevel"/>
    <w:tmpl w:val="793A01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 w15:restartNumberingAfterBreak="0">
    <w:nsid w:val="0687288F"/>
    <w:multiLevelType w:val="hybridMultilevel"/>
    <w:tmpl w:val="2494AE36"/>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7" w15:restartNumberingAfterBreak="0">
    <w:nsid w:val="0D1506B5"/>
    <w:multiLevelType w:val="hybridMultilevel"/>
    <w:tmpl w:val="EF9CCA8C"/>
    <w:lvl w:ilvl="0" w:tplc="0407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9515F9"/>
    <w:multiLevelType w:val="hybridMultilevel"/>
    <w:tmpl w:val="8FD0BF50"/>
    <w:lvl w:ilvl="0" w:tplc="259E7050">
      <w:numFmt w:val="bullet"/>
      <w:lvlText w:val="—"/>
      <w:lvlJc w:val="left"/>
      <w:pPr>
        <w:ind w:left="360" w:hanging="360"/>
      </w:pPr>
      <w:rPr>
        <w:rFonts w:ascii="Cambria" w:eastAsia="Calibri" w:hAnsi="Cambria" w:cs="Times New Roman" w:hint="default"/>
      </w:rPr>
    </w:lvl>
    <w:lvl w:ilvl="1" w:tplc="784682D6">
      <w:start w:val="1"/>
      <w:numFmt w:val="bullet"/>
      <w:lvlText w:val="o"/>
      <w:lvlJc w:val="left"/>
      <w:pPr>
        <w:tabs>
          <w:tab w:val="num" w:pos="1080"/>
        </w:tabs>
        <w:ind w:left="1080" w:hanging="360"/>
      </w:pPr>
      <w:rPr>
        <w:rFonts w:ascii="Courier New" w:hAnsi="Courier New" w:cs="Courier New" w:hint="default"/>
      </w:rPr>
    </w:lvl>
    <w:lvl w:ilvl="2" w:tplc="D6AE896E">
      <w:start w:val="1"/>
      <w:numFmt w:val="bullet"/>
      <w:lvlText w:val=""/>
      <w:lvlJc w:val="left"/>
      <w:pPr>
        <w:tabs>
          <w:tab w:val="num" w:pos="1800"/>
        </w:tabs>
        <w:ind w:left="1800" w:hanging="360"/>
      </w:pPr>
      <w:rPr>
        <w:rFonts w:ascii="Wingdings" w:hAnsi="Wingdings" w:hint="default"/>
      </w:rPr>
    </w:lvl>
    <w:lvl w:ilvl="3" w:tplc="D53CF810">
      <w:start w:val="1"/>
      <w:numFmt w:val="bullet"/>
      <w:lvlText w:val=""/>
      <w:lvlJc w:val="left"/>
      <w:pPr>
        <w:tabs>
          <w:tab w:val="num" w:pos="2520"/>
        </w:tabs>
        <w:ind w:left="2520" w:hanging="360"/>
      </w:pPr>
      <w:rPr>
        <w:rFonts w:ascii="Symbol" w:hAnsi="Symbol" w:hint="default"/>
      </w:rPr>
    </w:lvl>
    <w:lvl w:ilvl="4" w:tplc="FF70002C" w:tentative="1">
      <w:start w:val="1"/>
      <w:numFmt w:val="bullet"/>
      <w:lvlText w:val="o"/>
      <w:lvlJc w:val="left"/>
      <w:pPr>
        <w:tabs>
          <w:tab w:val="num" w:pos="3240"/>
        </w:tabs>
        <w:ind w:left="3240" w:hanging="360"/>
      </w:pPr>
      <w:rPr>
        <w:rFonts w:ascii="Courier New" w:hAnsi="Courier New" w:cs="Courier New" w:hint="default"/>
      </w:rPr>
    </w:lvl>
    <w:lvl w:ilvl="5" w:tplc="0AF0F53E" w:tentative="1">
      <w:start w:val="1"/>
      <w:numFmt w:val="bullet"/>
      <w:lvlText w:val=""/>
      <w:lvlJc w:val="left"/>
      <w:pPr>
        <w:tabs>
          <w:tab w:val="num" w:pos="3960"/>
        </w:tabs>
        <w:ind w:left="3960" w:hanging="360"/>
      </w:pPr>
      <w:rPr>
        <w:rFonts w:ascii="Wingdings" w:hAnsi="Wingdings" w:hint="default"/>
      </w:rPr>
    </w:lvl>
    <w:lvl w:ilvl="6" w:tplc="F346620C" w:tentative="1">
      <w:start w:val="1"/>
      <w:numFmt w:val="bullet"/>
      <w:lvlText w:val=""/>
      <w:lvlJc w:val="left"/>
      <w:pPr>
        <w:tabs>
          <w:tab w:val="num" w:pos="4680"/>
        </w:tabs>
        <w:ind w:left="4680" w:hanging="360"/>
      </w:pPr>
      <w:rPr>
        <w:rFonts w:ascii="Symbol" w:hAnsi="Symbol" w:hint="default"/>
      </w:rPr>
    </w:lvl>
    <w:lvl w:ilvl="7" w:tplc="BEE63246" w:tentative="1">
      <w:start w:val="1"/>
      <w:numFmt w:val="bullet"/>
      <w:lvlText w:val="o"/>
      <w:lvlJc w:val="left"/>
      <w:pPr>
        <w:tabs>
          <w:tab w:val="num" w:pos="5400"/>
        </w:tabs>
        <w:ind w:left="5400" w:hanging="360"/>
      </w:pPr>
      <w:rPr>
        <w:rFonts w:ascii="Courier New" w:hAnsi="Courier New" w:cs="Courier New" w:hint="default"/>
      </w:rPr>
    </w:lvl>
    <w:lvl w:ilvl="8" w:tplc="F6A0EB9A"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6178D3"/>
    <w:multiLevelType w:val="hybridMultilevel"/>
    <w:tmpl w:val="CBA8773C"/>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676D5"/>
    <w:multiLevelType w:val="hybridMultilevel"/>
    <w:tmpl w:val="DAACB72E"/>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AB0047D"/>
    <w:multiLevelType w:val="hybridMultilevel"/>
    <w:tmpl w:val="CE505E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4E6D2C"/>
    <w:multiLevelType w:val="hybridMultilevel"/>
    <w:tmpl w:val="BBB0CD7A"/>
    <w:lvl w:ilvl="0" w:tplc="259E7050">
      <w:numFmt w:val="bullet"/>
      <w:lvlText w:val="—"/>
      <w:lvlJc w:val="left"/>
      <w:pPr>
        <w:ind w:left="363" w:hanging="360"/>
      </w:pPr>
      <w:rPr>
        <w:rFonts w:ascii="Cambria" w:eastAsia="Calibri" w:hAnsi="Cambria" w:cs="Times New Roman"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5" w15:restartNumberingAfterBreak="0">
    <w:nsid w:val="1E6A713F"/>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C86184"/>
    <w:multiLevelType w:val="hybridMultilevel"/>
    <w:tmpl w:val="A306A452"/>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0AA3FB9"/>
    <w:multiLevelType w:val="hybridMultilevel"/>
    <w:tmpl w:val="F7621F46"/>
    <w:lvl w:ilvl="0" w:tplc="259E7050">
      <w:numFmt w:val="bullet"/>
      <w:lvlText w:val="—"/>
      <w:lvlJc w:val="left"/>
      <w:pPr>
        <w:ind w:left="360" w:hanging="360"/>
      </w:pPr>
      <w:rPr>
        <w:rFonts w:ascii="Cambria" w:eastAsia="Times New Roman" w:hAnsi="Cambria"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3792157"/>
    <w:multiLevelType w:val="hybridMultilevel"/>
    <w:tmpl w:val="03787E26"/>
    <w:lvl w:ilvl="0" w:tplc="259E7050">
      <w:numFmt w:val="bullet"/>
      <w:lvlText w:val="—"/>
      <w:lvlJc w:val="left"/>
      <w:pPr>
        <w:ind w:left="360" w:hanging="360"/>
      </w:pPr>
      <w:rPr>
        <w:rFonts w:ascii="Cambria" w:eastAsia="Calibri" w:hAnsi="Cambria" w:cs="Times New Roman" w:hint="default"/>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38380F"/>
    <w:multiLevelType w:val="hybridMultilevel"/>
    <w:tmpl w:val="812C0C66"/>
    <w:lvl w:ilvl="0" w:tplc="0407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ABA4A11"/>
    <w:multiLevelType w:val="hybridMultilevel"/>
    <w:tmpl w:val="B3FE99F4"/>
    <w:lvl w:ilvl="0" w:tplc="259E7050">
      <w:numFmt w:val="bullet"/>
      <w:lvlText w:val="—"/>
      <w:lvlJc w:val="left"/>
      <w:pPr>
        <w:ind w:left="360" w:hanging="360"/>
      </w:pPr>
      <w:rPr>
        <w:rFonts w:ascii="Cambria" w:eastAsia="Calibri" w:hAnsi="Cambria" w:cs="Times New Roman" w:hint="default"/>
        <w:sz w:val="20"/>
      </w:rPr>
    </w:lvl>
    <w:lvl w:ilvl="1" w:tplc="259E7050">
      <w:numFmt w:val="bullet"/>
      <w:lvlText w:val="—"/>
      <w:lvlJc w:val="left"/>
      <w:pPr>
        <w:ind w:left="1069" w:hanging="360"/>
      </w:pPr>
      <w:rPr>
        <w:rFonts w:ascii="Cambria" w:eastAsia="Calibri" w:hAnsi="Cambria" w:cs="Times New Roman"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1"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25E30"/>
    <w:multiLevelType w:val="hybridMultilevel"/>
    <w:tmpl w:val="28281252"/>
    <w:lvl w:ilvl="0" w:tplc="259E7050">
      <w:numFmt w:val="bullet"/>
      <w:lvlText w:val="—"/>
      <w:lvlJc w:val="left"/>
      <w:pPr>
        <w:ind w:left="36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F6B4FF7"/>
    <w:multiLevelType w:val="hybridMultilevel"/>
    <w:tmpl w:val="B1E67740"/>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30415EF4"/>
    <w:multiLevelType w:val="hybridMultilevel"/>
    <w:tmpl w:val="546E7DA8"/>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0E2D0E"/>
    <w:multiLevelType w:val="hybridMultilevel"/>
    <w:tmpl w:val="02ACF26E"/>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35D3D91"/>
    <w:multiLevelType w:val="hybridMultilevel"/>
    <w:tmpl w:val="3306C84A"/>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1" w15:restartNumberingAfterBreak="0">
    <w:nsid w:val="35900DDA"/>
    <w:multiLevelType w:val="hybridMultilevel"/>
    <w:tmpl w:val="45A4388E"/>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35C574BD"/>
    <w:multiLevelType w:val="hybridMultilevel"/>
    <w:tmpl w:val="3B9E7D76"/>
    <w:lvl w:ilvl="0" w:tplc="259E7050">
      <w:numFmt w:val="bullet"/>
      <w:lvlText w:val="—"/>
      <w:lvlJc w:val="left"/>
      <w:pPr>
        <w:ind w:left="360" w:hanging="360"/>
      </w:pPr>
      <w:rPr>
        <w:rFonts w:ascii="Cambria" w:eastAsia="Times New Roman" w:hAnsi="Cambria" w:hint="default"/>
      </w:rPr>
    </w:lvl>
    <w:lvl w:ilvl="1" w:tplc="259E7050">
      <w:numFmt w:val="bullet"/>
      <w:lvlText w:val="—"/>
      <w:lvlJc w:val="left"/>
      <w:pPr>
        <w:ind w:left="1080" w:hanging="360"/>
      </w:pPr>
      <w:rPr>
        <w:rFonts w:ascii="Cambria" w:eastAsia="Times New Roman" w:hAnsi="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84906CB"/>
    <w:multiLevelType w:val="hybridMultilevel"/>
    <w:tmpl w:val="E97254D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8820464"/>
    <w:multiLevelType w:val="hybridMultilevel"/>
    <w:tmpl w:val="683672C2"/>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7" w15:restartNumberingAfterBreak="0">
    <w:nsid w:val="3B417385"/>
    <w:multiLevelType w:val="hybridMultilevel"/>
    <w:tmpl w:val="16B6878C"/>
    <w:lvl w:ilvl="0" w:tplc="0407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8"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724B08"/>
    <w:multiLevelType w:val="hybridMultilevel"/>
    <w:tmpl w:val="710434DA"/>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B461D3"/>
    <w:multiLevelType w:val="hybridMultilevel"/>
    <w:tmpl w:val="E7D0CE82"/>
    <w:lvl w:ilvl="0" w:tplc="853A8664">
      <w:start w:val="1"/>
      <w:numFmt w:val="bullet"/>
      <w:lvlText w:val=""/>
      <w:lvlJc w:val="left"/>
      <w:pPr>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6921564"/>
    <w:multiLevelType w:val="hybridMultilevel"/>
    <w:tmpl w:val="A17A5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6FD2898"/>
    <w:multiLevelType w:val="hybridMultilevel"/>
    <w:tmpl w:val="348E90EC"/>
    <w:lvl w:ilvl="0" w:tplc="04070017">
      <w:start w:val="1"/>
      <w:numFmt w:val="lowerLetter"/>
      <w:lvlText w:val="%1)"/>
      <w:lvlJc w:val="left"/>
      <w:pPr>
        <w:tabs>
          <w:tab w:val="num" w:pos="454"/>
        </w:tabs>
        <w:ind w:left="454" w:hanging="22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296D13"/>
    <w:multiLevelType w:val="hybridMultilevel"/>
    <w:tmpl w:val="A6045BC6"/>
    <w:lvl w:ilvl="0" w:tplc="259E7050">
      <w:numFmt w:val="bullet"/>
      <w:lvlText w:val="—"/>
      <w:lvlJc w:val="left"/>
      <w:pPr>
        <w:ind w:left="1703" w:hanging="360"/>
      </w:pPr>
      <w:rPr>
        <w:rFonts w:ascii="Cambria" w:eastAsia="Calibri" w:hAnsi="Cambria" w:cs="Times New Roman" w:hint="default"/>
      </w:rPr>
    </w:lvl>
    <w:lvl w:ilvl="1" w:tplc="04070003" w:tentative="1">
      <w:start w:val="1"/>
      <w:numFmt w:val="bullet"/>
      <w:lvlText w:val="o"/>
      <w:lvlJc w:val="left"/>
      <w:pPr>
        <w:ind w:left="2423" w:hanging="360"/>
      </w:pPr>
      <w:rPr>
        <w:rFonts w:ascii="Courier New" w:hAnsi="Courier New" w:cs="Courier New" w:hint="default"/>
      </w:rPr>
    </w:lvl>
    <w:lvl w:ilvl="2" w:tplc="04070005" w:tentative="1">
      <w:start w:val="1"/>
      <w:numFmt w:val="bullet"/>
      <w:lvlText w:val=""/>
      <w:lvlJc w:val="left"/>
      <w:pPr>
        <w:ind w:left="3143" w:hanging="360"/>
      </w:pPr>
      <w:rPr>
        <w:rFonts w:ascii="Wingdings" w:hAnsi="Wingdings" w:hint="default"/>
      </w:rPr>
    </w:lvl>
    <w:lvl w:ilvl="3" w:tplc="04070001" w:tentative="1">
      <w:start w:val="1"/>
      <w:numFmt w:val="bullet"/>
      <w:lvlText w:val=""/>
      <w:lvlJc w:val="left"/>
      <w:pPr>
        <w:ind w:left="3863" w:hanging="360"/>
      </w:pPr>
      <w:rPr>
        <w:rFonts w:ascii="Symbol" w:hAnsi="Symbol" w:hint="default"/>
      </w:rPr>
    </w:lvl>
    <w:lvl w:ilvl="4" w:tplc="04070003" w:tentative="1">
      <w:start w:val="1"/>
      <w:numFmt w:val="bullet"/>
      <w:lvlText w:val="o"/>
      <w:lvlJc w:val="left"/>
      <w:pPr>
        <w:ind w:left="4583" w:hanging="360"/>
      </w:pPr>
      <w:rPr>
        <w:rFonts w:ascii="Courier New" w:hAnsi="Courier New" w:cs="Courier New" w:hint="default"/>
      </w:rPr>
    </w:lvl>
    <w:lvl w:ilvl="5" w:tplc="04070005" w:tentative="1">
      <w:start w:val="1"/>
      <w:numFmt w:val="bullet"/>
      <w:lvlText w:val=""/>
      <w:lvlJc w:val="left"/>
      <w:pPr>
        <w:ind w:left="5303" w:hanging="360"/>
      </w:pPr>
      <w:rPr>
        <w:rFonts w:ascii="Wingdings" w:hAnsi="Wingdings" w:hint="default"/>
      </w:rPr>
    </w:lvl>
    <w:lvl w:ilvl="6" w:tplc="04070001" w:tentative="1">
      <w:start w:val="1"/>
      <w:numFmt w:val="bullet"/>
      <w:lvlText w:val=""/>
      <w:lvlJc w:val="left"/>
      <w:pPr>
        <w:ind w:left="6023" w:hanging="360"/>
      </w:pPr>
      <w:rPr>
        <w:rFonts w:ascii="Symbol" w:hAnsi="Symbol" w:hint="default"/>
      </w:rPr>
    </w:lvl>
    <w:lvl w:ilvl="7" w:tplc="04070003" w:tentative="1">
      <w:start w:val="1"/>
      <w:numFmt w:val="bullet"/>
      <w:lvlText w:val="o"/>
      <w:lvlJc w:val="left"/>
      <w:pPr>
        <w:ind w:left="6743" w:hanging="360"/>
      </w:pPr>
      <w:rPr>
        <w:rFonts w:ascii="Courier New" w:hAnsi="Courier New" w:cs="Courier New" w:hint="default"/>
      </w:rPr>
    </w:lvl>
    <w:lvl w:ilvl="8" w:tplc="04070005" w:tentative="1">
      <w:start w:val="1"/>
      <w:numFmt w:val="bullet"/>
      <w:lvlText w:val=""/>
      <w:lvlJc w:val="left"/>
      <w:pPr>
        <w:ind w:left="7463" w:hanging="360"/>
      </w:pPr>
      <w:rPr>
        <w:rFonts w:ascii="Wingdings" w:hAnsi="Wingdings" w:hint="default"/>
      </w:rPr>
    </w:lvl>
  </w:abstractNum>
  <w:abstractNum w:abstractNumId="48" w15:restartNumberingAfterBreak="0">
    <w:nsid w:val="4A752AFF"/>
    <w:multiLevelType w:val="hybridMultilevel"/>
    <w:tmpl w:val="68FE6C16"/>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ED80B5C"/>
    <w:multiLevelType w:val="hybridMultilevel"/>
    <w:tmpl w:val="A2B69804"/>
    <w:lvl w:ilvl="0" w:tplc="259E7050">
      <w:numFmt w:val="bullet"/>
      <w:lvlText w:val="—"/>
      <w:lvlJc w:val="left"/>
      <w:pPr>
        <w:ind w:left="360" w:hanging="360"/>
      </w:pPr>
      <w:rPr>
        <w:rFonts w:ascii="Cambria" w:eastAsia="Calibri" w:hAnsi="Cambria" w:cs="Times New Roman" w:hint="default"/>
        <w:b/>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4D52C6"/>
    <w:multiLevelType w:val="hybridMultilevel"/>
    <w:tmpl w:val="70C48180"/>
    <w:lvl w:ilvl="0" w:tplc="049AF862">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14E6C88"/>
    <w:multiLevelType w:val="hybridMultilevel"/>
    <w:tmpl w:val="8CBEE36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8D2F68"/>
    <w:multiLevelType w:val="hybridMultilevel"/>
    <w:tmpl w:val="1EAADAA6"/>
    <w:lvl w:ilvl="0" w:tplc="259E7050">
      <w:numFmt w:val="bullet"/>
      <w:lvlText w:val="—"/>
      <w:lvlJc w:val="left"/>
      <w:pPr>
        <w:ind w:left="360" w:hanging="360"/>
      </w:pPr>
      <w:rPr>
        <w:rFonts w:ascii="Cambria" w:eastAsia="Calibri" w:hAnsi="Cambria"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6"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1356BA"/>
    <w:multiLevelType w:val="hybridMultilevel"/>
    <w:tmpl w:val="48125C00"/>
    <w:lvl w:ilvl="0" w:tplc="259E7050">
      <w:numFmt w:val="bullet"/>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B46D5"/>
    <w:multiLevelType w:val="hybridMultilevel"/>
    <w:tmpl w:val="25BE41FC"/>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2BB5A54"/>
    <w:multiLevelType w:val="hybridMultilevel"/>
    <w:tmpl w:val="6AFE0A14"/>
    <w:lvl w:ilvl="0" w:tplc="259E7050">
      <w:numFmt w:val="bullet"/>
      <w:lvlText w:val="—"/>
      <w:lvlJc w:val="left"/>
      <w:pPr>
        <w:ind w:left="360" w:hanging="360"/>
      </w:pPr>
      <w:rPr>
        <w:rFonts w:ascii="Cambria" w:eastAsia="Calibri" w:hAnsi="Cambria"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655F3A2E"/>
    <w:multiLevelType w:val="hybridMultilevel"/>
    <w:tmpl w:val="090ECFDE"/>
    <w:lvl w:ilvl="0" w:tplc="FEC2DE26">
      <w:numFmt w:val="bullet"/>
      <w:pStyle w:val="listAfterTableOrFigure"/>
      <w:lvlText w:val="—"/>
      <w:lvlJc w:val="left"/>
      <w:pPr>
        <w:ind w:left="360" w:hanging="360"/>
      </w:pPr>
      <w:rPr>
        <w:rFonts w:ascii="Cambria" w:eastAsia="Calibri" w:hAnsi="Cambria"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656F1092"/>
    <w:multiLevelType w:val="hybridMultilevel"/>
    <w:tmpl w:val="C298EDE4"/>
    <w:lvl w:ilvl="0" w:tplc="259E7050">
      <w:numFmt w:val="bullet"/>
      <w:lvlText w:val="—"/>
      <w:lvlJc w:val="left"/>
      <w:pPr>
        <w:ind w:left="360" w:hanging="360"/>
      </w:pPr>
      <w:rPr>
        <w:rFonts w:ascii="Cambria" w:eastAsia="Times New Roman" w:hAnsi="Cambria"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15:restartNumberingAfterBreak="0">
    <w:nsid w:val="68C46596"/>
    <w:multiLevelType w:val="hybridMultilevel"/>
    <w:tmpl w:val="96C68D5C"/>
    <w:lvl w:ilvl="0" w:tplc="259E7050">
      <w:numFmt w:val="bullet"/>
      <w:lvlText w:val="—"/>
      <w:lvlJc w:val="left"/>
      <w:pPr>
        <w:ind w:left="360" w:hanging="360"/>
      </w:pPr>
      <w:rPr>
        <w:rFonts w:ascii="Cambria" w:eastAsia="Calibri" w:hAnsi="Cambria" w:cs="Times New Roman"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BD508DB"/>
    <w:multiLevelType w:val="hybridMultilevel"/>
    <w:tmpl w:val="BDB2CD0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CB81918"/>
    <w:multiLevelType w:val="hybridMultilevel"/>
    <w:tmpl w:val="A3A6C3C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E62806"/>
    <w:multiLevelType w:val="hybridMultilevel"/>
    <w:tmpl w:val="7372526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15:restartNumberingAfterBreak="0">
    <w:nsid w:val="77D866CD"/>
    <w:multiLevelType w:val="hybridMultilevel"/>
    <w:tmpl w:val="2E5E109C"/>
    <w:lvl w:ilvl="0" w:tplc="259E7050">
      <w:numFmt w:val="bullet"/>
      <w:lvlText w:val="—"/>
      <w:lvlJc w:val="left"/>
      <w:pPr>
        <w:ind w:left="360" w:hanging="360"/>
      </w:pPr>
      <w:rPr>
        <w:rFonts w:ascii="Cambria" w:eastAsia="Calibri"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1"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72"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C370BBE"/>
    <w:multiLevelType w:val="hybridMultilevel"/>
    <w:tmpl w:val="74EC1F9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4" w15:restartNumberingAfterBreak="0">
    <w:nsid w:val="7C801324"/>
    <w:multiLevelType w:val="hybridMultilevel"/>
    <w:tmpl w:val="A5C2735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30"/>
  </w:num>
  <w:num w:numId="2" w16cid:durableId="2085909807">
    <w:abstractNumId w:val="6"/>
  </w:num>
  <w:num w:numId="3" w16cid:durableId="1634482067">
    <w:abstractNumId w:val="39"/>
  </w:num>
  <w:num w:numId="4" w16cid:durableId="1751543919">
    <w:abstractNumId w:val="22"/>
  </w:num>
  <w:num w:numId="5" w16cid:durableId="318271737">
    <w:abstractNumId w:val="60"/>
  </w:num>
  <w:num w:numId="6" w16cid:durableId="780883879">
    <w:abstractNumId w:val="75"/>
  </w:num>
  <w:num w:numId="7" w16cid:durableId="415788269">
    <w:abstractNumId w:val="10"/>
  </w:num>
  <w:num w:numId="8" w16cid:durableId="1206258820">
    <w:abstractNumId w:val="42"/>
  </w:num>
  <w:num w:numId="9" w16cid:durableId="293172248">
    <w:abstractNumId w:val="18"/>
  </w:num>
  <w:num w:numId="10" w16cid:durableId="1970626466">
    <w:abstractNumId w:val="8"/>
  </w:num>
  <w:num w:numId="11" w16cid:durableId="802771338">
    <w:abstractNumId w:val="54"/>
  </w:num>
  <w:num w:numId="12" w16cid:durableId="631206751">
    <w:abstractNumId w:val="13"/>
  </w:num>
  <w:num w:numId="13" w16cid:durableId="456875302">
    <w:abstractNumId w:val="63"/>
  </w:num>
  <w:num w:numId="14" w16cid:durableId="1602686167">
    <w:abstractNumId w:val="1"/>
  </w:num>
  <w:num w:numId="15" w16cid:durableId="351734851">
    <w:abstractNumId w:val="58"/>
  </w:num>
  <w:num w:numId="16" w16cid:durableId="540047754">
    <w:abstractNumId w:val="0"/>
  </w:num>
  <w:num w:numId="17" w16cid:durableId="1095983459">
    <w:abstractNumId w:val="14"/>
  </w:num>
  <w:num w:numId="18" w16cid:durableId="166405448">
    <w:abstractNumId w:val="29"/>
  </w:num>
  <w:num w:numId="19" w16cid:durableId="946158733">
    <w:abstractNumId w:val="28"/>
  </w:num>
  <w:num w:numId="20" w16cid:durableId="512493081">
    <w:abstractNumId w:val="27"/>
  </w:num>
  <w:num w:numId="21" w16cid:durableId="1670983267">
    <w:abstractNumId w:val="7"/>
  </w:num>
  <w:num w:numId="22" w16cid:durableId="1052464234">
    <w:abstractNumId w:val="11"/>
  </w:num>
  <w:num w:numId="23" w16cid:durableId="1419522090">
    <w:abstractNumId w:val="74"/>
  </w:num>
  <w:num w:numId="24" w16cid:durableId="898244303">
    <w:abstractNumId w:val="20"/>
  </w:num>
  <w:num w:numId="25" w16cid:durableId="982005415">
    <w:abstractNumId w:val="62"/>
  </w:num>
  <w:num w:numId="26" w16cid:durableId="1530680458">
    <w:abstractNumId w:val="46"/>
  </w:num>
  <w:num w:numId="27" w16cid:durableId="863397388">
    <w:abstractNumId w:val="24"/>
  </w:num>
  <w:num w:numId="28" w16cid:durableId="46227324">
    <w:abstractNumId w:val="50"/>
  </w:num>
  <w:num w:numId="29" w16cid:durableId="574127593">
    <w:abstractNumId w:val="57"/>
  </w:num>
  <w:num w:numId="30" w16cid:durableId="1399866847">
    <w:abstractNumId w:val="33"/>
  </w:num>
  <w:num w:numId="31" w16cid:durableId="676007217">
    <w:abstractNumId w:val="52"/>
  </w:num>
  <w:num w:numId="32" w16cid:durableId="963776198">
    <w:abstractNumId w:val="25"/>
  </w:num>
  <w:num w:numId="33" w16cid:durableId="478108733">
    <w:abstractNumId w:val="15"/>
  </w:num>
  <w:num w:numId="34" w16cid:durableId="1617564541">
    <w:abstractNumId w:val="40"/>
  </w:num>
  <w:num w:numId="35" w16cid:durableId="1588534074">
    <w:abstractNumId w:val="49"/>
  </w:num>
  <w:num w:numId="36" w16cid:durableId="1599026098">
    <w:abstractNumId w:val="21"/>
  </w:num>
  <w:num w:numId="37" w16cid:durableId="487477395">
    <w:abstractNumId w:val="71"/>
  </w:num>
  <w:num w:numId="38" w16cid:durableId="893810924">
    <w:abstractNumId w:val="69"/>
  </w:num>
  <w:num w:numId="39" w16cid:durableId="998732530">
    <w:abstractNumId w:val="51"/>
  </w:num>
  <w:num w:numId="40" w16cid:durableId="31080609">
    <w:abstractNumId w:val="53"/>
  </w:num>
  <w:num w:numId="41" w16cid:durableId="1512335237">
    <w:abstractNumId w:val="26"/>
  </w:num>
  <w:num w:numId="42" w16cid:durableId="480118008">
    <w:abstractNumId w:val="2"/>
  </w:num>
  <w:num w:numId="43" w16cid:durableId="320471868">
    <w:abstractNumId w:val="34"/>
  </w:num>
  <w:num w:numId="44" w16cid:durableId="1765178268">
    <w:abstractNumId w:val="56"/>
  </w:num>
  <w:num w:numId="45" w16cid:durableId="459423168">
    <w:abstractNumId w:val="23"/>
  </w:num>
  <w:num w:numId="46" w16cid:durableId="1985232519">
    <w:abstractNumId w:val="5"/>
  </w:num>
  <w:num w:numId="47" w16cid:durableId="853769691">
    <w:abstractNumId w:val="38"/>
  </w:num>
  <w:num w:numId="48" w16cid:durableId="1865628057">
    <w:abstractNumId w:val="35"/>
  </w:num>
  <w:num w:numId="49" w16cid:durableId="1497529428">
    <w:abstractNumId w:val="59"/>
  </w:num>
  <w:num w:numId="50" w16cid:durableId="726223224">
    <w:abstractNumId w:val="55"/>
  </w:num>
  <w:num w:numId="51" w16cid:durableId="1247152756">
    <w:abstractNumId w:val="9"/>
  </w:num>
  <w:num w:numId="52" w16cid:durableId="1552182359">
    <w:abstractNumId w:val="72"/>
  </w:num>
  <w:num w:numId="53" w16cid:durableId="270205063">
    <w:abstractNumId w:val="4"/>
  </w:num>
  <w:num w:numId="54" w16cid:durableId="1707410340">
    <w:abstractNumId w:val="41"/>
  </w:num>
  <w:num w:numId="55" w16cid:durableId="1462962335">
    <w:abstractNumId w:val="36"/>
  </w:num>
  <w:num w:numId="56" w16cid:durableId="495077218">
    <w:abstractNumId w:val="64"/>
  </w:num>
  <w:num w:numId="57" w16cid:durableId="1901597919">
    <w:abstractNumId w:val="47"/>
  </w:num>
  <w:num w:numId="58" w16cid:durableId="978340306">
    <w:abstractNumId w:val="44"/>
  </w:num>
  <w:num w:numId="59" w16cid:durableId="1329677660">
    <w:abstractNumId w:val="12"/>
  </w:num>
  <w:num w:numId="60" w16cid:durableId="204488047">
    <w:abstractNumId w:val="45"/>
  </w:num>
  <w:num w:numId="61" w16cid:durableId="919755514">
    <w:abstractNumId w:val="43"/>
  </w:num>
  <w:num w:numId="62" w16cid:durableId="1574895701">
    <w:abstractNumId w:val="17"/>
  </w:num>
  <w:num w:numId="63" w16cid:durableId="1440642610">
    <w:abstractNumId w:val="16"/>
  </w:num>
  <w:num w:numId="64" w16cid:durableId="1735620788">
    <w:abstractNumId w:val="65"/>
  </w:num>
  <w:num w:numId="65" w16cid:durableId="57830245">
    <w:abstractNumId w:val="48"/>
  </w:num>
  <w:num w:numId="66" w16cid:durableId="112483215">
    <w:abstractNumId w:val="32"/>
  </w:num>
  <w:num w:numId="67" w16cid:durableId="767501871">
    <w:abstractNumId w:val="3"/>
  </w:num>
  <w:num w:numId="68" w16cid:durableId="2042583719">
    <w:abstractNumId w:val="37"/>
  </w:num>
  <w:num w:numId="69" w16cid:durableId="167718082">
    <w:abstractNumId w:val="66"/>
  </w:num>
  <w:num w:numId="70" w16cid:durableId="332338466">
    <w:abstractNumId w:val="73"/>
  </w:num>
  <w:num w:numId="71" w16cid:durableId="1598126160">
    <w:abstractNumId w:val="70"/>
  </w:num>
  <w:num w:numId="72" w16cid:durableId="717318416">
    <w:abstractNumId w:val="61"/>
  </w:num>
  <w:num w:numId="73" w16cid:durableId="735785644">
    <w:abstractNumId w:val="31"/>
  </w:num>
  <w:num w:numId="74" w16cid:durableId="1520583892">
    <w:abstractNumId w:val="19"/>
  </w:num>
  <w:num w:numId="75" w16cid:durableId="1878276616">
    <w:abstractNumId w:val="2"/>
  </w:num>
  <w:num w:numId="76" w16cid:durableId="1578709974">
    <w:abstractNumId w:val="2"/>
  </w:num>
  <w:num w:numId="77" w16cid:durableId="1260455635">
    <w:abstractNumId w:val="67"/>
  </w:num>
  <w:num w:numId="78" w16cid:durableId="1537617484">
    <w:abstractNumId w:val="68"/>
  </w:num>
  <w:num w:numId="79" w16cid:durableId="54281405">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750"/>
    <w:rsid w:val="000119C5"/>
    <w:rsid w:val="00013688"/>
    <w:rsid w:val="0001398D"/>
    <w:rsid w:val="00013C84"/>
    <w:rsid w:val="00013D7E"/>
    <w:rsid w:val="00013D9D"/>
    <w:rsid w:val="000141C9"/>
    <w:rsid w:val="0002084C"/>
    <w:rsid w:val="00023A61"/>
    <w:rsid w:val="00024CF7"/>
    <w:rsid w:val="00026896"/>
    <w:rsid w:val="000275A8"/>
    <w:rsid w:val="000277B7"/>
    <w:rsid w:val="000322A0"/>
    <w:rsid w:val="00032AE6"/>
    <w:rsid w:val="00033672"/>
    <w:rsid w:val="00033D7D"/>
    <w:rsid w:val="000350D0"/>
    <w:rsid w:val="000355B3"/>
    <w:rsid w:val="00035CE2"/>
    <w:rsid w:val="000363CF"/>
    <w:rsid w:val="00036C89"/>
    <w:rsid w:val="00037AC6"/>
    <w:rsid w:val="000411B0"/>
    <w:rsid w:val="00041220"/>
    <w:rsid w:val="0004257F"/>
    <w:rsid w:val="0004270D"/>
    <w:rsid w:val="000433AF"/>
    <w:rsid w:val="00043F32"/>
    <w:rsid w:val="000441A5"/>
    <w:rsid w:val="00044D86"/>
    <w:rsid w:val="00050D1F"/>
    <w:rsid w:val="000518A1"/>
    <w:rsid w:val="00052262"/>
    <w:rsid w:val="000523E1"/>
    <w:rsid w:val="000532C5"/>
    <w:rsid w:val="00054B74"/>
    <w:rsid w:val="00055455"/>
    <w:rsid w:val="00055698"/>
    <w:rsid w:val="00060093"/>
    <w:rsid w:val="000606E8"/>
    <w:rsid w:val="00060FF7"/>
    <w:rsid w:val="00061D0D"/>
    <w:rsid w:val="000626B6"/>
    <w:rsid w:val="00063B94"/>
    <w:rsid w:val="00064E62"/>
    <w:rsid w:val="00070B46"/>
    <w:rsid w:val="00070E5E"/>
    <w:rsid w:val="0007274A"/>
    <w:rsid w:val="0007298D"/>
    <w:rsid w:val="00072D10"/>
    <w:rsid w:val="00072DBE"/>
    <w:rsid w:val="00072E19"/>
    <w:rsid w:val="00072FBD"/>
    <w:rsid w:val="000747CF"/>
    <w:rsid w:val="0007518D"/>
    <w:rsid w:val="00077836"/>
    <w:rsid w:val="000823A1"/>
    <w:rsid w:val="00083076"/>
    <w:rsid w:val="00083247"/>
    <w:rsid w:val="0008382E"/>
    <w:rsid w:val="000838B4"/>
    <w:rsid w:val="00084345"/>
    <w:rsid w:val="00084A37"/>
    <w:rsid w:val="0008524D"/>
    <w:rsid w:val="00086132"/>
    <w:rsid w:val="000870CB"/>
    <w:rsid w:val="000872B6"/>
    <w:rsid w:val="0009157F"/>
    <w:rsid w:val="0009235B"/>
    <w:rsid w:val="000923B7"/>
    <w:rsid w:val="00092852"/>
    <w:rsid w:val="000945EE"/>
    <w:rsid w:val="0009498A"/>
    <w:rsid w:val="000955BF"/>
    <w:rsid w:val="00095FD2"/>
    <w:rsid w:val="00096387"/>
    <w:rsid w:val="00097B83"/>
    <w:rsid w:val="000A1B7B"/>
    <w:rsid w:val="000A2449"/>
    <w:rsid w:val="000A440A"/>
    <w:rsid w:val="000B04DD"/>
    <w:rsid w:val="000B0F9C"/>
    <w:rsid w:val="000B2770"/>
    <w:rsid w:val="000B3C0D"/>
    <w:rsid w:val="000B56E6"/>
    <w:rsid w:val="000B5A61"/>
    <w:rsid w:val="000B6EDA"/>
    <w:rsid w:val="000B735A"/>
    <w:rsid w:val="000B744C"/>
    <w:rsid w:val="000C033F"/>
    <w:rsid w:val="000C04A9"/>
    <w:rsid w:val="000C120C"/>
    <w:rsid w:val="000C1BDE"/>
    <w:rsid w:val="000C2559"/>
    <w:rsid w:val="000C32FA"/>
    <w:rsid w:val="000C67E4"/>
    <w:rsid w:val="000C70A7"/>
    <w:rsid w:val="000C7912"/>
    <w:rsid w:val="000C7E8B"/>
    <w:rsid w:val="000D0168"/>
    <w:rsid w:val="000D087B"/>
    <w:rsid w:val="000D278C"/>
    <w:rsid w:val="000D2DCB"/>
    <w:rsid w:val="000D472D"/>
    <w:rsid w:val="000D4E8B"/>
    <w:rsid w:val="000D702B"/>
    <w:rsid w:val="000D79B0"/>
    <w:rsid w:val="000E037E"/>
    <w:rsid w:val="000E094F"/>
    <w:rsid w:val="000E3E4F"/>
    <w:rsid w:val="000E59EB"/>
    <w:rsid w:val="000E66FB"/>
    <w:rsid w:val="000E6724"/>
    <w:rsid w:val="000E6865"/>
    <w:rsid w:val="000E6DD1"/>
    <w:rsid w:val="000E78BA"/>
    <w:rsid w:val="000F009F"/>
    <w:rsid w:val="000F0457"/>
    <w:rsid w:val="000F0E7A"/>
    <w:rsid w:val="000F137E"/>
    <w:rsid w:val="000F23F7"/>
    <w:rsid w:val="000F2B10"/>
    <w:rsid w:val="000F2F10"/>
    <w:rsid w:val="000F39D3"/>
    <w:rsid w:val="000F5BB4"/>
    <w:rsid w:val="000F6005"/>
    <w:rsid w:val="000F609E"/>
    <w:rsid w:val="000F6CE2"/>
    <w:rsid w:val="00100517"/>
    <w:rsid w:val="00100EE5"/>
    <w:rsid w:val="001011A1"/>
    <w:rsid w:val="001013FB"/>
    <w:rsid w:val="00102936"/>
    <w:rsid w:val="0010323E"/>
    <w:rsid w:val="0010381F"/>
    <w:rsid w:val="001046AD"/>
    <w:rsid w:val="00105B03"/>
    <w:rsid w:val="001064DD"/>
    <w:rsid w:val="0010665B"/>
    <w:rsid w:val="001116EC"/>
    <w:rsid w:val="00111CE2"/>
    <w:rsid w:val="001127CB"/>
    <w:rsid w:val="001133CB"/>
    <w:rsid w:val="00113DCB"/>
    <w:rsid w:val="00117407"/>
    <w:rsid w:val="0011767D"/>
    <w:rsid w:val="00120AAB"/>
    <w:rsid w:val="00121C28"/>
    <w:rsid w:val="00123370"/>
    <w:rsid w:val="00124007"/>
    <w:rsid w:val="001249AC"/>
    <w:rsid w:val="0012574E"/>
    <w:rsid w:val="00127B74"/>
    <w:rsid w:val="00130B07"/>
    <w:rsid w:val="0013133E"/>
    <w:rsid w:val="0013175B"/>
    <w:rsid w:val="00132470"/>
    <w:rsid w:val="00132FAE"/>
    <w:rsid w:val="001345F4"/>
    <w:rsid w:val="001348B6"/>
    <w:rsid w:val="0013573C"/>
    <w:rsid w:val="00140DA4"/>
    <w:rsid w:val="0014275F"/>
    <w:rsid w:val="001435EA"/>
    <w:rsid w:val="00143C92"/>
    <w:rsid w:val="00143D47"/>
    <w:rsid w:val="0014468E"/>
    <w:rsid w:val="00144BC2"/>
    <w:rsid w:val="00146225"/>
    <w:rsid w:val="00147206"/>
    <w:rsid w:val="001515C7"/>
    <w:rsid w:val="00151B6D"/>
    <w:rsid w:val="0015226D"/>
    <w:rsid w:val="001529B9"/>
    <w:rsid w:val="00152FE2"/>
    <w:rsid w:val="00153289"/>
    <w:rsid w:val="00154A5E"/>
    <w:rsid w:val="00161E38"/>
    <w:rsid w:val="00162783"/>
    <w:rsid w:val="001634BC"/>
    <w:rsid w:val="001640C5"/>
    <w:rsid w:val="001647B0"/>
    <w:rsid w:val="001647FF"/>
    <w:rsid w:val="00164C01"/>
    <w:rsid w:val="00166512"/>
    <w:rsid w:val="0016687E"/>
    <w:rsid w:val="001668D7"/>
    <w:rsid w:val="00166CFB"/>
    <w:rsid w:val="00170DA9"/>
    <w:rsid w:val="001721FF"/>
    <w:rsid w:val="0017421C"/>
    <w:rsid w:val="0017589B"/>
    <w:rsid w:val="00176D19"/>
    <w:rsid w:val="00177277"/>
    <w:rsid w:val="00177B85"/>
    <w:rsid w:val="00180E1D"/>
    <w:rsid w:val="0018150D"/>
    <w:rsid w:val="00181755"/>
    <w:rsid w:val="0018381E"/>
    <w:rsid w:val="00184921"/>
    <w:rsid w:val="00184F68"/>
    <w:rsid w:val="00185050"/>
    <w:rsid w:val="001863DF"/>
    <w:rsid w:val="0018659B"/>
    <w:rsid w:val="001874D3"/>
    <w:rsid w:val="0019077F"/>
    <w:rsid w:val="00192045"/>
    <w:rsid w:val="00192898"/>
    <w:rsid w:val="001933FD"/>
    <w:rsid w:val="00193CD4"/>
    <w:rsid w:val="00193D8E"/>
    <w:rsid w:val="00194950"/>
    <w:rsid w:val="00195A02"/>
    <w:rsid w:val="00195CBB"/>
    <w:rsid w:val="00196238"/>
    <w:rsid w:val="00197183"/>
    <w:rsid w:val="00197BA6"/>
    <w:rsid w:val="001A0B0F"/>
    <w:rsid w:val="001A0FB1"/>
    <w:rsid w:val="001A12A7"/>
    <w:rsid w:val="001A2536"/>
    <w:rsid w:val="001A254C"/>
    <w:rsid w:val="001A2A7F"/>
    <w:rsid w:val="001A33D0"/>
    <w:rsid w:val="001A6D0F"/>
    <w:rsid w:val="001A6FE7"/>
    <w:rsid w:val="001A71DA"/>
    <w:rsid w:val="001A7218"/>
    <w:rsid w:val="001A7D3A"/>
    <w:rsid w:val="001A7F56"/>
    <w:rsid w:val="001B01D6"/>
    <w:rsid w:val="001B0AA7"/>
    <w:rsid w:val="001B0F4C"/>
    <w:rsid w:val="001B10EA"/>
    <w:rsid w:val="001B1B3A"/>
    <w:rsid w:val="001B26F2"/>
    <w:rsid w:val="001B35EF"/>
    <w:rsid w:val="001B4297"/>
    <w:rsid w:val="001B51CD"/>
    <w:rsid w:val="001B5753"/>
    <w:rsid w:val="001B5CF1"/>
    <w:rsid w:val="001B67F1"/>
    <w:rsid w:val="001B7604"/>
    <w:rsid w:val="001C0629"/>
    <w:rsid w:val="001C13C3"/>
    <w:rsid w:val="001C2A60"/>
    <w:rsid w:val="001C317E"/>
    <w:rsid w:val="001C3E58"/>
    <w:rsid w:val="001C53D0"/>
    <w:rsid w:val="001C5A76"/>
    <w:rsid w:val="001C6275"/>
    <w:rsid w:val="001C6575"/>
    <w:rsid w:val="001C7CD1"/>
    <w:rsid w:val="001C7D86"/>
    <w:rsid w:val="001C7EDA"/>
    <w:rsid w:val="001D0107"/>
    <w:rsid w:val="001D0AB9"/>
    <w:rsid w:val="001D1122"/>
    <w:rsid w:val="001D1DA3"/>
    <w:rsid w:val="001D2642"/>
    <w:rsid w:val="001D2C77"/>
    <w:rsid w:val="001D2FD0"/>
    <w:rsid w:val="001D46C2"/>
    <w:rsid w:val="001D5ABE"/>
    <w:rsid w:val="001D6124"/>
    <w:rsid w:val="001D64B8"/>
    <w:rsid w:val="001D6DB1"/>
    <w:rsid w:val="001D6F1C"/>
    <w:rsid w:val="001D731A"/>
    <w:rsid w:val="001E0F2A"/>
    <w:rsid w:val="001E13EA"/>
    <w:rsid w:val="001E4412"/>
    <w:rsid w:val="001E4607"/>
    <w:rsid w:val="001E635D"/>
    <w:rsid w:val="001E7BAC"/>
    <w:rsid w:val="001F0AF7"/>
    <w:rsid w:val="001F0D68"/>
    <w:rsid w:val="001F112B"/>
    <w:rsid w:val="001F1381"/>
    <w:rsid w:val="001F154F"/>
    <w:rsid w:val="001F15B3"/>
    <w:rsid w:val="001F2879"/>
    <w:rsid w:val="001F2AFB"/>
    <w:rsid w:val="001F3A94"/>
    <w:rsid w:val="001F3AE1"/>
    <w:rsid w:val="001F3B0B"/>
    <w:rsid w:val="001F4D75"/>
    <w:rsid w:val="001F504E"/>
    <w:rsid w:val="001F62E4"/>
    <w:rsid w:val="001F76A8"/>
    <w:rsid w:val="001F7818"/>
    <w:rsid w:val="001F7FA9"/>
    <w:rsid w:val="00201881"/>
    <w:rsid w:val="00201986"/>
    <w:rsid w:val="00202247"/>
    <w:rsid w:val="00202E9C"/>
    <w:rsid w:val="00203024"/>
    <w:rsid w:val="00203EA9"/>
    <w:rsid w:val="00204153"/>
    <w:rsid w:val="00204EBF"/>
    <w:rsid w:val="00205F58"/>
    <w:rsid w:val="002060E0"/>
    <w:rsid w:val="00206112"/>
    <w:rsid w:val="00207A82"/>
    <w:rsid w:val="00207B8D"/>
    <w:rsid w:val="00210B28"/>
    <w:rsid w:val="00210BC4"/>
    <w:rsid w:val="00212B55"/>
    <w:rsid w:val="00212DAF"/>
    <w:rsid w:val="002130C9"/>
    <w:rsid w:val="00213694"/>
    <w:rsid w:val="00213C1D"/>
    <w:rsid w:val="0021482A"/>
    <w:rsid w:val="00217288"/>
    <w:rsid w:val="00220E19"/>
    <w:rsid w:val="00222471"/>
    <w:rsid w:val="002238CD"/>
    <w:rsid w:val="002250D0"/>
    <w:rsid w:val="00226E86"/>
    <w:rsid w:val="00227933"/>
    <w:rsid w:val="00227C52"/>
    <w:rsid w:val="002307A6"/>
    <w:rsid w:val="0023119A"/>
    <w:rsid w:val="00231BDF"/>
    <w:rsid w:val="0023245B"/>
    <w:rsid w:val="0023324B"/>
    <w:rsid w:val="002334F3"/>
    <w:rsid w:val="00233B6C"/>
    <w:rsid w:val="002403D3"/>
    <w:rsid w:val="002406D1"/>
    <w:rsid w:val="00241E21"/>
    <w:rsid w:val="00241F4F"/>
    <w:rsid w:val="0024315E"/>
    <w:rsid w:val="002432DE"/>
    <w:rsid w:val="00246B4F"/>
    <w:rsid w:val="00246C95"/>
    <w:rsid w:val="00246D43"/>
    <w:rsid w:val="002476E1"/>
    <w:rsid w:val="002477B0"/>
    <w:rsid w:val="00247905"/>
    <w:rsid w:val="00250146"/>
    <w:rsid w:val="002504F2"/>
    <w:rsid w:val="00250A77"/>
    <w:rsid w:val="00251C60"/>
    <w:rsid w:val="0025202E"/>
    <w:rsid w:val="0025265B"/>
    <w:rsid w:val="00252826"/>
    <w:rsid w:val="00252D75"/>
    <w:rsid w:val="00252F56"/>
    <w:rsid w:val="002534ED"/>
    <w:rsid w:val="00253D6D"/>
    <w:rsid w:val="00254531"/>
    <w:rsid w:val="00254E71"/>
    <w:rsid w:val="00255B5A"/>
    <w:rsid w:val="00256EF4"/>
    <w:rsid w:val="00256F66"/>
    <w:rsid w:val="00257BC9"/>
    <w:rsid w:val="00260F88"/>
    <w:rsid w:val="00261972"/>
    <w:rsid w:val="00261C42"/>
    <w:rsid w:val="00261D7A"/>
    <w:rsid w:val="00261D7B"/>
    <w:rsid w:val="00262EA0"/>
    <w:rsid w:val="00264095"/>
    <w:rsid w:val="00267609"/>
    <w:rsid w:val="00270542"/>
    <w:rsid w:val="00270CC3"/>
    <w:rsid w:val="0027129A"/>
    <w:rsid w:val="0027255C"/>
    <w:rsid w:val="00272FFC"/>
    <w:rsid w:val="002756D5"/>
    <w:rsid w:val="00276A19"/>
    <w:rsid w:val="00277F5F"/>
    <w:rsid w:val="0028029B"/>
    <w:rsid w:val="002811E0"/>
    <w:rsid w:val="002813DC"/>
    <w:rsid w:val="0028507E"/>
    <w:rsid w:val="0028523B"/>
    <w:rsid w:val="00286CA0"/>
    <w:rsid w:val="00286F85"/>
    <w:rsid w:val="00290BAF"/>
    <w:rsid w:val="00291CB6"/>
    <w:rsid w:val="00292338"/>
    <w:rsid w:val="002926E1"/>
    <w:rsid w:val="002932F1"/>
    <w:rsid w:val="002941B8"/>
    <w:rsid w:val="00294FB0"/>
    <w:rsid w:val="00295BA0"/>
    <w:rsid w:val="00295F7D"/>
    <w:rsid w:val="002A10B0"/>
    <w:rsid w:val="002A1C32"/>
    <w:rsid w:val="002A2945"/>
    <w:rsid w:val="002A2FB3"/>
    <w:rsid w:val="002A33B8"/>
    <w:rsid w:val="002A3F0F"/>
    <w:rsid w:val="002A4B3F"/>
    <w:rsid w:val="002A65E6"/>
    <w:rsid w:val="002A697E"/>
    <w:rsid w:val="002A71C6"/>
    <w:rsid w:val="002A7343"/>
    <w:rsid w:val="002A754F"/>
    <w:rsid w:val="002A7689"/>
    <w:rsid w:val="002B0DF0"/>
    <w:rsid w:val="002B1387"/>
    <w:rsid w:val="002B1E4A"/>
    <w:rsid w:val="002B2C51"/>
    <w:rsid w:val="002B32AB"/>
    <w:rsid w:val="002B3B7D"/>
    <w:rsid w:val="002B3FC0"/>
    <w:rsid w:val="002B594D"/>
    <w:rsid w:val="002B5C06"/>
    <w:rsid w:val="002B66F6"/>
    <w:rsid w:val="002B772D"/>
    <w:rsid w:val="002C067A"/>
    <w:rsid w:val="002C0EA9"/>
    <w:rsid w:val="002C1CB8"/>
    <w:rsid w:val="002C2960"/>
    <w:rsid w:val="002C2A54"/>
    <w:rsid w:val="002C302A"/>
    <w:rsid w:val="002C453D"/>
    <w:rsid w:val="002C4667"/>
    <w:rsid w:val="002C471C"/>
    <w:rsid w:val="002C5EBE"/>
    <w:rsid w:val="002C6087"/>
    <w:rsid w:val="002C7560"/>
    <w:rsid w:val="002C7FD0"/>
    <w:rsid w:val="002D061B"/>
    <w:rsid w:val="002D17E4"/>
    <w:rsid w:val="002D1BE5"/>
    <w:rsid w:val="002D2327"/>
    <w:rsid w:val="002D29D9"/>
    <w:rsid w:val="002D29F0"/>
    <w:rsid w:val="002D2C85"/>
    <w:rsid w:val="002D302A"/>
    <w:rsid w:val="002D3037"/>
    <w:rsid w:val="002D41B7"/>
    <w:rsid w:val="002D5F2B"/>
    <w:rsid w:val="002D7110"/>
    <w:rsid w:val="002D71A1"/>
    <w:rsid w:val="002D782E"/>
    <w:rsid w:val="002E0796"/>
    <w:rsid w:val="002E0C81"/>
    <w:rsid w:val="002E1EA9"/>
    <w:rsid w:val="002E2054"/>
    <w:rsid w:val="002E30E6"/>
    <w:rsid w:val="002E32DA"/>
    <w:rsid w:val="002E3D7C"/>
    <w:rsid w:val="002E40C2"/>
    <w:rsid w:val="002E4498"/>
    <w:rsid w:val="002E5068"/>
    <w:rsid w:val="002E5CDC"/>
    <w:rsid w:val="002F0DF0"/>
    <w:rsid w:val="002F10A7"/>
    <w:rsid w:val="002F1570"/>
    <w:rsid w:val="002F1E02"/>
    <w:rsid w:val="002F29DA"/>
    <w:rsid w:val="002F3DFB"/>
    <w:rsid w:val="002F43ED"/>
    <w:rsid w:val="002F4FC4"/>
    <w:rsid w:val="002F65DE"/>
    <w:rsid w:val="002F6C56"/>
    <w:rsid w:val="00302230"/>
    <w:rsid w:val="00304641"/>
    <w:rsid w:val="0030487D"/>
    <w:rsid w:val="00304B64"/>
    <w:rsid w:val="00305A8B"/>
    <w:rsid w:val="00306366"/>
    <w:rsid w:val="003068A2"/>
    <w:rsid w:val="00306E87"/>
    <w:rsid w:val="00311F46"/>
    <w:rsid w:val="00312D59"/>
    <w:rsid w:val="00313EDB"/>
    <w:rsid w:val="00314414"/>
    <w:rsid w:val="00314DA6"/>
    <w:rsid w:val="00314FD3"/>
    <w:rsid w:val="00315DE7"/>
    <w:rsid w:val="00315E78"/>
    <w:rsid w:val="00315EB8"/>
    <w:rsid w:val="0031648F"/>
    <w:rsid w:val="003167A5"/>
    <w:rsid w:val="003168E5"/>
    <w:rsid w:val="00316FAA"/>
    <w:rsid w:val="003172C1"/>
    <w:rsid w:val="0032045B"/>
    <w:rsid w:val="0032050C"/>
    <w:rsid w:val="00322A6A"/>
    <w:rsid w:val="003247F9"/>
    <w:rsid w:val="00324A62"/>
    <w:rsid w:val="003259B9"/>
    <w:rsid w:val="00325F44"/>
    <w:rsid w:val="00330810"/>
    <w:rsid w:val="00330A72"/>
    <w:rsid w:val="0033115D"/>
    <w:rsid w:val="00331E24"/>
    <w:rsid w:val="003336DF"/>
    <w:rsid w:val="00333718"/>
    <w:rsid w:val="00334167"/>
    <w:rsid w:val="00334AD3"/>
    <w:rsid w:val="003354F7"/>
    <w:rsid w:val="003359B7"/>
    <w:rsid w:val="00337A83"/>
    <w:rsid w:val="00340B84"/>
    <w:rsid w:val="00340DC0"/>
    <w:rsid w:val="00343AAF"/>
    <w:rsid w:val="003440A5"/>
    <w:rsid w:val="003455CD"/>
    <w:rsid w:val="00345B93"/>
    <w:rsid w:val="0034792F"/>
    <w:rsid w:val="0035194C"/>
    <w:rsid w:val="00352B0A"/>
    <w:rsid w:val="00352C38"/>
    <w:rsid w:val="00353DF2"/>
    <w:rsid w:val="0035478B"/>
    <w:rsid w:val="0035495E"/>
    <w:rsid w:val="00356818"/>
    <w:rsid w:val="003575B7"/>
    <w:rsid w:val="00357A72"/>
    <w:rsid w:val="00357E93"/>
    <w:rsid w:val="003621EE"/>
    <w:rsid w:val="0036223F"/>
    <w:rsid w:val="00362B32"/>
    <w:rsid w:val="0036320E"/>
    <w:rsid w:val="00363CBD"/>
    <w:rsid w:val="00363EFB"/>
    <w:rsid w:val="00365C4D"/>
    <w:rsid w:val="00365F8E"/>
    <w:rsid w:val="003664DB"/>
    <w:rsid w:val="00370A52"/>
    <w:rsid w:val="00371F16"/>
    <w:rsid w:val="00374B65"/>
    <w:rsid w:val="00374B81"/>
    <w:rsid w:val="00375E10"/>
    <w:rsid w:val="00375E15"/>
    <w:rsid w:val="00375EFB"/>
    <w:rsid w:val="003772EF"/>
    <w:rsid w:val="003779B4"/>
    <w:rsid w:val="00382CFC"/>
    <w:rsid w:val="00382E1A"/>
    <w:rsid w:val="003836BA"/>
    <w:rsid w:val="00385BD6"/>
    <w:rsid w:val="00386314"/>
    <w:rsid w:val="00387B01"/>
    <w:rsid w:val="0039224F"/>
    <w:rsid w:val="0039287C"/>
    <w:rsid w:val="00392BC6"/>
    <w:rsid w:val="003959AA"/>
    <w:rsid w:val="00395E39"/>
    <w:rsid w:val="00396023"/>
    <w:rsid w:val="00396685"/>
    <w:rsid w:val="0039757E"/>
    <w:rsid w:val="00397D42"/>
    <w:rsid w:val="003A053F"/>
    <w:rsid w:val="003A0D01"/>
    <w:rsid w:val="003A18D8"/>
    <w:rsid w:val="003A2F0B"/>
    <w:rsid w:val="003A2FEC"/>
    <w:rsid w:val="003A3808"/>
    <w:rsid w:val="003A4064"/>
    <w:rsid w:val="003A4834"/>
    <w:rsid w:val="003A6BB0"/>
    <w:rsid w:val="003B0A1E"/>
    <w:rsid w:val="003B153F"/>
    <w:rsid w:val="003B19A0"/>
    <w:rsid w:val="003B3D92"/>
    <w:rsid w:val="003B4065"/>
    <w:rsid w:val="003B4170"/>
    <w:rsid w:val="003B50DC"/>
    <w:rsid w:val="003B765A"/>
    <w:rsid w:val="003B7A79"/>
    <w:rsid w:val="003C2428"/>
    <w:rsid w:val="003C4722"/>
    <w:rsid w:val="003C4FD6"/>
    <w:rsid w:val="003C51B1"/>
    <w:rsid w:val="003C606F"/>
    <w:rsid w:val="003C6EB5"/>
    <w:rsid w:val="003C7615"/>
    <w:rsid w:val="003D02C0"/>
    <w:rsid w:val="003D126D"/>
    <w:rsid w:val="003D258E"/>
    <w:rsid w:val="003D3C3D"/>
    <w:rsid w:val="003D4CC2"/>
    <w:rsid w:val="003D7421"/>
    <w:rsid w:val="003D7957"/>
    <w:rsid w:val="003D7F8A"/>
    <w:rsid w:val="003E074F"/>
    <w:rsid w:val="003E0950"/>
    <w:rsid w:val="003E18DF"/>
    <w:rsid w:val="003E271A"/>
    <w:rsid w:val="003E2B99"/>
    <w:rsid w:val="003E2C5A"/>
    <w:rsid w:val="003E2EDD"/>
    <w:rsid w:val="003E338A"/>
    <w:rsid w:val="003E373F"/>
    <w:rsid w:val="003E3E3F"/>
    <w:rsid w:val="003E4436"/>
    <w:rsid w:val="003E51D4"/>
    <w:rsid w:val="003E5CCF"/>
    <w:rsid w:val="003F0420"/>
    <w:rsid w:val="003F0D21"/>
    <w:rsid w:val="003F1DE6"/>
    <w:rsid w:val="003F2086"/>
    <w:rsid w:val="003F2D76"/>
    <w:rsid w:val="003F3DEF"/>
    <w:rsid w:val="003F46FF"/>
    <w:rsid w:val="003F4EA9"/>
    <w:rsid w:val="003F5140"/>
    <w:rsid w:val="003F6B75"/>
    <w:rsid w:val="003F719B"/>
    <w:rsid w:val="00400F60"/>
    <w:rsid w:val="004012C2"/>
    <w:rsid w:val="00402A20"/>
    <w:rsid w:val="00404DBD"/>
    <w:rsid w:val="00406ABC"/>
    <w:rsid w:val="004071F6"/>
    <w:rsid w:val="004076DC"/>
    <w:rsid w:val="004112BB"/>
    <w:rsid w:val="004121E9"/>
    <w:rsid w:val="00414336"/>
    <w:rsid w:val="0041577E"/>
    <w:rsid w:val="004163E0"/>
    <w:rsid w:val="00416C5E"/>
    <w:rsid w:val="00420CF4"/>
    <w:rsid w:val="004216C5"/>
    <w:rsid w:val="00422696"/>
    <w:rsid w:val="004233BF"/>
    <w:rsid w:val="00423700"/>
    <w:rsid w:val="00424F0C"/>
    <w:rsid w:val="00426C8C"/>
    <w:rsid w:val="00432720"/>
    <w:rsid w:val="00432890"/>
    <w:rsid w:val="00433A48"/>
    <w:rsid w:val="00434959"/>
    <w:rsid w:val="004366E4"/>
    <w:rsid w:val="00437B8D"/>
    <w:rsid w:val="004406EE"/>
    <w:rsid w:val="004417F0"/>
    <w:rsid w:val="004421EF"/>
    <w:rsid w:val="0044567E"/>
    <w:rsid w:val="00452A3A"/>
    <w:rsid w:val="004545B1"/>
    <w:rsid w:val="004568B0"/>
    <w:rsid w:val="004569B1"/>
    <w:rsid w:val="00460F6C"/>
    <w:rsid w:val="00461A3A"/>
    <w:rsid w:val="00461EB7"/>
    <w:rsid w:val="00462461"/>
    <w:rsid w:val="00462C7F"/>
    <w:rsid w:val="004634B6"/>
    <w:rsid w:val="00463952"/>
    <w:rsid w:val="004641D6"/>
    <w:rsid w:val="00464E36"/>
    <w:rsid w:val="00465495"/>
    <w:rsid w:val="004658DB"/>
    <w:rsid w:val="00466A87"/>
    <w:rsid w:val="00466AFA"/>
    <w:rsid w:val="00467165"/>
    <w:rsid w:val="00470A9D"/>
    <w:rsid w:val="0047234D"/>
    <w:rsid w:val="004728CB"/>
    <w:rsid w:val="004732F5"/>
    <w:rsid w:val="0047432D"/>
    <w:rsid w:val="00474815"/>
    <w:rsid w:val="00481387"/>
    <w:rsid w:val="00481DA1"/>
    <w:rsid w:val="00482059"/>
    <w:rsid w:val="0048401A"/>
    <w:rsid w:val="004845CD"/>
    <w:rsid w:val="004857C3"/>
    <w:rsid w:val="0048585D"/>
    <w:rsid w:val="00487DEB"/>
    <w:rsid w:val="00490283"/>
    <w:rsid w:val="004906E8"/>
    <w:rsid w:val="004908E6"/>
    <w:rsid w:val="00490CBC"/>
    <w:rsid w:val="00491836"/>
    <w:rsid w:val="00491D75"/>
    <w:rsid w:val="0049260C"/>
    <w:rsid w:val="0049275F"/>
    <w:rsid w:val="004938D7"/>
    <w:rsid w:val="0049420D"/>
    <w:rsid w:val="00494AFA"/>
    <w:rsid w:val="00494DC9"/>
    <w:rsid w:val="004969D2"/>
    <w:rsid w:val="00496E0A"/>
    <w:rsid w:val="00497818"/>
    <w:rsid w:val="004A0432"/>
    <w:rsid w:val="004A1189"/>
    <w:rsid w:val="004A1371"/>
    <w:rsid w:val="004A16CC"/>
    <w:rsid w:val="004A1ECC"/>
    <w:rsid w:val="004A2B79"/>
    <w:rsid w:val="004A45CA"/>
    <w:rsid w:val="004A63D9"/>
    <w:rsid w:val="004A6C4F"/>
    <w:rsid w:val="004A6EBE"/>
    <w:rsid w:val="004B049A"/>
    <w:rsid w:val="004B1A36"/>
    <w:rsid w:val="004B1EF8"/>
    <w:rsid w:val="004B4932"/>
    <w:rsid w:val="004B5FD5"/>
    <w:rsid w:val="004B64EF"/>
    <w:rsid w:val="004B7C59"/>
    <w:rsid w:val="004C113B"/>
    <w:rsid w:val="004C149B"/>
    <w:rsid w:val="004C1E71"/>
    <w:rsid w:val="004C23F1"/>
    <w:rsid w:val="004C241D"/>
    <w:rsid w:val="004C41B1"/>
    <w:rsid w:val="004C42D6"/>
    <w:rsid w:val="004C5B56"/>
    <w:rsid w:val="004C6055"/>
    <w:rsid w:val="004C7CD2"/>
    <w:rsid w:val="004D00AF"/>
    <w:rsid w:val="004D0C4E"/>
    <w:rsid w:val="004D106E"/>
    <w:rsid w:val="004D1649"/>
    <w:rsid w:val="004D16C0"/>
    <w:rsid w:val="004D1863"/>
    <w:rsid w:val="004D3DEB"/>
    <w:rsid w:val="004D45E9"/>
    <w:rsid w:val="004D6253"/>
    <w:rsid w:val="004D6D98"/>
    <w:rsid w:val="004D7E28"/>
    <w:rsid w:val="004E039C"/>
    <w:rsid w:val="004E0E3F"/>
    <w:rsid w:val="004E428E"/>
    <w:rsid w:val="004E53A3"/>
    <w:rsid w:val="004E6643"/>
    <w:rsid w:val="004E6C6A"/>
    <w:rsid w:val="004E6E8E"/>
    <w:rsid w:val="004E71EA"/>
    <w:rsid w:val="004E788B"/>
    <w:rsid w:val="004F1B00"/>
    <w:rsid w:val="004F5C99"/>
    <w:rsid w:val="004F63EF"/>
    <w:rsid w:val="004F655C"/>
    <w:rsid w:val="004F6C7B"/>
    <w:rsid w:val="005016E9"/>
    <w:rsid w:val="00501D1B"/>
    <w:rsid w:val="00501F28"/>
    <w:rsid w:val="005020EF"/>
    <w:rsid w:val="005025DB"/>
    <w:rsid w:val="00502DF5"/>
    <w:rsid w:val="00502ECC"/>
    <w:rsid w:val="0050351B"/>
    <w:rsid w:val="005039E0"/>
    <w:rsid w:val="00503B10"/>
    <w:rsid w:val="0050433C"/>
    <w:rsid w:val="0050590D"/>
    <w:rsid w:val="0050777B"/>
    <w:rsid w:val="00507C4C"/>
    <w:rsid w:val="005132CE"/>
    <w:rsid w:val="005138AF"/>
    <w:rsid w:val="0051430A"/>
    <w:rsid w:val="005160E8"/>
    <w:rsid w:val="0051622F"/>
    <w:rsid w:val="00516879"/>
    <w:rsid w:val="00516D86"/>
    <w:rsid w:val="00517419"/>
    <w:rsid w:val="005179B7"/>
    <w:rsid w:val="0052012B"/>
    <w:rsid w:val="005202C3"/>
    <w:rsid w:val="005219B5"/>
    <w:rsid w:val="00522204"/>
    <w:rsid w:val="0052328B"/>
    <w:rsid w:val="005240A2"/>
    <w:rsid w:val="005241BE"/>
    <w:rsid w:val="005242C8"/>
    <w:rsid w:val="00524B0E"/>
    <w:rsid w:val="00525DF8"/>
    <w:rsid w:val="00526284"/>
    <w:rsid w:val="005300E4"/>
    <w:rsid w:val="00530464"/>
    <w:rsid w:val="00531717"/>
    <w:rsid w:val="00535A4E"/>
    <w:rsid w:val="0053686A"/>
    <w:rsid w:val="00537730"/>
    <w:rsid w:val="00541575"/>
    <w:rsid w:val="00541E4E"/>
    <w:rsid w:val="0054277F"/>
    <w:rsid w:val="005469DF"/>
    <w:rsid w:val="00546A32"/>
    <w:rsid w:val="0054733A"/>
    <w:rsid w:val="0054752B"/>
    <w:rsid w:val="00547DAC"/>
    <w:rsid w:val="00550431"/>
    <w:rsid w:val="00550867"/>
    <w:rsid w:val="00550DB2"/>
    <w:rsid w:val="00551453"/>
    <w:rsid w:val="00552CA1"/>
    <w:rsid w:val="00553C72"/>
    <w:rsid w:val="005545E4"/>
    <w:rsid w:val="00554957"/>
    <w:rsid w:val="00556857"/>
    <w:rsid w:val="00556B45"/>
    <w:rsid w:val="0055799E"/>
    <w:rsid w:val="005601C5"/>
    <w:rsid w:val="0056027A"/>
    <w:rsid w:val="0056045D"/>
    <w:rsid w:val="00560795"/>
    <w:rsid w:val="00560DF4"/>
    <w:rsid w:val="00561670"/>
    <w:rsid w:val="005619B5"/>
    <w:rsid w:val="00561BD7"/>
    <w:rsid w:val="00563419"/>
    <w:rsid w:val="00565312"/>
    <w:rsid w:val="005655C2"/>
    <w:rsid w:val="0056585E"/>
    <w:rsid w:val="00567DFC"/>
    <w:rsid w:val="00570C9A"/>
    <w:rsid w:val="005722CB"/>
    <w:rsid w:val="005726EB"/>
    <w:rsid w:val="00572A4D"/>
    <w:rsid w:val="00574EB0"/>
    <w:rsid w:val="00575883"/>
    <w:rsid w:val="00577CF4"/>
    <w:rsid w:val="00577D3E"/>
    <w:rsid w:val="00577EA1"/>
    <w:rsid w:val="00581071"/>
    <w:rsid w:val="00581938"/>
    <w:rsid w:val="00581965"/>
    <w:rsid w:val="00582767"/>
    <w:rsid w:val="00582C77"/>
    <w:rsid w:val="005854DC"/>
    <w:rsid w:val="00586B75"/>
    <w:rsid w:val="00587A03"/>
    <w:rsid w:val="00590524"/>
    <w:rsid w:val="0059090B"/>
    <w:rsid w:val="00590A2D"/>
    <w:rsid w:val="00590C0A"/>
    <w:rsid w:val="00590E4C"/>
    <w:rsid w:val="00592196"/>
    <w:rsid w:val="0059323C"/>
    <w:rsid w:val="00594759"/>
    <w:rsid w:val="00594B01"/>
    <w:rsid w:val="00595051"/>
    <w:rsid w:val="00596239"/>
    <w:rsid w:val="00596BB0"/>
    <w:rsid w:val="00596E93"/>
    <w:rsid w:val="005A1111"/>
    <w:rsid w:val="005A232F"/>
    <w:rsid w:val="005A35CE"/>
    <w:rsid w:val="005A3D22"/>
    <w:rsid w:val="005A3EC2"/>
    <w:rsid w:val="005A5AE3"/>
    <w:rsid w:val="005A7153"/>
    <w:rsid w:val="005A7FB6"/>
    <w:rsid w:val="005B11F3"/>
    <w:rsid w:val="005B20BF"/>
    <w:rsid w:val="005B3EC6"/>
    <w:rsid w:val="005B49EF"/>
    <w:rsid w:val="005B4ABC"/>
    <w:rsid w:val="005B6BD7"/>
    <w:rsid w:val="005C101E"/>
    <w:rsid w:val="005C10C2"/>
    <w:rsid w:val="005C1245"/>
    <w:rsid w:val="005C185E"/>
    <w:rsid w:val="005C1BB4"/>
    <w:rsid w:val="005C1C40"/>
    <w:rsid w:val="005C2887"/>
    <w:rsid w:val="005C2D94"/>
    <w:rsid w:val="005C3066"/>
    <w:rsid w:val="005C33AA"/>
    <w:rsid w:val="005C352C"/>
    <w:rsid w:val="005C3646"/>
    <w:rsid w:val="005D0AFA"/>
    <w:rsid w:val="005D0CF9"/>
    <w:rsid w:val="005D198D"/>
    <w:rsid w:val="005D1DD2"/>
    <w:rsid w:val="005D2133"/>
    <w:rsid w:val="005D2277"/>
    <w:rsid w:val="005D31C5"/>
    <w:rsid w:val="005D3301"/>
    <w:rsid w:val="005D3EEE"/>
    <w:rsid w:val="005D56A0"/>
    <w:rsid w:val="005D5977"/>
    <w:rsid w:val="005D5FAC"/>
    <w:rsid w:val="005D6017"/>
    <w:rsid w:val="005E03C5"/>
    <w:rsid w:val="005E0526"/>
    <w:rsid w:val="005E1116"/>
    <w:rsid w:val="005E12EE"/>
    <w:rsid w:val="005E1D3B"/>
    <w:rsid w:val="005E327C"/>
    <w:rsid w:val="005E3DB0"/>
    <w:rsid w:val="005E4185"/>
    <w:rsid w:val="005E4E06"/>
    <w:rsid w:val="005E56D0"/>
    <w:rsid w:val="005E67EA"/>
    <w:rsid w:val="005E786E"/>
    <w:rsid w:val="005E7BD0"/>
    <w:rsid w:val="005F147C"/>
    <w:rsid w:val="005F169A"/>
    <w:rsid w:val="005F32CD"/>
    <w:rsid w:val="005F3399"/>
    <w:rsid w:val="005F61B2"/>
    <w:rsid w:val="005F66B2"/>
    <w:rsid w:val="005F7C11"/>
    <w:rsid w:val="006010F4"/>
    <w:rsid w:val="00602D17"/>
    <w:rsid w:val="006031CD"/>
    <w:rsid w:val="00603748"/>
    <w:rsid w:val="0060413A"/>
    <w:rsid w:val="00604E26"/>
    <w:rsid w:val="00610D56"/>
    <w:rsid w:val="0061294A"/>
    <w:rsid w:val="00612C14"/>
    <w:rsid w:val="00613FD8"/>
    <w:rsid w:val="00614562"/>
    <w:rsid w:val="00614DC4"/>
    <w:rsid w:val="00616121"/>
    <w:rsid w:val="00617CF9"/>
    <w:rsid w:val="00617F7F"/>
    <w:rsid w:val="00621218"/>
    <w:rsid w:val="00623A43"/>
    <w:rsid w:val="00623CA2"/>
    <w:rsid w:val="006272B6"/>
    <w:rsid w:val="0063042C"/>
    <w:rsid w:val="00633009"/>
    <w:rsid w:val="006330AE"/>
    <w:rsid w:val="00633F52"/>
    <w:rsid w:val="006344F0"/>
    <w:rsid w:val="00634F46"/>
    <w:rsid w:val="00637FAE"/>
    <w:rsid w:val="006408C3"/>
    <w:rsid w:val="00641774"/>
    <w:rsid w:val="006450B6"/>
    <w:rsid w:val="00645E5D"/>
    <w:rsid w:val="00647F79"/>
    <w:rsid w:val="00650A92"/>
    <w:rsid w:val="00651BFB"/>
    <w:rsid w:val="00651CCF"/>
    <w:rsid w:val="006524E6"/>
    <w:rsid w:val="00652F34"/>
    <w:rsid w:val="00653078"/>
    <w:rsid w:val="00653BF4"/>
    <w:rsid w:val="0065509A"/>
    <w:rsid w:val="00656E9D"/>
    <w:rsid w:val="00657B4B"/>
    <w:rsid w:val="00661066"/>
    <w:rsid w:val="00662863"/>
    <w:rsid w:val="0066363F"/>
    <w:rsid w:val="00663816"/>
    <w:rsid w:val="006638BD"/>
    <w:rsid w:val="00664B9C"/>
    <w:rsid w:val="0066557F"/>
    <w:rsid w:val="00672918"/>
    <w:rsid w:val="00672E25"/>
    <w:rsid w:val="00673172"/>
    <w:rsid w:val="0067475A"/>
    <w:rsid w:val="006754BE"/>
    <w:rsid w:val="006759EE"/>
    <w:rsid w:val="00675DB0"/>
    <w:rsid w:val="00675E8A"/>
    <w:rsid w:val="0067674E"/>
    <w:rsid w:val="00676976"/>
    <w:rsid w:val="006772C2"/>
    <w:rsid w:val="00677AC9"/>
    <w:rsid w:val="00677EC2"/>
    <w:rsid w:val="00680F6D"/>
    <w:rsid w:val="00680FD4"/>
    <w:rsid w:val="0068101F"/>
    <w:rsid w:val="006821F3"/>
    <w:rsid w:val="0068368C"/>
    <w:rsid w:val="00683BEB"/>
    <w:rsid w:val="00683FBB"/>
    <w:rsid w:val="0068697B"/>
    <w:rsid w:val="00690BCA"/>
    <w:rsid w:val="00692383"/>
    <w:rsid w:val="00692E72"/>
    <w:rsid w:val="00694242"/>
    <w:rsid w:val="006952B5"/>
    <w:rsid w:val="00696007"/>
    <w:rsid w:val="00696B02"/>
    <w:rsid w:val="006A1028"/>
    <w:rsid w:val="006A27FC"/>
    <w:rsid w:val="006A563D"/>
    <w:rsid w:val="006A62D9"/>
    <w:rsid w:val="006A7907"/>
    <w:rsid w:val="006B04F2"/>
    <w:rsid w:val="006B0AD2"/>
    <w:rsid w:val="006B3905"/>
    <w:rsid w:val="006B3AE4"/>
    <w:rsid w:val="006B3CA2"/>
    <w:rsid w:val="006B4166"/>
    <w:rsid w:val="006B4DA9"/>
    <w:rsid w:val="006B5BB5"/>
    <w:rsid w:val="006B7539"/>
    <w:rsid w:val="006C0EF8"/>
    <w:rsid w:val="006C1148"/>
    <w:rsid w:val="006C26F7"/>
    <w:rsid w:val="006C2BAB"/>
    <w:rsid w:val="006C3892"/>
    <w:rsid w:val="006C48BF"/>
    <w:rsid w:val="006C727E"/>
    <w:rsid w:val="006D1F06"/>
    <w:rsid w:val="006D307A"/>
    <w:rsid w:val="006D3531"/>
    <w:rsid w:val="006D3946"/>
    <w:rsid w:val="006D3D76"/>
    <w:rsid w:val="006D3F88"/>
    <w:rsid w:val="006D3FB7"/>
    <w:rsid w:val="006D491F"/>
    <w:rsid w:val="006D613C"/>
    <w:rsid w:val="006D7165"/>
    <w:rsid w:val="006D7EE7"/>
    <w:rsid w:val="006E12C4"/>
    <w:rsid w:val="006E139B"/>
    <w:rsid w:val="006E246E"/>
    <w:rsid w:val="006E2751"/>
    <w:rsid w:val="006E2B1B"/>
    <w:rsid w:val="006E3C21"/>
    <w:rsid w:val="006E40FA"/>
    <w:rsid w:val="006E4184"/>
    <w:rsid w:val="006E5043"/>
    <w:rsid w:val="006E53C4"/>
    <w:rsid w:val="006E5C1A"/>
    <w:rsid w:val="006E69C3"/>
    <w:rsid w:val="006E7579"/>
    <w:rsid w:val="006F10F9"/>
    <w:rsid w:val="006F3F3B"/>
    <w:rsid w:val="006F6E48"/>
    <w:rsid w:val="006F7241"/>
    <w:rsid w:val="00700447"/>
    <w:rsid w:val="00700634"/>
    <w:rsid w:val="00701FF5"/>
    <w:rsid w:val="00702480"/>
    <w:rsid w:val="007051AA"/>
    <w:rsid w:val="00707EC7"/>
    <w:rsid w:val="00710638"/>
    <w:rsid w:val="00710958"/>
    <w:rsid w:val="00711AB3"/>
    <w:rsid w:val="007127D2"/>
    <w:rsid w:val="00715359"/>
    <w:rsid w:val="00716073"/>
    <w:rsid w:val="007165AE"/>
    <w:rsid w:val="00716FAE"/>
    <w:rsid w:val="00717835"/>
    <w:rsid w:val="00717D44"/>
    <w:rsid w:val="007204A7"/>
    <w:rsid w:val="00720EDF"/>
    <w:rsid w:val="007226F3"/>
    <w:rsid w:val="007237E4"/>
    <w:rsid w:val="00723919"/>
    <w:rsid w:val="00725119"/>
    <w:rsid w:val="00726144"/>
    <w:rsid w:val="00726182"/>
    <w:rsid w:val="00727322"/>
    <w:rsid w:val="00727AF4"/>
    <w:rsid w:val="00731939"/>
    <w:rsid w:val="0073389D"/>
    <w:rsid w:val="00733F9C"/>
    <w:rsid w:val="007346D6"/>
    <w:rsid w:val="00734A9C"/>
    <w:rsid w:val="00735236"/>
    <w:rsid w:val="00735971"/>
    <w:rsid w:val="007363F0"/>
    <w:rsid w:val="00736962"/>
    <w:rsid w:val="00737A01"/>
    <w:rsid w:val="00737E56"/>
    <w:rsid w:val="007419AB"/>
    <w:rsid w:val="00741F4D"/>
    <w:rsid w:val="00745244"/>
    <w:rsid w:val="00747278"/>
    <w:rsid w:val="00747831"/>
    <w:rsid w:val="0074793F"/>
    <w:rsid w:val="00750B1C"/>
    <w:rsid w:val="007526CE"/>
    <w:rsid w:val="00752856"/>
    <w:rsid w:val="00752F85"/>
    <w:rsid w:val="0075338C"/>
    <w:rsid w:val="00754776"/>
    <w:rsid w:val="00754896"/>
    <w:rsid w:val="0075606C"/>
    <w:rsid w:val="0076161D"/>
    <w:rsid w:val="00762AED"/>
    <w:rsid w:val="00763022"/>
    <w:rsid w:val="00765570"/>
    <w:rsid w:val="00770DC5"/>
    <w:rsid w:val="0077103A"/>
    <w:rsid w:val="00771547"/>
    <w:rsid w:val="00771813"/>
    <w:rsid w:val="00772623"/>
    <w:rsid w:val="0077276E"/>
    <w:rsid w:val="007729D9"/>
    <w:rsid w:val="007739CE"/>
    <w:rsid w:val="00773DFA"/>
    <w:rsid w:val="00774541"/>
    <w:rsid w:val="00774861"/>
    <w:rsid w:val="00774CA2"/>
    <w:rsid w:val="007754F7"/>
    <w:rsid w:val="00776307"/>
    <w:rsid w:val="0077675E"/>
    <w:rsid w:val="00780314"/>
    <w:rsid w:val="007809B2"/>
    <w:rsid w:val="00780A49"/>
    <w:rsid w:val="007810B7"/>
    <w:rsid w:val="0078119D"/>
    <w:rsid w:val="007812F0"/>
    <w:rsid w:val="00782419"/>
    <w:rsid w:val="007835DF"/>
    <w:rsid w:val="007836EA"/>
    <w:rsid w:val="00784ECB"/>
    <w:rsid w:val="007925E9"/>
    <w:rsid w:val="00793143"/>
    <w:rsid w:val="00795895"/>
    <w:rsid w:val="00795CB7"/>
    <w:rsid w:val="0079653A"/>
    <w:rsid w:val="007A0110"/>
    <w:rsid w:val="007A0BED"/>
    <w:rsid w:val="007A2348"/>
    <w:rsid w:val="007A31A9"/>
    <w:rsid w:val="007A38F4"/>
    <w:rsid w:val="007A40C6"/>
    <w:rsid w:val="007A4A8B"/>
    <w:rsid w:val="007A68CF"/>
    <w:rsid w:val="007A7529"/>
    <w:rsid w:val="007B0C70"/>
    <w:rsid w:val="007B1E91"/>
    <w:rsid w:val="007B2A78"/>
    <w:rsid w:val="007B364C"/>
    <w:rsid w:val="007B3B45"/>
    <w:rsid w:val="007B3FE9"/>
    <w:rsid w:val="007B497F"/>
    <w:rsid w:val="007B49E1"/>
    <w:rsid w:val="007B5DAA"/>
    <w:rsid w:val="007B61D2"/>
    <w:rsid w:val="007B6E07"/>
    <w:rsid w:val="007C0CEA"/>
    <w:rsid w:val="007C16D2"/>
    <w:rsid w:val="007C1E41"/>
    <w:rsid w:val="007C24D6"/>
    <w:rsid w:val="007C2EED"/>
    <w:rsid w:val="007C3DD4"/>
    <w:rsid w:val="007C43A2"/>
    <w:rsid w:val="007C5583"/>
    <w:rsid w:val="007C6648"/>
    <w:rsid w:val="007C66D3"/>
    <w:rsid w:val="007C675D"/>
    <w:rsid w:val="007C6B8E"/>
    <w:rsid w:val="007D070C"/>
    <w:rsid w:val="007D0C42"/>
    <w:rsid w:val="007D4E72"/>
    <w:rsid w:val="007D5352"/>
    <w:rsid w:val="007D5FF0"/>
    <w:rsid w:val="007D631A"/>
    <w:rsid w:val="007E0A68"/>
    <w:rsid w:val="007E14C1"/>
    <w:rsid w:val="007E2B3A"/>
    <w:rsid w:val="007E2FAE"/>
    <w:rsid w:val="007E358F"/>
    <w:rsid w:val="007E4ADE"/>
    <w:rsid w:val="007F01E9"/>
    <w:rsid w:val="007F2395"/>
    <w:rsid w:val="007F3B91"/>
    <w:rsid w:val="007F51BE"/>
    <w:rsid w:val="007F6AE6"/>
    <w:rsid w:val="007F7591"/>
    <w:rsid w:val="007F7662"/>
    <w:rsid w:val="007F7A98"/>
    <w:rsid w:val="007F7F35"/>
    <w:rsid w:val="00800E67"/>
    <w:rsid w:val="0080273E"/>
    <w:rsid w:val="00802A75"/>
    <w:rsid w:val="00803086"/>
    <w:rsid w:val="008030B6"/>
    <w:rsid w:val="008061BD"/>
    <w:rsid w:val="008116BB"/>
    <w:rsid w:val="008130C7"/>
    <w:rsid w:val="00813453"/>
    <w:rsid w:val="008135BF"/>
    <w:rsid w:val="0081404E"/>
    <w:rsid w:val="00814147"/>
    <w:rsid w:val="00814E2E"/>
    <w:rsid w:val="008156A3"/>
    <w:rsid w:val="00817D45"/>
    <w:rsid w:val="008211E0"/>
    <w:rsid w:val="00821278"/>
    <w:rsid w:val="00822F7D"/>
    <w:rsid w:val="0082319D"/>
    <w:rsid w:val="008248CC"/>
    <w:rsid w:val="00825756"/>
    <w:rsid w:val="00825787"/>
    <w:rsid w:val="00826084"/>
    <w:rsid w:val="008268E9"/>
    <w:rsid w:val="00827960"/>
    <w:rsid w:val="00827D13"/>
    <w:rsid w:val="00832C9F"/>
    <w:rsid w:val="00832CA8"/>
    <w:rsid w:val="008334FA"/>
    <w:rsid w:val="00834891"/>
    <w:rsid w:val="00834D1B"/>
    <w:rsid w:val="0083542E"/>
    <w:rsid w:val="008362F4"/>
    <w:rsid w:val="00841112"/>
    <w:rsid w:val="008418E3"/>
    <w:rsid w:val="008420CB"/>
    <w:rsid w:val="00842882"/>
    <w:rsid w:val="0084458C"/>
    <w:rsid w:val="008447A3"/>
    <w:rsid w:val="008452E1"/>
    <w:rsid w:val="00845D3F"/>
    <w:rsid w:val="00846B9E"/>
    <w:rsid w:val="00850A2A"/>
    <w:rsid w:val="008518E7"/>
    <w:rsid w:val="00851C3A"/>
    <w:rsid w:val="00852558"/>
    <w:rsid w:val="008545C7"/>
    <w:rsid w:val="00854D07"/>
    <w:rsid w:val="008574A1"/>
    <w:rsid w:val="00861029"/>
    <w:rsid w:val="00861D01"/>
    <w:rsid w:val="00862A06"/>
    <w:rsid w:val="00863A82"/>
    <w:rsid w:val="00864958"/>
    <w:rsid w:val="00864C94"/>
    <w:rsid w:val="00864D32"/>
    <w:rsid w:val="008657EE"/>
    <w:rsid w:val="008663C9"/>
    <w:rsid w:val="00866FBA"/>
    <w:rsid w:val="008676A9"/>
    <w:rsid w:val="0086771F"/>
    <w:rsid w:val="0087077C"/>
    <w:rsid w:val="00870E02"/>
    <w:rsid w:val="00870F4B"/>
    <w:rsid w:val="008713ED"/>
    <w:rsid w:val="0087162B"/>
    <w:rsid w:val="00872D8F"/>
    <w:rsid w:val="008760F0"/>
    <w:rsid w:val="008801D4"/>
    <w:rsid w:val="00880C13"/>
    <w:rsid w:val="008814B2"/>
    <w:rsid w:val="0088232A"/>
    <w:rsid w:val="008827CE"/>
    <w:rsid w:val="008829E0"/>
    <w:rsid w:val="00883D4B"/>
    <w:rsid w:val="00885E28"/>
    <w:rsid w:val="00886C75"/>
    <w:rsid w:val="00887523"/>
    <w:rsid w:val="00890926"/>
    <w:rsid w:val="00890C85"/>
    <w:rsid w:val="00890EE2"/>
    <w:rsid w:val="00896D4A"/>
    <w:rsid w:val="00897416"/>
    <w:rsid w:val="00897961"/>
    <w:rsid w:val="00897EDF"/>
    <w:rsid w:val="008A0157"/>
    <w:rsid w:val="008A0867"/>
    <w:rsid w:val="008A1D7C"/>
    <w:rsid w:val="008A44CB"/>
    <w:rsid w:val="008A4710"/>
    <w:rsid w:val="008A4B5A"/>
    <w:rsid w:val="008A4C29"/>
    <w:rsid w:val="008A56B3"/>
    <w:rsid w:val="008A6448"/>
    <w:rsid w:val="008A655E"/>
    <w:rsid w:val="008A6D64"/>
    <w:rsid w:val="008A72A0"/>
    <w:rsid w:val="008B27A8"/>
    <w:rsid w:val="008B4FDA"/>
    <w:rsid w:val="008B5A82"/>
    <w:rsid w:val="008B6C7D"/>
    <w:rsid w:val="008B6C92"/>
    <w:rsid w:val="008B7504"/>
    <w:rsid w:val="008C0262"/>
    <w:rsid w:val="008C1626"/>
    <w:rsid w:val="008C2F36"/>
    <w:rsid w:val="008C4C5B"/>
    <w:rsid w:val="008C4F0E"/>
    <w:rsid w:val="008C4FA2"/>
    <w:rsid w:val="008C5C54"/>
    <w:rsid w:val="008C6717"/>
    <w:rsid w:val="008C7F45"/>
    <w:rsid w:val="008D0559"/>
    <w:rsid w:val="008D14D0"/>
    <w:rsid w:val="008D1F45"/>
    <w:rsid w:val="008D38AB"/>
    <w:rsid w:val="008D3B96"/>
    <w:rsid w:val="008D52DC"/>
    <w:rsid w:val="008D5FCC"/>
    <w:rsid w:val="008D6EF4"/>
    <w:rsid w:val="008D719D"/>
    <w:rsid w:val="008D7DE6"/>
    <w:rsid w:val="008E0F0F"/>
    <w:rsid w:val="008E1F72"/>
    <w:rsid w:val="008E2DB3"/>
    <w:rsid w:val="008E6CB0"/>
    <w:rsid w:val="008E746F"/>
    <w:rsid w:val="008E7EF4"/>
    <w:rsid w:val="008F1CF1"/>
    <w:rsid w:val="008F2F5F"/>
    <w:rsid w:val="008F4FDE"/>
    <w:rsid w:val="008F7164"/>
    <w:rsid w:val="00900301"/>
    <w:rsid w:val="0090159C"/>
    <w:rsid w:val="00901671"/>
    <w:rsid w:val="00902B45"/>
    <w:rsid w:val="00903298"/>
    <w:rsid w:val="00903EE6"/>
    <w:rsid w:val="00904C88"/>
    <w:rsid w:val="00906586"/>
    <w:rsid w:val="009067DA"/>
    <w:rsid w:val="009068E7"/>
    <w:rsid w:val="00907DFC"/>
    <w:rsid w:val="009106A7"/>
    <w:rsid w:val="00912257"/>
    <w:rsid w:val="00914FA0"/>
    <w:rsid w:val="009163AD"/>
    <w:rsid w:val="00916E78"/>
    <w:rsid w:val="009204B0"/>
    <w:rsid w:val="00922A7B"/>
    <w:rsid w:val="00922B95"/>
    <w:rsid w:val="00922FEF"/>
    <w:rsid w:val="00923800"/>
    <w:rsid w:val="0092482E"/>
    <w:rsid w:val="00925731"/>
    <w:rsid w:val="00925AEC"/>
    <w:rsid w:val="00926050"/>
    <w:rsid w:val="00926E8F"/>
    <w:rsid w:val="00927BDD"/>
    <w:rsid w:val="00931307"/>
    <w:rsid w:val="0093256C"/>
    <w:rsid w:val="009330B6"/>
    <w:rsid w:val="0093347F"/>
    <w:rsid w:val="009347D6"/>
    <w:rsid w:val="0093678A"/>
    <w:rsid w:val="00936C22"/>
    <w:rsid w:val="009376B7"/>
    <w:rsid w:val="0094049B"/>
    <w:rsid w:val="009404C5"/>
    <w:rsid w:val="0094077B"/>
    <w:rsid w:val="00940D85"/>
    <w:rsid w:val="009411D2"/>
    <w:rsid w:val="00941278"/>
    <w:rsid w:val="00941333"/>
    <w:rsid w:val="00941BC0"/>
    <w:rsid w:val="00942C85"/>
    <w:rsid w:val="00943352"/>
    <w:rsid w:val="009457C7"/>
    <w:rsid w:val="009511B3"/>
    <w:rsid w:val="00951A4A"/>
    <w:rsid w:val="00952228"/>
    <w:rsid w:val="009525D1"/>
    <w:rsid w:val="009526AD"/>
    <w:rsid w:val="0095483F"/>
    <w:rsid w:val="00954C96"/>
    <w:rsid w:val="00954EFB"/>
    <w:rsid w:val="00955250"/>
    <w:rsid w:val="009570F3"/>
    <w:rsid w:val="00957105"/>
    <w:rsid w:val="009614AC"/>
    <w:rsid w:val="0096230A"/>
    <w:rsid w:val="00962C31"/>
    <w:rsid w:val="009639B6"/>
    <w:rsid w:val="00963C90"/>
    <w:rsid w:val="00964121"/>
    <w:rsid w:val="00965BC8"/>
    <w:rsid w:val="0096693D"/>
    <w:rsid w:val="00970B84"/>
    <w:rsid w:val="00971141"/>
    <w:rsid w:val="00971E13"/>
    <w:rsid w:val="00972A1C"/>
    <w:rsid w:val="0097303B"/>
    <w:rsid w:val="0097331B"/>
    <w:rsid w:val="0097542B"/>
    <w:rsid w:val="00975D5B"/>
    <w:rsid w:val="00976065"/>
    <w:rsid w:val="00976849"/>
    <w:rsid w:val="00977F3D"/>
    <w:rsid w:val="0098249B"/>
    <w:rsid w:val="00982C54"/>
    <w:rsid w:val="00983E80"/>
    <w:rsid w:val="00983F92"/>
    <w:rsid w:val="00985688"/>
    <w:rsid w:val="00985D91"/>
    <w:rsid w:val="00986240"/>
    <w:rsid w:val="00986544"/>
    <w:rsid w:val="0098693E"/>
    <w:rsid w:val="0099082A"/>
    <w:rsid w:val="00992FBE"/>
    <w:rsid w:val="00993D35"/>
    <w:rsid w:val="009946D2"/>
    <w:rsid w:val="00997E2B"/>
    <w:rsid w:val="009A14B9"/>
    <w:rsid w:val="009A250E"/>
    <w:rsid w:val="009A30B0"/>
    <w:rsid w:val="009A3313"/>
    <w:rsid w:val="009A682C"/>
    <w:rsid w:val="009A7E4E"/>
    <w:rsid w:val="009A7E8D"/>
    <w:rsid w:val="009B0399"/>
    <w:rsid w:val="009B0AE2"/>
    <w:rsid w:val="009B14FB"/>
    <w:rsid w:val="009B202E"/>
    <w:rsid w:val="009B4364"/>
    <w:rsid w:val="009B4A97"/>
    <w:rsid w:val="009B4B01"/>
    <w:rsid w:val="009B50B7"/>
    <w:rsid w:val="009B59DE"/>
    <w:rsid w:val="009B6E79"/>
    <w:rsid w:val="009B7A30"/>
    <w:rsid w:val="009B7D96"/>
    <w:rsid w:val="009C2A9B"/>
    <w:rsid w:val="009C3A99"/>
    <w:rsid w:val="009C4D05"/>
    <w:rsid w:val="009C5218"/>
    <w:rsid w:val="009C53B3"/>
    <w:rsid w:val="009C5AA9"/>
    <w:rsid w:val="009C65F9"/>
    <w:rsid w:val="009C69EC"/>
    <w:rsid w:val="009C7BC4"/>
    <w:rsid w:val="009C7C7C"/>
    <w:rsid w:val="009D1083"/>
    <w:rsid w:val="009D1189"/>
    <w:rsid w:val="009D2B6D"/>
    <w:rsid w:val="009D3951"/>
    <w:rsid w:val="009D45FB"/>
    <w:rsid w:val="009D5764"/>
    <w:rsid w:val="009D59E3"/>
    <w:rsid w:val="009D7191"/>
    <w:rsid w:val="009D7C88"/>
    <w:rsid w:val="009E2060"/>
    <w:rsid w:val="009E2DC4"/>
    <w:rsid w:val="009E48B8"/>
    <w:rsid w:val="009E5896"/>
    <w:rsid w:val="009E714D"/>
    <w:rsid w:val="009E7B5A"/>
    <w:rsid w:val="009F0841"/>
    <w:rsid w:val="009F0DC6"/>
    <w:rsid w:val="009F1B26"/>
    <w:rsid w:val="009F4610"/>
    <w:rsid w:val="009F4BBF"/>
    <w:rsid w:val="009F51C1"/>
    <w:rsid w:val="009F5564"/>
    <w:rsid w:val="00A0136D"/>
    <w:rsid w:val="00A017F8"/>
    <w:rsid w:val="00A050C0"/>
    <w:rsid w:val="00A05445"/>
    <w:rsid w:val="00A05F76"/>
    <w:rsid w:val="00A06A3B"/>
    <w:rsid w:val="00A10C28"/>
    <w:rsid w:val="00A11911"/>
    <w:rsid w:val="00A122BE"/>
    <w:rsid w:val="00A14C6B"/>
    <w:rsid w:val="00A20C99"/>
    <w:rsid w:val="00A2134E"/>
    <w:rsid w:val="00A216BF"/>
    <w:rsid w:val="00A2259C"/>
    <w:rsid w:val="00A226F4"/>
    <w:rsid w:val="00A22EAF"/>
    <w:rsid w:val="00A236DA"/>
    <w:rsid w:val="00A238BA"/>
    <w:rsid w:val="00A25885"/>
    <w:rsid w:val="00A2591A"/>
    <w:rsid w:val="00A25CF9"/>
    <w:rsid w:val="00A26787"/>
    <w:rsid w:val="00A3091F"/>
    <w:rsid w:val="00A30BF8"/>
    <w:rsid w:val="00A33574"/>
    <w:rsid w:val="00A3381E"/>
    <w:rsid w:val="00A338CC"/>
    <w:rsid w:val="00A33FC4"/>
    <w:rsid w:val="00A34185"/>
    <w:rsid w:val="00A34B17"/>
    <w:rsid w:val="00A35202"/>
    <w:rsid w:val="00A37E78"/>
    <w:rsid w:val="00A40228"/>
    <w:rsid w:val="00A402D7"/>
    <w:rsid w:val="00A408DA"/>
    <w:rsid w:val="00A4138B"/>
    <w:rsid w:val="00A4141A"/>
    <w:rsid w:val="00A41BB8"/>
    <w:rsid w:val="00A4236F"/>
    <w:rsid w:val="00A42A70"/>
    <w:rsid w:val="00A434AD"/>
    <w:rsid w:val="00A445BE"/>
    <w:rsid w:val="00A44CE4"/>
    <w:rsid w:val="00A45AE0"/>
    <w:rsid w:val="00A462CB"/>
    <w:rsid w:val="00A46571"/>
    <w:rsid w:val="00A47F66"/>
    <w:rsid w:val="00A50B62"/>
    <w:rsid w:val="00A50D78"/>
    <w:rsid w:val="00A50DBF"/>
    <w:rsid w:val="00A5106C"/>
    <w:rsid w:val="00A510DD"/>
    <w:rsid w:val="00A5143B"/>
    <w:rsid w:val="00A51FE1"/>
    <w:rsid w:val="00A5288C"/>
    <w:rsid w:val="00A537BF"/>
    <w:rsid w:val="00A53E9F"/>
    <w:rsid w:val="00A54E43"/>
    <w:rsid w:val="00A5530D"/>
    <w:rsid w:val="00A55C24"/>
    <w:rsid w:val="00A56BB5"/>
    <w:rsid w:val="00A5719A"/>
    <w:rsid w:val="00A57B5D"/>
    <w:rsid w:val="00A62070"/>
    <w:rsid w:val="00A6261D"/>
    <w:rsid w:val="00A65DD0"/>
    <w:rsid w:val="00A671B0"/>
    <w:rsid w:val="00A672BF"/>
    <w:rsid w:val="00A67444"/>
    <w:rsid w:val="00A6796C"/>
    <w:rsid w:val="00A70417"/>
    <w:rsid w:val="00A72093"/>
    <w:rsid w:val="00A7276B"/>
    <w:rsid w:val="00A7279A"/>
    <w:rsid w:val="00A72E4A"/>
    <w:rsid w:val="00A73B4E"/>
    <w:rsid w:val="00A751F2"/>
    <w:rsid w:val="00A752AD"/>
    <w:rsid w:val="00A76BFE"/>
    <w:rsid w:val="00A81595"/>
    <w:rsid w:val="00A82DC2"/>
    <w:rsid w:val="00A83B58"/>
    <w:rsid w:val="00A84C98"/>
    <w:rsid w:val="00A85E8F"/>
    <w:rsid w:val="00A86874"/>
    <w:rsid w:val="00A86FFE"/>
    <w:rsid w:val="00A9014E"/>
    <w:rsid w:val="00A9032D"/>
    <w:rsid w:val="00A923C0"/>
    <w:rsid w:val="00A937FD"/>
    <w:rsid w:val="00A93960"/>
    <w:rsid w:val="00A948EE"/>
    <w:rsid w:val="00A959C3"/>
    <w:rsid w:val="00A95D5E"/>
    <w:rsid w:val="00A96355"/>
    <w:rsid w:val="00A97D1B"/>
    <w:rsid w:val="00A97FC3"/>
    <w:rsid w:val="00AA0E0E"/>
    <w:rsid w:val="00AA1322"/>
    <w:rsid w:val="00AA4518"/>
    <w:rsid w:val="00AA5A4A"/>
    <w:rsid w:val="00AA636E"/>
    <w:rsid w:val="00AA6901"/>
    <w:rsid w:val="00AA6ED1"/>
    <w:rsid w:val="00AB02B8"/>
    <w:rsid w:val="00AB0A9A"/>
    <w:rsid w:val="00AB209B"/>
    <w:rsid w:val="00AB23E5"/>
    <w:rsid w:val="00AB3497"/>
    <w:rsid w:val="00AB34D8"/>
    <w:rsid w:val="00AB366C"/>
    <w:rsid w:val="00AB435A"/>
    <w:rsid w:val="00AB49A4"/>
    <w:rsid w:val="00AB5772"/>
    <w:rsid w:val="00AB5C7F"/>
    <w:rsid w:val="00AB5D45"/>
    <w:rsid w:val="00AB7EF5"/>
    <w:rsid w:val="00AC0F47"/>
    <w:rsid w:val="00AC1762"/>
    <w:rsid w:val="00AC17DA"/>
    <w:rsid w:val="00AC2F49"/>
    <w:rsid w:val="00AC3984"/>
    <w:rsid w:val="00AC3B38"/>
    <w:rsid w:val="00AC3CCF"/>
    <w:rsid w:val="00AC4405"/>
    <w:rsid w:val="00AC5075"/>
    <w:rsid w:val="00AC5434"/>
    <w:rsid w:val="00AC5E41"/>
    <w:rsid w:val="00AC60BD"/>
    <w:rsid w:val="00AC685E"/>
    <w:rsid w:val="00AC6B04"/>
    <w:rsid w:val="00AC7362"/>
    <w:rsid w:val="00AD23A0"/>
    <w:rsid w:val="00AD27E7"/>
    <w:rsid w:val="00AD2CFA"/>
    <w:rsid w:val="00AD4472"/>
    <w:rsid w:val="00AD4EA7"/>
    <w:rsid w:val="00AD6264"/>
    <w:rsid w:val="00AD6B2E"/>
    <w:rsid w:val="00AE0A77"/>
    <w:rsid w:val="00AE191A"/>
    <w:rsid w:val="00AE3F08"/>
    <w:rsid w:val="00AE439A"/>
    <w:rsid w:val="00AE50E5"/>
    <w:rsid w:val="00AE57AB"/>
    <w:rsid w:val="00AE5C81"/>
    <w:rsid w:val="00AE782F"/>
    <w:rsid w:val="00AE7F81"/>
    <w:rsid w:val="00AF0893"/>
    <w:rsid w:val="00AF19F3"/>
    <w:rsid w:val="00AF1F83"/>
    <w:rsid w:val="00AF251E"/>
    <w:rsid w:val="00AF605E"/>
    <w:rsid w:val="00AF69E3"/>
    <w:rsid w:val="00B00216"/>
    <w:rsid w:val="00B01AD0"/>
    <w:rsid w:val="00B01C66"/>
    <w:rsid w:val="00B030A5"/>
    <w:rsid w:val="00B04676"/>
    <w:rsid w:val="00B05503"/>
    <w:rsid w:val="00B06F1B"/>
    <w:rsid w:val="00B078D2"/>
    <w:rsid w:val="00B11124"/>
    <w:rsid w:val="00B11494"/>
    <w:rsid w:val="00B1158E"/>
    <w:rsid w:val="00B125C6"/>
    <w:rsid w:val="00B129A5"/>
    <w:rsid w:val="00B12F6D"/>
    <w:rsid w:val="00B1402F"/>
    <w:rsid w:val="00B15DE2"/>
    <w:rsid w:val="00B16B0F"/>
    <w:rsid w:val="00B16F7C"/>
    <w:rsid w:val="00B202D2"/>
    <w:rsid w:val="00B21B96"/>
    <w:rsid w:val="00B22DEF"/>
    <w:rsid w:val="00B23E71"/>
    <w:rsid w:val="00B24AE3"/>
    <w:rsid w:val="00B24C64"/>
    <w:rsid w:val="00B24F1C"/>
    <w:rsid w:val="00B2581E"/>
    <w:rsid w:val="00B269F2"/>
    <w:rsid w:val="00B27AF1"/>
    <w:rsid w:val="00B318B6"/>
    <w:rsid w:val="00B33442"/>
    <w:rsid w:val="00B33791"/>
    <w:rsid w:val="00B33D06"/>
    <w:rsid w:val="00B33E7D"/>
    <w:rsid w:val="00B36CC7"/>
    <w:rsid w:val="00B36FF2"/>
    <w:rsid w:val="00B37295"/>
    <w:rsid w:val="00B404D0"/>
    <w:rsid w:val="00B412D8"/>
    <w:rsid w:val="00B42AD7"/>
    <w:rsid w:val="00B438B0"/>
    <w:rsid w:val="00B44DE8"/>
    <w:rsid w:val="00B4541F"/>
    <w:rsid w:val="00B467AF"/>
    <w:rsid w:val="00B46AF4"/>
    <w:rsid w:val="00B50EE0"/>
    <w:rsid w:val="00B53482"/>
    <w:rsid w:val="00B5592C"/>
    <w:rsid w:val="00B56057"/>
    <w:rsid w:val="00B57008"/>
    <w:rsid w:val="00B601C3"/>
    <w:rsid w:val="00B603B2"/>
    <w:rsid w:val="00B60994"/>
    <w:rsid w:val="00B60D92"/>
    <w:rsid w:val="00B6293B"/>
    <w:rsid w:val="00B63237"/>
    <w:rsid w:val="00B63755"/>
    <w:rsid w:val="00B67B69"/>
    <w:rsid w:val="00B67FFC"/>
    <w:rsid w:val="00B70DBA"/>
    <w:rsid w:val="00B70E5C"/>
    <w:rsid w:val="00B716A9"/>
    <w:rsid w:val="00B719EB"/>
    <w:rsid w:val="00B726CB"/>
    <w:rsid w:val="00B74AAC"/>
    <w:rsid w:val="00B76259"/>
    <w:rsid w:val="00B77025"/>
    <w:rsid w:val="00B80E51"/>
    <w:rsid w:val="00B80F08"/>
    <w:rsid w:val="00B82346"/>
    <w:rsid w:val="00B82D5B"/>
    <w:rsid w:val="00B83404"/>
    <w:rsid w:val="00B83E05"/>
    <w:rsid w:val="00B842C9"/>
    <w:rsid w:val="00B84C18"/>
    <w:rsid w:val="00B85173"/>
    <w:rsid w:val="00B865B6"/>
    <w:rsid w:val="00B87540"/>
    <w:rsid w:val="00B87A73"/>
    <w:rsid w:val="00B87DAD"/>
    <w:rsid w:val="00B9118A"/>
    <w:rsid w:val="00B91B32"/>
    <w:rsid w:val="00B93D9F"/>
    <w:rsid w:val="00B94A16"/>
    <w:rsid w:val="00B9642B"/>
    <w:rsid w:val="00BA0076"/>
    <w:rsid w:val="00BA0BCD"/>
    <w:rsid w:val="00BA0CCE"/>
    <w:rsid w:val="00BA1F97"/>
    <w:rsid w:val="00BA423A"/>
    <w:rsid w:val="00BA4BE7"/>
    <w:rsid w:val="00BA4D47"/>
    <w:rsid w:val="00BA4E29"/>
    <w:rsid w:val="00BA5141"/>
    <w:rsid w:val="00BA5649"/>
    <w:rsid w:val="00BA6895"/>
    <w:rsid w:val="00BA6E9D"/>
    <w:rsid w:val="00BA7029"/>
    <w:rsid w:val="00BA76CC"/>
    <w:rsid w:val="00BA77CD"/>
    <w:rsid w:val="00BA7BF8"/>
    <w:rsid w:val="00BB01A0"/>
    <w:rsid w:val="00BB1A91"/>
    <w:rsid w:val="00BB2120"/>
    <w:rsid w:val="00BC1B5D"/>
    <w:rsid w:val="00BC2C5A"/>
    <w:rsid w:val="00BC2FCE"/>
    <w:rsid w:val="00BC394B"/>
    <w:rsid w:val="00BC3986"/>
    <w:rsid w:val="00BC3AA8"/>
    <w:rsid w:val="00BC42CF"/>
    <w:rsid w:val="00BC532A"/>
    <w:rsid w:val="00BC5370"/>
    <w:rsid w:val="00BC73DE"/>
    <w:rsid w:val="00BC7A8A"/>
    <w:rsid w:val="00BD3B1E"/>
    <w:rsid w:val="00BD3FB0"/>
    <w:rsid w:val="00BD4630"/>
    <w:rsid w:val="00BD4E82"/>
    <w:rsid w:val="00BD4F32"/>
    <w:rsid w:val="00BD52D7"/>
    <w:rsid w:val="00BD7FCF"/>
    <w:rsid w:val="00BE0017"/>
    <w:rsid w:val="00BE0282"/>
    <w:rsid w:val="00BE04D1"/>
    <w:rsid w:val="00BE0895"/>
    <w:rsid w:val="00BE0F29"/>
    <w:rsid w:val="00BE1D6E"/>
    <w:rsid w:val="00BE2A6E"/>
    <w:rsid w:val="00BE4E0E"/>
    <w:rsid w:val="00BE5F1A"/>
    <w:rsid w:val="00BE7E4B"/>
    <w:rsid w:val="00BF1FA0"/>
    <w:rsid w:val="00BF29DE"/>
    <w:rsid w:val="00BF2AE8"/>
    <w:rsid w:val="00BF3A4A"/>
    <w:rsid w:val="00BF3B6D"/>
    <w:rsid w:val="00BF4937"/>
    <w:rsid w:val="00BF5C18"/>
    <w:rsid w:val="00BF60BC"/>
    <w:rsid w:val="00BF6317"/>
    <w:rsid w:val="00BF7921"/>
    <w:rsid w:val="00C01037"/>
    <w:rsid w:val="00C03F72"/>
    <w:rsid w:val="00C04088"/>
    <w:rsid w:val="00C059E3"/>
    <w:rsid w:val="00C07870"/>
    <w:rsid w:val="00C07D39"/>
    <w:rsid w:val="00C07E1A"/>
    <w:rsid w:val="00C1056C"/>
    <w:rsid w:val="00C12032"/>
    <w:rsid w:val="00C1242C"/>
    <w:rsid w:val="00C125C6"/>
    <w:rsid w:val="00C12B09"/>
    <w:rsid w:val="00C13972"/>
    <w:rsid w:val="00C15623"/>
    <w:rsid w:val="00C16469"/>
    <w:rsid w:val="00C16EF6"/>
    <w:rsid w:val="00C207A1"/>
    <w:rsid w:val="00C20F8C"/>
    <w:rsid w:val="00C227F7"/>
    <w:rsid w:val="00C23B6A"/>
    <w:rsid w:val="00C24287"/>
    <w:rsid w:val="00C261B5"/>
    <w:rsid w:val="00C2620B"/>
    <w:rsid w:val="00C26236"/>
    <w:rsid w:val="00C27D32"/>
    <w:rsid w:val="00C305A0"/>
    <w:rsid w:val="00C30CE3"/>
    <w:rsid w:val="00C31587"/>
    <w:rsid w:val="00C32855"/>
    <w:rsid w:val="00C33932"/>
    <w:rsid w:val="00C372C0"/>
    <w:rsid w:val="00C410C8"/>
    <w:rsid w:val="00C41509"/>
    <w:rsid w:val="00C42D86"/>
    <w:rsid w:val="00C4462E"/>
    <w:rsid w:val="00C44DA5"/>
    <w:rsid w:val="00C45422"/>
    <w:rsid w:val="00C45C32"/>
    <w:rsid w:val="00C477D8"/>
    <w:rsid w:val="00C507FB"/>
    <w:rsid w:val="00C5159D"/>
    <w:rsid w:val="00C51EC0"/>
    <w:rsid w:val="00C525E1"/>
    <w:rsid w:val="00C53FCE"/>
    <w:rsid w:val="00C5437F"/>
    <w:rsid w:val="00C569F0"/>
    <w:rsid w:val="00C5717E"/>
    <w:rsid w:val="00C60C05"/>
    <w:rsid w:val="00C618F1"/>
    <w:rsid w:val="00C63369"/>
    <w:rsid w:val="00C64D50"/>
    <w:rsid w:val="00C66057"/>
    <w:rsid w:val="00C673CF"/>
    <w:rsid w:val="00C67983"/>
    <w:rsid w:val="00C67DE1"/>
    <w:rsid w:val="00C7035E"/>
    <w:rsid w:val="00C71C7C"/>
    <w:rsid w:val="00C72957"/>
    <w:rsid w:val="00C7417F"/>
    <w:rsid w:val="00C744D4"/>
    <w:rsid w:val="00C74751"/>
    <w:rsid w:val="00C74F3A"/>
    <w:rsid w:val="00C74FBE"/>
    <w:rsid w:val="00C76790"/>
    <w:rsid w:val="00C776ED"/>
    <w:rsid w:val="00C800D6"/>
    <w:rsid w:val="00C8024E"/>
    <w:rsid w:val="00C808A1"/>
    <w:rsid w:val="00C80DA6"/>
    <w:rsid w:val="00C80DEE"/>
    <w:rsid w:val="00C83357"/>
    <w:rsid w:val="00C845B4"/>
    <w:rsid w:val="00C85FCB"/>
    <w:rsid w:val="00C872EA"/>
    <w:rsid w:val="00C878AB"/>
    <w:rsid w:val="00C87F63"/>
    <w:rsid w:val="00C91D9F"/>
    <w:rsid w:val="00C949F9"/>
    <w:rsid w:val="00C9661D"/>
    <w:rsid w:val="00C977C0"/>
    <w:rsid w:val="00CA06B3"/>
    <w:rsid w:val="00CA0F77"/>
    <w:rsid w:val="00CA294F"/>
    <w:rsid w:val="00CA305F"/>
    <w:rsid w:val="00CA3325"/>
    <w:rsid w:val="00CA3582"/>
    <w:rsid w:val="00CA4C90"/>
    <w:rsid w:val="00CA7797"/>
    <w:rsid w:val="00CA7A31"/>
    <w:rsid w:val="00CB0A38"/>
    <w:rsid w:val="00CB117B"/>
    <w:rsid w:val="00CB20C1"/>
    <w:rsid w:val="00CB30A1"/>
    <w:rsid w:val="00CB47D1"/>
    <w:rsid w:val="00CB5EBE"/>
    <w:rsid w:val="00CB702A"/>
    <w:rsid w:val="00CB7663"/>
    <w:rsid w:val="00CB7C8E"/>
    <w:rsid w:val="00CB7E47"/>
    <w:rsid w:val="00CC12DB"/>
    <w:rsid w:val="00CC1D9E"/>
    <w:rsid w:val="00CC3DCA"/>
    <w:rsid w:val="00CC43DD"/>
    <w:rsid w:val="00CC4839"/>
    <w:rsid w:val="00CC5771"/>
    <w:rsid w:val="00CC65E4"/>
    <w:rsid w:val="00CC668A"/>
    <w:rsid w:val="00CC6D79"/>
    <w:rsid w:val="00CC7E17"/>
    <w:rsid w:val="00CD0567"/>
    <w:rsid w:val="00CD0B9E"/>
    <w:rsid w:val="00CD0D5E"/>
    <w:rsid w:val="00CD1936"/>
    <w:rsid w:val="00CD229B"/>
    <w:rsid w:val="00CD3E5D"/>
    <w:rsid w:val="00CD5032"/>
    <w:rsid w:val="00CD5896"/>
    <w:rsid w:val="00CD5966"/>
    <w:rsid w:val="00CE162F"/>
    <w:rsid w:val="00CE30E7"/>
    <w:rsid w:val="00CE3B29"/>
    <w:rsid w:val="00CE43BE"/>
    <w:rsid w:val="00CE4633"/>
    <w:rsid w:val="00CE4E45"/>
    <w:rsid w:val="00CE4F8E"/>
    <w:rsid w:val="00CE582F"/>
    <w:rsid w:val="00CE632C"/>
    <w:rsid w:val="00CE6333"/>
    <w:rsid w:val="00CE73EE"/>
    <w:rsid w:val="00CF107F"/>
    <w:rsid w:val="00CF1D89"/>
    <w:rsid w:val="00CF2339"/>
    <w:rsid w:val="00CF419C"/>
    <w:rsid w:val="00CF43CB"/>
    <w:rsid w:val="00CF5010"/>
    <w:rsid w:val="00CF6BB6"/>
    <w:rsid w:val="00D02360"/>
    <w:rsid w:val="00D04462"/>
    <w:rsid w:val="00D0519E"/>
    <w:rsid w:val="00D06109"/>
    <w:rsid w:val="00D0663B"/>
    <w:rsid w:val="00D0681A"/>
    <w:rsid w:val="00D06887"/>
    <w:rsid w:val="00D06DF7"/>
    <w:rsid w:val="00D10966"/>
    <w:rsid w:val="00D11DD0"/>
    <w:rsid w:val="00D12240"/>
    <w:rsid w:val="00D12D02"/>
    <w:rsid w:val="00D138AC"/>
    <w:rsid w:val="00D1394E"/>
    <w:rsid w:val="00D142B1"/>
    <w:rsid w:val="00D147E8"/>
    <w:rsid w:val="00D173DC"/>
    <w:rsid w:val="00D17A76"/>
    <w:rsid w:val="00D2122F"/>
    <w:rsid w:val="00D21A10"/>
    <w:rsid w:val="00D2220F"/>
    <w:rsid w:val="00D22543"/>
    <w:rsid w:val="00D2308B"/>
    <w:rsid w:val="00D26CA6"/>
    <w:rsid w:val="00D27132"/>
    <w:rsid w:val="00D30D32"/>
    <w:rsid w:val="00D316C3"/>
    <w:rsid w:val="00D31953"/>
    <w:rsid w:val="00D31F44"/>
    <w:rsid w:val="00D32CB9"/>
    <w:rsid w:val="00D33289"/>
    <w:rsid w:val="00D3375B"/>
    <w:rsid w:val="00D3496E"/>
    <w:rsid w:val="00D34FA8"/>
    <w:rsid w:val="00D3558C"/>
    <w:rsid w:val="00D41359"/>
    <w:rsid w:val="00D43455"/>
    <w:rsid w:val="00D442C1"/>
    <w:rsid w:val="00D44CF6"/>
    <w:rsid w:val="00D44CFB"/>
    <w:rsid w:val="00D45135"/>
    <w:rsid w:val="00D45B79"/>
    <w:rsid w:val="00D45D87"/>
    <w:rsid w:val="00D4734A"/>
    <w:rsid w:val="00D503B4"/>
    <w:rsid w:val="00D505F2"/>
    <w:rsid w:val="00D52126"/>
    <w:rsid w:val="00D52E08"/>
    <w:rsid w:val="00D536CE"/>
    <w:rsid w:val="00D539A3"/>
    <w:rsid w:val="00D54E0B"/>
    <w:rsid w:val="00D55296"/>
    <w:rsid w:val="00D557E5"/>
    <w:rsid w:val="00D55EBE"/>
    <w:rsid w:val="00D57FE1"/>
    <w:rsid w:val="00D610F3"/>
    <w:rsid w:val="00D613A8"/>
    <w:rsid w:val="00D63A68"/>
    <w:rsid w:val="00D65343"/>
    <w:rsid w:val="00D65EAA"/>
    <w:rsid w:val="00D66696"/>
    <w:rsid w:val="00D66DF6"/>
    <w:rsid w:val="00D67FA8"/>
    <w:rsid w:val="00D71693"/>
    <w:rsid w:val="00D71D92"/>
    <w:rsid w:val="00D72B6E"/>
    <w:rsid w:val="00D72FEC"/>
    <w:rsid w:val="00D732EF"/>
    <w:rsid w:val="00D7391D"/>
    <w:rsid w:val="00D73F79"/>
    <w:rsid w:val="00D74714"/>
    <w:rsid w:val="00D7573A"/>
    <w:rsid w:val="00D75B9D"/>
    <w:rsid w:val="00D760E1"/>
    <w:rsid w:val="00D7663B"/>
    <w:rsid w:val="00D76D41"/>
    <w:rsid w:val="00D76E22"/>
    <w:rsid w:val="00D76FD9"/>
    <w:rsid w:val="00D84608"/>
    <w:rsid w:val="00D860C8"/>
    <w:rsid w:val="00D86395"/>
    <w:rsid w:val="00D8758A"/>
    <w:rsid w:val="00D92A60"/>
    <w:rsid w:val="00D9398B"/>
    <w:rsid w:val="00D940C3"/>
    <w:rsid w:val="00D95683"/>
    <w:rsid w:val="00D96444"/>
    <w:rsid w:val="00D9660C"/>
    <w:rsid w:val="00D97308"/>
    <w:rsid w:val="00D97F70"/>
    <w:rsid w:val="00DA1B13"/>
    <w:rsid w:val="00DA2284"/>
    <w:rsid w:val="00DA2540"/>
    <w:rsid w:val="00DA2771"/>
    <w:rsid w:val="00DA2938"/>
    <w:rsid w:val="00DA2D6B"/>
    <w:rsid w:val="00DA3015"/>
    <w:rsid w:val="00DA4207"/>
    <w:rsid w:val="00DA5895"/>
    <w:rsid w:val="00DA61B6"/>
    <w:rsid w:val="00DA6447"/>
    <w:rsid w:val="00DB0360"/>
    <w:rsid w:val="00DB06AA"/>
    <w:rsid w:val="00DB0AC2"/>
    <w:rsid w:val="00DB0D7A"/>
    <w:rsid w:val="00DB16DB"/>
    <w:rsid w:val="00DB2905"/>
    <w:rsid w:val="00DB2A07"/>
    <w:rsid w:val="00DB4E86"/>
    <w:rsid w:val="00DB60FE"/>
    <w:rsid w:val="00DB6BB6"/>
    <w:rsid w:val="00DB72BE"/>
    <w:rsid w:val="00DB7676"/>
    <w:rsid w:val="00DC03C2"/>
    <w:rsid w:val="00DC1910"/>
    <w:rsid w:val="00DC27CC"/>
    <w:rsid w:val="00DC3394"/>
    <w:rsid w:val="00DC376D"/>
    <w:rsid w:val="00DC655D"/>
    <w:rsid w:val="00DC6717"/>
    <w:rsid w:val="00DD0D68"/>
    <w:rsid w:val="00DD189D"/>
    <w:rsid w:val="00DD1BA4"/>
    <w:rsid w:val="00DD452F"/>
    <w:rsid w:val="00DD494D"/>
    <w:rsid w:val="00DD5EBC"/>
    <w:rsid w:val="00DD7122"/>
    <w:rsid w:val="00DD71FD"/>
    <w:rsid w:val="00DE0BBC"/>
    <w:rsid w:val="00DE2407"/>
    <w:rsid w:val="00DE4393"/>
    <w:rsid w:val="00DE5457"/>
    <w:rsid w:val="00DE642E"/>
    <w:rsid w:val="00DE6BCB"/>
    <w:rsid w:val="00DE74C0"/>
    <w:rsid w:val="00DE7A34"/>
    <w:rsid w:val="00DF00BB"/>
    <w:rsid w:val="00DF0134"/>
    <w:rsid w:val="00DF121D"/>
    <w:rsid w:val="00DF24F5"/>
    <w:rsid w:val="00DF2FC0"/>
    <w:rsid w:val="00DF4C66"/>
    <w:rsid w:val="00DF59B8"/>
    <w:rsid w:val="00DF5EC5"/>
    <w:rsid w:val="00DF6AAF"/>
    <w:rsid w:val="00DF7BD4"/>
    <w:rsid w:val="00DF7C63"/>
    <w:rsid w:val="00E00FE6"/>
    <w:rsid w:val="00E014A1"/>
    <w:rsid w:val="00E0243F"/>
    <w:rsid w:val="00E045EA"/>
    <w:rsid w:val="00E05CF6"/>
    <w:rsid w:val="00E0742D"/>
    <w:rsid w:val="00E07EF3"/>
    <w:rsid w:val="00E11A57"/>
    <w:rsid w:val="00E134BA"/>
    <w:rsid w:val="00E135D9"/>
    <w:rsid w:val="00E1367D"/>
    <w:rsid w:val="00E13FF4"/>
    <w:rsid w:val="00E14242"/>
    <w:rsid w:val="00E14E78"/>
    <w:rsid w:val="00E15B74"/>
    <w:rsid w:val="00E206B0"/>
    <w:rsid w:val="00E2135B"/>
    <w:rsid w:val="00E21AC8"/>
    <w:rsid w:val="00E21B4A"/>
    <w:rsid w:val="00E21EC4"/>
    <w:rsid w:val="00E22DA1"/>
    <w:rsid w:val="00E24F13"/>
    <w:rsid w:val="00E26B1C"/>
    <w:rsid w:val="00E26B6D"/>
    <w:rsid w:val="00E2798A"/>
    <w:rsid w:val="00E30041"/>
    <w:rsid w:val="00E3034A"/>
    <w:rsid w:val="00E326F1"/>
    <w:rsid w:val="00E3566D"/>
    <w:rsid w:val="00E41631"/>
    <w:rsid w:val="00E42208"/>
    <w:rsid w:val="00E42788"/>
    <w:rsid w:val="00E4456C"/>
    <w:rsid w:val="00E4541E"/>
    <w:rsid w:val="00E456CF"/>
    <w:rsid w:val="00E458DF"/>
    <w:rsid w:val="00E45C50"/>
    <w:rsid w:val="00E45DE1"/>
    <w:rsid w:val="00E479DC"/>
    <w:rsid w:val="00E507F5"/>
    <w:rsid w:val="00E50F27"/>
    <w:rsid w:val="00E52426"/>
    <w:rsid w:val="00E52664"/>
    <w:rsid w:val="00E52E3B"/>
    <w:rsid w:val="00E532ED"/>
    <w:rsid w:val="00E53433"/>
    <w:rsid w:val="00E53873"/>
    <w:rsid w:val="00E547DD"/>
    <w:rsid w:val="00E5620A"/>
    <w:rsid w:val="00E60FDC"/>
    <w:rsid w:val="00E6110D"/>
    <w:rsid w:val="00E61457"/>
    <w:rsid w:val="00E6164C"/>
    <w:rsid w:val="00E623DE"/>
    <w:rsid w:val="00E63CC6"/>
    <w:rsid w:val="00E642DC"/>
    <w:rsid w:val="00E644C2"/>
    <w:rsid w:val="00E64A65"/>
    <w:rsid w:val="00E65971"/>
    <w:rsid w:val="00E65B74"/>
    <w:rsid w:val="00E66E01"/>
    <w:rsid w:val="00E67D21"/>
    <w:rsid w:val="00E70F03"/>
    <w:rsid w:val="00E71BF8"/>
    <w:rsid w:val="00E720BC"/>
    <w:rsid w:val="00E733DE"/>
    <w:rsid w:val="00E74CE0"/>
    <w:rsid w:val="00E7561C"/>
    <w:rsid w:val="00E76409"/>
    <w:rsid w:val="00E76B84"/>
    <w:rsid w:val="00E76F7C"/>
    <w:rsid w:val="00E7755C"/>
    <w:rsid w:val="00E81019"/>
    <w:rsid w:val="00E8134E"/>
    <w:rsid w:val="00E829CA"/>
    <w:rsid w:val="00E82B50"/>
    <w:rsid w:val="00E8327C"/>
    <w:rsid w:val="00E8414F"/>
    <w:rsid w:val="00E84AF2"/>
    <w:rsid w:val="00E8597D"/>
    <w:rsid w:val="00E86102"/>
    <w:rsid w:val="00E861C4"/>
    <w:rsid w:val="00E8630A"/>
    <w:rsid w:val="00E8704B"/>
    <w:rsid w:val="00E87C70"/>
    <w:rsid w:val="00E90129"/>
    <w:rsid w:val="00E913A8"/>
    <w:rsid w:val="00E935CD"/>
    <w:rsid w:val="00E958ED"/>
    <w:rsid w:val="00E959F0"/>
    <w:rsid w:val="00E97346"/>
    <w:rsid w:val="00EA04BD"/>
    <w:rsid w:val="00EA11E8"/>
    <w:rsid w:val="00EA12B8"/>
    <w:rsid w:val="00EA2365"/>
    <w:rsid w:val="00EA247C"/>
    <w:rsid w:val="00EA251C"/>
    <w:rsid w:val="00EA338B"/>
    <w:rsid w:val="00EA3F06"/>
    <w:rsid w:val="00EA6876"/>
    <w:rsid w:val="00EA7BD6"/>
    <w:rsid w:val="00EB060A"/>
    <w:rsid w:val="00EB1798"/>
    <w:rsid w:val="00EB1812"/>
    <w:rsid w:val="00EB1EA0"/>
    <w:rsid w:val="00EB2506"/>
    <w:rsid w:val="00EB2F1C"/>
    <w:rsid w:val="00EB3537"/>
    <w:rsid w:val="00EB5B98"/>
    <w:rsid w:val="00EB5FF5"/>
    <w:rsid w:val="00EB7772"/>
    <w:rsid w:val="00EC009E"/>
    <w:rsid w:val="00EC07F1"/>
    <w:rsid w:val="00EC2A5C"/>
    <w:rsid w:val="00EC3331"/>
    <w:rsid w:val="00EC33AD"/>
    <w:rsid w:val="00EC3A91"/>
    <w:rsid w:val="00EC3ABD"/>
    <w:rsid w:val="00EC3F4F"/>
    <w:rsid w:val="00EC5897"/>
    <w:rsid w:val="00EC595F"/>
    <w:rsid w:val="00EC6974"/>
    <w:rsid w:val="00EC76BD"/>
    <w:rsid w:val="00ED0100"/>
    <w:rsid w:val="00ED0975"/>
    <w:rsid w:val="00ED0CDC"/>
    <w:rsid w:val="00ED25F1"/>
    <w:rsid w:val="00ED27D4"/>
    <w:rsid w:val="00ED30C2"/>
    <w:rsid w:val="00ED3EF9"/>
    <w:rsid w:val="00ED5FAB"/>
    <w:rsid w:val="00ED6208"/>
    <w:rsid w:val="00EE080E"/>
    <w:rsid w:val="00EE0CF2"/>
    <w:rsid w:val="00EE2601"/>
    <w:rsid w:val="00EE2919"/>
    <w:rsid w:val="00EE387B"/>
    <w:rsid w:val="00EE39D1"/>
    <w:rsid w:val="00EE5FFA"/>
    <w:rsid w:val="00EF0F82"/>
    <w:rsid w:val="00EF1583"/>
    <w:rsid w:val="00EF1B33"/>
    <w:rsid w:val="00EF22C0"/>
    <w:rsid w:val="00EF28D8"/>
    <w:rsid w:val="00EF4392"/>
    <w:rsid w:val="00EF4C72"/>
    <w:rsid w:val="00EF5C9C"/>
    <w:rsid w:val="00F005C6"/>
    <w:rsid w:val="00F00888"/>
    <w:rsid w:val="00F00BB9"/>
    <w:rsid w:val="00F00F2D"/>
    <w:rsid w:val="00F0115F"/>
    <w:rsid w:val="00F01B4F"/>
    <w:rsid w:val="00F0292D"/>
    <w:rsid w:val="00F05539"/>
    <w:rsid w:val="00F05698"/>
    <w:rsid w:val="00F05ADC"/>
    <w:rsid w:val="00F062AF"/>
    <w:rsid w:val="00F06B72"/>
    <w:rsid w:val="00F105D5"/>
    <w:rsid w:val="00F1150B"/>
    <w:rsid w:val="00F1218D"/>
    <w:rsid w:val="00F161E3"/>
    <w:rsid w:val="00F164D4"/>
    <w:rsid w:val="00F16E77"/>
    <w:rsid w:val="00F2297C"/>
    <w:rsid w:val="00F2441B"/>
    <w:rsid w:val="00F248ED"/>
    <w:rsid w:val="00F24974"/>
    <w:rsid w:val="00F2523E"/>
    <w:rsid w:val="00F26E1C"/>
    <w:rsid w:val="00F27132"/>
    <w:rsid w:val="00F27553"/>
    <w:rsid w:val="00F30A98"/>
    <w:rsid w:val="00F30D95"/>
    <w:rsid w:val="00F30F68"/>
    <w:rsid w:val="00F3142F"/>
    <w:rsid w:val="00F32696"/>
    <w:rsid w:val="00F350E3"/>
    <w:rsid w:val="00F36264"/>
    <w:rsid w:val="00F36311"/>
    <w:rsid w:val="00F37191"/>
    <w:rsid w:val="00F372F3"/>
    <w:rsid w:val="00F3798F"/>
    <w:rsid w:val="00F37C70"/>
    <w:rsid w:val="00F413BE"/>
    <w:rsid w:val="00F4164D"/>
    <w:rsid w:val="00F426D4"/>
    <w:rsid w:val="00F42FEA"/>
    <w:rsid w:val="00F43CB2"/>
    <w:rsid w:val="00F44352"/>
    <w:rsid w:val="00F444F9"/>
    <w:rsid w:val="00F45E5A"/>
    <w:rsid w:val="00F46331"/>
    <w:rsid w:val="00F46D12"/>
    <w:rsid w:val="00F5000B"/>
    <w:rsid w:val="00F53104"/>
    <w:rsid w:val="00F5350E"/>
    <w:rsid w:val="00F54804"/>
    <w:rsid w:val="00F54C0D"/>
    <w:rsid w:val="00F558BD"/>
    <w:rsid w:val="00F56547"/>
    <w:rsid w:val="00F56BFA"/>
    <w:rsid w:val="00F57F4E"/>
    <w:rsid w:val="00F62686"/>
    <w:rsid w:val="00F63F2F"/>
    <w:rsid w:val="00F6425B"/>
    <w:rsid w:val="00F64334"/>
    <w:rsid w:val="00F65E13"/>
    <w:rsid w:val="00F667E5"/>
    <w:rsid w:val="00F66EBB"/>
    <w:rsid w:val="00F678EE"/>
    <w:rsid w:val="00F704E5"/>
    <w:rsid w:val="00F7079F"/>
    <w:rsid w:val="00F7090C"/>
    <w:rsid w:val="00F70BCD"/>
    <w:rsid w:val="00F7295B"/>
    <w:rsid w:val="00F72CB9"/>
    <w:rsid w:val="00F733C3"/>
    <w:rsid w:val="00F73574"/>
    <w:rsid w:val="00F73DFF"/>
    <w:rsid w:val="00F744C0"/>
    <w:rsid w:val="00F74C24"/>
    <w:rsid w:val="00F77E4F"/>
    <w:rsid w:val="00F81286"/>
    <w:rsid w:val="00F81ACE"/>
    <w:rsid w:val="00F828CA"/>
    <w:rsid w:val="00F829A7"/>
    <w:rsid w:val="00F82B12"/>
    <w:rsid w:val="00F833EA"/>
    <w:rsid w:val="00F84930"/>
    <w:rsid w:val="00F85048"/>
    <w:rsid w:val="00F85892"/>
    <w:rsid w:val="00F85C4B"/>
    <w:rsid w:val="00F85CA7"/>
    <w:rsid w:val="00F85D6B"/>
    <w:rsid w:val="00F862F3"/>
    <w:rsid w:val="00F8679B"/>
    <w:rsid w:val="00F86DD8"/>
    <w:rsid w:val="00F926B9"/>
    <w:rsid w:val="00F92EE4"/>
    <w:rsid w:val="00F93AE5"/>
    <w:rsid w:val="00F941CE"/>
    <w:rsid w:val="00F94939"/>
    <w:rsid w:val="00F94C1E"/>
    <w:rsid w:val="00F952B9"/>
    <w:rsid w:val="00F958FE"/>
    <w:rsid w:val="00F95D4B"/>
    <w:rsid w:val="00F96B31"/>
    <w:rsid w:val="00FA2180"/>
    <w:rsid w:val="00FA2790"/>
    <w:rsid w:val="00FA340D"/>
    <w:rsid w:val="00FA353C"/>
    <w:rsid w:val="00FA392C"/>
    <w:rsid w:val="00FA3E2D"/>
    <w:rsid w:val="00FA4304"/>
    <w:rsid w:val="00FA456F"/>
    <w:rsid w:val="00FA5917"/>
    <w:rsid w:val="00FA5995"/>
    <w:rsid w:val="00FA6BA4"/>
    <w:rsid w:val="00FB0C69"/>
    <w:rsid w:val="00FB6006"/>
    <w:rsid w:val="00FB62F8"/>
    <w:rsid w:val="00FB6AF0"/>
    <w:rsid w:val="00FB752D"/>
    <w:rsid w:val="00FC02E9"/>
    <w:rsid w:val="00FC1FDA"/>
    <w:rsid w:val="00FC2AB2"/>
    <w:rsid w:val="00FC4090"/>
    <w:rsid w:val="00FC5BEF"/>
    <w:rsid w:val="00FC5E47"/>
    <w:rsid w:val="00FC68DB"/>
    <w:rsid w:val="00FC75D0"/>
    <w:rsid w:val="00FD11C9"/>
    <w:rsid w:val="00FD5C2E"/>
    <w:rsid w:val="00FD65D3"/>
    <w:rsid w:val="00FD7180"/>
    <w:rsid w:val="00FE01AC"/>
    <w:rsid w:val="00FE0D99"/>
    <w:rsid w:val="00FE31EE"/>
    <w:rsid w:val="00FE50D6"/>
    <w:rsid w:val="00FE5F2D"/>
    <w:rsid w:val="00FE66DC"/>
    <w:rsid w:val="00FF1E0D"/>
    <w:rsid w:val="00FF2548"/>
    <w:rsid w:val="00FF2627"/>
    <w:rsid w:val="00FF3255"/>
    <w:rsid w:val="00FF3869"/>
    <w:rsid w:val="00FF3DA9"/>
    <w:rsid w:val="00FF4261"/>
    <w:rsid w:val="00FF4D5F"/>
    <w:rsid w:val="00FF4F65"/>
    <w:rsid w:val="00FF63E8"/>
    <w:rsid w:val="00FF660C"/>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F2045D2F-D732-448C-A56A-AACE7039F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uiPriority w:val="99"/>
    <w:qFormat/>
    <w:rsid w:val="007B5DAA"/>
  </w:style>
  <w:style w:type="character" w:customStyle="1" w:styleId="TextkrperZchn">
    <w:name w:val="Textkörper Zchn"/>
    <w:basedOn w:val="Absatz-Standardschriftart"/>
    <w:link w:val="Textkrper"/>
    <w:uiPriority w:val="99"/>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1">
    <w:name w:val="Nicht aufgelöste Erwähnung1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 w:type="table" w:styleId="EinfacheTabelle4">
    <w:name w:val="Plain Table 4"/>
    <w:basedOn w:val="NormaleTabelle"/>
    <w:uiPriority w:val="44"/>
    <w:rsid w:val="00BA76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docNumber">
    <w:name w:val="std_docNumber"/>
    <w:rsid w:val="00780314"/>
    <w:rPr>
      <w:rFonts w:ascii="Cambria" w:hAnsi="Cambria"/>
      <w:bdr w:val="none" w:sz="0" w:space="0" w:color="auto"/>
      <w:shd w:val="clear" w:color="auto" w:fill="F2DBDB"/>
    </w:rPr>
  </w:style>
  <w:style w:type="character" w:customStyle="1" w:styleId="stdpublisher">
    <w:name w:val="std_publisher"/>
    <w:rsid w:val="00780314"/>
    <w:rPr>
      <w:rFonts w:ascii="Cambria" w:hAnsi="Cambria"/>
      <w:bdr w:val="none" w:sz="0" w:space="0" w:color="auto"/>
      <w:shd w:val="clear" w:color="auto" w:fill="C6D9F1"/>
    </w:rPr>
  </w:style>
  <w:style w:type="paragraph" w:customStyle="1" w:styleId="ListContinue1">
    <w:name w:val="List Continue 1"/>
    <w:basedOn w:val="Standard"/>
    <w:rsid w:val="00F862F3"/>
    <w:pPr>
      <w:tabs>
        <w:tab w:val="clear" w:pos="403"/>
      </w:tabs>
      <w:spacing w:after="240"/>
      <w:ind w:left="403" w:hanging="403"/>
    </w:pPr>
  </w:style>
  <w:style w:type="paragraph" w:styleId="Listenfortsetzung2">
    <w:name w:val="List Continue 2"/>
    <w:basedOn w:val="ListContinue1"/>
    <w:rsid w:val="0028523B"/>
    <w:pPr>
      <w:tabs>
        <w:tab w:val="left" w:pos="800"/>
      </w:tabs>
      <w:ind w:left="1209" w:hanging="806"/>
    </w:pPr>
  </w:style>
  <w:style w:type="paragraph" w:customStyle="1" w:styleId="KeyText">
    <w:name w:val="Key Text"/>
    <w:basedOn w:val="Standard"/>
    <w:rsid w:val="00261C42"/>
    <w:pPr>
      <w:tabs>
        <w:tab w:val="clear" w:pos="403"/>
        <w:tab w:val="left" w:pos="346"/>
      </w:tabs>
      <w:spacing w:after="60" w:line="220" w:lineRule="atLeast"/>
      <w:ind w:left="346" w:hanging="346"/>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9">
      <w:bodyDiv w:val="1"/>
      <w:marLeft w:val="0"/>
      <w:marRight w:val="0"/>
      <w:marTop w:val="0"/>
      <w:marBottom w:val="0"/>
      <w:divBdr>
        <w:top w:val="none" w:sz="0" w:space="0" w:color="auto"/>
        <w:left w:val="none" w:sz="0" w:space="0" w:color="auto"/>
        <w:bottom w:val="none" w:sz="0" w:space="0" w:color="auto"/>
        <w:right w:val="none" w:sz="0" w:space="0" w:color="auto"/>
      </w:divBdr>
    </w:div>
    <w:div w:id="940451">
      <w:bodyDiv w:val="1"/>
      <w:marLeft w:val="0"/>
      <w:marRight w:val="0"/>
      <w:marTop w:val="0"/>
      <w:marBottom w:val="0"/>
      <w:divBdr>
        <w:top w:val="none" w:sz="0" w:space="0" w:color="auto"/>
        <w:left w:val="none" w:sz="0" w:space="0" w:color="auto"/>
        <w:bottom w:val="none" w:sz="0" w:space="0" w:color="auto"/>
        <w:right w:val="none" w:sz="0" w:space="0" w:color="auto"/>
      </w:divBdr>
    </w:div>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473014">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3286076">
      <w:bodyDiv w:val="1"/>
      <w:marLeft w:val="0"/>
      <w:marRight w:val="0"/>
      <w:marTop w:val="0"/>
      <w:marBottom w:val="0"/>
      <w:divBdr>
        <w:top w:val="none" w:sz="0" w:space="0" w:color="auto"/>
        <w:left w:val="none" w:sz="0" w:space="0" w:color="auto"/>
        <w:bottom w:val="none" w:sz="0" w:space="0" w:color="auto"/>
        <w:right w:val="none" w:sz="0" w:space="0" w:color="auto"/>
      </w:divBdr>
    </w:div>
    <w:div w:id="5404408">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371963">
      <w:bodyDiv w:val="1"/>
      <w:marLeft w:val="0"/>
      <w:marRight w:val="0"/>
      <w:marTop w:val="0"/>
      <w:marBottom w:val="0"/>
      <w:divBdr>
        <w:top w:val="none" w:sz="0" w:space="0" w:color="auto"/>
        <w:left w:val="none" w:sz="0" w:space="0" w:color="auto"/>
        <w:bottom w:val="none" w:sz="0" w:space="0" w:color="auto"/>
        <w:right w:val="none" w:sz="0" w:space="0" w:color="auto"/>
      </w:divBdr>
    </w:div>
    <w:div w:id="682933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381214">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04034">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396098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0591840">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519487">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3794836">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144886">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797590">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2988971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2967865">
      <w:bodyDiv w:val="1"/>
      <w:marLeft w:val="0"/>
      <w:marRight w:val="0"/>
      <w:marTop w:val="0"/>
      <w:marBottom w:val="0"/>
      <w:divBdr>
        <w:top w:val="none" w:sz="0" w:space="0" w:color="auto"/>
        <w:left w:val="none" w:sz="0" w:space="0" w:color="auto"/>
        <w:bottom w:val="none" w:sz="0" w:space="0" w:color="auto"/>
        <w:right w:val="none" w:sz="0" w:space="0" w:color="auto"/>
      </w:divBdr>
    </w:div>
    <w:div w:id="33317450">
      <w:bodyDiv w:val="1"/>
      <w:marLeft w:val="0"/>
      <w:marRight w:val="0"/>
      <w:marTop w:val="0"/>
      <w:marBottom w:val="0"/>
      <w:divBdr>
        <w:top w:val="none" w:sz="0" w:space="0" w:color="auto"/>
        <w:left w:val="none" w:sz="0" w:space="0" w:color="auto"/>
        <w:bottom w:val="none" w:sz="0" w:space="0" w:color="auto"/>
        <w:right w:val="none" w:sz="0" w:space="0" w:color="auto"/>
      </w:divBdr>
    </w:div>
    <w:div w:id="34086868">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010883">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5469168">
      <w:bodyDiv w:val="1"/>
      <w:marLeft w:val="0"/>
      <w:marRight w:val="0"/>
      <w:marTop w:val="0"/>
      <w:marBottom w:val="0"/>
      <w:divBdr>
        <w:top w:val="none" w:sz="0" w:space="0" w:color="auto"/>
        <w:left w:val="none" w:sz="0" w:space="0" w:color="auto"/>
        <w:bottom w:val="none" w:sz="0" w:space="0" w:color="auto"/>
        <w:right w:val="none" w:sz="0" w:space="0" w:color="auto"/>
      </w:divBdr>
    </w:div>
    <w:div w:id="3666234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39401805">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0786724">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2412800">
      <w:bodyDiv w:val="1"/>
      <w:marLeft w:val="0"/>
      <w:marRight w:val="0"/>
      <w:marTop w:val="0"/>
      <w:marBottom w:val="0"/>
      <w:divBdr>
        <w:top w:val="none" w:sz="0" w:space="0" w:color="auto"/>
        <w:left w:val="none" w:sz="0" w:space="0" w:color="auto"/>
        <w:bottom w:val="none" w:sz="0" w:space="0" w:color="auto"/>
        <w:right w:val="none" w:sz="0" w:space="0" w:color="auto"/>
      </w:divBdr>
    </w:div>
    <w:div w:id="42601049">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6952914">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1269217">
      <w:bodyDiv w:val="1"/>
      <w:marLeft w:val="0"/>
      <w:marRight w:val="0"/>
      <w:marTop w:val="0"/>
      <w:marBottom w:val="0"/>
      <w:divBdr>
        <w:top w:val="none" w:sz="0" w:space="0" w:color="auto"/>
        <w:left w:val="none" w:sz="0" w:space="0" w:color="auto"/>
        <w:bottom w:val="none" w:sz="0" w:space="0" w:color="auto"/>
        <w:right w:val="none" w:sz="0" w:space="0" w:color="auto"/>
      </w:divBdr>
    </w:div>
    <w:div w:id="51856774">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451850">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3337348">
      <w:bodyDiv w:val="1"/>
      <w:marLeft w:val="0"/>
      <w:marRight w:val="0"/>
      <w:marTop w:val="0"/>
      <w:marBottom w:val="0"/>
      <w:divBdr>
        <w:top w:val="none" w:sz="0" w:space="0" w:color="auto"/>
        <w:left w:val="none" w:sz="0" w:space="0" w:color="auto"/>
        <w:bottom w:val="none" w:sz="0" w:space="0" w:color="auto"/>
        <w:right w:val="none" w:sz="0" w:space="0" w:color="auto"/>
      </w:divBdr>
    </w:div>
    <w:div w:id="64300295">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7272485">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69235693">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327954">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6926122">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2172384">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4600715">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690255">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9987934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146493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2192745">
      <w:bodyDiv w:val="1"/>
      <w:marLeft w:val="0"/>
      <w:marRight w:val="0"/>
      <w:marTop w:val="0"/>
      <w:marBottom w:val="0"/>
      <w:divBdr>
        <w:top w:val="none" w:sz="0" w:space="0" w:color="auto"/>
        <w:left w:val="none" w:sz="0" w:space="0" w:color="auto"/>
        <w:bottom w:val="none" w:sz="0" w:space="0" w:color="auto"/>
        <w:right w:val="none" w:sz="0" w:space="0" w:color="auto"/>
      </w:divBdr>
    </w:div>
    <w:div w:id="102499922">
      <w:bodyDiv w:val="1"/>
      <w:marLeft w:val="0"/>
      <w:marRight w:val="0"/>
      <w:marTop w:val="0"/>
      <w:marBottom w:val="0"/>
      <w:divBdr>
        <w:top w:val="none" w:sz="0" w:space="0" w:color="auto"/>
        <w:left w:val="none" w:sz="0" w:space="0" w:color="auto"/>
        <w:bottom w:val="none" w:sz="0" w:space="0" w:color="auto"/>
        <w:right w:val="none" w:sz="0" w:space="0" w:color="auto"/>
      </w:divBdr>
    </w:div>
    <w:div w:id="104664778">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0518740">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2483583">
      <w:bodyDiv w:val="1"/>
      <w:marLeft w:val="0"/>
      <w:marRight w:val="0"/>
      <w:marTop w:val="0"/>
      <w:marBottom w:val="0"/>
      <w:divBdr>
        <w:top w:val="none" w:sz="0" w:space="0" w:color="auto"/>
        <w:left w:val="none" w:sz="0" w:space="0" w:color="auto"/>
        <w:bottom w:val="none" w:sz="0" w:space="0" w:color="auto"/>
        <w:right w:val="none" w:sz="0" w:space="0" w:color="auto"/>
      </w:divBdr>
    </w:div>
    <w:div w:id="11398503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5760787">
      <w:bodyDiv w:val="1"/>
      <w:marLeft w:val="0"/>
      <w:marRight w:val="0"/>
      <w:marTop w:val="0"/>
      <w:marBottom w:val="0"/>
      <w:divBdr>
        <w:top w:val="none" w:sz="0" w:space="0" w:color="auto"/>
        <w:left w:val="none" w:sz="0" w:space="0" w:color="auto"/>
        <w:bottom w:val="none" w:sz="0" w:space="0" w:color="auto"/>
        <w:right w:val="none" w:sz="0" w:space="0" w:color="auto"/>
      </w:divBdr>
    </w:div>
    <w:div w:id="115763184">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18496566">
      <w:bodyDiv w:val="1"/>
      <w:marLeft w:val="0"/>
      <w:marRight w:val="0"/>
      <w:marTop w:val="0"/>
      <w:marBottom w:val="0"/>
      <w:divBdr>
        <w:top w:val="none" w:sz="0" w:space="0" w:color="auto"/>
        <w:left w:val="none" w:sz="0" w:space="0" w:color="auto"/>
        <w:bottom w:val="none" w:sz="0" w:space="0" w:color="auto"/>
        <w:right w:val="none" w:sz="0" w:space="0" w:color="auto"/>
      </w:divBdr>
    </w:div>
    <w:div w:id="120464088">
      <w:bodyDiv w:val="1"/>
      <w:marLeft w:val="0"/>
      <w:marRight w:val="0"/>
      <w:marTop w:val="0"/>
      <w:marBottom w:val="0"/>
      <w:divBdr>
        <w:top w:val="none" w:sz="0" w:space="0" w:color="auto"/>
        <w:left w:val="none" w:sz="0" w:space="0" w:color="auto"/>
        <w:bottom w:val="none" w:sz="0" w:space="0" w:color="auto"/>
        <w:right w:val="none" w:sz="0" w:space="0" w:color="auto"/>
      </w:divBdr>
    </w:div>
    <w:div w:id="120851290">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120249">
      <w:bodyDiv w:val="1"/>
      <w:marLeft w:val="0"/>
      <w:marRight w:val="0"/>
      <w:marTop w:val="0"/>
      <w:marBottom w:val="0"/>
      <w:divBdr>
        <w:top w:val="none" w:sz="0" w:space="0" w:color="auto"/>
        <w:left w:val="none" w:sz="0" w:space="0" w:color="auto"/>
        <w:bottom w:val="none" w:sz="0" w:space="0" w:color="auto"/>
        <w:right w:val="none" w:sz="0" w:space="0" w:color="auto"/>
      </w:divBdr>
    </w:div>
    <w:div w:id="122309755">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3355680">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6827227">
      <w:bodyDiv w:val="1"/>
      <w:marLeft w:val="0"/>
      <w:marRight w:val="0"/>
      <w:marTop w:val="0"/>
      <w:marBottom w:val="0"/>
      <w:divBdr>
        <w:top w:val="none" w:sz="0" w:space="0" w:color="auto"/>
        <w:left w:val="none" w:sz="0" w:space="0" w:color="auto"/>
        <w:bottom w:val="none" w:sz="0" w:space="0" w:color="auto"/>
        <w:right w:val="none" w:sz="0" w:space="0" w:color="auto"/>
      </w:divBdr>
    </w:div>
    <w:div w:id="129059098">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3909590">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4987">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0931628">
      <w:bodyDiv w:val="1"/>
      <w:marLeft w:val="0"/>
      <w:marRight w:val="0"/>
      <w:marTop w:val="0"/>
      <w:marBottom w:val="0"/>
      <w:divBdr>
        <w:top w:val="none" w:sz="0" w:space="0" w:color="auto"/>
        <w:left w:val="none" w:sz="0" w:space="0" w:color="auto"/>
        <w:bottom w:val="none" w:sz="0" w:space="0" w:color="auto"/>
        <w:right w:val="none" w:sz="0" w:space="0" w:color="auto"/>
      </w:divBdr>
    </w:div>
    <w:div w:id="142161253">
      <w:bodyDiv w:val="1"/>
      <w:marLeft w:val="0"/>
      <w:marRight w:val="0"/>
      <w:marTop w:val="0"/>
      <w:marBottom w:val="0"/>
      <w:divBdr>
        <w:top w:val="none" w:sz="0" w:space="0" w:color="auto"/>
        <w:left w:val="none" w:sz="0" w:space="0" w:color="auto"/>
        <w:bottom w:val="none" w:sz="0" w:space="0" w:color="auto"/>
        <w:right w:val="none" w:sz="0" w:space="0" w:color="auto"/>
      </w:divBdr>
    </w:div>
    <w:div w:id="142894642">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08810">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4494441">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1429543">
      <w:bodyDiv w:val="1"/>
      <w:marLeft w:val="0"/>
      <w:marRight w:val="0"/>
      <w:marTop w:val="0"/>
      <w:marBottom w:val="0"/>
      <w:divBdr>
        <w:top w:val="none" w:sz="0" w:space="0" w:color="auto"/>
        <w:left w:val="none" w:sz="0" w:space="0" w:color="auto"/>
        <w:bottom w:val="none" w:sz="0" w:space="0" w:color="auto"/>
        <w:right w:val="none" w:sz="0" w:space="0" w:color="auto"/>
      </w:divBdr>
    </w:div>
    <w:div w:id="165362033">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5749230">
      <w:bodyDiv w:val="1"/>
      <w:marLeft w:val="0"/>
      <w:marRight w:val="0"/>
      <w:marTop w:val="0"/>
      <w:marBottom w:val="0"/>
      <w:divBdr>
        <w:top w:val="none" w:sz="0" w:space="0" w:color="auto"/>
        <w:left w:val="none" w:sz="0" w:space="0" w:color="auto"/>
        <w:bottom w:val="none" w:sz="0" w:space="0" w:color="auto"/>
        <w:right w:val="none" w:sz="0" w:space="0" w:color="auto"/>
      </w:divBdr>
    </w:div>
    <w:div w:id="166597126">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7916124">
      <w:bodyDiv w:val="1"/>
      <w:marLeft w:val="0"/>
      <w:marRight w:val="0"/>
      <w:marTop w:val="0"/>
      <w:marBottom w:val="0"/>
      <w:divBdr>
        <w:top w:val="none" w:sz="0" w:space="0" w:color="auto"/>
        <w:left w:val="none" w:sz="0" w:space="0" w:color="auto"/>
        <w:bottom w:val="none" w:sz="0" w:space="0" w:color="auto"/>
        <w:right w:val="none" w:sz="0" w:space="0" w:color="auto"/>
      </w:divBdr>
    </w:div>
    <w:div w:id="168065986">
      <w:bodyDiv w:val="1"/>
      <w:marLeft w:val="0"/>
      <w:marRight w:val="0"/>
      <w:marTop w:val="0"/>
      <w:marBottom w:val="0"/>
      <w:divBdr>
        <w:top w:val="none" w:sz="0" w:space="0" w:color="auto"/>
        <w:left w:val="none" w:sz="0" w:space="0" w:color="auto"/>
        <w:bottom w:val="none" w:sz="0" w:space="0" w:color="auto"/>
        <w:right w:val="none" w:sz="0" w:space="0" w:color="auto"/>
      </w:divBdr>
    </w:div>
    <w:div w:id="168835620">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69375721">
      <w:bodyDiv w:val="1"/>
      <w:marLeft w:val="0"/>
      <w:marRight w:val="0"/>
      <w:marTop w:val="0"/>
      <w:marBottom w:val="0"/>
      <w:divBdr>
        <w:top w:val="none" w:sz="0" w:space="0" w:color="auto"/>
        <w:left w:val="none" w:sz="0" w:space="0" w:color="auto"/>
        <w:bottom w:val="none" w:sz="0" w:space="0" w:color="auto"/>
        <w:right w:val="none" w:sz="0" w:space="0" w:color="auto"/>
      </w:divBdr>
    </w:div>
    <w:div w:id="169680891">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3498624">
      <w:bodyDiv w:val="1"/>
      <w:marLeft w:val="0"/>
      <w:marRight w:val="0"/>
      <w:marTop w:val="0"/>
      <w:marBottom w:val="0"/>
      <w:divBdr>
        <w:top w:val="none" w:sz="0" w:space="0" w:color="auto"/>
        <w:left w:val="none" w:sz="0" w:space="0" w:color="auto"/>
        <w:bottom w:val="none" w:sz="0" w:space="0" w:color="auto"/>
        <w:right w:val="none" w:sz="0" w:space="0" w:color="auto"/>
      </w:divBdr>
    </w:div>
    <w:div w:id="173568657">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277766">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1866891">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0806750">
      <w:bodyDiv w:val="1"/>
      <w:marLeft w:val="0"/>
      <w:marRight w:val="0"/>
      <w:marTop w:val="0"/>
      <w:marBottom w:val="0"/>
      <w:divBdr>
        <w:top w:val="none" w:sz="0" w:space="0" w:color="auto"/>
        <w:left w:val="none" w:sz="0" w:space="0" w:color="auto"/>
        <w:bottom w:val="none" w:sz="0" w:space="0" w:color="auto"/>
        <w:right w:val="none" w:sz="0" w:space="0" w:color="auto"/>
      </w:divBdr>
    </w:div>
    <w:div w:id="192422511">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8707475">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098494">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101178">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3543226">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1528094">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3420178">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5654990">
      <w:bodyDiv w:val="1"/>
      <w:marLeft w:val="0"/>
      <w:marRight w:val="0"/>
      <w:marTop w:val="0"/>
      <w:marBottom w:val="0"/>
      <w:divBdr>
        <w:top w:val="none" w:sz="0" w:space="0" w:color="auto"/>
        <w:left w:val="none" w:sz="0" w:space="0" w:color="auto"/>
        <w:bottom w:val="none" w:sz="0" w:space="0" w:color="auto"/>
        <w:right w:val="none" w:sz="0" w:space="0" w:color="auto"/>
      </w:divBdr>
    </w:div>
    <w:div w:id="226571611">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000990">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28806397">
      <w:bodyDiv w:val="1"/>
      <w:marLeft w:val="0"/>
      <w:marRight w:val="0"/>
      <w:marTop w:val="0"/>
      <w:marBottom w:val="0"/>
      <w:divBdr>
        <w:top w:val="none" w:sz="0" w:space="0" w:color="auto"/>
        <w:left w:val="none" w:sz="0" w:space="0" w:color="auto"/>
        <w:bottom w:val="none" w:sz="0" w:space="0" w:color="auto"/>
        <w:right w:val="none" w:sz="0" w:space="0" w:color="auto"/>
      </w:divBdr>
    </w:div>
    <w:div w:id="229969979">
      <w:bodyDiv w:val="1"/>
      <w:marLeft w:val="0"/>
      <w:marRight w:val="0"/>
      <w:marTop w:val="0"/>
      <w:marBottom w:val="0"/>
      <w:divBdr>
        <w:top w:val="none" w:sz="0" w:space="0" w:color="auto"/>
        <w:left w:val="none" w:sz="0" w:space="0" w:color="auto"/>
        <w:bottom w:val="none" w:sz="0" w:space="0" w:color="auto"/>
        <w:right w:val="none" w:sz="0" w:space="0" w:color="auto"/>
      </w:divBdr>
    </w:div>
    <w:div w:id="23004256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1548590">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2666044">
      <w:bodyDiv w:val="1"/>
      <w:marLeft w:val="0"/>
      <w:marRight w:val="0"/>
      <w:marTop w:val="0"/>
      <w:marBottom w:val="0"/>
      <w:divBdr>
        <w:top w:val="none" w:sz="0" w:space="0" w:color="auto"/>
        <w:left w:val="none" w:sz="0" w:space="0" w:color="auto"/>
        <w:bottom w:val="none" w:sz="0" w:space="0" w:color="auto"/>
        <w:right w:val="none" w:sz="0" w:space="0" w:color="auto"/>
      </w:divBdr>
    </w:div>
    <w:div w:id="232933593">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8636843">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381441">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100385">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1381415">
      <w:bodyDiv w:val="1"/>
      <w:marLeft w:val="0"/>
      <w:marRight w:val="0"/>
      <w:marTop w:val="0"/>
      <w:marBottom w:val="0"/>
      <w:divBdr>
        <w:top w:val="none" w:sz="0" w:space="0" w:color="auto"/>
        <w:left w:val="none" w:sz="0" w:space="0" w:color="auto"/>
        <w:bottom w:val="none" w:sz="0" w:space="0" w:color="auto"/>
        <w:right w:val="none" w:sz="0" w:space="0" w:color="auto"/>
      </w:divBdr>
    </w:div>
    <w:div w:id="263005408">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039653">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0017147">
      <w:bodyDiv w:val="1"/>
      <w:marLeft w:val="0"/>
      <w:marRight w:val="0"/>
      <w:marTop w:val="0"/>
      <w:marBottom w:val="0"/>
      <w:divBdr>
        <w:top w:val="none" w:sz="0" w:space="0" w:color="auto"/>
        <w:left w:val="none" w:sz="0" w:space="0" w:color="auto"/>
        <w:bottom w:val="none" w:sz="0" w:space="0" w:color="auto"/>
        <w:right w:val="none" w:sz="0" w:space="0" w:color="auto"/>
      </w:divBdr>
    </w:div>
    <w:div w:id="271866343">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4989790">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026771">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1420614">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739686">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6082837">
      <w:bodyDiv w:val="1"/>
      <w:marLeft w:val="0"/>
      <w:marRight w:val="0"/>
      <w:marTop w:val="0"/>
      <w:marBottom w:val="0"/>
      <w:divBdr>
        <w:top w:val="none" w:sz="0" w:space="0" w:color="auto"/>
        <w:left w:val="none" w:sz="0" w:space="0" w:color="auto"/>
        <w:bottom w:val="none" w:sz="0" w:space="0" w:color="auto"/>
        <w:right w:val="none" w:sz="0" w:space="0" w:color="auto"/>
      </w:divBdr>
    </w:div>
    <w:div w:id="28635822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7317864">
      <w:bodyDiv w:val="1"/>
      <w:marLeft w:val="0"/>
      <w:marRight w:val="0"/>
      <w:marTop w:val="0"/>
      <w:marBottom w:val="0"/>
      <w:divBdr>
        <w:top w:val="none" w:sz="0" w:space="0" w:color="auto"/>
        <w:left w:val="none" w:sz="0" w:space="0" w:color="auto"/>
        <w:bottom w:val="none" w:sz="0" w:space="0" w:color="auto"/>
        <w:right w:val="none" w:sz="0" w:space="0" w:color="auto"/>
      </w:divBdr>
    </w:div>
    <w:div w:id="287932365">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88630527">
      <w:bodyDiv w:val="1"/>
      <w:marLeft w:val="0"/>
      <w:marRight w:val="0"/>
      <w:marTop w:val="0"/>
      <w:marBottom w:val="0"/>
      <w:divBdr>
        <w:top w:val="none" w:sz="0" w:space="0" w:color="auto"/>
        <w:left w:val="none" w:sz="0" w:space="0" w:color="auto"/>
        <w:bottom w:val="none" w:sz="0" w:space="0" w:color="auto"/>
        <w:right w:val="none" w:sz="0" w:space="0" w:color="auto"/>
      </w:divBdr>
    </w:div>
    <w:div w:id="289290366">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0748520">
      <w:bodyDiv w:val="1"/>
      <w:marLeft w:val="0"/>
      <w:marRight w:val="0"/>
      <w:marTop w:val="0"/>
      <w:marBottom w:val="0"/>
      <w:divBdr>
        <w:top w:val="none" w:sz="0" w:space="0" w:color="auto"/>
        <w:left w:val="none" w:sz="0" w:space="0" w:color="auto"/>
        <w:bottom w:val="none" w:sz="0" w:space="0" w:color="auto"/>
        <w:right w:val="none" w:sz="0" w:space="0" w:color="auto"/>
      </w:divBdr>
    </w:div>
    <w:div w:id="291713465">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5262502">
      <w:bodyDiv w:val="1"/>
      <w:marLeft w:val="0"/>
      <w:marRight w:val="0"/>
      <w:marTop w:val="0"/>
      <w:marBottom w:val="0"/>
      <w:divBdr>
        <w:top w:val="none" w:sz="0" w:space="0" w:color="auto"/>
        <w:left w:val="none" w:sz="0" w:space="0" w:color="auto"/>
        <w:bottom w:val="none" w:sz="0" w:space="0" w:color="auto"/>
        <w:right w:val="none" w:sz="0" w:space="0" w:color="auto"/>
      </w:divBdr>
    </w:div>
    <w:div w:id="295724766">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258849">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4534307">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7878064">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077169">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19306882">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0814807">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4749651">
      <w:bodyDiv w:val="1"/>
      <w:marLeft w:val="0"/>
      <w:marRight w:val="0"/>
      <w:marTop w:val="0"/>
      <w:marBottom w:val="0"/>
      <w:divBdr>
        <w:top w:val="none" w:sz="0" w:space="0" w:color="auto"/>
        <w:left w:val="none" w:sz="0" w:space="0" w:color="auto"/>
        <w:bottom w:val="none" w:sz="0" w:space="0" w:color="auto"/>
        <w:right w:val="none" w:sz="0" w:space="0" w:color="auto"/>
      </w:divBdr>
    </w:div>
    <w:div w:id="325938245">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6179852">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0910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654380">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6731787">
      <w:bodyDiv w:val="1"/>
      <w:marLeft w:val="0"/>
      <w:marRight w:val="0"/>
      <w:marTop w:val="0"/>
      <w:marBottom w:val="0"/>
      <w:divBdr>
        <w:top w:val="none" w:sz="0" w:space="0" w:color="auto"/>
        <w:left w:val="none" w:sz="0" w:space="0" w:color="auto"/>
        <w:bottom w:val="none" w:sz="0" w:space="0" w:color="auto"/>
        <w:right w:val="none" w:sz="0" w:space="0" w:color="auto"/>
      </w:divBdr>
    </w:div>
    <w:div w:id="338583278">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62860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0402">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49723610">
      <w:bodyDiv w:val="1"/>
      <w:marLeft w:val="0"/>
      <w:marRight w:val="0"/>
      <w:marTop w:val="0"/>
      <w:marBottom w:val="0"/>
      <w:divBdr>
        <w:top w:val="none" w:sz="0" w:space="0" w:color="auto"/>
        <w:left w:val="none" w:sz="0" w:space="0" w:color="auto"/>
        <w:bottom w:val="none" w:sz="0" w:space="0" w:color="auto"/>
        <w:right w:val="none" w:sz="0" w:space="0" w:color="auto"/>
      </w:divBdr>
    </w:div>
    <w:div w:id="349766720">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3506111">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59860110">
      <w:bodyDiv w:val="1"/>
      <w:marLeft w:val="0"/>
      <w:marRight w:val="0"/>
      <w:marTop w:val="0"/>
      <w:marBottom w:val="0"/>
      <w:divBdr>
        <w:top w:val="none" w:sz="0" w:space="0" w:color="auto"/>
        <w:left w:val="none" w:sz="0" w:space="0" w:color="auto"/>
        <w:bottom w:val="none" w:sz="0" w:space="0" w:color="auto"/>
        <w:right w:val="none" w:sz="0" w:space="0" w:color="auto"/>
      </w:divBdr>
    </w:div>
    <w:div w:id="360011907">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286347">
      <w:bodyDiv w:val="1"/>
      <w:marLeft w:val="0"/>
      <w:marRight w:val="0"/>
      <w:marTop w:val="0"/>
      <w:marBottom w:val="0"/>
      <w:divBdr>
        <w:top w:val="none" w:sz="0" w:space="0" w:color="auto"/>
        <w:left w:val="none" w:sz="0" w:space="0" w:color="auto"/>
        <w:bottom w:val="none" w:sz="0" w:space="0" w:color="auto"/>
        <w:right w:val="none" w:sz="0" w:space="0" w:color="auto"/>
      </w:divBdr>
    </w:div>
    <w:div w:id="363334335">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264">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8799529">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078574">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3163962">
      <w:bodyDiv w:val="1"/>
      <w:marLeft w:val="0"/>
      <w:marRight w:val="0"/>
      <w:marTop w:val="0"/>
      <w:marBottom w:val="0"/>
      <w:divBdr>
        <w:top w:val="none" w:sz="0" w:space="0" w:color="auto"/>
        <w:left w:val="none" w:sz="0" w:space="0" w:color="auto"/>
        <w:bottom w:val="none" w:sz="0" w:space="0" w:color="auto"/>
        <w:right w:val="none" w:sz="0" w:space="0" w:color="auto"/>
      </w:divBdr>
    </w:div>
    <w:div w:id="374156274">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633915">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79861004">
      <w:bodyDiv w:val="1"/>
      <w:marLeft w:val="0"/>
      <w:marRight w:val="0"/>
      <w:marTop w:val="0"/>
      <w:marBottom w:val="0"/>
      <w:divBdr>
        <w:top w:val="none" w:sz="0" w:space="0" w:color="auto"/>
        <w:left w:val="none" w:sz="0" w:space="0" w:color="auto"/>
        <w:bottom w:val="none" w:sz="0" w:space="0" w:color="auto"/>
        <w:right w:val="none" w:sz="0" w:space="0" w:color="auto"/>
      </w:divBdr>
    </w:div>
    <w:div w:id="380599993">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1682199">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6881747">
      <w:bodyDiv w:val="1"/>
      <w:marLeft w:val="0"/>
      <w:marRight w:val="0"/>
      <w:marTop w:val="0"/>
      <w:marBottom w:val="0"/>
      <w:divBdr>
        <w:top w:val="none" w:sz="0" w:space="0" w:color="auto"/>
        <w:left w:val="none" w:sz="0" w:space="0" w:color="auto"/>
        <w:bottom w:val="none" w:sz="0" w:space="0" w:color="auto"/>
        <w:right w:val="none" w:sz="0" w:space="0" w:color="auto"/>
      </w:divBdr>
    </w:div>
    <w:div w:id="388849815">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185320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3625432">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0493691">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176021">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3530301">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08624658">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1969020">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135892">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17681058">
      <w:bodyDiv w:val="1"/>
      <w:marLeft w:val="0"/>
      <w:marRight w:val="0"/>
      <w:marTop w:val="0"/>
      <w:marBottom w:val="0"/>
      <w:divBdr>
        <w:top w:val="none" w:sz="0" w:space="0" w:color="auto"/>
        <w:left w:val="none" w:sz="0" w:space="0" w:color="auto"/>
        <w:bottom w:val="none" w:sz="0" w:space="0" w:color="auto"/>
        <w:right w:val="none" w:sz="0" w:space="0" w:color="auto"/>
      </w:divBdr>
    </w:div>
    <w:div w:id="418062944">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3769825">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4619174">
      <w:bodyDiv w:val="1"/>
      <w:marLeft w:val="0"/>
      <w:marRight w:val="0"/>
      <w:marTop w:val="0"/>
      <w:marBottom w:val="0"/>
      <w:divBdr>
        <w:top w:val="none" w:sz="0" w:space="0" w:color="auto"/>
        <w:left w:val="none" w:sz="0" w:space="0" w:color="auto"/>
        <w:bottom w:val="none" w:sz="0" w:space="0" w:color="auto"/>
        <w:right w:val="none" w:sz="0" w:space="0" w:color="auto"/>
      </w:divBdr>
    </w:div>
    <w:div w:id="424959237">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7039957">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179299">
      <w:bodyDiv w:val="1"/>
      <w:marLeft w:val="0"/>
      <w:marRight w:val="0"/>
      <w:marTop w:val="0"/>
      <w:marBottom w:val="0"/>
      <w:divBdr>
        <w:top w:val="none" w:sz="0" w:space="0" w:color="auto"/>
        <w:left w:val="none" w:sz="0" w:space="0" w:color="auto"/>
        <w:bottom w:val="none" w:sz="0" w:space="0" w:color="auto"/>
        <w:right w:val="none" w:sz="0" w:space="0" w:color="auto"/>
      </w:divBdr>
    </w:div>
    <w:div w:id="434599197">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4641233">
      <w:bodyDiv w:val="1"/>
      <w:marLeft w:val="0"/>
      <w:marRight w:val="0"/>
      <w:marTop w:val="0"/>
      <w:marBottom w:val="0"/>
      <w:divBdr>
        <w:top w:val="none" w:sz="0" w:space="0" w:color="auto"/>
        <w:left w:val="none" w:sz="0" w:space="0" w:color="auto"/>
        <w:bottom w:val="none" w:sz="0" w:space="0" w:color="auto"/>
        <w:right w:val="none" w:sz="0" w:space="0" w:color="auto"/>
      </w:divBdr>
    </w:div>
    <w:div w:id="435057678">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523562">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8918202">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306617">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693461">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4544808">
      <w:bodyDiv w:val="1"/>
      <w:marLeft w:val="0"/>
      <w:marRight w:val="0"/>
      <w:marTop w:val="0"/>
      <w:marBottom w:val="0"/>
      <w:divBdr>
        <w:top w:val="none" w:sz="0" w:space="0" w:color="auto"/>
        <w:left w:val="none" w:sz="0" w:space="0" w:color="auto"/>
        <w:bottom w:val="none" w:sz="0" w:space="0" w:color="auto"/>
        <w:right w:val="none" w:sz="0" w:space="0" w:color="auto"/>
      </w:divBdr>
    </w:div>
    <w:div w:id="444887538">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081116">
      <w:bodyDiv w:val="1"/>
      <w:marLeft w:val="0"/>
      <w:marRight w:val="0"/>
      <w:marTop w:val="0"/>
      <w:marBottom w:val="0"/>
      <w:divBdr>
        <w:top w:val="none" w:sz="0" w:space="0" w:color="auto"/>
        <w:left w:val="none" w:sz="0" w:space="0" w:color="auto"/>
        <w:bottom w:val="none" w:sz="0" w:space="0" w:color="auto"/>
        <w:right w:val="none" w:sz="0" w:space="0" w:color="auto"/>
      </w:divBdr>
    </w:div>
    <w:div w:id="445196510">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52748069">
      <w:bodyDiv w:val="1"/>
      <w:marLeft w:val="0"/>
      <w:marRight w:val="0"/>
      <w:marTop w:val="0"/>
      <w:marBottom w:val="0"/>
      <w:divBdr>
        <w:top w:val="none" w:sz="0" w:space="0" w:color="auto"/>
        <w:left w:val="none" w:sz="0" w:space="0" w:color="auto"/>
        <w:bottom w:val="none" w:sz="0" w:space="0" w:color="auto"/>
        <w:right w:val="none" w:sz="0" w:space="0" w:color="auto"/>
      </w:divBdr>
    </w:div>
    <w:div w:id="456684420">
      <w:bodyDiv w:val="1"/>
      <w:marLeft w:val="0"/>
      <w:marRight w:val="0"/>
      <w:marTop w:val="0"/>
      <w:marBottom w:val="0"/>
      <w:divBdr>
        <w:top w:val="none" w:sz="0" w:space="0" w:color="auto"/>
        <w:left w:val="none" w:sz="0" w:space="0" w:color="auto"/>
        <w:bottom w:val="none" w:sz="0" w:space="0" w:color="auto"/>
        <w:right w:val="none" w:sz="0" w:space="0" w:color="auto"/>
      </w:divBdr>
    </w:div>
    <w:div w:id="459958365">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6513006">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406115">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76646821">
      <w:bodyDiv w:val="1"/>
      <w:marLeft w:val="0"/>
      <w:marRight w:val="0"/>
      <w:marTop w:val="0"/>
      <w:marBottom w:val="0"/>
      <w:divBdr>
        <w:top w:val="none" w:sz="0" w:space="0" w:color="auto"/>
        <w:left w:val="none" w:sz="0" w:space="0" w:color="auto"/>
        <w:bottom w:val="none" w:sz="0" w:space="0" w:color="auto"/>
        <w:right w:val="none" w:sz="0" w:space="0" w:color="auto"/>
      </w:divBdr>
    </w:div>
    <w:div w:id="477301605">
      <w:bodyDiv w:val="1"/>
      <w:marLeft w:val="0"/>
      <w:marRight w:val="0"/>
      <w:marTop w:val="0"/>
      <w:marBottom w:val="0"/>
      <w:divBdr>
        <w:top w:val="none" w:sz="0" w:space="0" w:color="auto"/>
        <w:left w:val="none" w:sz="0" w:space="0" w:color="auto"/>
        <w:bottom w:val="none" w:sz="0" w:space="0" w:color="auto"/>
        <w:right w:val="none" w:sz="0" w:space="0" w:color="auto"/>
      </w:divBdr>
    </w:div>
    <w:div w:id="477456624">
      <w:bodyDiv w:val="1"/>
      <w:marLeft w:val="0"/>
      <w:marRight w:val="0"/>
      <w:marTop w:val="0"/>
      <w:marBottom w:val="0"/>
      <w:divBdr>
        <w:top w:val="none" w:sz="0" w:space="0" w:color="auto"/>
        <w:left w:val="none" w:sz="0" w:space="0" w:color="auto"/>
        <w:bottom w:val="none" w:sz="0" w:space="0" w:color="auto"/>
        <w:right w:val="none" w:sz="0" w:space="0" w:color="auto"/>
      </w:divBdr>
    </w:div>
    <w:div w:id="478689138">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3662582">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056953">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89254564">
      <w:bodyDiv w:val="1"/>
      <w:marLeft w:val="0"/>
      <w:marRight w:val="0"/>
      <w:marTop w:val="0"/>
      <w:marBottom w:val="0"/>
      <w:divBdr>
        <w:top w:val="none" w:sz="0" w:space="0" w:color="auto"/>
        <w:left w:val="none" w:sz="0" w:space="0" w:color="auto"/>
        <w:bottom w:val="none" w:sz="0" w:space="0" w:color="auto"/>
        <w:right w:val="none" w:sz="0" w:space="0" w:color="auto"/>
      </w:divBdr>
    </w:div>
    <w:div w:id="489904712">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569945">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5733484">
      <w:bodyDiv w:val="1"/>
      <w:marLeft w:val="0"/>
      <w:marRight w:val="0"/>
      <w:marTop w:val="0"/>
      <w:marBottom w:val="0"/>
      <w:divBdr>
        <w:top w:val="none" w:sz="0" w:space="0" w:color="auto"/>
        <w:left w:val="none" w:sz="0" w:space="0" w:color="auto"/>
        <w:bottom w:val="none" w:sz="0" w:space="0" w:color="auto"/>
        <w:right w:val="none" w:sz="0" w:space="0" w:color="auto"/>
      </w:divBdr>
    </w:div>
    <w:div w:id="515775975">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2020082">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3595832">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7595348">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39586612">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0555449">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1400086">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2911975">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4561139">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5873392">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463961">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273283">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4895828">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254075">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372572">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4729207">
      <w:bodyDiv w:val="1"/>
      <w:marLeft w:val="0"/>
      <w:marRight w:val="0"/>
      <w:marTop w:val="0"/>
      <w:marBottom w:val="0"/>
      <w:divBdr>
        <w:top w:val="none" w:sz="0" w:space="0" w:color="auto"/>
        <w:left w:val="none" w:sz="0" w:space="0" w:color="auto"/>
        <w:bottom w:val="none" w:sz="0" w:space="0" w:color="auto"/>
        <w:right w:val="none" w:sz="0" w:space="0" w:color="auto"/>
      </w:divBdr>
    </w:div>
    <w:div w:id="564874102">
      <w:bodyDiv w:val="1"/>
      <w:marLeft w:val="0"/>
      <w:marRight w:val="0"/>
      <w:marTop w:val="0"/>
      <w:marBottom w:val="0"/>
      <w:divBdr>
        <w:top w:val="none" w:sz="0" w:space="0" w:color="auto"/>
        <w:left w:val="none" w:sz="0" w:space="0" w:color="auto"/>
        <w:bottom w:val="none" w:sz="0" w:space="0" w:color="auto"/>
        <w:right w:val="none" w:sz="0" w:space="0" w:color="auto"/>
      </w:divBdr>
    </w:div>
    <w:div w:id="566039471">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10733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8009">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68157256">
      <w:bodyDiv w:val="1"/>
      <w:marLeft w:val="0"/>
      <w:marRight w:val="0"/>
      <w:marTop w:val="0"/>
      <w:marBottom w:val="0"/>
      <w:divBdr>
        <w:top w:val="none" w:sz="0" w:space="0" w:color="auto"/>
        <w:left w:val="none" w:sz="0" w:space="0" w:color="auto"/>
        <w:bottom w:val="none" w:sz="0" w:space="0" w:color="auto"/>
        <w:right w:val="none" w:sz="0" w:space="0" w:color="auto"/>
      </w:divBdr>
    </w:div>
    <w:div w:id="568466083">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0694724">
      <w:bodyDiv w:val="1"/>
      <w:marLeft w:val="0"/>
      <w:marRight w:val="0"/>
      <w:marTop w:val="0"/>
      <w:marBottom w:val="0"/>
      <w:divBdr>
        <w:top w:val="none" w:sz="0" w:space="0" w:color="auto"/>
        <w:left w:val="none" w:sz="0" w:space="0" w:color="auto"/>
        <w:bottom w:val="none" w:sz="0" w:space="0" w:color="auto"/>
        <w:right w:val="none" w:sz="0" w:space="0" w:color="auto"/>
      </w:divBdr>
    </w:div>
    <w:div w:id="572394197">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167543">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76524585">
      <w:bodyDiv w:val="1"/>
      <w:marLeft w:val="0"/>
      <w:marRight w:val="0"/>
      <w:marTop w:val="0"/>
      <w:marBottom w:val="0"/>
      <w:divBdr>
        <w:top w:val="none" w:sz="0" w:space="0" w:color="auto"/>
        <w:left w:val="none" w:sz="0" w:space="0" w:color="auto"/>
        <w:bottom w:val="none" w:sz="0" w:space="0" w:color="auto"/>
        <w:right w:val="none" w:sz="0" w:space="0" w:color="auto"/>
      </w:divBdr>
    </w:div>
    <w:div w:id="576548827">
      <w:bodyDiv w:val="1"/>
      <w:marLeft w:val="0"/>
      <w:marRight w:val="0"/>
      <w:marTop w:val="0"/>
      <w:marBottom w:val="0"/>
      <w:divBdr>
        <w:top w:val="none" w:sz="0" w:space="0" w:color="auto"/>
        <w:left w:val="none" w:sz="0" w:space="0" w:color="auto"/>
        <w:bottom w:val="none" w:sz="0" w:space="0" w:color="auto"/>
        <w:right w:val="none" w:sz="0" w:space="0" w:color="auto"/>
      </w:divBdr>
    </w:div>
    <w:div w:id="576985590">
      <w:bodyDiv w:val="1"/>
      <w:marLeft w:val="0"/>
      <w:marRight w:val="0"/>
      <w:marTop w:val="0"/>
      <w:marBottom w:val="0"/>
      <w:divBdr>
        <w:top w:val="none" w:sz="0" w:space="0" w:color="auto"/>
        <w:left w:val="none" w:sz="0" w:space="0" w:color="auto"/>
        <w:bottom w:val="none" w:sz="0" w:space="0" w:color="auto"/>
        <w:right w:val="none" w:sz="0" w:space="0" w:color="auto"/>
      </w:divBdr>
    </w:div>
    <w:div w:id="578637188">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3994421">
      <w:bodyDiv w:val="1"/>
      <w:marLeft w:val="0"/>
      <w:marRight w:val="0"/>
      <w:marTop w:val="0"/>
      <w:marBottom w:val="0"/>
      <w:divBdr>
        <w:top w:val="none" w:sz="0" w:space="0" w:color="auto"/>
        <w:left w:val="none" w:sz="0" w:space="0" w:color="auto"/>
        <w:bottom w:val="none" w:sz="0" w:space="0" w:color="auto"/>
        <w:right w:val="none" w:sz="0" w:space="0" w:color="auto"/>
      </w:divBdr>
    </w:div>
    <w:div w:id="584723700">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168803">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017812">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6594082">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189280">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2618378">
      <w:bodyDiv w:val="1"/>
      <w:marLeft w:val="0"/>
      <w:marRight w:val="0"/>
      <w:marTop w:val="0"/>
      <w:marBottom w:val="0"/>
      <w:divBdr>
        <w:top w:val="none" w:sz="0" w:space="0" w:color="auto"/>
        <w:left w:val="none" w:sz="0" w:space="0" w:color="auto"/>
        <w:bottom w:val="none" w:sz="0" w:space="0" w:color="auto"/>
        <w:right w:val="none" w:sz="0" w:space="0" w:color="auto"/>
      </w:divBdr>
    </w:div>
    <w:div w:id="604003051">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0935576">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4560159">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1926642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1768929">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254432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27951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7588730">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28514598">
      <w:bodyDiv w:val="1"/>
      <w:marLeft w:val="0"/>
      <w:marRight w:val="0"/>
      <w:marTop w:val="0"/>
      <w:marBottom w:val="0"/>
      <w:divBdr>
        <w:top w:val="none" w:sz="0" w:space="0" w:color="auto"/>
        <w:left w:val="none" w:sz="0" w:space="0" w:color="auto"/>
        <w:bottom w:val="none" w:sz="0" w:space="0" w:color="auto"/>
        <w:right w:val="none" w:sz="0" w:space="0" w:color="auto"/>
      </w:divBdr>
    </w:div>
    <w:div w:id="630554140">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6495283">
      <w:bodyDiv w:val="1"/>
      <w:marLeft w:val="0"/>
      <w:marRight w:val="0"/>
      <w:marTop w:val="0"/>
      <w:marBottom w:val="0"/>
      <w:divBdr>
        <w:top w:val="none" w:sz="0" w:space="0" w:color="auto"/>
        <w:left w:val="none" w:sz="0" w:space="0" w:color="auto"/>
        <w:bottom w:val="none" w:sz="0" w:space="0" w:color="auto"/>
        <w:right w:val="none" w:sz="0" w:space="0" w:color="auto"/>
      </w:divBdr>
    </w:div>
    <w:div w:id="637535452">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39504369">
      <w:bodyDiv w:val="1"/>
      <w:marLeft w:val="0"/>
      <w:marRight w:val="0"/>
      <w:marTop w:val="0"/>
      <w:marBottom w:val="0"/>
      <w:divBdr>
        <w:top w:val="none" w:sz="0" w:space="0" w:color="auto"/>
        <w:left w:val="none" w:sz="0" w:space="0" w:color="auto"/>
        <w:bottom w:val="none" w:sz="0" w:space="0" w:color="auto"/>
        <w:right w:val="none" w:sz="0" w:space="0" w:color="auto"/>
      </w:divBdr>
    </w:div>
    <w:div w:id="640960412">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779053">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5356070">
      <w:bodyDiv w:val="1"/>
      <w:marLeft w:val="0"/>
      <w:marRight w:val="0"/>
      <w:marTop w:val="0"/>
      <w:marBottom w:val="0"/>
      <w:divBdr>
        <w:top w:val="none" w:sz="0" w:space="0" w:color="auto"/>
        <w:left w:val="none" w:sz="0" w:space="0" w:color="auto"/>
        <w:bottom w:val="none" w:sz="0" w:space="0" w:color="auto"/>
        <w:right w:val="none" w:sz="0" w:space="0" w:color="auto"/>
      </w:divBdr>
    </w:div>
    <w:div w:id="64554692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1625">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5572905">
      <w:bodyDiv w:val="1"/>
      <w:marLeft w:val="0"/>
      <w:marRight w:val="0"/>
      <w:marTop w:val="0"/>
      <w:marBottom w:val="0"/>
      <w:divBdr>
        <w:top w:val="none" w:sz="0" w:space="0" w:color="auto"/>
        <w:left w:val="none" w:sz="0" w:space="0" w:color="auto"/>
        <w:bottom w:val="none" w:sz="0" w:space="0" w:color="auto"/>
        <w:right w:val="none" w:sz="0" w:space="0" w:color="auto"/>
      </w:divBdr>
    </w:div>
    <w:div w:id="65557599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078747">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3435826">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4208311">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0328422">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072319">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4577002">
      <w:bodyDiv w:val="1"/>
      <w:marLeft w:val="0"/>
      <w:marRight w:val="0"/>
      <w:marTop w:val="0"/>
      <w:marBottom w:val="0"/>
      <w:divBdr>
        <w:top w:val="none" w:sz="0" w:space="0" w:color="auto"/>
        <w:left w:val="none" w:sz="0" w:space="0" w:color="auto"/>
        <w:bottom w:val="none" w:sz="0" w:space="0" w:color="auto"/>
        <w:right w:val="none" w:sz="0" w:space="0" w:color="auto"/>
      </w:divBdr>
    </w:div>
    <w:div w:id="67581134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7002159">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057394">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1978860">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2824775">
      <w:bodyDiv w:val="1"/>
      <w:marLeft w:val="0"/>
      <w:marRight w:val="0"/>
      <w:marTop w:val="0"/>
      <w:marBottom w:val="0"/>
      <w:divBdr>
        <w:top w:val="none" w:sz="0" w:space="0" w:color="auto"/>
        <w:left w:val="none" w:sz="0" w:space="0" w:color="auto"/>
        <w:bottom w:val="none" w:sz="0" w:space="0" w:color="auto"/>
        <w:right w:val="none" w:sz="0" w:space="0" w:color="auto"/>
      </w:divBdr>
    </w:div>
    <w:div w:id="682829131">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2925775">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5934258">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402248">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721480">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339548">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7876995">
      <w:bodyDiv w:val="1"/>
      <w:marLeft w:val="0"/>
      <w:marRight w:val="0"/>
      <w:marTop w:val="0"/>
      <w:marBottom w:val="0"/>
      <w:divBdr>
        <w:top w:val="none" w:sz="0" w:space="0" w:color="auto"/>
        <w:left w:val="none" w:sz="0" w:space="0" w:color="auto"/>
        <w:bottom w:val="none" w:sz="0" w:space="0" w:color="auto"/>
        <w:right w:val="none" w:sz="0" w:space="0" w:color="auto"/>
      </w:divBdr>
    </w:div>
    <w:div w:id="707951415">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09499498">
      <w:bodyDiv w:val="1"/>
      <w:marLeft w:val="0"/>
      <w:marRight w:val="0"/>
      <w:marTop w:val="0"/>
      <w:marBottom w:val="0"/>
      <w:divBdr>
        <w:top w:val="none" w:sz="0" w:space="0" w:color="auto"/>
        <w:left w:val="none" w:sz="0" w:space="0" w:color="auto"/>
        <w:bottom w:val="none" w:sz="0" w:space="0" w:color="auto"/>
        <w:right w:val="none" w:sz="0" w:space="0" w:color="auto"/>
      </w:divBdr>
    </w:div>
    <w:div w:id="711002744">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577071">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3967582">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8406973">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097954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36450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1391876">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3046124">
      <w:bodyDiv w:val="1"/>
      <w:marLeft w:val="0"/>
      <w:marRight w:val="0"/>
      <w:marTop w:val="0"/>
      <w:marBottom w:val="0"/>
      <w:divBdr>
        <w:top w:val="none" w:sz="0" w:space="0" w:color="auto"/>
        <w:left w:val="none" w:sz="0" w:space="0" w:color="auto"/>
        <w:bottom w:val="none" w:sz="0" w:space="0" w:color="auto"/>
        <w:right w:val="none" w:sz="0" w:space="0" w:color="auto"/>
      </w:divBdr>
    </w:div>
    <w:div w:id="73427743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5394929">
      <w:bodyDiv w:val="1"/>
      <w:marLeft w:val="0"/>
      <w:marRight w:val="0"/>
      <w:marTop w:val="0"/>
      <w:marBottom w:val="0"/>
      <w:divBdr>
        <w:top w:val="none" w:sz="0" w:space="0" w:color="auto"/>
        <w:left w:val="none" w:sz="0" w:space="0" w:color="auto"/>
        <w:bottom w:val="none" w:sz="0" w:space="0" w:color="auto"/>
        <w:right w:val="none" w:sz="0" w:space="0" w:color="auto"/>
      </w:divBdr>
    </w:div>
    <w:div w:id="735783650">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7240501">
      <w:bodyDiv w:val="1"/>
      <w:marLeft w:val="0"/>
      <w:marRight w:val="0"/>
      <w:marTop w:val="0"/>
      <w:marBottom w:val="0"/>
      <w:divBdr>
        <w:top w:val="none" w:sz="0" w:space="0" w:color="auto"/>
        <w:left w:val="none" w:sz="0" w:space="0" w:color="auto"/>
        <w:bottom w:val="none" w:sz="0" w:space="0" w:color="auto"/>
        <w:right w:val="none" w:sz="0" w:space="0" w:color="auto"/>
      </w:divBdr>
    </w:div>
    <w:div w:id="737941528">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0253377">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6655896">
      <w:bodyDiv w:val="1"/>
      <w:marLeft w:val="0"/>
      <w:marRight w:val="0"/>
      <w:marTop w:val="0"/>
      <w:marBottom w:val="0"/>
      <w:divBdr>
        <w:top w:val="none" w:sz="0" w:space="0" w:color="auto"/>
        <w:left w:val="none" w:sz="0" w:space="0" w:color="auto"/>
        <w:bottom w:val="none" w:sz="0" w:space="0" w:color="auto"/>
        <w:right w:val="none" w:sz="0" w:space="0" w:color="auto"/>
      </w:divBdr>
    </w:div>
    <w:div w:id="747969897">
      <w:bodyDiv w:val="1"/>
      <w:marLeft w:val="0"/>
      <w:marRight w:val="0"/>
      <w:marTop w:val="0"/>
      <w:marBottom w:val="0"/>
      <w:divBdr>
        <w:top w:val="none" w:sz="0" w:space="0" w:color="auto"/>
        <w:left w:val="none" w:sz="0" w:space="0" w:color="auto"/>
        <w:bottom w:val="none" w:sz="0" w:space="0" w:color="auto"/>
        <w:right w:val="none" w:sz="0" w:space="0" w:color="auto"/>
      </w:divBdr>
    </w:div>
    <w:div w:id="749158322">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5829237">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8335417">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3572881">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5997076">
      <w:bodyDiv w:val="1"/>
      <w:marLeft w:val="0"/>
      <w:marRight w:val="0"/>
      <w:marTop w:val="0"/>
      <w:marBottom w:val="0"/>
      <w:divBdr>
        <w:top w:val="none" w:sz="0" w:space="0" w:color="auto"/>
        <w:left w:val="none" w:sz="0" w:space="0" w:color="auto"/>
        <w:bottom w:val="none" w:sz="0" w:space="0" w:color="auto"/>
        <w:right w:val="none" w:sz="0" w:space="0" w:color="auto"/>
      </w:divBdr>
    </w:div>
    <w:div w:id="766003340">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350090">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5439952">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419252">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2456961">
      <w:bodyDiv w:val="1"/>
      <w:marLeft w:val="0"/>
      <w:marRight w:val="0"/>
      <w:marTop w:val="0"/>
      <w:marBottom w:val="0"/>
      <w:divBdr>
        <w:top w:val="none" w:sz="0" w:space="0" w:color="auto"/>
        <w:left w:val="none" w:sz="0" w:space="0" w:color="auto"/>
        <w:bottom w:val="none" w:sz="0" w:space="0" w:color="auto"/>
        <w:right w:val="none" w:sz="0" w:space="0" w:color="auto"/>
      </w:divBdr>
    </w:div>
    <w:div w:id="782573097">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5739314">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447095">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4057866">
      <w:bodyDiv w:val="1"/>
      <w:marLeft w:val="0"/>
      <w:marRight w:val="0"/>
      <w:marTop w:val="0"/>
      <w:marBottom w:val="0"/>
      <w:divBdr>
        <w:top w:val="none" w:sz="0" w:space="0" w:color="auto"/>
        <w:left w:val="none" w:sz="0" w:space="0" w:color="auto"/>
        <w:bottom w:val="none" w:sz="0" w:space="0" w:color="auto"/>
        <w:right w:val="none" w:sz="0" w:space="0" w:color="auto"/>
      </w:divBdr>
    </w:div>
    <w:div w:id="795100508">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30580">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181922">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0879665">
      <w:bodyDiv w:val="1"/>
      <w:marLeft w:val="0"/>
      <w:marRight w:val="0"/>
      <w:marTop w:val="0"/>
      <w:marBottom w:val="0"/>
      <w:divBdr>
        <w:top w:val="none" w:sz="0" w:space="0" w:color="auto"/>
        <w:left w:val="none" w:sz="0" w:space="0" w:color="auto"/>
        <w:bottom w:val="none" w:sz="0" w:space="0" w:color="auto"/>
        <w:right w:val="none" w:sz="0" w:space="0" w:color="auto"/>
      </w:divBdr>
    </w:div>
    <w:div w:id="801965656">
      <w:bodyDiv w:val="1"/>
      <w:marLeft w:val="0"/>
      <w:marRight w:val="0"/>
      <w:marTop w:val="0"/>
      <w:marBottom w:val="0"/>
      <w:divBdr>
        <w:top w:val="none" w:sz="0" w:space="0" w:color="auto"/>
        <w:left w:val="none" w:sz="0" w:space="0" w:color="auto"/>
        <w:bottom w:val="none" w:sz="0" w:space="0" w:color="auto"/>
        <w:right w:val="none" w:sz="0" w:space="0" w:color="auto"/>
      </w:divBdr>
    </w:div>
    <w:div w:id="802623963">
      <w:bodyDiv w:val="1"/>
      <w:marLeft w:val="0"/>
      <w:marRight w:val="0"/>
      <w:marTop w:val="0"/>
      <w:marBottom w:val="0"/>
      <w:divBdr>
        <w:top w:val="none" w:sz="0" w:space="0" w:color="auto"/>
        <w:left w:val="none" w:sz="0" w:space="0" w:color="auto"/>
        <w:bottom w:val="none" w:sz="0" w:space="0" w:color="auto"/>
        <w:right w:val="none" w:sz="0" w:space="0" w:color="auto"/>
      </w:divBdr>
    </w:div>
    <w:div w:id="803546537">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10168">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2984760">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1670">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19813035">
      <w:bodyDiv w:val="1"/>
      <w:marLeft w:val="0"/>
      <w:marRight w:val="0"/>
      <w:marTop w:val="0"/>
      <w:marBottom w:val="0"/>
      <w:divBdr>
        <w:top w:val="none" w:sz="0" w:space="0" w:color="auto"/>
        <w:left w:val="none" w:sz="0" w:space="0" w:color="auto"/>
        <w:bottom w:val="none" w:sz="0" w:space="0" w:color="auto"/>
        <w:right w:val="none" w:sz="0" w:space="0" w:color="auto"/>
      </w:divBdr>
    </w:div>
    <w:div w:id="821776803">
      <w:bodyDiv w:val="1"/>
      <w:marLeft w:val="0"/>
      <w:marRight w:val="0"/>
      <w:marTop w:val="0"/>
      <w:marBottom w:val="0"/>
      <w:divBdr>
        <w:top w:val="none" w:sz="0" w:space="0" w:color="auto"/>
        <w:left w:val="none" w:sz="0" w:space="0" w:color="auto"/>
        <w:bottom w:val="none" w:sz="0" w:space="0" w:color="auto"/>
        <w:right w:val="none" w:sz="0" w:space="0" w:color="auto"/>
      </w:divBdr>
    </w:div>
    <w:div w:id="822087502">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5391561">
      <w:bodyDiv w:val="1"/>
      <w:marLeft w:val="0"/>
      <w:marRight w:val="0"/>
      <w:marTop w:val="0"/>
      <w:marBottom w:val="0"/>
      <w:divBdr>
        <w:top w:val="none" w:sz="0" w:space="0" w:color="auto"/>
        <w:left w:val="none" w:sz="0" w:space="0" w:color="auto"/>
        <w:bottom w:val="none" w:sz="0" w:space="0" w:color="auto"/>
        <w:right w:val="none" w:sz="0" w:space="0" w:color="auto"/>
      </w:divBdr>
    </w:div>
    <w:div w:id="825508370">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29834414">
      <w:bodyDiv w:val="1"/>
      <w:marLeft w:val="0"/>
      <w:marRight w:val="0"/>
      <w:marTop w:val="0"/>
      <w:marBottom w:val="0"/>
      <w:divBdr>
        <w:top w:val="none" w:sz="0" w:space="0" w:color="auto"/>
        <w:left w:val="none" w:sz="0" w:space="0" w:color="auto"/>
        <w:bottom w:val="none" w:sz="0" w:space="0" w:color="auto"/>
        <w:right w:val="none" w:sz="0" w:space="0" w:color="auto"/>
      </w:divBdr>
    </w:div>
    <w:div w:id="829905978">
      <w:bodyDiv w:val="1"/>
      <w:marLeft w:val="0"/>
      <w:marRight w:val="0"/>
      <w:marTop w:val="0"/>
      <w:marBottom w:val="0"/>
      <w:divBdr>
        <w:top w:val="none" w:sz="0" w:space="0" w:color="auto"/>
        <w:left w:val="none" w:sz="0" w:space="0" w:color="auto"/>
        <w:bottom w:val="none" w:sz="0" w:space="0" w:color="auto"/>
        <w:right w:val="none" w:sz="0" w:space="0" w:color="auto"/>
      </w:divBdr>
    </w:div>
    <w:div w:id="830218928">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0548">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4420334">
      <w:bodyDiv w:val="1"/>
      <w:marLeft w:val="0"/>
      <w:marRight w:val="0"/>
      <w:marTop w:val="0"/>
      <w:marBottom w:val="0"/>
      <w:divBdr>
        <w:top w:val="none" w:sz="0" w:space="0" w:color="auto"/>
        <w:left w:val="none" w:sz="0" w:space="0" w:color="auto"/>
        <w:bottom w:val="none" w:sz="0" w:space="0" w:color="auto"/>
        <w:right w:val="none" w:sz="0" w:space="0" w:color="auto"/>
      </w:divBdr>
    </w:div>
    <w:div w:id="83460947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261704">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39077529">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3671662">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5095899">
      <w:bodyDiv w:val="1"/>
      <w:marLeft w:val="0"/>
      <w:marRight w:val="0"/>
      <w:marTop w:val="0"/>
      <w:marBottom w:val="0"/>
      <w:divBdr>
        <w:top w:val="none" w:sz="0" w:space="0" w:color="auto"/>
        <w:left w:val="none" w:sz="0" w:space="0" w:color="auto"/>
        <w:bottom w:val="none" w:sz="0" w:space="0" w:color="auto"/>
        <w:right w:val="none" w:sz="0" w:space="0" w:color="auto"/>
      </w:divBdr>
    </w:div>
    <w:div w:id="845827977">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524820">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1920688">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000893">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5920434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056135">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6598831">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7717389">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300826">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722886">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2886615">
      <w:bodyDiv w:val="1"/>
      <w:marLeft w:val="0"/>
      <w:marRight w:val="0"/>
      <w:marTop w:val="0"/>
      <w:marBottom w:val="0"/>
      <w:divBdr>
        <w:top w:val="none" w:sz="0" w:space="0" w:color="auto"/>
        <w:left w:val="none" w:sz="0" w:space="0" w:color="auto"/>
        <w:bottom w:val="none" w:sz="0" w:space="0" w:color="auto"/>
        <w:right w:val="none" w:sz="0" w:space="0" w:color="auto"/>
      </w:divBdr>
    </w:div>
    <w:div w:id="873346311">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4780459">
      <w:bodyDiv w:val="1"/>
      <w:marLeft w:val="0"/>
      <w:marRight w:val="0"/>
      <w:marTop w:val="0"/>
      <w:marBottom w:val="0"/>
      <w:divBdr>
        <w:top w:val="none" w:sz="0" w:space="0" w:color="auto"/>
        <w:left w:val="none" w:sz="0" w:space="0" w:color="auto"/>
        <w:bottom w:val="none" w:sz="0" w:space="0" w:color="auto"/>
        <w:right w:val="none" w:sz="0" w:space="0" w:color="auto"/>
      </w:divBdr>
    </w:div>
    <w:div w:id="878009720">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3492286">
      <w:bodyDiv w:val="1"/>
      <w:marLeft w:val="0"/>
      <w:marRight w:val="0"/>
      <w:marTop w:val="0"/>
      <w:marBottom w:val="0"/>
      <w:divBdr>
        <w:top w:val="none" w:sz="0" w:space="0" w:color="auto"/>
        <w:left w:val="none" w:sz="0" w:space="0" w:color="auto"/>
        <w:bottom w:val="none" w:sz="0" w:space="0" w:color="auto"/>
        <w:right w:val="none" w:sz="0" w:space="0" w:color="auto"/>
      </w:divBdr>
    </w:div>
    <w:div w:id="883903144">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009703">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7940933">
      <w:bodyDiv w:val="1"/>
      <w:marLeft w:val="0"/>
      <w:marRight w:val="0"/>
      <w:marTop w:val="0"/>
      <w:marBottom w:val="0"/>
      <w:divBdr>
        <w:top w:val="none" w:sz="0" w:space="0" w:color="auto"/>
        <w:left w:val="none" w:sz="0" w:space="0" w:color="auto"/>
        <w:bottom w:val="none" w:sz="0" w:space="0" w:color="auto"/>
        <w:right w:val="none" w:sz="0" w:space="0" w:color="auto"/>
      </w:divBdr>
    </w:div>
    <w:div w:id="898393937">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8974827">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186788">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7031585">
      <w:bodyDiv w:val="1"/>
      <w:marLeft w:val="0"/>
      <w:marRight w:val="0"/>
      <w:marTop w:val="0"/>
      <w:marBottom w:val="0"/>
      <w:divBdr>
        <w:top w:val="none" w:sz="0" w:space="0" w:color="auto"/>
        <w:left w:val="none" w:sz="0" w:space="0" w:color="auto"/>
        <w:bottom w:val="none" w:sz="0" w:space="0" w:color="auto"/>
        <w:right w:val="none" w:sz="0" w:space="0" w:color="auto"/>
      </w:divBdr>
    </w:div>
    <w:div w:id="908535805">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293643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586554">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5163416">
      <w:bodyDiv w:val="1"/>
      <w:marLeft w:val="0"/>
      <w:marRight w:val="0"/>
      <w:marTop w:val="0"/>
      <w:marBottom w:val="0"/>
      <w:divBdr>
        <w:top w:val="none" w:sz="0" w:space="0" w:color="auto"/>
        <w:left w:val="none" w:sz="0" w:space="0" w:color="auto"/>
        <w:bottom w:val="none" w:sz="0" w:space="0" w:color="auto"/>
        <w:right w:val="none" w:sz="0" w:space="0" w:color="auto"/>
      </w:divBdr>
    </w:div>
    <w:div w:id="915433078">
      <w:bodyDiv w:val="1"/>
      <w:marLeft w:val="0"/>
      <w:marRight w:val="0"/>
      <w:marTop w:val="0"/>
      <w:marBottom w:val="0"/>
      <w:divBdr>
        <w:top w:val="none" w:sz="0" w:space="0" w:color="auto"/>
        <w:left w:val="none" w:sz="0" w:space="0" w:color="auto"/>
        <w:bottom w:val="none" w:sz="0" w:space="0" w:color="auto"/>
        <w:right w:val="none" w:sz="0" w:space="0" w:color="auto"/>
      </w:divBdr>
    </w:div>
    <w:div w:id="915626001">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18707638">
      <w:bodyDiv w:val="1"/>
      <w:marLeft w:val="0"/>
      <w:marRight w:val="0"/>
      <w:marTop w:val="0"/>
      <w:marBottom w:val="0"/>
      <w:divBdr>
        <w:top w:val="none" w:sz="0" w:space="0" w:color="auto"/>
        <w:left w:val="none" w:sz="0" w:space="0" w:color="auto"/>
        <w:bottom w:val="none" w:sz="0" w:space="0" w:color="auto"/>
        <w:right w:val="none" w:sz="0" w:space="0" w:color="auto"/>
      </w:divBdr>
    </w:div>
    <w:div w:id="919100052">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29482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040330">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0773549">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691603">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5842126">
      <w:bodyDiv w:val="1"/>
      <w:marLeft w:val="0"/>
      <w:marRight w:val="0"/>
      <w:marTop w:val="0"/>
      <w:marBottom w:val="0"/>
      <w:divBdr>
        <w:top w:val="none" w:sz="0" w:space="0" w:color="auto"/>
        <w:left w:val="none" w:sz="0" w:space="0" w:color="auto"/>
        <w:bottom w:val="none" w:sz="0" w:space="0" w:color="auto"/>
        <w:right w:val="none" w:sz="0" w:space="0" w:color="auto"/>
      </w:divBdr>
    </w:div>
    <w:div w:id="948002302">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164124">
      <w:bodyDiv w:val="1"/>
      <w:marLeft w:val="0"/>
      <w:marRight w:val="0"/>
      <w:marTop w:val="0"/>
      <w:marBottom w:val="0"/>
      <w:divBdr>
        <w:top w:val="none" w:sz="0" w:space="0" w:color="auto"/>
        <w:left w:val="none" w:sz="0" w:space="0" w:color="auto"/>
        <w:bottom w:val="none" w:sz="0" w:space="0" w:color="auto"/>
        <w:right w:val="none" w:sz="0" w:space="0" w:color="auto"/>
      </w:divBdr>
    </w:div>
    <w:div w:id="949243639">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
    <w:div w:id="951518269">
      <w:bodyDiv w:val="1"/>
      <w:marLeft w:val="0"/>
      <w:marRight w:val="0"/>
      <w:marTop w:val="0"/>
      <w:marBottom w:val="0"/>
      <w:divBdr>
        <w:top w:val="none" w:sz="0" w:space="0" w:color="auto"/>
        <w:left w:val="none" w:sz="0" w:space="0" w:color="auto"/>
        <w:bottom w:val="none" w:sz="0" w:space="0" w:color="auto"/>
        <w:right w:val="none" w:sz="0" w:space="0" w:color="auto"/>
      </w:divBdr>
    </w:div>
    <w:div w:id="953173855">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3906914">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328585">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337371">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59804490">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0957840">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78076347">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050769">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8898082">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2367184">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4840722">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7728953">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5862561">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5424048">
      <w:bodyDiv w:val="1"/>
      <w:marLeft w:val="0"/>
      <w:marRight w:val="0"/>
      <w:marTop w:val="0"/>
      <w:marBottom w:val="0"/>
      <w:divBdr>
        <w:top w:val="none" w:sz="0" w:space="0" w:color="auto"/>
        <w:left w:val="none" w:sz="0" w:space="0" w:color="auto"/>
        <w:bottom w:val="none" w:sz="0" w:space="0" w:color="auto"/>
        <w:right w:val="none" w:sz="0" w:space="0" w:color="auto"/>
      </w:divBdr>
    </w:div>
    <w:div w:id="1015502749">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2896904">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3922278">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10716">
      <w:bodyDiv w:val="1"/>
      <w:marLeft w:val="0"/>
      <w:marRight w:val="0"/>
      <w:marTop w:val="0"/>
      <w:marBottom w:val="0"/>
      <w:divBdr>
        <w:top w:val="none" w:sz="0" w:space="0" w:color="auto"/>
        <w:left w:val="none" w:sz="0" w:space="0" w:color="auto"/>
        <w:bottom w:val="none" w:sz="0" w:space="0" w:color="auto"/>
        <w:right w:val="none" w:sz="0" w:space="0" w:color="auto"/>
      </w:divBdr>
    </w:div>
    <w:div w:id="1038552878">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168549">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1826163">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1685280">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2997712">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6776088">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59787688">
      <w:bodyDiv w:val="1"/>
      <w:marLeft w:val="0"/>
      <w:marRight w:val="0"/>
      <w:marTop w:val="0"/>
      <w:marBottom w:val="0"/>
      <w:divBdr>
        <w:top w:val="none" w:sz="0" w:space="0" w:color="auto"/>
        <w:left w:val="none" w:sz="0" w:space="0" w:color="auto"/>
        <w:bottom w:val="none" w:sz="0" w:space="0" w:color="auto"/>
        <w:right w:val="none" w:sz="0" w:space="0" w:color="auto"/>
      </w:divBdr>
    </w:div>
    <w:div w:id="1060329192">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566104">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067951">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67845302">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236474">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773796">
      <w:bodyDiv w:val="1"/>
      <w:marLeft w:val="0"/>
      <w:marRight w:val="0"/>
      <w:marTop w:val="0"/>
      <w:marBottom w:val="0"/>
      <w:divBdr>
        <w:top w:val="none" w:sz="0" w:space="0" w:color="auto"/>
        <w:left w:val="none" w:sz="0" w:space="0" w:color="auto"/>
        <w:bottom w:val="none" w:sz="0" w:space="0" w:color="auto"/>
        <w:right w:val="none" w:sz="0" w:space="0" w:color="auto"/>
      </w:divBdr>
    </w:div>
    <w:div w:id="107285427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3434204">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4939375">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5468517">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3532579">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5684680">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7381794">
      <w:bodyDiv w:val="1"/>
      <w:marLeft w:val="0"/>
      <w:marRight w:val="0"/>
      <w:marTop w:val="0"/>
      <w:marBottom w:val="0"/>
      <w:divBdr>
        <w:top w:val="none" w:sz="0" w:space="0" w:color="auto"/>
        <w:left w:val="none" w:sz="0" w:space="0" w:color="auto"/>
        <w:bottom w:val="none" w:sz="0" w:space="0" w:color="auto"/>
        <w:right w:val="none" w:sz="0" w:space="0" w:color="auto"/>
      </w:divBdr>
    </w:div>
    <w:div w:id="1087531867">
      <w:bodyDiv w:val="1"/>
      <w:marLeft w:val="0"/>
      <w:marRight w:val="0"/>
      <w:marTop w:val="0"/>
      <w:marBottom w:val="0"/>
      <w:divBdr>
        <w:top w:val="none" w:sz="0" w:space="0" w:color="auto"/>
        <w:left w:val="none" w:sz="0" w:space="0" w:color="auto"/>
        <w:bottom w:val="none" w:sz="0" w:space="0" w:color="auto"/>
        <w:right w:val="none" w:sz="0" w:space="0" w:color="auto"/>
      </w:divBdr>
    </w:div>
    <w:div w:id="1088961405">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6636815">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09905928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5733832">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09946">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735465">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4521430">
      <w:bodyDiv w:val="1"/>
      <w:marLeft w:val="0"/>
      <w:marRight w:val="0"/>
      <w:marTop w:val="0"/>
      <w:marBottom w:val="0"/>
      <w:divBdr>
        <w:top w:val="none" w:sz="0" w:space="0" w:color="auto"/>
        <w:left w:val="none" w:sz="0" w:space="0" w:color="auto"/>
        <w:bottom w:val="none" w:sz="0" w:space="0" w:color="auto"/>
        <w:right w:val="none" w:sz="0" w:space="0" w:color="auto"/>
      </w:divBdr>
    </w:div>
    <w:div w:id="1114789004">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1144009">
      <w:bodyDiv w:val="1"/>
      <w:marLeft w:val="0"/>
      <w:marRight w:val="0"/>
      <w:marTop w:val="0"/>
      <w:marBottom w:val="0"/>
      <w:divBdr>
        <w:top w:val="none" w:sz="0" w:space="0" w:color="auto"/>
        <w:left w:val="none" w:sz="0" w:space="0" w:color="auto"/>
        <w:bottom w:val="none" w:sz="0" w:space="0" w:color="auto"/>
        <w:right w:val="none" w:sz="0" w:space="0" w:color="auto"/>
      </w:divBdr>
    </w:div>
    <w:div w:id="1121925564">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039029">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204882">
      <w:bodyDiv w:val="1"/>
      <w:marLeft w:val="0"/>
      <w:marRight w:val="0"/>
      <w:marTop w:val="0"/>
      <w:marBottom w:val="0"/>
      <w:divBdr>
        <w:top w:val="none" w:sz="0" w:space="0" w:color="auto"/>
        <w:left w:val="none" w:sz="0" w:space="0" w:color="auto"/>
        <w:bottom w:val="none" w:sz="0" w:space="0" w:color="auto"/>
        <w:right w:val="none" w:sz="0" w:space="0" w:color="auto"/>
      </w:divBdr>
    </w:div>
    <w:div w:id="1128401705">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3909263">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5684274">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2501967">
      <w:bodyDiv w:val="1"/>
      <w:marLeft w:val="0"/>
      <w:marRight w:val="0"/>
      <w:marTop w:val="0"/>
      <w:marBottom w:val="0"/>
      <w:divBdr>
        <w:top w:val="none" w:sz="0" w:space="0" w:color="auto"/>
        <w:left w:val="none" w:sz="0" w:space="0" w:color="auto"/>
        <w:bottom w:val="none" w:sz="0" w:space="0" w:color="auto"/>
        <w:right w:val="none" w:sz="0" w:space="0" w:color="auto"/>
      </w:divBdr>
    </w:div>
    <w:div w:id="1143426283">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6896748">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442701">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452291">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08237">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5073918">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619351">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4247091">
      <w:bodyDiv w:val="1"/>
      <w:marLeft w:val="0"/>
      <w:marRight w:val="0"/>
      <w:marTop w:val="0"/>
      <w:marBottom w:val="0"/>
      <w:divBdr>
        <w:top w:val="none" w:sz="0" w:space="0" w:color="auto"/>
        <w:left w:val="none" w:sz="0" w:space="0" w:color="auto"/>
        <w:bottom w:val="none" w:sz="0" w:space="0" w:color="auto"/>
        <w:right w:val="none" w:sz="0" w:space="0" w:color="auto"/>
      </w:divBdr>
    </w:div>
    <w:div w:id="1166900881">
      <w:bodyDiv w:val="1"/>
      <w:marLeft w:val="0"/>
      <w:marRight w:val="0"/>
      <w:marTop w:val="0"/>
      <w:marBottom w:val="0"/>
      <w:divBdr>
        <w:top w:val="none" w:sz="0" w:space="0" w:color="auto"/>
        <w:left w:val="none" w:sz="0" w:space="0" w:color="auto"/>
        <w:bottom w:val="none" w:sz="0" w:space="0" w:color="auto"/>
        <w:right w:val="none" w:sz="0" w:space="0" w:color="auto"/>
      </w:divBdr>
    </w:div>
    <w:div w:id="1167550631">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0490716">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3626">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3374692">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650573">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6072248">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79739435">
      <w:bodyDiv w:val="1"/>
      <w:marLeft w:val="0"/>
      <w:marRight w:val="0"/>
      <w:marTop w:val="0"/>
      <w:marBottom w:val="0"/>
      <w:divBdr>
        <w:top w:val="none" w:sz="0" w:space="0" w:color="auto"/>
        <w:left w:val="none" w:sz="0" w:space="0" w:color="auto"/>
        <w:bottom w:val="none" w:sz="0" w:space="0" w:color="auto"/>
        <w:right w:val="none" w:sz="0" w:space="0" w:color="auto"/>
      </w:divBdr>
    </w:div>
    <w:div w:id="1180120588">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131402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2628495">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5244370">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6602534">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179809">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652073">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3228833">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160580">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0975194">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220931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15406">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5675738">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
    <w:div w:id="1205947405">
      <w:bodyDiv w:val="1"/>
      <w:marLeft w:val="0"/>
      <w:marRight w:val="0"/>
      <w:marTop w:val="0"/>
      <w:marBottom w:val="0"/>
      <w:divBdr>
        <w:top w:val="none" w:sz="0" w:space="0" w:color="auto"/>
        <w:left w:val="none" w:sz="0" w:space="0" w:color="auto"/>
        <w:bottom w:val="none" w:sz="0" w:space="0" w:color="auto"/>
        <w:right w:val="none" w:sz="0" w:space="0" w:color="auto"/>
      </w:divBdr>
    </w:div>
    <w:div w:id="1206259370">
      <w:bodyDiv w:val="1"/>
      <w:marLeft w:val="0"/>
      <w:marRight w:val="0"/>
      <w:marTop w:val="0"/>
      <w:marBottom w:val="0"/>
      <w:divBdr>
        <w:top w:val="none" w:sz="0" w:space="0" w:color="auto"/>
        <w:left w:val="none" w:sz="0" w:space="0" w:color="auto"/>
        <w:bottom w:val="none" w:sz="0" w:space="0" w:color="auto"/>
        <w:right w:val="none" w:sz="0" w:space="0" w:color="auto"/>
      </w:divBdr>
    </w:div>
    <w:div w:id="1206403869">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08293850">
      <w:bodyDiv w:val="1"/>
      <w:marLeft w:val="0"/>
      <w:marRight w:val="0"/>
      <w:marTop w:val="0"/>
      <w:marBottom w:val="0"/>
      <w:divBdr>
        <w:top w:val="none" w:sz="0" w:space="0" w:color="auto"/>
        <w:left w:val="none" w:sz="0" w:space="0" w:color="auto"/>
        <w:bottom w:val="none" w:sz="0" w:space="0" w:color="auto"/>
        <w:right w:val="none" w:sz="0" w:space="0" w:color="auto"/>
      </w:divBdr>
    </w:div>
    <w:div w:id="1209536886">
      <w:bodyDiv w:val="1"/>
      <w:marLeft w:val="0"/>
      <w:marRight w:val="0"/>
      <w:marTop w:val="0"/>
      <w:marBottom w:val="0"/>
      <w:divBdr>
        <w:top w:val="none" w:sz="0" w:space="0" w:color="auto"/>
        <w:left w:val="none" w:sz="0" w:space="0" w:color="auto"/>
        <w:bottom w:val="none" w:sz="0" w:space="0" w:color="auto"/>
        <w:right w:val="none" w:sz="0" w:space="0" w:color="auto"/>
      </w:divBdr>
    </w:div>
    <w:div w:id="121092333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5241927">
      <w:bodyDiv w:val="1"/>
      <w:marLeft w:val="0"/>
      <w:marRight w:val="0"/>
      <w:marTop w:val="0"/>
      <w:marBottom w:val="0"/>
      <w:divBdr>
        <w:top w:val="none" w:sz="0" w:space="0" w:color="auto"/>
        <w:left w:val="none" w:sz="0" w:space="0" w:color="auto"/>
        <w:bottom w:val="none" w:sz="0" w:space="0" w:color="auto"/>
        <w:right w:val="none" w:sz="0" w:space="0" w:color="auto"/>
      </w:divBdr>
    </w:div>
    <w:div w:id="1219130892">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171279">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7759782">
      <w:bodyDiv w:val="1"/>
      <w:marLeft w:val="0"/>
      <w:marRight w:val="0"/>
      <w:marTop w:val="0"/>
      <w:marBottom w:val="0"/>
      <w:divBdr>
        <w:top w:val="none" w:sz="0" w:space="0" w:color="auto"/>
        <w:left w:val="none" w:sz="0" w:space="0" w:color="auto"/>
        <w:bottom w:val="none" w:sz="0" w:space="0" w:color="auto"/>
        <w:right w:val="none" w:sz="0" w:space="0" w:color="auto"/>
      </w:divBdr>
    </w:div>
    <w:div w:id="122788573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0456402">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2156624">
      <w:bodyDiv w:val="1"/>
      <w:marLeft w:val="0"/>
      <w:marRight w:val="0"/>
      <w:marTop w:val="0"/>
      <w:marBottom w:val="0"/>
      <w:divBdr>
        <w:top w:val="none" w:sz="0" w:space="0" w:color="auto"/>
        <w:left w:val="none" w:sz="0" w:space="0" w:color="auto"/>
        <w:bottom w:val="none" w:sz="0" w:space="0" w:color="auto"/>
        <w:right w:val="none" w:sz="0" w:space="0" w:color="auto"/>
      </w:divBdr>
    </w:div>
    <w:div w:id="1232887164">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5507959">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22156">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417230">
      <w:bodyDiv w:val="1"/>
      <w:marLeft w:val="0"/>
      <w:marRight w:val="0"/>
      <w:marTop w:val="0"/>
      <w:marBottom w:val="0"/>
      <w:divBdr>
        <w:top w:val="none" w:sz="0" w:space="0" w:color="auto"/>
        <w:left w:val="none" w:sz="0" w:space="0" w:color="auto"/>
        <w:bottom w:val="none" w:sz="0" w:space="0" w:color="auto"/>
        <w:right w:val="none" w:sz="0" w:space="0" w:color="auto"/>
      </w:divBdr>
    </w:div>
    <w:div w:id="1243442762">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261521">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107651">
      <w:bodyDiv w:val="1"/>
      <w:marLeft w:val="0"/>
      <w:marRight w:val="0"/>
      <w:marTop w:val="0"/>
      <w:marBottom w:val="0"/>
      <w:divBdr>
        <w:top w:val="none" w:sz="0" w:space="0" w:color="auto"/>
        <w:left w:val="none" w:sz="0" w:space="0" w:color="auto"/>
        <w:bottom w:val="none" w:sz="0" w:space="0" w:color="auto"/>
        <w:right w:val="none" w:sz="0" w:space="0" w:color="auto"/>
      </w:divBdr>
    </w:div>
    <w:div w:id="1247768780">
      <w:bodyDiv w:val="1"/>
      <w:marLeft w:val="0"/>
      <w:marRight w:val="0"/>
      <w:marTop w:val="0"/>
      <w:marBottom w:val="0"/>
      <w:divBdr>
        <w:top w:val="none" w:sz="0" w:space="0" w:color="auto"/>
        <w:left w:val="none" w:sz="0" w:space="0" w:color="auto"/>
        <w:bottom w:val="none" w:sz="0" w:space="0" w:color="auto"/>
        <w:right w:val="none" w:sz="0" w:space="0" w:color="auto"/>
      </w:divBdr>
    </w:div>
    <w:div w:id="1247806682">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48728906">
      <w:bodyDiv w:val="1"/>
      <w:marLeft w:val="0"/>
      <w:marRight w:val="0"/>
      <w:marTop w:val="0"/>
      <w:marBottom w:val="0"/>
      <w:divBdr>
        <w:top w:val="none" w:sz="0" w:space="0" w:color="auto"/>
        <w:left w:val="none" w:sz="0" w:space="0" w:color="auto"/>
        <w:bottom w:val="none" w:sz="0" w:space="0" w:color="auto"/>
        <w:right w:val="none" w:sz="0" w:space="0" w:color="auto"/>
      </w:divBdr>
    </w:div>
    <w:div w:id="1250309940">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2658984">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7790789">
      <w:bodyDiv w:val="1"/>
      <w:marLeft w:val="0"/>
      <w:marRight w:val="0"/>
      <w:marTop w:val="0"/>
      <w:marBottom w:val="0"/>
      <w:divBdr>
        <w:top w:val="none" w:sz="0" w:space="0" w:color="auto"/>
        <w:left w:val="none" w:sz="0" w:space="0" w:color="auto"/>
        <w:bottom w:val="none" w:sz="0" w:space="0" w:color="auto"/>
        <w:right w:val="none" w:sz="0" w:space="0" w:color="auto"/>
      </w:divBdr>
    </w:div>
    <w:div w:id="1257864313">
      <w:bodyDiv w:val="1"/>
      <w:marLeft w:val="0"/>
      <w:marRight w:val="0"/>
      <w:marTop w:val="0"/>
      <w:marBottom w:val="0"/>
      <w:divBdr>
        <w:top w:val="none" w:sz="0" w:space="0" w:color="auto"/>
        <w:left w:val="none" w:sz="0" w:space="0" w:color="auto"/>
        <w:bottom w:val="none" w:sz="0" w:space="0" w:color="auto"/>
        <w:right w:val="none" w:sz="0" w:space="0" w:color="auto"/>
      </w:divBdr>
    </w:div>
    <w:div w:id="1257977418">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5577615">
      <w:bodyDiv w:val="1"/>
      <w:marLeft w:val="0"/>
      <w:marRight w:val="0"/>
      <w:marTop w:val="0"/>
      <w:marBottom w:val="0"/>
      <w:divBdr>
        <w:top w:val="none" w:sz="0" w:space="0" w:color="auto"/>
        <w:left w:val="none" w:sz="0" w:space="0" w:color="auto"/>
        <w:bottom w:val="none" w:sz="0" w:space="0" w:color="auto"/>
        <w:right w:val="none" w:sz="0" w:space="0" w:color="auto"/>
      </w:divBdr>
    </w:div>
    <w:div w:id="1266228636">
      <w:bodyDiv w:val="1"/>
      <w:marLeft w:val="0"/>
      <w:marRight w:val="0"/>
      <w:marTop w:val="0"/>
      <w:marBottom w:val="0"/>
      <w:divBdr>
        <w:top w:val="none" w:sz="0" w:space="0" w:color="auto"/>
        <w:left w:val="none" w:sz="0" w:space="0" w:color="auto"/>
        <w:bottom w:val="none" w:sz="0" w:space="0" w:color="auto"/>
        <w:right w:val="none" w:sz="0" w:space="0" w:color="auto"/>
      </w:divBdr>
    </w:div>
    <w:div w:id="1268196923">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655905">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76866400">
      <w:bodyDiv w:val="1"/>
      <w:marLeft w:val="0"/>
      <w:marRight w:val="0"/>
      <w:marTop w:val="0"/>
      <w:marBottom w:val="0"/>
      <w:divBdr>
        <w:top w:val="none" w:sz="0" w:space="0" w:color="auto"/>
        <w:left w:val="none" w:sz="0" w:space="0" w:color="auto"/>
        <w:bottom w:val="none" w:sz="0" w:space="0" w:color="auto"/>
        <w:right w:val="none" w:sz="0" w:space="0" w:color="auto"/>
      </w:divBdr>
    </w:div>
    <w:div w:id="1280338356">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384790">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03620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395419">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01862">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3824089">
      <w:bodyDiv w:val="1"/>
      <w:marLeft w:val="0"/>
      <w:marRight w:val="0"/>
      <w:marTop w:val="0"/>
      <w:marBottom w:val="0"/>
      <w:divBdr>
        <w:top w:val="none" w:sz="0" w:space="0" w:color="auto"/>
        <w:left w:val="none" w:sz="0" w:space="0" w:color="auto"/>
        <w:bottom w:val="none" w:sz="0" w:space="0" w:color="auto"/>
        <w:right w:val="none" w:sz="0" w:space="0" w:color="auto"/>
      </w:divBdr>
    </w:div>
    <w:div w:id="1294095610">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8299885">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4653755">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6859253">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35909">
      <w:bodyDiv w:val="1"/>
      <w:marLeft w:val="0"/>
      <w:marRight w:val="0"/>
      <w:marTop w:val="0"/>
      <w:marBottom w:val="0"/>
      <w:divBdr>
        <w:top w:val="none" w:sz="0" w:space="0" w:color="auto"/>
        <w:left w:val="none" w:sz="0" w:space="0" w:color="auto"/>
        <w:bottom w:val="none" w:sz="0" w:space="0" w:color="auto"/>
        <w:right w:val="none" w:sz="0" w:space="0" w:color="auto"/>
      </w:divBdr>
    </w:div>
    <w:div w:id="1313826716">
      <w:bodyDiv w:val="1"/>
      <w:marLeft w:val="0"/>
      <w:marRight w:val="0"/>
      <w:marTop w:val="0"/>
      <w:marBottom w:val="0"/>
      <w:divBdr>
        <w:top w:val="none" w:sz="0" w:space="0" w:color="auto"/>
        <w:left w:val="none" w:sz="0" w:space="0" w:color="auto"/>
        <w:bottom w:val="none" w:sz="0" w:space="0" w:color="auto"/>
        <w:right w:val="none" w:sz="0" w:space="0" w:color="auto"/>
      </w:divBdr>
    </w:div>
    <w:div w:id="1314717983">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3196621">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7130995">
      <w:bodyDiv w:val="1"/>
      <w:marLeft w:val="0"/>
      <w:marRight w:val="0"/>
      <w:marTop w:val="0"/>
      <w:marBottom w:val="0"/>
      <w:divBdr>
        <w:top w:val="none" w:sz="0" w:space="0" w:color="auto"/>
        <w:left w:val="none" w:sz="0" w:space="0" w:color="auto"/>
        <w:bottom w:val="none" w:sz="0" w:space="0" w:color="auto"/>
        <w:right w:val="none" w:sz="0" w:space="0" w:color="auto"/>
      </w:divBdr>
    </w:div>
    <w:div w:id="1327321690">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2947166">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533901">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5767774">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384406">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367368">
      <w:bodyDiv w:val="1"/>
      <w:marLeft w:val="0"/>
      <w:marRight w:val="0"/>
      <w:marTop w:val="0"/>
      <w:marBottom w:val="0"/>
      <w:divBdr>
        <w:top w:val="none" w:sz="0" w:space="0" w:color="auto"/>
        <w:left w:val="none" w:sz="0" w:space="0" w:color="auto"/>
        <w:bottom w:val="none" w:sz="0" w:space="0" w:color="auto"/>
        <w:right w:val="none" w:sz="0" w:space="0" w:color="auto"/>
      </w:divBdr>
    </w:div>
    <w:div w:id="1347904280">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49018808">
      <w:bodyDiv w:val="1"/>
      <w:marLeft w:val="0"/>
      <w:marRight w:val="0"/>
      <w:marTop w:val="0"/>
      <w:marBottom w:val="0"/>
      <w:divBdr>
        <w:top w:val="none" w:sz="0" w:space="0" w:color="auto"/>
        <w:left w:val="none" w:sz="0" w:space="0" w:color="auto"/>
        <w:bottom w:val="none" w:sz="0" w:space="0" w:color="auto"/>
        <w:right w:val="none" w:sz="0" w:space="0" w:color="auto"/>
      </w:divBdr>
    </w:div>
    <w:div w:id="1350717803">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5424379">
      <w:bodyDiv w:val="1"/>
      <w:marLeft w:val="0"/>
      <w:marRight w:val="0"/>
      <w:marTop w:val="0"/>
      <w:marBottom w:val="0"/>
      <w:divBdr>
        <w:top w:val="none" w:sz="0" w:space="0" w:color="auto"/>
        <w:left w:val="none" w:sz="0" w:space="0" w:color="auto"/>
        <w:bottom w:val="none" w:sz="0" w:space="0" w:color="auto"/>
        <w:right w:val="none" w:sz="0" w:space="0" w:color="auto"/>
      </w:divBdr>
    </w:div>
    <w:div w:id="1356080652">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16104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59772549">
      <w:bodyDiv w:val="1"/>
      <w:marLeft w:val="0"/>
      <w:marRight w:val="0"/>
      <w:marTop w:val="0"/>
      <w:marBottom w:val="0"/>
      <w:divBdr>
        <w:top w:val="none" w:sz="0" w:space="0" w:color="auto"/>
        <w:left w:val="none" w:sz="0" w:space="0" w:color="auto"/>
        <w:bottom w:val="none" w:sz="0" w:space="0" w:color="auto"/>
        <w:right w:val="none" w:sz="0" w:space="0" w:color="auto"/>
      </w:divBdr>
    </w:div>
    <w:div w:id="1364599176">
      <w:bodyDiv w:val="1"/>
      <w:marLeft w:val="0"/>
      <w:marRight w:val="0"/>
      <w:marTop w:val="0"/>
      <w:marBottom w:val="0"/>
      <w:divBdr>
        <w:top w:val="none" w:sz="0" w:space="0" w:color="auto"/>
        <w:left w:val="none" w:sz="0" w:space="0" w:color="auto"/>
        <w:bottom w:val="none" w:sz="0" w:space="0" w:color="auto"/>
        <w:right w:val="none" w:sz="0" w:space="0" w:color="auto"/>
      </w:divBdr>
    </w:div>
    <w:div w:id="1364866291">
      <w:bodyDiv w:val="1"/>
      <w:marLeft w:val="0"/>
      <w:marRight w:val="0"/>
      <w:marTop w:val="0"/>
      <w:marBottom w:val="0"/>
      <w:divBdr>
        <w:top w:val="none" w:sz="0" w:space="0" w:color="auto"/>
        <w:left w:val="none" w:sz="0" w:space="0" w:color="auto"/>
        <w:bottom w:val="none" w:sz="0" w:space="0" w:color="auto"/>
        <w:right w:val="none" w:sz="0" w:space="0" w:color="auto"/>
      </w:divBdr>
    </w:div>
    <w:div w:id="136671648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68484548">
      <w:bodyDiv w:val="1"/>
      <w:marLeft w:val="0"/>
      <w:marRight w:val="0"/>
      <w:marTop w:val="0"/>
      <w:marBottom w:val="0"/>
      <w:divBdr>
        <w:top w:val="none" w:sz="0" w:space="0" w:color="auto"/>
        <w:left w:val="none" w:sz="0" w:space="0" w:color="auto"/>
        <w:bottom w:val="none" w:sz="0" w:space="0" w:color="auto"/>
        <w:right w:val="none" w:sz="0" w:space="0" w:color="auto"/>
      </w:divBdr>
    </w:div>
    <w:div w:id="1370567448">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4619178">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79360751">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222733">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721996">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17974">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270398">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4963965">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62">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399547551">
      <w:bodyDiv w:val="1"/>
      <w:marLeft w:val="0"/>
      <w:marRight w:val="0"/>
      <w:marTop w:val="0"/>
      <w:marBottom w:val="0"/>
      <w:divBdr>
        <w:top w:val="none" w:sz="0" w:space="0" w:color="auto"/>
        <w:left w:val="none" w:sz="0" w:space="0" w:color="auto"/>
        <w:bottom w:val="none" w:sz="0" w:space="0" w:color="auto"/>
        <w:right w:val="none" w:sz="0" w:space="0" w:color="auto"/>
      </w:divBdr>
    </w:div>
    <w:div w:id="1400707603">
      <w:bodyDiv w:val="1"/>
      <w:marLeft w:val="0"/>
      <w:marRight w:val="0"/>
      <w:marTop w:val="0"/>
      <w:marBottom w:val="0"/>
      <w:divBdr>
        <w:top w:val="none" w:sz="0" w:space="0" w:color="auto"/>
        <w:left w:val="none" w:sz="0" w:space="0" w:color="auto"/>
        <w:bottom w:val="none" w:sz="0" w:space="0" w:color="auto"/>
        <w:right w:val="none" w:sz="0" w:space="0" w:color="auto"/>
      </w:divBdr>
    </w:div>
    <w:div w:id="1401290815">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2824861">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6957690">
      <w:bodyDiv w:val="1"/>
      <w:marLeft w:val="0"/>
      <w:marRight w:val="0"/>
      <w:marTop w:val="0"/>
      <w:marBottom w:val="0"/>
      <w:divBdr>
        <w:top w:val="none" w:sz="0" w:space="0" w:color="auto"/>
        <w:left w:val="none" w:sz="0" w:space="0" w:color="auto"/>
        <w:bottom w:val="none" w:sz="0" w:space="0" w:color="auto"/>
        <w:right w:val="none" w:sz="0" w:space="0" w:color="auto"/>
      </w:divBdr>
    </w:div>
    <w:div w:id="1407456094">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570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2846433">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7903559">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5229441">
      <w:bodyDiv w:val="1"/>
      <w:marLeft w:val="0"/>
      <w:marRight w:val="0"/>
      <w:marTop w:val="0"/>
      <w:marBottom w:val="0"/>
      <w:divBdr>
        <w:top w:val="none" w:sz="0" w:space="0" w:color="auto"/>
        <w:left w:val="none" w:sz="0" w:space="0" w:color="auto"/>
        <w:bottom w:val="none" w:sz="0" w:space="0" w:color="auto"/>
        <w:right w:val="none" w:sz="0" w:space="0" w:color="auto"/>
      </w:divBdr>
    </w:div>
    <w:div w:id="1425301989">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78489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2555712">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4783945">
      <w:bodyDiv w:val="1"/>
      <w:marLeft w:val="0"/>
      <w:marRight w:val="0"/>
      <w:marTop w:val="0"/>
      <w:marBottom w:val="0"/>
      <w:divBdr>
        <w:top w:val="none" w:sz="0" w:space="0" w:color="auto"/>
        <w:left w:val="none" w:sz="0" w:space="0" w:color="auto"/>
        <w:bottom w:val="none" w:sz="0" w:space="0" w:color="auto"/>
        <w:right w:val="none" w:sz="0" w:space="0" w:color="auto"/>
      </w:divBdr>
    </w:div>
    <w:div w:id="1435514691">
      <w:bodyDiv w:val="1"/>
      <w:marLeft w:val="0"/>
      <w:marRight w:val="0"/>
      <w:marTop w:val="0"/>
      <w:marBottom w:val="0"/>
      <w:divBdr>
        <w:top w:val="none" w:sz="0" w:space="0" w:color="auto"/>
        <w:left w:val="none" w:sz="0" w:space="0" w:color="auto"/>
        <w:bottom w:val="none" w:sz="0" w:space="0" w:color="auto"/>
        <w:right w:val="none" w:sz="0" w:space="0" w:color="auto"/>
      </w:divBdr>
    </w:div>
    <w:div w:id="1437285985">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38259839">
      <w:bodyDiv w:val="1"/>
      <w:marLeft w:val="0"/>
      <w:marRight w:val="0"/>
      <w:marTop w:val="0"/>
      <w:marBottom w:val="0"/>
      <w:divBdr>
        <w:top w:val="none" w:sz="0" w:space="0" w:color="auto"/>
        <w:left w:val="none" w:sz="0" w:space="0" w:color="auto"/>
        <w:bottom w:val="none" w:sz="0" w:space="0" w:color="auto"/>
        <w:right w:val="none" w:sz="0" w:space="0" w:color="auto"/>
      </w:divBdr>
    </w:div>
    <w:div w:id="1438597672">
      <w:bodyDiv w:val="1"/>
      <w:marLeft w:val="0"/>
      <w:marRight w:val="0"/>
      <w:marTop w:val="0"/>
      <w:marBottom w:val="0"/>
      <w:divBdr>
        <w:top w:val="none" w:sz="0" w:space="0" w:color="auto"/>
        <w:left w:val="none" w:sz="0" w:space="0" w:color="auto"/>
        <w:bottom w:val="none" w:sz="0" w:space="0" w:color="auto"/>
        <w:right w:val="none" w:sz="0" w:space="0" w:color="auto"/>
      </w:divBdr>
    </w:div>
    <w:div w:id="1439253288">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229926">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6535866">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57941874">
      <w:bodyDiv w:val="1"/>
      <w:marLeft w:val="0"/>
      <w:marRight w:val="0"/>
      <w:marTop w:val="0"/>
      <w:marBottom w:val="0"/>
      <w:divBdr>
        <w:top w:val="none" w:sz="0" w:space="0" w:color="auto"/>
        <w:left w:val="none" w:sz="0" w:space="0" w:color="auto"/>
        <w:bottom w:val="none" w:sz="0" w:space="0" w:color="auto"/>
        <w:right w:val="none" w:sz="0" w:space="0" w:color="auto"/>
      </w:divBdr>
    </w:div>
    <w:div w:id="1459489094">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4303188">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66119544">
      <w:bodyDiv w:val="1"/>
      <w:marLeft w:val="0"/>
      <w:marRight w:val="0"/>
      <w:marTop w:val="0"/>
      <w:marBottom w:val="0"/>
      <w:divBdr>
        <w:top w:val="none" w:sz="0" w:space="0" w:color="auto"/>
        <w:left w:val="none" w:sz="0" w:space="0" w:color="auto"/>
        <w:bottom w:val="none" w:sz="0" w:space="0" w:color="auto"/>
        <w:right w:val="none" w:sz="0" w:space="0" w:color="auto"/>
      </w:divBdr>
    </w:div>
    <w:div w:id="1468157608">
      <w:bodyDiv w:val="1"/>
      <w:marLeft w:val="0"/>
      <w:marRight w:val="0"/>
      <w:marTop w:val="0"/>
      <w:marBottom w:val="0"/>
      <w:divBdr>
        <w:top w:val="none" w:sz="0" w:space="0" w:color="auto"/>
        <w:left w:val="none" w:sz="0" w:space="0" w:color="auto"/>
        <w:bottom w:val="none" w:sz="0" w:space="0" w:color="auto"/>
        <w:right w:val="none" w:sz="0" w:space="0" w:color="auto"/>
      </w:divBdr>
    </w:div>
    <w:div w:id="1468206617">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2599844">
      <w:bodyDiv w:val="1"/>
      <w:marLeft w:val="0"/>
      <w:marRight w:val="0"/>
      <w:marTop w:val="0"/>
      <w:marBottom w:val="0"/>
      <w:divBdr>
        <w:top w:val="none" w:sz="0" w:space="0" w:color="auto"/>
        <w:left w:val="none" w:sz="0" w:space="0" w:color="auto"/>
        <w:bottom w:val="none" w:sz="0" w:space="0" w:color="auto"/>
        <w:right w:val="none" w:sz="0" w:space="0" w:color="auto"/>
      </w:divBdr>
    </w:div>
    <w:div w:id="1473476990">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79495972">
      <w:bodyDiv w:val="1"/>
      <w:marLeft w:val="0"/>
      <w:marRight w:val="0"/>
      <w:marTop w:val="0"/>
      <w:marBottom w:val="0"/>
      <w:divBdr>
        <w:top w:val="none" w:sz="0" w:space="0" w:color="auto"/>
        <w:left w:val="none" w:sz="0" w:space="0" w:color="auto"/>
        <w:bottom w:val="none" w:sz="0" w:space="0" w:color="auto"/>
        <w:right w:val="none" w:sz="0" w:space="0" w:color="auto"/>
      </w:divBdr>
    </w:div>
    <w:div w:id="1480463887">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4993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119909">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070422">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7262293">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498380655">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4007162">
      <w:bodyDiv w:val="1"/>
      <w:marLeft w:val="0"/>
      <w:marRight w:val="0"/>
      <w:marTop w:val="0"/>
      <w:marBottom w:val="0"/>
      <w:divBdr>
        <w:top w:val="none" w:sz="0" w:space="0" w:color="auto"/>
        <w:left w:val="none" w:sz="0" w:space="0" w:color="auto"/>
        <w:bottom w:val="none" w:sz="0" w:space="0" w:color="auto"/>
        <w:right w:val="none" w:sz="0" w:space="0" w:color="auto"/>
      </w:divBdr>
    </w:div>
    <w:div w:id="1504083881">
      <w:bodyDiv w:val="1"/>
      <w:marLeft w:val="0"/>
      <w:marRight w:val="0"/>
      <w:marTop w:val="0"/>
      <w:marBottom w:val="0"/>
      <w:divBdr>
        <w:top w:val="none" w:sz="0" w:space="0" w:color="auto"/>
        <w:left w:val="none" w:sz="0" w:space="0" w:color="auto"/>
        <w:bottom w:val="none" w:sz="0" w:space="0" w:color="auto"/>
        <w:right w:val="none" w:sz="0" w:space="0" w:color="auto"/>
      </w:divBdr>
    </w:div>
    <w:div w:id="1504392629">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0873813">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3909365">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27333445">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4611215">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3245875">
      <w:bodyDiv w:val="1"/>
      <w:marLeft w:val="0"/>
      <w:marRight w:val="0"/>
      <w:marTop w:val="0"/>
      <w:marBottom w:val="0"/>
      <w:divBdr>
        <w:top w:val="none" w:sz="0" w:space="0" w:color="auto"/>
        <w:left w:val="none" w:sz="0" w:space="0" w:color="auto"/>
        <w:bottom w:val="none" w:sz="0" w:space="0" w:color="auto"/>
        <w:right w:val="none" w:sz="0" w:space="0" w:color="auto"/>
      </w:divBdr>
    </w:div>
    <w:div w:id="1543786665">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4516216">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216679">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43138">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7907065">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41353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608983">
      <w:bodyDiv w:val="1"/>
      <w:marLeft w:val="0"/>
      <w:marRight w:val="0"/>
      <w:marTop w:val="0"/>
      <w:marBottom w:val="0"/>
      <w:divBdr>
        <w:top w:val="none" w:sz="0" w:space="0" w:color="auto"/>
        <w:left w:val="none" w:sz="0" w:space="0" w:color="auto"/>
        <w:bottom w:val="none" w:sz="0" w:space="0" w:color="auto"/>
        <w:right w:val="none" w:sz="0" w:space="0" w:color="auto"/>
      </w:divBdr>
    </w:div>
    <w:div w:id="1550875088">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5504551">
      <w:bodyDiv w:val="1"/>
      <w:marLeft w:val="0"/>
      <w:marRight w:val="0"/>
      <w:marTop w:val="0"/>
      <w:marBottom w:val="0"/>
      <w:divBdr>
        <w:top w:val="none" w:sz="0" w:space="0" w:color="auto"/>
        <w:left w:val="none" w:sz="0" w:space="0" w:color="auto"/>
        <w:bottom w:val="none" w:sz="0" w:space="0" w:color="auto"/>
        <w:right w:val="none" w:sz="0" w:space="0" w:color="auto"/>
      </w:divBdr>
    </w:div>
    <w:div w:id="1556117653">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396891">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562805">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4776302">
      <w:bodyDiv w:val="1"/>
      <w:marLeft w:val="0"/>
      <w:marRight w:val="0"/>
      <w:marTop w:val="0"/>
      <w:marBottom w:val="0"/>
      <w:divBdr>
        <w:top w:val="none" w:sz="0" w:space="0" w:color="auto"/>
        <w:left w:val="none" w:sz="0" w:space="0" w:color="auto"/>
        <w:bottom w:val="none" w:sz="0" w:space="0" w:color="auto"/>
        <w:right w:val="none" w:sz="0" w:space="0" w:color="auto"/>
      </w:divBdr>
    </w:div>
    <w:div w:id="1576738780">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8661">
      <w:bodyDiv w:val="1"/>
      <w:marLeft w:val="0"/>
      <w:marRight w:val="0"/>
      <w:marTop w:val="0"/>
      <w:marBottom w:val="0"/>
      <w:divBdr>
        <w:top w:val="none" w:sz="0" w:space="0" w:color="auto"/>
        <w:left w:val="none" w:sz="0" w:space="0" w:color="auto"/>
        <w:bottom w:val="none" w:sz="0" w:space="0" w:color="auto"/>
        <w:right w:val="none" w:sz="0" w:space="0" w:color="auto"/>
      </w:divBdr>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79708224">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2906560">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3761646">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5409041">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7300905">
      <w:bodyDiv w:val="1"/>
      <w:marLeft w:val="0"/>
      <w:marRight w:val="0"/>
      <w:marTop w:val="0"/>
      <w:marBottom w:val="0"/>
      <w:divBdr>
        <w:top w:val="none" w:sz="0" w:space="0" w:color="auto"/>
        <w:left w:val="none" w:sz="0" w:space="0" w:color="auto"/>
        <w:bottom w:val="none" w:sz="0" w:space="0" w:color="auto"/>
        <w:right w:val="none" w:sz="0" w:space="0" w:color="auto"/>
      </w:divBdr>
    </w:div>
    <w:div w:id="158737999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3317200">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6016786">
      <w:bodyDiv w:val="1"/>
      <w:marLeft w:val="0"/>
      <w:marRight w:val="0"/>
      <w:marTop w:val="0"/>
      <w:marBottom w:val="0"/>
      <w:divBdr>
        <w:top w:val="none" w:sz="0" w:space="0" w:color="auto"/>
        <w:left w:val="none" w:sz="0" w:space="0" w:color="auto"/>
        <w:bottom w:val="none" w:sz="0" w:space="0" w:color="auto"/>
        <w:right w:val="none" w:sz="0" w:space="0" w:color="auto"/>
      </w:divBdr>
    </w:div>
    <w:div w:id="1598362139">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6880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447131">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2228621">
      <w:bodyDiv w:val="1"/>
      <w:marLeft w:val="0"/>
      <w:marRight w:val="0"/>
      <w:marTop w:val="0"/>
      <w:marBottom w:val="0"/>
      <w:divBdr>
        <w:top w:val="none" w:sz="0" w:space="0" w:color="auto"/>
        <w:left w:val="none" w:sz="0" w:space="0" w:color="auto"/>
        <w:bottom w:val="none" w:sz="0" w:space="0" w:color="auto"/>
        <w:right w:val="none" w:sz="0" w:space="0" w:color="auto"/>
      </w:divBdr>
    </w:div>
    <w:div w:id="1622885059">
      <w:bodyDiv w:val="1"/>
      <w:marLeft w:val="0"/>
      <w:marRight w:val="0"/>
      <w:marTop w:val="0"/>
      <w:marBottom w:val="0"/>
      <w:divBdr>
        <w:top w:val="none" w:sz="0" w:space="0" w:color="auto"/>
        <w:left w:val="none" w:sz="0" w:space="0" w:color="auto"/>
        <w:bottom w:val="none" w:sz="0" w:space="0" w:color="auto"/>
        <w:right w:val="none" w:sz="0" w:space="0" w:color="auto"/>
      </w:divBdr>
    </w:div>
    <w:div w:id="1623195900">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034396">
      <w:bodyDiv w:val="1"/>
      <w:marLeft w:val="0"/>
      <w:marRight w:val="0"/>
      <w:marTop w:val="0"/>
      <w:marBottom w:val="0"/>
      <w:divBdr>
        <w:top w:val="none" w:sz="0" w:space="0" w:color="auto"/>
        <w:left w:val="none" w:sz="0" w:space="0" w:color="auto"/>
        <w:bottom w:val="none" w:sz="0" w:space="0" w:color="auto"/>
        <w:right w:val="none" w:sz="0" w:space="0" w:color="auto"/>
      </w:divBdr>
    </w:div>
    <w:div w:id="1626080759">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3712717">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38563646">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1182057">
      <w:bodyDiv w:val="1"/>
      <w:marLeft w:val="0"/>
      <w:marRight w:val="0"/>
      <w:marTop w:val="0"/>
      <w:marBottom w:val="0"/>
      <w:divBdr>
        <w:top w:val="none" w:sz="0" w:space="0" w:color="auto"/>
        <w:left w:val="none" w:sz="0" w:space="0" w:color="auto"/>
        <w:bottom w:val="none" w:sz="0" w:space="0" w:color="auto"/>
        <w:right w:val="none" w:sz="0" w:space="0" w:color="auto"/>
      </w:divBdr>
    </w:div>
    <w:div w:id="1642032800">
      <w:bodyDiv w:val="1"/>
      <w:marLeft w:val="0"/>
      <w:marRight w:val="0"/>
      <w:marTop w:val="0"/>
      <w:marBottom w:val="0"/>
      <w:divBdr>
        <w:top w:val="none" w:sz="0" w:space="0" w:color="auto"/>
        <w:left w:val="none" w:sz="0" w:space="0" w:color="auto"/>
        <w:bottom w:val="none" w:sz="0" w:space="0" w:color="auto"/>
        <w:right w:val="none" w:sz="0" w:space="0" w:color="auto"/>
      </w:divBdr>
    </w:div>
    <w:div w:id="1642347677">
      <w:bodyDiv w:val="1"/>
      <w:marLeft w:val="0"/>
      <w:marRight w:val="0"/>
      <w:marTop w:val="0"/>
      <w:marBottom w:val="0"/>
      <w:divBdr>
        <w:top w:val="none" w:sz="0" w:space="0" w:color="auto"/>
        <w:left w:val="none" w:sz="0" w:space="0" w:color="auto"/>
        <w:bottom w:val="none" w:sz="0" w:space="0" w:color="auto"/>
        <w:right w:val="none" w:sz="0" w:space="0" w:color="auto"/>
      </w:divBdr>
    </w:div>
    <w:div w:id="1642924589">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5538">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49556800">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128833">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102487">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38196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0883330">
      <w:bodyDiv w:val="1"/>
      <w:marLeft w:val="0"/>
      <w:marRight w:val="0"/>
      <w:marTop w:val="0"/>
      <w:marBottom w:val="0"/>
      <w:divBdr>
        <w:top w:val="none" w:sz="0" w:space="0" w:color="auto"/>
        <w:left w:val="none" w:sz="0" w:space="0" w:color="auto"/>
        <w:bottom w:val="none" w:sz="0" w:space="0" w:color="auto"/>
        <w:right w:val="none" w:sz="0" w:space="0" w:color="auto"/>
      </w:divBdr>
    </w:div>
    <w:div w:id="1662418071">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624427">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6933441">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7685251">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190004">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8770776">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1033">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1809005">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479072">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285748">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5937003">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677611">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2729947">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6537088">
      <w:bodyDiv w:val="1"/>
      <w:marLeft w:val="0"/>
      <w:marRight w:val="0"/>
      <w:marTop w:val="0"/>
      <w:marBottom w:val="0"/>
      <w:divBdr>
        <w:top w:val="none" w:sz="0" w:space="0" w:color="auto"/>
        <w:left w:val="none" w:sz="0" w:space="0" w:color="auto"/>
        <w:bottom w:val="none" w:sz="0" w:space="0" w:color="auto"/>
        <w:right w:val="none" w:sz="0" w:space="0" w:color="auto"/>
      </w:divBdr>
    </w:div>
    <w:div w:id="1696661673">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0080380">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824670">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8722600">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158627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555962">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5786069">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2196477">
      <w:bodyDiv w:val="1"/>
      <w:marLeft w:val="0"/>
      <w:marRight w:val="0"/>
      <w:marTop w:val="0"/>
      <w:marBottom w:val="0"/>
      <w:divBdr>
        <w:top w:val="none" w:sz="0" w:space="0" w:color="auto"/>
        <w:left w:val="none" w:sz="0" w:space="0" w:color="auto"/>
        <w:bottom w:val="none" w:sz="0" w:space="0" w:color="auto"/>
        <w:right w:val="none" w:sz="0" w:space="0" w:color="auto"/>
      </w:divBdr>
    </w:div>
    <w:div w:id="1732850090">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350240">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6783037">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8280663">
      <w:bodyDiv w:val="1"/>
      <w:marLeft w:val="0"/>
      <w:marRight w:val="0"/>
      <w:marTop w:val="0"/>
      <w:marBottom w:val="0"/>
      <w:divBdr>
        <w:top w:val="none" w:sz="0" w:space="0" w:color="auto"/>
        <w:left w:val="none" w:sz="0" w:space="0" w:color="auto"/>
        <w:bottom w:val="none" w:sz="0" w:space="0" w:color="auto"/>
        <w:right w:val="none" w:sz="0" w:space="0" w:color="auto"/>
      </w:divBdr>
    </w:div>
    <w:div w:id="1738286251">
      <w:bodyDiv w:val="1"/>
      <w:marLeft w:val="0"/>
      <w:marRight w:val="0"/>
      <w:marTop w:val="0"/>
      <w:marBottom w:val="0"/>
      <w:divBdr>
        <w:top w:val="none" w:sz="0" w:space="0" w:color="auto"/>
        <w:left w:val="none" w:sz="0" w:space="0" w:color="auto"/>
        <w:bottom w:val="none" w:sz="0" w:space="0" w:color="auto"/>
        <w:right w:val="none" w:sz="0" w:space="0" w:color="auto"/>
      </w:divBdr>
    </w:div>
    <w:div w:id="1738363243">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2216430">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066548">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0541728">
      <w:bodyDiv w:val="1"/>
      <w:marLeft w:val="0"/>
      <w:marRight w:val="0"/>
      <w:marTop w:val="0"/>
      <w:marBottom w:val="0"/>
      <w:divBdr>
        <w:top w:val="none" w:sz="0" w:space="0" w:color="auto"/>
        <w:left w:val="none" w:sz="0" w:space="0" w:color="auto"/>
        <w:bottom w:val="none" w:sz="0" w:space="0" w:color="auto"/>
        <w:right w:val="none" w:sz="0" w:space="0" w:color="auto"/>
      </w:divBdr>
    </w:div>
    <w:div w:id="1750887254">
      <w:bodyDiv w:val="1"/>
      <w:marLeft w:val="0"/>
      <w:marRight w:val="0"/>
      <w:marTop w:val="0"/>
      <w:marBottom w:val="0"/>
      <w:divBdr>
        <w:top w:val="none" w:sz="0" w:space="0" w:color="auto"/>
        <w:left w:val="none" w:sz="0" w:space="0" w:color="auto"/>
        <w:bottom w:val="none" w:sz="0" w:space="0" w:color="auto"/>
        <w:right w:val="none" w:sz="0" w:space="0" w:color="auto"/>
      </w:divBdr>
    </w:div>
    <w:div w:id="1754817601">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050230">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7943273">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59717027">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226374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421546">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5957696">
      <w:bodyDiv w:val="1"/>
      <w:marLeft w:val="0"/>
      <w:marRight w:val="0"/>
      <w:marTop w:val="0"/>
      <w:marBottom w:val="0"/>
      <w:divBdr>
        <w:top w:val="none" w:sz="0" w:space="0" w:color="auto"/>
        <w:left w:val="none" w:sz="0" w:space="0" w:color="auto"/>
        <w:bottom w:val="none" w:sz="0" w:space="0" w:color="auto"/>
        <w:right w:val="none" w:sz="0" w:space="0" w:color="auto"/>
      </w:divBdr>
    </w:div>
    <w:div w:id="1766144636">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3895073">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7365404">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069648">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4570055">
      <w:bodyDiv w:val="1"/>
      <w:marLeft w:val="0"/>
      <w:marRight w:val="0"/>
      <w:marTop w:val="0"/>
      <w:marBottom w:val="0"/>
      <w:divBdr>
        <w:top w:val="none" w:sz="0" w:space="0" w:color="auto"/>
        <w:left w:val="none" w:sz="0" w:space="0" w:color="auto"/>
        <w:bottom w:val="none" w:sz="0" w:space="0" w:color="auto"/>
        <w:right w:val="none" w:sz="0" w:space="0" w:color="auto"/>
      </w:divBdr>
    </w:div>
    <w:div w:id="1784840176">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000722">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8618175">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790660422">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3553391">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4252743">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6213989">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7747310">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799565452">
      <w:bodyDiv w:val="1"/>
      <w:marLeft w:val="0"/>
      <w:marRight w:val="0"/>
      <w:marTop w:val="0"/>
      <w:marBottom w:val="0"/>
      <w:divBdr>
        <w:top w:val="none" w:sz="0" w:space="0" w:color="auto"/>
        <w:left w:val="none" w:sz="0" w:space="0" w:color="auto"/>
        <w:bottom w:val="none" w:sz="0" w:space="0" w:color="auto"/>
        <w:right w:val="none" w:sz="0" w:space="0" w:color="auto"/>
      </w:divBdr>
    </w:div>
    <w:div w:id="1799909795">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2843776">
      <w:bodyDiv w:val="1"/>
      <w:marLeft w:val="0"/>
      <w:marRight w:val="0"/>
      <w:marTop w:val="0"/>
      <w:marBottom w:val="0"/>
      <w:divBdr>
        <w:top w:val="none" w:sz="0" w:space="0" w:color="auto"/>
        <w:left w:val="none" w:sz="0" w:space="0" w:color="auto"/>
        <w:bottom w:val="none" w:sz="0" w:space="0" w:color="auto"/>
        <w:right w:val="none" w:sz="0" w:space="0" w:color="auto"/>
      </w:divBdr>
    </w:div>
    <w:div w:id="1803302478">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1900243">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2480042">
      <w:bodyDiv w:val="1"/>
      <w:marLeft w:val="0"/>
      <w:marRight w:val="0"/>
      <w:marTop w:val="0"/>
      <w:marBottom w:val="0"/>
      <w:divBdr>
        <w:top w:val="none" w:sz="0" w:space="0" w:color="auto"/>
        <w:left w:val="none" w:sz="0" w:space="0" w:color="auto"/>
        <w:bottom w:val="none" w:sz="0" w:space="0" w:color="auto"/>
        <w:right w:val="none" w:sz="0" w:space="0" w:color="auto"/>
      </w:divBdr>
    </w:div>
    <w:div w:id="1812744785">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366880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5560122">
      <w:bodyDiv w:val="1"/>
      <w:marLeft w:val="0"/>
      <w:marRight w:val="0"/>
      <w:marTop w:val="0"/>
      <w:marBottom w:val="0"/>
      <w:divBdr>
        <w:top w:val="none" w:sz="0" w:space="0" w:color="auto"/>
        <w:left w:val="none" w:sz="0" w:space="0" w:color="auto"/>
        <w:bottom w:val="none" w:sz="0" w:space="0" w:color="auto"/>
        <w:right w:val="none" w:sz="0" w:space="0" w:color="auto"/>
      </w:divBdr>
    </w:div>
    <w:div w:id="1816146392">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8375026">
      <w:bodyDiv w:val="1"/>
      <w:marLeft w:val="0"/>
      <w:marRight w:val="0"/>
      <w:marTop w:val="0"/>
      <w:marBottom w:val="0"/>
      <w:divBdr>
        <w:top w:val="none" w:sz="0" w:space="0" w:color="auto"/>
        <w:left w:val="none" w:sz="0" w:space="0" w:color="auto"/>
        <w:bottom w:val="none" w:sz="0" w:space="0" w:color="auto"/>
        <w:right w:val="none" w:sz="0" w:space="0" w:color="auto"/>
      </w:divBdr>
    </w:div>
    <w:div w:id="1818721834">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2943079">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5755611">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72895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5701715">
      <w:bodyDiv w:val="1"/>
      <w:marLeft w:val="0"/>
      <w:marRight w:val="0"/>
      <w:marTop w:val="0"/>
      <w:marBottom w:val="0"/>
      <w:divBdr>
        <w:top w:val="none" w:sz="0" w:space="0" w:color="auto"/>
        <w:left w:val="none" w:sz="0" w:space="0" w:color="auto"/>
        <w:bottom w:val="none" w:sz="0" w:space="0" w:color="auto"/>
        <w:right w:val="none" w:sz="0" w:space="0" w:color="auto"/>
      </w:divBdr>
    </w:div>
    <w:div w:id="1846898218">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082851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2600866">
      <w:bodyDiv w:val="1"/>
      <w:marLeft w:val="0"/>
      <w:marRight w:val="0"/>
      <w:marTop w:val="0"/>
      <w:marBottom w:val="0"/>
      <w:divBdr>
        <w:top w:val="none" w:sz="0" w:space="0" w:color="auto"/>
        <w:left w:val="none" w:sz="0" w:space="0" w:color="auto"/>
        <w:bottom w:val="none" w:sz="0" w:space="0" w:color="auto"/>
        <w:right w:val="none" w:sz="0" w:space="0" w:color="auto"/>
      </w:divBdr>
    </w:div>
    <w:div w:id="1853453235">
      <w:bodyDiv w:val="1"/>
      <w:marLeft w:val="0"/>
      <w:marRight w:val="0"/>
      <w:marTop w:val="0"/>
      <w:marBottom w:val="0"/>
      <w:divBdr>
        <w:top w:val="none" w:sz="0" w:space="0" w:color="auto"/>
        <w:left w:val="none" w:sz="0" w:space="0" w:color="auto"/>
        <w:bottom w:val="none" w:sz="0" w:space="0" w:color="auto"/>
        <w:right w:val="none" w:sz="0" w:space="0" w:color="auto"/>
      </w:divBdr>
    </w:div>
    <w:div w:id="1855727005">
      <w:bodyDiv w:val="1"/>
      <w:marLeft w:val="0"/>
      <w:marRight w:val="0"/>
      <w:marTop w:val="0"/>
      <w:marBottom w:val="0"/>
      <w:divBdr>
        <w:top w:val="none" w:sz="0" w:space="0" w:color="auto"/>
        <w:left w:val="none" w:sz="0" w:space="0" w:color="auto"/>
        <w:bottom w:val="none" w:sz="0" w:space="0" w:color="auto"/>
        <w:right w:val="none" w:sz="0" w:space="0" w:color="auto"/>
      </w:divBdr>
    </w:div>
    <w:div w:id="1856460040">
      <w:bodyDiv w:val="1"/>
      <w:marLeft w:val="0"/>
      <w:marRight w:val="0"/>
      <w:marTop w:val="0"/>
      <w:marBottom w:val="0"/>
      <w:divBdr>
        <w:top w:val="none" w:sz="0" w:space="0" w:color="auto"/>
        <w:left w:val="none" w:sz="0" w:space="0" w:color="auto"/>
        <w:bottom w:val="none" w:sz="0" w:space="0" w:color="auto"/>
        <w:right w:val="none" w:sz="0" w:space="0" w:color="auto"/>
      </w:divBdr>
    </w:div>
    <w:div w:id="1857116096">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305424">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58500398">
      <w:bodyDiv w:val="1"/>
      <w:marLeft w:val="0"/>
      <w:marRight w:val="0"/>
      <w:marTop w:val="0"/>
      <w:marBottom w:val="0"/>
      <w:divBdr>
        <w:top w:val="none" w:sz="0" w:space="0" w:color="auto"/>
        <w:left w:val="none" w:sz="0" w:space="0" w:color="auto"/>
        <w:bottom w:val="none" w:sz="0" w:space="0" w:color="auto"/>
        <w:right w:val="none" w:sz="0" w:space="0" w:color="auto"/>
      </w:divBdr>
    </w:div>
    <w:div w:id="1858960495">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3516670">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6289983">
      <w:bodyDiv w:val="1"/>
      <w:marLeft w:val="0"/>
      <w:marRight w:val="0"/>
      <w:marTop w:val="0"/>
      <w:marBottom w:val="0"/>
      <w:divBdr>
        <w:top w:val="none" w:sz="0" w:space="0" w:color="auto"/>
        <w:left w:val="none" w:sz="0" w:space="0" w:color="auto"/>
        <w:bottom w:val="none" w:sz="0" w:space="0" w:color="auto"/>
        <w:right w:val="none" w:sz="0" w:space="0" w:color="auto"/>
      </w:divBdr>
    </w:div>
    <w:div w:id="1866484181">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8054603">
      <w:bodyDiv w:val="1"/>
      <w:marLeft w:val="0"/>
      <w:marRight w:val="0"/>
      <w:marTop w:val="0"/>
      <w:marBottom w:val="0"/>
      <w:divBdr>
        <w:top w:val="none" w:sz="0" w:space="0" w:color="auto"/>
        <w:left w:val="none" w:sz="0" w:space="0" w:color="auto"/>
        <w:bottom w:val="none" w:sz="0" w:space="0" w:color="auto"/>
        <w:right w:val="none" w:sz="0" w:space="0" w:color="auto"/>
      </w:divBdr>
    </w:div>
    <w:div w:id="1868131638">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69295679">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1064188">
      <w:bodyDiv w:val="1"/>
      <w:marLeft w:val="0"/>
      <w:marRight w:val="0"/>
      <w:marTop w:val="0"/>
      <w:marBottom w:val="0"/>
      <w:divBdr>
        <w:top w:val="none" w:sz="0" w:space="0" w:color="auto"/>
        <w:left w:val="none" w:sz="0" w:space="0" w:color="auto"/>
        <w:bottom w:val="none" w:sz="0" w:space="0" w:color="auto"/>
        <w:right w:val="none" w:sz="0" w:space="0" w:color="auto"/>
      </w:divBdr>
    </w:div>
    <w:div w:id="1871841457">
      <w:bodyDiv w:val="1"/>
      <w:marLeft w:val="0"/>
      <w:marRight w:val="0"/>
      <w:marTop w:val="0"/>
      <w:marBottom w:val="0"/>
      <w:divBdr>
        <w:top w:val="none" w:sz="0" w:space="0" w:color="auto"/>
        <w:left w:val="none" w:sz="0" w:space="0" w:color="auto"/>
        <w:bottom w:val="none" w:sz="0" w:space="0" w:color="auto"/>
        <w:right w:val="none" w:sz="0" w:space="0" w:color="auto"/>
      </w:divBdr>
    </w:div>
    <w:div w:id="1872497550">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3567798">
      <w:bodyDiv w:val="1"/>
      <w:marLeft w:val="0"/>
      <w:marRight w:val="0"/>
      <w:marTop w:val="0"/>
      <w:marBottom w:val="0"/>
      <w:divBdr>
        <w:top w:val="none" w:sz="0" w:space="0" w:color="auto"/>
        <w:left w:val="none" w:sz="0" w:space="0" w:color="auto"/>
        <w:bottom w:val="none" w:sz="0" w:space="0" w:color="auto"/>
        <w:right w:val="none" w:sz="0" w:space="0" w:color="auto"/>
      </w:divBdr>
    </w:div>
    <w:div w:id="1873762224">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5389930">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779597">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1867411">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177">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4636627">
      <w:bodyDiv w:val="1"/>
      <w:marLeft w:val="0"/>
      <w:marRight w:val="0"/>
      <w:marTop w:val="0"/>
      <w:marBottom w:val="0"/>
      <w:divBdr>
        <w:top w:val="none" w:sz="0" w:space="0" w:color="auto"/>
        <w:left w:val="none" w:sz="0" w:space="0" w:color="auto"/>
        <w:bottom w:val="none" w:sz="0" w:space="0" w:color="auto"/>
        <w:right w:val="none" w:sz="0" w:space="0" w:color="auto"/>
      </w:divBdr>
    </w:div>
    <w:div w:id="1886478990">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7568807">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487960">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4458794">
      <w:bodyDiv w:val="1"/>
      <w:marLeft w:val="0"/>
      <w:marRight w:val="0"/>
      <w:marTop w:val="0"/>
      <w:marBottom w:val="0"/>
      <w:divBdr>
        <w:top w:val="none" w:sz="0" w:space="0" w:color="auto"/>
        <w:left w:val="none" w:sz="0" w:space="0" w:color="auto"/>
        <w:bottom w:val="none" w:sz="0" w:space="0" w:color="auto"/>
        <w:right w:val="none" w:sz="0" w:space="0" w:color="auto"/>
      </w:divBdr>
    </w:div>
    <w:div w:id="1894851612">
      <w:bodyDiv w:val="1"/>
      <w:marLeft w:val="0"/>
      <w:marRight w:val="0"/>
      <w:marTop w:val="0"/>
      <w:marBottom w:val="0"/>
      <w:divBdr>
        <w:top w:val="none" w:sz="0" w:space="0" w:color="auto"/>
        <w:left w:val="none" w:sz="0" w:space="0" w:color="auto"/>
        <w:bottom w:val="none" w:sz="0" w:space="0" w:color="auto"/>
        <w:right w:val="none" w:sz="0" w:space="0" w:color="auto"/>
      </w:divBdr>
    </w:div>
    <w:div w:id="1895307893">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162573">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009637">
      <w:bodyDiv w:val="1"/>
      <w:marLeft w:val="0"/>
      <w:marRight w:val="0"/>
      <w:marTop w:val="0"/>
      <w:marBottom w:val="0"/>
      <w:divBdr>
        <w:top w:val="none" w:sz="0" w:space="0" w:color="auto"/>
        <w:left w:val="none" w:sz="0" w:space="0" w:color="auto"/>
        <w:bottom w:val="none" w:sz="0" w:space="0" w:color="auto"/>
        <w:right w:val="none" w:sz="0" w:space="0" w:color="auto"/>
      </w:divBdr>
    </w:div>
    <w:div w:id="1898659584">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3909821">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8028000">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073298">
      <w:bodyDiv w:val="1"/>
      <w:marLeft w:val="0"/>
      <w:marRight w:val="0"/>
      <w:marTop w:val="0"/>
      <w:marBottom w:val="0"/>
      <w:divBdr>
        <w:top w:val="none" w:sz="0" w:space="0" w:color="auto"/>
        <w:left w:val="none" w:sz="0" w:space="0" w:color="auto"/>
        <w:bottom w:val="none" w:sz="0" w:space="0" w:color="auto"/>
        <w:right w:val="none" w:sz="0" w:space="0" w:color="auto"/>
      </w:divBdr>
    </w:div>
    <w:div w:id="1910112325">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0819922">
      <w:bodyDiv w:val="1"/>
      <w:marLeft w:val="0"/>
      <w:marRight w:val="0"/>
      <w:marTop w:val="0"/>
      <w:marBottom w:val="0"/>
      <w:divBdr>
        <w:top w:val="none" w:sz="0" w:space="0" w:color="auto"/>
        <w:left w:val="none" w:sz="0" w:space="0" w:color="auto"/>
        <w:bottom w:val="none" w:sz="0" w:space="0" w:color="auto"/>
        <w:right w:val="none" w:sz="0" w:space="0" w:color="auto"/>
      </w:divBdr>
    </w:div>
    <w:div w:id="192479968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499379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29775965">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166666">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5555541">
      <w:bodyDiv w:val="1"/>
      <w:marLeft w:val="0"/>
      <w:marRight w:val="0"/>
      <w:marTop w:val="0"/>
      <w:marBottom w:val="0"/>
      <w:divBdr>
        <w:top w:val="none" w:sz="0" w:space="0" w:color="auto"/>
        <w:left w:val="none" w:sz="0" w:space="0" w:color="auto"/>
        <w:bottom w:val="none" w:sz="0" w:space="0" w:color="auto"/>
        <w:right w:val="none" w:sz="0" w:space="0" w:color="auto"/>
      </w:divBdr>
    </w:div>
    <w:div w:id="1935741946">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8825141">
      <w:bodyDiv w:val="1"/>
      <w:marLeft w:val="0"/>
      <w:marRight w:val="0"/>
      <w:marTop w:val="0"/>
      <w:marBottom w:val="0"/>
      <w:divBdr>
        <w:top w:val="none" w:sz="0" w:space="0" w:color="auto"/>
        <w:left w:val="none" w:sz="0" w:space="0" w:color="auto"/>
        <w:bottom w:val="none" w:sz="0" w:space="0" w:color="auto"/>
        <w:right w:val="none" w:sz="0" w:space="0" w:color="auto"/>
      </w:divBdr>
    </w:div>
    <w:div w:id="1938906984">
      <w:bodyDiv w:val="1"/>
      <w:marLeft w:val="0"/>
      <w:marRight w:val="0"/>
      <w:marTop w:val="0"/>
      <w:marBottom w:val="0"/>
      <w:divBdr>
        <w:top w:val="none" w:sz="0" w:space="0" w:color="auto"/>
        <w:left w:val="none" w:sz="0" w:space="0" w:color="auto"/>
        <w:bottom w:val="none" w:sz="0" w:space="0" w:color="auto"/>
        <w:right w:val="none" w:sz="0" w:space="0" w:color="auto"/>
      </w:divBdr>
    </w:div>
    <w:div w:id="1939175831">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7613876">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49578127">
      <w:bodyDiv w:val="1"/>
      <w:marLeft w:val="0"/>
      <w:marRight w:val="0"/>
      <w:marTop w:val="0"/>
      <w:marBottom w:val="0"/>
      <w:divBdr>
        <w:top w:val="none" w:sz="0" w:space="0" w:color="auto"/>
        <w:left w:val="none" w:sz="0" w:space="0" w:color="auto"/>
        <w:bottom w:val="none" w:sz="0" w:space="0" w:color="auto"/>
        <w:right w:val="none" w:sz="0" w:space="0" w:color="auto"/>
      </w:divBdr>
    </w:div>
    <w:div w:id="1949963534">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247043">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092630">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7323693">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6960615">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69554104">
      <w:bodyDiv w:val="1"/>
      <w:marLeft w:val="0"/>
      <w:marRight w:val="0"/>
      <w:marTop w:val="0"/>
      <w:marBottom w:val="0"/>
      <w:divBdr>
        <w:top w:val="none" w:sz="0" w:space="0" w:color="auto"/>
        <w:left w:val="none" w:sz="0" w:space="0" w:color="auto"/>
        <w:bottom w:val="none" w:sz="0" w:space="0" w:color="auto"/>
        <w:right w:val="none" w:sz="0" w:space="0" w:color="auto"/>
      </w:divBdr>
    </w:div>
    <w:div w:id="197016441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2056350">
      <w:bodyDiv w:val="1"/>
      <w:marLeft w:val="0"/>
      <w:marRight w:val="0"/>
      <w:marTop w:val="0"/>
      <w:marBottom w:val="0"/>
      <w:divBdr>
        <w:top w:val="none" w:sz="0" w:space="0" w:color="auto"/>
        <w:left w:val="none" w:sz="0" w:space="0" w:color="auto"/>
        <w:bottom w:val="none" w:sz="0" w:space="0" w:color="auto"/>
        <w:right w:val="none" w:sz="0" w:space="0" w:color="auto"/>
      </w:divBdr>
    </w:div>
    <w:div w:id="1973972590">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6327225">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8603412">
      <w:bodyDiv w:val="1"/>
      <w:marLeft w:val="0"/>
      <w:marRight w:val="0"/>
      <w:marTop w:val="0"/>
      <w:marBottom w:val="0"/>
      <w:divBdr>
        <w:top w:val="none" w:sz="0" w:space="0" w:color="auto"/>
        <w:left w:val="none" w:sz="0" w:space="0" w:color="auto"/>
        <w:bottom w:val="none" w:sz="0" w:space="0" w:color="auto"/>
        <w:right w:val="none" w:sz="0" w:space="0" w:color="auto"/>
      </w:divBdr>
    </w:div>
    <w:div w:id="1979410748">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374709">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2224965">
      <w:bodyDiv w:val="1"/>
      <w:marLeft w:val="0"/>
      <w:marRight w:val="0"/>
      <w:marTop w:val="0"/>
      <w:marBottom w:val="0"/>
      <w:divBdr>
        <w:top w:val="none" w:sz="0" w:space="0" w:color="auto"/>
        <w:left w:val="none" w:sz="0" w:space="0" w:color="auto"/>
        <w:bottom w:val="none" w:sz="0" w:space="0" w:color="auto"/>
        <w:right w:val="none" w:sz="0" w:space="0" w:color="auto"/>
      </w:divBdr>
    </w:div>
    <w:div w:id="1982493590">
      <w:bodyDiv w:val="1"/>
      <w:marLeft w:val="0"/>
      <w:marRight w:val="0"/>
      <w:marTop w:val="0"/>
      <w:marBottom w:val="0"/>
      <w:divBdr>
        <w:top w:val="none" w:sz="0" w:space="0" w:color="auto"/>
        <w:left w:val="none" w:sz="0" w:space="0" w:color="auto"/>
        <w:bottom w:val="none" w:sz="0" w:space="0" w:color="auto"/>
        <w:right w:val="none" w:sz="0" w:space="0" w:color="auto"/>
      </w:divBdr>
    </w:div>
    <w:div w:id="1982686790">
      <w:bodyDiv w:val="1"/>
      <w:marLeft w:val="0"/>
      <w:marRight w:val="0"/>
      <w:marTop w:val="0"/>
      <w:marBottom w:val="0"/>
      <w:divBdr>
        <w:top w:val="none" w:sz="0" w:space="0" w:color="auto"/>
        <w:left w:val="none" w:sz="0" w:space="0" w:color="auto"/>
        <w:bottom w:val="none" w:sz="0" w:space="0" w:color="auto"/>
        <w:right w:val="none" w:sz="0" w:space="0" w:color="auto"/>
      </w:divBdr>
    </w:div>
    <w:div w:id="1983390103">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7077569">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1707486">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603001">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222963">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071462">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0383245">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083700">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856765">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178466">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417867">
      <w:bodyDiv w:val="1"/>
      <w:marLeft w:val="0"/>
      <w:marRight w:val="0"/>
      <w:marTop w:val="0"/>
      <w:marBottom w:val="0"/>
      <w:divBdr>
        <w:top w:val="none" w:sz="0" w:space="0" w:color="auto"/>
        <w:left w:val="none" w:sz="0" w:space="0" w:color="auto"/>
        <w:bottom w:val="none" w:sz="0" w:space="0" w:color="auto"/>
        <w:right w:val="none" w:sz="0" w:space="0" w:color="auto"/>
      </w:divBdr>
    </w:div>
    <w:div w:id="2017614507">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7514689">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769583">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05494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3751303">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176843">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8770919">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1994568">
      <w:bodyDiv w:val="1"/>
      <w:marLeft w:val="0"/>
      <w:marRight w:val="0"/>
      <w:marTop w:val="0"/>
      <w:marBottom w:val="0"/>
      <w:divBdr>
        <w:top w:val="none" w:sz="0" w:space="0" w:color="auto"/>
        <w:left w:val="none" w:sz="0" w:space="0" w:color="auto"/>
        <w:bottom w:val="none" w:sz="0" w:space="0" w:color="auto"/>
        <w:right w:val="none" w:sz="0" w:space="0" w:color="auto"/>
      </w:divBdr>
    </w:div>
    <w:div w:id="2072076546">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2342584">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081346">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79401930">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1900306">
      <w:bodyDiv w:val="1"/>
      <w:marLeft w:val="0"/>
      <w:marRight w:val="0"/>
      <w:marTop w:val="0"/>
      <w:marBottom w:val="0"/>
      <w:divBdr>
        <w:top w:val="none" w:sz="0" w:space="0" w:color="auto"/>
        <w:left w:val="none" w:sz="0" w:space="0" w:color="auto"/>
        <w:bottom w:val="none" w:sz="0" w:space="0" w:color="auto"/>
        <w:right w:val="none" w:sz="0" w:space="0" w:color="auto"/>
      </w:divBdr>
    </w:div>
    <w:div w:id="2084721322">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1058">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8965173">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345373">
      <w:bodyDiv w:val="1"/>
      <w:marLeft w:val="0"/>
      <w:marRight w:val="0"/>
      <w:marTop w:val="0"/>
      <w:marBottom w:val="0"/>
      <w:divBdr>
        <w:top w:val="none" w:sz="0" w:space="0" w:color="auto"/>
        <w:left w:val="none" w:sz="0" w:space="0" w:color="auto"/>
        <w:bottom w:val="none" w:sz="0" w:space="0" w:color="auto"/>
        <w:right w:val="none" w:sz="0" w:space="0" w:color="auto"/>
      </w:divBdr>
    </w:div>
    <w:div w:id="2091389700">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467152">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099862097">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021642">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6417618">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425556">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737897">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084453">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1199239">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08586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8139145">
      <w:bodyDiv w:val="1"/>
      <w:marLeft w:val="0"/>
      <w:marRight w:val="0"/>
      <w:marTop w:val="0"/>
      <w:marBottom w:val="0"/>
      <w:divBdr>
        <w:top w:val="none" w:sz="0" w:space="0" w:color="auto"/>
        <w:left w:val="none" w:sz="0" w:space="0" w:color="auto"/>
        <w:bottom w:val="none" w:sz="0" w:space="0" w:color="auto"/>
        <w:right w:val="none" w:sz="0" w:space="0" w:color="auto"/>
      </w:divBdr>
    </w:div>
    <w:div w:id="2118863882">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56393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25028079">
      <w:bodyDiv w:val="1"/>
      <w:marLeft w:val="0"/>
      <w:marRight w:val="0"/>
      <w:marTop w:val="0"/>
      <w:marBottom w:val="0"/>
      <w:divBdr>
        <w:top w:val="none" w:sz="0" w:space="0" w:color="auto"/>
        <w:left w:val="none" w:sz="0" w:space="0" w:color="auto"/>
        <w:bottom w:val="none" w:sz="0" w:space="0" w:color="auto"/>
        <w:right w:val="none" w:sz="0" w:space="0" w:color="auto"/>
      </w:divBdr>
    </w:div>
    <w:div w:id="2125801328">
      <w:bodyDiv w:val="1"/>
      <w:marLeft w:val="0"/>
      <w:marRight w:val="0"/>
      <w:marTop w:val="0"/>
      <w:marBottom w:val="0"/>
      <w:divBdr>
        <w:top w:val="none" w:sz="0" w:space="0" w:color="auto"/>
        <w:left w:val="none" w:sz="0" w:space="0" w:color="auto"/>
        <w:bottom w:val="none" w:sz="0" w:space="0" w:color="auto"/>
        <w:right w:val="none" w:sz="0" w:space="0" w:color="auto"/>
      </w:divBdr>
    </w:div>
    <w:div w:id="2130198310">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3280726">
      <w:bodyDiv w:val="1"/>
      <w:marLeft w:val="0"/>
      <w:marRight w:val="0"/>
      <w:marTop w:val="0"/>
      <w:marBottom w:val="0"/>
      <w:divBdr>
        <w:top w:val="none" w:sz="0" w:space="0" w:color="auto"/>
        <w:left w:val="none" w:sz="0" w:space="0" w:color="auto"/>
        <w:bottom w:val="none" w:sz="0" w:space="0" w:color="auto"/>
        <w:right w:val="none" w:sz="0" w:space="0" w:color="auto"/>
      </w:divBdr>
    </w:div>
    <w:div w:id="2133673363">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100933">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38990843">
      <w:bodyDiv w:val="1"/>
      <w:marLeft w:val="0"/>
      <w:marRight w:val="0"/>
      <w:marTop w:val="0"/>
      <w:marBottom w:val="0"/>
      <w:divBdr>
        <w:top w:val="none" w:sz="0" w:space="0" w:color="auto"/>
        <w:left w:val="none" w:sz="0" w:space="0" w:color="auto"/>
        <w:bottom w:val="none" w:sz="0" w:space="0" w:color="auto"/>
        <w:right w:val="none" w:sz="0" w:space="0" w:color="auto"/>
      </w:divBdr>
    </w:div>
    <w:div w:id="2139952044">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0605712">
      <w:bodyDiv w:val="1"/>
      <w:marLeft w:val="0"/>
      <w:marRight w:val="0"/>
      <w:marTop w:val="0"/>
      <w:marBottom w:val="0"/>
      <w:divBdr>
        <w:top w:val="none" w:sz="0" w:space="0" w:color="auto"/>
        <w:left w:val="none" w:sz="0" w:space="0" w:color="auto"/>
        <w:bottom w:val="none" w:sz="0" w:space="0" w:color="auto"/>
        <w:right w:val="none" w:sz="0" w:space="0" w:color="auto"/>
      </w:divBdr>
    </w:div>
    <w:div w:id="2141263073">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6503184">
      <w:bodyDiv w:val="1"/>
      <w:marLeft w:val="0"/>
      <w:marRight w:val="0"/>
      <w:marTop w:val="0"/>
      <w:marBottom w:val="0"/>
      <w:divBdr>
        <w:top w:val="none" w:sz="0" w:space="0" w:color="auto"/>
        <w:left w:val="none" w:sz="0" w:space="0" w:color="auto"/>
        <w:bottom w:val="none" w:sz="0" w:space="0" w:color="auto"/>
        <w:right w:val="none" w:sz="0" w:space="0" w:color="auto"/>
      </w:divBdr>
    </w:div>
    <w:div w:id="2146971292">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gif"/><Relationship Id="rId21" Type="http://schemas.openxmlformats.org/officeDocument/2006/relationships/hyperlink" Target="https://www.electropedia.org/"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101.png"/><Relationship Id="rId138" Type="http://schemas.openxmlformats.org/officeDocument/2006/relationships/image" Target="media/image97.svg"/><Relationship Id="rId159" Type="http://schemas.openxmlformats.org/officeDocument/2006/relationships/image" Target="media/image120.png"/><Relationship Id="rId170" Type="http://schemas.openxmlformats.org/officeDocument/2006/relationships/image" Target="media/image131.svg"/><Relationship Id="rId191" Type="http://schemas.openxmlformats.org/officeDocument/2006/relationships/image" Target="media/image149.png"/><Relationship Id="rId205" Type="http://schemas.openxmlformats.org/officeDocument/2006/relationships/image" Target="media/image172.png"/><Relationship Id="rId107" Type="http://schemas.openxmlformats.org/officeDocument/2006/relationships/hyperlink" Target="https://upload.wikimedia.org/wikipedia/commons/0/03/Hairpin_clip.png" TargetMode="External"/><Relationship Id="rId11" Type="http://schemas.openxmlformats.org/officeDocument/2006/relationships/hyperlink" Target="http://www.iso.org" TargetMode="External"/><Relationship Id="rId32" Type="http://schemas.openxmlformats.org/officeDocument/2006/relationships/image" Target="media/image7.gif"/><Relationship Id="rId37" Type="http://schemas.openxmlformats.org/officeDocument/2006/relationships/image" Target="media/image1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gif"/><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sv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60.png"/><Relationship Id="rId160" Type="http://schemas.openxmlformats.org/officeDocument/2006/relationships/image" Target="media/image121.sv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53.png"/><Relationship Id="rId211" Type="http://schemas.openxmlformats.org/officeDocument/2006/relationships/theme" Target="theme/theme1.xml"/><Relationship Id="rId22" Type="http://schemas.openxmlformats.org/officeDocument/2006/relationships/image" Target="media/image1.png"/><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98.png"/><Relationship Id="rId80" Type="http://schemas.openxmlformats.org/officeDocument/2006/relationships/hyperlink" Target="https://en.wikipedia.org/wiki/Nut_(hardware)" TargetMode="External"/><Relationship Id="rId85" Type="http://schemas.openxmlformats.org/officeDocument/2006/relationships/hyperlink" Target="https://creativecommons.org/licenses/by-sa/3.0" TargetMode="External"/><Relationship Id="rId150" Type="http://schemas.openxmlformats.org/officeDocument/2006/relationships/image" Target="media/image111.sv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svg"/><Relationship Id="rId192" Type="http://schemas.openxmlformats.org/officeDocument/2006/relationships/image" Target="media/image159.png"/><Relationship Id="rId197" Type="http://schemas.openxmlformats.org/officeDocument/2006/relationships/image" Target="media/image152.png"/><Relationship Id="rId206" Type="http://schemas.openxmlformats.org/officeDocument/2006/relationships/image" Target="media/image162.png"/><Relationship Id="rId201" Type="http://schemas.openxmlformats.org/officeDocument/2006/relationships/image" Target="media/image155.jpeg"/><Relationship Id="rId12" Type="http://schemas.openxmlformats.org/officeDocument/2006/relationships/hyperlink" Target="https://www.iso.org/directives-and-policies.html" TargetMode="External"/><Relationship Id="rId17" Type="http://schemas.openxmlformats.org/officeDocument/2006/relationships/header" Target="header2.xm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9.gif"/><Relationship Id="rId91" Type="http://schemas.openxmlformats.org/officeDocument/2006/relationships/image" Target="media/image55.png"/><Relationship Id="rId96" Type="http://schemas.openxmlformats.org/officeDocument/2006/relationships/image" Target="media/image61.png"/><Relationship Id="rId140" Type="http://schemas.openxmlformats.org/officeDocument/2006/relationships/image" Target="media/image99.sv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svg"/><Relationship Id="rId182" Type="http://schemas.openxmlformats.org/officeDocument/2006/relationships/image" Target="media/image143.sv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90.gif"/><Relationship Id="rId130" Type="http://schemas.openxmlformats.org/officeDocument/2006/relationships/image" Target="media/image91.png"/><Relationship Id="rId135" Type="http://schemas.openxmlformats.org/officeDocument/2006/relationships/image" Target="media/image102.png"/><Relationship Id="rId151" Type="http://schemas.openxmlformats.org/officeDocument/2006/relationships/image" Target="media/image112.png"/><Relationship Id="rId156" Type="http://schemas.openxmlformats.org/officeDocument/2006/relationships/image" Target="media/image117.svg"/><Relationship Id="rId177" Type="http://schemas.openxmlformats.org/officeDocument/2006/relationships/image" Target="media/image138.png"/><Relationship Id="rId198" Type="http://schemas.openxmlformats.org/officeDocument/2006/relationships/image" Target="media/image165.png"/><Relationship Id="rId172" Type="http://schemas.openxmlformats.org/officeDocument/2006/relationships/image" Target="media/image133.svg"/><Relationship Id="rId193" Type="http://schemas.openxmlformats.org/officeDocument/2006/relationships/image" Target="media/image150.png"/><Relationship Id="rId202" Type="http://schemas.openxmlformats.org/officeDocument/2006/relationships/image" Target="media/image156.png"/><Relationship Id="rId207" Type="http://schemas.openxmlformats.org/officeDocument/2006/relationships/image" Target="media/image163.svg"/><Relationship Id="rId13" Type="http://schemas.openxmlformats.org/officeDocument/2006/relationships/hyperlink" Target="http://www.iso.org/patents" TargetMode="External"/><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hyperlink" Target="https://creativecommons.org/licenses/by-sa/3.0" TargetMode="External"/><Relationship Id="rId34" Type="http://schemas.openxmlformats.org/officeDocument/2006/relationships/hyperlink" Target="https://standards.iso.org/iso/pas/8329/ed-1/en/" TargetMode="External"/><Relationship Id="rId50"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0.png"/><Relationship Id="rId146" Type="http://schemas.openxmlformats.org/officeDocument/2006/relationships/image" Target="media/image107.svg"/><Relationship Id="rId167" Type="http://schemas.openxmlformats.org/officeDocument/2006/relationships/image" Target="media/image128.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7.png"/><Relationship Id="rId162" Type="http://schemas.openxmlformats.org/officeDocument/2006/relationships/image" Target="media/image123.sv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2.png"/><Relationship Id="rId87" Type="http://schemas.openxmlformats.org/officeDocument/2006/relationships/image" Target="media/image500.gif"/><Relationship Id="rId110" Type="http://schemas.openxmlformats.org/officeDocument/2006/relationships/image" Target="media/image72.png"/><Relationship Id="rId115" Type="http://schemas.openxmlformats.org/officeDocument/2006/relationships/image" Target="media/image78.jpeg"/><Relationship Id="rId131" Type="http://schemas.openxmlformats.org/officeDocument/2006/relationships/image" Target="media/image9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9.svg"/><Relationship Id="rId61" Type="http://schemas.openxmlformats.org/officeDocument/2006/relationships/image" Target="media/image33.png"/><Relationship Id="rId82" Type="http://schemas.openxmlformats.org/officeDocument/2006/relationships/image" Target="media/image56.png"/><Relationship Id="rId152" Type="http://schemas.openxmlformats.org/officeDocument/2006/relationships/image" Target="media/image113.svg"/><Relationship Id="rId173" Type="http://schemas.openxmlformats.org/officeDocument/2006/relationships/image" Target="media/image134.png"/><Relationship Id="rId194" Type="http://schemas.openxmlformats.org/officeDocument/2006/relationships/image" Target="media/image161.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footer" Target="footer3.xml"/><Relationship Id="rId19" Type="http://schemas.openxmlformats.org/officeDocument/2006/relationships/footer" Target="footer2.xml"/><Relationship Id="rId14" Type="http://schemas.openxmlformats.org/officeDocument/2006/relationships/hyperlink" Target="https://www.iso.org/foreword-supplementary-information.html" TargetMode="External"/><Relationship Id="rId30" Type="http://schemas.openxmlformats.org/officeDocument/2006/relationships/hyperlink" Target="http://www.w3.org/TR/xml11/" TargetMode="External"/><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sv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svg"/><Relationship Id="rId163" Type="http://schemas.openxmlformats.org/officeDocument/2006/relationships/image" Target="media/image124.png"/><Relationship Id="rId184" Type="http://schemas.openxmlformats.org/officeDocument/2006/relationships/image" Target="media/image145.svg"/><Relationship Id="rId189"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20.png"/><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image" Target="media/image96.png"/><Relationship Id="rId158" Type="http://schemas.openxmlformats.org/officeDocument/2006/relationships/image" Target="media/image119.svg"/><Relationship Id="rId20" Type="http://schemas.openxmlformats.org/officeDocument/2006/relationships/hyperlink" Target="https://www.iso.org/obp"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hyperlink" Target="http://creativecommons.org/licenses/by-sa/3.0/" TargetMode="External"/><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svg"/><Relationship Id="rId179" Type="http://schemas.openxmlformats.org/officeDocument/2006/relationships/image" Target="media/image140.png"/><Relationship Id="rId195" Type="http://schemas.openxmlformats.org/officeDocument/2006/relationships/image" Target="media/image151.png"/><Relationship Id="rId209" Type="http://schemas.openxmlformats.org/officeDocument/2006/relationships/footer" Target="footer4.xml"/><Relationship Id="rId190" Type="http://schemas.openxmlformats.org/officeDocument/2006/relationships/image" Target="media/image157.png"/><Relationship Id="rId204" Type="http://schemas.openxmlformats.org/officeDocument/2006/relationships/image" Target="media/image160.png"/><Relationship Id="rId15" Type="http://schemas.openxmlformats.org/officeDocument/2006/relationships/hyperlink" Target="https://www.iso.org/members.html"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svg"/><Relationship Id="rId164" Type="http://schemas.openxmlformats.org/officeDocument/2006/relationships/image" Target="media/image125.sv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svg"/><Relationship Id="rId210" Type="http://schemas.openxmlformats.org/officeDocument/2006/relationships/fontTable" Target="fontTable.xml"/><Relationship Id="rId26" Type="http://schemas.openxmlformats.org/officeDocument/2006/relationships/oleObject" Target="embeddings/Microsoft_PowerPoint_97-2003_Presentation.ppt"/><Relationship Id="rId47" Type="http://schemas.openxmlformats.org/officeDocument/2006/relationships/image" Target="media/image21.png"/><Relationship Id="rId68" Type="http://schemas.openxmlformats.org/officeDocument/2006/relationships/image" Target="media/image44.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5.svg"/><Relationship Id="rId175" Type="http://schemas.openxmlformats.org/officeDocument/2006/relationships/image" Target="media/image13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12</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15</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13</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11</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10</b:RefOrder>
  </b:Source>
  <b:Source>
    <b:Tag>XML10_2008</b:Tag>
    <b:SourceType>Book</b:SourceType>
    <b:Guid>{753064B7-66EA-4A2E-8401-E7EAB31CFD0D}</b:Guid>
    <b:LCID>en-US</b:LCID>
    <b:Author>
      <b:Author>
        <b:Corporate>The World Wide Web Consortium (W3C)</b:Corporate>
      </b:Author>
    </b:Author>
    <b:Title>Extensible Markup Language (XML) 1.0 (Fifth Edition)</b:Title>
    <b:Year>2008</b:Year>
    <b:City>Wakefield</b:City>
    <b:Publisher>W3C</b:Publisher>
    <b:StateProvince>MA</b:StateProvince>
    <b:CountryRegion>USA</b:CountryRegion>
    <b:ShortTitle>XML 1.0</b:ShortTitle>
    <b:Edition>5</b:Edition>
    <b:YearAccessed>2024</b:YearAccessed>
    <b:MonthAccessed>01</b:MonthAccessed>
    <b:DayAccessed>10</b:DayAccessed>
    <b:URL>https://www.w3.org/TR/2008/REC-xml-20081126/</b:URL>
    <b:RefOrder>2</b:RefOrder>
  </b:Source>
  <b:Source>
    <b:Tag>XML11_2006</b:Tag>
    <b:SourceType>Book</b:SourceType>
    <b:Guid>{149168CB-A7DE-45F8-8A85-CCA41756BCFB}</b:Guid>
    <b:Title>Extensible Markup Language (XML) 1.1 (Second Edition)</b:Title>
    <b:Year>2006</b:Year>
    <b:City>Wakefield</b:City>
    <b:Publisher>W3C</b:Publisher>
    <b:LCID>en-US</b:LCID>
    <b:Author>
      <b:Author>
        <b:Corporate>The World Wide Web Consortium (W3C)</b:Corporate>
      </b:Author>
    </b:Author>
    <b:StateProvince>MA</b:StateProvince>
    <b:CountryRegion>USA</b:CountryRegion>
    <b:ShortTitle>XML 1.1</b:ShortTitle>
    <b:Edition>2</b:Edition>
    <b:YearAccessed>2024</b:YearAccessed>
    <b:MonthAccessed>01</b:MonthAccessed>
    <b:DayAccessed>10</b:DayAccessed>
    <b:URL>https://www.w3.org/TR/2006/REC-xml11-20060816/</b:URL>
    <b:RefOrder>3</b:RefOrder>
  </b:Source>
  <b:Source>
    <b:Tag>ISO10303_242</b:Tag>
    <b:SourceType>Book</b:SourceType>
    <b:Guid>{336F6A8C-9A31-4B2F-AB0B-D6D813E86683}</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Organization for Standardization</b:Corporate>
      </b:Author>
    </b:Author>
    <b:CountryRegion>Switzerland</b:CountryRegion>
    <b:StandardNumber>ISO 10303-242</b:StandardNumber>
    <b:RefOrder>1</b:RefOrder>
  </b:Source>
  <b:Source>
    <b:Tag>ISO8601</b:Tag>
    <b:SourceType>Book</b:SourceType>
    <b:Guid>{B4A878F6-869A-42F1-922F-8999BAFB31AA}</b:Guid>
    <b:Author>
      <b:Author>
        <b:Corporate>International Organization for Standardization</b:Corporate>
      </b:Author>
    </b:Author>
    <b:Title>ISO 8601: Data elements and interchange formats – Information interchange – Representation of dates and times</b:Title>
    <b:City>Geneva</b:City>
    <b:Publisher>ISO</b:Publisher>
    <b:CountryRegion>Switzerland</b:CountryRegion>
    <b:StandardNumber>ISO 8601</b:StandardNumber>
    <b:LCID>en-GB</b:LCID>
    <b:RefOrder>4</b:RefOrder>
  </b:Source>
  <b:Source>
    <b:Tag>ISO14882_2020</b:Tag>
    <b:SourceType>Book</b:SourceType>
    <b:Guid>{CC835B0C-1D0E-4AA1-84AD-FE833FC8865B}</b:Guid>
    <b:Title>ISO/IEC 14882:2020: Programming languages — C++</b:Title>
    <b:Year>2020</b:Year>
    <b:City>Geneva</b:City>
    <b:Publisher>ISO</b:Publisher>
    <b:LCID>en-GB</b:LCID>
    <b:Author>
      <b:Author>
        <b:Corporate>International Organization for Standardization</b:Corporate>
      </b:Author>
    </b:Author>
    <b:CountryRegion>Switzerland</b:CountryRegion>
    <b:StandardNumber>ISO/IEC 14882:2020</b:StandardNumber>
    <b:URL>https://www.iso.org/standard/79358.html</b:URL>
    <b:RefOrder>8</b:RefOrder>
  </b:Source>
  <b:Source>
    <b:Tag>ISO80000_1_2022</b:Tag>
    <b:SourceType>Book</b:SourceType>
    <b:Guid>{A600B62E-DBB8-4096-982B-B483487DD6AE}</b:Guid>
    <b:Title>ISO 80000-1:2022 — Quantities and units — Part 1: General</b:Title>
    <b:Year>2022</b:Year>
    <b:City>Geneva</b:City>
    <b:Publisher>ISO</b:Publisher>
    <b:LCID>en-GB</b:LCID>
    <b:Author>
      <b:Author>
        <b:Corporate>International Organization for Standardization</b:Corporate>
      </b:Author>
    </b:Author>
    <b:CountryRegion>Switzerland</b:CountryRegion>
    <b:StandardNumber>ISO 80000-1:2022</b:StandardNumber>
    <b:YearAccessed>2023</b:YearAccessed>
    <b:MonthAccessed>01</b:MonthAccessed>
    <b:DayAccessed>15</b:DayAccessed>
    <b:URL>https://www.iso.org/standard/76921.html</b:URL>
    <b:RefOrder>5</b:RefOrder>
  </b:Source>
  <b:Source>
    <b:Tag>NIST_SP811_2020</b:Tag>
    <b:SourceType>DocumentFromInternetSite</b:SourceType>
    <b:Guid>{F155A7C5-D972-4D2E-B22F-F3813A219080}</b:Guid>
    <b:Title>The NIST Guide for the Use of the International System of Units (SI)</b:Title>
    <b:Year>2020</b:Year>
    <b:LCID>en-US</b:LCID>
    <b:Author>
      <b:Author>
        <b:Corporate>National Institute of Standards and Technology (NIST)</b:Corporate>
      </b:Author>
    </b:Author>
    <b:Month>03</b:Month>
    <b:Day>04</b:Day>
    <b:YearAccessed>2024</b:YearAccessed>
    <b:MonthAccessed>01</b:MonthAccessed>
    <b:DayAccessed>24</b:DayAccessed>
    <b:URL>https://www.nist.gov/pml/special-publication-811</b:URL>
    <b:ShortTitle>NIST Guide to the SI</b:ShortTitle>
    <b:StandardNumber>NIST Special Publication 811</b:StandardNumber>
    <b:RefOrder>6</b:RefOrder>
  </b:Source>
  <b:Source>
    <b:Tag>ISO6507_2023</b:Tag>
    <b:SourceType>Book</b:SourceType>
    <b:Guid>{09F002A8-7EAC-4369-BCB4-A2CC4CF640E5}</b:Guid>
    <b:Title>ISO 6507:2023 — Metallic materials — Vickers hardness test</b:Title>
    <b:Year>2023</b:Year>
    <b:YearAccessed>2024</b:YearAccessed>
    <b:MonthAccessed>01</b:MonthAccessed>
    <b:DayAccessed>15</b:DayAccessed>
    <b:URL>https://www.iso.org/standard/83898.html</b:URL>
    <b:LCID>en-GB</b:LCID>
    <b:Author>
      <b:Author>
        <b:Corporate>International Organization for Standardization</b:Corporate>
      </b:Author>
    </b:Author>
    <b:City>Geneva</b:City>
    <b:Publisher>ISO</b:Publisher>
    <b:CountryRegion>Switzerland</b:CountryRegion>
    <b:StandardNumber>ISO 6507:2023</b:StandardNumber>
    <b:RefOrder>9</b:RefOrder>
  </b:Source>
  <b:Source>
    <b:Tag>MEDINA8307_with_xMCF</b:Tag>
    <b:SourceType>Report</b:SourceType>
    <b:Author>
      <b:Author>
        <b:Corporate>T-Systems International GmbH</b:Corporate>
      </b:Author>
    </b:Author>
    <b:Title>MEDINA 8.3.0.7 includes prototypic export of χMCF files</b:Title>
    <b:Year>2011-04-07</b:Year>
    <b:City>Leinfelden-Echterdingen, Germany</b:City>
    <b:LCID>en-US</b:LCID>
    <b:RefOrder>19</b:RefOrder>
  </b:Source>
  <b:Source>
    <b:Tag>Bet08</b:Tag>
    <b:SourceType>Report</b:SourceType>
    <b:Guid>{F89B494C-5425-4BBA-97B8-DCED2DDA0DE7}</b:Guid>
    <b:Author>
      <b:Author>
        <b:Corporate>Beta CAE System S.A.</b:Corporate>
      </b:Author>
    </b:Author>
    <b:Title>χMCF pilot in ANSA</b:Title>
    <b:Year>2008</b:Year>
    <b:City>Thessaloniki, Greece</b:City>
    <b:LCID>en-GB</b:LCID>
    <b:RefOrder>18</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 Germany</b:City>
    <b:URL>https://en.vda.de/en/services/Publications/xmcf.html</b:URL>
    <b:LCID>en-GB</b:LCID>
    <b:RefOrder>25</b:RefOrder>
  </b:Source>
  <b:Source>
    <b:Tag>FAT16</b:Tag>
    <b:SourceType>Report</b:SourceType>
    <b:Guid>{585BD62A-2BAD-4B85-A0A1-B111B874C76B}</b:Guid>
    <b:Author>
      <b:Author>
        <b:NameList>
          <b:Person>
            <b:Last>FAT-AK25</b:Last>
          </b:Person>
        </b:NameList>
      </b:Author>
    </b:Author>
    <b:Title>χMCF Extended Master Connection File: A Standard for Describing Connections and Joints in the Automotive Industry, Version 3.0 (FAT Schriftenreihe 286)</b:Title>
    <b:Year>2016</b:Year>
    <b:Publisher>VDA FAT-AK25</b:Publisher>
    <b:City>Berlin, Germany</b:City>
    <b:LCID>en-GB</b:LCID>
    <b:RefOrder>27</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 Germany</b:City>
    <b:Author>
      <b:Author>
        <b:NameList>
          <b:Person>
            <b:Last>FAT-AK25</b:Last>
          </b:Person>
        </b:NameList>
      </b:Author>
    </b:Author>
    <b:LCID>en-GB</b:LCID>
    <b:RefOrder>26</b:RefOrder>
  </b:Source>
  <b:Source>
    <b:Tag>CF+GZ+MW_NAFEMSDACH2016_xMCF</b:Tag>
    <b:SourceType>ConferenceProceedings</b:SourceType>
    <b:Title>χMCF zur Dokumentation von Fügeinformationen im PLM</b:Title>
    <b:Year>Apr. 2016</b:Year>
    <b:City>Bamberg, Germany</b:City>
    <b:LCID>de-DE</b:LCID>
    <b:Author>
      <b:Author>
        <b:NameList>
          <b:Person>
            <b:Last>Franke (PROSTEP AG)</b:Last>
            <b:First>Carsten</b:First>
          </b:Person>
          <b:Person>
            <b:Last>Zhang (Volkswagen AG)</b:Last>
            <b:First>Genbao</b:First>
          </b:Person>
          <b:Person>
            <b:Last>Weinert (Ford Germany)</b:Last>
            <b:First>Matthias</b:First>
          </b:Person>
        </b:NameList>
      </b:Author>
    </b:Author>
    <b:ConferenceName>Deutschsprachige NAFEMS Konferenz 2016: Berechnung und Simulation – Anwendungen, Entwicklungen, Trends</b:ConferenceName>
    <b:URL>https://www.nafems.org/publications/resource_center/c_apr_16_dach_29_2/</b:URL>
    <b:RefOrder>22</b:RefOrder>
  </b:Source>
  <b:Source>
    <b:Tag>CF+GZ+MW_NAFEMSSPDM2015_xMCF</b:Tag>
    <b:SourceType>ConferenceProceedings</b:SourceType>
    <b:Title>χMCF – Standard for Documenting Connection Information … and how SPDM can benefit</b:Title>
    <b:Year>Dec. 2015</b:Year>
    <b:City>Munich, Germany</b:City>
    <b:LCID>en-US</b:LCID>
    <b:Author>
      <b:Author>
        <b:NameList>
          <b:Person>
            <b:Last>Franke (PROSTEP AG)</b:Last>
            <b:First>Carsten</b:First>
          </b:Person>
          <b:Person>
            <b:Last>Zhang (Volkswagen AG)</b:Last>
            <b:First>Genbao</b:First>
          </b:Person>
          <b:Person>
            <b:Last>Weinert (Ford Germany)</b:Last>
            <b:First>Matthias</b:First>
          </b:Person>
        </b:NameList>
      </b:Author>
    </b:Author>
    <b:ConferenceName>NAFEMS European Conference: Simulation Process and Data Management</b:ConferenceName>
    <b:URL>https://www.nafems.org/publications/resource_center/c_dec_15_eu_1_7_2/</b:URL>
    <b:RefOrder>21</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 Germany</b:City>
    <b:LCID>en-GB</b:LCID>
    <b:RefOrder>17</b:RefOrder>
  </b:Source>
  <b:Source>
    <b:Tag>GZ+MW+CF+GT_BETACAE2017_xMCF</b:Tag>
    <b:SourceType>ConferenceProceedings</b:SourceType>
    <b:Title>χMCF: A standard for joint information, covering PLM</b:Title>
    <b:Year>June 2017</b:Year>
    <b:City>Thessaloniki, Greece</b:City>
    <b:LCID>en-US</b:LCID>
    <b:Author>
      <b:Author>
        <b:NameList>
          <b:Person>
            <b:Last>Zhang (Volkswagen AG)</b:Last>
            <b:First>Genbao</b:First>
          </b:Person>
          <b:Person>
            <b:Last>Weinert (Ford Germany)</b:Last>
            <b:First>Matthias</b:First>
          </b:Person>
          <b:Person>
            <b:Last>Franke (PROSTEP AG)</b:Last>
            <b:First>Carsten</b:First>
          </b:Person>
          <b:Person>
            <b:Last>Tröndle (Volkswagen AG)</b:Last>
            <b:First>Georg</b:First>
          </b:Person>
        </b:NameList>
      </b:Author>
    </b:Author>
    <b:ConferenceName>BETA CAE Systems 8th Before Reality Conference</b:ConferenceName>
    <b:URL>https://www.beta-cae.com/events/c8pdf/7A_1_ZHANG.pdf</b:URL>
    <b:RefOrder>23</b:RefOrder>
  </b:Source>
  <b:Source>
    <b:Tag>GZ+CF_BETACAE2019_xMCF</b:Tag>
    <b:SourceType>ConferenceProceedings</b:SourceType>
    <b:Title>χMCF v3.0: An interface standard for exchanging weld information within CAD/CAE</b:Title>
    <b:Year>May 2019</b:Year>
    <b:City>Munich, Germany</b:City>
    <b:LCID>en-US</b:LCID>
    <b:Author>
      <b:Author>
        <b:NameList>
          <b:Person>
            <b:Last>Zhang (Volkswagen AG)</b:Last>
            <b:First>Genbao</b:First>
          </b:Person>
          <b:Person>
            <b:Last>Franke (PROSTEP AG)</b:Last>
            <b:First>Carsten</b:First>
          </b:Person>
        </b:NameList>
      </b:Author>
    </b:Author>
    <b:ConferenceName>BETA CAE Systems 8th Before Reality Conference</b:ConferenceName>
    <b:URL>https://www.beta-cae.com/events/c8pdf/7A_1_ZHANG.pdf</b:URL>
    <b:RefOrder>24</b:RefOrder>
  </b:Source>
  <b:Source>
    <b:Tag>GZ+CF+PN_SIMVEC2014_xMCF</b:Tag>
    <b:SourceType>ConferenceProceedings</b:SourceType>
    <b:Publisher>VDI</b:Publisher>
    <b:Title>χMCF – Standard zur Beschreibung von Fügeinformationen</b:Title>
    <b:Year>Nov. 2014</b:Year>
    <b:City>Baden-Baden, Germany</b:City>
    <b:LCID>de-DE</b:LCID>
    <b:Author>
      <b:Author>
        <b:NameList>
          <b:Person>
            <b:Last>Zhang (Volkswagen AG)</b:Last>
            <b:First>Genbao</b:First>
          </b:Person>
          <b:Person>
            <b:Last>Franke (T-Systems International GmbH)</b:Last>
            <b:First>Carsten</b:First>
          </b:Person>
          <b:Person>
            <b:Last>Nuhn (Siemens Industry Software GmbH &amp; Co KG)</b:Last>
            <b:First>Peter</b:First>
          </b:Person>
        </b:NameList>
      </b:Author>
    </b:Author>
    <b:ConferenceName>SIMVEC – Simulation und Erprobung in der Fahrzeugentwicklung</b:ConferenceName>
    <b:URL>https://www.vdi-nachrichten.com/shop/simvec-simulation-und-erprobung-in-der-fahrzeugentwicklung-2014/</b:URL>
    <b:RefOrder>20</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 Germany</b:City>
    <b:LCID>en-GB</b:LCID>
    <b:RefOrder>16</b:RefOrder>
  </b:Source>
  <b:Source>
    <b:Tag>Zie19</b:Tag>
    <b:SourceType>ConferenceProceedings</b:SourceType>
    <b:Guid>{16CF1970-B36F-44D2-81A6-2182E88A3A9C}</b:Guid>
    <b:Title>Joinability of light-weight components using riveted friction-welded joints.</b:Title>
    <b:Year>2019</b:Year>
    <b:City>Bad Nauheim, Germany</b:City>
    <b:Publisher>Automotive Circle</b:Publisher>
    <b:Author>
      <b:Author>
        <b:NameList>
          <b:Person>
            <b:Last>Ziegler</b:Last>
            <b:First>T.</b:First>
          </b:Person>
        </b:NameList>
      </b:Author>
    </b:Author>
    <b:ConferenceName>Joining in Car Body Engineering</b:ConferenceName>
    <b:LCID>en-GB</b:LCID>
    <b:RefOrder>14</b:RefOrder>
  </b:Source>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 Germany</b:City>
    <b:LCID>en-GB</b:LCID>
    <b:RefOrder>7</b:RefOrder>
  </b:Source>
</b:Sourc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B02B39-7A2C-493C-B922-EBD5421B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173</Pages>
  <Words>47031</Words>
  <Characters>296299</Characters>
  <Application>Microsoft Office Word</Application>
  <DocSecurity>0</DocSecurity>
  <Lines>2469</Lines>
  <Paragraphs>685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8329:2024 - χMCF (xMCF) - Extended Master Connection File</vt:lpstr>
      <vt:lpstr>ISO PAS 8329:2021 - χMCF (xMCF) - Extended Master Connection File</vt:lpstr>
    </vt:vector>
  </TitlesOfParts>
  <Company/>
  <LinksUpToDate>false</LinksUpToDate>
  <CharactersWithSpaces>342645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8329:2024 - χMCF (xMCF) - Extended Master Connection File</dc:title>
  <dc:subject>Standard for Describing Connections and Joints in Structural Systems</dc:subject>
  <dc:creator>Weinert, Franke et al.</dc:creator>
  <cp:keywords>ISO 8329</cp:keywords>
  <dc:description/>
  <cp:lastModifiedBy>Franke, Carsten</cp:lastModifiedBy>
  <cp:revision>276</cp:revision>
  <cp:lastPrinted>2024-02-24T01:12:00Z</cp:lastPrinted>
  <dcterms:created xsi:type="dcterms:W3CDTF">2024-02-13T19:21:00Z</dcterms:created>
  <dcterms:modified xsi:type="dcterms:W3CDTF">2024-03-08T19:07:00Z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