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CD0B6A5" w:rsidR="001A33D0" w:rsidRPr="00F54804" w:rsidRDefault="000F0E7A" w:rsidP="001A33D0">
      <w:pPr>
        <w:spacing w:after="2000"/>
        <w:jc w:val="right"/>
      </w:pPr>
      <w:r w:rsidRPr="00F54804">
        <w:t>Date</w:t>
      </w:r>
      <w:r w:rsidR="001A33D0" w:rsidRPr="00F54804">
        <w:t xml:space="preserve">: </w:t>
      </w:r>
      <w:r w:rsidR="00BE0895">
        <w:t>2024-01-</w:t>
      </w:r>
      <w:r w:rsidR="007835DF">
        <w:t>2</w:t>
      </w:r>
      <w:r w:rsidR="00983F92">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6FE3B48C"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AE3F08">
          <w:rPr>
            <w:noProof/>
            <w:webHidden/>
          </w:rPr>
          <w:t>xiii</w:t>
        </w:r>
        <w:r w:rsidR="0097542B">
          <w:rPr>
            <w:noProof/>
            <w:webHidden/>
          </w:rPr>
          <w:fldChar w:fldCharType="end"/>
        </w:r>
      </w:hyperlink>
    </w:p>
    <w:p w14:paraId="51AB76FB" w14:textId="0A8A548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AE3F08">
          <w:rPr>
            <w:noProof/>
            <w:webHidden/>
          </w:rPr>
          <w:t>xiv</w:t>
        </w:r>
        <w:r w:rsidR="0097542B">
          <w:rPr>
            <w:noProof/>
            <w:webHidden/>
          </w:rPr>
          <w:fldChar w:fldCharType="end"/>
        </w:r>
      </w:hyperlink>
    </w:p>
    <w:p w14:paraId="3A004C1B" w14:textId="55F2288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874883E" w14:textId="53E090E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699B8398" w14:textId="11A0EEAB"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0E144C97" w14:textId="60E8CA7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BCB05B0" w14:textId="282CA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76A5F9B1" w14:textId="5D24682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5868E373" w14:textId="3F7681A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4AEA9F33" w14:textId="2080459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A3B00" w14:textId="467B823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62FD1" w14:textId="34F9DFF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AE3F08">
          <w:rPr>
            <w:noProof/>
            <w:webHidden/>
          </w:rPr>
          <w:t>4</w:t>
        </w:r>
        <w:r w:rsidR="0097542B">
          <w:rPr>
            <w:noProof/>
            <w:webHidden/>
          </w:rPr>
          <w:fldChar w:fldCharType="end"/>
        </w:r>
      </w:hyperlink>
    </w:p>
    <w:p w14:paraId="0AC51CFA" w14:textId="78FABE6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6F55133" w14:textId="392A08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C38FC13" w14:textId="600B7B9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412B49FB" w14:textId="67BF0C5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34C1FD4C" w14:textId="6FFD424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111F21A8" w14:textId="701F5A0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725AE3B9" w14:textId="58BC9B7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23DF2B2B" w14:textId="235D8A4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387C6F2" w14:textId="4D1B2E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AE7FFD7" w14:textId="31B83C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14EB159" w14:textId="69BEFCC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02F67FCC" w14:textId="4BF464F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45916E21" w14:textId="1D3824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773ACA98" w14:textId="1077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257B1B90" w14:textId="13242B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EDD1DFA" w14:textId="23D5864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03D408A5" w14:textId="1691DA4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85C4920" w14:textId="506B5D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076E50C2" w14:textId="1138CC4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E1CC6F8" w14:textId="3C55448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109DD2E" w14:textId="1B4F460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1276F353" w14:textId="5964F6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AE3F08">
          <w:rPr>
            <w:noProof/>
            <w:webHidden/>
          </w:rPr>
          <w:t>13</w:t>
        </w:r>
        <w:r w:rsidR="0097542B">
          <w:rPr>
            <w:noProof/>
            <w:webHidden/>
          </w:rPr>
          <w:fldChar w:fldCharType="end"/>
        </w:r>
      </w:hyperlink>
    </w:p>
    <w:p w14:paraId="786160CF" w14:textId="3DB0670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4ACBE51A" w14:textId="6DE72AF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0B20F2B0" w14:textId="3E2E36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AE3F08">
          <w:rPr>
            <w:noProof/>
            <w:webHidden/>
          </w:rPr>
          <w:t>15</w:t>
        </w:r>
        <w:r w:rsidR="0097542B">
          <w:rPr>
            <w:noProof/>
            <w:webHidden/>
          </w:rPr>
          <w:fldChar w:fldCharType="end"/>
        </w:r>
      </w:hyperlink>
    </w:p>
    <w:p w14:paraId="0A0AEE0E" w14:textId="45ABFF7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AE3F08">
          <w:rPr>
            <w:noProof/>
            <w:webHidden/>
          </w:rPr>
          <w:t>20</w:t>
        </w:r>
        <w:r w:rsidR="0097542B">
          <w:rPr>
            <w:noProof/>
            <w:webHidden/>
          </w:rPr>
          <w:fldChar w:fldCharType="end"/>
        </w:r>
      </w:hyperlink>
    </w:p>
    <w:p w14:paraId="605B57B1" w14:textId="4A000C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AE3F08">
          <w:rPr>
            <w:noProof/>
            <w:webHidden/>
          </w:rPr>
          <w:t>22</w:t>
        </w:r>
        <w:r w:rsidR="0097542B">
          <w:rPr>
            <w:noProof/>
            <w:webHidden/>
          </w:rPr>
          <w:fldChar w:fldCharType="end"/>
        </w:r>
      </w:hyperlink>
    </w:p>
    <w:p w14:paraId="2B3FFB84" w14:textId="54F0289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50A0C51A" w14:textId="20DF84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42B66198" w14:textId="758C735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69CAD451" w14:textId="024AF9A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54007EF" w14:textId="6A0202D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47D33DE" w14:textId="7E247B0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23B8F88" w14:textId="3D8065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1FE43F9" w14:textId="63323BF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42829321" w14:textId="415D672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26533394" w14:textId="65128CB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60EE7F64" w14:textId="027B0F2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389A1C3C" w14:textId="2E4FDBF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AE3F08">
          <w:rPr>
            <w:noProof/>
            <w:webHidden/>
          </w:rPr>
          <w:t>3</w:t>
        </w:r>
        <w:r w:rsidR="00AE3F08">
          <w:rPr>
            <w:noProof/>
            <w:webHidden/>
          </w:rPr>
          <w:t>0</w:t>
        </w:r>
        <w:r w:rsidR="0097542B">
          <w:rPr>
            <w:noProof/>
            <w:webHidden/>
          </w:rPr>
          <w:fldChar w:fldCharType="end"/>
        </w:r>
      </w:hyperlink>
    </w:p>
    <w:p w14:paraId="0B39FBC6" w14:textId="14BB84E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4A7C8377" w14:textId="34FE257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5CC5056" w14:textId="03D90E3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A32C07F" w14:textId="700C6CC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780F8606" w14:textId="31149FC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069595BC" w14:textId="0953795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339E0306" w14:textId="776EFC5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4FE6B9B9" w14:textId="0EAD8F5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AE3F08">
          <w:rPr>
            <w:noProof/>
            <w:webHidden/>
          </w:rPr>
          <w:t>32</w:t>
        </w:r>
        <w:r w:rsidR="0097542B">
          <w:rPr>
            <w:noProof/>
            <w:webHidden/>
          </w:rPr>
          <w:fldChar w:fldCharType="end"/>
        </w:r>
      </w:hyperlink>
    </w:p>
    <w:p w14:paraId="616FBF0E" w14:textId="21D98A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AE3F08">
          <w:rPr>
            <w:noProof/>
            <w:webHidden/>
          </w:rPr>
          <w:t>33</w:t>
        </w:r>
        <w:r w:rsidR="0097542B">
          <w:rPr>
            <w:noProof/>
            <w:webHidden/>
          </w:rPr>
          <w:fldChar w:fldCharType="end"/>
        </w:r>
      </w:hyperlink>
    </w:p>
    <w:p w14:paraId="1701558E" w14:textId="674EE1D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293BD76B" w14:textId="5CBB754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77C3EB80" w14:textId="128BC2C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322E8037" w14:textId="22924A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3CF99B6B" w14:textId="56B8C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4ECC1EC1" w14:textId="5235C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07C4A583" w14:textId="7B5603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1E0E4C70" w14:textId="338AA8C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259720DB" w14:textId="68A4D87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AE3F08">
          <w:rPr>
            <w:noProof/>
            <w:webHidden/>
          </w:rPr>
          <w:t>40</w:t>
        </w:r>
        <w:r w:rsidR="0097542B">
          <w:rPr>
            <w:noProof/>
            <w:webHidden/>
          </w:rPr>
          <w:fldChar w:fldCharType="end"/>
        </w:r>
      </w:hyperlink>
    </w:p>
    <w:p w14:paraId="31D445EE" w14:textId="2EDA50A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AE3F08">
          <w:rPr>
            <w:noProof/>
            <w:webHidden/>
          </w:rPr>
          <w:t>42</w:t>
        </w:r>
        <w:r w:rsidR="0097542B">
          <w:rPr>
            <w:noProof/>
            <w:webHidden/>
          </w:rPr>
          <w:fldChar w:fldCharType="end"/>
        </w:r>
      </w:hyperlink>
    </w:p>
    <w:p w14:paraId="378B832B" w14:textId="3834DB1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AE3F08">
          <w:rPr>
            <w:noProof/>
            <w:webHidden/>
          </w:rPr>
          <w:t>43</w:t>
        </w:r>
        <w:r w:rsidR="0097542B">
          <w:rPr>
            <w:noProof/>
            <w:webHidden/>
          </w:rPr>
          <w:fldChar w:fldCharType="end"/>
        </w:r>
      </w:hyperlink>
    </w:p>
    <w:p w14:paraId="7E33DBF0" w14:textId="7C7ECC9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AE3F08">
          <w:rPr>
            <w:noProof/>
            <w:webHidden/>
          </w:rPr>
          <w:t>46</w:t>
        </w:r>
        <w:r w:rsidR="0097542B">
          <w:rPr>
            <w:noProof/>
            <w:webHidden/>
          </w:rPr>
          <w:fldChar w:fldCharType="end"/>
        </w:r>
      </w:hyperlink>
    </w:p>
    <w:p w14:paraId="268985CB" w14:textId="66D65F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AE3F08">
          <w:rPr>
            <w:noProof/>
            <w:webHidden/>
          </w:rPr>
          <w:t>47</w:t>
        </w:r>
        <w:r w:rsidR="0097542B">
          <w:rPr>
            <w:noProof/>
            <w:webHidden/>
          </w:rPr>
          <w:fldChar w:fldCharType="end"/>
        </w:r>
      </w:hyperlink>
    </w:p>
    <w:p w14:paraId="04DE7D1D" w14:textId="2638F1D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66727622" w14:textId="04C1723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502AE3D2" w14:textId="32D572B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AE3F08">
          <w:rPr>
            <w:noProof/>
            <w:webHidden/>
          </w:rPr>
          <w:t>50</w:t>
        </w:r>
        <w:r w:rsidR="0097542B">
          <w:rPr>
            <w:noProof/>
            <w:webHidden/>
          </w:rPr>
          <w:fldChar w:fldCharType="end"/>
        </w:r>
      </w:hyperlink>
    </w:p>
    <w:p w14:paraId="1872D798" w14:textId="7D83669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AE3F08">
          <w:rPr>
            <w:noProof/>
            <w:webHidden/>
          </w:rPr>
          <w:t>52</w:t>
        </w:r>
        <w:r w:rsidR="0097542B">
          <w:rPr>
            <w:noProof/>
            <w:webHidden/>
          </w:rPr>
          <w:fldChar w:fldCharType="end"/>
        </w:r>
      </w:hyperlink>
    </w:p>
    <w:p w14:paraId="08C58FB4" w14:textId="0F02F2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AE3F08">
          <w:rPr>
            <w:noProof/>
            <w:webHidden/>
          </w:rPr>
          <w:t>55</w:t>
        </w:r>
        <w:r w:rsidR="0097542B">
          <w:rPr>
            <w:noProof/>
            <w:webHidden/>
          </w:rPr>
          <w:fldChar w:fldCharType="end"/>
        </w:r>
      </w:hyperlink>
    </w:p>
    <w:p w14:paraId="1E26A9AF" w14:textId="5AE0F07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AE3F08">
          <w:rPr>
            <w:noProof/>
            <w:webHidden/>
          </w:rPr>
          <w:t>56</w:t>
        </w:r>
        <w:r w:rsidR="0097542B">
          <w:rPr>
            <w:noProof/>
            <w:webHidden/>
          </w:rPr>
          <w:fldChar w:fldCharType="end"/>
        </w:r>
      </w:hyperlink>
    </w:p>
    <w:p w14:paraId="4C486861" w14:textId="7325CF8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AE3F08">
          <w:rPr>
            <w:noProof/>
            <w:webHidden/>
          </w:rPr>
          <w:t>57</w:t>
        </w:r>
        <w:r w:rsidR="0097542B">
          <w:rPr>
            <w:noProof/>
            <w:webHidden/>
          </w:rPr>
          <w:fldChar w:fldCharType="end"/>
        </w:r>
      </w:hyperlink>
    </w:p>
    <w:p w14:paraId="10D927DC" w14:textId="1864883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AE3F08">
          <w:rPr>
            <w:noProof/>
            <w:webHidden/>
          </w:rPr>
          <w:t>62</w:t>
        </w:r>
        <w:r w:rsidR="0097542B">
          <w:rPr>
            <w:noProof/>
            <w:webHidden/>
          </w:rPr>
          <w:fldChar w:fldCharType="end"/>
        </w:r>
      </w:hyperlink>
    </w:p>
    <w:p w14:paraId="75DAD57F" w14:textId="0DF235B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AE3F08">
          <w:rPr>
            <w:noProof/>
            <w:webHidden/>
          </w:rPr>
          <w:t>66</w:t>
        </w:r>
        <w:r w:rsidR="0097542B">
          <w:rPr>
            <w:noProof/>
            <w:webHidden/>
          </w:rPr>
          <w:fldChar w:fldCharType="end"/>
        </w:r>
      </w:hyperlink>
    </w:p>
    <w:p w14:paraId="673D5A47" w14:textId="40CA593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AE3F08">
          <w:rPr>
            <w:noProof/>
            <w:webHidden/>
          </w:rPr>
          <w:t>67</w:t>
        </w:r>
        <w:r w:rsidR="0097542B">
          <w:rPr>
            <w:noProof/>
            <w:webHidden/>
          </w:rPr>
          <w:fldChar w:fldCharType="end"/>
        </w:r>
      </w:hyperlink>
    </w:p>
    <w:p w14:paraId="37BD3A6C" w14:textId="3A5382C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AE3F08">
          <w:rPr>
            <w:noProof/>
            <w:webHidden/>
          </w:rPr>
          <w:t>69</w:t>
        </w:r>
        <w:r w:rsidR="0097542B">
          <w:rPr>
            <w:noProof/>
            <w:webHidden/>
          </w:rPr>
          <w:fldChar w:fldCharType="end"/>
        </w:r>
      </w:hyperlink>
    </w:p>
    <w:p w14:paraId="717718E6" w14:textId="61D08E7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AE3F08">
          <w:rPr>
            <w:noProof/>
            <w:webHidden/>
          </w:rPr>
          <w:t>72</w:t>
        </w:r>
        <w:r w:rsidR="0097542B">
          <w:rPr>
            <w:noProof/>
            <w:webHidden/>
          </w:rPr>
          <w:fldChar w:fldCharType="end"/>
        </w:r>
      </w:hyperlink>
    </w:p>
    <w:p w14:paraId="01031D54" w14:textId="581BA34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AE3F08">
          <w:rPr>
            <w:noProof/>
            <w:webHidden/>
          </w:rPr>
          <w:t>75</w:t>
        </w:r>
        <w:r w:rsidR="0097542B">
          <w:rPr>
            <w:noProof/>
            <w:webHidden/>
          </w:rPr>
          <w:fldChar w:fldCharType="end"/>
        </w:r>
      </w:hyperlink>
    </w:p>
    <w:p w14:paraId="6F88D709" w14:textId="28B746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6FAE64F6" w14:textId="5418093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10641DF1" w14:textId="77746D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AE3F08">
          <w:rPr>
            <w:noProof/>
            <w:webHidden/>
          </w:rPr>
          <w:t>78</w:t>
        </w:r>
        <w:r w:rsidR="0097542B">
          <w:rPr>
            <w:noProof/>
            <w:webHidden/>
          </w:rPr>
          <w:fldChar w:fldCharType="end"/>
        </w:r>
      </w:hyperlink>
    </w:p>
    <w:p w14:paraId="6BDD61AB" w14:textId="6124D4B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26F8C307" w14:textId="11F246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05E9838" w14:textId="20292E1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8026A6B" w14:textId="77A415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4FB96F0D" w14:textId="0D52BFD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AE3F08">
          <w:rPr>
            <w:noProof/>
            <w:webHidden/>
          </w:rPr>
          <w:t>81</w:t>
        </w:r>
        <w:r w:rsidR="0097542B">
          <w:rPr>
            <w:noProof/>
            <w:webHidden/>
          </w:rPr>
          <w:fldChar w:fldCharType="end"/>
        </w:r>
      </w:hyperlink>
    </w:p>
    <w:p w14:paraId="17E619F2" w14:textId="164DC9F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717E12AE" w14:textId="5F06A08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0C9F9F24" w14:textId="724ACA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62A8DA5A" w14:textId="0BCB296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AE3F08">
          <w:rPr>
            <w:noProof/>
            <w:webHidden/>
          </w:rPr>
          <w:t>88</w:t>
        </w:r>
        <w:r w:rsidR="0097542B">
          <w:rPr>
            <w:noProof/>
            <w:webHidden/>
          </w:rPr>
          <w:fldChar w:fldCharType="end"/>
        </w:r>
      </w:hyperlink>
    </w:p>
    <w:p w14:paraId="02CDAA55" w14:textId="0100A8D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270C271E" w14:textId="65E7F9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18457222" w14:textId="6388CA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AE3F08">
          <w:rPr>
            <w:noProof/>
            <w:webHidden/>
          </w:rPr>
          <w:t>99</w:t>
        </w:r>
        <w:r w:rsidR="0097542B">
          <w:rPr>
            <w:noProof/>
            <w:webHidden/>
          </w:rPr>
          <w:fldChar w:fldCharType="end"/>
        </w:r>
      </w:hyperlink>
    </w:p>
    <w:p w14:paraId="3B3850BA" w14:textId="79D1ED5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AE3F08">
          <w:rPr>
            <w:noProof/>
            <w:webHidden/>
          </w:rPr>
          <w:t>103</w:t>
        </w:r>
        <w:r w:rsidR="0097542B">
          <w:rPr>
            <w:noProof/>
            <w:webHidden/>
          </w:rPr>
          <w:fldChar w:fldCharType="end"/>
        </w:r>
      </w:hyperlink>
    </w:p>
    <w:p w14:paraId="7A7DC942" w14:textId="19F8A95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AE3F08">
          <w:rPr>
            <w:noProof/>
            <w:webHidden/>
          </w:rPr>
          <w:t>108</w:t>
        </w:r>
        <w:r w:rsidR="0097542B">
          <w:rPr>
            <w:noProof/>
            <w:webHidden/>
          </w:rPr>
          <w:fldChar w:fldCharType="end"/>
        </w:r>
      </w:hyperlink>
    </w:p>
    <w:p w14:paraId="469ED313" w14:textId="396434B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AE3F08">
          <w:rPr>
            <w:noProof/>
            <w:webHidden/>
          </w:rPr>
          <w:t>111</w:t>
        </w:r>
        <w:r w:rsidR="0097542B">
          <w:rPr>
            <w:noProof/>
            <w:webHidden/>
          </w:rPr>
          <w:fldChar w:fldCharType="end"/>
        </w:r>
      </w:hyperlink>
    </w:p>
    <w:p w14:paraId="56146188" w14:textId="752DA2C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AE3F08">
          <w:rPr>
            <w:noProof/>
            <w:webHidden/>
          </w:rPr>
          <w:t>113</w:t>
        </w:r>
        <w:r w:rsidR="0097542B">
          <w:rPr>
            <w:noProof/>
            <w:webHidden/>
          </w:rPr>
          <w:fldChar w:fldCharType="end"/>
        </w:r>
      </w:hyperlink>
    </w:p>
    <w:p w14:paraId="66EE923E" w14:textId="482A99B7"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AE3F08">
          <w:rPr>
            <w:noProof/>
            <w:webHidden/>
          </w:rPr>
          <w:t>119</w:t>
        </w:r>
        <w:r w:rsidR="0097542B">
          <w:rPr>
            <w:noProof/>
            <w:webHidden/>
          </w:rPr>
          <w:fldChar w:fldCharType="end"/>
        </w:r>
      </w:hyperlink>
    </w:p>
    <w:p w14:paraId="696D4DAE" w14:textId="376BA01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AE3F08">
          <w:rPr>
            <w:noProof/>
            <w:webHidden/>
          </w:rPr>
          <w:t>123</w:t>
        </w:r>
        <w:r w:rsidR="0097542B">
          <w:rPr>
            <w:noProof/>
            <w:webHidden/>
          </w:rPr>
          <w:fldChar w:fldCharType="end"/>
        </w:r>
      </w:hyperlink>
    </w:p>
    <w:p w14:paraId="214A0167" w14:textId="58ABA46C"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AE3F08">
          <w:rPr>
            <w:noProof/>
            <w:webHidden/>
          </w:rPr>
          <w:t>127</w:t>
        </w:r>
        <w:r w:rsidR="0097542B">
          <w:rPr>
            <w:noProof/>
            <w:webHidden/>
          </w:rPr>
          <w:fldChar w:fldCharType="end"/>
        </w:r>
      </w:hyperlink>
    </w:p>
    <w:p w14:paraId="2F248331" w14:textId="7873206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AE3F08">
          <w:rPr>
            <w:noProof/>
            <w:webHidden/>
          </w:rPr>
          <w:t>132</w:t>
        </w:r>
        <w:r w:rsidR="0097542B">
          <w:rPr>
            <w:noProof/>
            <w:webHidden/>
          </w:rPr>
          <w:fldChar w:fldCharType="end"/>
        </w:r>
      </w:hyperlink>
    </w:p>
    <w:p w14:paraId="26C9C02D" w14:textId="46B9830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24DE3BDE" w14:textId="633C4B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7CAB6BFE" w14:textId="26EE0D2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75ADFE4" w14:textId="3F5F8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44C07F7" w14:textId="400E55C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03DA7C48" w14:textId="1456A58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6FDE78B2" w14:textId="3D3090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44C93AC0" w14:textId="4CBD4D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76DFBBC7" w14:textId="329C07C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0033ADF1" w14:textId="5B1BF82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59A4B8B6" w14:textId="0BB9CD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1F4F06DF" w14:textId="289840B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AE3F08">
          <w:rPr>
            <w:noProof/>
            <w:webHidden/>
          </w:rPr>
          <w:t>139</w:t>
        </w:r>
        <w:r w:rsidR="0097542B">
          <w:rPr>
            <w:noProof/>
            <w:webHidden/>
          </w:rPr>
          <w:fldChar w:fldCharType="end"/>
        </w:r>
      </w:hyperlink>
    </w:p>
    <w:p w14:paraId="35C75854" w14:textId="4D2CCC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AE3F08">
          <w:rPr>
            <w:noProof/>
            <w:webHidden/>
          </w:rPr>
          <w:t>141</w:t>
        </w:r>
        <w:r w:rsidR="0097542B">
          <w:rPr>
            <w:noProof/>
            <w:webHidden/>
          </w:rPr>
          <w:fldChar w:fldCharType="end"/>
        </w:r>
      </w:hyperlink>
    </w:p>
    <w:p w14:paraId="3B9454A6" w14:textId="34EE831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44803EBE" w14:textId="6D0AEC1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06F3E215" w14:textId="778AE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5534F80D" w14:textId="0289389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6C1CDBF1" w14:textId="2C97F7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AE3F08">
          <w:rPr>
            <w:noProof/>
            <w:webHidden/>
          </w:rPr>
          <w:t>145</w:t>
        </w:r>
        <w:r w:rsidR="0097542B">
          <w:rPr>
            <w:noProof/>
            <w:webHidden/>
          </w:rPr>
          <w:fldChar w:fldCharType="end"/>
        </w:r>
      </w:hyperlink>
    </w:p>
    <w:p w14:paraId="2A2EA8DC" w14:textId="1ACE5F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AE3F08">
          <w:rPr>
            <w:noProof/>
            <w:webHidden/>
          </w:rPr>
          <w:t>146</w:t>
        </w:r>
        <w:r w:rsidR="0097542B">
          <w:rPr>
            <w:noProof/>
            <w:webHidden/>
          </w:rPr>
          <w:fldChar w:fldCharType="end"/>
        </w:r>
      </w:hyperlink>
    </w:p>
    <w:p w14:paraId="5B10C095" w14:textId="7361A3A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2CB90AF7" w14:textId="7FFDC49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51E682B7" w14:textId="493498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13319048" w14:textId="3F850E6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6F78DFE9" w14:textId="38DDF7A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AE3F08">
          <w:rPr>
            <w:noProof/>
            <w:webHidden/>
          </w:rPr>
          <w:t>148</w:t>
        </w:r>
        <w:r w:rsidR="0097542B">
          <w:rPr>
            <w:noProof/>
            <w:webHidden/>
          </w:rPr>
          <w:fldChar w:fldCharType="end"/>
        </w:r>
      </w:hyperlink>
    </w:p>
    <w:p w14:paraId="0B32F1F9" w14:textId="67290BD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3C79888B" w14:textId="4D04AE4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1D7800FC" w14:textId="358DCCC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AE3F08">
          <w:rPr>
            <w:noProof/>
            <w:webHidden/>
          </w:rPr>
          <w:t>151</w:t>
        </w:r>
        <w:r w:rsidR="0097542B">
          <w:rPr>
            <w:noProof/>
            <w:webHidden/>
          </w:rPr>
          <w:fldChar w:fldCharType="end"/>
        </w:r>
      </w:hyperlink>
    </w:p>
    <w:p w14:paraId="1FCA77C6" w14:textId="1DEBCF8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AE3F08">
          <w:rPr>
            <w:noProof/>
            <w:webHidden/>
          </w:rPr>
          <w:t>153</w:t>
        </w:r>
        <w:r w:rsidR="0097542B">
          <w:rPr>
            <w:noProof/>
            <w:webHidden/>
          </w:rPr>
          <w:fldChar w:fldCharType="end"/>
        </w:r>
      </w:hyperlink>
    </w:p>
    <w:p w14:paraId="3561B18F" w14:textId="70F67E1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AE3F08">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685A412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6CC18C97" w14:textId="4876C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583B7B2F" w14:textId="75DDEE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7CF19D80" w14:textId="624FEEB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5C343920" w14:textId="28A1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AE3F08">
          <w:rPr>
            <w:noProof/>
            <w:webHidden/>
          </w:rPr>
          <w:t>5</w:t>
        </w:r>
        <w:r w:rsidR="00E97346">
          <w:rPr>
            <w:noProof/>
            <w:webHidden/>
          </w:rPr>
          <w:fldChar w:fldCharType="end"/>
        </w:r>
      </w:hyperlink>
    </w:p>
    <w:p w14:paraId="5A8063C1" w14:textId="7FE6C91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AE3F08">
          <w:rPr>
            <w:noProof/>
            <w:webHidden/>
          </w:rPr>
          <w:t>9</w:t>
        </w:r>
        <w:r w:rsidR="00E97346">
          <w:rPr>
            <w:noProof/>
            <w:webHidden/>
          </w:rPr>
          <w:fldChar w:fldCharType="end"/>
        </w:r>
      </w:hyperlink>
    </w:p>
    <w:p w14:paraId="0A7FC8DF" w14:textId="0492230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AE3F08">
          <w:rPr>
            <w:noProof/>
            <w:webHidden/>
          </w:rPr>
          <w:t>18</w:t>
        </w:r>
        <w:r w:rsidR="00E97346">
          <w:rPr>
            <w:noProof/>
            <w:webHidden/>
          </w:rPr>
          <w:fldChar w:fldCharType="end"/>
        </w:r>
      </w:hyperlink>
    </w:p>
    <w:p w14:paraId="6349B9BF" w14:textId="068FE6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AE3F08">
          <w:rPr>
            <w:noProof/>
            <w:webHidden/>
          </w:rPr>
          <w:t>36</w:t>
        </w:r>
        <w:r w:rsidR="00E97346">
          <w:rPr>
            <w:noProof/>
            <w:webHidden/>
          </w:rPr>
          <w:fldChar w:fldCharType="end"/>
        </w:r>
      </w:hyperlink>
    </w:p>
    <w:p w14:paraId="1E67D112" w14:textId="637887C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AE3F08">
          <w:rPr>
            <w:noProof/>
            <w:webHidden/>
          </w:rPr>
          <w:t>39</w:t>
        </w:r>
        <w:r w:rsidR="00E97346">
          <w:rPr>
            <w:noProof/>
            <w:webHidden/>
          </w:rPr>
          <w:fldChar w:fldCharType="end"/>
        </w:r>
      </w:hyperlink>
    </w:p>
    <w:p w14:paraId="0FCC5C9C" w14:textId="0B9E3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AE3F08">
          <w:rPr>
            <w:noProof/>
            <w:webHidden/>
          </w:rPr>
          <w:t>41</w:t>
        </w:r>
        <w:r w:rsidR="00E97346">
          <w:rPr>
            <w:noProof/>
            <w:webHidden/>
          </w:rPr>
          <w:fldChar w:fldCharType="end"/>
        </w:r>
      </w:hyperlink>
    </w:p>
    <w:p w14:paraId="2E098193" w14:textId="580A1E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3DBCA105" w14:textId="4A197BA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087A14A3" w14:textId="0145BB0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4E766032" w14:textId="55B1BF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2E5533BC" w14:textId="2AB736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AE3F08">
          <w:rPr>
            <w:noProof/>
            <w:webHidden/>
          </w:rPr>
          <w:t>45</w:t>
        </w:r>
        <w:r w:rsidR="00E97346">
          <w:rPr>
            <w:noProof/>
            <w:webHidden/>
          </w:rPr>
          <w:fldChar w:fldCharType="end"/>
        </w:r>
      </w:hyperlink>
    </w:p>
    <w:p w14:paraId="15AE7769" w14:textId="0079D9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AE3F08">
          <w:rPr>
            <w:noProof/>
            <w:webHidden/>
          </w:rPr>
          <w:t>46</w:t>
        </w:r>
        <w:r w:rsidR="00E97346">
          <w:rPr>
            <w:noProof/>
            <w:webHidden/>
          </w:rPr>
          <w:fldChar w:fldCharType="end"/>
        </w:r>
      </w:hyperlink>
    </w:p>
    <w:p w14:paraId="6127AEE4" w14:textId="187FFF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AE3F08">
          <w:rPr>
            <w:noProof/>
            <w:webHidden/>
          </w:rPr>
          <w:t>48</w:t>
        </w:r>
        <w:r w:rsidR="00E97346">
          <w:rPr>
            <w:noProof/>
            <w:webHidden/>
          </w:rPr>
          <w:fldChar w:fldCharType="end"/>
        </w:r>
      </w:hyperlink>
    </w:p>
    <w:p w14:paraId="4A6D4010" w14:textId="772ECE9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5C3F7A7B" w14:textId="0751523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0A4AA444" w14:textId="7A4997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C8C8789" w14:textId="272A6FA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63893DE" w14:textId="162EAA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AE3F08">
          <w:rPr>
            <w:noProof/>
            <w:webHidden/>
          </w:rPr>
          <w:t>60</w:t>
        </w:r>
        <w:r w:rsidR="00E97346">
          <w:rPr>
            <w:noProof/>
            <w:webHidden/>
          </w:rPr>
          <w:fldChar w:fldCharType="end"/>
        </w:r>
      </w:hyperlink>
    </w:p>
    <w:p w14:paraId="238DAAA7" w14:textId="19331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0CD89DF1" w14:textId="38252D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6D2FCEC9" w14:textId="12426C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5E1CE39D" w14:textId="41168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AE3F08">
          <w:rPr>
            <w:noProof/>
            <w:webHidden/>
          </w:rPr>
          <w:t>62</w:t>
        </w:r>
        <w:r w:rsidR="00E97346">
          <w:rPr>
            <w:noProof/>
            <w:webHidden/>
          </w:rPr>
          <w:fldChar w:fldCharType="end"/>
        </w:r>
      </w:hyperlink>
    </w:p>
    <w:p w14:paraId="1554DBC6" w14:textId="09221B9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737FF752" w14:textId="3708A3E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0F3FEE11" w14:textId="5D0B88B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229CBD99" w14:textId="057EAAC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72224BA1" w14:textId="774F7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28BC5068" w14:textId="5CD112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5B65756E" w14:textId="10D686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AE3F08">
          <w:rPr>
            <w:noProof/>
            <w:webHidden/>
          </w:rPr>
          <w:t>70</w:t>
        </w:r>
        <w:r w:rsidR="00E97346">
          <w:rPr>
            <w:noProof/>
            <w:webHidden/>
          </w:rPr>
          <w:fldChar w:fldCharType="end"/>
        </w:r>
      </w:hyperlink>
    </w:p>
    <w:p w14:paraId="5E56DA05" w14:textId="79BB2B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4F6E295" w14:textId="669471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E5F5621" w14:textId="52237C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3A780E53" w14:textId="5071F2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AE3F08">
          <w:rPr>
            <w:noProof/>
            <w:webHidden/>
          </w:rPr>
          <w:t>73</w:t>
        </w:r>
        <w:r w:rsidR="00E97346">
          <w:rPr>
            <w:noProof/>
            <w:webHidden/>
          </w:rPr>
          <w:fldChar w:fldCharType="end"/>
        </w:r>
      </w:hyperlink>
    </w:p>
    <w:p w14:paraId="2ACA53EE" w14:textId="3143CB3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AE3F08">
          <w:rPr>
            <w:noProof/>
            <w:webHidden/>
          </w:rPr>
          <w:t>75</w:t>
        </w:r>
        <w:r w:rsidR="00E97346">
          <w:rPr>
            <w:noProof/>
            <w:webHidden/>
          </w:rPr>
          <w:fldChar w:fldCharType="end"/>
        </w:r>
      </w:hyperlink>
    </w:p>
    <w:p w14:paraId="2F0299C5" w14:textId="3D9C2A0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AE3F08">
          <w:rPr>
            <w:noProof/>
            <w:webHidden/>
          </w:rPr>
          <w:t>76</w:t>
        </w:r>
        <w:r w:rsidR="00E97346">
          <w:rPr>
            <w:noProof/>
            <w:webHidden/>
          </w:rPr>
          <w:fldChar w:fldCharType="end"/>
        </w:r>
      </w:hyperlink>
    </w:p>
    <w:p w14:paraId="11D1D8E9" w14:textId="1BFA66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3A7B1AEB" w14:textId="478C80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1FC46CA9" w14:textId="0DA84EC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D894737" w14:textId="1929D2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267DEF2F" w14:textId="70EF27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84DAE9F" w14:textId="49948E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6730EDB7" w14:textId="436E9D3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5B1C6B28" w14:textId="6A73B0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6C47CA06" w14:textId="0CB7F92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191E48FC" w14:textId="241C669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AE3F08">
          <w:rPr>
            <w:noProof/>
            <w:webHidden/>
          </w:rPr>
          <w:t>89</w:t>
        </w:r>
        <w:r w:rsidR="00E97346">
          <w:rPr>
            <w:noProof/>
            <w:webHidden/>
          </w:rPr>
          <w:fldChar w:fldCharType="end"/>
        </w:r>
      </w:hyperlink>
    </w:p>
    <w:p w14:paraId="39E2A850" w14:textId="45A7826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AE3F08">
          <w:rPr>
            <w:noProof/>
            <w:webHidden/>
          </w:rPr>
          <w:t>90</w:t>
        </w:r>
        <w:r w:rsidR="00E97346">
          <w:rPr>
            <w:noProof/>
            <w:webHidden/>
          </w:rPr>
          <w:fldChar w:fldCharType="end"/>
        </w:r>
      </w:hyperlink>
    </w:p>
    <w:p w14:paraId="475FEAD1" w14:textId="2B0CE4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AE3F08">
          <w:rPr>
            <w:noProof/>
            <w:webHidden/>
          </w:rPr>
          <w:t>93</w:t>
        </w:r>
        <w:r w:rsidR="00E97346">
          <w:rPr>
            <w:noProof/>
            <w:webHidden/>
          </w:rPr>
          <w:fldChar w:fldCharType="end"/>
        </w:r>
      </w:hyperlink>
    </w:p>
    <w:p w14:paraId="45C02107" w14:textId="0BD918B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AE3F08">
          <w:rPr>
            <w:noProof/>
            <w:webHidden/>
          </w:rPr>
          <w:t>95</w:t>
        </w:r>
        <w:r w:rsidR="00E97346">
          <w:rPr>
            <w:noProof/>
            <w:webHidden/>
          </w:rPr>
          <w:fldChar w:fldCharType="end"/>
        </w:r>
      </w:hyperlink>
    </w:p>
    <w:p w14:paraId="76BFDFDB" w14:textId="7CF1C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AE3F08">
          <w:rPr>
            <w:noProof/>
            <w:webHidden/>
          </w:rPr>
          <w:t>97</w:t>
        </w:r>
        <w:r w:rsidR="00E97346">
          <w:rPr>
            <w:noProof/>
            <w:webHidden/>
          </w:rPr>
          <w:fldChar w:fldCharType="end"/>
        </w:r>
      </w:hyperlink>
    </w:p>
    <w:p w14:paraId="39FBDE5A" w14:textId="51DE39D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0E8DFE09" w14:textId="0ABCD7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785762DA" w14:textId="55CF91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4B783F41" w14:textId="5C8234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5F1F7668" w14:textId="76F6B2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550E4CCC" w14:textId="4536A2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20A4FFDC" w14:textId="5F9859F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4F854EA" w14:textId="5E4D935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5DE8579" w14:textId="705AFFC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74B36585" w14:textId="07E38C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214A952E" w14:textId="0FA0077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4549D4E9" w14:textId="3B831E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3C79C842" w14:textId="2E01B2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27046F1C" w14:textId="1E3EB0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7027448F" w14:textId="0859B78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2D7E156A" w14:textId="51A8BE5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590859E6" w14:textId="4FDDC9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306DB6F4" w14:textId="15E20B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7C1085C7" w14:textId="237ADE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0E92D03" w14:textId="50C76E1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C70A089" w14:textId="2C154C5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77CB7671" w14:textId="6E94A3F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538BC29D" w14:textId="412D35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AE3F08">
          <w:rPr>
            <w:noProof/>
            <w:webHidden/>
          </w:rPr>
          <w:t>132</w:t>
        </w:r>
        <w:r w:rsidR="00E97346">
          <w:rPr>
            <w:noProof/>
            <w:webHidden/>
          </w:rPr>
          <w:fldChar w:fldCharType="end"/>
        </w:r>
      </w:hyperlink>
    </w:p>
    <w:p w14:paraId="33B5DABA" w14:textId="235064A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AE3F08">
          <w:rPr>
            <w:noProof/>
            <w:webHidden/>
          </w:rPr>
          <w:t>133</w:t>
        </w:r>
        <w:r w:rsidR="00E97346">
          <w:rPr>
            <w:noProof/>
            <w:webHidden/>
          </w:rPr>
          <w:fldChar w:fldCharType="end"/>
        </w:r>
      </w:hyperlink>
    </w:p>
    <w:p w14:paraId="6294D54E" w14:textId="70A6922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AE3F08">
          <w:rPr>
            <w:noProof/>
            <w:webHidden/>
          </w:rPr>
          <w:t>136</w:t>
        </w:r>
        <w:r w:rsidR="00E97346">
          <w:rPr>
            <w:noProof/>
            <w:webHidden/>
          </w:rPr>
          <w:fldChar w:fldCharType="end"/>
        </w:r>
      </w:hyperlink>
    </w:p>
    <w:p w14:paraId="02C7F2F9" w14:textId="76E3A0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BC0E192" w14:textId="07D3FB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19A70D6" w14:textId="7D1EE6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AE3F08">
          <w:rPr>
            <w:noProof/>
            <w:webHidden/>
          </w:rPr>
          <w:t>138</w:t>
        </w:r>
        <w:r w:rsidR="00E97346">
          <w:rPr>
            <w:noProof/>
            <w:webHidden/>
          </w:rPr>
          <w:fldChar w:fldCharType="end"/>
        </w:r>
      </w:hyperlink>
    </w:p>
    <w:p w14:paraId="5CE7A791" w14:textId="25BA7F0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3E14601C" w14:textId="7C57C2C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2EB7E45F" w14:textId="7350B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5FC0CDF4" w14:textId="08EBBB5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AE3F08">
          <w:rPr>
            <w:noProof/>
            <w:webHidden/>
          </w:rPr>
          <w:t>142</w:t>
        </w:r>
        <w:r w:rsidR="00E97346">
          <w:rPr>
            <w:noProof/>
            <w:webHidden/>
          </w:rPr>
          <w:fldChar w:fldCharType="end"/>
        </w:r>
      </w:hyperlink>
    </w:p>
    <w:p w14:paraId="02A9E163" w14:textId="5F4178B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AE3F08">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816A7C">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6B2F162"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 xml:space="preserve">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8319350"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BAE3872"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3A7CDB1D" w:rsidR="00FC68DB" w:rsidRPr="00F54804" w:rsidRDefault="00FC68DB" w:rsidP="00B202D2">
      <w:r w:rsidRPr="00F54804">
        <w:t>In this document, the special type</w:t>
      </w:r>
      <w:r w:rsidR="00F3142F">
        <w:t xml:space="preserve"> “</w:t>
      </w:r>
      <w:r w:rsidRPr="00F54804">
        <w:t>alphanumeric" 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 but also numbers</w:t>
      </w:r>
      <w:r w:rsidR="00F3142F">
        <w:t xml:space="preserve"> “</w:t>
      </w:r>
      <w:r w:rsidRPr="00F54804">
        <w:t>[0-9]" and other special characters like</w:t>
      </w:r>
      <w:r w:rsidR="00F3142F">
        <w:t xml:space="preserve"> “</w:t>
      </w:r>
      <w:r w:rsidRPr="00F54804">
        <w:t>[-.$#±]" and more are used for labels. Sometimes, first character is restricted to</w:t>
      </w:r>
      <w:r w:rsidR="00F3142F">
        <w:t xml:space="preserve"> “</w:t>
      </w:r>
      <w:r w:rsidRPr="00F54804">
        <w:t>[A-Za-z]". Thus, it is difficult to give an exact definition for the type</w:t>
      </w:r>
      <w:r w:rsidR="00F3142F">
        <w:t xml:space="preserve"> “</w:t>
      </w:r>
      <w:r w:rsidRPr="00F54804">
        <w:t xml:space="preserve">alphanumeric" which would fit to the individual need. Fortunately, </w:t>
      </w:r>
      <w:r w:rsidR="002406D1">
        <w:t xml:space="preserve">when </w:t>
      </w:r>
      <w:r w:rsidRPr="00F54804">
        <w:t>using XML’s</w:t>
      </w:r>
      <w:r w:rsidR="00F3142F">
        <w:t xml:space="preserve"> “</w:t>
      </w:r>
      <w:r w:rsidRPr="00F54804">
        <w:t xml:space="preserve">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7E323DE3"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 xml:space="preserve">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4A59E8E"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 the</w:t>
      </w:r>
      <w:r w:rsidR="00F3142F">
        <w:t xml:space="preserve"> “</w:t>
      </w:r>
      <w:r w:rsidRPr="005C2D94">
        <w:t>correct</w:t>
      </w:r>
      <w:r w:rsidRPr="001E4607">
        <w:t xml:space="preserve">" part instance according to their respective </w:t>
      </w:r>
      <w:r w:rsidRPr="00BD52D7">
        <w:t xml:space="preserve">geometrical location. </w:t>
      </w:r>
    </w:p>
    <w:p w14:paraId="779BC03A" w14:textId="4D222DF6" w:rsidR="00FC68DB" w:rsidRPr="00F54804" w:rsidRDefault="00FC68DB" w:rsidP="00B202D2">
      <w:r w:rsidRPr="000A1B7B">
        <w:t>We assume that mirror parts have other part labels than their</w:t>
      </w:r>
      <w:r w:rsidR="00F3142F">
        <w:t xml:space="preserve"> “</w:t>
      </w:r>
      <w:r w:rsidRPr="00726144">
        <w:t>base</w:t>
      </w:r>
      <w:r w:rsidRPr="00F54804">
        <w:t xml:space="preserve">" parts. </w:t>
      </w:r>
    </w:p>
    <w:p w14:paraId="5B781E96" w14:textId="08EC14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 xml:space="preserve">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7C9C01DD"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 xml:space="preserve">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BE565F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193CD4">
        <w:t xml:space="preserve">: </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153ADFFC"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 xml:space="preserve">-mm-dd"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7F980AF0"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hh:mm:ss±hh:mm</w:t>
      </w:r>
      <w:proofErr w:type="spellEnd"/>
      <w:r>
        <w:t xml:space="preserve">"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77376DE1"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419F7A85" w:rsidR="00FC68DB" w:rsidRPr="0007518D" w:rsidRDefault="00FC68DB" w:rsidP="00B202D2">
            <w:pPr>
              <w:rPr>
                <w:b w:val="0"/>
                <w:sz w:val="18"/>
                <w:szCs w:val="20"/>
              </w:rPr>
            </w:pPr>
            <w:r w:rsidRPr="0007518D">
              <w:rPr>
                <w:b w:val="0"/>
                <w:sz w:val="18"/>
                <w:szCs w:val="20"/>
              </w:rPr>
              <w:t>"mm",</w:t>
            </w:r>
            <w:r w:rsidR="00F3142F">
              <w:rPr>
                <w:b w:val="0"/>
                <w:sz w:val="18"/>
                <w:szCs w:val="20"/>
              </w:rPr>
              <w:t xml:space="preserve"> “</w:t>
            </w:r>
            <w:r w:rsidRPr="0007518D">
              <w:rPr>
                <w:b w:val="0"/>
                <w:sz w:val="18"/>
                <w:szCs w:val="20"/>
              </w:rPr>
              <w:t>m",</w:t>
            </w:r>
            <w:r w:rsidR="00F3142F">
              <w:rPr>
                <w:b w:val="0"/>
                <w:sz w:val="18"/>
                <w:szCs w:val="20"/>
              </w:rPr>
              <w:t xml:space="preserve"> “</w:t>
            </w:r>
            <w:r w:rsidRPr="0007518D">
              <w:rPr>
                <w:b w:val="0"/>
                <w:sz w:val="18"/>
                <w:szCs w:val="20"/>
              </w:rPr>
              <w:t>in",</w:t>
            </w:r>
            <w:r w:rsidR="00F3142F">
              <w:rPr>
                <w:b w:val="0"/>
                <w:sz w:val="18"/>
                <w:szCs w:val="20"/>
              </w:rPr>
              <w:t xml:space="preserve"> “</w:t>
            </w:r>
            <w:r w:rsidRPr="0007518D">
              <w:rPr>
                <w:b w:val="0"/>
                <w:sz w:val="18"/>
                <w:szCs w:val="20"/>
              </w:rPr>
              <w:t>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1D365F3B"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r w:rsidR="00F3142F">
              <w:rPr>
                <w:b w:val="0"/>
                <w:sz w:val="18"/>
                <w:szCs w:val="20"/>
              </w:rPr>
              <w:t xml:space="preserve"> “</w:t>
            </w:r>
            <w:r w:rsidRPr="0007518D">
              <w:rPr>
                <w:b w:val="0"/>
                <w:sz w:val="18"/>
                <w:szCs w:val="20"/>
              </w:rPr>
              <w:t>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2A0933EC" w:rsidR="00FC68DB" w:rsidRPr="0007518D" w:rsidRDefault="00FC68DB" w:rsidP="00B202D2">
            <w:pPr>
              <w:rPr>
                <w:b w:val="0"/>
                <w:sz w:val="18"/>
                <w:szCs w:val="20"/>
              </w:rPr>
            </w:pPr>
            <w:r w:rsidRPr="0007518D">
              <w:rPr>
                <w:b w:val="0"/>
                <w:sz w:val="18"/>
                <w:szCs w:val="20"/>
              </w:rPr>
              <w:t>"g",</w:t>
            </w:r>
            <w:r w:rsidR="00F3142F">
              <w:rPr>
                <w:b w:val="0"/>
                <w:sz w:val="18"/>
                <w:szCs w:val="20"/>
              </w:rPr>
              <w:t xml:space="preserve"> “</w:t>
            </w:r>
            <w:r w:rsidRPr="0007518D">
              <w:rPr>
                <w:b w:val="0"/>
                <w:sz w:val="18"/>
                <w:szCs w:val="20"/>
              </w:rPr>
              <w:t>kg",</w:t>
            </w:r>
            <w:r w:rsidR="00F3142F">
              <w:rPr>
                <w:b w:val="0"/>
                <w:sz w:val="18"/>
                <w:szCs w:val="20"/>
              </w:rPr>
              <w:t xml:space="preserve"> “</w:t>
            </w:r>
            <w:r w:rsidRPr="0007518D">
              <w:rPr>
                <w:b w:val="0"/>
                <w:sz w:val="18"/>
                <w:szCs w:val="20"/>
              </w:rPr>
              <w:t>t",</w:t>
            </w:r>
            <w:r w:rsidR="00F3142F">
              <w:rPr>
                <w:b w:val="0"/>
                <w:sz w:val="18"/>
                <w:szCs w:val="20"/>
              </w:rPr>
              <w:t xml:space="preserve"> “</w:t>
            </w:r>
            <w:r w:rsidRPr="0007518D">
              <w:rPr>
                <w:b w:val="0"/>
                <w:sz w:val="18"/>
                <w:szCs w:val="20"/>
              </w:rPr>
              <w:t>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A91902"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w:t>
            </w:r>
            <w:r w:rsidR="00F3142F">
              <w:rPr>
                <w:b w:val="0"/>
                <w:sz w:val="18"/>
                <w:szCs w:val="20"/>
              </w:rPr>
              <w:t xml:space="preserve"> “</w:t>
            </w:r>
            <w:r w:rsidRPr="0007518D">
              <w:rPr>
                <w:b w:val="0"/>
                <w:sz w:val="18"/>
                <w:szCs w:val="20"/>
              </w:rPr>
              <w:t>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960AAE6" w:rsidR="00FC68DB" w:rsidRPr="0007518D" w:rsidRDefault="00FC68DB" w:rsidP="00B202D2">
            <w:pPr>
              <w:keepNext/>
              <w:rPr>
                <w:b w:val="0"/>
                <w:sz w:val="18"/>
                <w:szCs w:val="20"/>
              </w:rPr>
            </w:pPr>
            <w:r w:rsidRPr="0007518D">
              <w:rPr>
                <w:b w:val="0"/>
                <w:sz w:val="18"/>
                <w:szCs w:val="20"/>
              </w:rPr>
              <w:t>"s",</w:t>
            </w:r>
            <w:r w:rsidR="00F3142F">
              <w:rPr>
                <w:b w:val="0"/>
                <w:sz w:val="18"/>
                <w:szCs w:val="20"/>
              </w:rPr>
              <w:t xml:space="preserve"> “</w:t>
            </w:r>
            <w:r w:rsidRPr="0007518D">
              <w:rPr>
                <w:b w:val="0"/>
                <w:sz w:val="18"/>
                <w:szCs w:val="20"/>
              </w:rPr>
              <w:t>min",</w:t>
            </w:r>
            <w:r w:rsidR="00F3142F">
              <w:rPr>
                <w:b w:val="0"/>
                <w:sz w:val="18"/>
                <w:szCs w:val="20"/>
              </w:rPr>
              <w:t xml:space="preserve"> “</w:t>
            </w:r>
            <w:r w:rsidRPr="0007518D">
              <w:rPr>
                <w:b w:val="0"/>
                <w:sz w:val="18"/>
                <w:szCs w:val="20"/>
              </w:rPr>
              <w:t>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3E429292" w:rsidR="00FC68DB" w:rsidRPr="0007518D" w:rsidRDefault="00FC68DB" w:rsidP="00B202D2">
            <w:pPr>
              <w:keepNext/>
              <w:rPr>
                <w:b w:val="0"/>
                <w:sz w:val="18"/>
                <w:szCs w:val="20"/>
              </w:rPr>
            </w:pPr>
            <w:r w:rsidRPr="0007518D">
              <w:rPr>
                <w:b w:val="0"/>
                <w:sz w:val="18"/>
                <w:szCs w:val="20"/>
              </w:rPr>
              <w:t>"rad/s",</w:t>
            </w:r>
            <w:r w:rsidR="00F3142F">
              <w:rPr>
                <w:b w:val="0"/>
                <w:sz w:val="18"/>
                <w:szCs w:val="20"/>
              </w:rPr>
              <w:t xml:space="preserve"> “</w:t>
            </w:r>
            <w:r w:rsidRPr="0007518D">
              <w:rPr>
                <w:b w:val="0"/>
                <w:sz w:val="18"/>
                <w:szCs w:val="20"/>
              </w:rPr>
              <w:t>Hz",</w:t>
            </w:r>
            <w:r w:rsidR="00F3142F">
              <w:rPr>
                <w:b w:val="0"/>
                <w:sz w:val="18"/>
                <w:szCs w:val="20"/>
              </w:rPr>
              <w:t xml:space="preserve"> “</w:t>
            </w:r>
            <w:r w:rsidRPr="0007518D">
              <w:rPr>
                <w:b w:val="0"/>
                <w:sz w:val="18"/>
                <w:szCs w:val="20"/>
              </w:rPr>
              <w:t>kHz",</w:t>
            </w:r>
            <w:r w:rsidR="00F3142F">
              <w:rPr>
                <w:b w:val="0"/>
                <w:sz w:val="18"/>
                <w:szCs w:val="20"/>
              </w:rPr>
              <w:t xml:space="preserve"> “</w:t>
            </w:r>
            <w:r w:rsidRPr="0007518D">
              <w:rPr>
                <w:b w:val="0"/>
                <w:sz w:val="18"/>
                <w:szCs w:val="20"/>
              </w:rPr>
              <w:t>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bookmarkStart w:id="257" w:name="_Ref157014619"/>
      <w:bookmarkStart w:id="258" w:name="_Ref157019640"/>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bookmarkEnd w:id="257"/>
      <w:bookmarkEnd w:id="258"/>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14823CE5"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 xml:space="preserve">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59" w:name="_Finite_Element_Specific"/>
      <w:bookmarkStart w:id="260" w:name="_Ref414560131"/>
      <w:bookmarkStart w:id="261" w:name="_Toc3556945"/>
      <w:bookmarkStart w:id="262" w:name="_Toc34747194"/>
      <w:bookmarkStart w:id="263" w:name="_Toc77102007"/>
      <w:bookmarkStart w:id="264" w:name="_Toc155344827"/>
      <w:bookmarkEnd w:id="259"/>
      <w:r w:rsidRPr="00A672BF">
        <w:t xml:space="preserve">Finite Element Specific Data </w:t>
      </w:r>
      <w:r w:rsidRPr="00A672BF">
        <w:rPr>
          <w:rFonts w:ascii="Courier New" w:hAnsi="Courier New" w:cs="Courier New"/>
        </w:rPr>
        <w:t>&lt;femdata/&gt;</w:t>
      </w:r>
      <w:bookmarkEnd w:id="260"/>
      <w:bookmarkEnd w:id="261"/>
      <w:bookmarkEnd w:id="262"/>
      <w:bookmarkEnd w:id="263"/>
      <w:bookmarkEnd w:id="264"/>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5" w:name="_Hlk132202491"/>
      <w:r w:rsidRPr="00A672BF">
        <w:t>ABAQUS</w:t>
      </w:r>
      <w:bookmarkEnd w:id="265"/>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6" w:name="_Ref101283923"/>
      <w:bookmarkStart w:id="267"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6"/>
      <w:r w:rsidRPr="00A672BF">
        <w:t xml:space="preserve">  </w:t>
      </w:r>
      <w:bookmarkStart w:id="268" w:name="_Hlk101284091"/>
      <w:r w:rsidRPr="00A672BF">
        <w:t>—</w:t>
      </w:r>
      <w:bookmarkEnd w:id="268"/>
      <w:r w:rsidRPr="00A672BF">
        <w:t xml:space="preserve"> Nested elements of the child element of </w:t>
      </w:r>
      <w:r w:rsidRPr="00A672BF">
        <w:rPr>
          <w:rFonts w:ascii="Courier New" w:hAnsi="Courier New" w:cs="Courier New"/>
        </w:rPr>
        <w:t>&lt;femdata/&gt;</w:t>
      </w:r>
      <w:bookmarkEnd w:id="267"/>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9" w:name="_Toc373504790"/>
      <w:bookmarkStart w:id="270" w:name="_Toc373505008"/>
      <w:bookmarkStart w:id="271" w:name="_Toc339013872"/>
      <w:bookmarkStart w:id="272" w:name="_Ref414560151"/>
      <w:bookmarkStart w:id="273" w:name="_Toc3556946"/>
      <w:bookmarkStart w:id="274" w:name="_Toc34747195"/>
      <w:bookmarkStart w:id="275" w:name="_Toc77102009"/>
      <w:bookmarkStart w:id="276" w:name="_Toc155344828"/>
      <w:bookmarkEnd w:id="269"/>
      <w:bookmarkEnd w:id="270"/>
      <w:r w:rsidRPr="00416C5E">
        <w:t>Connection Data</w:t>
      </w:r>
      <w:bookmarkEnd w:id="271"/>
      <w:r w:rsidRPr="00416C5E">
        <w:t xml:space="preserve"> &lt;connection_group/&gt;</w:t>
      </w:r>
      <w:bookmarkEnd w:id="272"/>
      <w:bookmarkEnd w:id="273"/>
      <w:bookmarkEnd w:id="274"/>
      <w:bookmarkEnd w:id="275"/>
      <w:bookmarkEnd w:id="276"/>
    </w:p>
    <w:p w14:paraId="32F6E620" w14:textId="7D420197" w:rsidR="00560DF4" w:rsidRPr="00560DF4" w:rsidRDefault="00560DF4" w:rsidP="0013175B">
      <w:pPr>
        <w:pStyle w:val="berschrift3"/>
      </w:pPr>
      <w:bookmarkStart w:id="277" w:name="_Toc155344829"/>
      <w:r>
        <w:t>General</w:t>
      </w:r>
      <w:bookmarkEnd w:id="277"/>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7D961CCD"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 xml:space="preserve">pasted together" 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8" w:name="_Ref101337911"/>
      <w:bookmarkStart w:id="279" w:name="_Toc3566416"/>
      <w:bookmarkStart w:id="280" w:name="_Toc34747416"/>
      <w:bookmarkStart w:id="281" w:name="_Toc77095864"/>
      <w:bookmarkStart w:id="282" w:name="_Ref101337842"/>
      <w:bookmarkStart w:id="283"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8"/>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9"/>
      <w:bookmarkEnd w:id="280"/>
      <w:bookmarkEnd w:id="281"/>
      <w:bookmarkEnd w:id="282"/>
      <w:bookmarkEnd w:id="283"/>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4" w:name="_Ref156205009"/>
      <w:bookmarkStart w:id="285" w:name="_Toc3566417"/>
      <w:bookmarkStart w:id="286" w:name="_Toc34747417"/>
      <w:bookmarkStart w:id="287" w:name="_Toc77095865"/>
      <w:bookmarkStart w:id="288" w:name="_Ref101337844"/>
      <w:bookmarkStart w:id="289"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4"/>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5"/>
      <w:bookmarkEnd w:id="286"/>
      <w:bookmarkEnd w:id="287"/>
      <w:bookmarkEnd w:id="288"/>
      <w:bookmarkEnd w:id="289"/>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0" w:name="_Ref432343981"/>
      <w:bookmarkStart w:id="291" w:name="_Toc3556947"/>
      <w:bookmarkStart w:id="292" w:name="_Toc34747196"/>
      <w:bookmarkStart w:id="293" w:name="_Toc77102010"/>
      <w:bookmarkStart w:id="294" w:name="_Toc155344830"/>
      <w:r w:rsidRPr="00F54804">
        <w:lastRenderedPageBreak/>
        <w:t>Connected Objects</w:t>
      </w:r>
      <w:bookmarkEnd w:id="290"/>
      <w:bookmarkEnd w:id="291"/>
      <w:bookmarkEnd w:id="292"/>
      <w:bookmarkEnd w:id="293"/>
      <w:bookmarkEnd w:id="294"/>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5" w:name="_Ref101338215"/>
      <w:bookmarkStart w:id="296" w:name="_Toc3566418"/>
      <w:bookmarkStart w:id="297" w:name="_Toc34747418"/>
      <w:bookmarkStart w:id="298" w:name="_Toc77095866"/>
      <w:bookmarkStart w:id="299" w:name="_Toc156173515"/>
      <w:bookmarkStart w:id="300"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5"/>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6"/>
      <w:bookmarkEnd w:id="297"/>
      <w:bookmarkEnd w:id="298"/>
      <w:bookmarkEnd w:id="299"/>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1" w:name="_Ref428791371"/>
      <w:bookmarkStart w:id="302" w:name="_Ref428891357"/>
      <w:bookmarkStart w:id="303" w:name="_Ref428892751"/>
      <w:bookmarkStart w:id="304" w:name="_Toc3556948"/>
      <w:bookmarkStart w:id="305" w:name="_Toc34747197"/>
      <w:bookmarkStart w:id="306" w:name="_Toc77102011"/>
      <w:r w:rsidRPr="005C2D94">
        <w:t xml:space="preserve">Element </w:t>
      </w:r>
      <w:r w:rsidRPr="00251C60">
        <w:rPr>
          <w:rStyle w:val="CodeCharacter"/>
        </w:rPr>
        <w:t>&lt;part/&gt;</w:t>
      </w:r>
      <w:bookmarkEnd w:id="300"/>
      <w:bookmarkEnd w:id="301"/>
      <w:bookmarkEnd w:id="302"/>
      <w:bookmarkEnd w:id="303"/>
      <w:bookmarkEnd w:id="304"/>
      <w:bookmarkEnd w:id="305"/>
      <w:bookmarkEnd w:id="306"/>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399CA078"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 xml:space="preserve">label" </w:t>
      </w:r>
      <w:r w:rsidR="00FC68DB" w:rsidRPr="00063B94">
        <w:t>and</w:t>
      </w:r>
      <w:r w:rsidR="00F3142F">
        <w:t xml:space="preserve"> “</w:t>
      </w:r>
      <w:proofErr w:type="spellStart"/>
      <w:r w:rsidR="00FC68DB" w:rsidRPr="001E4607">
        <w:t>pid</w:t>
      </w:r>
      <w:proofErr w:type="spellEnd"/>
      <w:r w:rsidR="00FC68DB" w:rsidRPr="00BD52D7">
        <w:t>" or</w:t>
      </w:r>
      <w:r w:rsidR="00F3142F">
        <w:t xml:space="preserve"> “</w:t>
      </w:r>
      <w:r w:rsidR="00FC68DB" w:rsidRPr="00BD52D7">
        <w:t>label"</w:t>
      </w:r>
      <w:r w:rsidR="00FC68DB" w:rsidRPr="001668D7">
        <w:t xml:space="preserve"> </w:t>
      </w:r>
      <w:r w:rsidR="00FC68DB" w:rsidRPr="00063B94">
        <w:t>and</w:t>
      </w:r>
      <w:r w:rsidR="00F3142F">
        <w:t xml:space="preserve"> “</w:t>
      </w:r>
      <w:proofErr w:type="spellStart"/>
      <w:r w:rsidR="00FC68DB" w:rsidRPr="00F54804">
        <w:t>pname</w:t>
      </w:r>
      <w:proofErr w:type="spellEnd"/>
      <w:r w:rsidR="00FC68DB" w:rsidRPr="00F54804">
        <w:t xml:space="preserv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7" w:name="_Ref101338320"/>
      <w:bookmarkStart w:id="308" w:name="_Toc3566419"/>
      <w:bookmarkStart w:id="309" w:name="_Toc34747419"/>
      <w:bookmarkStart w:id="310" w:name="_Toc77095867"/>
      <w:bookmarkStart w:id="311"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7"/>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8"/>
      <w:bookmarkEnd w:id="309"/>
      <w:bookmarkEnd w:id="310"/>
      <w:bookmarkEnd w:id="311"/>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2" w:name="_Toc3556949"/>
      <w:bookmarkStart w:id="313" w:name="_Toc34747198"/>
      <w:bookmarkStart w:id="314" w:name="_Toc77102012"/>
      <w:r w:rsidRPr="00986240">
        <w:t xml:space="preserve">Element </w:t>
      </w:r>
      <w:r w:rsidRPr="00986240">
        <w:rPr>
          <w:rFonts w:ascii="Courier New" w:hAnsi="Courier New" w:cs="Courier New"/>
        </w:rPr>
        <w:t>&lt;assy/&gt;</w:t>
      </w:r>
      <w:bookmarkEnd w:id="312"/>
      <w:bookmarkEnd w:id="313"/>
      <w:bookmarkEnd w:id="314"/>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5" w:name="_Ref101338396"/>
      <w:bookmarkStart w:id="316" w:name="_Toc3566420"/>
      <w:bookmarkStart w:id="317" w:name="_Toc34747420"/>
      <w:bookmarkStart w:id="318" w:name="_Toc77095868"/>
      <w:bookmarkStart w:id="319"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5"/>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6"/>
      <w:bookmarkEnd w:id="317"/>
      <w:bookmarkEnd w:id="318"/>
      <w:bookmarkEnd w:id="3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0" w:name="_Toc21650806"/>
      <w:bookmarkStart w:id="321" w:name="_Ref21651717"/>
      <w:bookmarkStart w:id="322" w:name="_Toc34747199"/>
      <w:bookmarkStart w:id="323" w:name="_Toc77102013"/>
      <w:r w:rsidRPr="00F54804">
        <w:t>Special Topological situations</w:t>
      </w:r>
      <w:bookmarkEnd w:id="320"/>
      <w:bookmarkEnd w:id="321"/>
      <w:bookmarkEnd w:id="322"/>
      <w:bookmarkEnd w:id="323"/>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6F4F4794">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4" w:name="_Ref101779954"/>
      <w:bookmarkStart w:id="325" w:name="_Toc155344938"/>
      <w:r>
        <w:t xml:space="preserve">Figure </w:t>
      </w:r>
      <w:r>
        <w:fldChar w:fldCharType="begin"/>
      </w:r>
      <w:r>
        <w:instrText xml:space="preserve"> SEQ Figure \* ARABIC </w:instrText>
      </w:r>
      <w:r>
        <w:fldChar w:fldCharType="separate"/>
      </w:r>
      <w:r w:rsidR="00AE3F08">
        <w:rPr>
          <w:noProof/>
        </w:rPr>
        <w:t>7</w:t>
      </w:r>
      <w:r>
        <w:fldChar w:fldCharType="end"/>
      </w:r>
      <w:bookmarkEnd w:id="324"/>
      <w:r>
        <w:t xml:space="preserve"> — Special </w:t>
      </w:r>
      <w:r w:rsidR="007F01E9">
        <w:t xml:space="preserve">Stacking </w:t>
      </w:r>
      <w:r>
        <w:t>Topologies</w:t>
      </w:r>
      <w:bookmarkEnd w:id="325"/>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6" w:name="_Ref101338492"/>
      <w:bookmarkStart w:id="327"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6"/>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7"/>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8" w:name="_Ref101338594"/>
      <w:bookmarkStart w:id="329" w:name="_Toc21651032"/>
      <w:bookmarkStart w:id="330" w:name="_Toc34747422"/>
      <w:bookmarkStart w:id="331" w:name="_Toc77095870"/>
      <w:bookmarkStart w:id="332"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8"/>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9"/>
      <w:bookmarkEnd w:id="330"/>
      <w:bookmarkEnd w:id="331"/>
      <w:bookmarkEnd w:id="332"/>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3" w:name="_Ref101338707"/>
      <w:bookmarkStart w:id="334"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3"/>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4"/>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5"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5"/>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6" w:name="_Ref414608310"/>
      <w:bookmarkStart w:id="337" w:name="_Toc3556950"/>
      <w:bookmarkStart w:id="338" w:name="_Toc34747200"/>
      <w:bookmarkStart w:id="339" w:name="_Toc77102014"/>
      <w:bookmarkStart w:id="340" w:name="_Toc155344831"/>
      <w:r w:rsidRPr="005C2D94">
        <w:t>Contacts and Friction</w:t>
      </w:r>
      <w:bookmarkEnd w:id="336"/>
      <w:bookmarkEnd w:id="337"/>
      <w:bookmarkEnd w:id="338"/>
      <w:bookmarkEnd w:id="339"/>
      <w:bookmarkEnd w:id="340"/>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1" w:name="_Ref414841585"/>
      <w:bookmarkStart w:id="342" w:name="_Toc3556951"/>
      <w:bookmarkStart w:id="343" w:name="_Toc34747201"/>
      <w:bookmarkStart w:id="344" w:name="_Toc77102015"/>
      <w:r w:rsidRPr="00F54804">
        <w:t xml:space="preserve">Element </w:t>
      </w:r>
      <w:r w:rsidRPr="00E86102">
        <w:rPr>
          <w:rFonts w:asciiTheme="minorHAnsi" w:hAnsiTheme="minorHAnsi" w:cstheme="minorHAnsi"/>
        </w:rPr>
        <w:t>&lt;contact_list/&gt;</w:t>
      </w:r>
      <w:bookmarkEnd w:id="341"/>
      <w:bookmarkEnd w:id="342"/>
      <w:bookmarkEnd w:id="343"/>
      <w:bookmarkEnd w:id="344"/>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5" w:name="_Ref101338881"/>
      <w:bookmarkStart w:id="346" w:name="_Toc414573794"/>
      <w:bookmarkStart w:id="347" w:name="_Toc3566421"/>
      <w:bookmarkStart w:id="348" w:name="_Toc34747424"/>
      <w:bookmarkStart w:id="349" w:name="_Toc77095872"/>
      <w:bookmarkStart w:id="350"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5"/>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6"/>
      <w:bookmarkEnd w:id="347"/>
      <w:bookmarkEnd w:id="348"/>
      <w:bookmarkEnd w:id="349"/>
      <w:bookmarkEnd w:id="350"/>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1" w:name="_Toc3556952"/>
      <w:bookmarkStart w:id="352" w:name="_Toc34747202"/>
      <w:bookmarkStart w:id="353" w:name="_Toc77102016"/>
      <w:r w:rsidRPr="000A1B7B">
        <w:t xml:space="preserve">Element </w:t>
      </w:r>
      <w:r w:rsidRPr="00E86102">
        <w:rPr>
          <w:rFonts w:ascii="Courier New" w:hAnsi="Courier New" w:cs="Courier New"/>
        </w:rPr>
        <w:t>&lt;contact/&gt;</w:t>
      </w:r>
      <w:bookmarkEnd w:id="351"/>
      <w:bookmarkEnd w:id="352"/>
      <w:bookmarkEnd w:id="353"/>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4"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4"/>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5" w:name="_Toc3556953"/>
      <w:bookmarkStart w:id="356" w:name="_Toc34747203"/>
      <w:bookmarkStart w:id="357" w:name="_Toc77102017"/>
      <w:r w:rsidRPr="00F54804">
        <w:t xml:space="preserve">Element </w:t>
      </w:r>
      <w:r w:rsidRPr="00E86102">
        <w:rPr>
          <w:rFonts w:ascii="Courier New" w:hAnsi="Courier New" w:cs="Courier New"/>
        </w:rPr>
        <w:t>&lt;partner/&gt;</w:t>
      </w:r>
      <w:bookmarkEnd w:id="355"/>
      <w:bookmarkEnd w:id="356"/>
      <w:bookmarkEnd w:id="357"/>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8" w:name="_Ref101339376"/>
      <w:bookmarkStart w:id="359" w:name="_Toc414573795"/>
      <w:bookmarkStart w:id="360" w:name="_Toc3566423"/>
      <w:bookmarkStart w:id="361" w:name="_Toc34747426"/>
      <w:bookmarkStart w:id="362" w:name="_Toc77095874"/>
      <w:bookmarkStart w:id="363"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8"/>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9"/>
      <w:bookmarkEnd w:id="360"/>
      <w:bookmarkEnd w:id="361"/>
      <w:bookmarkEnd w:id="362"/>
      <w:bookmarkEnd w:id="363"/>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4" w:name="_Toc3556954"/>
      <w:bookmarkStart w:id="365" w:name="_Toc34747204"/>
      <w:bookmarkStart w:id="366" w:name="_Toc77102018"/>
      <w:r w:rsidRPr="00F54804">
        <w:t xml:space="preserve">Element </w:t>
      </w:r>
      <w:r w:rsidRPr="00E86102">
        <w:rPr>
          <w:rFonts w:ascii="Courier New" w:hAnsi="Courier New" w:cs="Courier New"/>
        </w:rPr>
        <w:t>&lt;coefficients/&gt;</w:t>
      </w:r>
      <w:bookmarkEnd w:id="364"/>
      <w:bookmarkEnd w:id="365"/>
      <w:bookmarkEnd w:id="366"/>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7" w:name="_Ref414837767"/>
      <w:bookmarkStart w:id="368" w:name="_Toc3556955"/>
      <w:bookmarkStart w:id="369" w:name="_Toc34747205"/>
      <w:bookmarkStart w:id="370" w:name="_Toc77102019"/>
      <w:r w:rsidRPr="00E42208">
        <w:t>Local Contact Properties</w:t>
      </w:r>
      <w:bookmarkEnd w:id="367"/>
      <w:bookmarkEnd w:id="368"/>
      <w:bookmarkEnd w:id="369"/>
      <w:bookmarkEnd w:id="370"/>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1" w:name="_Ref101340168"/>
      <w:bookmarkStart w:id="372"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1"/>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3" w:name="_Ref414836574"/>
      <w:bookmarkStart w:id="374" w:name="_Toc3556956"/>
      <w:bookmarkStart w:id="375" w:name="_Toc34747206"/>
      <w:bookmarkStart w:id="376" w:name="_Toc77102020"/>
      <w:bookmarkStart w:id="377" w:name="_Toc155344832"/>
      <w:r w:rsidRPr="000A1B7B">
        <w:t>Joints</w:t>
      </w:r>
      <w:bookmarkEnd w:id="373"/>
      <w:bookmarkEnd w:id="374"/>
      <w:bookmarkEnd w:id="375"/>
      <w:bookmarkEnd w:id="376"/>
      <w:bookmarkEnd w:id="377"/>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8" w:name="_Ref156247075"/>
      <w:bookmarkStart w:id="379"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8"/>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0" w:name="_Toc428456083"/>
      <w:bookmarkStart w:id="381" w:name="_Toc428537047"/>
      <w:bookmarkStart w:id="382" w:name="_Toc428969366"/>
      <w:bookmarkStart w:id="383" w:name="_Toc429052757"/>
      <w:bookmarkStart w:id="384" w:name="_Toc3556957"/>
      <w:bookmarkStart w:id="385" w:name="_Toc34747207"/>
      <w:bookmarkStart w:id="386" w:name="_Toc77102021"/>
      <w:bookmarkStart w:id="387" w:name="_Toc155344833"/>
      <w:bookmarkEnd w:id="380"/>
      <w:bookmarkEnd w:id="381"/>
      <w:bookmarkEnd w:id="382"/>
      <w:bookmarkEnd w:id="383"/>
      <w:r w:rsidRPr="000A1B7B">
        <w:lastRenderedPageBreak/>
        <w:t>A Minimalistic Example of a χMCF file</w:t>
      </w:r>
      <w:bookmarkEnd w:id="384"/>
      <w:bookmarkEnd w:id="385"/>
      <w:bookmarkEnd w:id="386"/>
      <w:bookmarkEnd w:id="387"/>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8" w:name="_Toc428279348"/>
      <w:bookmarkStart w:id="389" w:name="_Toc428456085"/>
      <w:bookmarkStart w:id="390" w:name="_Toc428537049"/>
      <w:bookmarkStart w:id="391" w:name="_Toc428969368"/>
      <w:bookmarkStart w:id="392" w:name="_Toc429052759"/>
      <w:bookmarkStart w:id="393" w:name="_Toc3556958"/>
      <w:bookmarkStart w:id="394" w:name="_Toc34747208"/>
      <w:bookmarkStart w:id="395" w:name="_Toc77102022"/>
      <w:bookmarkStart w:id="396" w:name="_Toc155344834"/>
      <w:bookmarkEnd w:id="388"/>
      <w:bookmarkEnd w:id="389"/>
      <w:bookmarkEnd w:id="390"/>
      <w:bookmarkEnd w:id="391"/>
      <w:bookmarkEnd w:id="392"/>
      <w:r w:rsidRPr="00F54804">
        <w:t>XML Schema Definition</w:t>
      </w:r>
      <w:bookmarkEnd w:id="393"/>
      <w:bookmarkEnd w:id="394"/>
      <w:bookmarkEnd w:id="395"/>
      <w:bookmarkEnd w:id="396"/>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7" w:name="_Toc334484488"/>
      <w:bookmarkStart w:id="398" w:name="_Toc334486133"/>
      <w:bookmarkStart w:id="399" w:name="XMLStructureConnectionGroups"/>
      <w:bookmarkStart w:id="400" w:name="SeamweldConnectionGroupPart"/>
      <w:bookmarkStart w:id="401" w:name="XMLStructurePartsPIDs"/>
      <w:bookmarkStart w:id="402" w:name="XMLStructureConnections"/>
      <w:bookmarkStart w:id="403" w:name="XMLStructurePointConnections"/>
      <w:bookmarkStart w:id="404" w:name="XMLStructureLineConnections"/>
      <w:bookmarkStart w:id="405" w:name="XMLStructurePlaneConnections"/>
      <w:bookmarkStart w:id="406" w:name="_Toc338938892"/>
      <w:bookmarkStart w:id="407" w:name="_Toc338939088"/>
      <w:bookmarkStart w:id="408" w:name="_Toc3556959"/>
      <w:bookmarkStart w:id="409" w:name="_Toc34747209"/>
      <w:bookmarkStart w:id="410" w:name="_Toc77102023"/>
      <w:bookmarkStart w:id="411" w:name="_Toc155344835"/>
      <w:bookmarkEnd w:id="171"/>
      <w:bookmarkEnd w:id="172"/>
      <w:bookmarkEnd w:id="397"/>
      <w:bookmarkEnd w:id="398"/>
      <w:bookmarkEnd w:id="399"/>
      <w:bookmarkEnd w:id="400"/>
      <w:bookmarkEnd w:id="401"/>
      <w:bookmarkEnd w:id="402"/>
      <w:bookmarkEnd w:id="403"/>
      <w:bookmarkEnd w:id="404"/>
      <w:bookmarkEnd w:id="405"/>
      <w:r w:rsidRPr="00F54804">
        <w:lastRenderedPageBreak/>
        <w:t>Data Common to any Connection</w:t>
      </w:r>
      <w:bookmarkEnd w:id="406"/>
      <w:bookmarkEnd w:id="407"/>
      <w:bookmarkEnd w:id="408"/>
      <w:bookmarkEnd w:id="409"/>
      <w:bookmarkEnd w:id="410"/>
      <w:bookmarkEnd w:id="411"/>
      <w:r w:rsidRPr="00F54804">
        <w:t xml:space="preserve"> </w:t>
      </w:r>
    </w:p>
    <w:p w14:paraId="065EFE33" w14:textId="77777777" w:rsidR="00FC68DB" w:rsidRPr="005C2D94" w:rsidRDefault="00FC68DB" w:rsidP="00B202D2">
      <w:pPr>
        <w:pStyle w:val="berschrift2"/>
      </w:pPr>
      <w:bookmarkStart w:id="412" w:name="_Ref448911656"/>
      <w:bookmarkStart w:id="413" w:name="_Toc3556960"/>
      <w:bookmarkStart w:id="414" w:name="_Toc34747210"/>
      <w:bookmarkStart w:id="415" w:name="_Toc77102024"/>
      <w:bookmarkStart w:id="416" w:name="_Toc155344836"/>
      <w:bookmarkStart w:id="417" w:name="_Toc413359574"/>
      <w:bookmarkStart w:id="418" w:name="_Toc338938893"/>
      <w:bookmarkStart w:id="419" w:name="_Toc338939089"/>
      <w:bookmarkStart w:id="420" w:name="_Toc288196462"/>
      <w:bookmarkStart w:id="421" w:name="_Toc288200760"/>
      <w:r w:rsidRPr="005C2D94">
        <w:t>Indices and their properties</w:t>
      </w:r>
      <w:bookmarkEnd w:id="412"/>
      <w:bookmarkEnd w:id="413"/>
      <w:bookmarkEnd w:id="414"/>
      <w:bookmarkEnd w:id="415"/>
      <w:bookmarkEnd w:id="41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2" w:name="_Toc155344837"/>
      <w:bookmarkEnd w:id="417"/>
      <w:r w:rsidRPr="00F54804">
        <w:rPr>
          <w:szCs w:val="34"/>
        </w:rPr>
        <w:t>Connection Referencing</w:t>
      </w:r>
      <w:bookmarkEnd w:id="422"/>
      <w:r w:rsidRPr="00F54804">
        <w:rPr>
          <w:szCs w:val="34"/>
        </w:rPr>
        <w:t xml:space="preserve"> </w:t>
      </w:r>
    </w:p>
    <w:p w14:paraId="5A305FE7" w14:textId="37AACF96" w:rsidR="00EE0CF2" w:rsidRPr="00BF5C18" w:rsidRDefault="00EE0CF2" w:rsidP="0013175B">
      <w:pPr>
        <w:pStyle w:val="berschrift3"/>
      </w:pPr>
      <w:bookmarkStart w:id="423" w:name="_Toc155344838"/>
      <w:r>
        <w:t>Need for Referencing</w:t>
      </w:r>
      <w:bookmarkEnd w:id="423"/>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4" w:name="_Toc155344839"/>
      <w:r w:rsidRPr="00F54804">
        <w:t xml:space="preserve">Attribute </w:t>
      </w:r>
      <w:r w:rsidRPr="00F54804">
        <w:rPr>
          <w:rFonts w:ascii="Courier New" w:hAnsi="Courier New" w:cs="Courier New"/>
          <w:szCs w:val="34"/>
          <w:highlight w:val="white"/>
        </w:rPr>
        <w:t>label</w:t>
      </w:r>
      <w:bookmarkEnd w:id="424"/>
    </w:p>
    <w:p w14:paraId="6D9B346C" w14:textId="43178264"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 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5" w:name="_Toc155344840"/>
      <w:bookmarkStart w:id="426" w:name="_Toc77102026"/>
      <w:r w:rsidRPr="00F54804">
        <w:t xml:space="preserve">Attribute </w:t>
      </w:r>
      <w:r w:rsidRPr="00F54804">
        <w:rPr>
          <w:rFonts w:ascii="Courier New" w:hAnsi="Courier New" w:cs="Courier New"/>
          <w:szCs w:val="34"/>
          <w:highlight w:val="white"/>
        </w:rPr>
        <w:t>ident</w:t>
      </w:r>
      <w:bookmarkEnd w:id="425"/>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7" w:name="_Ref413329202"/>
      <w:bookmarkStart w:id="428" w:name="_Toc413359575"/>
      <w:bookmarkStart w:id="429" w:name="_Toc3556962"/>
      <w:bookmarkStart w:id="430" w:name="_Toc34747212"/>
      <w:bookmarkStart w:id="431" w:name="_Toc77102027"/>
      <w:bookmarkStart w:id="432" w:name="_Toc155344841"/>
      <w:r w:rsidRPr="005C2D94">
        <w:rPr>
          <w:szCs w:val="34"/>
        </w:rPr>
        <w:lastRenderedPageBreak/>
        <w:t>Dimensions and Coordinates</w:t>
      </w:r>
      <w:bookmarkEnd w:id="427"/>
      <w:bookmarkEnd w:id="428"/>
      <w:bookmarkEnd w:id="429"/>
      <w:bookmarkEnd w:id="430"/>
      <w:bookmarkEnd w:id="431"/>
      <w:bookmarkEnd w:id="432"/>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3" w:name="_Toc413359576"/>
      <w:bookmarkStart w:id="434" w:name="_Ref440360308"/>
      <w:bookmarkStart w:id="435" w:name="_Ref440360312"/>
      <w:bookmarkStart w:id="436" w:name="_Ref440360851"/>
      <w:bookmarkStart w:id="437" w:name="_Ref440360857"/>
      <w:bookmarkStart w:id="438" w:name="_Ref440453613"/>
      <w:bookmarkStart w:id="439" w:name="_Ref440453616"/>
      <w:bookmarkStart w:id="440" w:name="_Ref440454500"/>
      <w:bookmarkStart w:id="441" w:name="_Ref440454502"/>
      <w:bookmarkStart w:id="442" w:name="_Toc3556963"/>
      <w:bookmarkStart w:id="443" w:name="_Toc34747213"/>
      <w:bookmarkStart w:id="444" w:name="_Toc77102028"/>
      <w:bookmarkStart w:id="445" w:name="_Toc155344842"/>
      <w:bookmarkStart w:id="446" w:name="_Ref157017986"/>
      <w:r w:rsidRPr="00387B01">
        <w:rPr>
          <w:szCs w:val="24"/>
        </w:rPr>
        <w:t xml:space="preserve">Attribute </w:t>
      </w:r>
      <w:r w:rsidRPr="00387B01">
        <w:rPr>
          <w:rStyle w:val="CodeCharacter"/>
          <w:rFonts w:eastAsia="Calibri"/>
          <w:sz w:val="24"/>
          <w:szCs w:val="24"/>
          <w:lang w:eastAsia="en-US"/>
        </w:rPr>
        <w:t>quality_control</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7" w:name="_Ref428442251"/>
      <w:bookmarkStart w:id="448" w:name="_Toc3556964"/>
      <w:bookmarkStart w:id="449" w:name="_Toc34747214"/>
      <w:bookmarkStart w:id="450" w:name="_Toc77102029"/>
      <w:bookmarkStart w:id="451" w:name="_Toc155344843"/>
      <w:r w:rsidRPr="00F54804">
        <w:rPr>
          <w:szCs w:val="34"/>
        </w:rPr>
        <w:t>Custom Attributes list</w:t>
      </w:r>
      <w:bookmarkEnd w:id="447"/>
      <w:bookmarkEnd w:id="448"/>
      <w:bookmarkEnd w:id="449"/>
      <w:bookmarkEnd w:id="450"/>
      <w:bookmarkEnd w:id="451"/>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A9FC79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1C2FD47B"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9E714D" w:rsidRPr="009E714D">
        <w:t>”</w:t>
      </w:r>
      <w:r w:rsidR="00FC68DB" w:rsidRPr="00E733DE">
        <w:t xml:space="preserve">. All elements own the attribute </w:t>
      </w:r>
      <w:r w:rsidR="00FC68DB" w:rsidRPr="00516879">
        <w:rPr>
          <w:rStyle w:val="CodeCharacter"/>
        </w:rPr>
        <w:t>key</w:t>
      </w:r>
      <w:r w:rsidR="00FC68DB" w:rsidRPr="00E733DE">
        <w:t>.</w:t>
      </w:r>
    </w:p>
    <w:p w14:paraId="22052FCB" w14:textId="31DEA85D"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Pr="00E733DE">
        <w:t xml:space="preserve"> (1) and</w:t>
      </w:r>
      <w:r w:rsidR="00F3142F">
        <w:t xml:space="preserve"> “</w:t>
      </w:r>
      <w:r w:rsidRPr="009E714D">
        <w:t>Statics"</w:t>
      </w:r>
      <w:r w:rsidRPr="00E733DE">
        <w:t xml:space="preserve"> (22).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4C53DE0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2" w:name="_Ref156247232"/>
      <w:bookmarkStart w:id="453"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2"/>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4" w:name="_Ref156247293"/>
      <w:bookmarkStart w:id="455"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4"/>
      <w:r>
        <w:t xml:space="preserve"> —</w:t>
      </w:r>
      <w:r w:rsidRPr="00F54804">
        <w:t xml:space="preserve"> Attributes of </w:t>
      </w:r>
      <w:r w:rsidRPr="00251C60">
        <w:rPr>
          <w:rStyle w:val="CodeCharacter"/>
        </w:rPr>
        <w:t>&lt;custom_attributes/&gt;</w:t>
      </w:r>
      <w:r w:rsidRPr="005C2D94">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BF1B793"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6" w:name="_Ref156247329"/>
      <w:bookmarkStart w:id="457"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6"/>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8" w:name="_Ref156247465"/>
      <w:bookmarkStart w:id="459"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8"/>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0" w:name="_Ref156247450"/>
      <w:bookmarkStart w:id="461"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0"/>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2" w:name="_Ref156247437"/>
      <w:bookmarkStart w:id="463"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2"/>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4" w:name="_Ref156247416"/>
      <w:bookmarkStart w:id="465"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6" w:name="_Ref156247642"/>
      <w:bookmarkStart w:id="467"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6"/>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8" w:name="_Ref156247768"/>
      <w:bookmarkStart w:id="469"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8"/>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69"/>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0" w:name="_Ref156247781"/>
      <w:bookmarkStart w:id="471"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0"/>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2" w:name="_Ref156247788"/>
      <w:bookmarkStart w:id="473"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2"/>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4" w:name="_Ref156247797"/>
      <w:bookmarkStart w:id="475"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4"/>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5"/>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6" w:name="_Ref156247753"/>
      <w:bookmarkStart w:id="477"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6"/>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8" w:name="_Ref156247831"/>
      <w:bookmarkStart w:id="479"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8"/>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7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0" w:name="_Ref156247839"/>
      <w:bookmarkStart w:id="481"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1"/>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2" w:name="_Toc440038865"/>
      <w:bookmarkStart w:id="483" w:name="_Toc3556965"/>
      <w:bookmarkStart w:id="484" w:name="_Toc34747215"/>
      <w:bookmarkStart w:id="485" w:name="_Toc77102030"/>
      <w:bookmarkStart w:id="486" w:name="_Toc155344844"/>
      <w:bookmarkStart w:id="487" w:name="_Ref157673329"/>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2"/>
      <w:bookmarkEnd w:id="483"/>
      <w:bookmarkEnd w:id="484"/>
      <w:bookmarkEnd w:id="485"/>
      <w:bookmarkEnd w:id="486"/>
      <w:bookmarkEnd w:id="487"/>
      <w:r w:rsidR="006E4184">
        <w:t xml:space="preserve"> </w:t>
      </w:r>
    </w:p>
    <w:p w14:paraId="46209363" w14:textId="5E11C13B" w:rsidR="00EE0CF2" w:rsidRPr="00BF5C18" w:rsidRDefault="00EE0CF2" w:rsidP="0013175B">
      <w:pPr>
        <w:pStyle w:val="berschrift3"/>
      </w:pPr>
      <w:bookmarkStart w:id="488" w:name="_Toc155344845"/>
      <w:r>
        <w:t>General</w:t>
      </w:r>
      <w:bookmarkEnd w:id="488"/>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89" w:name="_Toc440038866"/>
      <w:bookmarkStart w:id="490" w:name="_Toc3556966"/>
      <w:bookmarkStart w:id="491" w:name="_Toc34747216"/>
      <w:bookmarkStart w:id="492" w:name="_Toc77102031"/>
      <w:bookmarkStart w:id="493"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89"/>
      <w:bookmarkEnd w:id="490"/>
      <w:bookmarkEnd w:id="491"/>
      <w:bookmarkEnd w:id="492"/>
      <w:bookmarkEnd w:id="493"/>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4" w:name="_Toc440038867"/>
      <w:bookmarkStart w:id="495" w:name="_Toc3556967"/>
      <w:bookmarkStart w:id="496" w:name="_Toc34747217"/>
      <w:bookmarkStart w:id="497" w:name="_Toc77102032"/>
      <w:bookmarkStart w:id="498"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4"/>
      <w:bookmarkEnd w:id="495"/>
      <w:bookmarkEnd w:id="496"/>
      <w:bookmarkEnd w:id="497"/>
      <w:bookmarkEnd w:id="498"/>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499" w:name="_Toc440038868"/>
      <w:bookmarkStart w:id="500" w:name="_Toc3556968"/>
      <w:bookmarkStart w:id="501" w:name="_Toc34747218"/>
      <w:bookmarkStart w:id="502" w:name="_Toc77102033"/>
      <w:bookmarkStart w:id="503"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99"/>
      <w:bookmarkEnd w:id="500"/>
      <w:bookmarkEnd w:id="501"/>
      <w:bookmarkEnd w:id="502"/>
      <w:bookmarkEnd w:id="503"/>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4" w:name="_Toc3556969"/>
      <w:bookmarkStart w:id="505" w:name="_Toc34747219"/>
      <w:bookmarkStart w:id="506" w:name="_Toc77102034"/>
      <w:bookmarkStart w:id="507" w:name="_Toc155344849"/>
      <w:r w:rsidRPr="00F54804">
        <w:t>0D connections</w:t>
      </w:r>
      <w:bookmarkEnd w:id="504"/>
      <w:bookmarkEnd w:id="505"/>
      <w:bookmarkEnd w:id="506"/>
      <w:bookmarkEnd w:id="507"/>
    </w:p>
    <w:p w14:paraId="7BFE46E1" w14:textId="69D293BE" w:rsidR="00FC68DB" w:rsidRPr="005C2D94" w:rsidRDefault="00FC68DB" w:rsidP="00B202D2">
      <w:pPr>
        <w:pStyle w:val="berschrift2"/>
      </w:pPr>
      <w:bookmarkStart w:id="508" w:name="_Toc413359578"/>
      <w:bookmarkStart w:id="509" w:name="_Toc3556970"/>
      <w:bookmarkStart w:id="510" w:name="_Toc34747220"/>
      <w:bookmarkStart w:id="511" w:name="_Toc77102035"/>
      <w:bookmarkStart w:id="512" w:name="_Toc155344850"/>
      <w:r w:rsidRPr="005C2D94">
        <w:t>Generic Definitions</w:t>
      </w:r>
      <w:bookmarkEnd w:id="508"/>
      <w:bookmarkEnd w:id="509"/>
      <w:bookmarkEnd w:id="510"/>
      <w:bookmarkEnd w:id="511"/>
      <w:bookmarkEnd w:id="512"/>
      <w:r w:rsidR="006E4184">
        <w:t xml:space="preserve"> </w:t>
      </w:r>
    </w:p>
    <w:p w14:paraId="64F211EF" w14:textId="3D181317" w:rsidR="00FC68DB" w:rsidRDefault="00FC68DB" w:rsidP="00B202D2">
      <w:pPr>
        <w:pStyle w:val="berschrift3"/>
      </w:pPr>
      <w:bookmarkStart w:id="513" w:name="_Toc413359579"/>
      <w:bookmarkStart w:id="514" w:name="_Ref428958711"/>
      <w:bookmarkStart w:id="515" w:name="_Toc3556971"/>
      <w:bookmarkStart w:id="516" w:name="_Toc34747221"/>
      <w:bookmarkStart w:id="517" w:name="_Toc77102036"/>
      <w:bookmarkStart w:id="518" w:name="_Toc155344851"/>
      <w:bookmarkStart w:id="519" w:name="_Ref157018204"/>
      <w:r w:rsidRPr="001E4607">
        <w:t>Identification</w:t>
      </w:r>
      <w:bookmarkEnd w:id="513"/>
      <w:bookmarkEnd w:id="514"/>
      <w:bookmarkEnd w:id="515"/>
      <w:bookmarkEnd w:id="516"/>
      <w:bookmarkEnd w:id="517"/>
      <w:bookmarkEnd w:id="518"/>
      <w:bookmarkEnd w:id="519"/>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20" w:name="_Ref156247934"/>
      <w:bookmarkStart w:id="521"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20"/>
      <w:r w:rsidRPr="00CC3DCA">
        <w:t xml:space="preserve"> — Attributes of element </w:t>
      </w:r>
      <w:r w:rsidRPr="00CC3DCA">
        <w:rPr>
          <w:rFonts w:ascii="Courier New" w:hAnsi="Courier New" w:cs="Courier New"/>
        </w:rPr>
        <w:t>&lt;connection_0d/&gt;</w:t>
      </w:r>
      <w:bookmarkEnd w:id="5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109D1955" w:rsidR="00FC68DB" w:rsidRPr="00CC3DCA" w:rsidRDefault="00FC68DB" w:rsidP="0013175B">
      <w:pPr>
        <w:pStyle w:val="berschrift4"/>
      </w:pPr>
      <w:r w:rsidRPr="00CC3DCA">
        <w:t>Attribute</w:t>
      </w:r>
      <w:r w:rsidR="00F3142F">
        <w:t xml:space="preserve"> “</w:t>
      </w:r>
      <w:r w:rsidRPr="00CC3DCA">
        <w:t>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82D4113" w:rsidR="00BD4F32" w:rsidRPr="00CC3DCA" w:rsidRDefault="00BD4F32" w:rsidP="0013175B">
      <w:pPr>
        <w:pStyle w:val="berschrift4"/>
      </w:pPr>
      <w:r w:rsidRPr="00CC3DCA">
        <w:t>Attribute</w:t>
      </w:r>
      <w:r w:rsidR="00F3142F">
        <w:t xml:space="preserv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2" w:name="_Ref414563154"/>
      <w:bookmarkStart w:id="523" w:name="_Toc3556972"/>
      <w:bookmarkStart w:id="524" w:name="_Toc34747222"/>
      <w:bookmarkStart w:id="525" w:name="_Toc77102037"/>
      <w:bookmarkStart w:id="526" w:name="_Toc155344852"/>
      <w:r w:rsidRPr="00CC3DCA">
        <w:t>Location</w:t>
      </w:r>
      <w:bookmarkEnd w:id="522"/>
      <w:bookmarkEnd w:id="523"/>
      <w:bookmarkEnd w:id="524"/>
      <w:bookmarkEnd w:id="525"/>
      <w:bookmarkEnd w:id="526"/>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7" w:name="_Ref156247921"/>
      <w:bookmarkStart w:id="528"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7"/>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9" w:name="_Toc428279359"/>
      <w:bookmarkStart w:id="530" w:name="_Toc428456096"/>
      <w:bookmarkStart w:id="531" w:name="_Toc428537060"/>
      <w:bookmarkStart w:id="532" w:name="_Toc428969379"/>
      <w:bookmarkStart w:id="533" w:name="_Toc429052770"/>
      <w:bookmarkStart w:id="534" w:name="_Direction"/>
      <w:bookmarkStart w:id="535" w:name="_Ref400880511"/>
      <w:bookmarkStart w:id="536" w:name="_Toc413359581"/>
      <w:bookmarkStart w:id="537" w:name="_Toc3556973"/>
      <w:bookmarkStart w:id="538" w:name="_Toc34747223"/>
      <w:bookmarkStart w:id="539" w:name="_Toc77102038"/>
      <w:bookmarkStart w:id="540" w:name="_Toc155344853"/>
      <w:bookmarkEnd w:id="529"/>
      <w:bookmarkEnd w:id="530"/>
      <w:bookmarkEnd w:id="531"/>
      <w:bookmarkEnd w:id="532"/>
      <w:bookmarkEnd w:id="533"/>
      <w:bookmarkEnd w:id="534"/>
      <w:r w:rsidRPr="00CC3DCA">
        <w:lastRenderedPageBreak/>
        <w:t>Direction</w:t>
      </w:r>
      <w:bookmarkEnd w:id="535"/>
      <w:bookmarkEnd w:id="536"/>
      <w:bookmarkEnd w:id="537"/>
      <w:bookmarkEnd w:id="538"/>
      <w:bookmarkEnd w:id="539"/>
      <w:bookmarkEnd w:id="540"/>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1" w:name="_Ref156247899"/>
      <w:bookmarkStart w:id="542"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1"/>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3" w:name="_Toc428279361"/>
      <w:bookmarkStart w:id="544" w:name="_Toc428456098"/>
      <w:bookmarkStart w:id="545" w:name="_Toc3556974"/>
      <w:bookmarkStart w:id="546" w:name="_Toc34747224"/>
      <w:bookmarkStart w:id="547" w:name="_Toc77102039"/>
      <w:bookmarkStart w:id="548" w:name="_Toc155344854"/>
      <w:bookmarkEnd w:id="543"/>
      <w:bookmarkEnd w:id="544"/>
      <w:r w:rsidRPr="00F54804">
        <w:lastRenderedPageBreak/>
        <w:t>Type Specification</w:t>
      </w:r>
      <w:bookmarkEnd w:id="545"/>
      <w:bookmarkEnd w:id="546"/>
      <w:bookmarkEnd w:id="547"/>
      <w:bookmarkEnd w:id="548"/>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49" w:name="_Ref157019120"/>
      <w:bookmarkStart w:id="550"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49"/>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0"/>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1" w:name="_Ref428355238"/>
      <w:bookmarkStart w:id="552" w:name="_Toc3556975"/>
      <w:bookmarkStart w:id="553" w:name="_Toc34747225"/>
      <w:bookmarkStart w:id="554" w:name="_Toc77102040"/>
      <w:bookmarkStart w:id="555" w:name="_Toc155344855"/>
      <w:r w:rsidRPr="00F54804">
        <w:t>Spot Welds</w:t>
      </w:r>
      <w:bookmarkEnd w:id="551"/>
      <w:bookmarkEnd w:id="552"/>
      <w:bookmarkEnd w:id="553"/>
      <w:bookmarkEnd w:id="554"/>
      <w:bookmarkEnd w:id="555"/>
    </w:p>
    <w:p w14:paraId="3ABA096B" w14:textId="7C229DB9" w:rsidR="00B70DBA" w:rsidRPr="00BF5C18" w:rsidRDefault="00DC655D" w:rsidP="0013175B">
      <w:pPr>
        <w:pStyle w:val="berschrift3"/>
      </w:pPr>
      <w:bookmarkStart w:id="556" w:name="_Toc155344856"/>
      <w:r>
        <w:t>General</w:t>
      </w:r>
      <w:bookmarkEnd w:id="556"/>
    </w:p>
    <w:p w14:paraId="4B86D7C2" w14:textId="2C1342C0"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7" w:name="_Ref157019563"/>
      <w:bookmarkStart w:id="558"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7"/>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8"/>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59" w:name="_Ref156247973"/>
      <w:bookmarkStart w:id="560"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59"/>
      <w:r>
        <w:t xml:space="preserve"> —</w:t>
      </w:r>
      <w:r w:rsidRPr="00F54804">
        <w:t xml:space="preserve"> Attributes of element</w:t>
      </w:r>
      <w:r w:rsidR="00204153">
        <w:t xml:space="preserve"> </w:t>
      </w:r>
      <w:r w:rsidRPr="005C2D94">
        <w:rPr>
          <w:rFonts w:ascii="Courier New" w:hAnsi="Courier New" w:cs="Courier New"/>
        </w:rPr>
        <w:t>&lt;spotweld/&gt;</w:t>
      </w:r>
      <w:bookmarkEnd w:id="560"/>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7885F56A" w:rsidR="00FC68DB" w:rsidRPr="005C2D94" w:rsidRDefault="00B70DBA" w:rsidP="00A76BFE">
      <w:pPr>
        <w:pStyle w:val="berschrift3"/>
        <w:spacing w:before="120"/>
      </w:pPr>
      <w:bookmarkStart w:id="561" w:name="_Toc101426589"/>
      <w:bookmarkStart w:id="562" w:name="_Toc101427771"/>
      <w:bookmarkStart w:id="563" w:name="_Toc101428138"/>
      <w:bookmarkStart w:id="564" w:name="_Toc101453151"/>
      <w:bookmarkStart w:id="565" w:name="_Toc155344857"/>
      <w:bookmarkEnd w:id="561"/>
      <w:bookmarkEnd w:id="562"/>
      <w:bookmarkEnd w:id="563"/>
      <w:bookmarkEnd w:id="564"/>
      <w:r>
        <w:t>A</w:t>
      </w:r>
      <w:r w:rsidR="00FC68DB" w:rsidRPr="00035CE2">
        <w:t>ttribute</w:t>
      </w:r>
      <w:r w:rsidR="00F3142F">
        <w:t xml:space="preserve"> “</w:t>
      </w:r>
      <w:r w:rsidR="00FC68DB" w:rsidRPr="0013175B">
        <w:t>diameter</w:t>
      </w:r>
      <w:r w:rsidR="00FC68DB" w:rsidRPr="00F54804">
        <w:t>"</w:t>
      </w:r>
      <w:bookmarkEnd w:id="565"/>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10E7475E" w:rsidR="00FC68DB" w:rsidRPr="00F54804" w:rsidRDefault="00FC68DB" w:rsidP="0013175B">
      <w:pPr>
        <w:pStyle w:val="berschrift3"/>
      </w:pPr>
      <w:bookmarkStart w:id="566" w:name="_Toc155344858"/>
      <w:r w:rsidRPr="000A1B7B">
        <w:t>Attribute</w:t>
      </w:r>
      <w:r w:rsidR="00F3142F">
        <w:t xml:space="preserve"> “</w:t>
      </w:r>
      <w:r w:rsidRPr="00726144">
        <w:t>technology</w:t>
      </w:r>
      <w:r w:rsidRPr="00F54804">
        <w:t>"</w:t>
      </w:r>
      <w:bookmarkEnd w:id="566"/>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7" w:name="_Ref156248020"/>
      <w:bookmarkStart w:id="568"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7"/>
      <w:r w:rsidR="00055698">
        <w:t xml:space="preserve"> —</w:t>
      </w:r>
      <w:r w:rsidR="00055698" w:rsidRPr="00F54804">
        <w:t xml:space="preserve"> </w:t>
      </w:r>
      <w:r w:rsidRPr="00F54804">
        <w:t xml:space="preserve">Nested elements of element </w:t>
      </w:r>
      <w:r w:rsidRPr="00204153">
        <w:rPr>
          <w:rStyle w:val="CodeCharacter"/>
        </w:rPr>
        <w:t>&lt;spotweld/&gt;</w:t>
      </w:r>
      <w:bookmarkEnd w:id="56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9" w:name="_Toc3556976"/>
      <w:bookmarkStart w:id="570" w:name="_Toc34747226"/>
      <w:bookmarkStart w:id="571" w:name="_Toc77102041"/>
      <w:bookmarkStart w:id="572" w:name="_Toc155344859"/>
      <w:r w:rsidRPr="00F54804">
        <w:t>Robscans</w:t>
      </w:r>
      <w:bookmarkEnd w:id="569"/>
      <w:bookmarkEnd w:id="570"/>
      <w:bookmarkEnd w:id="571"/>
      <w:bookmarkEnd w:id="572"/>
      <w:r w:rsidR="00D76FD9">
        <w:t xml:space="preserve"> </w:t>
      </w:r>
    </w:p>
    <w:bookmarkEnd w:id="418"/>
    <w:bookmarkEnd w:id="419"/>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32A782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3" w:name="_Ref401160011"/>
      <w:bookmarkStart w:id="574" w:name="_Toc413359628"/>
      <w:bookmarkStart w:id="575" w:name="_Toc3557087"/>
      <w:bookmarkStart w:id="576" w:name="_Toc34747338"/>
      <w:bookmarkStart w:id="577" w:name="_Toc76030529"/>
      <w:bookmarkStart w:id="578" w:name="_Toc94530815"/>
      <w:bookmarkStart w:id="579" w:name="_Toc101428214"/>
      <w:bookmarkStart w:id="580" w:name="_Toc155344939"/>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3"/>
      <w:r w:rsidR="0019077F">
        <w:t xml:space="preserve"> —</w:t>
      </w:r>
      <w:r w:rsidRPr="00F54804">
        <w:t xml:space="preserve"> Robscans with D</w:t>
      </w:r>
      <w:r w:rsidRPr="005C2D94">
        <w:t>ifferent Rotation A</w:t>
      </w:r>
      <w:r w:rsidRPr="001E4607">
        <w:t>ngles; T</w:t>
      </w:r>
      <w:r w:rsidRPr="00BD52D7">
        <w:t>wo of them Mirrored</w:t>
      </w:r>
      <w:bookmarkEnd w:id="574"/>
      <w:bookmarkEnd w:id="575"/>
      <w:bookmarkEnd w:id="576"/>
      <w:bookmarkEnd w:id="577"/>
      <w:bookmarkEnd w:id="578"/>
      <w:bookmarkEnd w:id="579"/>
      <w:bookmarkEnd w:id="580"/>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4E3C6C97"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 of the Robscan</w:t>
      </w:r>
      <w:r>
        <w:t>. T</w:t>
      </w:r>
      <w:r w:rsidR="00E13FF4">
        <w:t>herefore,</w:t>
      </w:r>
      <w:r w:rsidR="00FC68DB" w:rsidRPr="00F54804">
        <w:t xml:space="preserve"> χMCF definition shall contain some</w:t>
      </w:r>
      <w:r w:rsidR="00F3142F">
        <w:t xml:space="preserve"> “</w:t>
      </w:r>
      <w:r w:rsidR="00FC68DB" w:rsidRPr="00F54804">
        <w:t>abstract" 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32155C86"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 Possible values of attribute</w:t>
      </w:r>
      <w:r w:rsidR="00F3142F">
        <w:t xml:space="preserve"> “</w:t>
      </w:r>
      <w:r w:rsidRPr="00F54804">
        <w:t xml:space="preserve">pattern" 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1" w:name="_Ref156246891"/>
      <w:bookmarkStart w:id="582"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1"/>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2"/>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3" w:name="_Ref156246898"/>
      <w:bookmarkStart w:id="584"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3"/>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4"/>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5"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5"/>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6" w:name="_Ref156246907"/>
      <w:bookmarkStart w:id="587"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6"/>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8" w:name="_Toc428279365"/>
      <w:bookmarkStart w:id="589" w:name="_Toc428456102"/>
      <w:bookmarkStart w:id="590" w:name="_Toc428537065"/>
      <w:bookmarkStart w:id="591" w:name="_Toc428969384"/>
      <w:bookmarkStart w:id="592" w:name="_Toc429052775"/>
      <w:bookmarkStart w:id="593" w:name="_Toc413359585"/>
      <w:bookmarkStart w:id="594" w:name="_Toc3556977"/>
      <w:bookmarkStart w:id="595" w:name="_Toc34747227"/>
      <w:bookmarkStart w:id="596" w:name="_Toc77102042"/>
      <w:bookmarkStart w:id="597" w:name="_Toc155344860"/>
      <w:bookmarkEnd w:id="588"/>
      <w:bookmarkEnd w:id="589"/>
      <w:bookmarkEnd w:id="590"/>
      <w:bookmarkEnd w:id="591"/>
      <w:bookmarkEnd w:id="592"/>
      <w:r w:rsidRPr="00F54804">
        <w:t>Rivets</w:t>
      </w:r>
      <w:bookmarkEnd w:id="593"/>
      <w:bookmarkEnd w:id="594"/>
      <w:bookmarkEnd w:id="595"/>
      <w:bookmarkEnd w:id="596"/>
      <w:bookmarkEnd w:id="597"/>
      <w:r w:rsidR="0078119D">
        <w:t xml:space="preserve"> </w:t>
      </w:r>
    </w:p>
    <w:p w14:paraId="5D925720" w14:textId="4BADEFC9" w:rsidR="00BD3FB0" w:rsidRPr="00BF5C18" w:rsidRDefault="00DC655D" w:rsidP="0013175B">
      <w:pPr>
        <w:pStyle w:val="berschrift3"/>
      </w:pPr>
      <w:bookmarkStart w:id="598" w:name="_Toc155344861"/>
      <w:r>
        <w:t>General</w:t>
      </w:r>
      <w:bookmarkEnd w:id="598"/>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599" w:name="_Ref156248052"/>
      <w:bookmarkStart w:id="600"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599"/>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0"/>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1" w:name="_Ref156248060"/>
      <w:bookmarkStart w:id="602"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1"/>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3" w:name="_Ref157111838"/>
      <w:bookmarkStart w:id="604" w:name="_Toc3557088"/>
      <w:bookmarkStart w:id="605" w:name="_Toc34747339"/>
      <w:bookmarkStart w:id="606" w:name="_Toc76030530"/>
      <w:bookmarkStart w:id="607" w:name="_Toc94530816"/>
      <w:bookmarkStart w:id="608" w:name="_Toc101428215"/>
      <w:bookmarkStart w:id="609" w:name="_Toc155344940"/>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3"/>
      <w:r w:rsidR="0019077F">
        <w:t xml:space="preserve"> —</w:t>
      </w:r>
      <w:r w:rsidRPr="00F54804">
        <w:t xml:space="preserve"> Rivet head types</w:t>
      </w:r>
      <w:bookmarkEnd w:id="604"/>
      <w:bookmarkEnd w:id="605"/>
      <w:bookmarkEnd w:id="606"/>
      <w:bookmarkEnd w:id="607"/>
      <w:r w:rsidR="00D65EAA" w:rsidRPr="00F54804">
        <w:t xml:space="preserve"> (Dome, Large Flange, Countersunk)</w:t>
      </w:r>
      <w:bookmarkEnd w:id="608"/>
      <w:bookmarkEnd w:id="609"/>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254C63E3"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F3142F">
        <w:t xml:space="preserve"> “</w:t>
      </w:r>
      <w:r w:rsidRPr="00F54804">
        <w:t>countersunk" or</w:t>
      </w:r>
      <w:r w:rsidR="00F3142F">
        <w:t xml:space="preserve"> “</w:t>
      </w:r>
      <w:proofErr w:type="spellStart"/>
      <w:r w:rsidRPr="00F54804">
        <w:t>large_flange</w:t>
      </w:r>
      <w:proofErr w:type="spellEnd"/>
      <w:r w:rsidRPr="00F54804">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10" w:name="_Ref156248096"/>
      <w:bookmarkStart w:id="611"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10"/>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2" w:name="_Toc428279367"/>
      <w:bookmarkStart w:id="613" w:name="_Toc428456104"/>
      <w:bookmarkStart w:id="614" w:name="_Toc428537067"/>
      <w:bookmarkStart w:id="615" w:name="_Toc428969386"/>
      <w:bookmarkStart w:id="616" w:name="_Toc429052777"/>
      <w:bookmarkStart w:id="617" w:name="_Toc413359586"/>
      <w:bookmarkStart w:id="618" w:name="_Toc3556978"/>
      <w:bookmarkStart w:id="619" w:name="_Toc34747228"/>
      <w:bookmarkStart w:id="620" w:name="_Toc77102043"/>
      <w:bookmarkStart w:id="621" w:name="_Toc155344862"/>
      <w:bookmarkEnd w:id="612"/>
      <w:bookmarkEnd w:id="613"/>
      <w:bookmarkEnd w:id="614"/>
      <w:bookmarkEnd w:id="615"/>
      <w:bookmarkEnd w:id="616"/>
      <w:r w:rsidRPr="00F54804">
        <w:t>Blind</w:t>
      </w:r>
      <w:r w:rsidRPr="005C2D94">
        <w:t xml:space="preserve"> Rivets</w:t>
      </w:r>
      <w:bookmarkEnd w:id="617"/>
      <w:bookmarkEnd w:id="618"/>
      <w:bookmarkEnd w:id="619"/>
      <w:bookmarkEnd w:id="620"/>
      <w:bookmarkEnd w:id="621"/>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2" w:name="_Ref156248119"/>
      <w:bookmarkStart w:id="623"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2"/>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3"/>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4" w:name="_Ref101266761"/>
      <w:bookmarkStart w:id="625" w:name="_Toc3557089"/>
      <w:bookmarkStart w:id="626" w:name="_Toc34747340"/>
      <w:bookmarkStart w:id="627" w:name="_Toc76030531"/>
      <w:bookmarkStart w:id="628" w:name="_Toc94530817"/>
      <w:bookmarkStart w:id="629" w:name="_Toc101428216"/>
      <w:bookmarkStart w:id="630" w:name="_Toc155344941"/>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4"/>
      <w:r w:rsidR="0019077F">
        <w:t xml:space="preserve"> —</w:t>
      </w:r>
      <w:r w:rsidRPr="00F54804">
        <w:t xml:space="preserve"> </w:t>
      </w:r>
      <w:bookmarkEnd w:id="625"/>
      <w:bookmarkEnd w:id="626"/>
      <w:bookmarkEnd w:id="627"/>
      <w:bookmarkEnd w:id="628"/>
      <w:r w:rsidR="0049275F" w:rsidRPr="00F54804">
        <w:t>Blind rivet – key attributes</w:t>
      </w:r>
      <w:bookmarkEnd w:id="629"/>
      <w:bookmarkEnd w:id="630"/>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1" w:name="_Ref156730085"/>
      <w:bookmarkStart w:id="632" w:name="_Toc3557090"/>
      <w:bookmarkStart w:id="633" w:name="_Toc34747341"/>
      <w:bookmarkStart w:id="634" w:name="_Toc76030532"/>
      <w:bookmarkStart w:id="635" w:name="_Toc94530818"/>
      <w:bookmarkStart w:id="636" w:name="_Ref101266714"/>
      <w:bookmarkStart w:id="637" w:name="_Toc101428217"/>
      <w:bookmarkStart w:id="638" w:name="_Toc155344942"/>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1"/>
      <w:r w:rsidR="0019077F">
        <w:t xml:space="preserve"> —</w:t>
      </w:r>
      <w:r w:rsidRPr="00F54804">
        <w:t xml:space="preserve"> </w:t>
      </w:r>
      <w:bookmarkEnd w:id="632"/>
      <w:bookmarkEnd w:id="633"/>
      <w:bookmarkEnd w:id="634"/>
      <w:bookmarkEnd w:id="635"/>
      <w:r w:rsidR="00C04088" w:rsidRPr="00F54804">
        <w:t>Assembly Recommendations for Blind Rivets</w:t>
      </w:r>
      <w:bookmarkEnd w:id="636"/>
      <w:bookmarkEnd w:id="637"/>
      <w:bookmarkEnd w:id="638"/>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9" w:name="_Toc428279369"/>
      <w:bookmarkStart w:id="640" w:name="_Toc428965611"/>
      <w:bookmarkStart w:id="641" w:name="_Toc413359587"/>
      <w:bookmarkStart w:id="642" w:name="_Toc3556979"/>
      <w:bookmarkStart w:id="643" w:name="_Toc34747229"/>
      <w:bookmarkStart w:id="644" w:name="_Toc77102044"/>
      <w:bookmarkStart w:id="645" w:name="_Toc155344863"/>
      <w:bookmarkEnd w:id="639"/>
      <w:bookmarkEnd w:id="640"/>
      <w:r w:rsidRPr="00F54804">
        <w:t>Self-Piercing Rivets</w:t>
      </w:r>
      <w:bookmarkEnd w:id="641"/>
      <w:bookmarkEnd w:id="642"/>
      <w:bookmarkEnd w:id="643"/>
      <w:bookmarkEnd w:id="644"/>
      <w:bookmarkEnd w:id="645"/>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6" w:name="_Ref156730560"/>
      <w:bookmarkStart w:id="647" w:name="_Toc413359629"/>
      <w:bookmarkStart w:id="648" w:name="_Toc3557092"/>
      <w:bookmarkStart w:id="649" w:name="_Toc34747343"/>
      <w:bookmarkStart w:id="650" w:name="_Toc76030534"/>
      <w:bookmarkStart w:id="651" w:name="_Toc94530820"/>
      <w:bookmarkStart w:id="652" w:name="_Toc101428218"/>
      <w:bookmarkStart w:id="653" w:name="_Toc155344943"/>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6"/>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7"/>
      <w:bookmarkEnd w:id="648"/>
      <w:bookmarkEnd w:id="649"/>
      <w:bookmarkEnd w:id="650"/>
      <w:bookmarkEnd w:id="651"/>
      <w:r w:rsidR="001F0AF7" w:rsidRPr="00BD52D7">
        <w:t xml:space="preserve"> </w:t>
      </w:r>
      <w:r w:rsidR="0027129A">
        <w:t>and</w:t>
      </w:r>
      <w:r w:rsidR="001F0AF7" w:rsidRPr="00BD52D7">
        <w:t xml:space="preserve"> riveting machine</w:t>
      </w:r>
      <w:bookmarkEnd w:id="652"/>
      <w:bookmarkEnd w:id="653"/>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4" w:name="_Ref156248134"/>
      <w:bookmarkStart w:id="655"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4"/>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6D9D468" w:rsidR="00FC68DB" w:rsidRPr="00F54804" w:rsidRDefault="00FC68DB" w:rsidP="008C0262">
      <w:pPr>
        <w:autoSpaceDE w:val="0"/>
        <w:autoSpaceDN w:val="0"/>
        <w:adjustRightInd w:val="0"/>
      </w:pPr>
      <w:r w:rsidRPr="00F54804">
        <w:t>General defaults for attributes are: 0 for numeric values,</w:t>
      </w:r>
      <w:r w:rsidR="00F3142F">
        <w:t xml:space="preserve"> “</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6" w:name="_Toc428456108"/>
      <w:bookmarkStart w:id="657" w:name="_Toc428537071"/>
      <w:bookmarkStart w:id="658" w:name="_Toc428969390"/>
      <w:bookmarkStart w:id="659" w:name="_Toc429052781"/>
      <w:bookmarkStart w:id="660" w:name="_Toc428279372"/>
      <w:bookmarkStart w:id="661" w:name="_Toc428456109"/>
      <w:bookmarkStart w:id="662" w:name="_Toc428537072"/>
      <w:bookmarkStart w:id="663" w:name="_Toc428969391"/>
      <w:bookmarkStart w:id="664" w:name="_Toc429052782"/>
      <w:bookmarkStart w:id="665" w:name="_Toc428279374"/>
      <w:bookmarkStart w:id="666" w:name="_Toc428456111"/>
      <w:bookmarkStart w:id="667" w:name="_Toc428537074"/>
      <w:bookmarkStart w:id="668" w:name="_Toc428969393"/>
      <w:bookmarkStart w:id="669" w:name="_Toc429052784"/>
      <w:bookmarkStart w:id="670" w:name="_Toc428279378"/>
      <w:bookmarkStart w:id="671" w:name="_Toc428456115"/>
      <w:bookmarkStart w:id="672" w:name="_Toc428537078"/>
      <w:bookmarkStart w:id="673" w:name="_Toc428969397"/>
      <w:bookmarkStart w:id="674" w:name="_Toc429052788"/>
      <w:bookmarkStart w:id="675" w:name="_Toc428279380"/>
      <w:bookmarkStart w:id="676" w:name="_Toc428456117"/>
      <w:bookmarkStart w:id="677" w:name="_Toc428537080"/>
      <w:bookmarkStart w:id="678" w:name="_Toc428969399"/>
      <w:bookmarkStart w:id="679" w:name="_Toc429052790"/>
      <w:bookmarkStart w:id="680" w:name="_Toc428279387"/>
      <w:bookmarkStart w:id="681" w:name="_Toc428456124"/>
      <w:bookmarkStart w:id="682" w:name="_Toc428537087"/>
      <w:bookmarkStart w:id="683" w:name="_Toc428969406"/>
      <w:bookmarkStart w:id="684" w:name="_Toc429052797"/>
      <w:bookmarkStart w:id="685" w:name="_Toc428279388"/>
      <w:bookmarkStart w:id="686" w:name="_Toc428456125"/>
      <w:bookmarkStart w:id="687" w:name="_Toc428537088"/>
      <w:bookmarkStart w:id="688" w:name="_Toc428969407"/>
      <w:bookmarkStart w:id="689" w:name="_Toc429052798"/>
      <w:bookmarkStart w:id="690" w:name="_Toc428279389"/>
      <w:bookmarkStart w:id="691" w:name="_Toc428456126"/>
      <w:bookmarkStart w:id="692" w:name="_Toc428537089"/>
      <w:bookmarkStart w:id="693" w:name="_Toc428969408"/>
      <w:bookmarkStart w:id="694" w:name="_Toc429052799"/>
      <w:bookmarkStart w:id="695" w:name="_Toc413359588"/>
      <w:bookmarkStart w:id="696" w:name="_Toc3556980"/>
      <w:bookmarkStart w:id="697" w:name="_Toc34747230"/>
      <w:bookmarkStart w:id="698" w:name="_Toc77102045"/>
      <w:bookmarkStart w:id="699" w:name="_Toc155344864"/>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r w:rsidRPr="00F54804">
        <w:t>Solid</w:t>
      </w:r>
      <w:r w:rsidRPr="005C2D94">
        <w:t xml:space="preserve"> Rivets</w:t>
      </w:r>
      <w:bookmarkEnd w:id="695"/>
      <w:bookmarkEnd w:id="696"/>
      <w:bookmarkEnd w:id="697"/>
      <w:bookmarkEnd w:id="698"/>
      <w:bookmarkEnd w:id="699"/>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700" w:name="_Ref157108334"/>
      <w:bookmarkStart w:id="701" w:name="_Toc101428219"/>
      <w:bookmarkStart w:id="702" w:name="_Toc155344944"/>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700"/>
      <w:r w:rsidR="0019077F">
        <w:t xml:space="preserve"> —</w:t>
      </w:r>
      <w:r w:rsidRPr="00F54804">
        <w:t xml:space="preserve"> Pictures of characteristic rivet types before and after </w:t>
      </w:r>
      <w:bookmarkEnd w:id="701"/>
      <w:r w:rsidR="00C744D4" w:rsidRPr="00F54804">
        <w:t>mounting.</w:t>
      </w:r>
      <w:bookmarkEnd w:id="702"/>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3" w:name="_Ref3565285"/>
      <w:bookmarkStart w:id="704" w:name="_Toc3557094"/>
      <w:bookmarkStart w:id="705" w:name="_Toc34747345"/>
      <w:bookmarkStart w:id="706" w:name="_Toc76030536"/>
      <w:bookmarkStart w:id="707" w:name="_Toc94530822"/>
      <w:bookmarkStart w:id="708" w:name="_Toc101428220"/>
      <w:bookmarkStart w:id="709" w:name="_Toc155344945"/>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3"/>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4"/>
      <w:bookmarkEnd w:id="705"/>
      <w:bookmarkEnd w:id="706"/>
      <w:bookmarkEnd w:id="707"/>
      <w:bookmarkEnd w:id="708"/>
      <w:bookmarkEnd w:id="709"/>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10" w:name="_Ref156248161"/>
      <w:bookmarkStart w:id="711"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10"/>
      <w:r>
        <w:t xml:space="preserve"> —</w:t>
      </w:r>
      <w:r w:rsidRPr="00F54804">
        <w:t xml:space="preserve"> Attributes of element </w:t>
      </w:r>
      <w:r w:rsidRPr="005C2D94">
        <w:rPr>
          <w:rFonts w:ascii="Courier New" w:hAnsi="Courier New" w:cs="Courier New"/>
        </w:rPr>
        <w:t>&lt;solid/&gt;</w:t>
      </w:r>
      <w:bookmarkEnd w:id="711"/>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2" w:name="_Ref157109323"/>
      <w:bookmarkStart w:id="713" w:name="_Toc3557095"/>
      <w:bookmarkStart w:id="714" w:name="_Toc34747346"/>
      <w:bookmarkStart w:id="715" w:name="_Toc76030537"/>
      <w:bookmarkStart w:id="716" w:name="_Toc94530823"/>
      <w:bookmarkStart w:id="717" w:name="_Toc101428221"/>
      <w:bookmarkStart w:id="718" w:name="_Toc155344946"/>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2"/>
      <w:r w:rsidR="0019077F">
        <w:t xml:space="preserve"> —</w:t>
      </w:r>
      <w:r w:rsidRPr="00F54804">
        <w:t xml:space="preserve"> </w:t>
      </w:r>
      <w:bookmarkEnd w:id="713"/>
      <w:bookmarkEnd w:id="714"/>
      <w:bookmarkEnd w:id="715"/>
      <w:bookmarkEnd w:id="716"/>
      <w:r w:rsidR="00A2134E" w:rsidRPr="005C2D94">
        <w:t>Relation of working thickness (T1+T2) to max and min values of grip</w:t>
      </w:r>
      <w:bookmarkEnd w:id="717"/>
      <w:bookmarkEnd w:id="718"/>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19" w:name="_Toc428279391"/>
      <w:bookmarkStart w:id="720" w:name="_Toc428456128"/>
      <w:bookmarkStart w:id="721" w:name="_Toc428537091"/>
      <w:bookmarkStart w:id="722" w:name="_Toc428969410"/>
      <w:bookmarkStart w:id="723" w:name="_Toc429052801"/>
      <w:bookmarkStart w:id="724" w:name="_Toc413359589"/>
      <w:bookmarkStart w:id="725" w:name="_Toc3556981"/>
      <w:bookmarkStart w:id="726" w:name="_Toc34747231"/>
      <w:bookmarkStart w:id="727" w:name="_Toc77102046"/>
      <w:bookmarkStart w:id="728" w:name="_Toc155344865"/>
      <w:bookmarkEnd w:id="719"/>
      <w:bookmarkEnd w:id="720"/>
      <w:bookmarkEnd w:id="721"/>
      <w:bookmarkEnd w:id="722"/>
      <w:bookmarkEnd w:id="723"/>
      <w:r w:rsidRPr="00F54804">
        <w:t>Swop Rivets</w:t>
      </w:r>
      <w:bookmarkEnd w:id="724"/>
      <w:bookmarkEnd w:id="725"/>
      <w:bookmarkEnd w:id="726"/>
      <w:bookmarkEnd w:id="727"/>
      <w:bookmarkEnd w:id="728"/>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29" w:name="_Toc3557096"/>
      <w:bookmarkStart w:id="730" w:name="_Toc34747347"/>
      <w:bookmarkStart w:id="731" w:name="_Toc76030538"/>
      <w:bookmarkStart w:id="732"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3" w:name="_Ref157195089"/>
      <w:bookmarkStart w:id="734" w:name="_Toc101428222"/>
      <w:bookmarkStart w:id="735" w:name="_Toc155344947"/>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3"/>
      <w:r w:rsidR="0019077F">
        <w:t xml:space="preserve"> —</w:t>
      </w:r>
      <w:r w:rsidRPr="00F54804">
        <w:t xml:space="preserve"> Cross section of a SWOP Rivet</w:t>
      </w:r>
      <w:bookmarkEnd w:id="729"/>
      <w:bookmarkEnd w:id="730"/>
      <w:bookmarkEnd w:id="731"/>
      <w:bookmarkEnd w:id="732"/>
      <w:bookmarkEnd w:id="734"/>
      <w:bookmarkEnd w:id="735"/>
    </w:p>
    <w:p w14:paraId="5770294C" w14:textId="09071726" w:rsidR="00FC68DB" w:rsidRPr="00F54804" w:rsidRDefault="00FC68DB" w:rsidP="006A7907">
      <w:commentRangeStart w:id="736"/>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6"/>
      <w:r w:rsidR="00A33574">
        <w:rPr>
          <w:rStyle w:val="Kommentarzeichen"/>
          <w:rFonts w:ascii="Calibri" w:eastAsia="Times New Roman" w:hAnsi="Calibri"/>
          <w:lang w:val="en-US" w:eastAsia="x-none"/>
        </w:rPr>
        <w:commentReference w:id="736"/>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7" w:name="_Ref156248183"/>
      <w:bookmarkStart w:id="738"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7"/>
      <w:r>
        <w:t xml:space="preserve"> —</w:t>
      </w:r>
      <w:r w:rsidRPr="00F54804">
        <w:t xml:space="preserve"> Attributes of element </w:t>
      </w:r>
      <w:r w:rsidRPr="00204153">
        <w:rPr>
          <w:rStyle w:val="CodeCharacter"/>
        </w:rPr>
        <w:t>&lt;swop/&gt;</w:t>
      </w:r>
      <w:bookmarkEnd w:id="738"/>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39" w:name="_Toc77102047"/>
      <w:bookmarkStart w:id="740" w:name="_Toc155344866"/>
      <w:r w:rsidRPr="005C2D94">
        <w:t>Clinch Rivet Studs</w:t>
      </w:r>
      <w:bookmarkEnd w:id="739"/>
      <w:bookmarkEnd w:id="740"/>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1" w:name="_Ref157196087"/>
      <w:bookmarkStart w:id="742" w:name="_Toc76030540"/>
      <w:bookmarkStart w:id="743" w:name="_Toc94530826"/>
      <w:bookmarkStart w:id="744" w:name="_Toc101428223"/>
      <w:bookmarkStart w:id="745" w:name="_Toc155344948"/>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1"/>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2"/>
      <w:bookmarkEnd w:id="743"/>
      <w:bookmarkEnd w:id="744"/>
      <w:bookmarkEnd w:id="745"/>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6" w:name="_Ref156248224"/>
      <w:bookmarkStart w:id="747"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6"/>
      <w:r>
        <w:t xml:space="preserve"> —</w:t>
      </w:r>
      <w:r w:rsidRPr="00F54804">
        <w:t xml:space="preserve"> Attributes of element </w:t>
      </w:r>
      <w:r w:rsidRPr="00204153">
        <w:rPr>
          <w:rStyle w:val="CodeCharacter"/>
        </w:rPr>
        <w:t>&lt;clinch_rivet_stud/&gt;</w:t>
      </w:r>
      <w:bookmarkEnd w:id="74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8" w:name="_Toc428456130"/>
      <w:bookmarkStart w:id="749" w:name="_Toc428537093"/>
      <w:bookmarkStart w:id="750" w:name="_Toc428969412"/>
      <w:bookmarkStart w:id="751" w:name="_Toc429052803"/>
      <w:bookmarkStart w:id="752" w:name="_Toc413359590"/>
      <w:bookmarkStart w:id="753" w:name="_Toc3556982"/>
      <w:bookmarkStart w:id="754" w:name="_Toc34747232"/>
      <w:bookmarkStart w:id="755" w:name="_Toc77102048"/>
      <w:bookmarkStart w:id="756" w:name="_Toc155344867"/>
      <w:bookmarkEnd w:id="748"/>
      <w:bookmarkEnd w:id="749"/>
      <w:bookmarkEnd w:id="750"/>
      <w:bookmarkEnd w:id="751"/>
      <w:r w:rsidRPr="00F54804">
        <w:t>Threaded Connections: Bolts and</w:t>
      </w:r>
      <w:r w:rsidRPr="005C2D94">
        <w:t xml:space="preserve"> Screws</w:t>
      </w:r>
      <w:bookmarkEnd w:id="752"/>
      <w:bookmarkEnd w:id="753"/>
      <w:bookmarkEnd w:id="754"/>
      <w:bookmarkEnd w:id="755"/>
      <w:bookmarkEnd w:id="756"/>
    </w:p>
    <w:p w14:paraId="4CF9BB2A" w14:textId="77777777" w:rsidR="00FC68DB" w:rsidRPr="005C2D94" w:rsidRDefault="00FC68DB" w:rsidP="00B202D2">
      <w:pPr>
        <w:pStyle w:val="berschrift3"/>
      </w:pPr>
      <w:bookmarkStart w:id="757" w:name="_Toc413359591"/>
      <w:bookmarkStart w:id="758" w:name="_Toc3556983"/>
      <w:bookmarkStart w:id="759" w:name="_Toc34747233"/>
      <w:bookmarkStart w:id="760" w:name="_Toc77102049"/>
      <w:bookmarkStart w:id="761" w:name="_Toc155344868"/>
      <w:r w:rsidRPr="005C2D94">
        <w:t>Introduction</w:t>
      </w:r>
      <w:bookmarkEnd w:id="757"/>
      <w:bookmarkEnd w:id="758"/>
      <w:bookmarkEnd w:id="759"/>
      <w:bookmarkEnd w:id="760"/>
      <w:bookmarkEnd w:id="761"/>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2" w:name="_Ref157196538"/>
      <w:bookmarkStart w:id="763" w:name="_Toc413359630"/>
      <w:bookmarkStart w:id="764" w:name="_Toc3557097"/>
      <w:bookmarkStart w:id="765" w:name="_Toc34747348"/>
      <w:bookmarkStart w:id="766" w:name="_Toc76030541"/>
      <w:bookmarkStart w:id="767" w:name="_Toc94530827"/>
      <w:bookmarkStart w:id="768" w:name="_Toc101428224"/>
      <w:bookmarkStart w:id="769" w:name="_Toc15534494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2"/>
      <w:r w:rsidR="0019077F" w:rsidRPr="00B76259">
        <w:t xml:space="preserve"> —</w:t>
      </w:r>
      <w:r w:rsidRPr="00B76259">
        <w:t xml:space="preserve"> Bolts and Screws</w:t>
      </w:r>
      <w:bookmarkEnd w:id="763"/>
      <w:bookmarkEnd w:id="764"/>
      <w:bookmarkEnd w:id="765"/>
      <w:bookmarkEnd w:id="766"/>
      <w:bookmarkEnd w:id="767"/>
      <w:bookmarkEnd w:id="768"/>
      <w:bookmarkEnd w:id="769"/>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70" w:name="_Ref401160020"/>
      <w:bookmarkStart w:id="771" w:name="_Toc413359631"/>
      <w:bookmarkStart w:id="772" w:name="_Toc3557098"/>
      <w:bookmarkStart w:id="773" w:name="_Toc34747349"/>
      <w:bookmarkStart w:id="774" w:name="_Toc76030542"/>
      <w:bookmarkStart w:id="775" w:name="_Toc94530828"/>
      <w:bookmarkStart w:id="776" w:name="_Toc101428225"/>
      <w:bookmarkStart w:id="777" w:name="_Toc155344950"/>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70"/>
      <w:r w:rsidR="0019077F" w:rsidRPr="00B76259">
        <w:t xml:space="preserve"> —</w:t>
      </w:r>
      <w:r w:rsidRPr="00B76259">
        <w:t xml:space="preserve"> Different Screw Forms</w:t>
      </w:r>
      <w:bookmarkEnd w:id="771"/>
      <w:bookmarkEnd w:id="772"/>
      <w:bookmarkEnd w:id="773"/>
      <w:bookmarkEnd w:id="774"/>
      <w:bookmarkEnd w:id="775"/>
      <w:bookmarkEnd w:id="776"/>
      <w:bookmarkEnd w:id="777"/>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8" w:name="_Ref401160136"/>
      <w:bookmarkStart w:id="779" w:name="_Toc413359632"/>
      <w:bookmarkStart w:id="780" w:name="_Ref428364733"/>
      <w:bookmarkStart w:id="781" w:name="_Ref428531136"/>
      <w:bookmarkStart w:id="782" w:name="_Toc3557099"/>
      <w:bookmarkStart w:id="783" w:name="_Toc34747350"/>
      <w:bookmarkStart w:id="784" w:name="_Toc76030543"/>
      <w:bookmarkStart w:id="785" w:name="_Toc94530829"/>
      <w:bookmarkStart w:id="786" w:name="_Toc101428226"/>
    </w:p>
    <w:p w14:paraId="4E762D4E" w14:textId="4F6CA156" w:rsidR="000D0168" w:rsidRDefault="00FC68DB" w:rsidP="000D0168">
      <w:pPr>
        <w:pStyle w:val="Beschriftung"/>
      </w:pPr>
      <w:bookmarkStart w:id="787" w:name="_Ref156932811"/>
      <w:bookmarkStart w:id="788" w:name="_Toc155344951"/>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8"/>
      <w:bookmarkEnd w:id="787"/>
      <w:r w:rsidR="0019077F">
        <w:t xml:space="preserve"> —</w:t>
      </w:r>
      <w:r w:rsidRPr="00F54804">
        <w:t xml:space="preserve"> Definition of </w:t>
      </w:r>
      <w:r w:rsidRPr="005C2D94">
        <w:t xml:space="preserve">Length and Head </w:t>
      </w:r>
      <w:r w:rsidRPr="001E4607">
        <w:t>S</w:t>
      </w:r>
      <w:r w:rsidRPr="00BD52D7">
        <w:t>izes</w:t>
      </w:r>
      <w:bookmarkEnd w:id="779"/>
      <w:bookmarkEnd w:id="780"/>
      <w:bookmarkEnd w:id="781"/>
      <w:bookmarkEnd w:id="782"/>
      <w:bookmarkEnd w:id="783"/>
      <w:bookmarkEnd w:id="784"/>
      <w:bookmarkEnd w:id="785"/>
      <w:bookmarkEnd w:id="786"/>
      <w:bookmarkEnd w:id="788"/>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89" w:name="_Ref413315993"/>
      <w:bookmarkStart w:id="790" w:name="_Toc413359633"/>
      <w:bookmarkStart w:id="791" w:name="_Toc3557100"/>
      <w:bookmarkStart w:id="792" w:name="_Toc34747351"/>
      <w:bookmarkStart w:id="793" w:name="_Toc76030544"/>
      <w:bookmarkStart w:id="794" w:name="_Toc94530830"/>
      <w:bookmarkStart w:id="795" w:name="_Toc101428227"/>
      <w:bookmarkStart w:id="796" w:name="_Toc155344952"/>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89"/>
      <w:r w:rsidR="0019077F">
        <w:t xml:space="preserve"> —</w:t>
      </w:r>
      <w:r w:rsidRPr="00F54804">
        <w:t xml:space="preserve"> Definition of lead,</w:t>
      </w:r>
      <w:r w:rsidRPr="005C2D94">
        <w:t xml:space="preserve"> pitch and starts of a thread</w:t>
      </w:r>
      <w:bookmarkEnd w:id="790"/>
      <w:bookmarkEnd w:id="791"/>
      <w:bookmarkEnd w:id="792"/>
      <w:bookmarkEnd w:id="793"/>
      <w:bookmarkEnd w:id="794"/>
      <w:bookmarkEnd w:id="795"/>
      <w:bookmarkEnd w:id="796"/>
      <w:r w:rsidRPr="005C2D94">
        <w:t xml:space="preserve"> </w:t>
      </w:r>
    </w:p>
    <w:p w14:paraId="67175DE4" w14:textId="6E8276B7" w:rsidR="00FC68DB" w:rsidRPr="00BD52D7" w:rsidRDefault="00FC68DB" w:rsidP="00B202D2">
      <w:pPr>
        <w:pStyle w:val="berschrift3"/>
      </w:pPr>
      <w:bookmarkStart w:id="797" w:name="_Toc428279395"/>
      <w:bookmarkStart w:id="798" w:name="_Toc428456133"/>
      <w:bookmarkStart w:id="799" w:name="_Toc428537096"/>
      <w:bookmarkStart w:id="800" w:name="_Toc428969415"/>
      <w:bookmarkStart w:id="801" w:name="_Toc429052806"/>
      <w:bookmarkStart w:id="802" w:name="_Toc3556984"/>
      <w:bookmarkStart w:id="803" w:name="_Ref3566661"/>
      <w:bookmarkStart w:id="804" w:name="_Ref4272362"/>
      <w:bookmarkStart w:id="805" w:name="_Toc34747234"/>
      <w:bookmarkStart w:id="806" w:name="_Toc77102050"/>
      <w:bookmarkStart w:id="807" w:name="_Toc155344869"/>
      <w:bookmarkEnd w:id="797"/>
      <w:bookmarkEnd w:id="798"/>
      <w:bookmarkEnd w:id="799"/>
      <w:bookmarkEnd w:id="800"/>
      <w:bookmarkEnd w:id="801"/>
      <w:r w:rsidRPr="005C2D94">
        <w:t>Contacts and F</w:t>
      </w:r>
      <w:r w:rsidRPr="001E4607">
        <w:t>riction</w:t>
      </w:r>
      <w:bookmarkEnd w:id="802"/>
      <w:bookmarkEnd w:id="803"/>
      <w:bookmarkEnd w:id="804"/>
      <w:bookmarkEnd w:id="805"/>
      <w:bookmarkEnd w:id="806"/>
      <w:bookmarkEnd w:id="807"/>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8" w:name="_Ref157610135"/>
      <w:r w:rsidRPr="00FE01AC">
        <w:rPr>
          <w:rFonts w:cs="Calibri"/>
          <w:lang w:eastAsia="en-GB"/>
        </w:rPr>
        <w:t>washer (if there is one) and first connected part, or else</w:t>
      </w:r>
      <w:r w:rsidR="00FE01AC">
        <w:rPr>
          <w:rFonts w:cs="Calibri"/>
          <w:lang w:eastAsia="en-GB"/>
        </w:rPr>
        <w:t>,</w:t>
      </w:r>
      <w:bookmarkEnd w:id="808"/>
      <w:r w:rsidR="00FE01AC">
        <w:rPr>
          <w:rFonts w:cs="Calibri"/>
          <w:lang w:eastAsia="en-GB"/>
        </w:rPr>
        <w:t xml:space="preserve"> </w:t>
      </w:r>
    </w:p>
    <w:p w14:paraId="2E413F1D" w14:textId="7EB9853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71BF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82"/>
      <w:r w:rsidRPr="00FE01AC">
        <w:rPr>
          <w:rFonts w:cs="Calibri"/>
          <w:lang w:eastAsia="en-GB"/>
        </w:rPr>
        <w:t xml:space="preserve">washer (if there is one) and nut, </w:t>
      </w:r>
      <w:bookmarkEnd w:id="809"/>
    </w:p>
    <w:p w14:paraId="20BC8E2F" w14:textId="2C0E5DE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71BF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0" w:name="_Ref3566632"/>
      <w:r w:rsidRPr="0013175B">
        <w:rPr>
          <w:rFonts w:cs="Calibri"/>
          <w:lang w:eastAsia="en-GB"/>
        </w:rPr>
        <w:t>the thread</w:t>
      </w:r>
      <w:r w:rsidR="00976849">
        <w:rPr>
          <w:rFonts w:cs="Calibri"/>
          <w:lang w:eastAsia="en-GB"/>
        </w:rPr>
        <w:t xml:space="preserve"> (addressed by clause</w:t>
      </w:r>
      <w:r w:rsidR="00976849">
        <w:rPr>
          <w:rFonts w:cs="Calibri"/>
          <w:lang w:eastAsia="en-GB"/>
        </w:rPr>
        <w:t>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0"/>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1" w:name="_Toc428279398"/>
      <w:bookmarkStart w:id="812" w:name="_Toc428456136"/>
      <w:bookmarkStart w:id="813" w:name="_Toc428537099"/>
      <w:bookmarkStart w:id="814" w:name="_Toc428969418"/>
      <w:bookmarkStart w:id="815" w:name="_Toc429052809"/>
      <w:bookmarkStart w:id="816" w:name="_Toc428279400"/>
      <w:bookmarkStart w:id="817" w:name="_Toc428456138"/>
      <w:bookmarkStart w:id="818" w:name="_Toc428537101"/>
      <w:bookmarkStart w:id="819" w:name="_Toc428969420"/>
      <w:bookmarkStart w:id="820" w:name="_Toc429052811"/>
      <w:bookmarkStart w:id="821" w:name="_Toc428279401"/>
      <w:bookmarkStart w:id="822" w:name="_Toc428456139"/>
      <w:bookmarkStart w:id="823" w:name="_Toc428537102"/>
      <w:bookmarkStart w:id="824" w:name="_Toc428969421"/>
      <w:bookmarkStart w:id="825" w:name="_Toc429052812"/>
      <w:bookmarkStart w:id="826" w:name="_Toc428279402"/>
      <w:bookmarkStart w:id="827" w:name="_Toc428456140"/>
      <w:bookmarkStart w:id="828" w:name="_Toc428537103"/>
      <w:bookmarkStart w:id="829" w:name="_Toc428969422"/>
      <w:bookmarkStart w:id="830" w:name="_Toc429052813"/>
      <w:bookmarkStart w:id="831" w:name="_Toc428279403"/>
      <w:bookmarkStart w:id="832" w:name="_Toc428456141"/>
      <w:bookmarkStart w:id="833" w:name="_Toc428537104"/>
      <w:bookmarkStart w:id="834" w:name="_Toc428969423"/>
      <w:bookmarkStart w:id="835" w:name="_Toc429052814"/>
      <w:bookmarkStart w:id="836" w:name="_Toc428279404"/>
      <w:bookmarkStart w:id="837" w:name="_Toc428456142"/>
      <w:bookmarkStart w:id="838" w:name="_Toc428537105"/>
      <w:bookmarkStart w:id="839" w:name="_Toc428969424"/>
      <w:bookmarkStart w:id="840" w:name="_Toc429052815"/>
      <w:bookmarkStart w:id="841" w:name="_Toc428279405"/>
      <w:bookmarkStart w:id="842" w:name="_Toc428456143"/>
      <w:bookmarkStart w:id="843" w:name="_Toc428537106"/>
      <w:bookmarkStart w:id="844" w:name="_Toc428969425"/>
      <w:bookmarkStart w:id="845" w:name="_Toc429052816"/>
      <w:bookmarkStart w:id="846" w:name="_Toc428279406"/>
      <w:bookmarkStart w:id="847" w:name="_Toc428456144"/>
      <w:bookmarkStart w:id="848" w:name="_Toc428537107"/>
      <w:bookmarkStart w:id="849" w:name="_Toc428969426"/>
      <w:bookmarkStart w:id="850" w:name="_Toc429052817"/>
      <w:bookmarkStart w:id="851" w:name="_Toc428279408"/>
      <w:bookmarkStart w:id="852" w:name="_Toc428456146"/>
      <w:bookmarkStart w:id="853" w:name="_Toc428537109"/>
      <w:bookmarkStart w:id="854" w:name="_Toc428969428"/>
      <w:bookmarkStart w:id="855" w:name="_Toc429052819"/>
      <w:bookmarkStart w:id="856" w:name="_Toc428279409"/>
      <w:bookmarkStart w:id="857" w:name="_Toc428456147"/>
      <w:bookmarkStart w:id="858" w:name="_Toc428537110"/>
      <w:bookmarkStart w:id="859" w:name="_Toc428969429"/>
      <w:bookmarkStart w:id="860" w:name="_Toc429052820"/>
      <w:bookmarkStart w:id="861" w:name="_Toc428279410"/>
      <w:bookmarkStart w:id="862" w:name="_Toc428456148"/>
      <w:bookmarkStart w:id="863" w:name="_Toc428537111"/>
      <w:bookmarkStart w:id="864" w:name="_Toc428969430"/>
      <w:bookmarkStart w:id="865" w:name="_Toc429052821"/>
      <w:bookmarkStart w:id="866" w:name="_Toc428279411"/>
      <w:bookmarkStart w:id="867" w:name="_Toc428456149"/>
      <w:bookmarkStart w:id="868" w:name="_Toc428537112"/>
      <w:bookmarkStart w:id="869" w:name="_Toc428969431"/>
      <w:bookmarkStart w:id="870" w:name="_Toc429052822"/>
      <w:bookmarkStart w:id="871" w:name="_Toc428279413"/>
      <w:bookmarkStart w:id="872" w:name="_Toc428456151"/>
      <w:bookmarkStart w:id="873" w:name="_Toc428537114"/>
      <w:bookmarkStart w:id="874" w:name="_Toc428969433"/>
      <w:bookmarkStart w:id="875" w:name="_Toc429052824"/>
      <w:bookmarkStart w:id="876" w:name="_Toc428279414"/>
      <w:bookmarkStart w:id="877" w:name="_Toc428456152"/>
      <w:bookmarkStart w:id="878" w:name="_Toc428537115"/>
      <w:bookmarkStart w:id="879" w:name="_Toc428969434"/>
      <w:bookmarkStart w:id="880" w:name="_Toc429052825"/>
      <w:bookmarkStart w:id="881" w:name="_Toc428279416"/>
      <w:bookmarkStart w:id="882" w:name="_Toc428456154"/>
      <w:bookmarkStart w:id="883" w:name="_Toc428537117"/>
      <w:bookmarkStart w:id="884" w:name="_Toc428969436"/>
      <w:bookmarkStart w:id="885" w:name="_Toc429052827"/>
      <w:bookmarkStart w:id="886" w:name="_Toc428279417"/>
      <w:bookmarkStart w:id="887" w:name="_Toc428456155"/>
      <w:bookmarkStart w:id="888" w:name="_Toc428537118"/>
      <w:bookmarkStart w:id="889" w:name="_Toc428969437"/>
      <w:bookmarkStart w:id="890" w:name="_Toc429052828"/>
      <w:bookmarkStart w:id="891" w:name="_Toc428279419"/>
      <w:bookmarkStart w:id="892" w:name="_Toc428456157"/>
      <w:bookmarkStart w:id="893" w:name="_Toc428537120"/>
      <w:bookmarkStart w:id="894" w:name="_Toc428969439"/>
      <w:bookmarkStart w:id="895" w:name="_Toc429052830"/>
      <w:bookmarkStart w:id="896" w:name="_Toc428279421"/>
      <w:bookmarkStart w:id="897" w:name="_Toc428456159"/>
      <w:bookmarkStart w:id="898" w:name="_Toc428537122"/>
      <w:bookmarkStart w:id="899" w:name="_Toc428969441"/>
      <w:bookmarkStart w:id="900" w:name="_Toc429052832"/>
      <w:bookmarkStart w:id="901" w:name="_Toc428279422"/>
      <w:bookmarkStart w:id="902" w:name="_Toc428456160"/>
      <w:bookmarkStart w:id="903" w:name="_Toc428537123"/>
      <w:bookmarkStart w:id="904" w:name="_Toc428969442"/>
      <w:bookmarkStart w:id="905" w:name="_Toc429052833"/>
      <w:bookmarkStart w:id="906" w:name="_Toc428279423"/>
      <w:bookmarkStart w:id="907" w:name="_Toc428456161"/>
      <w:bookmarkStart w:id="908" w:name="_Toc428537124"/>
      <w:bookmarkStart w:id="909" w:name="_Toc428969443"/>
      <w:bookmarkStart w:id="910" w:name="_Toc429052834"/>
      <w:bookmarkStart w:id="911" w:name="_Toc428279424"/>
      <w:bookmarkStart w:id="912" w:name="_Toc428456162"/>
      <w:bookmarkStart w:id="913" w:name="_Toc428537125"/>
      <w:bookmarkStart w:id="914" w:name="_Toc428969444"/>
      <w:bookmarkStart w:id="915" w:name="_Toc429052835"/>
      <w:bookmarkStart w:id="916" w:name="_Toc428279426"/>
      <w:bookmarkStart w:id="917" w:name="_Toc428456164"/>
      <w:bookmarkStart w:id="918" w:name="_Toc428537127"/>
      <w:bookmarkStart w:id="919" w:name="_Toc428969446"/>
      <w:bookmarkStart w:id="920" w:name="_Toc429052837"/>
      <w:bookmarkStart w:id="921" w:name="_Toc428279427"/>
      <w:bookmarkStart w:id="922" w:name="_Toc428456165"/>
      <w:bookmarkStart w:id="923" w:name="_Toc428537128"/>
      <w:bookmarkStart w:id="924" w:name="_Toc428969447"/>
      <w:bookmarkStart w:id="925" w:name="_Toc429052838"/>
      <w:bookmarkStart w:id="926" w:name="_Toc428279431"/>
      <w:bookmarkStart w:id="927" w:name="_Toc428456169"/>
      <w:bookmarkStart w:id="928" w:name="_Toc428537132"/>
      <w:bookmarkStart w:id="929" w:name="_Toc428969451"/>
      <w:bookmarkStart w:id="930" w:name="_Toc429052842"/>
      <w:bookmarkStart w:id="931" w:name="_Toc428279432"/>
      <w:bookmarkStart w:id="932" w:name="_Toc428456170"/>
      <w:bookmarkStart w:id="933" w:name="_Toc428537133"/>
      <w:bookmarkStart w:id="934" w:name="_Toc428969452"/>
      <w:bookmarkStart w:id="935" w:name="_Toc429052843"/>
      <w:bookmarkStart w:id="936" w:name="_Toc428279434"/>
      <w:bookmarkStart w:id="937" w:name="_Toc428456172"/>
      <w:bookmarkStart w:id="938" w:name="_Toc428537135"/>
      <w:bookmarkStart w:id="939" w:name="_Toc428969454"/>
      <w:bookmarkStart w:id="940" w:name="_Toc429052845"/>
      <w:bookmarkStart w:id="941" w:name="_Toc428279435"/>
      <w:bookmarkStart w:id="942" w:name="_Toc428456173"/>
      <w:bookmarkStart w:id="943" w:name="_Toc428537136"/>
      <w:bookmarkStart w:id="944" w:name="_Toc428969455"/>
      <w:bookmarkStart w:id="945" w:name="_Toc429052846"/>
      <w:bookmarkStart w:id="946" w:name="_Toc428279439"/>
      <w:bookmarkStart w:id="947" w:name="_Toc428456177"/>
      <w:bookmarkStart w:id="948" w:name="_Toc428537140"/>
      <w:bookmarkStart w:id="949" w:name="_Toc428969459"/>
      <w:bookmarkStart w:id="950" w:name="_Toc429052850"/>
      <w:bookmarkStart w:id="951" w:name="_Toc428279440"/>
      <w:bookmarkStart w:id="952" w:name="_Toc428456178"/>
      <w:bookmarkStart w:id="953" w:name="_Toc428537141"/>
      <w:bookmarkStart w:id="954" w:name="_Toc428969460"/>
      <w:bookmarkStart w:id="955" w:name="_Toc429052851"/>
      <w:bookmarkStart w:id="956" w:name="_Toc428279441"/>
      <w:bookmarkStart w:id="957" w:name="_Toc428456179"/>
      <w:bookmarkStart w:id="958" w:name="_Toc428537142"/>
      <w:bookmarkStart w:id="959" w:name="_Toc428969461"/>
      <w:bookmarkStart w:id="960" w:name="_Toc429052852"/>
      <w:bookmarkStart w:id="961" w:name="_Toc428279442"/>
      <w:bookmarkStart w:id="962" w:name="_Toc428456180"/>
      <w:bookmarkStart w:id="963" w:name="_Toc428537143"/>
      <w:bookmarkStart w:id="964" w:name="_Toc428969462"/>
      <w:bookmarkStart w:id="965" w:name="_Toc429052853"/>
      <w:bookmarkStart w:id="966" w:name="_Toc428279444"/>
      <w:bookmarkStart w:id="967" w:name="_Toc428456182"/>
      <w:bookmarkStart w:id="968" w:name="_Toc428537145"/>
      <w:bookmarkStart w:id="969" w:name="_Toc428969464"/>
      <w:bookmarkStart w:id="970" w:name="_Toc429052855"/>
      <w:bookmarkStart w:id="971" w:name="_Toc428279445"/>
      <w:bookmarkStart w:id="972" w:name="_Toc428456183"/>
      <w:bookmarkStart w:id="973" w:name="_Toc428537146"/>
      <w:bookmarkStart w:id="974" w:name="_Toc428969465"/>
      <w:bookmarkStart w:id="975" w:name="_Toc429052856"/>
      <w:bookmarkStart w:id="976" w:name="_Toc428279449"/>
      <w:bookmarkStart w:id="977" w:name="_Toc428456187"/>
      <w:bookmarkStart w:id="978" w:name="_Toc428537150"/>
      <w:bookmarkStart w:id="979" w:name="_Toc428969469"/>
      <w:bookmarkStart w:id="980" w:name="_Toc429052860"/>
      <w:bookmarkStart w:id="981" w:name="_Toc428279450"/>
      <w:bookmarkStart w:id="982" w:name="_Toc428456188"/>
      <w:bookmarkStart w:id="983" w:name="_Toc428537151"/>
      <w:bookmarkStart w:id="984" w:name="_Toc428969470"/>
      <w:bookmarkStart w:id="985" w:name="_Toc429052861"/>
      <w:bookmarkStart w:id="986" w:name="_Toc428279452"/>
      <w:bookmarkStart w:id="987" w:name="_Toc428456190"/>
      <w:bookmarkStart w:id="988" w:name="_Toc428537153"/>
      <w:bookmarkStart w:id="989" w:name="_Toc428969472"/>
      <w:bookmarkStart w:id="990" w:name="_Toc429052863"/>
      <w:bookmarkStart w:id="991" w:name="_Toc428279453"/>
      <w:bookmarkStart w:id="992" w:name="_Toc428456191"/>
      <w:bookmarkStart w:id="993" w:name="_Toc428537154"/>
      <w:bookmarkStart w:id="994" w:name="_Toc428969473"/>
      <w:bookmarkStart w:id="995" w:name="_Toc429052864"/>
      <w:bookmarkStart w:id="996" w:name="_Toc428279457"/>
      <w:bookmarkStart w:id="997" w:name="_Toc428456195"/>
      <w:bookmarkStart w:id="998" w:name="_Toc428537158"/>
      <w:bookmarkStart w:id="999" w:name="_Toc428969477"/>
      <w:bookmarkStart w:id="1000" w:name="_Toc429052868"/>
      <w:bookmarkStart w:id="1001" w:name="_Toc428279458"/>
      <w:bookmarkStart w:id="1002" w:name="_Toc428456196"/>
      <w:bookmarkStart w:id="1003" w:name="_Toc428537159"/>
      <w:bookmarkStart w:id="1004" w:name="_Toc428969478"/>
      <w:bookmarkStart w:id="1005" w:name="_Toc429052869"/>
      <w:bookmarkStart w:id="1006" w:name="_Toc428279459"/>
      <w:bookmarkStart w:id="1007" w:name="_Toc428456197"/>
      <w:bookmarkStart w:id="1008" w:name="_Toc428537160"/>
      <w:bookmarkStart w:id="1009" w:name="_Toc428969479"/>
      <w:bookmarkStart w:id="1010" w:name="_Toc429052870"/>
      <w:bookmarkStart w:id="1011" w:name="_Toc428279461"/>
      <w:bookmarkStart w:id="1012" w:name="_Toc428456199"/>
      <w:bookmarkStart w:id="1013" w:name="_Toc428537162"/>
      <w:bookmarkStart w:id="1014" w:name="_Toc428969481"/>
      <w:bookmarkStart w:id="1015" w:name="_Toc429052872"/>
      <w:bookmarkStart w:id="1016" w:name="_Toc428279462"/>
      <w:bookmarkStart w:id="1017" w:name="_Toc428456200"/>
      <w:bookmarkStart w:id="1018" w:name="_Toc428537163"/>
      <w:bookmarkStart w:id="1019" w:name="_Toc428969482"/>
      <w:bookmarkStart w:id="1020" w:name="_Toc429052873"/>
      <w:bookmarkStart w:id="1021" w:name="_Toc428279463"/>
      <w:bookmarkStart w:id="1022" w:name="_Toc428456201"/>
      <w:bookmarkStart w:id="1023" w:name="_Toc428537164"/>
      <w:bookmarkStart w:id="1024" w:name="_Toc428969483"/>
      <w:bookmarkStart w:id="1025" w:name="_Toc429052874"/>
      <w:bookmarkStart w:id="1026" w:name="_Toc428279464"/>
      <w:bookmarkStart w:id="1027" w:name="_Toc428456202"/>
      <w:bookmarkStart w:id="1028" w:name="_Toc428537165"/>
      <w:bookmarkStart w:id="1029" w:name="_Toc428969484"/>
      <w:bookmarkStart w:id="1030" w:name="_Toc429052875"/>
      <w:bookmarkStart w:id="1031" w:name="_Toc428279465"/>
      <w:bookmarkStart w:id="1032" w:name="_Toc428456203"/>
      <w:bookmarkStart w:id="1033" w:name="_Toc428537166"/>
      <w:bookmarkStart w:id="1034" w:name="_Toc428969485"/>
      <w:bookmarkStart w:id="1035" w:name="_Toc429052876"/>
      <w:bookmarkStart w:id="1036" w:name="_Toc428279467"/>
      <w:bookmarkStart w:id="1037" w:name="_Toc428456205"/>
      <w:bookmarkStart w:id="1038" w:name="_Toc428537168"/>
      <w:bookmarkStart w:id="1039" w:name="_Toc428969487"/>
      <w:bookmarkStart w:id="1040" w:name="_Toc429052878"/>
      <w:bookmarkStart w:id="1041" w:name="_Toc428279470"/>
      <w:bookmarkStart w:id="1042" w:name="_Toc428456208"/>
      <w:bookmarkStart w:id="1043" w:name="_Toc428537171"/>
      <w:bookmarkStart w:id="1044" w:name="_Toc428969490"/>
      <w:bookmarkStart w:id="1045" w:name="_Toc429052881"/>
      <w:bookmarkStart w:id="1046" w:name="_Toc428279471"/>
      <w:bookmarkStart w:id="1047" w:name="_Toc428456209"/>
      <w:bookmarkStart w:id="1048" w:name="_Toc428537172"/>
      <w:bookmarkStart w:id="1049" w:name="_Toc428969491"/>
      <w:bookmarkStart w:id="1050" w:name="_Toc429052882"/>
      <w:bookmarkStart w:id="1051" w:name="_Toc428279472"/>
      <w:bookmarkStart w:id="1052" w:name="_Toc428456210"/>
      <w:bookmarkStart w:id="1053" w:name="_Toc428537173"/>
      <w:bookmarkStart w:id="1054" w:name="_Toc428969492"/>
      <w:bookmarkStart w:id="1055" w:name="_Toc429052883"/>
      <w:bookmarkStart w:id="1056" w:name="_Toc428279473"/>
      <w:bookmarkStart w:id="1057" w:name="_Toc428456211"/>
      <w:bookmarkStart w:id="1058" w:name="_Toc428537174"/>
      <w:bookmarkStart w:id="1059" w:name="_Toc428969493"/>
      <w:bookmarkStart w:id="1060" w:name="_Toc429052884"/>
      <w:bookmarkStart w:id="1061" w:name="_Toc428279474"/>
      <w:bookmarkStart w:id="1062" w:name="_Toc428456212"/>
      <w:bookmarkStart w:id="1063" w:name="_Toc428537175"/>
      <w:bookmarkStart w:id="1064" w:name="_Toc428969494"/>
      <w:bookmarkStart w:id="1065" w:name="_Toc429052885"/>
      <w:bookmarkStart w:id="1066" w:name="_Toc428279475"/>
      <w:bookmarkStart w:id="1067" w:name="_Toc428456213"/>
      <w:bookmarkStart w:id="1068" w:name="_Toc428537176"/>
      <w:bookmarkStart w:id="1069" w:name="_Toc428969495"/>
      <w:bookmarkStart w:id="1070" w:name="_Toc429052886"/>
      <w:bookmarkStart w:id="1071" w:name="_Toc428279476"/>
      <w:bookmarkStart w:id="1072" w:name="_Toc428456214"/>
      <w:bookmarkStart w:id="1073" w:name="_Toc428537177"/>
      <w:bookmarkStart w:id="1074" w:name="_Toc428969496"/>
      <w:bookmarkStart w:id="1075" w:name="_Toc429052887"/>
      <w:bookmarkStart w:id="1076" w:name="_Toc428279481"/>
      <w:bookmarkStart w:id="1077" w:name="_Toc428456219"/>
      <w:bookmarkStart w:id="1078" w:name="_Toc428537182"/>
      <w:bookmarkStart w:id="1079" w:name="_Toc428969501"/>
      <w:bookmarkStart w:id="1080" w:name="_Toc429052892"/>
      <w:bookmarkStart w:id="1081" w:name="_Toc428279482"/>
      <w:bookmarkStart w:id="1082" w:name="_Toc428456220"/>
      <w:bookmarkStart w:id="1083" w:name="_Toc428537183"/>
      <w:bookmarkStart w:id="1084" w:name="_Toc428969502"/>
      <w:bookmarkStart w:id="1085" w:name="_Toc429052893"/>
      <w:bookmarkStart w:id="1086" w:name="_Toc428279490"/>
      <w:bookmarkStart w:id="1087" w:name="_Toc428456228"/>
      <w:bookmarkStart w:id="1088" w:name="_Toc428537191"/>
      <w:bookmarkStart w:id="1089" w:name="_Toc428969510"/>
      <w:bookmarkStart w:id="1090" w:name="_Toc429052901"/>
      <w:bookmarkStart w:id="1091" w:name="_Toc428279504"/>
      <w:bookmarkStart w:id="1092" w:name="_Toc428456242"/>
      <w:bookmarkStart w:id="1093" w:name="_Toc428537205"/>
      <w:bookmarkStart w:id="1094" w:name="_Toc428969524"/>
      <w:bookmarkStart w:id="1095" w:name="_Toc429052915"/>
      <w:bookmarkStart w:id="1096" w:name="_Toc428279508"/>
      <w:bookmarkStart w:id="1097" w:name="_Toc428456246"/>
      <w:bookmarkStart w:id="1098" w:name="_Toc428537209"/>
      <w:bookmarkStart w:id="1099" w:name="_Toc428969528"/>
      <w:bookmarkStart w:id="1100" w:name="_Toc429052919"/>
      <w:bookmarkStart w:id="1101" w:name="_Toc428279509"/>
      <w:bookmarkStart w:id="1102" w:name="_Toc428456247"/>
      <w:bookmarkStart w:id="1103" w:name="_Toc428537210"/>
      <w:bookmarkStart w:id="1104" w:name="_Toc428969529"/>
      <w:bookmarkStart w:id="1105" w:name="_Toc429052920"/>
      <w:bookmarkStart w:id="1106" w:name="_Toc428279510"/>
      <w:bookmarkStart w:id="1107" w:name="_Toc428456248"/>
      <w:bookmarkStart w:id="1108" w:name="_Toc428537211"/>
      <w:bookmarkStart w:id="1109" w:name="_Toc428969530"/>
      <w:bookmarkStart w:id="1110" w:name="_Toc429052921"/>
      <w:bookmarkStart w:id="1111" w:name="_Toc428279512"/>
      <w:bookmarkStart w:id="1112" w:name="_Toc428456250"/>
      <w:bookmarkStart w:id="1113" w:name="_Toc428537213"/>
      <w:bookmarkStart w:id="1114" w:name="_Toc428969532"/>
      <w:bookmarkStart w:id="1115" w:name="_Toc429052923"/>
      <w:bookmarkStart w:id="1116" w:name="_Toc428279516"/>
      <w:bookmarkStart w:id="1117" w:name="_Toc428456254"/>
      <w:bookmarkStart w:id="1118" w:name="_Toc428537217"/>
      <w:bookmarkStart w:id="1119" w:name="_Toc428969536"/>
      <w:bookmarkStart w:id="1120" w:name="_Toc429052927"/>
      <w:bookmarkStart w:id="1121" w:name="_Toc428279517"/>
      <w:bookmarkStart w:id="1122" w:name="_Toc428456255"/>
      <w:bookmarkStart w:id="1123" w:name="_Toc428537218"/>
      <w:bookmarkStart w:id="1124" w:name="_Toc428969537"/>
      <w:bookmarkStart w:id="1125" w:name="_Toc429052928"/>
      <w:bookmarkStart w:id="1126" w:name="_Toc428279521"/>
      <w:bookmarkStart w:id="1127" w:name="_Toc428456259"/>
      <w:bookmarkStart w:id="1128" w:name="_Toc428537222"/>
      <w:bookmarkStart w:id="1129" w:name="_Toc428969541"/>
      <w:bookmarkStart w:id="1130" w:name="_Toc429052932"/>
      <w:bookmarkStart w:id="1131" w:name="_Toc428279522"/>
      <w:bookmarkStart w:id="1132" w:name="_Toc428456260"/>
      <w:bookmarkStart w:id="1133" w:name="_Toc428537223"/>
      <w:bookmarkStart w:id="1134" w:name="_Toc428969542"/>
      <w:bookmarkStart w:id="1135" w:name="_Toc429052933"/>
      <w:bookmarkStart w:id="1136" w:name="_Toc428279523"/>
      <w:bookmarkStart w:id="1137" w:name="_Toc428456261"/>
      <w:bookmarkStart w:id="1138" w:name="_Toc428537224"/>
      <w:bookmarkStart w:id="1139" w:name="_Toc428969543"/>
      <w:bookmarkStart w:id="1140" w:name="_Toc429052934"/>
      <w:bookmarkStart w:id="1141" w:name="_Toc428279524"/>
      <w:bookmarkStart w:id="1142" w:name="_Toc428456262"/>
      <w:bookmarkStart w:id="1143" w:name="_Toc428537225"/>
      <w:bookmarkStart w:id="1144" w:name="_Toc428969544"/>
      <w:bookmarkStart w:id="1145" w:name="_Toc429052935"/>
      <w:bookmarkStart w:id="1146" w:name="_Toc428279525"/>
      <w:bookmarkStart w:id="1147" w:name="_Toc428456263"/>
      <w:bookmarkStart w:id="1148" w:name="_Toc428537226"/>
      <w:bookmarkStart w:id="1149" w:name="_Toc428969545"/>
      <w:bookmarkStart w:id="1150" w:name="_Toc429052936"/>
      <w:bookmarkStart w:id="1151" w:name="_Toc428279526"/>
      <w:bookmarkStart w:id="1152" w:name="_Toc428456264"/>
      <w:bookmarkStart w:id="1153" w:name="_Toc428537227"/>
      <w:bookmarkStart w:id="1154" w:name="_Toc428969546"/>
      <w:bookmarkStart w:id="1155" w:name="_Toc429052937"/>
      <w:bookmarkStart w:id="1156" w:name="_Toc413359593"/>
      <w:bookmarkStart w:id="1157" w:name="_Toc3556985"/>
      <w:bookmarkStart w:id="1158" w:name="_Ref27683404"/>
      <w:bookmarkStart w:id="1159" w:name="_Ref34740002"/>
      <w:bookmarkStart w:id="1160" w:name="_Ref34740021"/>
      <w:bookmarkStart w:id="1161" w:name="_Ref34652201"/>
      <w:bookmarkStart w:id="1162" w:name="_Ref34652251"/>
      <w:bookmarkStart w:id="1163" w:name="_Toc34747235"/>
      <w:bookmarkStart w:id="1164" w:name="_Toc77102051"/>
      <w:bookmarkStart w:id="1165" w:name="_Toc155344870"/>
      <w:bookmarkStart w:id="1166" w:name="_Ref157440012"/>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6"/>
      <w:bookmarkEnd w:id="1157"/>
      <w:bookmarkEnd w:id="1158"/>
      <w:bookmarkEnd w:id="1159"/>
      <w:bookmarkEnd w:id="1160"/>
      <w:bookmarkEnd w:id="1161"/>
      <w:bookmarkEnd w:id="1162"/>
      <w:bookmarkEnd w:id="1163"/>
      <w:bookmarkEnd w:id="1164"/>
      <w:bookmarkEnd w:id="1165"/>
      <w:bookmarkEnd w:id="1166"/>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7" w:name="_Ref156248315"/>
      <w:bookmarkStart w:id="1168"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7"/>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w:t>
      </w:r>
      <w:proofErr w:type="spellStart"/>
      <w:r w:rsidR="00CD1936" w:rsidRPr="00CD1936">
        <w:rPr>
          <w:rStyle w:val="CodeCharacter"/>
        </w:rPr>
        <w:t>femdata</w:t>
      </w:r>
      <w:proofErr w:type="spellEnd"/>
      <w:r w:rsidR="00CD1936" w:rsidRPr="00CD193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CBA4536"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69" w:name="_Ref156248334"/>
      <w:bookmarkStart w:id="1170"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69"/>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0A79B68E"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79BB53C9"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F3142F">
        <w:t xml:space="preserve"> “</w:t>
      </w:r>
      <w:r w:rsidRPr="00F54804">
        <w:t>flanged-hex/Phillips-head combi",</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71" w:name="_Ref156248352"/>
      <w:bookmarkStart w:id="1172"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71"/>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2"/>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3" w:name="_Toc428279528"/>
      <w:bookmarkStart w:id="1174" w:name="_Toc428456266"/>
      <w:bookmarkStart w:id="1175" w:name="_Toc428537229"/>
      <w:bookmarkStart w:id="1176" w:name="_Toc428969548"/>
      <w:bookmarkStart w:id="1177" w:name="_Toc429052939"/>
      <w:bookmarkStart w:id="1178" w:name="_Toc413359594"/>
      <w:bookmarkStart w:id="1179" w:name="_Toc3556986"/>
      <w:bookmarkStart w:id="1180" w:name="_Toc34747236"/>
      <w:bookmarkStart w:id="1181" w:name="_Toc77102052"/>
      <w:bookmarkStart w:id="1182" w:name="_Toc155344871"/>
      <w:bookmarkEnd w:id="1173"/>
      <w:bookmarkEnd w:id="1174"/>
      <w:bookmarkEnd w:id="1175"/>
      <w:bookmarkEnd w:id="1176"/>
      <w:bookmarkEnd w:id="1177"/>
      <w:r w:rsidRPr="00F54804">
        <w:t>Washer</w:t>
      </w:r>
      <w:bookmarkEnd w:id="1178"/>
      <w:bookmarkEnd w:id="1179"/>
      <w:bookmarkEnd w:id="1180"/>
      <w:bookmarkEnd w:id="1181"/>
      <w:bookmarkEnd w:id="1182"/>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3" w:name="_Ref156248408"/>
      <w:bookmarkStart w:id="1184"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3"/>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4"/>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5" w:name="_Toc428456268"/>
      <w:bookmarkStart w:id="1186" w:name="_Toc428537231"/>
      <w:bookmarkStart w:id="1187" w:name="_Toc428969550"/>
      <w:bookmarkStart w:id="1188" w:name="_Toc429052941"/>
      <w:bookmarkStart w:id="1189" w:name="_Toc413359595"/>
      <w:bookmarkStart w:id="1190" w:name="_Toc3556987"/>
      <w:bookmarkStart w:id="1191" w:name="_Toc34747237"/>
      <w:bookmarkStart w:id="1192" w:name="_Toc77102053"/>
      <w:bookmarkStart w:id="1193" w:name="_Toc155344872"/>
      <w:bookmarkEnd w:id="1185"/>
      <w:bookmarkEnd w:id="1186"/>
      <w:bookmarkEnd w:id="1187"/>
      <w:bookmarkEnd w:id="1188"/>
      <w:r w:rsidRPr="00F54804">
        <w:t>Nut</w:t>
      </w:r>
      <w:bookmarkEnd w:id="1189"/>
      <w:bookmarkEnd w:id="1190"/>
      <w:bookmarkEnd w:id="1191"/>
      <w:bookmarkEnd w:id="1192"/>
      <w:bookmarkEnd w:id="1193"/>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4" w:name="_Ref156248434"/>
      <w:bookmarkStart w:id="1195"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4"/>
      <w:r w:rsidR="00BF29DE">
        <w:t xml:space="preserve"> —</w:t>
      </w:r>
      <w:r w:rsidR="00BF29DE" w:rsidRPr="00F54804">
        <w:t xml:space="preserve"> </w:t>
      </w:r>
      <w:r w:rsidRPr="00F54804">
        <w:t xml:space="preserve">Attributes of element </w:t>
      </w:r>
      <w:r w:rsidRPr="002941B8">
        <w:rPr>
          <w:rStyle w:val="CodeCharacter"/>
        </w:rPr>
        <w:t>&lt;nut/&gt;</w:t>
      </w:r>
      <w:bookmarkEnd w:id="1195"/>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w:t>
      </w:r>
      <w:r w:rsidR="00AE3F08">
        <w:t>.</w:t>
      </w:r>
      <w:r w:rsidR="00AE3F08">
        <w:t>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6" w:name="_Ref156248448"/>
      <w:bookmarkStart w:id="1197"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6"/>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7"/>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8" w:name="_Toc428456270"/>
      <w:bookmarkStart w:id="1199" w:name="_Toc428537233"/>
      <w:bookmarkStart w:id="1200" w:name="_Toc428969552"/>
      <w:bookmarkStart w:id="1201" w:name="_Toc429052943"/>
      <w:bookmarkStart w:id="1202" w:name="_Toc413359596"/>
      <w:bookmarkStart w:id="1203" w:name="_Toc3556988"/>
      <w:bookmarkStart w:id="1204" w:name="_Toc34747238"/>
      <w:bookmarkStart w:id="1205" w:name="_Toc77102054"/>
      <w:bookmarkStart w:id="1206" w:name="_Toc155344873"/>
      <w:bookmarkStart w:id="1207" w:name="_Ref401160443"/>
      <w:bookmarkStart w:id="1208" w:name="_Ref401160449"/>
      <w:bookmarkStart w:id="1209" w:name="_Ref401160453"/>
      <w:bookmarkEnd w:id="1198"/>
      <w:bookmarkEnd w:id="1199"/>
      <w:bookmarkEnd w:id="1200"/>
      <w:bookmarkEnd w:id="1201"/>
      <w:r w:rsidRPr="000A1B7B">
        <w:t>Bolt</w:t>
      </w:r>
      <w:bookmarkEnd w:id="1202"/>
      <w:bookmarkEnd w:id="1203"/>
      <w:bookmarkEnd w:id="1204"/>
      <w:bookmarkEnd w:id="1205"/>
      <w:bookmarkEnd w:id="1206"/>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338D134D" w:rsidR="00FC68DB" w:rsidRPr="00BD3FB0" w:rsidRDefault="00FC68DB" w:rsidP="0013175B">
      <w:pPr>
        <w:pStyle w:val="berschrift4"/>
        <w:rPr>
          <w:rFonts w:cs="Calibri"/>
          <w:lang w:eastAsia="zh-CN"/>
        </w:rPr>
      </w:pPr>
      <w:r w:rsidRPr="00BD3FB0">
        <w:t>Element</w:t>
      </w:r>
      <w:r w:rsidR="00F3142F">
        <w:t xml:space="preserve"> “</w:t>
      </w:r>
      <w:r w:rsidRPr="00BD3FB0">
        <w:t>bolt"</w:t>
      </w:r>
      <w:r w:rsidR="003354F7">
        <w:t xml:space="preserve"> </w:t>
      </w:r>
    </w:p>
    <w:p w14:paraId="465FEF4C" w14:textId="23C48118"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10" w:name="_Ref156248462"/>
      <w:bookmarkStart w:id="1211"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10"/>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817789D"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A9598E6"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601328D5" w:rsidR="00FC68DB" w:rsidRPr="00BD52D7" w:rsidRDefault="00FC68DB" w:rsidP="00B202D2">
      <w:r w:rsidRPr="005C2D94">
        <w:t>There is no</w:t>
      </w:r>
      <w:r w:rsidR="00F3142F">
        <w:t xml:space="preserve">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12" w:name="_Ref156248477"/>
      <w:bookmarkStart w:id="1213"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12"/>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3"/>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4" w:name="_Toc428456272"/>
      <w:bookmarkStart w:id="1215" w:name="_Toc428537235"/>
      <w:bookmarkStart w:id="1216" w:name="_Toc428969554"/>
      <w:bookmarkStart w:id="1217" w:name="_Toc429052945"/>
      <w:bookmarkStart w:id="1218" w:name="_Toc3556989"/>
      <w:bookmarkStart w:id="1219" w:name="_Toc34747239"/>
      <w:bookmarkStart w:id="1220" w:name="_Toc77102055"/>
      <w:bookmarkEnd w:id="1214"/>
      <w:bookmarkEnd w:id="1215"/>
      <w:bookmarkEnd w:id="1216"/>
      <w:bookmarkEnd w:id="1217"/>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18"/>
      <w:bookmarkEnd w:id="1219"/>
      <w:bookmarkEnd w:id="1220"/>
      <w:r w:rsidRPr="003354F7">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A09C15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503B4" w:rsidRPr="00F37191">
        <w:t xml:space="preserve">Figure </w:t>
      </w:r>
      <w:r w:rsidR="00D503B4">
        <w:rPr>
          <w:noProof/>
        </w:rPr>
        <w:t>22</w:t>
      </w:r>
      <w:r w:rsidR="00D503B4">
        <w:fldChar w:fldCharType="end"/>
      </w:r>
      <w:r w:rsidR="00FC68DB" w:rsidRPr="00F37191">
        <w:t>:</w:t>
      </w:r>
      <w:r w:rsidR="00D503B4">
        <w:t xml:space="preserve"> </w:t>
      </w:r>
    </w:p>
    <w:p w14:paraId="537AE8A5" w14:textId="1A45A14F" w:rsidR="00FC68DB" w:rsidRPr="00F37191" w:rsidRDefault="00FC68DB" w:rsidP="00314DA6">
      <w:pPr>
        <w:pStyle w:val="Beschriftung"/>
      </w:pPr>
      <w:bookmarkStart w:id="1221" w:name="_Toc3557101"/>
      <w:bookmarkStart w:id="1222" w:name="_Toc34747352"/>
      <w:bookmarkStart w:id="1223" w:name="_Toc76030545"/>
      <w:bookmarkStart w:id="1224" w:name="_Toc94530831"/>
      <w:bookmarkStart w:id="1225" w:name="_Toc101428228"/>
      <w:bookmarkStart w:id="1226" w:name="_Toc155344953"/>
      <w:bookmarkStart w:id="1227" w:name="_Ref157611795"/>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bookmarkEnd w:id="1227"/>
      <w:r w:rsidR="0019077F" w:rsidRPr="00F37191">
        <w:t xml:space="preserve"> —</w:t>
      </w:r>
      <w:r w:rsidRPr="00F37191">
        <w:t xml:space="preserve"> Bolt with welded nut</w:t>
      </w:r>
      <w:bookmarkEnd w:id="1221"/>
      <w:bookmarkEnd w:id="1222"/>
      <w:bookmarkEnd w:id="1223"/>
      <w:bookmarkEnd w:id="1224"/>
      <w:bookmarkEnd w:id="1225"/>
      <w:bookmarkEnd w:id="1226"/>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r w:rsidRPr="00F37191">
        <w:rPr>
          <w:rStyle w:val="CodeCharacter"/>
        </w:rPr>
        <w:t>clipped_to</w:t>
      </w:r>
      <w:r w:rsidRPr="00F37191">
        <w:t>.</w:t>
      </w:r>
    </w:p>
    <w:p w14:paraId="47B6155E" w14:textId="44D2A82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see</w:t>
      </w:r>
      <w:r w:rsidR="00A47F66">
        <w:t xml:space="preserve"> </w:t>
      </w:r>
      <w:r w:rsidR="00A47F66">
        <w:fldChar w:fldCharType="begin"/>
      </w:r>
      <w:r w:rsidR="00A47F66">
        <w:instrText xml:space="preserve"> REF _Ref3568949 \h </w:instrText>
      </w:r>
      <w:r w:rsidR="00A47F66">
        <w:fldChar w:fldCharType="separate"/>
      </w:r>
      <w:r w:rsidR="00A47F66" w:rsidRPr="00F37191">
        <w:t xml:space="preserve">Figure </w:t>
      </w:r>
      <w:r w:rsidR="00A47F66">
        <w:rPr>
          <w:noProof/>
        </w:rPr>
        <w:t>23</w:t>
      </w:r>
      <w:r w:rsidR="00A47F66">
        <w:fldChar w:fldCharType="end"/>
      </w:r>
      <w:r w:rsidR="00FC68DB" w:rsidRPr="00F37191">
        <w:t xml:space="preserve">: </w:t>
      </w:r>
    </w:p>
    <w:p w14:paraId="59BEB4E2" w14:textId="63CE6AE8" w:rsidR="00FC68DB" w:rsidRPr="00F37191" w:rsidRDefault="00FC68DB" w:rsidP="00983E80">
      <w:pPr>
        <w:pStyle w:val="Beschriftung"/>
        <w:spacing w:before="60"/>
      </w:pPr>
      <w:bookmarkStart w:id="1228" w:name="_Ref3568949"/>
      <w:bookmarkStart w:id="1229" w:name="_Toc3557102"/>
      <w:bookmarkStart w:id="1230" w:name="_Ref3568942"/>
      <w:bookmarkStart w:id="1231" w:name="_Toc34747353"/>
      <w:bookmarkStart w:id="1232" w:name="_Toc76030546"/>
      <w:bookmarkStart w:id="1233" w:name="_Toc94530832"/>
      <w:bookmarkStart w:id="1234" w:name="_Toc101428229"/>
      <w:bookmarkStart w:id="1235" w:name="_Toc155344954"/>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8"/>
      <w:r w:rsidR="0019077F" w:rsidRPr="00F37191">
        <w:t xml:space="preserve"> —</w:t>
      </w:r>
      <w:r w:rsidRPr="00F37191">
        <w:t xml:space="preserve"> Bolt with free nut</w:t>
      </w:r>
      <w:bookmarkEnd w:id="1229"/>
      <w:bookmarkEnd w:id="1230"/>
      <w:bookmarkEnd w:id="1231"/>
      <w:bookmarkEnd w:id="1232"/>
      <w:bookmarkEnd w:id="1233"/>
      <w:bookmarkEnd w:id="1234"/>
      <w:bookmarkEnd w:id="1235"/>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6" w:name="_Ref157612317"/>
    <w:p w14:paraId="6B28B7FF" w14:textId="54394348"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see</w:t>
      </w:r>
      <w:r w:rsidR="00A47F66">
        <w:t xml:space="preserve"> </w:t>
      </w:r>
      <w:r w:rsidR="00A47F66">
        <w:fldChar w:fldCharType="begin"/>
      </w:r>
      <w:r w:rsidR="00A47F66">
        <w:instrText xml:space="preserve"> REF _Ref3568964 \h </w:instrText>
      </w:r>
      <w:r w:rsidR="00A47F66">
        <w:fldChar w:fldCharType="separate"/>
      </w:r>
      <w:r w:rsidR="00A47F66" w:rsidRPr="00F37191">
        <w:t xml:space="preserve">Figure </w:t>
      </w:r>
      <w:r w:rsidR="00A47F66">
        <w:rPr>
          <w:noProof/>
        </w:rPr>
        <w:t>24</w:t>
      </w:r>
      <w:r w:rsidR="00A47F66">
        <w:fldChar w:fldCharType="end"/>
      </w:r>
      <w:r w:rsidR="00FC68DB" w:rsidRPr="00F37191">
        <w:t>:</w:t>
      </w:r>
      <w:bookmarkEnd w:id="1236"/>
      <w:r w:rsidR="00A47F66">
        <w:t xml:space="preserve"> </w:t>
      </w:r>
    </w:p>
    <w:p w14:paraId="14279392" w14:textId="5B4D1AD7" w:rsidR="00FC68DB" w:rsidRPr="00F37191" w:rsidRDefault="00FC68DB" w:rsidP="00983E80">
      <w:pPr>
        <w:pStyle w:val="Beschriftung"/>
        <w:spacing w:before="60"/>
      </w:pPr>
      <w:bookmarkStart w:id="1237" w:name="_Ref3568964"/>
      <w:bookmarkStart w:id="1238" w:name="_Toc3557103"/>
      <w:bookmarkStart w:id="1239" w:name="_Toc34747354"/>
      <w:bookmarkStart w:id="1240" w:name="_Toc76030547"/>
      <w:bookmarkStart w:id="1241" w:name="_Toc94530833"/>
      <w:bookmarkStart w:id="1242" w:name="_Toc101428230"/>
      <w:bookmarkStart w:id="1243" w:name="_Toc155344955"/>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7"/>
      <w:r w:rsidR="0019077F" w:rsidRPr="00F37191">
        <w:t xml:space="preserve"> —</w:t>
      </w:r>
      <w:r w:rsidRPr="00F37191">
        <w:t xml:space="preserve"> Screw</w:t>
      </w:r>
      <w:bookmarkEnd w:id="1238"/>
      <w:bookmarkEnd w:id="1239"/>
      <w:bookmarkEnd w:id="1240"/>
      <w:bookmarkEnd w:id="1241"/>
      <w:bookmarkEnd w:id="1242"/>
      <w:bookmarkEnd w:id="1243"/>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CB9BEDF"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see</w:t>
      </w:r>
      <w:r w:rsidR="00A47F66">
        <w:t xml:space="preserve"> </w:t>
      </w:r>
      <w:r w:rsidR="00154A5E">
        <w:fldChar w:fldCharType="begin"/>
      </w:r>
      <w:r w:rsidR="00154A5E">
        <w:instrText xml:space="preserve"> REF _Ref157611993 \h </w:instrText>
      </w:r>
      <w:r w:rsidR="00154A5E">
        <w:fldChar w:fldCharType="separate"/>
      </w:r>
      <w:r w:rsidR="00154A5E" w:rsidRPr="00F37191">
        <w:t xml:space="preserve">Figure </w:t>
      </w:r>
      <w:r w:rsidR="00154A5E">
        <w:rPr>
          <w:noProof/>
        </w:rPr>
        <w:t>25</w:t>
      </w:r>
      <w:r w:rsidR="00154A5E">
        <w:fldChar w:fldCharType="end"/>
      </w:r>
      <w:r w:rsidR="00FC68DB" w:rsidRPr="00F37191">
        <w:t xml:space="preserve">: </w:t>
      </w:r>
    </w:p>
    <w:p w14:paraId="1AAD2088" w14:textId="55B99C1A" w:rsidR="00FC68DB" w:rsidRPr="00F37191" w:rsidRDefault="00FC68DB" w:rsidP="00983E80">
      <w:pPr>
        <w:pStyle w:val="Beschriftung"/>
        <w:spacing w:before="60"/>
      </w:pPr>
      <w:bookmarkStart w:id="1244" w:name="_Toc3557104"/>
      <w:bookmarkStart w:id="1245" w:name="_Toc34747355"/>
      <w:bookmarkStart w:id="1246" w:name="_Toc76030548"/>
      <w:bookmarkStart w:id="1247" w:name="_Toc94530834"/>
      <w:bookmarkStart w:id="1248" w:name="_Toc101428231"/>
      <w:bookmarkStart w:id="1249" w:name="_Toc155344956"/>
      <w:bookmarkStart w:id="1250" w:name="_Ref157611993"/>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bookmarkEnd w:id="1250"/>
      <w:r w:rsidR="0019077F" w:rsidRPr="00F37191">
        <w:t xml:space="preserve"> —</w:t>
      </w:r>
      <w:r w:rsidRPr="00F37191">
        <w:t xml:space="preserve"> Welded stud with free nut</w:t>
      </w:r>
      <w:bookmarkEnd w:id="1244"/>
      <w:bookmarkEnd w:id="1245"/>
      <w:bookmarkEnd w:id="1246"/>
      <w:bookmarkEnd w:id="1247"/>
      <w:bookmarkEnd w:id="1248"/>
      <w:bookmarkEnd w:id="1249"/>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1B2D8A0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see</w:t>
      </w:r>
      <w:r w:rsidR="00154A5E">
        <w:t xml:space="preserve"> </w:t>
      </w:r>
      <w:r w:rsidR="00154A5E">
        <w:fldChar w:fldCharType="begin"/>
      </w:r>
      <w:r w:rsidR="00154A5E">
        <w:instrText xml:space="preserve"> REF _Ref157612008 \h </w:instrText>
      </w:r>
      <w:r w:rsidR="00154A5E">
        <w:fldChar w:fldCharType="separate"/>
      </w:r>
      <w:r w:rsidR="00154A5E" w:rsidRPr="00F54804">
        <w:t xml:space="preserve">Figure </w:t>
      </w:r>
      <w:r w:rsidR="00154A5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51" w:name="_Toc3557105"/>
      <w:bookmarkStart w:id="1252" w:name="_Toc34747356"/>
      <w:bookmarkStart w:id="1253" w:name="_Toc76030549"/>
      <w:bookmarkStart w:id="1254" w:name="_Toc94530835"/>
      <w:bookmarkStart w:id="1255" w:name="_Toc101428232"/>
      <w:bookmarkStart w:id="1256" w:name="_Toc155344957"/>
      <w:bookmarkStart w:id="1257" w:name="_Ref157612008"/>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bookmarkEnd w:id="1257"/>
      <w:r w:rsidR="0019077F">
        <w:t xml:space="preserve"> —</w:t>
      </w:r>
      <w:r w:rsidRPr="00F54804">
        <w:t xml:space="preserve"> Plain stud</w:t>
      </w:r>
      <w:bookmarkEnd w:id="1251"/>
      <w:bookmarkEnd w:id="1252"/>
      <w:bookmarkEnd w:id="1253"/>
      <w:bookmarkEnd w:id="1254"/>
      <w:bookmarkEnd w:id="1255"/>
      <w:bookmarkEnd w:id="1256"/>
    </w:p>
    <w:p w14:paraId="074E6FA8" w14:textId="157AC3F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793143">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8" w:name="_Toc428456274"/>
      <w:bookmarkStart w:id="1259" w:name="_Toc428537237"/>
      <w:bookmarkStart w:id="1260" w:name="_Toc428969556"/>
      <w:bookmarkStart w:id="1261" w:name="_Toc429052947"/>
      <w:bookmarkStart w:id="1262" w:name="_Toc428456275"/>
      <w:bookmarkStart w:id="1263" w:name="_Toc428537238"/>
      <w:bookmarkStart w:id="1264" w:name="_Toc428969557"/>
      <w:bookmarkStart w:id="1265" w:name="_Toc429052948"/>
      <w:bookmarkStart w:id="1266" w:name="_Toc413359597"/>
      <w:bookmarkStart w:id="1267" w:name="_Toc3556990"/>
      <w:bookmarkStart w:id="1268" w:name="_Toc34747240"/>
      <w:bookmarkStart w:id="1269" w:name="_Toc77102056"/>
      <w:bookmarkStart w:id="1270" w:name="_Toc155344874"/>
      <w:bookmarkEnd w:id="1258"/>
      <w:bookmarkEnd w:id="1259"/>
      <w:bookmarkEnd w:id="1260"/>
      <w:bookmarkEnd w:id="1261"/>
      <w:bookmarkEnd w:id="1262"/>
      <w:bookmarkEnd w:id="1263"/>
      <w:bookmarkEnd w:id="1264"/>
      <w:bookmarkEnd w:id="1265"/>
      <w:r w:rsidRPr="00F54804">
        <w:t>Screw</w:t>
      </w:r>
      <w:bookmarkEnd w:id="1266"/>
      <w:bookmarkEnd w:id="1267"/>
      <w:bookmarkEnd w:id="1268"/>
      <w:bookmarkEnd w:id="1269"/>
      <w:bookmarkEnd w:id="127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0C2343C5" w:rsidR="00FC68DB" w:rsidRPr="00F54804" w:rsidRDefault="00FC68DB" w:rsidP="00553C72">
      <w:pPr>
        <w:pStyle w:val="berschrift4"/>
        <w:spacing w:before="120"/>
        <w:ind w:left="862" w:hanging="862"/>
        <w:rPr>
          <w:rFonts w:cs="Calibri"/>
          <w:lang w:eastAsia="zh-CN"/>
        </w:rPr>
      </w:pPr>
      <w:r w:rsidRPr="00F54804">
        <w:t>Element</w:t>
      </w:r>
      <w:r w:rsidR="00F3142F">
        <w:t xml:space="preserve"> “</w:t>
      </w:r>
      <w:r w:rsidRPr="00F54804">
        <w:t>screw"</w:t>
      </w:r>
      <w:r w:rsidR="003C51B1">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71" w:name="_Ref156248539"/>
      <w:bookmarkStart w:id="1272"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71"/>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2"/>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E4CDE2"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73" w:name="_Ref156248548"/>
      <w:bookmarkStart w:id="1274"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73"/>
      <w:r w:rsidR="008135BF" w:rsidRPr="003C51B1">
        <w:t xml:space="preserve"> — </w:t>
      </w:r>
      <w:r w:rsidRPr="003C51B1">
        <w:t xml:space="preserve">Nested elements of element </w:t>
      </w:r>
      <w:r w:rsidRPr="003C51B1">
        <w:rPr>
          <w:rStyle w:val="CodeCharacter"/>
        </w:rPr>
        <w:t>&lt;screw/&gt;</w:t>
      </w:r>
      <w:bookmarkEnd w:id="1274"/>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lastRenderedPageBreak/>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48F3BF56"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 xml:space="preserve">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5" w:name="_Toc3556991"/>
      <w:bookmarkStart w:id="1276" w:name="_Toc34747241"/>
      <w:bookmarkStart w:id="1277" w:name="_Toc77102057"/>
      <w:r w:rsidRPr="00F54804">
        <w:t xml:space="preserve">Flow Drilled Screws </w:t>
      </w:r>
      <w:bookmarkEnd w:id="1275"/>
      <w:bookmarkEnd w:id="1276"/>
      <w:bookmarkEnd w:id="1277"/>
    </w:p>
    <w:p w14:paraId="673A090E" w14:textId="51239DFC" w:rsidR="00747831" w:rsidRPr="00747831" w:rsidRDefault="00747831" w:rsidP="000E094F">
      <w:pPr>
        <w:pStyle w:val="berschrift5"/>
      </w:pPr>
      <w:r>
        <w:t>General</w:t>
      </w:r>
    </w:p>
    <w:p w14:paraId="7C98E2E2" w14:textId="7FD34EB5"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F444F9" w:rsidRPr="008156A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12CFEB2C" w:rsidR="00FC68DB" w:rsidRPr="0013175B" w:rsidRDefault="00FC68DB" w:rsidP="00BD52D7">
      <w:pPr>
        <w:pStyle w:val="Beschriftung"/>
        <w:rPr>
          <w:color w:val="676F76"/>
          <w:sz w:val="21"/>
          <w:szCs w:val="21"/>
        </w:rPr>
      </w:pPr>
      <w:bookmarkStart w:id="1278" w:name="_Toc3557106"/>
      <w:bookmarkStart w:id="1279" w:name="_Toc34747357"/>
      <w:bookmarkStart w:id="1280" w:name="_Toc76030550"/>
      <w:bookmarkStart w:id="1281" w:name="_Toc94530836"/>
      <w:bookmarkStart w:id="1282" w:name="_Toc101428233"/>
      <w:bookmarkStart w:id="1283" w:name="_Toc155344958"/>
      <w:bookmarkStart w:id="1284" w:name="_Ref157616355"/>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bookmarkEnd w:id="1284"/>
      <w:r w:rsidR="0019077F">
        <w:t xml:space="preserve"> —</w:t>
      </w:r>
      <w:r w:rsidRPr="00F54804">
        <w:t xml:space="preserve"> Process of Flow Drill</w:t>
      </w:r>
      <w:r w:rsidR="002C7560">
        <w:t>ed</w:t>
      </w:r>
      <w:r w:rsidRPr="00F54804">
        <w:t xml:space="preserve"> Screwing</w:t>
      </w:r>
      <w:bookmarkEnd w:id="1278"/>
      <w:bookmarkEnd w:id="1279"/>
      <w:bookmarkEnd w:id="1280"/>
      <w:bookmarkEnd w:id="1281"/>
      <w:bookmarkEnd w:id="1282"/>
      <w:bookmarkEnd w:id="1283"/>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4421A750" w:rsidR="00FC68DB" w:rsidRPr="005C2D94" w:rsidRDefault="00FC68DB" w:rsidP="00BD52D7">
      <w:pPr>
        <w:pStyle w:val="Beschriftung"/>
      </w:pPr>
      <w:bookmarkStart w:id="1285" w:name="_Toc3557107"/>
      <w:bookmarkStart w:id="1286" w:name="_Toc34747358"/>
      <w:bookmarkStart w:id="1287" w:name="_Toc76030551"/>
      <w:bookmarkStart w:id="1288" w:name="_Toc94530837"/>
      <w:bookmarkStart w:id="1289" w:name="_Toc101428234"/>
      <w:bookmarkStart w:id="1290" w:name="_Toc155344959"/>
      <w:bookmarkStart w:id="1291" w:name="_Ref157616370"/>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bookmarkEnd w:id="1291"/>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r w:rsidR="008156A3" w:rsidRPr="008156A3">
        <w:t xml:space="preserve"> </w:t>
      </w:r>
      <w:bookmarkEnd w:id="1285"/>
      <w:bookmarkEnd w:id="1286"/>
      <w:bookmarkEnd w:id="1287"/>
      <w:bookmarkEnd w:id="1288"/>
      <w:bookmarkEnd w:id="1289"/>
      <w:bookmarkEnd w:id="1290"/>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79988F4E" w:rsidR="00FC68DB" w:rsidRPr="00BD52D7" w:rsidRDefault="00FC68DB" w:rsidP="000E094F">
      <w:pPr>
        <w:pStyle w:val="berschrift5"/>
      </w:pPr>
      <w:r w:rsidRPr="005C2D94">
        <w:t>Element</w:t>
      </w:r>
      <w:r w:rsidR="00F3142F">
        <w:t xml:space="preserve"> “</w:t>
      </w:r>
      <w:proofErr w:type="spellStart"/>
      <w:r w:rsidRPr="005C2D94">
        <w:t>flow_drilled</w:t>
      </w:r>
      <w:proofErr w:type="spellEnd"/>
      <w:r w:rsidRPr="001E4607">
        <w:t>"</w:t>
      </w:r>
      <w:r w:rsidR="003C51B1">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92" w:name="_Ref156248583"/>
      <w:bookmarkStart w:id="1293"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92"/>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6A01C687"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metal sheet</w:t>
      </w:r>
      <w:r w:rsidR="009A30B0" w:rsidRPr="0013175B">
        <w:rPr>
          <w:rFonts w:cs="Calibri"/>
          <w:lang w:eastAsia="en-GB"/>
        </w:rPr>
        <w:t xml:space="preserve">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w:t>
      </w:r>
      <w:r w:rsidR="00F3142F">
        <w:rPr>
          <w:rFonts w:cs="Calibri"/>
          <w:lang w:eastAsia="en-GB"/>
        </w:rPr>
        <w:t xml:space="preserve"> “</w:t>
      </w:r>
      <w:r w:rsidRPr="0013175B">
        <w:rPr>
          <w:rFonts w:cs="Calibri"/>
          <w:lang w:eastAsia="en-GB"/>
        </w:rPr>
        <w:t>no pre-machined hole or clearance hole"</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94" w:name="_Toc3557108"/>
      <w:bookmarkStart w:id="1295" w:name="_Toc34747359"/>
      <w:bookmarkStart w:id="1296" w:name="_Toc76030552"/>
      <w:bookmarkStart w:id="1297" w:name="_Toc94530838"/>
      <w:bookmarkStart w:id="1298" w:name="_Toc101428235"/>
      <w:bookmarkStart w:id="1299" w:name="_Toc155344960"/>
      <w:bookmarkStart w:id="1300" w:name="_Ref157672434"/>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bookmarkEnd w:id="1300"/>
      <w:r w:rsidR="0019077F">
        <w:t xml:space="preserve"> —</w:t>
      </w:r>
      <w:r w:rsidRPr="00F54804">
        <w:t xml:space="preserve"> FDS connection</w:t>
      </w:r>
      <w:bookmarkEnd w:id="1294"/>
      <w:bookmarkEnd w:id="1295"/>
      <w:bookmarkEnd w:id="1296"/>
      <w:bookmarkEnd w:id="1297"/>
      <w:bookmarkEnd w:id="1298"/>
      <w:r w:rsidR="00C1056C">
        <w:t xml:space="preserve"> with pre-machined clearance hole</w:t>
      </w:r>
      <w:bookmarkEnd w:id="1299"/>
    </w:p>
    <w:p w14:paraId="49C4E57A" w14:textId="4C71EA8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C4915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301" w:name="_Toc3557109"/>
      <w:bookmarkStart w:id="1302" w:name="_Toc34747360"/>
      <w:bookmarkStart w:id="1303" w:name="_Toc76030553"/>
      <w:bookmarkStart w:id="1304" w:name="_Toc94530839"/>
      <w:bookmarkStart w:id="1305" w:name="_Toc101428236"/>
      <w:bookmarkStart w:id="1306" w:name="_Toc155344961"/>
      <w:bookmarkStart w:id="1307" w:name="_Ref157672544"/>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bookmarkEnd w:id="1307"/>
      <w:r w:rsidR="0019077F">
        <w:t xml:space="preserve"> —</w:t>
      </w:r>
      <w:r w:rsidRPr="00F54804">
        <w:t xml:space="preserve"> Pilot hole on sheet metal</w:t>
      </w:r>
      <w:bookmarkEnd w:id="1301"/>
      <w:bookmarkEnd w:id="1302"/>
      <w:bookmarkEnd w:id="1303"/>
      <w:bookmarkEnd w:id="1304"/>
      <w:bookmarkEnd w:id="1305"/>
      <w:bookmarkEnd w:id="1306"/>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8" w:name="_Toc413359598"/>
      <w:bookmarkStart w:id="1309" w:name="_Toc3556992"/>
      <w:bookmarkStart w:id="1310" w:name="_Toc34747242"/>
      <w:bookmarkStart w:id="1311" w:name="_Toc77102058"/>
      <w:bookmarkStart w:id="1312" w:name="_Toc155344875"/>
      <w:r w:rsidRPr="00F54804">
        <w:t>Gum Drops</w:t>
      </w:r>
      <w:bookmarkEnd w:id="1308"/>
      <w:bookmarkEnd w:id="1309"/>
      <w:bookmarkEnd w:id="1310"/>
      <w:bookmarkEnd w:id="1311"/>
      <w:bookmarkEnd w:id="1312"/>
      <w:r w:rsidRPr="005C2D94">
        <w:t xml:space="preserve"> </w:t>
      </w:r>
    </w:p>
    <w:p w14:paraId="2EA2AB8E" w14:textId="322237E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E53C4" w:rsidRPr="00F54804">
        <w:t xml:space="preserve">Table </w:t>
      </w:r>
      <w:r w:rsidR="006E53C4">
        <w:rPr>
          <w:noProof/>
        </w:rPr>
        <w:t>61</w:t>
      </w:r>
      <w:r w:rsidR="006E53C4">
        <w:fldChar w:fldCharType="end"/>
      </w:r>
      <w:r w:rsidRPr="0013175B">
        <w:t xml:space="preserve">. </w:t>
      </w:r>
    </w:p>
    <w:p w14:paraId="69981B62" w14:textId="05D7D218" w:rsidR="00055698" w:rsidRPr="002941B8" w:rsidRDefault="00055698" w:rsidP="001640C5">
      <w:pPr>
        <w:pStyle w:val="Beschriftung"/>
        <w:keepNext/>
        <w:keepLines/>
      </w:pPr>
      <w:bookmarkStart w:id="1313" w:name="_Toc156173570"/>
      <w:bookmarkStart w:id="1314" w:name="_Ref157672888"/>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6BCB2D0"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w:t>
      </w:r>
      <w:r>
        <w:t xml:space="preserve"> </w:t>
      </w:r>
      <w:r>
        <w:fldChar w:fldCharType="begin"/>
      </w:r>
      <w:r>
        <w:instrText xml:space="preserve"> REF _Ref157672935 \h </w:instrText>
      </w:r>
      <w:r>
        <w:fldChar w:fldCharType="separate"/>
      </w:r>
      <w:r w:rsidRPr="00F54804">
        <w:t xml:space="preserve">Table </w:t>
      </w:r>
      <w:r>
        <w:rPr>
          <w:noProof/>
        </w:rPr>
        <w:t>62</w:t>
      </w:r>
      <w:r>
        <w:fldChar w:fldCharType="end"/>
      </w:r>
      <w:r w:rsidR="00FC68DB" w:rsidRPr="004B5FD5">
        <w:rPr>
          <w:rFonts w:cs="Courier New"/>
        </w:rPr>
        <w:t xml:space="preserve">: </w:t>
      </w:r>
    </w:p>
    <w:p w14:paraId="264B332A" w14:textId="34E48973" w:rsidR="00055698" w:rsidRPr="000A1B7B" w:rsidRDefault="00055698" w:rsidP="001640C5">
      <w:pPr>
        <w:pStyle w:val="Beschriftung"/>
        <w:keepNext/>
        <w:keepLines/>
      </w:pPr>
      <w:bookmarkStart w:id="1315" w:name="_Toc156173571"/>
      <w:bookmarkStart w:id="1316" w:name="_Ref157672935"/>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5"/>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29F5E6C"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3A2F0B">
        <w:t>8.6</w:t>
      </w:r>
      <w:r w:rsidR="003A2F0B">
        <w:fldChar w:fldCharType="end"/>
      </w:r>
      <w:r w:rsidR="003A2F0B">
        <w:t xml:space="preserve">. </w:t>
      </w:r>
    </w:p>
    <w:p w14:paraId="359A11FF" w14:textId="43B7CCF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3A2F0B" w:rsidRPr="00F54804">
        <w:t xml:space="preserve">Table </w:t>
      </w:r>
      <w:r w:rsidR="003A2F0B">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259A5E04" w:rsidR="00055698" w:rsidRPr="004B5FD5" w:rsidRDefault="00055698" w:rsidP="001640C5">
      <w:pPr>
        <w:pStyle w:val="Beschriftung"/>
        <w:keepNext/>
        <w:keepLines/>
      </w:pPr>
      <w:bookmarkStart w:id="1317" w:name="_Toc156173572"/>
      <w:bookmarkStart w:id="1318" w:name="_Ref157673406"/>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19" w:name="_Toc428456279"/>
      <w:bookmarkStart w:id="1320" w:name="_Toc3556993"/>
      <w:bookmarkStart w:id="1321" w:name="_Toc34747243"/>
      <w:bookmarkStart w:id="1322" w:name="_Toc77102059"/>
      <w:bookmarkStart w:id="1323" w:name="_Toc155344876"/>
      <w:bookmarkEnd w:id="1319"/>
      <w:r w:rsidRPr="00F54804">
        <w:t>Clinches</w:t>
      </w:r>
      <w:bookmarkEnd w:id="1320"/>
      <w:bookmarkEnd w:id="1321"/>
      <w:bookmarkEnd w:id="1322"/>
      <w:bookmarkEnd w:id="1323"/>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0F085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60FF7" w:rsidRPr="005C2D94">
        <w:t xml:space="preserve">Figure </w:t>
      </w:r>
      <w:r w:rsidR="00060FF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220AC7B" w:rsidR="00FC68DB" w:rsidRDefault="00FC68DB" w:rsidP="00BD52D7">
      <w:pPr>
        <w:pStyle w:val="Beschriftung"/>
      </w:pPr>
      <w:bookmarkStart w:id="1324" w:name="_Ref428794448"/>
      <w:bookmarkStart w:id="1325" w:name="_Ref428794398"/>
      <w:bookmarkStart w:id="1326" w:name="_Toc3557111"/>
      <w:bookmarkStart w:id="1327" w:name="_Toc34747362"/>
      <w:bookmarkStart w:id="1328" w:name="_Toc76030555"/>
      <w:bookmarkStart w:id="1329" w:name="_Toc94530841"/>
      <w:bookmarkStart w:id="1330" w:name="_Toc101428237"/>
      <w:bookmarkStart w:id="1331" w:name="_Toc155344962"/>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24"/>
      <w:r w:rsidR="0019077F">
        <w:t xml:space="preserve"> —</w:t>
      </w:r>
      <w:r w:rsidRPr="00F54804">
        <w:t xml:space="preserve"> </w:t>
      </w:r>
      <w:r w:rsidRPr="005C2D94">
        <w:t>Clinch Joint Dimensions</w:t>
      </w:r>
      <w:bookmarkEnd w:id="1325"/>
      <w:bookmarkEnd w:id="1326"/>
      <w:bookmarkEnd w:id="1327"/>
      <w:bookmarkEnd w:id="1328"/>
      <w:bookmarkEnd w:id="1329"/>
      <w:bookmarkEnd w:id="1330"/>
      <w:bookmarkEnd w:id="1331"/>
      <w:r w:rsidR="00060FF7">
        <w:t xml:space="preserve"> </w:t>
      </w:r>
    </w:p>
    <w:p w14:paraId="415C7039" w14:textId="26C8BFE5" w:rsidR="00060FF7" w:rsidRPr="00060FF7" w:rsidRDefault="00060FF7" w:rsidP="00060FF7">
      <w:r>
        <w:fldChar w:fldCharType="begin"/>
      </w:r>
      <w:r>
        <w:instrText xml:space="preserve"> REF _Ref428798660 \h </w:instrText>
      </w:r>
      <w:r>
        <w:fldChar w:fldCharType="separate"/>
      </w:r>
      <w:r w:rsidRPr="005C2D94">
        <w:t xml:space="preserve">Figure </w:t>
      </w:r>
      <w:r>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32" w:name="_Ref428798660"/>
      <w:bookmarkStart w:id="1333" w:name="_Toc3557112"/>
      <w:bookmarkStart w:id="1334" w:name="_Toc34747363"/>
      <w:bookmarkStart w:id="1335" w:name="_Toc76030556"/>
      <w:bookmarkStart w:id="1336" w:name="_Toc94530842"/>
      <w:bookmarkStart w:id="1337" w:name="_Toc101428238"/>
      <w:bookmarkStart w:id="1338" w:name="_Toc155344963"/>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3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3"/>
      <w:bookmarkEnd w:id="1334"/>
      <w:bookmarkEnd w:id="1335"/>
      <w:bookmarkEnd w:id="1336"/>
      <w:r w:rsidR="00E64A65" w:rsidRPr="005C2D94">
        <w:t>)</w:t>
      </w:r>
      <w:bookmarkEnd w:id="1337"/>
      <w:bookmarkEnd w:id="1338"/>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44473C7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65</w:t>
      </w:r>
      <w:r w:rsidR="001A71DA">
        <w:rPr>
          <w:rFonts w:cs="Calibri"/>
          <w:lang w:eastAsia="en-GB"/>
        </w:rPr>
        <w:fldChar w:fldCharType="end"/>
      </w:r>
      <w:r w:rsidR="001A71DA">
        <w:rPr>
          <w:rFonts w:cs="Calibri"/>
          <w:lang w:eastAsia="en-GB"/>
        </w:rPr>
        <w:t xml:space="preserve">: </w:t>
      </w:r>
    </w:p>
    <w:p w14:paraId="4DAE833F" w14:textId="74AE285D" w:rsidR="00055698" w:rsidRPr="004B5FD5" w:rsidRDefault="00055698" w:rsidP="001640C5">
      <w:pPr>
        <w:pStyle w:val="Beschriftung"/>
        <w:keepNext/>
        <w:keepLines/>
      </w:pPr>
      <w:bookmarkStart w:id="1339" w:name="_Toc156173573"/>
      <w:bookmarkStart w:id="1340" w:name="_Ref157685768"/>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3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1534581"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Pr="00F54804">
        <w:t xml:space="preserve">Table </w:t>
      </w:r>
      <w:r>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BB7311D" w:rsidR="00055698" w:rsidRPr="0013175B" w:rsidRDefault="00055698" w:rsidP="001640C5">
      <w:pPr>
        <w:pStyle w:val="Beschriftung"/>
        <w:keepNext/>
        <w:keepLines/>
        <w:rPr>
          <w:b w:val="0"/>
          <w:bCs w:val="0"/>
        </w:rPr>
      </w:pPr>
      <w:bookmarkStart w:id="1341" w:name="_Toc156173574"/>
      <w:bookmarkStart w:id="1342" w:name="_Ref157685776"/>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1"/>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3707E3D2" w:rsidR="00FC68DB" w:rsidRPr="00F54804" w:rsidRDefault="00FC68DB" w:rsidP="008F4FDE">
            <w:pPr>
              <w:spacing w:line="240" w:lineRule="auto"/>
              <w:jc w:val="left"/>
              <w:rPr>
                <w:sz w:val="20"/>
                <w:szCs w:val="20"/>
              </w:rPr>
            </w:pPr>
            <w:r w:rsidRPr="00F54804">
              <w:rPr>
                <w:sz w:val="20"/>
                <w:szCs w:val="20"/>
              </w:rPr>
              <w:t>"round" 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7461C5A3"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1D1DA3">
        <w:rPr>
          <w:rFonts w:cs="Calibri"/>
          <w:lang w:eastAsia="en-GB"/>
        </w:rPr>
        <w:t>”</w:t>
      </w:r>
      <w:r w:rsidRPr="001D1DA3">
        <w:rPr>
          <w:rFonts w:cs="Calibri"/>
          <w:lang w:eastAsia="en-GB"/>
        </w:rPr>
        <w:t xml:space="preserve"> 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E3F08" w:rsidRPr="005C2D94">
        <w:t xml:space="preserve">Figure </w:t>
      </w:r>
      <w:r w:rsidR="00AE3F0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7BC23550"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 and</w:t>
      </w:r>
      <w:r w:rsidR="00F3142F">
        <w:t xml:space="preserve"> “</w:t>
      </w:r>
      <w:r w:rsidRPr="0013175B">
        <w:t>female" 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AD1288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193CD4">
        <w:t>”</w:t>
      </w:r>
      <w:r w:rsidRPr="0013175B">
        <w:t xml:space="preserve"> 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193CD4">
        <w:t>”</w:t>
      </w:r>
      <w:r w:rsidRPr="0013175B">
        <w:t xml:space="preserve"> dies (two blades) are used for hard materials (materials that do not draw very well) such as stainless steel.</w:t>
      </w:r>
      <w:r w:rsidR="00193CD4">
        <w:t xml:space="preserve"> </w:t>
      </w:r>
    </w:p>
    <w:p w14:paraId="56D446D9" w14:textId="12E8364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w:t>
      </w:r>
      <w:r w:rsidR="00AE3F08">
        <w:rPr>
          <w:rFonts w:cs="Calibri"/>
          <w:lang w:eastAsia="en-GB"/>
        </w:rPr>
        <w:t>.</w:t>
      </w:r>
      <w:r w:rsidR="00AE3F08">
        <w:rPr>
          <w:rFonts w:cs="Calibri"/>
          <w:lang w:eastAsia="en-GB"/>
        </w:rPr>
        <w:t>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8C35D5E"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93CD4" w:rsidRPr="00F54804">
        <w:t xml:space="preserve">Table </w:t>
      </w:r>
      <w:r w:rsidR="00193CD4">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2D1BFC3" w:rsidR="00BF29DE" w:rsidRPr="004B5FD5" w:rsidRDefault="00BF29DE" w:rsidP="001640C5">
      <w:pPr>
        <w:pStyle w:val="Beschriftung"/>
        <w:keepNext/>
        <w:keepLines/>
      </w:pPr>
      <w:bookmarkStart w:id="1343" w:name="_Toc156173575"/>
      <w:bookmarkStart w:id="1344" w:name="_Ref157686796"/>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5" w:name="_Toc3556994"/>
      <w:bookmarkStart w:id="1346" w:name="_Toc34747244"/>
      <w:bookmarkStart w:id="1347" w:name="_Toc77102060"/>
      <w:bookmarkStart w:id="1348" w:name="_Toc155344877"/>
      <w:r w:rsidRPr="00F54804">
        <w:t>Heat Stakes / Thermal Stakes</w:t>
      </w:r>
      <w:bookmarkEnd w:id="1345"/>
      <w:bookmarkEnd w:id="1346"/>
      <w:bookmarkEnd w:id="1347"/>
      <w:bookmarkEnd w:id="1348"/>
    </w:p>
    <w:p w14:paraId="367C4EAA" w14:textId="3EDA6F66"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F2AFB" w:rsidRPr="00F54804">
        <w:t xml:space="preserve">Figure </w:t>
      </w:r>
      <w:r w:rsidR="001F2AFB">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49" w:name="_Toc3557113"/>
      <w:bookmarkStart w:id="1350" w:name="_Toc34747364"/>
      <w:bookmarkStart w:id="1351" w:name="_Toc76030557"/>
      <w:bookmarkStart w:id="1352" w:name="_Toc94530843"/>
      <w:bookmarkStart w:id="1353" w:name="_Toc101428239"/>
      <w:bookmarkStart w:id="1354" w:name="_Toc155344964"/>
      <w:bookmarkStart w:id="1355" w:name="_Ref157700013"/>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bookmarkEnd w:id="1355"/>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49"/>
      <w:bookmarkEnd w:id="1350"/>
      <w:bookmarkEnd w:id="1351"/>
      <w:bookmarkEnd w:id="1352"/>
      <w:bookmarkEnd w:id="1353"/>
      <w:bookmarkEnd w:id="1354"/>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49894B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E3D7C" w:rsidRPr="00F54804">
        <w:t xml:space="preserve">Table </w:t>
      </w:r>
      <w:r w:rsidR="002E3D7C">
        <w:rPr>
          <w:noProof/>
        </w:rPr>
        <w:t>67</w:t>
      </w:r>
      <w:r w:rsidR="002E3D7C">
        <w:rPr>
          <w:rFonts w:cs="Calibri"/>
          <w:lang w:eastAsia="en-GB"/>
        </w:rPr>
        <w:fldChar w:fldCharType="end"/>
      </w:r>
      <w:r w:rsidR="002E3D7C">
        <w:rPr>
          <w:rFonts w:cs="Calibri"/>
          <w:lang w:eastAsia="en-GB"/>
        </w:rPr>
        <w:t xml:space="preserve">: </w:t>
      </w:r>
    </w:p>
    <w:p w14:paraId="6C6AFFD7" w14:textId="1A5BC9BE" w:rsidR="00BF29DE" w:rsidRPr="004B5FD5" w:rsidRDefault="00BF29DE" w:rsidP="001640C5">
      <w:pPr>
        <w:pStyle w:val="Beschriftung"/>
        <w:keepNext/>
        <w:keepLines/>
        <w:rPr>
          <w:bCs w:val="0"/>
        </w:rPr>
      </w:pPr>
      <w:bookmarkStart w:id="1356" w:name="_Toc156173576"/>
      <w:bookmarkStart w:id="1357" w:name="_Ref157700657"/>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1A105E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w:t>
      </w:r>
      <w:r>
        <w:rPr>
          <w:rFonts w:cs="Calibri"/>
          <w:lang w:eastAsia="en-GB"/>
        </w:rPr>
        <w:t xml:space="preserve">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Pr="00F54804">
        <w:t xml:space="preserve">Table </w:t>
      </w:r>
      <w:r>
        <w:rPr>
          <w:noProof/>
        </w:rPr>
        <w:t>68</w:t>
      </w:r>
      <w:r>
        <w:rPr>
          <w:rFonts w:cs="Calibri"/>
          <w:lang w:eastAsia="en-GB"/>
        </w:rPr>
        <w:fldChar w:fldCharType="end"/>
      </w:r>
      <w:r w:rsidR="00FC68DB" w:rsidRPr="00BD52D7">
        <w:rPr>
          <w:lang w:eastAsia="en-GB"/>
        </w:rPr>
        <w:t>:</w:t>
      </w:r>
      <w:r>
        <w:rPr>
          <w:lang w:eastAsia="en-GB"/>
        </w:rPr>
        <w:t xml:space="preserve"> </w:t>
      </w:r>
    </w:p>
    <w:p w14:paraId="3A49D778" w14:textId="1322D879" w:rsidR="00BF29DE" w:rsidRPr="004B5FD5" w:rsidRDefault="00BF29DE" w:rsidP="001640C5">
      <w:pPr>
        <w:pStyle w:val="Beschriftung"/>
        <w:keepNext/>
        <w:keepLines/>
        <w:rPr>
          <w:bCs w:val="0"/>
        </w:rPr>
      </w:pPr>
      <w:bookmarkStart w:id="1358" w:name="_Toc156173577"/>
      <w:bookmarkStart w:id="1359" w:name="_Ref157700722"/>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58"/>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E11DAD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DF658C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39757E" w:rsidRPr="00F54804">
        <w:t xml:space="preserve">Table </w:t>
      </w:r>
      <w:r w:rsidR="0039757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7DF1B38" w:rsidR="00BF29DE" w:rsidRPr="004B5FD5" w:rsidRDefault="00BF29DE" w:rsidP="001640C5">
      <w:pPr>
        <w:pStyle w:val="Beschriftung"/>
        <w:keepNext/>
        <w:keepLines/>
        <w:rPr>
          <w:bCs w:val="0"/>
        </w:rPr>
      </w:pPr>
      <w:bookmarkStart w:id="1360" w:name="_Toc156173578"/>
      <w:bookmarkStart w:id="1361" w:name="_Ref157701332"/>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2" w:name="_Toc3556995"/>
      <w:bookmarkStart w:id="1363" w:name="_Toc34747245"/>
      <w:bookmarkStart w:id="1364" w:name="_Toc77102061"/>
      <w:bookmarkStart w:id="1365" w:name="_Toc155344878"/>
      <w:r w:rsidRPr="00F54804">
        <w:t>Clips/Snap Joints</w:t>
      </w:r>
      <w:bookmarkEnd w:id="1362"/>
      <w:bookmarkEnd w:id="1363"/>
      <w:bookmarkEnd w:id="1364"/>
      <w:bookmarkEnd w:id="1365"/>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0120DC4F"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 xml:space="preserve">Hairpin Clip"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B21B96" w:rsidRPr="00F54804">
        <w:t xml:space="preserve">Figure </w:t>
      </w:r>
      <w:r w:rsidR="00B21B9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 but uses some wire instead of a metal band</w:t>
      </w:r>
      <w:r w:rsidR="003F2086">
        <w:rPr>
          <w:rFonts w:cs="Calibri"/>
          <w:lang w:eastAsia="en-GB"/>
        </w:rPr>
        <w:t xml:space="preserve">. </w:t>
      </w:r>
    </w:p>
    <w:p w14:paraId="2A7EF779" w14:textId="267A049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3F2086">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3F2086">
        <w:rPr>
          <w:rFonts w:cs="Calibri"/>
          <w:lang w:eastAsia="en-GB"/>
        </w:rPr>
        <w:t>,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7CEA6ECF"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Pr>
          <w:rFonts w:cs="Calibri"/>
          <w:lang w:eastAsia="en-GB"/>
        </w:rPr>
        <w:t>”</w:t>
      </w:r>
      <w:r w:rsidR="00FC68DB" w:rsidRPr="0013175B">
        <w:rPr>
          <w:rFonts w:cs="Calibri"/>
          <w:lang w:eastAsia="en-GB"/>
        </w:rPr>
        <w:t xml:space="preserve"> (</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Pr="00F54804">
        <w:t xml:space="preserve">Figure </w:t>
      </w:r>
      <w:r>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63DEC7CD"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148BCFF4"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D4D0603"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w:t>
      </w:r>
      <w:r w:rsidR="00BD4630">
        <w:rPr>
          <w:sz w:val="18"/>
        </w:rPr>
        <w:t xml:space="preserve">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023289B0" w14:textId="0FC5EEEE" w:rsidR="00FC68DB" w:rsidRPr="005C2D94" w:rsidRDefault="00FC68DB" w:rsidP="00BD52D7">
      <w:pPr>
        <w:pStyle w:val="Beschriftung"/>
      </w:pPr>
      <w:bookmarkStart w:id="1366" w:name="_Toc3557114"/>
      <w:bookmarkStart w:id="1367" w:name="_Toc34747365"/>
      <w:bookmarkStart w:id="1368" w:name="_Toc76030558"/>
      <w:bookmarkStart w:id="1369" w:name="_Toc94530844"/>
      <w:bookmarkStart w:id="1370" w:name="_Toc101428240"/>
      <w:bookmarkStart w:id="1371" w:name="_Toc155344965"/>
      <w:bookmarkStart w:id="1372" w:name="_Ref157702911"/>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bookmarkEnd w:id="1372"/>
      <w:r w:rsidR="00B00216">
        <w:t xml:space="preserve"> —</w:t>
      </w:r>
      <w:r w:rsidRPr="00F54804">
        <w:t xml:space="preserve"> A</w:t>
      </w:r>
      <w:r w:rsidR="00392BC6">
        <w:t xml:space="preserve"> “</w:t>
      </w:r>
      <w:r w:rsidRPr="00F54804">
        <w:t>Hairpin Clip</w:t>
      </w:r>
      <w:bookmarkEnd w:id="1366"/>
      <w:r w:rsidRPr="00F54804">
        <w:t>"</w:t>
      </w:r>
      <w:bookmarkEnd w:id="1367"/>
      <w:bookmarkEnd w:id="1368"/>
      <w:bookmarkEnd w:id="1369"/>
      <w:bookmarkEnd w:id="1370"/>
      <w:bookmarkEnd w:id="1371"/>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73" w:name="_Toc3557115"/>
      <w:bookmarkStart w:id="1374" w:name="_Toc34747366"/>
      <w:bookmarkStart w:id="1375" w:name="_Toc76030559"/>
      <w:bookmarkStart w:id="1376" w:name="_Toc94530845"/>
      <w:bookmarkStart w:id="1377" w:name="_Toc101428241"/>
      <w:bookmarkStart w:id="1378" w:name="_Toc155344966"/>
      <w:bookmarkStart w:id="1379" w:name="_Ref157703057"/>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bookmarkEnd w:id="1379"/>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3"/>
      <w:bookmarkEnd w:id="1374"/>
      <w:bookmarkEnd w:id="1375"/>
      <w:bookmarkEnd w:id="1376"/>
      <w:bookmarkEnd w:id="1377"/>
      <w:bookmarkEnd w:id="1378"/>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80" w:name="_Toc3557116"/>
      <w:bookmarkStart w:id="1381" w:name="_Ref7727027"/>
      <w:bookmarkStart w:id="1382" w:name="_Toc34747367"/>
      <w:bookmarkStart w:id="1383" w:name="_Toc76030560"/>
      <w:bookmarkStart w:id="1384" w:name="_Toc94530846"/>
      <w:bookmarkStart w:id="1385" w:name="_Toc101428242"/>
      <w:bookmarkStart w:id="1386" w:name="_Toc155344967"/>
      <w:bookmarkStart w:id="1387" w:name="_Ref157703127"/>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bookmarkEnd w:id="1387"/>
      <w:r w:rsidR="00B00216">
        <w:t xml:space="preserve"> —</w:t>
      </w:r>
      <w:r w:rsidRPr="00F54804">
        <w:t xml:space="preserve"> Clips Pushed into a Hole</w:t>
      </w:r>
      <w:bookmarkEnd w:id="1380"/>
      <w:bookmarkEnd w:id="1381"/>
      <w:bookmarkEnd w:id="1382"/>
      <w:bookmarkEnd w:id="1383"/>
      <w:bookmarkEnd w:id="1384"/>
      <w:bookmarkEnd w:id="1385"/>
      <w:bookmarkEnd w:id="138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32024A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88" w:name="_Toc3557117"/>
      <w:bookmarkStart w:id="1389" w:name="_Toc34747368"/>
      <w:bookmarkStart w:id="1390" w:name="_Toc76030561"/>
      <w:bookmarkStart w:id="1391" w:name="_Toc94530847"/>
      <w:bookmarkStart w:id="1392" w:name="_Toc101428243"/>
      <w:bookmarkStart w:id="1393" w:name="_Toc155344968"/>
      <w:bookmarkStart w:id="1394" w:name="_Ref157703146"/>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bookmarkEnd w:id="1394"/>
      <w:r w:rsidR="00B00216">
        <w:t xml:space="preserve"> —</w:t>
      </w:r>
      <w:r w:rsidRPr="00F54804">
        <w:t xml:space="preserve"> Clips Sliding onto a Flat Surface</w:t>
      </w:r>
      <w:bookmarkEnd w:id="1388"/>
      <w:bookmarkEnd w:id="1389"/>
      <w:bookmarkEnd w:id="1390"/>
      <w:bookmarkEnd w:id="1391"/>
      <w:bookmarkEnd w:id="1392"/>
      <w:bookmarkEnd w:id="1393"/>
    </w:p>
    <w:p w14:paraId="318C565C" w14:textId="4FCBEA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D27D4" w:rsidRPr="00F54804">
        <w:t xml:space="preserve">Table </w:t>
      </w:r>
      <w:r w:rsidR="00ED27D4">
        <w:rPr>
          <w:noProof/>
        </w:rPr>
        <w:t>70</w:t>
      </w:r>
      <w:r w:rsidR="00ED27D4">
        <w:rPr>
          <w:rFonts w:cs="Calibri"/>
          <w:lang w:eastAsia="en-GB"/>
        </w:rPr>
        <w:fldChar w:fldCharType="end"/>
      </w:r>
      <w:r w:rsidR="00ED27D4">
        <w:rPr>
          <w:rFonts w:cs="Calibri"/>
          <w:lang w:eastAsia="en-GB"/>
        </w:rPr>
        <w:t xml:space="preserve">: </w:t>
      </w:r>
    </w:p>
    <w:p w14:paraId="3F6E69EC" w14:textId="17A6A74B" w:rsidR="00BF29DE" w:rsidRPr="004A2B79" w:rsidRDefault="00BF29DE" w:rsidP="001640C5">
      <w:pPr>
        <w:pStyle w:val="Beschriftung"/>
        <w:keepNext/>
        <w:keepLines/>
        <w:rPr>
          <w:bCs w:val="0"/>
        </w:rPr>
      </w:pPr>
      <w:bookmarkStart w:id="1395" w:name="_Toc156173579"/>
      <w:bookmarkStart w:id="1396" w:name="_Ref157705764"/>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240255F"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Pr="005C2D94">
        <w:t xml:space="preserve">Table </w:t>
      </w:r>
      <w:r>
        <w:rPr>
          <w:noProof/>
        </w:rPr>
        <w:t>71</w:t>
      </w:r>
      <w:r>
        <w:fldChar w:fldCharType="end"/>
      </w:r>
      <w:r w:rsidR="00FC68DB" w:rsidRPr="001E4607">
        <w:rPr>
          <w:rFonts w:cs="Calibri"/>
          <w:lang w:eastAsia="en-GB"/>
        </w:rPr>
        <w:t>:</w:t>
      </w:r>
      <w:r>
        <w:rPr>
          <w:rFonts w:cs="Calibri"/>
          <w:lang w:eastAsia="en-GB"/>
        </w:rPr>
        <w:t xml:space="preserve"> </w:t>
      </w:r>
    </w:p>
    <w:p w14:paraId="3E5237F0" w14:textId="51073640" w:rsidR="00BF29DE" w:rsidRPr="004A2B79" w:rsidRDefault="00BF29DE" w:rsidP="001640C5">
      <w:pPr>
        <w:pStyle w:val="Beschriftung"/>
        <w:keepNext/>
        <w:keepLines/>
        <w:rPr>
          <w:b w:val="0"/>
          <w:bCs w:val="0"/>
        </w:rPr>
      </w:pPr>
      <w:bookmarkStart w:id="1397" w:name="_Toc156173580"/>
      <w:bookmarkStart w:id="1398" w:name="_Ref157705844"/>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7"/>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513E44E6"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2D061B">
        <w:t>for instance</w:t>
      </w:r>
      <w:r w:rsidRPr="0013175B">
        <w:t xml:space="preserve"> </w:t>
      </w:r>
      <w:r w:rsidR="00392BC6">
        <w:t>“</w:t>
      </w:r>
      <w:r w:rsidRPr="0013175B">
        <w:t>STRAP 5-45X8X.9-4.1 PNL</w:t>
      </w:r>
      <w:r w:rsidR="00392BC6">
        <w:t xml:space="preserve">”, </w:t>
      </w:r>
    </w:p>
    <w:p w14:paraId="15BBEA1F" w14:textId="470EC9D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ED27D4">
        <w:rPr>
          <w:rFonts w:cs="Calibri"/>
          <w:lang w:eastAsia="en-GB"/>
        </w:rPr>
        <w:t xml:space="preserve">, </w:t>
      </w:r>
    </w:p>
    <w:p w14:paraId="65116F91" w14:textId="0FB9DF0E"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w:t>
      </w:r>
      <w:r w:rsidR="00392BC6">
        <w:rPr>
          <w:rFonts w:cs="Calibri"/>
          <w:lang w:eastAsia="en-GB"/>
        </w:rPr>
        <w:t xml:space="preserve"> “</w:t>
      </w:r>
      <w:r w:rsidRPr="0013175B">
        <w:rPr>
          <w:rFonts w:cs="Calibri"/>
          <w:lang w:eastAsia="en-GB"/>
        </w:rPr>
        <w:t>no hole"</w:t>
      </w:r>
      <w:r w:rsidR="00D173DC">
        <w:rPr>
          <w:rFonts w:cs="Calibri"/>
          <w:lang w:eastAsia="en-GB"/>
        </w:rPr>
        <w:t>;</w:t>
      </w:r>
    </w:p>
    <w:p w14:paraId="68F1F261" w14:textId="1900EF16"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w:t>
      </w:r>
      <w:r w:rsidR="00392BC6">
        <w:rPr>
          <w:rFonts w:cs="Calibri"/>
          <w:lang w:eastAsia="en-GB"/>
        </w:rPr>
        <w:t xml:space="preserve"> “</w:t>
      </w:r>
      <w:r w:rsidRPr="0013175B">
        <w:rPr>
          <w:rFonts w:cs="Calibri"/>
          <w:lang w:eastAsia="en-GB"/>
        </w:rPr>
        <w:t>no hole or round hole"</w:t>
      </w:r>
      <w:r w:rsidR="00D173DC">
        <w:rPr>
          <w:rFonts w:cs="Calibri"/>
          <w:lang w:eastAsia="en-GB"/>
        </w:rPr>
        <w:t>;</w:t>
      </w:r>
    </w:p>
    <w:p w14:paraId="24EC51E0" w14:textId="74054B1B"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w:t>
      </w:r>
      <w:r w:rsidR="00392BC6">
        <w:rPr>
          <w:rFonts w:cs="Calibri"/>
          <w:lang w:eastAsia="en-GB"/>
        </w:rPr>
        <w:t xml:space="preserve"> “</w:t>
      </w:r>
      <w:r w:rsidRPr="0013175B">
        <w:rPr>
          <w:rFonts w:cs="Calibri"/>
          <w:lang w:eastAsia="en-GB"/>
        </w:rPr>
        <w:t>no hole"</w:t>
      </w:r>
      <w:r w:rsidR="00D173DC">
        <w:rPr>
          <w:rFonts w:cs="Calibri"/>
          <w:lang w:eastAsia="en-GB"/>
        </w:rPr>
        <w:t>;</w:t>
      </w:r>
    </w:p>
    <w:p w14:paraId="190DC1AA" w14:textId="6CEC8B1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w:t>
      </w:r>
      <w:r w:rsidR="00392BC6">
        <w:rPr>
          <w:rFonts w:cs="Calibri"/>
          <w:lang w:eastAsia="en-GB"/>
        </w:rPr>
        <w:t xml:space="preserve"> “</w:t>
      </w:r>
      <w:r w:rsidRPr="0013175B">
        <w:rPr>
          <w:rFonts w:cs="Calibri"/>
          <w:lang w:eastAsia="en-GB"/>
        </w:rPr>
        <w:t>no hole or round hole"</w:t>
      </w:r>
      <w:r w:rsidR="00D173DC">
        <w:rPr>
          <w:rFonts w:cs="Calibri"/>
          <w:lang w:eastAsia="en-GB"/>
        </w:rPr>
        <w:t>;</w:t>
      </w:r>
    </w:p>
    <w:p w14:paraId="3FCB4E94" w14:textId="2871E95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w:t>
      </w:r>
      <w:r w:rsidR="00392BC6">
        <w:rPr>
          <w:rFonts w:cs="Calibri"/>
          <w:lang w:eastAsia="en-GB"/>
        </w:rPr>
        <w:t xml:space="preserve"> “</w:t>
      </w:r>
      <w:r w:rsidRPr="0013175B">
        <w:rPr>
          <w:rFonts w:cs="Calibri"/>
          <w:lang w:eastAsia="en-GB"/>
        </w:rPr>
        <w:t>no hole"</w:t>
      </w:r>
      <w:r w:rsidR="00D173DC">
        <w:rPr>
          <w:rFonts w:cs="Calibri"/>
          <w:lang w:eastAsia="en-GB"/>
        </w:rPr>
        <w:t>;</w:t>
      </w:r>
    </w:p>
    <w:p w14:paraId="759269F7" w14:textId="113C9E7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w:t>
      </w:r>
      <w:r w:rsidR="00F3142F">
        <w:rPr>
          <w:rFonts w:cs="Calibri"/>
          <w:lang w:eastAsia="en-GB"/>
        </w:rPr>
        <w:t xml:space="preserve"> “</w:t>
      </w:r>
      <w:r w:rsidRPr="0013175B">
        <w:rPr>
          <w:rFonts w:cs="Calibri"/>
          <w:lang w:eastAsia="en-GB"/>
        </w:rPr>
        <w:t>no strap"</w:t>
      </w:r>
      <w:r w:rsidR="00D173DC">
        <w:rPr>
          <w:rFonts w:cs="Calibri"/>
          <w:lang w:eastAsia="en-GB"/>
        </w:rPr>
        <w:t>;</w:t>
      </w:r>
    </w:p>
    <w:p w14:paraId="0CF81FA5" w14:textId="32D8D49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552B2F64" w:rsidR="00461A3A" w:rsidRPr="004A2B79" w:rsidRDefault="00461A3A" w:rsidP="001640C5">
      <w:pPr>
        <w:pStyle w:val="Beschriftung"/>
        <w:keepNext/>
        <w:keepLines/>
        <w:rPr>
          <w:b w:val="0"/>
          <w:bCs w:val="0"/>
        </w:rPr>
      </w:pPr>
      <w:bookmarkStart w:id="1399" w:name="_Toc156173581"/>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9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357A72" w:rsidRDefault="00FC68DB" w:rsidP="00925731">
      <w:pPr>
        <w:pStyle w:val="XMLCode"/>
        <w:keepLines/>
        <w:rPr>
          <w:lang w:val="fr-FR"/>
        </w:rPr>
      </w:pPr>
      <w:r w:rsidRPr="002F1E02">
        <w:rPr>
          <w:lang w:val="fr-FR"/>
        </w:rPr>
        <w:t xml:space="preserve">    </w:t>
      </w:r>
      <w:r w:rsidRPr="00357A72">
        <w:rPr>
          <w:lang w:val="fr-FR"/>
        </w:rPr>
        <w:t>&lt;appdata&gt;</w:t>
      </w:r>
    </w:p>
    <w:p w14:paraId="5DB11E3C" w14:textId="77777777" w:rsidR="00FC68DB" w:rsidRPr="0013175B" w:rsidRDefault="00FC68DB" w:rsidP="00925731">
      <w:pPr>
        <w:pStyle w:val="XMLCode"/>
        <w:keepLines/>
        <w:rPr>
          <w:lang w:val="en-GB"/>
        </w:rPr>
      </w:pPr>
      <w:r w:rsidRPr="00357A72">
        <w:rPr>
          <w:lang w:val="fr-FR"/>
        </w:rPr>
        <w:t xml:space="preserve">        </w:t>
      </w:r>
      <w:r w:rsidRPr="0013175B">
        <w:rPr>
          <w:lang w:val="en-GB"/>
        </w:rPr>
        <w:t>...</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400" w:name="_Toc3556996"/>
      <w:bookmarkStart w:id="1401" w:name="_Toc34747246"/>
      <w:bookmarkStart w:id="1402" w:name="_Toc77102062"/>
      <w:bookmarkStart w:id="1403" w:name="_Toc155344879"/>
      <w:r w:rsidRPr="005C2D94">
        <w:t>Nails</w:t>
      </w:r>
      <w:bookmarkEnd w:id="1400"/>
      <w:bookmarkEnd w:id="1401"/>
      <w:bookmarkEnd w:id="1402"/>
      <w:bookmarkEnd w:id="1403"/>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404" w:name="_Toc3557119"/>
      <w:bookmarkStart w:id="1405" w:name="_Toc34747370"/>
      <w:bookmarkStart w:id="1406" w:name="_Toc76030563"/>
      <w:bookmarkStart w:id="1407" w:name="_Toc94530849"/>
      <w:bookmarkStart w:id="1408" w:name="_Toc101428244"/>
      <w:bookmarkStart w:id="1409" w:name="_Toc155344969"/>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4"/>
      <w:bookmarkEnd w:id="1405"/>
      <w:bookmarkEnd w:id="1406"/>
      <w:bookmarkEnd w:id="1407"/>
      <w:bookmarkEnd w:id="1408"/>
      <w:bookmarkEnd w:id="1409"/>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6099B77" w:rsidR="00461A3A" w:rsidRPr="004A2B79" w:rsidRDefault="00461A3A" w:rsidP="001640C5">
      <w:pPr>
        <w:pStyle w:val="Beschriftung"/>
        <w:keepNext/>
        <w:keepLines/>
        <w:rPr>
          <w:bCs w:val="0"/>
        </w:rPr>
      </w:pPr>
      <w:bookmarkStart w:id="1410" w:name="_Toc156173582"/>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0"/>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0A94E493" w:rsidR="00461A3A" w:rsidRPr="004A2B79" w:rsidRDefault="00461A3A" w:rsidP="001640C5">
      <w:pPr>
        <w:pStyle w:val="Beschriftung"/>
        <w:keepNext/>
        <w:keepLines/>
        <w:rPr>
          <w:bCs w:val="0"/>
        </w:rPr>
      </w:pPr>
      <w:bookmarkStart w:id="1411" w:name="_Toc156173583"/>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411"/>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2" w:name="_Toc101428245"/>
      <w:bookmarkStart w:id="1413" w:name="_Toc155344970"/>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r w:rsidR="00B00216">
        <w:t xml:space="preserve"> —</w:t>
      </w:r>
      <w:r w:rsidRPr="00F54804">
        <w:t xml:space="preserve"> Key measures of a nail &amp; examples of different nail types</w:t>
      </w:r>
      <w:bookmarkEnd w:id="1412"/>
      <w:bookmarkEnd w:id="1413"/>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0BDF367"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1A2B0AFF"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p>
    <w:p w14:paraId="23AA0A82" w14:textId="299BFCB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 attribute for nails since this information can be derived from connection direction.</w:t>
      </w:r>
    </w:p>
    <w:p w14:paraId="4D61E828" w14:textId="130F7909"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2B011BE8" w:rsidR="00461A3A" w:rsidRPr="004A2B79" w:rsidRDefault="00461A3A" w:rsidP="001640C5">
      <w:pPr>
        <w:pStyle w:val="Beschriftung"/>
        <w:keepNext/>
        <w:keepLines/>
        <w:rPr>
          <w:bCs w:val="0"/>
        </w:rPr>
      </w:pPr>
      <w:bookmarkStart w:id="1414" w:name="_Toc156173584"/>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14"/>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415" w:name="_Toc77102063"/>
      <w:bookmarkStart w:id="1416" w:name="_Toc155344880"/>
      <w:bookmarkStart w:id="1417" w:name="_Toc27753609"/>
      <w:r w:rsidRPr="005C2D94">
        <w:t>Rotation Joints</w:t>
      </w:r>
      <w:bookmarkEnd w:id="1415"/>
      <w:bookmarkEnd w:id="1416"/>
    </w:p>
    <w:p w14:paraId="446BDB79" w14:textId="5E161DFD" w:rsidR="00BD3FB0" w:rsidRPr="00BF5C18" w:rsidRDefault="00BD3FB0" w:rsidP="0013175B">
      <w:pPr>
        <w:pStyle w:val="berschrift3"/>
      </w:pPr>
      <w:bookmarkStart w:id="1418" w:name="_Toc155344881"/>
      <w:r>
        <w:t>General</w:t>
      </w:r>
      <w:bookmarkEnd w:id="1418"/>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3DAFDC81" w:rsidR="00461A3A" w:rsidRPr="0013175B" w:rsidRDefault="00461A3A" w:rsidP="001640C5">
      <w:pPr>
        <w:pStyle w:val="Beschriftung"/>
        <w:keepNext/>
        <w:keepLines/>
      </w:pPr>
      <w:bookmarkStart w:id="1419" w:name="_Toc156173585"/>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19"/>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0F180ED8" w:rsidR="00461A3A" w:rsidRPr="00D7391D" w:rsidRDefault="00461A3A" w:rsidP="001640C5">
      <w:pPr>
        <w:pStyle w:val="Beschriftung"/>
        <w:keepNext/>
        <w:keepLines/>
      </w:pPr>
      <w:bookmarkStart w:id="1420" w:name="_Toc156173586"/>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420"/>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3AE1AE7B" w:rsidR="00FC68DB" w:rsidRPr="0013175B" w:rsidRDefault="00FC68DB" w:rsidP="00B202D2">
      <w:r w:rsidRPr="00BD52D7">
        <w:lastRenderedPageBreak/>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26653EF3" w:rsidR="00461A3A" w:rsidRPr="00F54804" w:rsidRDefault="00461A3A" w:rsidP="001640C5">
      <w:pPr>
        <w:pStyle w:val="Beschriftung"/>
        <w:keepNext/>
        <w:keepLines/>
      </w:pPr>
      <w:bookmarkStart w:id="1421"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42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22" w:name="_Toc77102064"/>
      <w:bookmarkStart w:id="1423" w:name="_Toc155344882"/>
      <w:r w:rsidRPr="005C2D94">
        <w:t>ROTAV</w:t>
      </w:r>
      <w:bookmarkEnd w:id="1422"/>
      <w:bookmarkEnd w:id="1423"/>
      <w:r w:rsidR="009376B7">
        <w:t xml:space="preserve"> </w:t>
      </w:r>
    </w:p>
    <w:p w14:paraId="5A854863" w14:textId="2E4090B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424" w:name="_Toc76030564"/>
      <w:bookmarkStart w:id="1425" w:name="_Toc94530850"/>
      <w:bookmarkStart w:id="1426" w:name="_Toc101428246"/>
      <w:bookmarkStart w:id="1427" w:name="_Toc155344971"/>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r w:rsidR="00B00216">
        <w:t xml:space="preserve"> —</w:t>
      </w:r>
      <w:r w:rsidRPr="00F54804">
        <w:t xml:space="preserve"> Process of Rotation Joining (ROTAV)</w:t>
      </w:r>
      <w:bookmarkEnd w:id="1424"/>
      <w:bookmarkEnd w:id="1425"/>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26"/>
      <w:bookmarkEnd w:id="1427"/>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28" w:name="_Toc76030565"/>
      <w:bookmarkStart w:id="1429" w:name="_Toc94530851"/>
      <w:bookmarkStart w:id="1430" w:name="_Toc101428247"/>
      <w:bookmarkStart w:id="1431" w:name="_Toc155344972"/>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428"/>
      <w:bookmarkEnd w:id="1429"/>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30"/>
      <w:bookmarkEnd w:id="1431"/>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10133417" w:rsidR="00461A3A" w:rsidRPr="00BD52D7" w:rsidRDefault="00461A3A" w:rsidP="001640C5">
      <w:pPr>
        <w:pStyle w:val="Beschriftung"/>
        <w:keepNext/>
        <w:keepLines/>
        <w:rPr>
          <w:rFonts w:cs="Calibri"/>
          <w:lang w:eastAsia="en-GB"/>
        </w:rPr>
      </w:pPr>
      <w:bookmarkStart w:id="1432"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3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98F4DF7" w:rsidR="00FC68DB" w:rsidRPr="009376B7" w:rsidRDefault="00CE3B29" w:rsidP="00561670">
      <w:pPr>
        <w:pStyle w:val="Example"/>
        <w:keepNext/>
      </w:pPr>
      <w:r>
        <w:t>Example</w:t>
      </w:r>
      <w:r w:rsidR="00460F6C">
        <w:t xml:space="preserve"> A    Minimum </w:t>
      </w:r>
      <w:r w:rsidR="00460F6C" w:rsidRPr="009376B7">
        <w:t>definition of a</w:t>
      </w:r>
      <w:r w:rsidR="00F3142F">
        <w:t xml:space="preserve"> “</w:t>
      </w:r>
      <w:r w:rsidR="00460F6C" w:rsidRPr="009376B7">
        <w:t>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437E8FCE"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w:t>
      </w:r>
      <w:r w:rsidR="00F3142F">
        <w:t xml:space="preserve"> “</w:t>
      </w:r>
      <w:r w:rsidR="00460F6C" w:rsidRPr="009376B7">
        <w:t>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417"/>
      <w:r w:rsidRPr="009376B7">
        <w:rPr>
          <w:lang w:val="en-GB"/>
        </w:rPr>
        <w:t xml:space="preserve"> </w:t>
      </w:r>
    </w:p>
    <w:p w14:paraId="1F37394C" w14:textId="77777777" w:rsidR="00FC68DB" w:rsidRPr="00F54804" w:rsidRDefault="00FC68DB" w:rsidP="00B202D2">
      <w:pPr>
        <w:pStyle w:val="berschrift1"/>
      </w:pPr>
      <w:bookmarkStart w:id="1433" w:name="_Toc428537246"/>
      <w:bookmarkStart w:id="1434" w:name="_Toc428969565"/>
      <w:bookmarkStart w:id="1435" w:name="_Toc429052956"/>
      <w:bookmarkStart w:id="1436" w:name="_Toc428537247"/>
      <w:bookmarkStart w:id="1437" w:name="_Toc428965632"/>
      <w:bookmarkStart w:id="1438" w:name="_Toc428969566"/>
      <w:bookmarkStart w:id="1439" w:name="_Toc429052957"/>
      <w:bookmarkStart w:id="1440" w:name="_Toc428456280"/>
      <w:bookmarkStart w:id="1441" w:name="_Toc428537248"/>
      <w:bookmarkStart w:id="1442" w:name="_Toc428969567"/>
      <w:bookmarkStart w:id="1443" w:name="_Toc429052958"/>
      <w:bookmarkStart w:id="1444" w:name="_Toc338938901"/>
      <w:bookmarkStart w:id="1445" w:name="_Toc338939097"/>
      <w:bookmarkStart w:id="1446" w:name="_Toc3556997"/>
      <w:bookmarkStart w:id="1447" w:name="_Toc34747247"/>
      <w:bookmarkStart w:id="1448" w:name="_Toc77102065"/>
      <w:bookmarkStart w:id="1449" w:name="_Toc155344883"/>
      <w:bookmarkEnd w:id="1433"/>
      <w:bookmarkEnd w:id="1434"/>
      <w:bookmarkEnd w:id="1435"/>
      <w:bookmarkEnd w:id="1436"/>
      <w:bookmarkEnd w:id="1437"/>
      <w:bookmarkEnd w:id="1438"/>
      <w:bookmarkEnd w:id="1439"/>
      <w:bookmarkEnd w:id="1440"/>
      <w:bookmarkEnd w:id="1441"/>
      <w:bookmarkEnd w:id="1442"/>
      <w:bookmarkEnd w:id="1443"/>
      <w:r w:rsidRPr="00F54804">
        <w:t>1D connections</w:t>
      </w:r>
      <w:bookmarkEnd w:id="1444"/>
      <w:bookmarkEnd w:id="1445"/>
      <w:bookmarkEnd w:id="1446"/>
      <w:bookmarkEnd w:id="1447"/>
      <w:bookmarkEnd w:id="1448"/>
      <w:bookmarkEnd w:id="1449"/>
    </w:p>
    <w:p w14:paraId="249DECC1" w14:textId="77777777" w:rsidR="00FC68DB" w:rsidRPr="005C2D94" w:rsidRDefault="00FC68DB" w:rsidP="00B202D2">
      <w:pPr>
        <w:pStyle w:val="berschrift2"/>
      </w:pPr>
      <w:bookmarkStart w:id="1450" w:name="_Toc3556998"/>
      <w:bookmarkStart w:id="1451" w:name="_Toc34747248"/>
      <w:bookmarkStart w:id="1452" w:name="_Toc77102066"/>
      <w:bookmarkStart w:id="1453" w:name="_Toc155344884"/>
      <w:bookmarkStart w:id="1454" w:name="_Toc338938902"/>
      <w:bookmarkStart w:id="1455" w:name="_Toc338939098"/>
      <w:r w:rsidRPr="005C2D94">
        <w:t>Generic Definitions</w:t>
      </w:r>
      <w:bookmarkEnd w:id="1450"/>
      <w:bookmarkEnd w:id="1451"/>
      <w:bookmarkEnd w:id="1452"/>
      <w:bookmarkEnd w:id="1453"/>
    </w:p>
    <w:p w14:paraId="59908147" w14:textId="77777777" w:rsidR="00FC68DB" w:rsidRPr="00BD52D7" w:rsidRDefault="00FC68DB" w:rsidP="00B202D2">
      <w:pPr>
        <w:pStyle w:val="berschrift3"/>
      </w:pPr>
      <w:bookmarkStart w:id="1456" w:name="_Toc3556999"/>
      <w:bookmarkStart w:id="1457" w:name="_Toc34747249"/>
      <w:bookmarkStart w:id="1458" w:name="_Toc77102067"/>
      <w:bookmarkStart w:id="1459" w:name="_Toc155344885"/>
      <w:r w:rsidRPr="00BD52D7">
        <w:t>Identification</w:t>
      </w:r>
      <w:bookmarkEnd w:id="1456"/>
      <w:bookmarkEnd w:id="1457"/>
      <w:bookmarkEnd w:id="1458"/>
      <w:bookmarkEnd w:id="1459"/>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60" w:name="_Ref414571413"/>
      <w:bookmarkStart w:id="1461" w:name="_Ref429050458"/>
      <w:bookmarkStart w:id="1462" w:name="_Toc3557000"/>
      <w:bookmarkStart w:id="1463" w:name="_Toc34747250"/>
      <w:bookmarkStart w:id="1464" w:name="_Toc77102068"/>
      <w:bookmarkStart w:id="1465" w:name="_Toc155344886"/>
      <w:r w:rsidRPr="005C2D94">
        <w:t>L</w:t>
      </w:r>
      <w:bookmarkEnd w:id="1460"/>
      <w:r w:rsidRPr="001E4607">
        <w:t>ocation</w:t>
      </w:r>
      <w:bookmarkEnd w:id="1461"/>
      <w:bookmarkEnd w:id="1462"/>
      <w:bookmarkEnd w:id="1463"/>
      <w:bookmarkEnd w:id="1464"/>
      <w:bookmarkEnd w:id="1465"/>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93B937A" w:rsidR="00461A3A" w:rsidRPr="00F54804" w:rsidRDefault="00461A3A" w:rsidP="001640C5">
      <w:pPr>
        <w:pStyle w:val="Beschriftung"/>
        <w:keepNext/>
        <w:keepLines/>
      </w:pPr>
      <w:bookmarkStart w:id="1466"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4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7D36263A" w:rsidR="00461A3A" w:rsidRPr="00F54804" w:rsidRDefault="00461A3A" w:rsidP="001640C5">
      <w:pPr>
        <w:pStyle w:val="Beschriftung"/>
        <w:keepNext/>
        <w:keepLines/>
      </w:pPr>
      <w:bookmarkStart w:id="1467"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lastRenderedPageBreak/>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2367718" w:rsidR="00461A3A" w:rsidRPr="00C44DA5" w:rsidRDefault="00461A3A" w:rsidP="001640C5">
      <w:pPr>
        <w:pStyle w:val="Beschriftung"/>
        <w:keepNext/>
        <w:keepLines/>
      </w:pPr>
      <w:bookmarkStart w:id="1468"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511FF6B7"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 marks the start of a seam weld and max(v) is used to mark the end. The reason for that is some manufacturing techniques are not</w:t>
      </w:r>
      <w:r w:rsidR="00F3142F">
        <w:t xml:space="preserve"> “</w:t>
      </w:r>
      <w:r w:rsidRPr="00C44DA5">
        <w:t>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69" w:name="_Toc432343680"/>
      <w:bookmarkStart w:id="1470" w:name="_Ref69114607"/>
      <w:bookmarkStart w:id="1471" w:name="_Ref69114623"/>
      <w:bookmarkStart w:id="1472" w:name="_Toc77102069"/>
      <w:bookmarkStart w:id="1473" w:name="_Toc155344887"/>
      <w:bookmarkStart w:id="1474" w:name="_Toc3557001"/>
      <w:bookmarkStart w:id="1475" w:name="_Toc34747251"/>
      <w:r w:rsidRPr="00C44DA5">
        <w:t>Intermittent Connection Lines</w:t>
      </w:r>
      <w:bookmarkEnd w:id="1469"/>
      <w:bookmarkEnd w:id="1470"/>
      <w:bookmarkEnd w:id="1471"/>
      <w:bookmarkEnd w:id="1472"/>
      <w:bookmarkEnd w:id="1473"/>
      <w:r w:rsidRPr="00C44DA5">
        <w:t xml:space="preserve"> </w:t>
      </w:r>
    </w:p>
    <w:p w14:paraId="5900002F" w14:textId="61F3D52F" w:rsidR="00B37295" w:rsidRPr="00C44DA5" w:rsidRDefault="00B37295">
      <w:pPr>
        <w:pStyle w:val="berschrift4"/>
      </w:pPr>
      <w:r w:rsidRPr="00C44DA5">
        <w:t>General</w:t>
      </w:r>
    </w:p>
    <w:p w14:paraId="39943C4F" w14:textId="55BC0E37"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lastRenderedPageBreak/>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6272" behindDoc="0" locked="0" layoutInCell="1" allowOverlap="1" wp14:anchorId="770C6062" wp14:editId="44497F71">
                <wp:simplePos x="0" y="0"/>
                <wp:positionH relativeFrom="column">
                  <wp:posOffset>1195705</wp:posOffset>
                </wp:positionH>
                <wp:positionV relativeFrom="paragraph">
                  <wp:posOffset>432435</wp:posOffset>
                </wp:positionV>
                <wp:extent cx="3616960" cy="1374720"/>
                <wp:effectExtent l="76200" t="0" r="116840" b="1651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2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9" style="position:absolute;left:0;text-align:left;margin-left:94.15pt;margin-top:34.05pt;width:284.8pt;height:108.25pt;z-index:251766272;mso-position-horizontal-relative:text;mso-position-vertical-relative:text;mso-width-relative:margin;mso-height-relative:margin"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CD61EA9" w:rsidR="00FC68DB" w:rsidRPr="00F54804" w:rsidRDefault="00FC68DB" w:rsidP="00EC009E">
      <w:pPr>
        <w:pStyle w:val="Beschriftung"/>
        <w:spacing w:before="60"/>
      </w:pPr>
      <w:bookmarkStart w:id="1476" w:name="_Toc76030566"/>
      <w:bookmarkStart w:id="1477" w:name="_Toc94530852"/>
      <w:bookmarkStart w:id="1478" w:name="_Toc101428248"/>
      <w:bookmarkStart w:id="1479" w:name="_Toc155344973"/>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r w:rsidR="00B00216">
        <w:t xml:space="preserve"> —</w:t>
      </w:r>
      <w:r w:rsidRPr="00F54804">
        <w:t xml:space="preserve"> Terminology of a regular intermittent weld</w:t>
      </w:r>
      <w:bookmarkEnd w:id="1476"/>
      <w:bookmarkEnd w:id="1477"/>
      <w:bookmarkEnd w:id="1478"/>
      <w:bookmarkEnd w:id="1479"/>
    </w:p>
    <w:p w14:paraId="616BC584" w14:textId="330F8DA3" w:rsidR="00EC009E" w:rsidRPr="00F54804" w:rsidRDefault="00D860C8" w:rsidP="00EC009E">
      <w:r>
        <w:rPr>
          <w:noProof/>
        </w:rPr>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 the example above, the connection line has a</w:t>
      </w:r>
      <w:r w:rsidR="00F3142F">
        <w:t xml:space="preserve"> “</w:t>
      </w:r>
      <w:r w:rsidR="00FC68DB" w:rsidRPr="00BB1A91">
        <w:t>total length</w:t>
      </w:r>
      <w:r w:rsidR="00BB1A91" w:rsidRPr="00BB1A91">
        <w:t>”</w:t>
      </w:r>
      <w:r w:rsidR="00FC68DB" w:rsidRPr="00BD52D7">
        <w:t xml:space="preserve"> of 17.0.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FC68DB" w:rsidRPr="00726144">
        <w:t>.0</w:t>
      </w:r>
      <w:r w:rsidR="00FC68DB" w:rsidRPr="00F54804">
        <w:t>. The welded segments have a</w:t>
      </w:r>
      <w:r w:rsidR="00F3142F">
        <w:t xml:space="preserve"> “</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80" w:name="_Toc76030567"/>
      <w:bookmarkStart w:id="1481" w:name="_Toc94530853"/>
      <w:bookmarkStart w:id="1482" w:name="_Toc101428249"/>
      <w:bookmarkStart w:id="1483" w:name="_Toc155344974"/>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r w:rsidR="00B00216">
        <w:t xml:space="preserve"> —</w:t>
      </w:r>
      <w:r w:rsidRPr="00F54804">
        <w:t xml:space="preserve"> Regular intermittent weld with first spacing and last spacing</w:t>
      </w:r>
      <w:bookmarkEnd w:id="1480"/>
      <w:bookmarkEnd w:id="1481"/>
      <w:bookmarkEnd w:id="1482"/>
      <w:bookmarkEnd w:id="1483"/>
      <w:r w:rsidR="00BB1A91">
        <w:t xml:space="preserve"> </w:t>
      </w:r>
    </w:p>
    <w:p w14:paraId="2FC65D2F" w14:textId="3988B2BF" w:rsidR="00FC68DB" w:rsidRPr="00F54804" w:rsidRDefault="00FC68DB" w:rsidP="00B202D2">
      <w:r w:rsidRPr="005C2D94">
        <w:t>In the above diagram, the welded seg</w:t>
      </w:r>
      <w:r w:rsidRPr="001E4607">
        <w:t>ments have a special</w:t>
      </w:r>
      <w:r w:rsidR="00F3142F">
        <w:t xml:space="preserve"> “</w:t>
      </w:r>
      <w:r w:rsidRPr="00BB1A91">
        <w:t>first spacing</w:t>
      </w:r>
      <w:r w:rsidR="00BB1A91" w:rsidRPr="00BB1A91">
        <w:t>”</w:t>
      </w:r>
      <w:r w:rsidRPr="00BD52D7">
        <w:t xml:space="preserve"> of 4.0 and a</w:t>
      </w:r>
      <w:r w:rsidR="00F3142F">
        <w:t xml:space="preserve"> “</w:t>
      </w:r>
      <w:r w:rsidRPr="00BB1A91">
        <w:t>last spacing</w:t>
      </w:r>
      <w:r w:rsidR="00BB1A91" w:rsidRPr="00BB1A91">
        <w:t>”</w:t>
      </w:r>
      <w:r w:rsidRPr="00D7391D">
        <w:t xml:space="preserve"> of 1.0, at the beginning and end of the connection line, respectively. Note that</w:t>
      </w:r>
      <w:r w:rsidR="00F3142F">
        <w:t xml:space="preserve"> “</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0810ABC7" w:rsidR="00FC68DB" w:rsidRPr="00F54804" w:rsidRDefault="00FC68DB" w:rsidP="00A20C99">
      <w:pPr>
        <w:keepNext/>
      </w:pPr>
      <w:r w:rsidRPr="00F54804">
        <w:t>The</w:t>
      </w:r>
      <w:r w:rsidR="00F3142F">
        <w:t xml:space="preserve"> “</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lastRenderedPageBreak/>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484" w:name="_Toc76030568"/>
      <w:bookmarkStart w:id="1485" w:name="_Toc94530854"/>
      <w:bookmarkStart w:id="1486" w:name="_Toc101428250"/>
      <w:bookmarkStart w:id="1487"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84"/>
      <w:bookmarkEnd w:id="1485"/>
      <w:bookmarkEnd w:id="1486"/>
      <w:bookmarkEnd w:id="1487"/>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88" w:name="_Hlk66958231"/>
      <w:r w:rsidRPr="004A2B79">
        <w:rPr>
          <w:rStyle w:val="CodeCharacter"/>
        </w:rPr>
        <w:t>&lt;segment_list/&gt;</w:t>
      </w:r>
      <w:r w:rsidRPr="00BD52D7">
        <w:rPr>
          <w:rFonts w:cs="Calibri"/>
          <w:lang w:eastAsia="en-GB"/>
        </w:rPr>
        <w:t xml:space="preserve"> </w:t>
      </w:r>
      <w:bookmarkEnd w:id="1488"/>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360F573" w:rsidR="00FC68DB" w:rsidRPr="00F54804" w:rsidRDefault="00461A3A" w:rsidP="001640C5">
      <w:pPr>
        <w:pStyle w:val="Beschriftung"/>
        <w:keepNext/>
        <w:keepLines/>
      </w:pPr>
      <w:bookmarkStart w:id="1489" w:name="_Toc156173592"/>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8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AC406BC" w:rsidR="00461A3A" w:rsidRPr="0013175B" w:rsidRDefault="00461A3A" w:rsidP="001640C5">
      <w:pPr>
        <w:pStyle w:val="Beschriftung"/>
        <w:keepNext/>
        <w:keepLines/>
      </w:pPr>
      <w:bookmarkStart w:id="1490" w:name="_Ref101343985"/>
      <w:bookmarkStart w:id="1491"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490"/>
      <w:r w:rsidR="0025265B">
        <w:t xml:space="preserve"> —</w:t>
      </w:r>
      <w:r w:rsidR="0025265B" w:rsidRPr="00F54804">
        <w:t xml:space="preserve"> </w:t>
      </w:r>
      <w:r w:rsidRPr="00F54804">
        <w:t xml:space="preserve">Attributes of element </w:t>
      </w:r>
      <w:r w:rsidRPr="00337A83">
        <w:rPr>
          <w:rStyle w:val="CodeCharacter"/>
        </w:rPr>
        <w:t>&lt;regular_segments/&gt;</w:t>
      </w:r>
      <w:bookmarkEnd w:id="149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lastRenderedPageBreak/>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03E911A3"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Pr="00F54804">
              <w:rPr>
                <w:sz w:val="20"/>
                <w:szCs w:val="20"/>
              </w:rPr>
              <w:t xml:space="preserve">" is used. </w:t>
            </w:r>
          </w:p>
          <w:p w14:paraId="22DC7394" w14:textId="0A2D7615"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Pr="00F54804">
              <w:rPr>
                <w:sz w:val="20"/>
                <w:szCs w:val="20"/>
              </w:rPr>
              <w:t>" or</w:t>
            </w:r>
            <w:r w:rsidR="00F3142F">
              <w:rPr>
                <w:sz w:val="20"/>
                <w:szCs w:val="20"/>
              </w:rPr>
              <w:t xml:space="preserve"> “</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B0B9FF6"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60B325AC"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D89F2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5D63A49E"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24EB0B5B" w:rsidR="00FC68DB" w:rsidRPr="0013175B" w:rsidRDefault="00D860C8" w:rsidP="00CE3B29">
      <w:pPr>
        <w:pStyle w:val="Example"/>
        <w:keepNext/>
      </w:pPr>
      <w:r>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492"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492"/>
      <w:r w:rsidR="00FC68DB" w:rsidRPr="0013175B">
        <w:t>and</w:t>
      </w:r>
      <w:r w:rsidR="00F3142F">
        <w:t xml:space="preserve"> “</w:t>
      </w:r>
      <w:r w:rsidR="00FC68DB" w:rsidRPr="0013175B">
        <w:t xml:space="preserve">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19E123BD" w:rsidR="00FC68DB" w:rsidRPr="0023119A" w:rsidRDefault="00975D5B" w:rsidP="00975D5B">
      <w:pPr>
        <w:pStyle w:val="Beschriftung"/>
        <w:jc w:val="both"/>
      </w:pPr>
      <w:bookmarkStart w:id="1493" w:name="_Toc155344976"/>
      <w:r>
        <w:t xml:space="preserve">Figure </w:t>
      </w:r>
      <w:r>
        <w:fldChar w:fldCharType="begin"/>
      </w:r>
      <w:r>
        <w:instrText xml:space="preserve"> SEQ Figure \* ARABIC </w:instrText>
      </w:r>
      <w:r>
        <w:fldChar w:fldCharType="separate"/>
      </w:r>
      <w:r w:rsidR="00AE3F08">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/&gt; and</w:t>
      </w:r>
      <w:r w:rsidR="00F3142F">
        <w:t xml:space="preserve"> “</w:t>
      </w:r>
      <w:r w:rsidRPr="0023119A">
        <w:t>Required” attributes only</w:t>
      </w:r>
      <w:bookmarkEnd w:id="1493"/>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lastRenderedPageBreak/>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04270D">
      <w:pPr>
        <w:pStyle w:val="Beschriftung"/>
        <w:spacing w:after="120"/>
        <w:jc w:val="both"/>
      </w:pPr>
      <w:bookmarkStart w:id="1494" w:name="_Toc155344977"/>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r w:rsidRPr="0023119A">
        <w:t xml:space="preserve"> — Regular single sided welding (a &lt;corner_weld/&gt; with &lt;regular_segments/&gt; and all attributes)</w:t>
      </w:r>
      <w:bookmarkEnd w:id="1494"/>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CB94870" w:rsidR="00FC68DB" w:rsidRPr="0023119A" w:rsidRDefault="006B3AE4" w:rsidP="006B3AE4">
      <w:pPr>
        <w:pStyle w:val="Beschriftung"/>
        <w:jc w:val="both"/>
        <w:rPr>
          <w:b w:val="0"/>
          <w:sz w:val="24"/>
        </w:rPr>
      </w:pPr>
      <w:bookmarkStart w:id="1495" w:name="_Toc155344978"/>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r w:rsidRPr="0023119A">
        <w:t xml:space="preserve"> — Staggered welding</w:t>
      </w:r>
      <w:bookmarkEnd w:id="1495"/>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lastRenderedPageBreak/>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96" w:name="_Hlk64538969"/>
      <w:r w:rsidR="00FC68DB" w:rsidRPr="0023119A">
        <w:rPr>
          <w:rStyle w:val="CodeCharacter"/>
        </w:rPr>
        <w:t>&lt;segment_list/&gt;</w:t>
      </w:r>
      <w:bookmarkEnd w:id="1496"/>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497" w:name="_Toc155344979"/>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r w:rsidRPr="0023119A">
        <w:t xml:space="preserve"> — Definition of a &lt;corner_weld/&gt; with &lt;segment_list/&gt;</w:t>
      </w:r>
      <w:bookmarkEnd w:id="1497"/>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98" w:name="_Toc77102070"/>
      <w:bookmarkStart w:id="1499" w:name="_Toc155344888"/>
      <w:r w:rsidRPr="00F54804">
        <w:t>Type Specification</w:t>
      </w:r>
      <w:bookmarkEnd w:id="1474"/>
      <w:bookmarkEnd w:id="1475"/>
      <w:bookmarkEnd w:id="1498"/>
      <w:bookmarkEnd w:id="1499"/>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500" w:name="_Ref157019186"/>
      <w:bookmarkStart w:id="1501"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500"/>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01"/>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545A34B0"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t xml:space="preserve">, </w:t>
      </w:r>
      <w:r w:rsidR="00FC68DB" w:rsidRPr="00E76F7C">
        <w:rPr>
          <w:rStyle w:val="CodeCharacter"/>
        </w:rPr>
        <w:t>hemming</w:t>
      </w:r>
      <w:r>
        <w:t xml:space="preserve">, </w:t>
      </w:r>
      <w:r w:rsidR="00FC68DB" w:rsidRPr="00E76F7C">
        <w:rPr>
          <w:rStyle w:val="CodeCharacter"/>
        </w:rPr>
        <w:t>sequence_connection_0d</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77777777" w:rsidR="00FC68DB" w:rsidRPr="00F54804" w:rsidRDefault="00FC68DB" w:rsidP="00B202D2">
      <w:pPr>
        <w:pStyle w:val="berschrift2"/>
      </w:pPr>
      <w:bookmarkStart w:id="1502" w:name="_Toc3557002"/>
      <w:bookmarkStart w:id="1503" w:name="_Toc34747252"/>
      <w:bookmarkStart w:id="1504" w:name="_Toc77102071"/>
      <w:bookmarkStart w:id="1505" w:name="_Toc155344889"/>
      <w:r w:rsidRPr="00F54804">
        <w:lastRenderedPageBreak/>
        <w:t>Seam Weld</w:t>
      </w:r>
      <w:bookmarkEnd w:id="420"/>
      <w:r w:rsidRPr="00F54804">
        <w:t>s</w:t>
      </w:r>
      <w:bookmarkEnd w:id="1454"/>
      <w:bookmarkEnd w:id="1455"/>
      <w:bookmarkEnd w:id="1502"/>
      <w:bookmarkEnd w:id="1503"/>
      <w:bookmarkEnd w:id="1504"/>
      <w:bookmarkEnd w:id="1505"/>
    </w:p>
    <w:p w14:paraId="3FFAA6F8" w14:textId="48E1A220" w:rsidR="00FC68DB" w:rsidRPr="00F54804" w:rsidRDefault="00FC68DB" w:rsidP="00B202D2">
      <w:pPr>
        <w:pStyle w:val="berschrift3"/>
      </w:pPr>
      <w:bookmarkStart w:id="1506" w:name="_Toc338938903"/>
      <w:bookmarkStart w:id="1507" w:name="_Toc338939099"/>
      <w:bookmarkStart w:id="1508" w:name="_Toc3557003"/>
      <w:bookmarkStart w:id="1509" w:name="_Toc34747253"/>
      <w:bookmarkStart w:id="1510" w:name="_Toc77102072"/>
      <w:bookmarkStart w:id="1511" w:name="_Toc155344890"/>
      <w:r w:rsidRPr="00F54804">
        <w:t xml:space="preserve">Description and </w:t>
      </w:r>
      <w:r w:rsidR="007F7A98" w:rsidRPr="00F54804">
        <w:t>Modelling</w:t>
      </w:r>
      <w:r w:rsidRPr="00F54804">
        <w:t xml:space="preserve"> Parameters</w:t>
      </w:r>
      <w:bookmarkEnd w:id="421"/>
      <w:bookmarkEnd w:id="1506"/>
      <w:bookmarkEnd w:id="1507"/>
      <w:bookmarkEnd w:id="1508"/>
      <w:bookmarkEnd w:id="1509"/>
      <w:bookmarkEnd w:id="1510"/>
      <w:bookmarkEnd w:id="1511"/>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512" w:name="_Toc288196463"/>
      <w:bookmarkStart w:id="1513" w:name="_Toc288200761"/>
      <w:bookmarkStart w:id="1514" w:name="_Toc338938907"/>
      <w:bookmarkStart w:id="1515" w:name="_Toc338939104"/>
      <w:bookmarkStart w:id="1516" w:name="_Toc3557004"/>
      <w:bookmarkStart w:id="1517" w:name="_Toc34747254"/>
      <w:bookmarkStart w:id="1518" w:name="_Toc77102073"/>
      <w:bookmarkStart w:id="1519" w:name="_Toc155344891"/>
      <w:bookmarkStart w:id="1520" w:name="_Toc288196487"/>
      <w:bookmarkStart w:id="1521" w:name="_Toc288200789"/>
      <w:bookmarkStart w:id="1522" w:name="_Toc338938910"/>
      <w:bookmarkStart w:id="1523" w:name="_Toc338939129"/>
      <w:r w:rsidRPr="00F54804">
        <w:t>Seam Weld Definition</w:t>
      </w:r>
      <w:bookmarkEnd w:id="1512"/>
      <w:bookmarkEnd w:id="1513"/>
      <w:bookmarkEnd w:id="1514"/>
      <w:bookmarkEnd w:id="1515"/>
      <w:r w:rsidRPr="00F54804">
        <w:t xml:space="preserve"> Overview</w:t>
      </w:r>
      <w:bookmarkEnd w:id="1516"/>
      <w:bookmarkEnd w:id="1517"/>
      <w:bookmarkEnd w:id="1518"/>
      <w:bookmarkEnd w:id="1519"/>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524" w:name="_MON_1364796837"/>
      <w:bookmarkStart w:id="1525" w:name="_MON_1364796880"/>
      <w:bookmarkStart w:id="1526" w:name="_MON_1364796906"/>
      <w:bookmarkStart w:id="1527" w:name="_MON_1364797126"/>
      <w:bookmarkStart w:id="1528" w:name="_MON_1364797186"/>
      <w:bookmarkStart w:id="1529" w:name="_MON_1364797218"/>
      <w:bookmarkStart w:id="1530" w:name="_MON_1364797858"/>
      <w:bookmarkStart w:id="1531" w:name="_MON_1364798353"/>
      <w:bookmarkStart w:id="1532" w:name="_MON_1364798519"/>
      <w:bookmarkStart w:id="1533" w:name="_MON_1364798747"/>
      <w:bookmarkStart w:id="1534" w:name="_MON_1364798771"/>
      <w:bookmarkStart w:id="1535" w:name="_MON_1364799011"/>
      <w:bookmarkStart w:id="1536" w:name="_MON_1364801153"/>
      <w:bookmarkStart w:id="1537" w:name="_MON_1364801290"/>
      <w:bookmarkStart w:id="1538" w:name="_MON_1364801615"/>
      <w:bookmarkStart w:id="1539" w:name="_MON_1364801624"/>
      <w:bookmarkStart w:id="1540" w:name="_MON_1364801706"/>
      <w:bookmarkStart w:id="1541" w:name="_MON_1364801789"/>
      <w:bookmarkStart w:id="1542" w:name="_MON_1364801849"/>
      <w:bookmarkStart w:id="1543" w:name="_MON_1364801901"/>
      <w:bookmarkStart w:id="1544" w:name="_MON_1364804394"/>
      <w:bookmarkStart w:id="1545" w:name="_MON_1364804536"/>
      <w:bookmarkStart w:id="1546" w:name="_MON_1364804660"/>
      <w:bookmarkStart w:id="1547" w:name="_MON_1364804697"/>
      <w:bookmarkStart w:id="1548" w:name="_MON_1364804737"/>
      <w:bookmarkStart w:id="1549" w:name="_MON_1364804801"/>
      <w:bookmarkStart w:id="1550" w:name="_MON_1364805030"/>
      <w:bookmarkStart w:id="1551" w:name="_MON_1364805461"/>
      <w:bookmarkStart w:id="1552" w:name="_MON_1364819404"/>
      <w:bookmarkStart w:id="1553" w:name="_MON_1364908755"/>
      <w:bookmarkStart w:id="1554" w:name="_MON_1364925659"/>
      <w:bookmarkStart w:id="1555" w:name="_MON_1364928250"/>
      <w:bookmarkStart w:id="1556" w:name="_MON_1365309185"/>
      <w:bookmarkStart w:id="1557" w:name="_MON_1365312010"/>
      <w:bookmarkStart w:id="1558" w:name="_MON_1365319861"/>
      <w:bookmarkStart w:id="1559" w:name="_MON_1365320347"/>
      <w:bookmarkStart w:id="1560" w:name="_MON_1365320586"/>
      <w:bookmarkStart w:id="1561" w:name="_MON_1365322967"/>
      <w:bookmarkStart w:id="1562" w:name="_MON_1376134054"/>
      <w:bookmarkStart w:id="1563" w:name="_MON_1376234613"/>
      <w:bookmarkStart w:id="1564" w:name="_MON_1378813652"/>
      <w:bookmarkStart w:id="1565" w:name="_MON_1378813684"/>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Technology</w:t>
            </w:r>
            <w:r w:rsidR="00334AD3" w:rsidRPr="00334AD3">
              <w:rPr>
                <w:rFonts w:eastAsia="Times New Roman" w:cs="Calibri"/>
                <w:b/>
                <w:bCs/>
                <w:sz w:val="18"/>
                <w:szCs w:val="18"/>
                <w:lang w:val="de-DE" w:eastAsia="de-DE"/>
              </w:rPr>
              <w:t xml:space="preserve">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47C17130">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08744FDE" w:rsidR="00FC68DB" w:rsidRPr="00C76790" w:rsidRDefault="00FC68DB" w:rsidP="00BD52D7">
      <w:pPr>
        <w:pStyle w:val="Beschriftung"/>
        <w:rPr>
          <w:lang w:val="en-US"/>
        </w:rPr>
      </w:pPr>
      <w:bookmarkStart w:id="1566" w:name="_Toc3557122"/>
      <w:bookmarkStart w:id="1567" w:name="_Toc34747373"/>
      <w:bookmarkStart w:id="1568" w:name="_Toc76030571"/>
      <w:bookmarkStart w:id="1569" w:name="_Toc94530856"/>
      <w:bookmarkStart w:id="1570" w:name="_Toc101428252"/>
      <w:bookmarkStart w:id="1571"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66"/>
      <w:bookmarkEnd w:id="1567"/>
      <w:bookmarkEnd w:id="1568"/>
      <w:bookmarkEnd w:id="1569"/>
      <w:bookmarkEnd w:id="1570"/>
      <w:bookmarkEnd w:id="1571"/>
    </w:p>
    <w:p w14:paraId="3E80C837" w14:textId="77777777" w:rsidR="00FC68DB" w:rsidRPr="001E4607" w:rsidRDefault="00FC68DB" w:rsidP="00B202D2">
      <w:pPr>
        <w:pStyle w:val="berschrift3"/>
      </w:pPr>
      <w:bookmarkStart w:id="1572" w:name="_Toc3557005"/>
      <w:bookmarkStart w:id="1573" w:name="_Toc34747255"/>
      <w:bookmarkStart w:id="1574" w:name="_Toc77102074"/>
      <w:bookmarkStart w:id="1575" w:name="_Toc155344892"/>
      <w:r w:rsidRPr="005C2D94">
        <w:lastRenderedPageBreak/>
        <w:t>Specific XML Realization</w:t>
      </w:r>
      <w:bookmarkEnd w:id="1572"/>
      <w:bookmarkEnd w:id="1573"/>
      <w:bookmarkEnd w:id="1574"/>
      <w:bookmarkEnd w:id="1575"/>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76" w:name="XMLStructureSeamWelds"/>
      <w:bookmarkEnd w:id="1576"/>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577" w:name="_Toc3557123"/>
      <w:bookmarkStart w:id="1578" w:name="_Toc34747374"/>
      <w:bookmarkStart w:id="1579" w:name="_Toc76030572"/>
      <w:bookmarkStart w:id="1580" w:name="_Toc94530857"/>
      <w:bookmarkStart w:id="1581" w:name="_Toc101428253"/>
      <w:bookmarkStart w:id="1582" w:name="_Toc155344981"/>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r w:rsidR="00B00216">
        <w:t xml:space="preserve"> —</w:t>
      </w:r>
      <w:r w:rsidRPr="00F54804">
        <w:t xml:space="preserve"> </w:t>
      </w:r>
      <w:r w:rsidRPr="005C2D94">
        <w:t>χMCF Structure of a Seam Weld (connection_1d)</w:t>
      </w:r>
      <w:bookmarkEnd w:id="1577"/>
      <w:bookmarkEnd w:id="1578"/>
      <w:bookmarkEnd w:id="1579"/>
      <w:bookmarkEnd w:id="1580"/>
      <w:bookmarkEnd w:id="1581"/>
      <w:bookmarkEnd w:id="1582"/>
    </w:p>
    <w:p w14:paraId="7D1BCE42" w14:textId="79D9E013" w:rsidR="00FC68DB" w:rsidRPr="001E4607" w:rsidRDefault="00FC68DB" w:rsidP="00B202D2">
      <w:pPr>
        <w:pStyle w:val="berschrift3"/>
      </w:pPr>
      <w:bookmarkStart w:id="1583" w:name="_Toc3557006"/>
      <w:bookmarkStart w:id="1584" w:name="_Toc34747256"/>
      <w:bookmarkStart w:id="1585" w:name="_Toc77102075"/>
      <w:bookmarkStart w:id="1586" w:name="_Ref132201394"/>
      <w:bookmarkStart w:id="1587" w:name="_Toc155344893"/>
      <w:r w:rsidRPr="005C2D94">
        <w:t>Generic Seam Weld Definition</w:t>
      </w:r>
      <w:bookmarkEnd w:id="1520"/>
      <w:bookmarkEnd w:id="1521"/>
      <w:bookmarkEnd w:id="1522"/>
      <w:bookmarkEnd w:id="1523"/>
      <w:bookmarkEnd w:id="1583"/>
      <w:bookmarkEnd w:id="1584"/>
      <w:bookmarkEnd w:id="1585"/>
      <w:bookmarkEnd w:id="1586"/>
      <w:bookmarkEnd w:id="1587"/>
      <w:r w:rsidR="00092852">
        <w:t xml:space="preserve"> </w:t>
      </w:r>
    </w:p>
    <w:p w14:paraId="066381A2" w14:textId="77777777" w:rsidR="00FC68DB" w:rsidRPr="00BD52D7" w:rsidRDefault="00FC68DB">
      <w:pPr>
        <w:pStyle w:val="berschrift4"/>
      </w:pPr>
      <w:bookmarkStart w:id="1588" w:name="_Ref414571756"/>
      <w:bookmarkStart w:id="1589" w:name="_Toc3557008"/>
      <w:bookmarkStart w:id="1590" w:name="_Toc34747258"/>
      <w:bookmarkStart w:id="1591" w:name="_Toc77102077"/>
      <w:r w:rsidRPr="00BD52D7">
        <w:t>Type Specification</w:t>
      </w:r>
      <w:bookmarkEnd w:id="1588"/>
      <w:bookmarkEnd w:id="1589"/>
      <w:bookmarkEnd w:id="1590"/>
      <w:bookmarkEnd w:id="1591"/>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542B1AF" w:rsidR="00461A3A" w:rsidRPr="00F54804" w:rsidRDefault="00461A3A" w:rsidP="001640C5">
      <w:pPr>
        <w:pStyle w:val="Beschriftung"/>
        <w:keepNext/>
        <w:keepLines/>
      </w:pPr>
      <w:bookmarkStart w:id="1592"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9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93" w:name="_Toc338939134"/>
      <w:bookmarkStart w:id="1594" w:name="_Toc288196488"/>
      <w:bookmarkStart w:id="1595" w:name="_Toc288200790"/>
      <w:bookmarkStart w:id="1596"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93"/>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38A0750C"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 xml:space="preserve">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97" w:name="_Toc288196490"/>
      <w:bookmarkStart w:id="1598" w:name="_Toc288200792"/>
      <w:bookmarkStart w:id="1599" w:name="_Toc338939132"/>
      <w:bookmarkStart w:id="1600" w:name="_Toc288196468"/>
      <w:bookmarkStart w:id="1601" w:name="_Toc288200771"/>
      <w:bookmarkStart w:id="1602" w:name="_Toc338938904"/>
      <w:bookmarkStart w:id="1603" w:name="_Toc338939100"/>
      <w:bookmarkEnd w:id="1594"/>
      <w:bookmarkEnd w:id="1595"/>
      <w:bookmarkEnd w:id="1596"/>
      <w:r w:rsidRPr="00F54804">
        <w:t>Each subtype element can cont</w:t>
      </w:r>
      <w:r w:rsidRPr="005C2D94">
        <w:t>ain the following attributes:</w:t>
      </w:r>
    </w:p>
    <w:p w14:paraId="6F6C34D4" w14:textId="68D949BB" w:rsidR="00461A3A" w:rsidRPr="005C2D94" w:rsidRDefault="00461A3A" w:rsidP="001640C5">
      <w:pPr>
        <w:pStyle w:val="Beschriftung"/>
        <w:keepNext/>
        <w:keepLines/>
      </w:pPr>
      <w:bookmarkStart w:id="1604"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0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25A89A93" w:rsidR="00BC532A" w:rsidRPr="00BD52D7" w:rsidRDefault="00BC532A" w:rsidP="001640C5">
      <w:pPr>
        <w:pStyle w:val="Beschriftung"/>
        <w:keepNext/>
        <w:keepLines/>
      </w:pPr>
      <w:bookmarkStart w:id="1605"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0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52482E22" w:rsidR="00FC68DB" w:rsidRPr="00F54804" w:rsidRDefault="00FC68DB" w:rsidP="000E094F">
      <w:pPr>
        <w:pStyle w:val="berschrift5"/>
      </w:pPr>
      <w:r w:rsidRPr="000A1B7B">
        <w:t>Attribute</w:t>
      </w:r>
      <w:r w:rsidR="00F3142F">
        <w:t xml:space="preserv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4FA0430F" w:rsidR="00FC68DB" w:rsidRPr="00F54804" w:rsidRDefault="00FC68DB" w:rsidP="000E094F">
      <w:pPr>
        <w:pStyle w:val="berschrift5"/>
      </w:pPr>
      <w:r w:rsidRPr="00F54804">
        <w:t>Attribute</w:t>
      </w:r>
      <w:r w:rsidR="00F3142F">
        <w:t xml:space="preserve"> “</w:t>
      </w:r>
      <w:r w:rsidRPr="00F54804">
        <w:t>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606" w:name="_Toc288196493"/>
      <w:bookmarkStart w:id="1607"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08" w:name="GenericSeamWeldWeldPosition"/>
      <w:bookmarkStart w:id="1609" w:name="GenericSeamWelParameters"/>
      <w:bookmarkStart w:id="1610" w:name="GenericSeamWeldSubType"/>
      <w:bookmarkStart w:id="1611" w:name="GenericSeamWeldWeldingPosition"/>
      <w:bookmarkStart w:id="1612" w:name="_Toc3557009"/>
      <w:bookmarkStart w:id="1613" w:name="_Toc34747259"/>
      <w:bookmarkStart w:id="1614" w:name="_Toc77102078"/>
      <w:bookmarkStart w:id="1615" w:name="_Ref132191916"/>
      <w:bookmarkStart w:id="1616" w:name="_Ref132191936"/>
      <w:bookmarkStart w:id="1617" w:name="_Toc338938905"/>
      <w:bookmarkStart w:id="1618" w:name="_Toc338939101"/>
      <w:bookmarkStart w:id="1619" w:name="_Toc338939136"/>
      <w:bookmarkEnd w:id="1597"/>
      <w:bookmarkEnd w:id="1598"/>
      <w:bookmarkEnd w:id="1599"/>
      <w:bookmarkEnd w:id="1600"/>
      <w:bookmarkEnd w:id="1601"/>
      <w:bookmarkEnd w:id="1602"/>
      <w:bookmarkEnd w:id="1603"/>
      <w:bookmarkEnd w:id="1606"/>
      <w:bookmarkEnd w:id="1607"/>
      <w:bookmarkEnd w:id="1608"/>
      <w:bookmarkEnd w:id="1609"/>
      <w:bookmarkEnd w:id="1610"/>
      <w:bookmarkEnd w:id="1611"/>
      <w:r w:rsidRPr="00F54804">
        <w:lastRenderedPageBreak/>
        <w:t>Weld Position and Sheet Metal Parameters</w:t>
      </w:r>
      <w:bookmarkEnd w:id="1612"/>
      <w:bookmarkEnd w:id="1613"/>
      <w:bookmarkEnd w:id="1614"/>
      <w:bookmarkEnd w:id="1615"/>
      <w:bookmarkEnd w:id="1616"/>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BA221AC"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620" w:name="_Ref397587838"/>
      <w:bookmarkStart w:id="1621" w:name="_Toc3557124"/>
      <w:bookmarkStart w:id="1622" w:name="_Toc34747375"/>
      <w:bookmarkStart w:id="1623" w:name="_Toc76030573"/>
      <w:bookmarkStart w:id="1624" w:name="_Toc94530858"/>
      <w:bookmarkStart w:id="1625" w:name="_Toc101428254"/>
      <w:bookmarkStart w:id="1626" w:name="_Toc155344982"/>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620"/>
      <w:r w:rsidR="00B00216">
        <w:t xml:space="preserve"> —</w:t>
      </w:r>
      <w:r w:rsidRPr="00F54804">
        <w:t xml:space="preserve"> Sheet Parameters vs</w:t>
      </w:r>
      <w:r w:rsidR="00EE080E">
        <w:t xml:space="preserve">. </w:t>
      </w:r>
      <w:r w:rsidRPr="0013175B">
        <w:t>Weld Position Parameters</w:t>
      </w:r>
      <w:bookmarkEnd w:id="1621"/>
      <w:bookmarkEnd w:id="1622"/>
      <w:bookmarkEnd w:id="1623"/>
      <w:bookmarkEnd w:id="1624"/>
      <w:bookmarkEnd w:id="1625"/>
      <w:bookmarkEnd w:id="1626"/>
    </w:p>
    <w:p w14:paraId="185FC9E2" w14:textId="653EAE54" w:rsidR="00614562" w:rsidRPr="00614562" w:rsidRDefault="00614562" w:rsidP="0013175B">
      <w:pPr>
        <w:pStyle w:val="berschrift4"/>
      </w:pPr>
      <w:bookmarkStart w:id="1627" w:name="_Hlk101443281"/>
      <w:r w:rsidRPr="005C2D94">
        <w:t>Parameters Assigned to a Specific Sheet of the Flange</w:t>
      </w:r>
      <w:bookmarkEnd w:id="1627"/>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040530FC" w:rsidR="00FC68DB" w:rsidRPr="001E4607" w:rsidRDefault="00FC68DB" w:rsidP="000E094F">
      <w:pPr>
        <w:pStyle w:val="berschrift5"/>
      </w:pPr>
      <w:r w:rsidRPr="005C2D94">
        <w:t>Element</w:t>
      </w:r>
      <w:r w:rsidR="00F3142F">
        <w:t xml:space="preserve"> “</w:t>
      </w:r>
      <w:proofErr w:type="spellStart"/>
      <w:r w:rsidRPr="005C2D94">
        <w:t>sheet_parameter</w:t>
      </w:r>
      <w:proofErr w:type="spellEnd"/>
      <w:r w:rsidRPr="005C2D94">
        <w:t>"</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54F853A" w:rsidR="00BC532A" w:rsidRPr="00F54804" w:rsidRDefault="00BC532A" w:rsidP="001640C5">
      <w:pPr>
        <w:pStyle w:val="Beschriftung"/>
        <w:keepNext/>
        <w:keepLines/>
      </w:pPr>
      <w:bookmarkStart w:id="1628"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473C1B18" w:rsidR="00FC68DB" w:rsidRPr="00BD52D7" w:rsidRDefault="00FC68DB" w:rsidP="000E094F">
      <w:pPr>
        <w:pStyle w:val="berschrift5"/>
      </w:pPr>
      <w:r w:rsidRPr="005C2D94">
        <w:lastRenderedPageBreak/>
        <w:t>Attribute</w:t>
      </w:r>
      <w:r w:rsidR="00F3142F">
        <w:t xml:space="preserv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51873AE2" w:rsidR="00FC68DB" w:rsidRPr="00F54804" w:rsidRDefault="00FC68DB" w:rsidP="000E094F">
      <w:pPr>
        <w:pStyle w:val="berschrift5"/>
      </w:pPr>
      <w:r w:rsidRPr="00F54804">
        <w:t>Attribute</w:t>
      </w:r>
      <w:r w:rsidR="00F3142F">
        <w:t xml:space="preserve"> “</w:t>
      </w:r>
      <w:r w:rsidRPr="00F54804">
        <w:t>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0A09EBF3" w:rsidR="00FC68DB" w:rsidRPr="00BD52D7" w:rsidRDefault="00FC68DB" w:rsidP="000E094F">
      <w:pPr>
        <w:pStyle w:val="berschrift5"/>
      </w:pPr>
      <w:r w:rsidRPr="00BD52D7">
        <w:t>Attribute</w:t>
      </w:r>
      <w:r w:rsidR="00F3142F">
        <w:t xml:space="preserve"> “</w:t>
      </w:r>
      <w:proofErr w:type="spellStart"/>
      <w:r w:rsidRPr="00BD52D7">
        <w:t>sheet_thickness</w:t>
      </w:r>
      <w:proofErr w:type="spellEnd"/>
      <w:r w:rsidRPr="00BD52D7">
        <w:t>"</w:t>
      </w:r>
    </w:p>
    <w:p w14:paraId="72E60886" w14:textId="79BABFBF"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7DE1E19B" w14:textId="503E8249" w:rsidR="00FC68DB" w:rsidRPr="001E4607" w:rsidRDefault="00FC68DB" w:rsidP="000E094F">
      <w:pPr>
        <w:pStyle w:val="berschrift5"/>
      </w:pPr>
      <w:r w:rsidRPr="005C2D94">
        <w:t>Attribute</w:t>
      </w:r>
      <w:r w:rsidR="00F3142F">
        <w:t xml:space="preserv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629" w:name="_Welding_Position"/>
      <w:bookmarkStart w:id="1630" w:name="_Ref397524978"/>
      <w:bookmarkStart w:id="1631" w:name="_Toc3557011"/>
      <w:bookmarkStart w:id="1632" w:name="_Toc34747261"/>
      <w:bookmarkStart w:id="1633" w:name="_Toc77102080"/>
      <w:bookmarkEnd w:id="1629"/>
      <w:r w:rsidRPr="00F54804">
        <w:t>Welding Position</w:t>
      </w:r>
      <w:bookmarkEnd w:id="1617"/>
      <w:bookmarkEnd w:id="1618"/>
      <w:bookmarkEnd w:id="1630"/>
      <w:bookmarkEnd w:id="1631"/>
      <w:bookmarkEnd w:id="1632"/>
      <w:bookmarkEnd w:id="1633"/>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34"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35" w:name="_Ref397529286"/>
      <w:bookmarkStart w:id="1636" w:name="_Toc3557125"/>
      <w:bookmarkStart w:id="1637" w:name="_Toc34747376"/>
      <w:bookmarkStart w:id="1638" w:name="_Toc76030574"/>
      <w:bookmarkStart w:id="1639" w:name="_Toc94530859"/>
      <w:bookmarkStart w:id="1640" w:name="_Toc101428255"/>
      <w:bookmarkStart w:id="1641" w:name="_Toc155344983"/>
      <w:r w:rsidRPr="00F54804">
        <w:t xml:space="preserve">Figure </w:t>
      </w:r>
      <w:bookmarkStart w:id="1642"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35"/>
      <w:bookmarkEnd w:id="1642"/>
      <w:r w:rsidR="00B00216">
        <w:t xml:space="preserve"> —</w:t>
      </w:r>
      <w:r w:rsidRPr="00F54804">
        <w:t xml:space="preserve"> Welding Position of a Y-Joint</w:t>
      </w:r>
      <w:bookmarkEnd w:id="1636"/>
      <w:bookmarkEnd w:id="1637"/>
      <w:bookmarkEnd w:id="1638"/>
      <w:bookmarkEnd w:id="1639"/>
      <w:bookmarkEnd w:id="1640"/>
      <w:bookmarkEnd w:id="1641"/>
    </w:p>
    <w:p w14:paraId="793EF08A" w14:textId="77777777" w:rsidR="00FC68DB" w:rsidRPr="001E4607" w:rsidRDefault="00FC68DB" w:rsidP="000E094F">
      <w:pPr>
        <w:pStyle w:val="berschrift5"/>
      </w:pPr>
      <w:r w:rsidRPr="005C2D94">
        <w:t>Primary and Secondary Sides</w:t>
      </w:r>
      <w:bookmarkEnd w:id="1634"/>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1E649F22" w:rsidR="00FC68DB" w:rsidRPr="00F54804" w:rsidRDefault="00FC68DB" w:rsidP="000E094F">
      <w:pPr>
        <w:pStyle w:val="berschrift5"/>
      </w:pPr>
      <w:bookmarkStart w:id="1643" w:name="_Toc288196495"/>
      <w:bookmarkStart w:id="1644" w:name="_Toc288200797"/>
      <w:bookmarkStart w:id="1645" w:name="_Toc338939138"/>
      <w:bookmarkEnd w:id="1619"/>
      <w:r w:rsidRPr="00F54804">
        <w:t>Element</w:t>
      </w:r>
      <w:r w:rsidR="00F3142F">
        <w:t xml:space="preserve"> “</w:t>
      </w:r>
      <w:proofErr w:type="spellStart"/>
      <w:r w:rsidRPr="00F54804">
        <w:t>weld_position</w:t>
      </w:r>
      <w:bookmarkEnd w:id="1643"/>
      <w:bookmarkEnd w:id="1644"/>
      <w:bookmarkEnd w:id="1645"/>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462435FF" w:rsidR="00BC532A" w:rsidRPr="00F54804" w:rsidRDefault="00BC532A" w:rsidP="001640C5">
      <w:pPr>
        <w:pStyle w:val="Beschriftung"/>
        <w:keepNext/>
        <w:keepLines/>
      </w:pPr>
      <w:bookmarkStart w:id="1646"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4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27F5E5A2" w:rsidR="00BC532A" w:rsidRPr="00BD52D7" w:rsidRDefault="00BC532A" w:rsidP="001640C5">
      <w:pPr>
        <w:pStyle w:val="Beschriftung"/>
        <w:keepNext/>
        <w:keepLines/>
      </w:pPr>
      <w:bookmarkStart w:id="1647"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0C690AA6" w:rsidR="00FC68DB" w:rsidRPr="00780314" w:rsidRDefault="00FC68DB" w:rsidP="000E094F">
      <w:pPr>
        <w:pStyle w:val="berschrift5"/>
        <w:rPr>
          <w:lang w:val="es-ES"/>
        </w:rPr>
      </w:pPr>
      <w:bookmarkStart w:id="1648" w:name="_Toc338939139"/>
      <w:proofErr w:type="spellStart"/>
      <w:r w:rsidRPr="00780314">
        <w:rPr>
          <w:lang w:val="es-ES"/>
        </w:rPr>
        <w:t>Attributes</w:t>
      </w:r>
      <w:proofErr w:type="spellEnd"/>
      <w:r w:rsidR="00F3142F">
        <w:rPr>
          <w:lang w:val="es-ES"/>
        </w:rPr>
        <w:t xml:space="preserve"> “</w:t>
      </w:r>
      <w:r w:rsidRPr="00780314">
        <w:rPr>
          <w:lang w:val="es-ES"/>
        </w:rPr>
        <w:t>u",</w:t>
      </w:r>
      <w:r w:rsidR="00F3142F">
        <w:rPr>
          <w:lang w:val="es-ES"/>
        </w:rPr>
        <w:t xml:space="preserve"> “</w:t>
      </w:r>
      <w:r w:rsidRPr="00780314">
        <w:rPr>
          <w:lang w:val="es-ES"/>
        </w:rPr>
        <w:t>x",</w:t>
      </w:r>
      <w:r w:rsidR="00F3142F">
        <w:rPr>
          <w:lang w:val="es-ES"/>
        </w:rPr>
        <w:t xml:space="preserve"> “</w:t>
      </w:r>
      <w:r w:rsidRPr="00780314">
        <w:rPr>
          <w:lang w:val="es-ES"/>
        </w:rPr>
        <w:t>y",</w:t>
      </w:r>
      <w:r w:rsidR="00F3142F">
        <w:rPr>
          <w:lang w:val="es-ES"/>
        </w:rPr>
        <w:t xml:space="preserve"> “</w:t>
      </w:r>
      <w:r w:rsidRPr="00780314">
        <w:rPr>
          <w:lang w:val="es-ES"/>
        </w:rPr>
        <w:t>z</w:t>
      </w:r>
      <w:bookmarkEnd w:id="1648"/>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49" w:name="_Ref397529572"/>
      <w:bookmarkStart w:id="1650" w:name="Figure11"/>
      <w:bookmarkStart w:id="1651" w:name="_Toc3557126"/>
      <w:bookmarkStart w:id="1652" w:name="_Toc34747377"/>
      <w:bookmarkStart w:id="1653" w:name="_Toc76030575"/>
      <w:bookmarkStart w:id="1654" w:name="_Toc94530860"/>
      <w:bookmarkStart w:id="1655" w:name="_Toc101428256"/>
      <w:bookmarkStart w:id="1656" w:name="_Toc155344984"/>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49"/>
      <w:bookmarkEnd w:id="1650"/>
      <w:r w:rsidR="00B00216">
        <w:t xml:space="preserve"> —</w:t>
      </w:r>
      <w:r w:rsidRPr="00F54804">
        <w:t xml:space="preserve"> Welding Position vector direction and length</w:t>
      </w:r>
      <w:bookmarkEnd w:id="1651"/>
      <w:bookmarkEnd w:id="1652"/>
      <w:bookmarkEnd w:id="1653"/>
      <w:bookmarkEnd w:id="1654"/>
      <w:bookmarkEnd w:id="1655"/>
      <w:bookmarkEnd w:id="1656"/>
    </w:p>
    <w:p w14:paraId="3FD74BE5" w14:textId="4FCB254E" w:rsidR="00FC68DB" w:rsidRPr="00BD52D7" w:rsidRDefault="00FC68DB" w:rsidP="000E094F">
      <w:pPr>
        <w:pStyle w:val="berschrift5"/>
      </w:pPr>
      <w:bookmarkStart w:id="1657" w:name="_Toc338939140"/>
      <w:bookmarkStart w:id="1658" w:name="_Toc338939137"/>
      <w:bookmarkStart w:id="1659" w:name="_Toc338938906"/>
      <w:bookmarkStart w:id="1660" w:name="_Toc338939103"/>
      <w:r w:rsidRPr="005C2D94">
        <w:lastRenderedPageBreak/>
        <w:t>Attribute</w:t>
      </w:r>
      <w:r w:rsidR="00F3142F">
        <w:t xml:space="preserve"> “</w:t>
      </w:r>
      <w:r w:rsidRPr="00BD52D7">
        <w:t>reference</w:t>
      </w:r>
      <w:bookmarkEnd w:id="1657"/>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55A0A41E" w:rsidR="00FC68DB" w:rsidRPr="00F54804" w:rsidRDefault="00FC68DB" w:rsidP="000E094F">
      <w:pPr>
        <w:pStyle w:val="berschrift5"/>
      </w:pPr>
      <w:r w:rsidRPr="00F54804">
        <w:t>Attribute</w:t>
      </w:r>
      <w:r w:rsidR="00F3142F">
        <w:t xml:space="preserve"> “</w:t>
      </w:r>
      <w:r w:rsidRPr="00F54804">
        <w:t>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6D171CB4" w:rsidR="00FC68DB" w:rsidRPr="00F54804" w:rsidRDefault="00FC68DB" w:rsidP="00B202D2">
      <w:r w:rsidRPr="00F54804">
        <w:t>In most cases the sections</w:t>
      </w:r>
      <w:r w:rsidR="00F3142F">
        <w:t xml:space="preserve"> “</w:t>
      </w:r>
      <w:r w:rsidRPr="00F54804">
        <w:t>Fillet",</w:t>
      </w:r>
      <w:r w:rsidR="00F3142F">
        <w:t xml:space="preserve"> “</w:t>
      </w:r>
      <w:r w:rsidRPr="00F54804">
        <w:t>HV" and</w:t>
      </w:r>
      <w:r w:rsidR="00F3142F">
        <w:t xml:space="preserve"> “</w:t>
      </w:r>
      <w:r w:rsidRPr="00F54804">
        <w:t>HY" are used in seam weld connections when the head of a sheet is welded on a base sheet. Connections putting two sheet heads together are mostly using the section types</w:t>
      </w:r>
      <w:r w:rsidR="00F3142F">
        <w:t xml:space="preserve"> “</w:t>
      </w:r>
      <w:r w:rsidRPr="00F54804">
        <w:t>I",</w:t>
      </w:r>
      <w:r w:rsidR="00F3142F">
        <w:t xml:space="preserve"> “</w:t>
      </w:r>
      <w:r w:rsidRPr="00F54804">
        <w:t>V",</w:t>
      </w:r>
      <w:r w:rsidR="00F3142F">
        <w:t xml:space="preserve"> “</w:t>
      </w:r>
      <w:r w:rsidRPr="00F54804">
        <w:t>X" and</w:t>
      </w:r>
      <w:r w:rsidR="00F3142F">
        <w:t xml:space="preserve"> “</w:t>
      </w:r>
      <w:r w:rsidRPr="00F54804">
        <w:t>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00A41EA9" w:rsidR="00FC68DB" w:rsidRPr="0013175B" w:rsidRDefault="00FC68DB" w:rsidP="000E094F">
      <w:pPr>
        <w:pStyle w:val="berschrift5"/>
      </w:pPr>
      <w:r w:rsidRPr="00F54804">
        <w:t>Section</w:t>
      </w:r>
      <w:r w:rsidR="00F3142F">
        <w:t xml:space="preserve"> “</w:t>
      </w:r>
      <w:r w:rsidRPr="005C2D94">
        <w:t>I"</w:t>
      </w:r>
      <w:r w:rsidRPr="0013175B">
        <w:t xml:space="preserve"> </w:t>
      </w:r>
    </w:p>
    <w:p w14:paraId="3CC5642F" w14:textId="2BF20105" w:rsidR="00FC68DB" w:rsidRPr="00BD52D7" w:rsidRDefault="00FC68DB" w:rsidP="00B202D2">
      <w:r w:rsidRPr="00F54804">
        <w:t>The section</w:t>
      </w:r>
      <w:r w:rsidR="00F3142F">
        <w:t xml:space="preserve"> “</w:t>
      </w:r>
      <w:r w:rsidRPr="005C2D94">
        <w:t>I" describes the filling of the weld normally on the head sides of a connection. The section is filled completely and may be welded from one or two sides.</w:t>
      </w:r>
      <w:r w:rsidRPr="00BD52D7">
        <w:t xml:space="preserve"> </w:t>
      </w:r>
    </w:p>
    <w:p w14:paraId="7BA14533" w14:textId="30F53E44" w:rsidR="00FC68DB" w:rsidRPr="00F54804" w:rsidRDefault="00FC68DB" w:rsidP="00B202D2">
      <w:r w:rsidRPr="004A6C4F">
        <w:t>Remark:</w:t>
      </w:r>
      <w:r w:rsidRPr="00BD52D7">
        <w:t xml:space="preserve"> Section</w:t>
      </w:r>
      <w:r w:rsidR="00F3142F">
        <w:t xml:space="preserve"> “</w:t>
      </w:r>
      <w:r w:rsidRPr="00BD52D7">
        <w:t>I</w:t>
      </w:r>
      <w:r w:rsidRPr="001668D7">
        <w:t>"</w:t>
      </w:r>
      <w:r w:rsidRPr="00D7391D">
        <w:t xml:space="preserve"> </w:t>
      </w:r>
      <w:r w:rsidR="00964121">
        <w:t>is</w:t>
      </w:r>
      <w:r w:rsidR="00964121" w:rsidRPr="000A1B7B">
        <w:t xml:space="preserve"> </w:t>
      </w:r>
      <w:r w:rsidRPr="000A1B7B">
        <w:t>not be confused with seam weld subtype</w:t>
      </w:r>
      <w:r w:rsidR="00F3142F">
        <w:t xml:space="preserve"> “</w:t>
      </w:r>
      <w:proofErr w:type="spellStart"/>
      <w:r w:rsidRPr="00677AC9">
        <w:rPr>
          <w:rStyle w:val="CodeCharacter"/>
        </w:rPr>
        <w:t>i_weld</w:t>
      </w:r>
      <w:proofErr w:type="spellEnd"/>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74E8A578" w14:textId="1BACA012" w:rsidR="00FC68DB" w:rsidRPr="00BD52D7" w:rsidRDefault="00FC68DB" w:rsidP="000E094F">
      <w:pPr>
        <w:pStyle w:val="berschrift5"/>
      </w:pPr>
      <w:r w:rsidRPr="005C2D94">
        <w:t>Section</w:t>
      </w:r>
      <w:r w:rsidR="00F3142F">
        <w:t xml:space="preserve"> “</w:t>
      </w:r>
      <w:r w:rsidRPr="001E4607">
        <w:t>V</w:t>
      </w:r>
      <w:r w:rsidRPr="00BD52D7">
        <w:t>"</w:t>
      </w:r>
    </w:p>
    <w:p w14:paraId="1C20D4D2" w14:textId="71CF2C00" w:rsidR="00FC68DB" w:rsidRPr="00F54804" w:rsidRDefault="00FC68DB" w:rsidP="00B202D2">
      <w:r w:rsidRPr="000A1B7B">
        <w:t>The section</w:t>
      </w:r>
      <w:r w:rsidR="00F3142F">
        <w:t xml:space="preserve"> “</w:t>
      </w:r>
      <w:r w:rsidRPr="00F54804">
        <w:t>V" describes the one-sided filling of the weld with welding material looking like a</w:t>
      </w:r>
      <w:r w:rsidR="00F3142F">
        <w:t xml:space="preserve"> “</w:t>
      </w:r>
      <w:r w:rsidRPr="00F54804">
        <w:t>V". The weld filling provides full penetration.</w:t>
      </w:r>
    </w:p>
    <w:p w14:paraId="3291493E" w14:textId="7C4A12CB" w:rsidR="00FC68DB" w:rsidRPr="00F54804" w:rsidRDefault="00FC68DB" w:rsidP="000E094F">
      <w:pPr>
        <w:pStyle w:val="berschrift5"/>
      </w:pPr>
      <w:r w:rsidRPr="00F54804">
        <w:t>Section</w:t>
      </w:r>
      <w:r w:rsidR="00F3142F">
        <w:t xml:space="preserve"> “</w:t>
      </w:r>
      <w:r w:rsidRPr="00F54804">
        <w:t>U"</w:t>
      </w:r>
    </w:p>
    <w:p w14:paraId="0AB397E8" w14:textId="6D464503" w:rsidR="00FC68DB" w:rsidRPr="00F54804" w:rsidRDefault="00FC68DB" w:rsidP="00B202D2">
      <w:r w:rsidRPr="00F54804">
        <w:t>The section</w:t>
      </w:r>
      <w:r w:rsidR="00F3142F">
        <w:t xml:space="preserve"> “</w:t>
      </w:r>
      <w:r w:rsidRPr="00F54804">
        <w:t>U" describes the one-sided filling of the weld with welding material looking like a</w:t>
      </w:r>
      <w:r w:rsidR="00F3142F">
        <w:t xml:space="preserve"> “</w:t>
      </w:r>
      <w:r w:rsidRPr="00F54804">
        <w:t>U". The penetration in most cases is less than full penetration.</w:t>
      </w:r>
    </w:p>
    <w:p w14:paraId="26D76497" w14:textId="149D54D8" w:rsidR="00FC68DB" w:rsidRPr="00F54804" w:rsidRDefault="00FC68DB" w:rsidP="000E094F">
      <w:pPr>
        <w:pStyle w:val="berschrift5"/>
      </w:pPr>
      <w:r w:rsidRPr="00F54804">
        <w:t>Section</w:t>
      </w:r>
      <w:r w:rsidR="00F3142F">
        <w:t xml:space="preserve"> “</w:t>
      </w:r>
      <w:r w:rsidRPr="00F54804">
        <w:t>X"</w:t>
      </w:r>
    </w:p>
    <w:p w14:paraId="303ACF5F" w14:textId="4DE52897" w:rsidR="00FC68DB" w:rsidRPr="00F54804" w:rsidRDefault="00FC68DB" w:rsidP="00B202D2">
      <w:r w:rsidRPr="00F54804">
        <w:t>The section</w:t>
      </w:r>
      <w:r w:rsidR="00F3142F">
        <w:t xml:space="preserve"> “</w:t>
      </w:r>
      <w:r w:rsidRPr="00F54804">
        <w:t>X" describes the filling of a two-side weld with welding material looking like an</w:t>
      </w:r>
      <w:r w:rsidR="00F3142F">
        <w:t xml:space="preserve"> “</w:t>
      </w:r>
      <w:r w:rsidRPr="00F54804">
        <w:t>X". The weld filling provides full penetration.</w:t>
      </w:r>
    </w:p>
    <w:p w14:paraId="5B32332C" w14:textId="69760586" w:rsidR="00FC68DB" w:rsidRPr="00F54804" w:rsidRDefault="00FC68DB" w:rsidP="000E094F">
      <w:pPr>
        <w:pStyle w:val="berschrift5"/>
      </w:pPr>
      <w:r w:rsidRPr="00F54804">
        <w:t>Section</w:t>
      </w:r>
      <w:r w:rsidR="00F3142F">
        <w:t xml:space="preserve"> “</w:t>
      </w:r>
      <w:r w:rsidRPr="00F54804">
        <w:t>Y"</w:t>
      </w:r>
    </w:p>
    <w:p w14:paraId="2FE1F9A6" w14:textId="5D734314" w:rsidR="00FC68DB" w:rsidRPr="00F54804" w:rsidRDefault="00FC68DB" w:rsidP="00B202D2">
      <w:r w:rsidRPr="00F54804">
        <w:t>The section</w:t>
      </w:r>
      <w:r w:rsidR="00F3142F">
        <w:t xml:space="preserve"> “</w:t>
      </w:r>
      <w:r w:rsidRPr="00F54804">
        <w:t>Y" describes the one-sided filling of the weld with welding material looking like a</w:t>
      </w:r>
      <w:r w:rsidR="00F3142F">
        <w:t xml:space="preserve"> “</w:t>
      </w:r>
      <w:r w:rsidRPr="00F54804">
        <w:t>v". Only a part of the gap between the welded sheets is filled thus there is no full penetration.</w:t>
      </w:r>
    </w:p>
    <w:p w14:paraId="0B3326E8" w14:textId="3EEE0E42" w:rsidR="00FC68DB" w:rsidRPr="00F54804" w:rsidRDefault="00FC68DB" w:rsidP="000E094F">
      <w:pPr>
        <w:pStyle w:val="berschrift5"/>
      </w:pPr>
      <w:r w:rsidRPr="00F54804">
        <w:lastRenderedPageBreak/>
        <w:t>Section</w:t>
      </w:r>
      <w:r w:rsidR="00F3142F">
        <w:t xml:space="preserve"> “</w:t>
      </w:r>
      <w:r w:rsidRPr="00F54804">
        <w:t>HV"</w:t>
      </w:r>
    </w:p>
    <w:p w14:paraId="44683E57" w14:textId="6B9F62E9" w:rsidR="00FC68DB" w:rsidRPr="00F54804" w:rsidRDefault="00FC68DB" w:rsidP="00B202D2">
      <w:r w:rsidRPr="00F54804">
        <w:t>The section</w:t>
      </w:r>
      <w:r w:rsidR="00F3142F">
        <w:t xml:space="preserve"> “</w:t>
      </w:r>
      <w:r w:rsidRPr="00F54804">
        <w:t>HV" describes the filling of a one-sided weld with a full penetration. The welded sheet is normally be phased to take full advantage of the full penetration.</w:t>
      </w:r>
    </w:p>
    <w:p w14:paraId="6E2C61F3" w14:textId="5D1DC0A3" w:rsidR="00FC68DB" w:rsidRPr="00F54804" w:rsidRDefault="00FC68DB" w:rsidP="000E094F">
      <w:pPr>
        <w:pStyle w:val="berschrift5"/>
      </w:pPr>
      <w:r w:rsidRPr="00F54804">
        <w:t>Section</w:t>
      </w:r>
      <w:r w:rsidR="00F3142F">
        <w:t xml:space="preserve"> “</w:t>
      </w:r>
      <w:r w:rsidRPr="00F54804">
        <w:t>HY"</w:t>
      </w:r>
    </w:p>
    <w:p w14:paraId="37B69905" w14:textId="53A9D0F9" w:rsidR="00FC68DB" w:rsidRPr="00F54804" w:rsidRDefault="00FC68DB" w:rsidP="00B202D2">
      <w:pPr>
        <w:keepNext/>
      </w:pPr>
      <w:r w:rsidRPr="00F54804">
        <w:t>The section</w:t>
      </w:r>
      <w:r w:rsidR="00F3142F">
        <w:t xml:space="preserve"> “</w:t>
      </w:r>
      <w:r w:rsidRPr="00F54804">
        <w:t>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2D85E661" w:rsidR="00FC68DB" w:rsidRPr="00F54804" w:rsidRDefault="00FC68DB" w:rsidP="000E094F">
      <w:pPr>
        <w:pStyle w:val="berschrift5"/>
      </w:pPr>
      <w:r w:rsidRPr="00F54804">
        <w:t>Section</w:t>
      </w:r>
      <w:r w:rsidR="00F3142F">
        <w:t xml:space="preserve"> “</w:t>
      </w:r>
      <w:r w:rsidRPr="00F54804">
        <w:t>Fillet"</w:t>
      </w:r>
    </w:p>
    <w:p w14:paraId="2698C64B" w14:textId="33407081" w:rsidR="00FC68DB" w:rsidRPr="00F54804" w:rsidRDefault="00FC68DB" w:rsidP="00B202D2">
      <w:r w:rsidRPr="00F54804">
        <w:t>The section</w:t>
      </w:r>
      <w:r w:rsidR="00F3142F">
        <w:t xml:space="preserve"> “</w:t>
      </w:r>
      <w:r w:rsidRPr="00F54804">
        <w:t>Fillet" describes a one-sided welding placed on the outside of the welded sheets. Depending on the sheet thicknesses there might be a penetration.</w:t>
      </w:r>
    </w:p>
    <w:p w14:paraId="4DFBF5CD" w14:textId="1CE611B6" w:rsidR="00FC68DB" w:rsidRPr="00F54804" w:rsidRDefault="00FC68DB" w:rsidP="000E094F">
      <w:pPr>
        <w:pStyle w:val="berschrift5"/>
      </w:pPr>
      <w:r w:rsidRPr="00F54804">
        <w:t>Section</w:t>
      </w:r>
      <w:r w:rsidR="00F3142F">
        <w:t xml:space="preserve"> “</w:t>
      </w:r>
      <w:r w:rsidRPr="00F54804">
        <w:t>Radius"</w:t>
      </w:r>
    </w:p>
    <w:p w14:paraId="5611890C" w14:textId="24D4A41B" w:rsidR="00FC68DB" w:rsidRPr="00F54804" w:rsidRDefault="00FC68DB" w:rsidP="00B202D2">
      <w:r w:rsidRPr="00F54804">
        <w:t>The section</w:t>
      </w:r>
      <w:r w:rsidR="00F3142F">
        <w:t xml:space="preserve"> “</w:t>
      </w:r>
      <w:r w:rsidRPr="00F54804">
        <w:t>Radius" describes a special case where the welding material looks like a circle but not filling the complete gap between the welded sheets. In most cases there is no full penetration.</w:t>
      </w:r>
      <w:r w:rsidR="001C7CD1">
        <w:t xml:space="preserve"> </w:t>
      </w:r>
    </w:p>
    <w:p w14:paraId="79C36773" w14:textId="3117031D" w:rsidR="00FC68DB" w:rsidRPr="00F54804" w:rsidRDefault="00FC68DB" w:rsidP="000E094F">
      <w:pPr>
        <w:pStyle w:val="berschrift5"/>
      </w:pPr>
      <w:r w:rsidRPr="00F54804">
        <w:t>Attribute</w:t>
      </w:r>
      <w:r w:rsidR="00F3142F">
        <w:t xml:space="preserve"> “</w:t>
      </w:r>
      <w:r w:rsidRPr="00F54804">
        <w:t>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42B59D8E" w:rsidR="00FC68DB" w:rsidRPr="00BD52D7" w:rsidRDefault="00FC68DB" w:rsidP="000E094F">
      <w:pPr>
        <w:pStyle w:val="berschrift5"/>
      </w:pPr>
      <w:r w:rsidRPr="00BD52D7">
        <w:t>Attribute</w:t>
      </w:r>
      <w:r w:rsidR="00F3142F">
        <w:t xml:space="preserve"> “</w:t>
      </w:r>
      <w:r w:rsidRPr="00BD52D7">
        <w:t>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21BEF431" w:rsidR="00FC68DB" w:rsidRPr="00BD52D7" w:rsidRDefault="00FC68DB" w:rsidP="000E094F">
      <w:pPr>
        <w:pStyle w:val="berschrift5"/>
      </w:pPr>
      <w:r w:rsidRPr="005C2D94">
        <w:t>Attribute</w:t>
      </w:r>
      <w:r w:rsidR="00F3142F">
        <w:t xml:space="preserv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2D348C7" w:rsidR="00FC68DB" w:rsidRPr="00F54804" w:rsidRDefault="00FC68DB" w:rsidP="000E094F">
      <w:pPr>
        <w:pStyle w:val="berschrift5"/>
      </w:pPr>
      <w:bookmarkStart w:id="1661" w:name="_Ref132201536"/>
      <w:r w:rsidRPr="00F54804">
        <w:t>Attribute</w:t>
      </w:r>
      <w:r w:rsidR="00F3142F">
        <w:t xml:space="preserve"> “</w:t>
      </w:r>
      <w:r w:rsidRPr="00F54804">
        <w:t>filler"</w:t>
      </w:r>
      <w:bookmarkEnd w:id="1661"/>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34C53998" w:rsidR="00BC532A" w:rsidRPr="00BD52D7" w:rsidRDefault="00BC532A" w:rsidP="001640C5">
      <w:pPr>
        <w:pStyle w:val="Beschriftung"/>
        <w:keepNext/>
        <w:keepLines/>
      </w:pPr>
      <w:bookmarkStart w:id="1662"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r w:rsidR="0025265B">
        <w:t xml:space="preserve"> —</w:t>
      </w:r>
      <w:r w:rsidR="0025265B" w:rsidRPr="00F54804">
        <w:t xml:space="preserve"> </w:t>
      </w:r>
      <w:r w:rsidRPr="00F54804">
        <w:t>Default values of attribute</w:t>
      </w:r>
      <w:r w:rsidR="00F3142F">
        <w:t xml:space="preserve"> “</w:t>
      </w:r>
      <w:r w:rsidRPr="00F54804">
        <w:t>filler", dependent from attribute</w:t>
      </w:r>
      <w:r w:rsidR="00F3142F">
        <w:t xml:space="preserve"> “</w:t>
      </w:r>
      <w:r w:rsidRPr="00F54804">
        <w:t>technology"</w:t>
      </w:r>
      <w:bookmarkEnd w:id="1662"/>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52C9A421" w:rsidR="00FC68DB" w:rsidRPr="00F667E5" w:rsidRDefault="00FC68DB" w:rsidP="00B202D2">
            <w:pPr>
              <w:keepNext/>
              <w:rPr>
                <w:b/>
              </w:rPr>
            </w:pPr>
            <w:r w:rsidRPr="00F667E5">
              <w:rPr>
                <w:b/>
              </w:rPr>
              <w:t>Attribute value</w:t>
            </w:r>
            <w:r w:rsidR="00F3142F">
              <w:rPr>
                <w:b/>
              </w:rPr>
              <w:t xml:space="preserve"> “</w:t>
            </w:r>
            <w:r w:rsidRPr="00F667E5">
              <w:rPr>
                <w:b/>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4E594321" w:rsidR="00FC68DB" w:rsidRPr="00F667E5" w:rsidRDefault="00FC68DB" w:rsidP="00B202D2">
            <w:pPr>
              <w:keepNext/>
              <w:rPr>
                <w:b/>
              </w:rPr>
            </w:pPr>
            <w:r w:rsidRPr="00F667E5">
              <w:rPr>
                <w:b/>
              </w:rPr>
              <w:t>Default value</w:t>
            </w:r>
            <w:r w:rsidR="00F3142F">
              <w:rPr>
                <w:b/>
              </w:rPr>
              <w:t xml:space="preserve"> “</w:t>
            </w:r>
            <w:r w:rsidRPr="00F667E5">
              <w:rPr>
                <w:b/>
              </w:rPr>
              <w:t>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B57DBEF" w:rsidR="00FC68DB" w:rsidRPr="00F54804" w:rsidRDefault="00FC68DB" w:rsidP="000E094F">
      <w:pPr>
        <w:pStyle w:val="berschrift5"/>
      </w:pPr>
      <w:bookmarkStart w:id="1663" w:name="_Toc338939148"/>
      <w:bookmarkStart w:id="1664" w:name="_Toc288196499"/>
      <w:bookmarkStart w:id="1665" w:name="_Toc288200801"/>
      <w:bookmarkEnd w:id="1658"/>
      <w:bookmarkEnd w:id="1659"/>
      <w:bookmarkEnd w:id="1660"/>
      <w:r w:rsidRPr="005C2D94">
        <w:lastRenderedPageBreak/>
        <w:t>Attribute</w:t>
      </w:r>
      <w:r w:rsidR="00F3142F">
        <w:t xml:space="preserve"> “</w:t>
      </w:r>
      <w:proofErr w:type="spellStart"/>
      <w:r w:rsidRPr="005C2D94">
        <w:t>filler</w:t>
      </w:r>
      <w:r w:rsidRPr="0013175B">
        <w:t>_material</w:t>
      </w:r>
      <w:proofErr w:type="spellEnd"/>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56654840" w:rsidR="00FC68DB" w:rsidRPr="005C2D94" w:rsidRDefault="00FC68DB" w:rsidP="000E094F">
      <w:pPr>
        <w:pStyle w:val="berschrift5"/>
      </w:pPr>
      <w:r w:rsidRPr="00F54804">
        <w:t>Attribute</w:t>
      </w:r>
      <w:r w:rsidR="00F3142F">
        <w:t xml:space="preserve"> “</w:t>
      </w:r>
      <w:r w:rsidRPr="005C2D94">
        <w:t>shape</w:t>
      </w:r>
      <w:bookmarkEnd w:id="1663"/>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E31AF6D"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00F3142F">
        <w:rPr>
          <w:rFonts w:cs="Calibri"/>
          <w:lang w:eastAsia="en-GB"/>
        </w:rPr>
        <w:t xml:space="preserve"> “</w:t>
      </w:r>
      <w:r w:rsidRPr="00BD52D7">
        <w:rPr>
          <w:rFonts w:cs="Calibri"/>
          <w:lang w:eastAsia="en-GB"/>
        </w:rPr>
        <w:t>segment of a circle",</w:t>
      </w:r>
      <w:r w:rsidR="00F3142F">
        <w:rPr>
          <w:rFonts w:cs="Calibri"/>
          <w:lang w:eastAsia="en-GB"/>
        </w:rPr>
        <w:t xml:space="preserve"> “</w:t>
      </w:r>
      <w:r w:rsidRPr="00BD52D7">
        <w:rPr>
          <w:rFonts w:cs="Calibri"/>
          <w:lang w:eastAsia="en-GB"/>
        </w:rPr>
        <w:t xml:space="preserve">parabolic" etc., nor how big the deviation from straight </w:t>
      </w:r>
      <w:r w:rsidRPr="00180E1D">
        <w:t>shape is.</w:t>
      </w:r>
    </w:p>
    <w:p w14:paraId="4EB43F9F" w14:textId="00037C0D" w:rsidR="00FC68DB" w:rsidRPr="00F54804" w:rsidRDefault="00FC68DB" w:rsidP="000E094F">
      <w:pPr>
        <w:pStyle w:val="berschrift5"/>
      </w:pPr>
      <w:bookmarkStart w:id="1666" w:name="_Toc338939149"/>
      <w:r w:rsidRPr="00F54804">
        <w:t>Attribute</w:t>
      </w:r>
      <w:r w:rsidR="00F3142F">
        <w:t xml:space="preserve"> “</w:t>
      </w:r>
      <w:r w:rsidRPr="00F54804">
        <w:t>penetration</w:t>
      </w:r>
      <w:bookmarkEnd w:id="1664"/>
      <w:bookmarkEnd w:id="1665"/>
      <w:bookmarkEnd w:id="1666"/>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67" w:name="ModelizationWeldDefinition"/>
      <w:bookmarkStart w:id="1668" w:name="WeldDefinition"/>
      <w:bookmarkStart w:id="1669" w:name="WeldDefinitionButtWeld"/>
      <w:bookmarkStart w:id="1670" w:name="_Toc288200762"/>
      <w:bookmarkStart w:id="1671" w:name="_Toc338939106"/>
      <w:bookmarkStart w:id="1672" w:name="_Toc3557012"/>
      <w:bookmarkStart w:id="1673" w:name="_Toc34747262"/>
      <w:bookmarkStart w:id="1674" w:name="_Toc77102081"/>
      <w:bookmarkStart w:id="1675" w:name="_Toc155344894"/>
      <w:bookmarkStart w:id="1676" w:name="_Toc288196464"/>
      <w:bookmarkEnd w:id="1667"/>
      <w:bookmarkEnd w:id="1668"/>
      <w:bookmarkEnd w:id="1669"/>
      <w:r w:rsidRPr="00F54804">
        <w:t xml:space="preserve">Butt </w:t>
      </w:r>
      <w:bookmarkEnd w:id="1670"/>
      <w:r w:rsidRPr="00F54804">
        <w:t>Joint</w:t>
      </w:r>
      <w:bookmarkEnd w:id="1671"/>
      <w:bookmarkEnd w:id="1672"/>
      <w:bookmarkEnd w:id="1673"/>
      <w:bookmarkEnd w:id="1674"/>
      <w:bookmarkEnd w:id="1675"/>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77" w:name="_Toc3557013"/>
      <w:bookmarkStart w:id="1678" w:name="_Toc34747263"/>
      <w:bookmarkStart w:id="1679" w:name="_Toc77102082"/>
      <w:r w:rsidRPr="00F54804">
        <w:t>Sheet Parameters</w:t>
      </w:r>
      <w:bookmarkEnd w:id="1677"/>
      <w:bookmarkEnd w:id="1678"/>
      <w:bookmarkEnd w:id="1679"/>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680" w:name="_Toc155344985"/>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680"/>
    </w:p>
    <w:p w14:paraId="21B77D6F" w14:textId="4AAC1420" w:rsidR="00FC68DB" w:rsidRPr="005C2D94" w:rsidRDefault="00854D07">
      <w:pPr>
        <w:pStyle w:val="berschrift4"/>
      </w:pPr>
      <w:bookmarkStart w:id="1681" w:name="_Toc3557014"/>
      <w:bookmarkStart w:id="1682" w:name="_Toc34747264"/>
      <w:bookmarkStart w:id="1683" w:name="_Toc77102083"/>
      <w:r>
        <w:rPr>
          <w:noProof/>
        </w:rPr>
        <w:lastRenderedPageBreak/>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81"/>
      <w:bookmarkEnd w:id="1682"/>
      <w:bookmarkEnd w:id="1683"/>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684" w:name="_Toc155344986"/>
      <w:r>
        <w:t xml:space="preserve">Figure </w:t>
      </w:r>
      <w:r>
        <w:fldChar w:fldCharType="begin"/>
      </w:r>
      <w:r>
        <w:instrText xml:space="preserve"> SEQ Figure \* ARABIC </w:instrText>
      </w:r>
      <w:r>
        <w:fldChar w:fldCharType="separate"/>
      </w:r>
      <w:r w:rsidR="00AE3F08">
        <w:rPr>
          <w:noProof/>
        </w:rPr>
        <w:t>55</w:t>
      </w:r>
      <w:r>
        <w:fldChar w:fldCharType="end"/>
      </w:r>
      <w:r>
        <w:t>— Butt Joint Weld parameters</w:t>
      </w:r>
      <w:bookmarkEnd w:id="1684"/>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31B2690A" w:rsidR="0025265B" w:rsidRPr="005C2D94" w:rsidRDefault="0025265B" w:rsidP="001640C5">
      <w:pPr>
        <w:pStyle w:val="Beschriftung"/>
        <w:keepNext/>
        <w:keepLines/>
      </w:pPr>
      <w:bookmarkStart w:id="1685"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r w:rsidR="00916E78">
        <w:t xml:space="preserve"> —</w:t>
      </w:r>
      <w:r w:rsidR="00916E78" w:rsidRPr="00F54804">
        <w:t xml:space="preserve"> </w:t>
      </w:r>
      <w:r w:rsidRPr="00F54804">
        <w:t>Parameters of Butt Joint Weld</w:t>
      </w:r>
      <w:bookmarkEnd w:id="168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86" w:name="_Toc338939151"/>
      <w:bookmarkStart w:id="1687" w:name="_Toc3557015"/>
      <w:bookmarkStart w:id="1688" w:name="_Toc34747265"/>
      <w:bookmarkStart w:id="1689" w:name="_Toc77102084"/>
      <w:r w:rsidRPr="000A1B7B">
        <w:t>Attributes</w:t>
      </w:r>
      <w:bookmarkEnd w:id="1686"/>
      <w:bookmarkEnd w:id="1687"/>
      <w:bookmarkEnd w:id="1688"/>
      <w:bookmarkEnd w:id="1689"/>
    </w:p>
    <w:p w14:paraId="75987F07" w14:textId="34226DE9" w:rsidR="00FC68DB" w:rsidRPr="00F54804" w:rsidRDefault="00FC68DB" w:rsidP="000E094F">
      <w:pPr>
        <w:pStyle w:val="berschrift5"/>
      </w:pPr>
      <w:bookmarkStart w:id="1690" w:name="_Toc338939153"/>
      <w:r w:rsidRPr="00F54804">
        <w:t>Attribute</w:t>
      </w:r>
      <w:r w:rsidR="00F3142F">
        <w:t xml:space="preserve"> “</w:t>
      </w:r>
      <w:r w:rsidRPr="00F54804">
        <w:t>base</w:t>
      </w:r>
      <w:bookmarkEnd w:id="1690"/>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3D8CB13E" w:rsidR="00FC68DB" w:rsidRPr="00F54804" w:rsidRDefault="00FC68DB" w:rsidP="000E094F">
      <w:pPr>
        <w:pStyle w:val="berschrift5"/>
      </w:pPr>
      <w:bookmarkStart w:id="1691" w:name="_Toc338939154"/>
      <w:r w:rsidRPr="00F54804">
        <w:t>Attribute</w:t>
      </w:r>
      <w:r w:rsidR="00F3142F">
        <w:t xml:space="preserve"> “</w:t>
      </w:r>
      <w:r w:rsidRPr="00F54804">
        <w:t>technology</w:t>
      </w:r>
      <w:bookmarkEnd w:id="1691"/>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CE27B82" w:rsidR="00FC68DB" w:rsidRPr="001E4607" w:rsidRDefault="00FC68DB">
      <w:pPr>
        <w:pStyle w:val="berschrift4"/>
      </w:pPr>
      <w:bookmarkStart w:id="1692" w:name="_Toc288196505"/>
      <w:bookmarkStart w:id="1693" w:name="_Toc288200807"/>
      <w:bookmarkStart w:id="1694" w:name="_Toc338939155"/>
      <w:bookmarkStart w:id="1695" w:name="_Toc3557016"/>
      <w:bookmarkStart w:id="1696" w:name="_Toc34747266"/>
      <w:bookmarkStart w:id="1697" w:name="_Toc77102085"/>
      <w:r w:rsidRPr="00F54804">
        <w:t>Element</w:t>
      </w:r>
      <w:r w:rsidR="00F3142F">
        <w:t xml:space="preserve"> “</w:t>
      </w:r>
      <w:proofErr w:type="spellStart"/>
      <w:r w:rsidRPr="005C2D94">
        <w:t>weld_position</w:t>
      </w:r>
      <w:bookmarkEnd w:id="1692"/>
      <w:bookmarkEnd w:id="1693"/>
      <w:bookmarkEnd w:id="1694"/>
      <w:bookmarkEnd w:id="1695"/>
      <w:proofErr w:type="spellEnd"/>
      <w:r w:rsidRPr="005C2D94">
        <w:t>"</w:t>
      </w:r>
      <w:bookmarkEnd w:id="1696"/>
      <w:bookmarkEnd w:id="1697"/>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7D403566" w:rsidR="0025265B" w:rsidRPr="00F54804" w:rsidRDefault="0025265B" w:rsidP="001640C5">
      <w:pPr>
        <w:pStyle w:val="Beschriftung"/>
        <w:keepNext/>
        <w:keepLines/>
      </w:pPr>
      <w:bookmarkStart w:id="1698" w:name="_Toc156173603"/>
      <w:r w:rsidRPr="00F54804">
        <w:lastRenderedPageBreak/>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4CD0F21C" w:rsidR="00FC68DB" w:rsidRPr="00780314" w:rsidRDefault="00FC68DB" w:rsidP="000E094F">
      <w:pPr>
        <w:pStyle w:val="berschrift5"/>
        <w:rPr>
          <w:lang w:val="es-ES"/>
        </w:rPr>
      </w:pPr>
      <w:bookmarkStart w:id="1699" w:name="_Toc288196507"/>
      <w:bookmarkStart w:id="1700" w:name="_Toc288200809"/>
      <w:bookmarkStart w:id="1701" w:name="_Toc338939157"/>
      <w:proofErr w:type="spellStart"/>
      <w:r w:rsidRPr="00780314">
        <w:rPr>
          <w:lang w:val="es-ES"/>
        </w:rPr>
        <w:t>Attributes</w:t>
      </w:r>
      <w:proofErr w:type="spellEnd"/>
      <w:r w:rsidR="00F3142F">
        <w:rPr>
          <w:lang w:val="es-ES"/>
        </w:rPr>
        <w:t xml:space="preserve"> “</w:t>
      </w:r>
      <w:r w:rsidRPr="00780314">
        <w:rPr>
          <w:lang w:val="es-ES"/>
        </w:rPr>
        <w:t>u, x, y, z, reference"</w:t>
      </w:r>
    </w:p>
    <w:p w14:paraId="1768CA5A" w14:textId="6E50F3A8"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2A2790C0" w14:textId="174613B5" w:rsidR="00FC68DB" w:rsidRPr="00BD52D7" w:rsidRDefault="00FC68DB" w:rsidP="000E094F">
      <w:pPr>
        <w:pStyle w:val="berschrift5"/>
      </w:pPr>
      <w:r w:rsidRPr="005C2D94">
        <w:t>Attribute</w:t>
      </w:r>
      <w:r w:rsidR="00F3142F">
        <w:t xml:space="preserve"> “</w:t>
      </w:r>
      <w:r w:rsidRPr="001E4607">
        <w:t>section</w:t>
      </w:r>
      <w:bookmarkEnd w:id="1699"/>
      <w:bookmarkEnd w:id="1700"/>
      <w:bookmarkEnd w:id="1701"/>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1445719"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50B68CE9" w:rsidR="000E094F" w:rsidRPr="00BD52D7" w:rsidRDefault="000E094F" w:rsidP="000E094F">
      <w:pPr>
        <w:pStyle w:val="berschrift5"/>
      </w:pPr>
      <w:bookmarkStart w:id="1702" w:name="_Toc338939158"/>
      <w:r w:rsidRPr="005C2D94">
        <w:t>Attribute</w:t>
      </w:r>
      <w:r w:rsidR="00F3142F">
        <w:t xml:space="preserve"> “</w:t>
      </w:r>
      <w:r>
        <w:t>width</w:t>
      </w:r>
      <w:r w:rsidRPr="00BD52D7">
        <w:t>"</w:t>
      </w:r>
    </w:p>
    <w:bookmarkEnd w:id="1702"/>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296A1BEE" w:rsidR="00FC68DB" w:rsidRPr="00F54804" w:rsidRDefault="00FC68DB" w:rsidP="000E094F">
      <w:pPr>
        <w:pStyle w:val="berschrift5"/>
      </w:pPr>
      <w:bookmarkStart w:id="1703" w:name="_Toc338939159"/>
      <w:r w:rsidRPr="000A1B7B">
        <w:t>Attribute</w:t>
      </w:r>
      <w:r w:rsidR="00F3142F">
        <w:t xml:space="preserve"> “</w:t>
      </w:r>
      <w:r w:rsidRPr="00F54804">
        <w:t>filler</w:t>
      </w:r>
      <w:bookmarkEnd w:id="1703"/>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C49DCC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6C0CEBA0" w14:textId="3338BB25" w:rsidR="00FC68DB" w:rsidRPr="005C2D94" w:rsidRDefault="00FC68DB" w:rsidP="000E094F">
      <w:pPr>
        <w:pStyle w:val="berschrift5"/>
      </w:pPr>
      <w:r w:rsidRPr="00BD52D7">
        <w:t>Attribute</w:t>
      </w:r>
      <w:r w:rsidR="00F3142F">
        <w:t xml:space="preserv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lastRenderedPageBreak/>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704" w:name="WeldDefinitionCornerWeld"/>
      <w:bookmarkStart w:id="1705" w:name="_Toc288200763"/>
      <w:bookmarkStart w:id="1706" w:name="_Toc338939107"/>
      <w:bookmarkEnd w:id="1704"/>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4B60D430" w:rsidR="00FC68DB" w:rsidRPr="00AB0A9A" w:rsidRDefault="00FC68DB">
      <w:pPr>
        <w:pStyle w:val="berschrift4"/>
      </w:pPr>
      <w:bookmarkStart w:id="1707" w:name="_Toc414263397"/>
      <w:bookmarkStart w:id="1708" w:name="_Toc3557017"/>
      <w:bookmarkStart w:id="1709" w:name="_Toc34747267"/>
      <w:bookmarkStart w:id="1710" w:name="_Toc77102086"/>
      <w:bookmarkEnd w:id="1707"/>
      <w:r w:rsidRPr="00AB0A9A">
        <w:t>Element</w:t>
      </w:r>
      <w:r w:rsidR="00F3142F">
        <w:t xml:space="preserve"> “</w:t>
      </w:r>
      <w:proofErr w:type="spellStart"/>
      <w:r w:rsidRPr="00AB0A9A">
        <w:t>sheet_parameter</w:t>
      </w:r>
      <w:bookmarkEnd w:id="1708"/>
      <w:proofErr w:type="spellEnd"/>
      <w:r w:rsidRPr="00AB0A9A">
        <w:t>"</w:t>
      </w:r>
      <w:bookmarkEnd w:id="1709"/>
      <w:bookmarkEnd w:id="1710"/>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06B76AA4" w:rsidR="0025265B" w:rsidRPr="00AB0A9A" w:rsidRDefault="0025265B" w:rsidP="001640C5">
      <w:pPr>
        <w:pStyle w:val="Beschriftung"/>
        <w:keepNext/>
        <w:keepLines/>
      </w:pPr>
      <w:bookmarkStart w:id="1711"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7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12" w:name="_Toc3557018"/>
      <w:bookmarkStart w:id="1713" w:name="_Toc34747268"/>
      <w:bookmarkStart w:id="1714" w:name="_Toc77102087"/>
      <w:bookmarkStart w:id="1715" w:name="_Toc155344895"/>
      <w:r w:rsidRPr="00F54804">
        <w:t>Corner Weld</w:t>
      </w:r>
      <w:bookmarkEnd w:id="1705"/>
      <w:bookmarkEnd w:id="1706"/>
      <w:bookmarkEnd w:id="1712"/>
      <w:bookmarkEnd w:id="1713"/>
      <w:bookmarkEnd w:id="1714"/>
      <w:bookmarkEnd w:id="1715"/>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716" w:name="_Toc34747269"/>
      <w:bookmarkStart w:id="1717" w:name="_Toc77102088"/>
      <w:bookmarkStart w:id="1718" w:name="_Toc3557019"/>
      <w:r w:rsidRPr="00F54804">
        <w:lastRenderedPageBreak/>
        <w:t>Simple Corner Weld</w:t>
      </w:r>
      <w:bookmarkEnd w:id="1716"/>
      <w:bookmarkEnd w:id="1717"/>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718"/>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719" w:name="_Toc155344987"/>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719"/>
    </w:p>
    <w:p w14:paraId="60FF600B" w14:textId="6E010867" w:rsidR="00FC68DB" w:rsidRPr="005C2D94" w:rsidRDefault="00FC68DB" w:rsidP="000E094F">
      <w:pPr>
        <w:pStyle w:val="berschrift5"/>
      </w:pPr>
      <w:bookmarkStart w:id="1720" w:name="_Toc3557020"/>
      <w:r w:rsidRPr="005C2D94">
        <w:t>Weld Parameters</w:t>
      </w:r>
      <w:bookmarkEnd w:id="1720"/>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721" w:name="_Toc155344988"/>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721"/>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50" o:title=""/>
          </v:shape>
          <o:OLEObject Type="Embed" ProgID="Equation.3" ShapeID="_x0000_i1026" DrawAspect="Content" ObjectID="_1768319351" r:id="rId151"/>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3B26AEEB" w:rsidR="0025265B" w:rsidRPr="00F54804" w:rsidRDefault="0025265B" w:rsidP="001640C5">
      <w:pPr>
        <w:pStyle w:val="Beschriftung"/>
        <w:keepNext/>
        <w:keepLines/>
      </w:pPr>
      <w:bookmarkStart w:id="1722"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r w:rsidR="00916E78">
        <w:t xml:space="preserve"> —</w:t>
      </w:r>
      <w:r w:rsidR="00916E78" w:rsidRPr="00F54804">
        <w:t xml:space="preserve"> </w:t>
      </w:r>
      <w:r w:rsidRPr="00F54804">
        <w:t>Parameters of Simple Corner Weld</w:t>
      </w:r>
      <w:bookmarkEnd w:id="17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723" w:name="_Toc34747270"/>
      <w:bookmarkStart w:id="1724" w:name="_Toc77102089"/>
      <w:r w:rsidRPr="000A1B7B">
        <w:t>Double Corner Weld</w:t>
      </w:r>
      <w:bookmarkEnd w:id="1723"/>
      <w:bookmarkEnd w:id="1724"/>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96DAC541-7B7A-43D3-8B79-37D633B846F1}">
                                <asvg:svgBlip xmlns:asvg="http://schemas.microsoft.com/office/drawing/2016/SVG/main" r:embed="rId155"/>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725" w:name="_Toc76030580"/>
            <w:bookmarkStart w:id="1726" w:name="_Toc94530865"/>
            <w:bookmarkStart w:id="1727" w:name="_Toc101428261"/>
            <w:bookmarkStart w:id="1728"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725"/>
            <w:bookmarkEnd w:id="1726"/>
            <w:bookmarkEnd w:id="1727"/>
            <w:bookmarkEnd w:id="1728"/>
          </w:p>
        </w:tc>
        <w:tc>
          <w:tcPr>
            <w:tcW w:w="4605" w:type="dxa"/>
            <w:shd w:val="clear" w:color="auto" w:fill="auto"/>
          </w:tcPr>
          <w:p w14:paraId="37E17878" w14:textId="4100B810" w:rsidR="00FC68DB" w:rsidRPr="0013175B" w:rsidRDefault="00FC68DB" w:rsidP="00B202D2">
            <w:pPr>
              <w:jc w:val="center"/>
              <w:rPr>
                <w:b/>
                <w:bCs/>
              </w:rPr>
            </w:pPr>
            <w:bookmarkStart w:id="1729" w:name="_Toc76030581"/>
            <w:bookmarkStart w:id="1730" w:name="_Toc94530866"/>
            <w:bookmarkStart w:id="1731" w:name="_Toc101428262"/>
            <w:bookmarkStart w:id="1732"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29"/>
            <w:bookmarkEnd w:id="1730"/>
            <w:bookmarkEnd w:id="1731"/>
            <w:bookmarkEnd w:id="1732"/>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style="width:57.75pt;height:36pt" o:ole="">
            <v:imagedata r:id="rId150" o:title=""/>
          </v:shape>
          <o:OLEObject Type="Embed" ProgID="Equation.3" ShapeID="_x0000_i1027" DrawAspect="Content" ObjectID="_1768319352" r:id="rId156"/>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F3DBC77" w:rsidR="0025265B" w:rsidRPr="00F54804" w:rsidRDefault="0025265B" w:rsidP="001640C5">
      <w:pPr>
        <w:pStyle w:val="Beschriftung"/>
        <w:keepNext/>
        <w:keepLines/>
      </w:pPr>
      <w:bookmarkStart w:id="1733"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r w:rsidR="00916E78">
        <w:t xml:space="preserve"> —</w:t>
      </w:r>
      <w:r w:rsidR="00916E78" w:rsidRPr="00F54804">
        <w:t xml:space="preserve"> </w:t>
      </w:r>
      <w:r w:rsidRPr="00F54804">
        <w:t>Parameters of Double Corner Weld</w:t>
      </w:r>
      <w:bookmarkEnd w:id="173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34" w:name="_Toc338939161"/>
      <w:bookmarkStart w:id="1735" w:name="_Toc3557021"/>
      <w:bookmarkStart w:id="1736" w:name="_Toc34747271"/>
      <w:bookmarkStart w:id="1737" w:name="_Toc77102090"/>
      <w:r w:rsidRPr="00BD52D7">
        <w:t>Attributes</w:t>
      </w:r>
      <w:bookmarkEnd w:id="1734"/>
      <w:bookmarkEnd w:id="1735"/>
      <w:bookmarkEnd w:id="1736"/>
      <w:bookmarkEnd w:id="1737"/>
    </w:p>
    <w:p w14:paraId="117D2FF0" w14:textId="44635341" w:rsidR="00FC68DB" w:rsidRPr="00F54804" w:rsidRDefault="00FC68DB" w:rsidP="000E094F">
      <w:pPr>
        <w:pStyle w:val="berschrift5"/>
      </w:pPr>
      <w:bookmarkStart w:id="1738" w:name="_Toc338939163"/>
      <w:r w:rsidRPr="000A1B7B">
        <w:t>Attribute</w:t>
      </w:r>
      <w:r w:rsidR="00F3142F">
        <w:t xml:space="preserve"> “</w:t>
      </w:r>
      <w:r w:rsidRPr="00F54804">
        <w:t>base</w:t>
      </w:r>
      <w:bookmarkEnd w:id="1738"/>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4222613E" w:rsidR="00FC68DB" w:rsidRPr="00F54804" w:rsidRDefault="00FC68DB" w:rsidP="000E094F">
      <w:pPr>
        <w:pStyle w:val="berschrift5"/>
      </w:pPr>
      <w:bookmarkStart w:id="1739" w:name="_Toc338939164"/>
      <w:r w:rsidRPr="00F54804">
        <w:t>Attribute</w:t>
      </w:r>
      <w:r w:rsidR="00F3142F">
        <w:t xml:space="preserve"> “</w:t>
      </w:r>
      <w:r w:rsidRPr="00F54804">
        <w:t>technology</w:t>
      </w:r>
      <w:bookmarkEnd w:id="1739"/>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66AC1A64" w:rsidR="00FC68DB" w:rsidRPr="001E4607" w:rsidRDefault="00FC68DB">
      <w:pPr>
        <w:pStyle w:val="berschrift4"/>
      </w:pPr>
      <w:bookmarkStart w:id="1740" w:name="_Toc338939165"/>
      <w:bookmarkStart w:id="1741" w:name="_Toc3557022"/>
      <w:bookmarkStart w:id="1742" w:name="_Toc34747272"/>
      <w:bookmarkStart w:id="1743" w:name="_Toc77102091"/>
      <w:r w:rsidRPr="00F54804">
        <w:t>Element</w:t>
      </w:r>
      <w:r w:rsidR="00F3142F">
        <w:t xml:space="preserve"> “</w:t>
      </w:r>
      <w:proofErr w:type="spellStart"/>
      <w:r w:rsidRPr="005C2D94">
        <w:t>weld_position</w:t>
      </w:r>
      <w:bookmarkEnd w:id="1740"/>
      <w:bookmarkEnd w:id="1741"/>
      <w:proofErr w:type="spellEnd"/>
      <w:r w:rsidRPr="005C2D94">
        <w:t>"</w:t>
      </w:r>
      <w:bookmarkEnd w:id="1742"/>
      <w:bookmarkEnd w:id="1743"/>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4A27B541" w:rsidR="0025265B" w:rsidRPr="00F54804" w:rsidRDefault="0025265B" w:rsidP="001640C5">
      <w:pPr>
        <w:pStyle w:val="Beschriftung"/>
        <w:keepNext/>
        <w:keepLines/>
      </w:pPr>
      <w:bookmarkStart w:id="1744"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4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29601E9F" w:rsidR="00FC68DB" w:rsidRPr="00780314" w:rsidRDefault="00FC68DB" w:rsidP="000E094F">
      <w:pPr>
        <w:pStyle w:val="berschrift5"/>
        <w:rPr>
          <w:lang w:val="es-ES"/>
        </w:rPr>
      </w:pPr>
      <w:bookmarkStart w:id="1745" w:name="_Toc338939167"/>
      <w:proofErr w:type="spellStart"/>
      <w:r w:rsidRPr="00780314">
        <w:rPr>
          <w:lang w:val="es-ES"/>
        </w:rPr>
        <w:t>Attributes</w:t>
      </w:r>
      <w:proofErr w:type="spellEnd"/>
      <w:r w:rsidR="00F3142F">
        <w:rPr>
          <w:lang w:val="es-ES"/>
        </w:rPr>
        <w:t xml:space="preserve"> “</w:t>
      </w:r>
      <w:r w:rsidRPr="00780314">
        <w:rPr>
          <w:lang w:val="es-ES"/>
        </w:rPr>
        <w:t>u, x, y, z, reference"</w:t>
      </w:r>
    </w:p>
    <w:p w14:paraId="59B8F659" w14:textId="2EE5CF79"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27CF94EB" w14:textId="3AA8F050" w:rsidR="00FC68DB" w:rsidRPr="00BD52D7" w:rsidRDefault="00FC68DB" w:rsidP="000E094F">
      <w:pPr>
        <w:pStyle w:val="berschrift5"/>
      </w:pPr>
      <w:r w:rsidRPr="005C2D94">
        <w:t>Attribute</w:t>
      </w:r>
      <w:r w:rsidR="00F3142F">
        <w:t xml:space="preserve"> “</w:t>
      </w:r>
      <w:r w:rsidRPr="001E4607">
        <w:t>section</w:t>
      </w:r>
      <w:bookmarkEnd w:id="1745"/>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8B6F5A4" w:rsidR="00FC68DB" w:rsidRPr="001E4607" w:rsidRDefault="00FC68DB" w:rsidP="000E094F">
      <w:pPr>
        <w:pStyle w:val="berschrift5"/>
      </w:pPr>
      <w:bookmarkStart w:id="1746" w:name="_Toc338939168"/>
      <w:r w:rsidRPr="00F54804">
        <w:t>Attribute</w:t>
      </w:r>
      <w:r w:rsidR="00F3142F">
        <w:t xml:space="preserve"> “</w:t>
      </w:r>
      <w:r w:rsidRPr="005C2D94">
        <w:t>thickness</w:t>
      </w:r>
      <w:bookmarkEnd w:id="1746"/>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43DCAE1A" w:rsidR="0025265B" w:rsidRPr="001E7BAC" w:rsidRDefault="0025265B" w:rsidP="001640C5">
      <w:pPr>
        <w:pStyle w:val="Beschriftung"/>
        <w:keepNext/>
        <w:keepLines/>
      </w:pPr>
      <w:bookmarkStart w:id="1747" w:name="_Toc156173608"/>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47"/>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0BC73B08" w:rsidR="00FC68DB" w:rsidRPr="00BD52D7" w:rsidRDefault="00FC68DB" w:rsidP="000E094F">
      <w:pPr>
        <w:pStyle w:val="berschrift5"/>
      </w:pPr>
      <w:bookmarkStart w:id="1748" w:name="_Toc338939169"/>
      <w:r w:rsidRPr="005C2D94">
        <w:t>Attribute</w:t>
      </w:r>
      <w:r w:rsidR="00F3142F">
        <w:t xml:space="preserve"> “</w:t>
      </w:r>
      <w:r w:rsidRPr="00BD52D7">
        <w:t>angle</w:t>
      </w:r>
      <w:bookmarkEnd w:id="1748"/>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4137BA94" w:rsidR="0025265B" w:rsidRPr="00F54804" w:rsidRDefault="0025265B" w:rsidP="001640C5">
      <w:pPr>
        <w:pStyle w:val="Beschriftung"/>
        <w:keepNext/>
        <w:keepLines/>
      </w:pPr>
      <w:bookmarkStart w:id="1749"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44274077" w:rsidR="00FC68DB" w:rsidRPr="00BD52D7" w:rsidRDefault="00FC68DB" w:rsidP="000E094F">
      <w:pPr>
        <w:pStyle w:val="berschrift5"/>
      </w:pPr>
      <w:bookmarkStart w:id="1750" w:name="_Toc338939170"/>
      <w:r w:rsidRPr="005C2D94">
        <w:t>Attribute</w:t>
      </w:r>
      <w:r w:rsidR="00F3142F">
        <w:t xml:space="preserve"> “</w:t>
      </w:r>
      <w:r w:rsidRPr="00BD52D7">
        <w:t>shape</w:t>
      </w:r>
      <w:bookmarkEnd w:id="1750"/>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3FB65D6B" w:rsidR="00FC68DB" w:rsidRPr="00F54804" w:rsidRDefault="00FC68DB" w:rsidP="000E094F">
      <w:pPr>
        <w:pStyle w:val="berschrift5"/>
      </w:pPr>
      <w:bookmarkStart w:id="1751" w:name="_Toc338939171"/>
      <w:r w:rsidRPr="00F54804">
        <w:t>Attribute</w:t>
      </w:r>
      <w:r w:rsidR="00F3142F">
        <w:t xml:space="preserve"> “</w:t>
      </w:r>
      <w:r w:rsidRPr="00F54804">
        <w:t>penetration</w:t>
      </w:r>
      <w:bookmarkEnd w:id="1751"/>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4ADEED38" w:rsidR="00FC68DB" w:rsidRPr="00F54804" w:rsidRDefault="00FC68DB" w:rsidP="000E094F">
      <w:pPr>
        <w:pStyle w:val="berschrift5"/>
      </w:pPr>
      <w:bookmarkStart w:id="1752" w:name="_Toc338939173"/>
      <w:r w:rsidRPr="00F54804">
        <w:lastRenderedPageBreak/>
        <w:t>Attribute</w:t>
      </w:r>
      <w:r w:rsidR="00F3142F">
        <w:t xml:space="preserve"> “</w:t>
      </w:r>
      <w:r w:rsidRPr="00F54804">
        <w:t>filler</w:t>
      </w:r>
      <w:bookmarkEnd w:id="1752"/>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4A39F5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6398FC2F" w14:textId="1E39EB93" w:rsidR="00FC68DB" w:rsidRPr="005C2D94" w:rsidRDefault="00FC68DB" w:rsidP="000E094F">
      <w:pPr>
        <w:pStyle w:val="berschrift5"/>
      </w:pPr>
      <w:r w:rsidRPr="001E4607">
        <w:t>Attribute</w:t>
      </w:r>
      <w:r w:rsidR="00F3142F">
        <w:t xml:space="preserve"> “</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5F569A4" w:rsidR="00FC68DB" w:rsidRPr="00D97F70" w:rsidRDefault="00FC68DB">
      <w:pPr>
        <w:pStyle w:val="berschrift4"/>
      </w:pPr>
      <w:bookmarkStart w:id="1753" w:name="WeldDefinitionEdgeWeld"/>
      <w:bookmarkStart w:id="1754" w:name="_Toc3557023"/>
      <w:bookmarkStart w:id="1755" w:name="_Toc34747273"/>
      <w:bookmarkStart w:id="1756" w:name="_Toc77102092"/>
      <w:bookmarkStart w:id="1757" w:name="_Toc288200764"/>
      <w:bookmarkStart w:id="1758" w:name="_Toc338939108"/>
      <w:bookmarkEnd w:id="1753"/>
      <w:r w:rsidRPr="00D97F70">
        <w:t>Element</w:t>
      </w:r>
      <w:r w:rsidR="00F3142F">
        <w:t xml:space="preserve"> “</w:t>
      </w:r>
      <w:proofErr w:type="spellStart"/>
      <w:r w:rsidRPr="00D97F70">
        <w:t>sheet_parameter</w:t>
      </w:r>
      <w:bookmarkEnd w:id="1754"/>
      <w:proofErr w:type="spellEnd"/>
      <w:r w:rsidRPr="00D97F70">
        <w:t>"</w:t>
      </w:r>
      <w:bookmarkEnd w:id="1755"/>
      <w:bookmarkEnd w:id="1756"/>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0B62DAE8" w:rsidR="0025265B" w:rsidRPr="00D97F70" w:rsidRDefault="0025265B" w:rsidP="001640C5">
      <w:pPr>
        <w:pStyle w:val="Beschriftung"/>
        <w:keepNext/>
        <w:keepLines/>
      </w:pPr>
      <w:bookmarkStart w:id="1759"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60" w:name="_Toc3557024"/>
      <w:bookmarkStart w:id="1761" w:name="_Toc34747274"/>
      <w:bookmarkStart w:id="1762" w:name="_Toc77102093"/>
      <w:bookmarkStart w:id="1763" w:name="_Toc155344896"/>
      <w:r w:rsidRPr="00F54804">
        <w:t>Edge Weld</w:t>
      </w:r>
      <w:bookmarkEnd w:id="1757"/>
      <w:bookmarkEnd w:id="1758"/>
      <w:bookmarkEnd w:id="1760"/>
      <w:bookmarkEnd w:id="1761"/>
      <w:bookmarkEnd w:id="1762"/>
      <w:bookmarkEnd w:id="1763"/>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lastRenderedPageBreak/>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64" w:name="_Toc3557025"/>
      <w:bookmarkStart w:id="1765" w:name="_Toc34747275"/>
      <w:bookmarkStart w:id="1766"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64"/>
      <w:bookmarkEnd w:id="1765"/>
      <w:bookmarkEnd w:id="1766"/>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767" w:name="_Toc155344991"/>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767"/>
      <w:r w:rsidRPr="0013175B">
        <w:rPr>
          <w:b w:val="0"/>
          <w:bCs w:val="0"/>
          <w:noProof/>
        </w:rPr>
        <w:t xml:space="preserve"> </w:t>
      </w:r>
    </w:p>
    <w:p w14:paraId="3A1A9349" w14:textId="2B52FE3B" w:rsidR="00FC68DB" w:rsidRPr="005C2D94" w:rsidRDefault="000C2559">
      <w:pPr>
        <w:pStyle w:val="berschrift4"/>
      </w:pPr>
      <w:bookmarkStart w:id="1768" w:name="_Toc3557026"/>
      <w:bookmarkStart w:id="1769" w:name="_Toc34747276"/>
      <w:bookmarkStart w:id="1770" w:name="_Toc77102095"/>
      <w:r>
        <w:rPr>
          <w:noProof/>
        </w:rPr>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68"/>
      <w:bookmarkEnd w:id="1769"/>
      <w:bookmarkEnd w:id="1770"/>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771" w:name="_Toc155344992"/>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parameters</w:t>
      </w:r>
      <w:bookmarkEnd w:id="1771"/>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299E7B45" w:rsidR="0025265B" w:rsidRPr="005C2D94" w:rsidRDefault="0025265B" w:rsidP="001640C5">
      <w:pPr>
        <w:pStyle w:val="Beschriftung"/>
        <w:keepNext/>
        <w:keepLines/>
      </w:pPr>
      <w:bookmarkStart w:id="1772"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r w:rsidR="00916E78">
        <w:t xml:space="preserve"> —</w:t>
      </w:r>
      <w:r w:rsidR="00916E78" w:rsidRPr="00F54804">
        <w:t xml:space="preserve"> </w:t>
      </w:r>
      <w:r w:rsidRPr="00F54804">
        <w:t>Parameters of Edge Weld</w:t>
      </w:r>
      <w:bookmarkEnd w:id="17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73" w:name="_Toc338939175"/>
      <w:bookmarkStart w:id="1774" w:name="_Toc3557027"/>
      <w:bookmarkStart w:id="1775" w:name="_Toc34747277"/>
      <w:bookmarkStart w:id="1776" w:name="_Toc77102096"/>
      <w:r w:rsidRPr="000A1B7B">
        <w:lastRenderedPageBreak/>
        <w:t>Attributes</w:t>
      </w:r>
      <w:bookmarkEnd w:id="1773"/>
      <w:bookmarkEnd w:id="1774"/>
      <w:bookmarkEnd w:id="1775"/>
      <w:bookmarkEnd w:id="1776"/>
    </w:p>
    <w:p w14:paraId="39DE4992" w14:textId="2FC357CD" w:rsidR="00FC68DB" w:rsidRPr="00F54804" w:rsidRDefault="00FC68DB" w:rsidP="000E094F">
      <w:pPr>
        <w:pStyle w:val="berschrift5"/>
      </w:pPr>
      <w:bookmarkStart w:id="1777" w:name="_Toc338939177"/>
      <w:r w:rsidRPr="00F54804">
        <w:t>Attribute</w:t>
      </w:r>
      <w:r w:rsidR="00F3142F">
        <w:t xml:space="preserve"> “</w:t>
      </w:r>
      <w:r w:rsidRPr="00F54804">
        <w:t>base</w:t>
      </w:r>
      <w:bookmarkEnd w:id="1777"/>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0E873207" w:rsidR="00FC68DB" w:rsidRPr="00F54804" w:rsidRDefault="00FC68DB" w:rsidP="000E094F">
      <w:pPr>
        <w:pStyle w:val="berschrift5"/>
      </w:pPr>
      <w:bookmarkStart w:id="1778" w:name="_Toc338939178"/>
      <w:r w:rsidRPr="00F54804">
        <w:t>Attribute</w:t>
      </w:r>
      <w:r w:rsidR="00F3142F">
        <w:t xml:space="preserve"> “</w:t>
      </w:r>
      <w:r w:rsidRPr="00F54804">
        <w:t>technology</w:t>
      </w:r>
      <w:bookmarkEnd w:id="1778"/>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00490BBC" w:rsidR="00FC68DB" w:rsidRPr="001E4607" w:rsidRDefault="00FC68DB">
      <w:pPr>
        <w:pStyle w:val="berschrift4"/>
      </w:pPr>
      <w:bookmarkStart w:id="1779" w:name="_Toc338939179"/>
      <w:bookmarkStart w:id="1780" w:name="_Toc3557028"/>
      <w:bookmarkStart w:id="1781" w:name="_Toc34747278"/>
      <w:bookmarkStart w:id="1782" w:name="_Toc77102097"/>
      <w:r w:rsidRPr="00F54804">
        <w:t>Element</w:t>
      </w:r>
      <w:r w:rsidR="00F3142F">
        <w:t xml:space="preserve"> “</w:t>
      </w:r>
      <w:proofErr w:type="spellStart"/>
      <w:r w:rsidRPr="005C2D94">
        <w:t>weld_position</w:t>
      </w:r>
      <w:bookmarkEnd w:id="1779"/>
      <w:bookmarkEnd w:id="1780"/>
      <w:proofErr w:type="spellEnd"/>
      <w:r w:rsidRPr="005C2D94">
        <w:t>"</w:t>
      </w:r>
      <w:bookmarkEnd w:id="1781"/>
      <w:bookmarkEnd w:id="1782"/>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42520534" w:rsidR="0025265B" w:rsidRPr="00F54804" w:rsidRDefault="0025265B" w:rsidP="001640C5">
      <w:pPr>
        <w:pStyle w:val="Beschriftung"/>
        <w:keepNext/>
        <w:keepLines/>
      </w:pPr>
      <w:bookmarkStart w:id="1783"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78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62FB419B" w:rsidR="00FC68DB" w:rsidRPr="00780314" w:rsidRDefault="00FC68DB" w:rsidP="000E094F">
      <w:pPr>
        <w:pStyle w:val="berschrift5"/>
        <w:rPr>
          <w:lang w:val="es-ES"/>
        </w:rPr>
      </w:pPr>
      <w:proofErr w:type="spellStart"/>
      <w:r w:rsidRPr="00780314">
        <w:rPr>
          <w:lang w:val="es-ES"/>
        </w:rPr>
        <w:t>Attributes</w:t>
      </w:r>
      <w:proofErr w:type="spellEnd"/>
      <w:r w:rsidR="00F3142F">
        <w:rPr>
          <w:lang w:val="es-ES"/>
        </w:rPr>
        <w:t xml:space="preserve"> “</w:t>
      </w:r>
      <w:r w:rsidRPr="00780314">
        <w:rPr>
          <w:lang w:val="es-ES"/>
        </w:rPr>
        <w:t>u, x, y, z, reference"</w:t>
      </w:r>
    </w:p>
    <w:p w14:paraId="4A177630" w14:textId="74BFBB39"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11DE5AF" w14:textId="090C2196" w:rsidR="00FC68DB" w:rsidRPr="00BD52D7" w:rsidRDefault="00FC68DB" w:rsidP="000E094F">
      <w:pPr>
        <w:pStyle w:val="berschrift5"/>
      </w:pPr>
      <w:r w:rsidRPr="005C2D94">
        <w:t>Attribute</w:t>
      </w:r>
      <w:r w:rsidR="00F3142F">
        <w:t xml:space="preserv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5EFA2D36"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6784EC65" w:rsidR="00FC68DB" w:rsidRPr="005C2D94" w:rsidRDefault="00FC68DB" w:rsidP="000E094F">
      <w:pPr>
        <w:pStyle w:val="berschrift5"/>
      </w:pPr>
      <w:bookmarkStart w:id="1784" w:name="_Toc338939182"/>
      <w:r w:rsidRPr="00F54804">
        <w:t>Attribute</w:t>
      </w:r>
      <w:r w:rsidR="00F3142F">
        <w:t xml:space="preserve"> “</w:t>
      </w:r>
      <w:r w:rsidRPr="005C2D94">
        <w:t>width</w:t>
      </w:r>
      <w:bookmarkEnd w:id="1784"/>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1E6050A0" w:rsidR="00FC68DB" w:rsidRPr="00F54804" w:rsidRDefault="00FC68DB" w:rsidP="000E094F">
      <w:pPr>
        <w:pStyle w:val="berschrift5"/>
      </w:pPr>
      <w:bookmarkStart w:id="1785" w:name="_Toc338939184"/>
      <w:r w:rsidRPr="000A1B7B">
        <w:lastRenderedPageBreak/>
        <w:t>Attribute</w:t>
      </w:r>
      <w:r w:rsidR="00F3142F">
        <w:t xml:space="preserve"> “</w:t>
      </w:r>
      <w:r w:rsidRPr="00F54804">
        <w:t>filler</w:t>
      </w:r>
      <w:bookmarkEnd w:id="1785"/>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105771A7" w:rsidR="00FC68DB" w:rsidRPr="00F54804"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43102CC5" w:rsidR="00FC68DB" w:rsidRPr="005C2D94" w:rsidRDefault="00FC68DB">
      <w:pPr>
        <w:pStyle w:val="berschrift4"/>
      </w:pPr>
      <w:bookmarkStart w:id="1786" w:name="WeldDefinitionIWeld"/>
      <w:bookmarkStart w:id="1787" w:name="_Toc3557029"/>
      <w:bookmarkStart w:id="1788" w:name="_Toc34747279"/>
      <w:bookmarkStart w:id="1789" w:name="_Toc77102098"/>
      <w:bookmarkStart w:id="1790" w:name="_Toc288200765"/>
      <w:bookmarkStart w:id="1791" w:name="_Toc338939109"/>
      <w:bookmarkEnd w:id="1786"/>
      <w:r w:rsidRPr="00F54804">
        <w:t>Element</w:t>
      </w:r>
      <w:r w:rsidR="00F3142F">
        <w:t xml:space="preserve"> “</w:t>
      </w:r>
      <w:proofErr w:type="spellStart"/>
      <w:r w:rsidRPr="005C2D94">
        <w:t>sheet_parameter</w:t>
      </w:r>
      <w:bookmarkEnd w:id="1787"/>
      <w:proofErr w:type="spellEnd"/>
      <w:r w:rsidRPr="005C2D94">
        <w:t>"</w:t>
      </w:r>
      <w:bookmarkEnd w:id="1788"/>
      <w:bookmarkEnd w:id="1789"/>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44F3D803" w:rsidR="0025265B" w:rsidRPr="000A1B7B" w:rsidRDefault="0025265B" w:rsidP="001640C5">
      <w:pPr>
        <w:pStyle w:val="Beschriftung"/>
        <w:keepNext/>
        <w:keepLines/>
      </w:pPr>
      <w:bookmarkStart w:id="1792"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93" w:name="_Toc3557030"/>
      <w:bookmarkStart w:id="1794" w:name="_Toc34747280"/>
      <w:bookmarkStart w:id="1795" w:name="_Toc77102099"/>
      <w:bookmarkStart w:id="1796" w:name="_Toc155344897"/>
      <w:r w:rsidRPr="00D97F70">
        <w:t>I-Weld</w:t>
      </w:r>
      <w:bookmarkEnd w:id="1790"/>
      <w:bookmarkEnd w:id="1791"/>
      <w:bookmarkEnd w:id="1793"/>
      <w:bookmarkEnd w:id="1794"/>
      <w:bookmarkEnd w:id="1795"/>
      <w:bookmarkEnd w:id="1796"/>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97" w:name="_Toc3557031"/>
      <w:bookmarkStart w:id="1798" w:name="_Toc34747281"/>
      <w:bookmarkStart w:id="1799" w:name="_Toc77102100"/>
      <w:r>
        <w:rPr>
          <w:noProof/>
        </w:rPr>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97"/>
      <w:bookmarkEnd w:id="1798"/>
      <w:bookmarkEnd w:id="1799"/>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800" w:name="_Toc155344993"/>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800"/>
      <w:r w:rsidRPr="00F54804">
        <w:t xml:space="preserve"> </w:t>
      </w:r>
    </w:p>
    <w:p w14:paraId="38C5A449" w14:textId="63A2FA57" w:rsidR="00FC68DB" w:rsidRPr="005C2D94" w:rsidRDefault="00B23E71">
      <w:pPr>
        <w:pStyle w:val="berschrift4"/>
      </w:pPr>
      <w:bookmarkStart w:id="1801" w:name="_Toc3557032"/>
      <w:bookmarkStart w:id="1802" w:name="_Toc34747282"/>
      <w:bookmarkStart w:id="1803"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801"/>
      <w:bookmarkEnd w:id="1802"/>
      <w:bookmarkEnd w:id="1803"/>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804" w:name="_Toc155344994"/>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804"/>
      <w:r>
        <w:t xml:space="preserve"> </w:t>
      </w:r>
    </w:p>
    <w:p w14:paraId="0B5BA3AE" w14:textId="2D16CEE2" w:rsidR="00FC68DB" w:rsidRDefault="00FC68DB" w:rsidP="00153289">
      <w:pPr>
        <w:keepNext/>
      </w:pPr>
      <w:r w:rsidRPr="00F54804">
        <w:t>The following parameter can be specified for the I-weld:</w:t>
      </w:r>
    </w:p>
    <w:p w14:paraId="42992C78" w14:textId="282820BB" w:rsidR="0025265B" w:rsidRPr="00F54804" w:rsidRDefault="0025265B" w:rsidP="001640C5">
      <w:pPr>
        <w:pStyle w:val="Beschriftung"/>
        <w:keepNext/>
        <w:keepLines/>
      </w:pPr>
      <w:bookmarkStart w:id="1805"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r w:rsidR="00916E78">
        <w:t xml:space="preserve"> —</w:t>
      </w:r>
      <w:r w:rsidR="00916E78" w:rsidRPr="00F54804">
        <w:t xml:space="preserve"> </w:t>
      </w:r>
      <w:r w:rsidRPr="00F54804">
        <w:t>Parameters of I-Weld</w:t>
      </w:r>
      <w:bookmarkEnd w:id="18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806" w:name="_Toc338939186"/>
      <w:bookmarkStart w:id="1807" w:name="_Toc3557033"/>
      <w:bookmarkStart w:id="1808" w:name="_Toc34747283"/>
      <w:bookmarkStart w:id="1809" w:name="_Toc77102102"/>
      <w:r w:rsidRPr="000A1B7B">
        <w:t>Attributes</w:t>
      </w:r>
      <w:bookmarkEnd w:id="1806"/>
      <w:bookmarkEnd w:id="1807"/>
      <w:bookmarkEnd w:id="1808"/>
      <w:bookmarkEnd w:id="1809"/>
    </w:p>
    <w:p w14:paraId="547A1CA7" w14:textId="2EF4C006" w:rsidR="00FC68DB" w:rsidRPr="00F54804" w:rsidRDefault="00FC68DB" w:rsidP="000E094F">
      <w:pPr>
        <w:pStyle w:val="berschrift5"/>
      </w:pPr>
      <w:bookmarkStart w:id="1810" w:name="_Toc338939188"/>
      <w:r w:rsidRPr="00F54804">
        <w:t>Attribute</w:t>
      </w:r>
      <w:r w:rsidR="00F3142F">
        <w:t xml:space="preserve"> “</w:t>
      </w:r>
      <w:r w:rsidRPr="00F54804">
        <w:t>base</w:t>
      </w:r>
      <w:bookmarkEnd w:id="1810"/>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491B15A0" w:rsidR="00FC68DB" w:rsidRPr="00F54804" w:rsidRDefault="00FC68DB" w:rsidP="000E094F">
      <w:pPr>
        <w:pStyle w:val="berschrift5"/>
      </w:pPr>
      <w:bookmarkStart w:id="1811" w:name="_Toc338939189"/>
      <w:r w:rsidRPr="00F54804">
        <w:lastRenderedPageBreak/>
        <w:t>Attribute</w:t>
      </w:r>
      <w:r w:rsidR="00F3142F">
        <w:t xml:space="preserve"> “</w:t>
      </w:r>
      <w:r w:rsidRPr="00F54804">
        <w:t>technology</w:t>
      </w:r>
      <w:bookmarkEnd w:id="1811"/>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01215CF4" w:rsidR="00FC68DB" w:rsidRPr="001E4607" w:rsidRDefault="00FC68DB">
      <w:pPr>
        <w:pStyle w:val="berschrift4"/>
      </w:pPr>
      <w:bookmarkStart w:id="1812" w:name="_Toc338939190"/>
      <w:bookmarkStart w:id="1813" w:name="_Toc3557034"/>
      <w:bookmarkStart w:id="1814" w:name="_Toc34747284"/>
      <w:bookmarkStart w:id="1815" w:name="_Toc77102103"/>
      <w:r w:rsidRPr="00F54804">
        <w:t>Element</w:t>
      </w:r>
      <w:r w:rsidR="00F3142F">
        <w:t xml:space="preserve"> “</w:t>
      </w:r>
      <w:proofErr w:type="spellStart"/>
      <w:r w:rsidRPr="005C2D94">
        <w:t>weld_position</w:t>
      </w:r>
      <w:bookmarkEnd w:id="1812"/>
      <w:bookmarkEnd w:id="1813"/>
      <w:proofErr w:type="spellEnd"/>
      <w:r w:rsidRPr="005C2D94">
        <w:t>"</w:t>
      </w:r>
      <w:bookmarkEnd w:id="1814"/>
      <w:bookmarkEnd w:id="1815"/>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0F3A0525" w:rsidR="0025265B" w:rsidRPr="000A1B7B" w:rsidRDefault="0025265B" w:rsidP="001640C5">
      <w:pPr>
        <w:pStyle w:val="Beschriftung"/>
        <w:keepNext/>
        <w:keepLines/>
      </w:pPr>
      <w:bookmarkStart w:id="1816"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81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6376908" w:rsidR="00FC68DB" w:rsidRPr="00780314" w:rsidRDefault="00FC68DB" w:rsidP="000E094F">
      <w:pPr>
        <w:pStyle w:val="berschrift5"/>
        <w:rPr>
          <w:lang w:val="es-ES"/>
        </w:rPr>
      </w:pPr>
      <w:bookmarkStart w:id="1817" w:name="_Toc338939192"/>
      <w:proofErr w:type="spellStart"/>
      <w:r w:rsidRPr="00780314">
        <w:rPr>
          <w:lang w:val="es-ES"/>
        </w:rPr>
        <w:t>Attributes</w:t>
      </w:r>
      <w:proofErr w:type="spellEnd"/>
      <w:r w:rsidR="00F3142F">
        <w:rPr>
          <w:lang w:val="es-ES"/>
        </w:rPr>
        <w:t xml:space="preserve"> “</w:t>
      </w:r>
      <w:r w:rsidRPr="00780314">
        <w:rPr>
          <w:lang w:val="es-ES"/>
        </w:rPr>
        <w:t>u, x, y, z, reference"</w:t>
      </w:r>
    </w:p>
    <w:p w14:paraId="76FC7BCD" w14:textId="29F8EAEB"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4F2671B7" w14:textId="1A50CD40" w:rsidR="00FC68DB" w:rsidRPr="00BD52D7" w:rsidRDefault="00FC68DB" w:rsidP="000E094F">
      <w:pPr>
        <w:pStyle w:val="berschrift5"/>
      </w:pPr>
      <w:r w:rsidRPr="005C2D94">
        <w:t>Attribute</w:t>
      </w:r>
      <w:r w:rsidR="00F3142F">
        <w:t xml:space="preserve"> “</w:t>
      </w:r>
      <w:r w:rsidRPr="001E4607">
        <w:t>width</w:t>
      </w:r>
      <w:bookmarkEnd w:id="1817"/>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084642DF" w:rsidR="00FC68DB" w:rsidRPr="00F54804" w:rsidRDefault="00FC68DB" w:rsidP="000E094F">
      <w:pPr>
        <w:pStyle w:val="berschrift5"/>
      </w:pPr>
      <w:bookmarkStart w:id="1818" w:name="_Toc338939194"/>
      <w:r w:rsidRPr="00F54804">
        <w:t>Attribute</w:t>
      </w:r>
      <w:r w:rsidR="00F3142F">
        <w:t xml:space="preserve"> “</w:t>
      </w:r>
      <w:r w:rsidRPr="00F54804">
        <w:t>filler</w:t>
      </w:r>
      <w:bookmarkEnd w:id="1818"/>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02DE5574" w14:textId="6EE4E8D4" w:rsidR="00FC68DB" w:rsidRPr="005C2D94"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49314829" w:rsidR="00FC68DB" w:rsidRPr="00D97F70" w:rsidRDefault="00FC68DB">
      <w:pPr>
        <w:pStyle w:val="berschrift4"/>
      </w:pPr>
      <w:bookmarkStart w:id="1819" w:name="WeldDefinitionOverlapWeld"/>
      <w:bookmarkStart w:id="1820" w:name="_Toc3557035"/>
      <w:bookmarkStart w:id="1821" w:name="_Toc34747285"/>
      <w:bookmarkStart w:id="1822" w:name="_Toc77102104"/>
      <w:bookmarkStart w:id="1823" w:name="_Toc288200766"/>
      <w:bookmarkStart w:id="1824" w:name="_Toc338939110"/>
      <w:bookmarkEnd w:id="1819"/>
      <w:r w:rsidRPr="00D97F70">
        <w:t>Element</w:t>
      </w:r>
      <w:r w:rsidR="00F3142F">
        <w:t xml:space="preserve"> “</w:t>
      </w:r>
      <w:proofErr w:type="spellStart"/>
      <w:r w:rsidRPr="00D97F70">
        <w:t>sheet_parameter</w:t>
      </w:r>
      <w:bookmarkEnd w:id="1820"/>
      <w:proofErr w:type="spellEnd"/>
      <w:r w:rsidRPr="00D97F70">
        <w:t>"</w:t>
      </w:r>
      <w:bookmarkEnd w:id="1821"/>
      <w:bookmarkEnd w:id="1822"/>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740C98D8" w:rsidR="0025265B" w:rsidRPr="00D97F70" w:rsidRDefault="0025265B" w:rsidP="001640C5">
      <w:pPr>
        <w:pStyle w:val="Beschriftung"/>
        <w:keepNext/>
        <w:keepLines/>
      </w:pPr>
      <w:bookmarkStart w:id="1825"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82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26" w:name="_Toc3557036"/>
      <w:bookmarkStart w:id="1827" w:name="_Toc34747286"/>
      <w:bookmarkStart w:id="1828" w:name="_Toc77102105"/>
      <w:bookmarkStart w:id="1829" w:name="_Toc155344898"/>
      <w:r w:rsidRPr="00F54804">
        <w:t>Overlap Weld</w:t>
      </w:r>
      <w:bookmarkEnd w:id="1823"/>
      <w:bookmarkEnd w:id="1824"/>
      <w:bookmarkEnd w:id="1826"/>
      <w:bookmarkEnd w:id="1827"/>
      <w:bookmarkEnd w:id="1828"/>
      <w:bookmarkEnd w:id="182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30" w:name="_Toc3557037"/>
      <w:bookmarkStart w:id="1831" w:name="_Toc34747287"/>
      <w:bookmarkStart w:id="1832" w:name="_Toc77102106"/>
      <w:r w:rsidRPr="00F54804">
        <w:lastRenderedPageBreak/>
        <w:t>Simple Overlap Weld</w:t>
      </w:r>
      <w:bookmarkEnd w:id="1830"/>
      <w:bookmarkEnd w:id="1831"/>
      <w:bookmarkEnd w:id="1832"/>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33" w:name="_Toc155344995"/>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33"/>
    </w:p>
    <w:p w14:paraId="40C2160D" w14:textId="62686181" w:rsidR="00FC68DB" w:rsidRPr="00F54804" w:rsidRDefault="00587A03" w:rsidP="000E094F">
      <w:pPr>
        <w:pStyle w:val="berschrift5"/>
      </w:pPr>
      <w:r>
        <w:rPr>
          <w:noProof/>
        </w:rPr>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34" w:name="_Toc155344996"/>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3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9" o:title=""/>
          </v:shape>
          <o:OLEObject Type="Embed" ProgID="Equation.3" ShapeID="_x0000_i1028" DrawAspect="Content" ObjectID="_1768319353" r:id="rId170"/>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483D9F14" w:rsidR="0025265B" w:rsidRPr="00BD52D7" w:rsidRDefault="0025265B" w:rsidP="001640C5">
      <w:pPr>
        <w:pStyle w:val="Beschriftung"/>
        <w:keepNext/>
        <w:keepLines/>
      </w:pPr>
      <w:bookmarkStart w:id="1835"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r w:rsidR="005F32CD">
        <w:t xml:space="preserve"> —</w:t>
      </w:r>
      <w:r w:rsidR="005F32CD" w:rsidRPr="00F54804">
        <w:t xml:space="preserve"> </w:t>
      </w:r>
      <w:r w:rsidRPr="00F54804">
        <w:t>Parameters of Overlap Weld</w:t>
      </w:r>
      <w:bookmarkEnd w:id="18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36" w:name="_Toc338939112"/>
      <w:bookmarkStart w:id="1837" w:name="_Toc3557038"/>
      <w:bookmarkStart w:id="1838" w:name="_Toc34747288"/>
      <w:bookmarkStart w:id="1839" w:name="_Toc77102107"/>
      <w:r w:rsidRPr="000A1B7B">
        <w:lastRenderedPageBreak/>
        <w:t>Single Sided Double Overlap Weld</w:t>
      </w:r>
      <w:bookmarkEnd w:id="1836"/>
      <w:bookmarkEnd w:id="1837"/>
      <w:bookmarkEnd w:id="1838"/>
      <w:bookmarkEnd w:id="1839"/>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40" w:name="_Toc155344997"/>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4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41" w:name="_Toc155344998"/>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41"/>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50" o:title=""/>
          </v:shape>
          <o:OLEObject Type="Embed" ProgID="Equation.3" ShapeID="_x0000_i1029" DrawAspect="Content" ObjectID="_1768319354" r:id="rId17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6B6128C" w:rsidR="0025265B" w:rsidRPr="00F54804" w:rsidRDefault="0025265B" w:rsidP="001640C5">
      <w:pPr>
        <w:pStyle w:val="Beschriftung"/>
        <w:keepNext/>
        <w:keepLines/>
      </w:pPr>
      <w:bookmarkStart w:id="1842"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r w:rsidR="005F32CD">
        <w:t xml:space="preserve"> —</w:t>
      </w:r>
      <w:r w:rsidR="005F32CD" w:rsidRPr="00F54804">
        <w:t xml:space="preserve"> </w:t>
      </w:r>
      <w:r w:rsidRPr="00F54804">
        <w:t>Parameters of Single Sided Double Overlap Weld</w:t>
      </w:r>
      <w:bookmarkEnd w:id="184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43" w:name="_Toc338939113"/>
      <w:bookmarkStart w:id="1844" w:name="_Toc3557039"/>
      <w:bookmarkStart w:id="1845" w:name="_Toc34747289"/>
      <w:bookmarkStart w:id="1846" w:name="_Toc77102108"/>
      <w:r w:rsidRPr="000A1B7B">
        <w:t>Double-Sided</w:t>
      </w:r>
      <w:r w:rsidR="00FC68DB" w:rsidRPr="00F54804">
        <w:t xml:space="preserve"> Double Overlap Weld</w:t>
      </w:r>
      <w:bookmarkEnd w:id="1843"/>
      <w:bookmarkEnd w:id="1844"/>
      <w:bookmarkEnd w:id="1845"/>
      <w:bookmarkEnd w:id="184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847" w:name="_Toc155344999"/>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847"/>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848" w:name="_Toc155345000"/>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48"/>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50" o:title=""/>
          </v:shape>
          <o:OLEObject Type="Embed" ProgID="Equation.3" ShapeID="_x0000_i1030" DrawAspect="Content" ObjectID="_1768319355" r:id="rId180"/>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DB62626" w:rsidR="0025265B" w:rsidRPr="00F54804" w:rsidRDefault="0025265B" w:rsidP="001640C5">
      <w:pPr>
        <w:pStyle w:val="Beschriftung"/>
        <w:keepNext/>
        <w:keepLines/>
      </w:pPr>
      <w:bookmarkStart w:id="1849"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49"/>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50" w:name="_Toc338939196"/>
      <w:bookmarkStart w:id="1851" w:name="_Toc3557040"/>
      <w:bookmarkStart w:id="1852" w:name="_Toc34747290"/>
      <w:bookmarkStart w:id="1853" w:name="_Toc77102109"/>
      <w:r w:rsidRPr="000A1B7B">
        <w:t>Attributes</w:t>
      </w:r>
      <w:bookmarkEnd w:id="1850"/>
      <w:bookmarkEnd w:id="1851"/>
      <w:bookmarkEnd w:id="1852"/>
      <w:bookmarkEnd w:id="1853"/>
    </w:p>
    <w:p w14:paraId="4EF2ED14" w14:textId="564ED871" w:rsidR="00FC68DB" w:rsidRPr="00F54804" w:rsidRDefault="00FC68DB" w:rsidP="000E094F">
      <w:pPr>
        <w:pStyle w:val="berschrift5"/>
      </w:pPr>
      <w:bookmarkStart w:id="1854" w:name="_Toc338939198"/>
      <w:r w:rsidRPr="00F54804">
        <w:t>Attribute</w:t>
      </w:r>
      <w:r w:rsidR="00F3142F">
        <w:t xml:space="preserve"> “</w:t>
      </w:r>
      <w:r w:rsidRPr="00F54804">
        <w:t>base</w:t>
      </w:r>
      <w:bookmarkEnd w:id="1854"/>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00BA42E6" w:rsidR="00FC68DB" w:rsidRPr="00F54804" w:rsidRDefault="00FC68DB" w:rsidP="000E094F">
      <w:pPr>
        <w:pStyle w:val="berschrift5"/>
      </w:pPr>
      <w:bookmarkStart w:id="1855" w:name="_Toc338939199"/>
      <w:r w:rsidRPr="00F54804">
        <w:t>Attribute</w:t>
      </w:r>
      <w:r w:rsidR="00F3142F">
        <w:t xml:space="preserve"> “</w:t>
      </w:r>
      <w:r w:rsidRPr="00F54804">
        <w:t>technology</w:t>
      </w:r>
      <w:bookmarkEnd w:id="1855"/>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56" w:name="_Toc338939200"/>
      <w:bookmarkStart w:id="1857" w:name="_Toc3557041"/>
      <w:bookmarkStart w:id="1858" w:name="_Toc34747291"/>
      <w:bookmarkStart w:id="1859" w:name="_Toc77102110"/>
      <w:r w:rsidRPr="00F54804">
        <w:t xml:space="preserve">Element </w:t>
      </w:r>
      <w:r w:rsidR="00BA4D47">
        <w:t>&lt;</w:t>
      </w:r>
      <w:r w:rsidRPr="005C2D94">
        <w:t>weld_position</w:t>
      </w:r>
      <w:bookmarkEnd w:id="1856"/>
      <w:bookmarkEnd w:id="1857"/>
      <w:bookmarkEnd w:id="1858"/>
      <w:bookmarkEnd w:id="1859"/>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6E9A767E" w:rsidR="0025265B" w:rsidRPr="000A1B7B" w:rsidRDefault="0025265B" w:rsidP="001640C5">
      <w:pPr>
        <w:pStyle w:val="Beschriftung"/>
        <w:keepNext/>
        <w:keepLines/>
      </w:pPr>
      <w:bookmarkStart w:id="1860"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86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4BDE545C" w:rsidR="00FC68DB" w:rsidRPr="00780314" w:rsidRDefault="00FC68DB" w:rsidP="000E094F">
      <w:pPr>
        <w:pStyle w:val="berschrift5"/>
        <w:rPr>
          <w:lang w:val="es-ES"/>
        </w:rPr>
      </w:pPr>
      <w:bookmarkStart w:id="1861" w:name="_Toc338939203"/>
      <w:proofErr w:type="spellStart"/>
      <w:r w:rsidRPr="00780314">
        <w:rPr>
          <w:lang w:val="es-ES"/>
        </w:rPr>
        <w:t>Attributes</w:t>
      </w:r>
      <w:proofErr w:type="spellEnd"/>
      <w:r w:rsidR="00F3142F">
        <w:rPr>
          <w:lang w:val="es-ES"/>
        </w:rPr>
        <w:t xml:space="preserve"> “</w:t>
      </w:r>
      <w:r w:rsidRPr="00780314">
        <w:rPr>
          <w:lang w:val="es-ES"/>
        </w:rPr>
        <w:t>u, x, y, z, reference"</w:t>
      </w:r>
    </w:p>
    <w:p w14:paraId="33047A0F" w14:textId="48C85646"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DCB648B" w14:textId="48B3B2AE" w:rsidR="00FC68DB" w:rsidRPr="00BD52D7" w:rsidRDefault="00FC68DB" w:rsidP="000E094F">
      <w:pPr>
        <w:pStyle w:val="berschrift5"/>
      </w:pPr>
      <w:r w:rsidRPr="005C2D94">
        <w:t>Attribute</w:t>
      </w:r>
      <w:r w:rsidR="00F3142F">
        <w:t xml:space="preserv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4A523CE1" w:rsidR="00FC68DB" w:rsidRPr="00F54804" w:rsidRDefault="00FC68DB" w:rsidP="000E094F">
      <w:pPr>
        <w:pStyle w:val="berschrift5"/>
      </w:pPr>
      <w:r w:rsidRPr="00F54804">
        <w:t>Attribute</w:t>
      </w:r>
      <w:r w:rsidR="00F3142F">
        <w:t xml:space="preserve"> “</w:t>
      </w:r>
      <w:r w:rsidRPr="00F54804">
        <w:t>section</w:t>
      </w:r>
      <w:bookmarkEnd w:id="1861"/>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3C33E8A0" w:rsidR="00FC68DB" w:rsidRPr="00F54804" w:rsidRDefault="00FC68DB" w:rsidP="000E094F">
      <w:pPr>
        <w:pStyle w:val="berschrift5"/>
      </w:pPr>
      <w:bookmarkStart w:id="1862" w:name="_Toc338939204"/>
      <w:r w:rsidRPr="000A1B7B">
        <w:t>Attribute</w:t>
      </w:r>
      <w:r w:rsidR="00F3142F">
        <w:t xml:space="preserve"> “</w:t>
      </w:r>
      <w:r w:rsidRPr="00F54804">
        <w:t>thickness</w:t>
      </w:r>
      <w:bookmarkEnd w:id="1862"/>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1B69C160" w:rsidR="00FC68DB" w:rsidRPr="00F54804" w:rsidRDefault="00FC68DB" w:rsidP="000E094F">
      <w:pPr>
        <w:pStyle w:val="berschrift5"/>
      </w:pPr>
      <w:bookmarkStart w:id="1863" w:name="_Toc338939205"/>
      <w:r w:rsidRPr="00F54804">
        <w:t>Attribute</w:t>
      </w:r>
      <w:r w:rsidR="00F3142F">
        <w:t xml:space="preserve"> “</w:t>
      </w:r>
      <w:r w:rsidRPr="00F54804">
        <w:t>angle</w:t>
      </w:r>
      <w:bookmarkEnd w:id="1863"/>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12059202" w:rsidR="00FC68DB" w:rsidRPr="00F54804" w:rsidRDefault="00FC68DB" w:rsidP="000E094F">
      <w:pPr>
        <w:pStyle w:val="berschrift5"/>
      </w:pPr>
      <w:bookmarkStart w:id="1864" w:name="_Toc338939206"/>
      <w:r w:rsidRPr="00F54804">
        <w:t>Attribute</w:t>
      </w:r>
      <w:r w:rsidR="00F3142F">
        <w:t xml:space="preserve"> “</w:t>
      </w:r>
      <w:r w:rsidRPr="00F54804">
        <w:t>shape</w:t>
      </w:r>
      <w:bookmarkEnd w:id="1864"/>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0F16B1A2" w:rsidR="00FC68DB" w:rsidRPr="00F54804" w:rsidRDefault="00FC68DB" w:rsidP="000E094F">
      <w:pPr>
        <w:pStyle w:val="berschrift5"/>
      </w:pPr>
      <w:bookmarkStart w:id="1865" w:name="_Toc338939207"/>
      <w:r w:rsidRPr="00F54804">
        <w:t>Attribute</w:t>
      </w:r>
      <w:r w:rsidR="00F3142F">
        <w:t xml:space="preserve"> “</w:t>
      </w:r>
      <w:r w:rsidRPr="00F54804">
        <w:t>penetration</w:t>
      </w:r>
      <w:bookmarkEnd w:id="1865"/>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1E9222A3" w:rsidR="00FC68DB" w:rsidRPr="00F54804" w:rsidRDefault="00FC68DB" w:rsidP="000E094F">
      <w:pPr>
        <w:pStyle w:val="berschrift5"/>
      </w:pPr>
      <w:bookmarkStart w:id="1866" w:name="_Toc338939209"/>
      <w:r w:rsidRPr="00F54804">
        <w:t>Attribute</w:t>
      </w:r>
      <w:r w:rsidR="00F3142F">
        <w:t xml:space="preserve"> “</w:t>
      </w:r>
      <w:r w:rsidRPr="00F54804">
        <w:t>filler</w:t>
      </w:r>
      <w:bookmarkEnd w:id="1866"/>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81E87D3" w14:textId="3D9F19F0" w:rsidR="00FC68DB" w:rsidRPr="005C2D94" w:rsidRDefault="00FC68DB" w:rsidP="000E094F">
      <w:pPr>
        <w:pStyle w:val="berschrift5"/>
      </w:pPr>
      <w:r w:rsidRPr="005C2D94">
        <w:lastRenderedPageBreak/>
        <w:t>Attribute</w:t>
      </w:r>
      <w:r w:rsidR="00F3142F">
        <w:t xml:space="preserve"> “</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3746C233" w:rsidR="00FC68DB" w:rsidRPr="00D97F70" w:rsidRDefault="00FC68DB">
      <w:pPr>
        <w:pStyle w:val="berschrift4"/>
      </w:pPr>
      <w:bookmarkStart w:id="1867" w:name="WeldDefinitionYJoint"/>
      <w:bookmarkStart w:id="1868" w:name="_Toc3557042"/>
      <w:bookmarkStart w:id="1869" w:name="_Toc34747292"/>
      <w:bookmarkStart w:id="1870" w:name="_Toc77102111"/>
      <w:bookmarkStart w:id="1871" w:name="_Toc288200767"/>
      <w:bookmarkStart w:id="1872" w:name="_Toc338939114"/>
      <w:bookmarkEnd w:id="1867"/>
      <w:r w:rsidRPr="00D97F70">
        <w:t>Element</w:t>
      </w:r>
      <w:r w:rsidR="00F3142F">
        <w:t xml:space="preserve"> “</w:t>
      </w:r>
      <w:proofErr w:type="spellStart"/>
      <w:r w:rsidRPr="00D97F70">
        <w:t>sheet_parameter</w:t>
      </w:r>
      <w:bookmarkEnd w:id="1868"/>
      <w:proofErr w:type="spellEnd"/>
      <w:r w:rsidRPr="00D97F70">
        <w:t>"</w:t>
      </w:r>
      <w:bookmarkEnd w:id="1869"/>
      <w:bookmarkEnd w:id="1870"/>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44A5A913" w:rsidR="00E7561C" w:rsidRPr="00D97F70" w:rsidRDefault="00E7561C" w:rsidP="001640C5">
      <w:pPr>
        <w:pStyle w:val="Beschriftung"/>
        <w:keepNext/>
        <w:keepLines/>
      </w:pPr>
      <w:bookmarkStart w:id="1873"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8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874" w:name="_Toc3557043"/>
      <w:bookmarkStart w:id="1875" w:name="_Toc34747293"/>
      <w:bookmarkStart w:id="1876" w:name="_Toc77102112"/>
      <w:bookmarkStart w:id="1877" w:name="_Toc155344899"/>
      <w:r w:rsidRPr="00D97F70">
        <w:t>Y-Joint</w:t>
      </w:r>
      <w:bookmarkEnd w:id="1871"/>
      <w:bookmarkEnd w:id="1872"/>
      <w:bookmarkEnd w:id="1874"/>
      <w:bookmarkEnd w:id="1875"/>
      <w:bookmarkEnd w:id="1876"/>
      <w:bookmarkEnd w:id="187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78" w:name="_Toc3557044"/>
      <w:bookmarkStart w:id="1879" w:name="_Toc34747294"/>
      <w:bookmarkStart w:id="1880" w:name="_Toc77102113"/>
      <w:r w:rsidRPr="00F54804">
        <w:lastRenderedPageBreak/>
        <w:t>Sheet Parameters</w:t>
      </w:r>
      <w:bookmarkEnd w:id="1878"/>
      <w:bookmarkEnd w:id="1879"/>
      <w:bookmarkEnd w:id="188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81" w:name="_Toc3557045"/>
      <w:bookmarkStart w:id="1882" w:name="_Toc34747295"/>
      <w:bookmarkStart w:id="1883" w:name="_Toc77102114"/>
      <w:r w:rsidRPr="00F54804">
        <w:t>Weld Parameters</w:t>
      </w:r>
      <w:bookmarkEnd w:id="1881"/>
      <w:bookmarkEnd w:id="1882"/>
      <w:bookmarkEnd w:id="188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334AD3">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96DAC541-7B7A-43D3-8B79-37D633B846F1}">
                                <asvg:svgBlip xmlns:asvg="http://schemas.microsoft.com/office/drawing/2016/SVG/main" r:embed="rId18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334AD3">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334AD3">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8408ECE" w:rsidR="00FC68DB" w:rsidRPr="00334AD3" w:rsidRDefault="00FC68DB" w:rsidP="0014275F">
            <w:pPr>
              <w:pStyle w:val="Beschriftung"/>
              <w:rPr>
                <w:rFonts w:ascii="Cambria" w:hAnsi="Cambria"/>
              </w:rPr>
            </w:pPr>
            <w:bookmarkStart w:id="1884" w:name="_Ref7931629"/>
            <w:bookmarkStart w:id="1885" w:name="_Toc76030592"/>
            <w:bookmarkStart w:id="1886" w:name="_Toc94530877"/>
            <w:bookmarkStart w:id="1887" w:name="_Toc101428273"/>
            <w:bookmarkStart w:id="1888" w:name="_Toc155345001"/>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70</w:t>
            </w:r>
            <w:r w:rsidRPr="00334AD3">
              <w:rPr>
                <w:rFonts w:ascii="Cambria" w:hAnsi="Cambria"/>
              </w:rPr>
              <w:fldChar w:fldCharType="end"/>
            </w:r>
            <w:bookmarkEnd w:id="1884"/>
            <w:r w:rsidR="000D79B0" w:rsidRPr="00334AD3">
              <w:rPr>
                <w:rFonts w:ascii="Cambria" w:hAnsi="Cambria"/>
              </w:rPr>
              <w:t xml:space="preserve"> —</w:t>
            </w:r>
            <w:r w:rsidRPr="00334AD3">
              <w:rPr>
                <w:rFonts w:ascii="Cambria" w:hAnsi="Cambria"/>
              </w:rPr>
              <w:t xml:space="preserve"> Y-Joint Sheet Layout</w:t>
            </w:r>
            <w:bookmarkEnd w:id="1885"/>
            <w:bookmarkEnd w:id="1886"/>
            <w:bookmarkEnd w:id="1887"/>
            <w:bookmarkEnd w:id="1888"/>
          </w:p>
        </w:tc>
        <w:tc>
          <w:tcPr>
            <w:tcW w:w="4605" w:type="dxa"/>
            <w:vAlign w:val="bottom"/>
          </w:tcPr>
          <w:p w14:paraId="0705A4F3" w14:textId="14F380A1" w:rsidR="00FC68DB" w:rsidRPr="00334AD3" w:rsidRDefault="00FC68DB" w:rsidP="0014275F">
            <w:pPr>
              <w:pStyle w:val="Beschriftung"/>
              <w:rPr>
                <w:rFonts w:ascii="Cambria" w:hAnsi="Cambria"/>
              </w:rPr>
            </w:pPr>
            <w:bookmarkStart w:id="1889" w:name="_Toc76030593"/>
            <w:bookmarkStart w:id="1890" w:name="_Toc94530878"/>
            <w:bookmarkStart w:id="1891" w:name="_Toc101428274"/>
            <w:bookmarkStart w:id="1892" w:name="_Toc155345002"/>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71</w:t>
            </w:r>
            <w:r w:rsidRPr="00334AD3">
              <w:rPr>
                <w:rFonts w:ascii="Cambria" w:hAnsi="Cambria"/>
              </w:rPr>
              <w:fldChar w:fldCharType="end"/>
            </w:r>
            <w:r w:rsidR="000D79B0" w:rsidRPr="00334AD3">
              <w:rPr>
                <w:rFonts w:ascii="Cambria" w:hAnsi="Cambria"/>
              </w:rPr>
              <w:t xml:space="preserve"> —</w:t>
            </w:r>
            <w:r w:rsidRPr="00334AD3">
              <w:rPr>
                <w:rFonts w:ascii="Cambria" w:hAnsi="Cambria"/>
              </w:rPr>
              <w:t xml:space="preserve"> Parameters of Y-Joint Weld</w:t>
            </w:r>
            <w:bookmarkEnd w:id="1889"/>
            <w:bookmarkEnd w:id="1890"/>
            <w:bookmarkEnd w:id="1891"/>
            <w:bookmarkEnd w:id="1892"/>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50" o:title=""/>
          </v:shape>
          <o:OLEObject Type="Embed" ProgID="Equation.3" ShapeID="_x0000_i1031" DrawAspect="Content" ObjectID="_1768319356" r:id="rId18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4A4362DA" w:rsidR="00890926" w:rsidRPr="001E4607" w:rsidRDefault="00890926" w:rsidP="001640C5">
      <w:pPr>
        <w:pStyle w:val="Beschriftung"/>
        <w:keepNext/>
        <w:keepLines/>
      </w:pPr>
      <w:bookmarkStart w:id="1893"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r w:rsidR="005F32CD">
        <w:t xml:space="preserve"> —</w:t>
      </w:r>
      <w:r w:rsidR="005F32CD" w:rsidRPr="00F54804">
        <w:t xml:space="preserve"> </w:t>
      </w:r>
      <w:r w:rsidRPr="00F54804">
        <w:t>Parameters of Y-Joint</w:t>
      </w:r>
      <w:bookmarkEnd w:id="189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94" w:name="_Toc338939211"/>
      <w:bookmarkStart w:id="1895" w:name="_Toc3557046"/>
      <w:bookmarkStart w:id="1896" w:name="_Toc34747296"/>
      <w:bookmarkStart w:id="1897" w:name="_Toc77102115"/>
      <w:r w:rsidRPr="00890926">
        <w:t>Attributes</w:t>
      </w:r>
      <w:bookmarkEnd w:id="1894"/>
      <w:bookmarkEnd w:id="1895"/>
      <w:bookmarkEnd w:id="1896"/>
      <w:bookmarkEnd w:id="1897"/>
    </w:p>
    <w:p w14:paraId="5F7DE6A2" w14:textId="5F78EF44" w:rsidR="00F85CA7" w:rsidRPr="00F85CA7" w:rsidRDefault="00FC68DB" w:rsidP="000E094F">
      <w:pPr>
        <w:pStyle w:val="berschrift5"/>
      </w:pPr>
      <w:bookmarkStart w:id="1898" w:name="_Toc338939213"/>
      <w:r w:rsidRPr="00BD52D7">
        <w:t>Attribute</w:t>
      </w:r>
      <w:r w:rsidR="00F3142F">
        <w:t xml:space="preserve"> “</w:t>
      </w:r>
      <w:r w:rsidRPr="001668D7">
        <w:t>base</w:t>
      </w:r>
      <w:bookmarkEnd w:id="1898"/>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6EC19F63" w:rsidR="00FC68DB" w:rsidRPr="00F54804" w:rsidRDefault="00FC68DB" w:rsidP="000E094F">
      <w:pPr>
        <w:pStyle w:val="berschrift5"/>
      </w:pPr>
      <w:bookmarkStart w:id="1899" w:name="_Toc338939214"/>
      <w:r w:rsidRPr="00F54804">
        <w:lastRenderedPageBreak/>
        <w:t>Attribute</w:t>
      </w:r>
      <w:r w:rsidR="00F3142F">
        <w:t xml:space="preserve"> “</w:t>
      </w:r>
      <w:r w:rsidRPr="00F54804">
        <w:t>technology</w:t>
      </w:r>
      <w:bookmarkEnd w:id="1899"/>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900" w:name="_Toc338939215"/>
      <w:bookmarkStart w:id="1901" w:name="_Toc3557047"/>
      <w:bookmarkStart w:id="1902" w:name="_Toc34747297"/>
      <w:bookmarkStart w:id="1903"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1EB06021" w:rsidR="00FC68DB" w:rsidRPr="005C2D94" w:rsidRDefault="00FC68DB">
      <w:pPr>
        <w:pStyle w:val="berschrift4"/>
      </w:pPr>
      <w:r w:rsidRPr="00F54804">
        <w:t>Element</w:t>
      </w:r>
      <w:r w:rsidR="00F3142F">
        <w:t xml:space="preserve"> “</w:t>
      </w:r>
      <w:proofErr w:type="spellStart"/>
      <w:r w:rsidRPr="005C2D94">
        <w:t>weld_position</w:t>
      </w:r>
      <w:bookmarkEnd w:id="1900"/>
      <w:bookmarkEnd w:id="1901"/>
      <w:proofErr w:type="spellEnd"/>
      <w:r w:rsidRPr="005C2D94">
        <w:t>"</w:t>
      </w:r>
      <w:bookmarkEnd w:id="1902"/>
      <w:bookmarkEnd w:id="1903"/>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2FC99123" w:rsidR="00890926" w:rsidRPr="00F54804" w:rsidRDefault="00890926" w:rsidP="001640C5">
      <w:pPr>
        <w:pStyle w:val="Beschriftung"/>
        <w:keepNext/>
        <w:keepLines/>
      </w:pPr>
      <w:bookmarkStart w:id="1904"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90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01EA6F2B" w:rsidR="00FC68DB" w:rsidRPr="00780314" w:rsidRDefault="00FC68DB" w:rsidP="000E094F">
      <w:pPr>
        <w:pStyle w:val="berschrift5"/>
        <w:rPr>
          <w:lang w:val="es-ES"/>
        </w:rPr>
      </w:pPr>
      <w:bookmarkStart w:id="1905" w:name="_Toc338939218"/>
      <w:proofErr w:type="spellStart"/>
      <w:r w:rsidRPr="00780314">
        <w:rPr>
          <w:lang w:val="es-ES"/>
        </w:rPr>
        <w:t>Attributes</w:t>
      </w:r>
      <w:proofErr w:type="spellEnd"/>
      <w:r w:rsidR="00F3142F">
        <w:rPr>
          <w:lang w:val="es-ES"/>
        </w:rPr>
        <w:t xml:space="preserve"> “</w:t>
      </w:r>
      <w:r w:rsidRPr="00780314">
        <w:rPr>
          <w:lang w:val="es-ES"/>
        </w:rPr>
        <w:t>u, x, y, z, reference"</w:t>
      </w:r>
    </w:p>
    <w:p w14:paraId="7EC04D54" w14:textId="24DC8707"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326394AA" w14:textId="2F675EAC" w:rsidR="00FC68DB" w:rsidRPr="00BD52D7" w:rsidRDefault="00FC68DB" w:rsidP="000E094F">
      <w:pPr>
        <w:pStyle w:val="berschrift5"/>
      </w:pPr>
      <w:r w:rsidRPr="005C2D94">
        <w:t>Attribute</w:t>
      </w:r>
      <w:r w:rsidR="00F3142F">
        <w:t xml:space="preserv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59E40433" w:rsidR="00FC68DB" w:rsidRPr="00F54804" w:rsidRDefault="00FC68DB" w:rsidP="000E094F">
      <w:pPr>
        <w:pStyle w:val="berschrift5"/>
      </w:pPr>
      <w:r w:rsidRPr="00F54804">
        <w:t>Attribute</w:t>
      </w:r>
      <w:r w:rsidR="00F3142F">
        <w:t xml:space="preserve"> “</w:t>
      </w:r>
      <w:r w:rsidRPr="00F54804">
        <w:t>section</w:t>
      </w:r>
      <w:bookmarkEnd w:id="1905"/>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66131119" w:rsidR="00FC68DB" w:rsidRPr="005C2D94" w:rsidRDefault="00FC68DB" w:rsidP="000E094F">
      <w:pPr>
        <w:pStyle w:val="berschrift5"/>
      </w:pPr>
      <w:bookmarkStart w:id="1906" w:name="_Toc338939219"/>
      <w:r w:rsidRPr="00F54804">
        <w:lastRenderedPageBreak/>
        <w:t>Attribute</w:t>
      </w:r>
      <w:r w:rsidR="00F3142F">
        <w:t xml:space="preserve"> “</w:t>
      </w:r>
      <w:r w:rsidRPr="005C2D94">
        <w:t>thickness</w:t>
      </w:r>
      <w:bookmarkEnd w:id="1906"/>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4D24AA20" w:rsidR="00890926" w:rsidRPr="00F54804" w:rsidRDefault="00890926" w:rsidP="001640C5">
      <w:pPr>
        <w:pStyle w:val="Beschriftung"/>
        <w:keepNext/>
        <w:keepLines/>
      </w:pPr>
      <w:bookmarkStart w:id="1907"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20E1F6AA" w:rsidR="00FC68DB" w:rsidRPr="001668D7" w:rsidRDefault="00FC68DB" w:rsidP="000E094F">
      <w:pPr>
        <w:pStyle w:val="berschrift5"/>
      </w:pPr>
      <w:bookmarkStart w:id="1908" w:name="_Toc338939220"/>
      <w:r w:rsidRPr="005C2D94">
        <w:t>Attribute</w:t>
      </w:r>
      <w:r w:rsidR="00F3142F">
        <w:t xml:space="preserve"> “</w:t>
      </w:r>
      <w:r w:rsidRPr="00BD52D7">
        <w:t>angle</w:t>
      </w:r>
      <w:bookmarkEnd w:id="1908"/>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533C90DA" w:rsidR="00FC68DB" w:rsidRPr="00F54804" w:rsidRDefault="00FC68DB" w:rsidP="000E094F">
      <w:pPr>
        <w:pStyle w:val="berschrift5"/>
      </w:pPr>
      <w:bookmarkStart w:id="1909" w:name="_Toc338939221"/>
      <w:r w:rsidRPr="00F54804">
        <w:t>Attribute</w:t>
      </w:r>
      <w:r w:rsidR="00F3142F">
        <w:t xml:space="preserve"> “</w:t>
      </w:r>
      <w:r w:rsidRPr="00F54804">
        <w:t>penetration</w:t>
      </w:r>
      <w:bookmarkEnd w:id="1909"/>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3F6E9235" w:rsidR="00FC68DB" w:rsidRPr="00F54804" w:rsidRDefault="00FC68DB" w:rsidP="000E094F">
      <w:pPr>
        <w:pStyle w:val="berschrift5"/>
      </w:pPr>
      <w:bookmarkStart w:id="1910" w:name="_Toc338939223"/>
      <w:r w:rsidRPr="00F54804">
        <w:t>Attribute</w:t>
      </w:r>
      <w:r w:rsidR="00F3142F">
        <w:t xml:space="preserve"> “</w:t>
      </w:r>
      <w:r w:rsidRPr="00F54804">
        <w:t>shape</w:t>
      </w:r>
      <w:bookmarkEnd w:id="1910"/>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631EC520" w:rsidR="00FC68DB" w:rsidRPr="00F54804" w:rsidRDefault="00FC68DB" w:rsidP="000E094F">
      <w:pPr>
        <w:pStyle w:val="berschrift5"/>
      </w:pPr>
      <w:bookmarkStart w:id="1911" w:name="_Toc338939224"/>
      <w:r w:rsidRPr="00F54804">
        <w:t>Attribute</w:t>
      </w:r>
      <w:r w:rsidR="00F3142F">
        <w:t xml:space="preserve"> “</w:t>
      </w:r>
      <w:r w:rsidRPr="00F54804">
        <w:t>filler</w:t>
      </w:r>
      <w:bookmarkEnd w:id="1911"/>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4FA6703F" w14:textId="16B8CCB9" w:rsidR="00FC68DB" w:rsidRPr="005C2D94"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1FFD9D7" w:rsidR="00FC68DB" w:rsidRPr="00D97F70" w:rsidRDefault="00FC68DB">
      <w:pPr>
        <w:pStyle w:val="berschrift4"/>
      </w:pPr>
      <w:bookmarkStart w:id="1912" w:name="_Toc3557048"/>
      <w:bookmarkStart w:id="1913" w:name="_Toc34747298"/>
      <w:bookmarkStart w:id="1914" w:name="_Toc77102117"/>
      <w:r w:rsidRPr="00D97F70">
        <w:t>Element</w:t>
      </w:r>
      <w:r w:rsidR="00F3142F">
        <w:t xml:space="preserve"> “</w:t>
      </w:r>
      <w:proofErr w:type="spellStart"/>
      <w:r w:rsidRPr="00D97F70">
        <w:t>sheet_parameter</w:t>
      </w:r>
      <w:bookmarkEnd w:id="1912"/>
      <w:proofErr w:type="spellEnd"/>
      <w:r w:rsidRPr="00D97F70">
        <w:t>"</w:t>
      </w:r>
      <w:bookmarkEnd w:id="1913"/>
      <w:bookmarkEnd w:id="1914"/>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7479D830" w:rsidR="00890926" w:rsidRPr="00D97F70" w:rsidRDefault="00890926" w:rsidP="001640C5">
      <w:pPr>
        <w:pStyle w:val="Beschriftung"/>
        <w:keepNext/>
        <w:keepLines/>
      </w:pPr>
      <w:bookmarkStart w:id="1915"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9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916" w:name="WeldDefinitionKJoint"/>
      <w:bookmarkStart w:id="1917" w:name="_Toc338939115"/>
      <w:bookmarkStart w:id="1918" w:name="_Toc3557049"/>
      <w:bookmarkStart w:id="1919" w:name="_Toc34747299"/>
      <w:bookmarkStart w:id="1920" w:name="_Toc77102118"/>
      <w:bookmarkStart w:id="1921" w:name="_Toc155344900"/>
      <w:bookmarkEnd w:id="1916"/>
      <w:r w:rsidRPr="00D97F70">
        <w:t>K-Joint</w:t>
      </w:r>
      <w:bookmarkEnd w:id="1917"/>
      <w:bookmarkEnd w:id="1918"/>
      <w:bookmarkEnd w:id="1919"/>
      <w:bookmarkEnd w:id="1920"/>
      <w:bookmarkEnd w:id="192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22" w:name="_Toc3557050"/>
      <w:bookmarkStart w:id="1923" w:name="_Toc34747300"/>
      <w:bookmarkStart w:id="1924" w:name="_Toc77102119"/>
      <w:r w:rsidRPr="00F54804">
        <w:lastRenderedPageBreak/>
        <w:t>Sheet Parameters</w:t>
      </w:r>
      <w:bookmarkEnd w:id="1922"/>
      <w:bookmarkEnd w:id="1923"/>
      <w:bookmarkEnd w:id="1924"/>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925" w:name="_Ref104285372"/>
      <w:bookmarkStart w:id="1926" w:name="_Toc155345003"/>
      <w:r>
        <w:t xml:space="preserve">Figure </w:t>
      </w:r>
      <w:r>
        <w:fldChar w:fldCharType="begin"/>
      </w:r>
      <w:r>
        <w:instrText xml:space="preserve"> SEQ Figure \* ARABIC </w:instrText>
      </w:r>
      <w:r>
        <w:fldChar w:fldCharType="separate"/>
      </w:r>
      <w:r w:rsidR="00AE3F08">
        <w:rPr>
          <w:noProof/>
        </w:rPr>
        <w:t>72</w:t>
      </w:r>
      <w:r>
        <w:fldChar w:fldCharType="end"/>
      </w:r>
      <w:bookmarkEnd w:id="1925"/>
      <w:r w:rsidR="002D7110">
        <w:t xml:space="preserve"> </w:t>
      </w:r>
      <w:r>
        <w:t>— K-Joint Sheet Layout</w:t>
      </w:r>
      <w:bookmarkEnd w:id="1926"/>
    </w:p>
    <w:p w14:paraId="1C2E1085" w14:textId="7A38D57D" w:rsidR="00FC68DB" w:rsidRPr="00F54804" w:rsidRDefault="00FC75D0">
      <w:pPr>
        <w:pStyle w:val="berschrift4"/>
      </w:pPr>
      <w:bookmarkStart w:id="1927" w:name="_Toc3557051"/>
      <w:bookmarkStart w:id="1928" w:name="_Toc34747301"/>
      <w:bookmarkStart w:id="1929"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27"/>
      <w:bookmarkEnd w:id="1928"/>
      <w:bookmarkEnd w:id="1929"/>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30" w:name="_Toc155345004"/>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30"/>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50" o:title=""/>
          </v:shape>
          <o:OLEObject Type="Embed" ProgID="Equation.3" ShapeID="_x0000_i1032" DrawAspect="Content" ObjectID="_1768319357" r:id="rId190"/>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4B8F9425" w:rsidR="00890926" w:rsidRPr="00BD52D7" w:rsidRDefault="00890926" w:rsidP="001640C5">
      <w:pPr>
        <w:pStyle w:val="Beschriftung"/>
        <w:keepNext/>
        <w:keepLines/>
      </w:pPr>
      <w:bookmarkStart w:id="1931"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r w:rsidR="005F32CD">
        <w:t xml:space="preserve"> —</w:t>
      </w:r>
      <w:r w:rsidR="005F32CD" w:rsidRPr="00F54804">
        <w:t xml:space="preserve"> </w:t>
      </w:r>
      <w:r w:rsidRPr="00F54804">
        <w:t>Parameters of K-Joint</w:t>
      </w:r>
      <w:bookmarkEnd w:id="193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32" w:name="_Toc338939226"/>
      <w:bookmarkStart w:id="1933" w:name="_Toc3557052"/>
      <w:bookmarkStart w:id="1934" w:name="_Toc34747302"/>
      <w:bookmarkStart w:id="1935" w:name="_Toc77102121"/>
      <w:r w:rsidRPr="00F54804">
        <w:t>Attributes</w:t>
      </w:r>
      <w:bookmarkEnd w:id="1932"/>
      <w:bookmarkEnd w:id="1933"/>
      <w:bookmarkEnd w:id="1934"/>
      <w:bookmarkEnd w:id="1935"/>
    </w:p>
    <w:p w14:paraId="5D24B36D" w14:textId="79DBA4D3" w:rsidR="00FC68DB" w:rsidRPr="00F54804" w:rsidRDefault="00FC68DB" w:rsidP="000E094F">
      <w:pPr>
        <w:pStyle w:val="berschrift5"/>
      </w:pPr>
      <w:bookmarkStart w:id="1936" w:name="_Toc338939228"/>
      <w:r w:rsidRPr="00F54804">
        <w:t>Attribute</w:t>
      </w:r>
      <w:r w:rsidR="00F3142F">
        <w:t xml:space="preserve"> “</w:t>
      </w:r>
      <w:r w:rsidRPr="00F54804">
        <w:t>base</w:t>
      </w:r>
      <w:bookmarkEnd w:id="1936"/>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49876284" w:rsidR="00FC68DB" w:rsidRPr="00F54804" w:rsidRDefault="00FC68DB" w:rsidP="000E094F">
      <w:pPr>
        <w:pStyle w:val="berschrift5"/>
      </w:pPr>
      <w:bookmarkStart w:id="1937" w:name="_Toc338939229"/>
      <w:r w:rsidRPr="00F54804">
        <w:t>Attribute</w:t>
      </w:r>
      <w:r w:rsidR="00F3142F">
        <w:t xml:space="preserve"> “</w:t>
      </w:r>
      <w:r w:rsidRPr="00F54804">
        <w:t>technology</w:t>
      </w:r>
      <w:bookmarkEnd w:id="1937"/>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38" w:name="_Toc338939230"/>
      <w:bookmarkStart w:id="1939" w:name="_Toc3557053"/>
      <w:bookmarkStart w:id="1940" w:name="_Toc34747303"/>
      <w:bookmarkStart w:id="1941"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195B3A63" w:rsidR="00FC68DB" w:rsidRPr="005C2D94" w:rsidRDefault="00FC68DB">
      <w:pPr>
        <w:pStyle w:val="berschrift4"/>
      </w:pPr>
      <w:r w:rsidRPr="00F54804">
        <w:t>Element</w:t>
      </w:r>
      <w:r w:rsidR="00F3142F">
        <w:t xml:space="preserve"> “</w:t>
      </w:r>
      <w:proofErr w:type="spellStart"/>
      <w:r w:rsidRPr="005C2D94">
        <w:t>weld_position</w:t>
      </w:r>
      <w:bookmarkEnd w:id="1938"/>
      <w:bookmarkEnd w:id="1939"/>
      <w:proofErr w:type="spellEnd"/>
      <w:r w:rsidRPr="005C2D94">
        <w:t>"</w:t>
      </w:r>
      <w:bookmarkEnd w:id="1940"/>
      <w:bookmarkEnd w:id="1941"/>
    </w:p>
    <w:p w14:paraId="62DC24C7" w14:textId="164B28AB" w:rsidR="002C7FD0" w:rsidRPr="00780314" w:rsidRDefault="002C7FD0" w:rsidP="000E094F">
      <w:pPr>
        <w:pStyle w:val="berschrift5"/>
        <w:rPr>
          <w:lang w:val="es-ES"/>
        </w:rPr>
      </w:pPr>
      <w:bookmarkStart w:id="1942" w:name="_Toc3566516"/>
      <w:bookmarkStart w:id="1943" w:name="_Toc34747518"/>
      <w:bookmarkStart w:id="1944" w:name="_Toc77095977"/>
      <w:bookmarkStart w:id="1945" w:name="_Toc338939233"/>
      <w:proofErr w:type="spellStart"/>
      <w:r w:rsidRPr="00780314">
        <w:rPr>
          <w:lang w:val="es-ES"/>
        </w:rPr>
        <w:t>Attributes</w:t>
      </w:r>
      <w:proofErr w:type="spellEnd"/>
      <w:r w:rsidR="00F3142F">
        <w:rPr>
          <w:lang w:val="es-ES"/>
        </w:rPr>
        <w:t xml:space="preserve"> “</w:t>
      </w:r>
      <w:r w:rsidRPr="00780314">
        <w:rPr>
          <w:lang w:val="es-ES"/>
        </w:rPr>
        <w:t>u, x, y, z, reference"</w:t>
      </w:r>
    </w:p>
    <w:bookmarkEnd w:id="1942"/>
    <w:bookmarkEnd w:id="1943"/>
    <w:bookmarkEnd w:id="1944"/>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178AE26B" w:rsidR="002C7FD0" w:rsidRPr="00F54804" w:rsidRDefault="002C7FD0" w:rsidP="001640C5">
      <w:pPr>
        <w:pStyle w:val="Beschriftung"/>
        <w:keepNext/>
        <w:keepLines/>
      </w:pPr>
      <w:bookmarkStart w:id="1946"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4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lastRenderedPageBreak/>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1F154C77" w14:textId="01112A0C" w:rsidR="00FC68DB" w:rsidRPr="005C2D94" w:rsidRDefault="00FC68DB" w:rsidP="000E094F">
      <w:pPr>
        <w:pStyle w:val="berschrift5"/>
      </w:pPr>
      <w:r w:rsidRPr="00F54804">
        <w:t>Attribute</w:t>
      </w:r>
      <w:r w:rsidR="00F3142F">
        <w:t xml:space="preserv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6E42C65D" w:rsidR="00FC68DB" w:rsidRPr="00F54804" w:rsidRDefault="00FC68DB" w:rsidP="000E094F">
      <w:pPr>
        <w:pStyle w:val="berschrift5"/>
      </w:pPr>
      <w:r w:rsidRPr="00F54804">
        <w:t>Attribute</w:t>
      </w:r>
      <w:r w:rsidR="00F3142F">
        <w:t xml:space="preserve"> “</w:t>
      </w:r>
      <w:r w:rsidRPr="00F54804">
        <w:t>section</w:t>
      </w:r>
      <w:bookmarkEnd w:id="1945"/>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47"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07A307B8" w:rsidR="00FC68DB" w:rsidRPr="005C2D94" w:rsidRDefault="00FC68DB" w:rsidP="000E094F">
      <w:pPr>
        <w:pStyle w:val="berschrift5"/>
      </w:pPr>
      <w:r w:rsidRPr="00F54804">
        <w:t>Attribute</w:t>
      </w:r>
      <w:r w:rsidR="00F3142F">
        <w:t xml:space="preserve"> “</w:t>
      </w:r>
      <w:r w:rsidRPr="005C2D94">
        <w:t>thickness</w:t>
      </w:r>
      <w:bookmarkEnd w:id="1947"/>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9775DA5" w:rsidR="00890926" w:rsidRPr="00F54804" w:rsidRDefault="00890926" w:rsidP="001640C5">
      <w:pPr>
        <w:pStyle w:val="Beschriftung"/>
        <w:keepNext/>
        <w:keepLines/>
      </w:pPr>
      <w:bookmarkStart w:id="1948"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38BA9C61" w:rsidR="00FC68DB" w:rsidRPr="001668D7" w:rsidRDefault="00FC68DB" w:rsidP="000E094F">
      <w:pPr>
        <w:pStyle w:val="berschrift5"/>
      </w:pPr>
      <w:bookmarkStart w:id="1949" w:name="_Toc338939235"/>
      <w:r w:rsidRPr="005C2D94">
        <w:t>Attribute</w:t>
      </w:r>
      <w:r w:rsidR="00F3142F">
        <w:t xml:space="preserve"> “</w:t>
      </w:r>
      <w:r w:rsidRPr="00BD52D7">
        <w:t>angle</w:t>
      </w:r>
      <w:bookmarkEnd w:id="1949"/>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35998424" w:rsidR="00FC68DB" w:rsidRPr="00F54804" w:rsidRDefault="00FC68DB" w:rsidP="000E094F">
      <w:pPr>
        <w:pStyle w:val="berschrift5"/>
      </w:pPr>
      <w:bookmarkStart w:id="1950" w:name="_Toc338939236"/>
      <w:r w:rsidRPr="00F54804">
        <w:t>Attribute</w:t>
      </w:r>
      <w:r w:rsidR="00F3142F">
        <w:t xml:space="preserve"> “</w:t>
      </w:r>
      <w:r w:rsidRPr="00F54804">
        <w:t>penetration</w:t>
      </w:r>
      <w:bookmarkEnd w:id="1950"/>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0C7D2481" w:rsidR="00FC68DB" w:rsidRPr="00F54804" w:rsidRDefault="00FC68DB" w:rsidP="000E094F">
      <w:pPr>
        <w:pStyle w:val="berschrift5"/>
      </w:pPr>
      <w:bookmarkStart w:id="1951" w:name="_Toc338939238"/>
      <w:r w:rsidRPr="00F54804">
        <w:t>Attribute</w:t>
      </w:r>
      <w:r w:rsidR="00F3142F">
        <w:t xml:space="preserve"> “</w:t>
      </w:r>
      <w:r w:rsidRPr="00F54804">
        <w:t>shape</w:t>
      </w:r>
      <w:bookmarkEnd w:id="1951"/>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479386D1" w:rsidR="00FC68DB" w:rsidRPr="00F54804" w:rsidRDefault="00FC68DB" w:rsidP="000E094F">
      <w:pPr>
        <w:pStyle w:val="berschrift5"/>
      </w:pPr>
      <w:bookmarkStart w:id="1952" w:name="_Toc338939239"/>
      <w:r w:rsidRPr="00F54804">
        <w:lastRenderedPageBreak/>
        <w:t>Attribute</w:t>
      </w:r>
      <w:r w:rsidR="00F3142F">
        <w:t xml:space="preserve"> “</w:t>
      </w:r>
      <w:r w:rsidRPr="00F54804">
        <w:t>filler</w:t>
      </w:r>
      <w:bookmarkEnd w:id="1952"/>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B6115A7" w14:textId="1F7F6432" w:rsidR="00FC68DB" w:rsidRPr="005C2D94"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5801BA91" w:rsidR="00FC68DB" w:rsidRPr="00D97F70" w:rsidRDefault="00FC68DB">
      <w:pPr>
        <w:pStyle w:val="berschrift4"/>
      </w:pPr>
      <w:bookmarkStart w:id="1953" w:name="WeldDefinitionCrossJoint"/>
      <w:bookmarkStart w:id="1954" w:name="_Ref397588351"/>
      <w:bookmarkStart w:id="1955" w:name="_Toc3557054"/>
      <w:bookmarkStart w:id="1956" w:name="_Toc34747304"/>
      <w:bookmarkStart w:id="1957" w:name="_Toc77102123"/>
      <w:bookmarkStart w:id="1958" w:name="_Toc338939116"/>
      <w:bookmarkEnd w:id="1953"/>
      <w:r w:rsidRPr="00D97F70">
        <w:t>Element</w:t>
      </w:r>
      <w:r w:rsidR="00F3142F">
        <w:t xml:space="preserve"> “</w:t>
      </w:r>
      <w:proofErr w:type="spellStart"/>
      <w:r w:rsidRPr="00D97F70">
        <w:t>sheet_parameter</w:t>
      </w:r>
      <w:bookmarkEnd w:id="1954"/>
      <w:bookmarkEnd w:id="1955"/>
      <w:proofErr w:type="spellEnd"/>
      <w:r w:rsidRPr="00D97F70">
        <w:t>"</w:t>
      </w:r>
      <w:bookmarkEnd w:id="1956"/>
      <w:bookmarkEnd w:id="1957"/>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4B4D53FE" w:rsidR="00890926" w:rsidRPr="00D97F70" w:rsidRDefault="00890926" w:rsidP="001640C5">
      <w:pPr>
        <w:pStyle w:val="Beschriftung"/>
        <w:keepNext/>
        <w:keepLines/>
      </w:pPr>
      <w:bookmarkStart w:id="1959"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95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960" w:name="_Toc3557055"/>
      <w:bookmarkStart w:id="1961" w:name="_Toc34747305"/>
      <w:bookmarkStart w:id="1962" w:name="_Toc77102124"/>
    </w:p>
    <w:p w14:paraId="4F56B9CF" w14:textId="4CDC8E7E" w:rsidR="00FC68DB" w:rsidRDefault="00FC68DB" w:rsidP="00B202D2">
      <w:pPr>
        <w:pStyle w:val="berschrift3"/>
      </w:pPr>
      <w:bookmarkStart w:id="1963" w:name="_Toc155344901"/>
      <w:r w:rsidRPr="00F54804">
        <w:t>Cruciform Joint</w:t>
      </w:r>
      <w:bookmarkEnd w:id="1958"/>
      <w:bookmarkEnd w:id="1960"/>
      <w:bookmarkEnd w:id="1961"/>
      <w:bookmarkEnd w:id="1962"/>
      <w:bookmarkEnd w:id="1963"/>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964" w:name="GenericSeamWeldWeldingTechnology"/>
      <w:bookmarkEnd w:id="1964"/>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65" w:name="_Toc3557056"/>
      <w:bookmarkStart w:id="1966" w:name="_Toc34747306"/>
      <w:bookmarkStart w:id="1967"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65"/>
      <w:bookmarkEnd w:id="1966"/>
      <w:bookmarkEnd w:id="1967"/>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1968" w:name="_Toc155345005"/>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1968"/>
    </w:p>
    <w:p w14:paraId="34BD949F" w14:textId="77BA5613" w:rsidR="00FC68DB" w:rsidRPr="005C2D94" w:rsidRDefault="0086771F">
      <w:pPr>
        <w:pStyle w:val="berschrift4"/>
      </w:pPr>
      <w:bookmarkStart w:id="1969" w:name="_Toc3557057"/>
      <w:bookmarkStart w:id="1970" w:name="_Toc34747307"/>
      <w:bookmarkStart w:id="1971"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69"/>
      <w:bookmarkEnd w:id="1970"/>
      <w:bookmarkEnd w:id="1971"/>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1972" w:name="_Toc155345006"/>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1972"/>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21E9F58" w:rsidR="00890926" w:rsidRPr="00F54804" w:rsidRDefault="00890926" w:rsidP="001640C5">
      <w:pPr>
        <w:pStyle w:val="Beschriftung"/>
        <w:keepNext/>
        <w:keepLines/>
      </w:pPr>
      <w:bookmarkStart w:id="1973"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r w:rsidR="005F32CD">
        <w:t xml:space="preserve"> —</w:t>
      </w:r>
      <w:r w:rsidR="005F32CD" w:rsidRPr="00F54804">
        <w:t xml:space="preserve"> </w:t>
      </w:r>
      <w:r w:rsidRPr="00F54804">
        <w:t>Parameters of Cruciform Joint</w:t>
      </w:r>
      <w:bookmarkEnd w:id="197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74" w:name="_Toc338939241"/>
      <w:bookmarkStart w:id="1975" w:name="_Toc3557058"/>
      <w:bookmarkStart w:id="1976" w:name="_Toc34747308"/>
      <w:bookmarkStart w:id="1977" w:name="_Toc77102127"/>
      <w:bookmarkStart w:id="1978" w:name="_Toc288196482"/>
      <w:bookmarkStart w:id="1979" w:name="_Toc288200784"/>
      <w:bookmarkStart w:id="1980" w:name="_Toc338938909"/>
      <w:bookmarkStart w:id="1981" w:name="_Toc338939128"/>
      <w:bookmarkEnd w:id="1676"/>
      <w:r w:rsidRPr="005C2D94">
        <w:t>Attributes</w:t>
      </w:r>
      <w:bookmarkEnd w:id="1974"/>
      <w:bookmarkEnd w:id="1975"/>
      <w:bookmarkEnd w:id="1976"/>
      <w:bookmarkEnd w:id="1977"/>
    </w:p>
    <w:p w14:paraId="78E13020" w14:textId="3D52B344" w:rsidR="00FC68DB" w:rsidRPr="000A1B7B" w:rsidRDefault="00FC68DB" w:rsidP="000E094F">
      <w:pPr>
        <w:pStyle w:val="berschrift5"/>
      </w:pPr>
      <w:bookmarkStart w:id="1982" w:name="_Toc338939243"/>
      <w:r w:rsidRPr="00BD52D7">
        <w:t>Attribute</w:t>
      </w:r>
      <w:r w:rsidR="00F3142F">
        <w:t xml:space="preserve"> “</w:t>
      </w:r>
      <w:r w:rsidRPr="001668D7">
        <w:t>base</w:t>
      </w:r>
      <w:bookmarkEnd w:id="1982"/>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1D17E9EF" w:rsidR="00FC68DB" w:rsidRPr="00F54804" w:rsidRDefault="00FC68DB" w:rsidP="000E094F">
      <w:pPr>
        <w:pStyle w:val="berschrift5"/>
      </w:pPr>
      <w:bookmarkStart w:id="1983" w:name="_Toc338939244"/>
      <w:r w:rsidRPr="00F54804">
        <w:t>Attribute</w:t>
      </w:r>
      <w:r w:rsidR="00F3142F">
        <w:t xml:space="preserve"> “</w:t>
      </w:r>
      <w:r w:rsidRPr="00F54804">
        <w:t>technology</w:t>
      </w:r>
      <w:bookmarkEnd w:id="1983"/>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84" w:name="_Toc338939245"/>
      <w:bookmarkStart w:id="1985" w:name="_Toc3557059"/>
      <w:bookmarkStart w:id="1986" w:name="_Toc34747309"/>
      <w:bookmarkStart w:id="1987"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048007A2" w:rsidR="00FC68DB" w:rsidRPr="005C2D94" w:rsidRDefault="00FC68DB">
      <w:pPr>
        <w:pStyle w:val="berschrift4"/>
      </w:pPr>
      <w:r w:rsidRPr="00F54804">
        <w:lastRenderedPageBreak/>
        <w:t>Element</w:t>
      </w:r>
      <w:r w:rsidR="00F3142F">
        <w:t xml:space="preserve"> “</w:t>
      </w:r>
      <w:proofErr w:type="spellStart"/>
      <w:r w:rsidRPr="005C2D94">
        <w:t>weld_position</w:t>
      </w:r>
      <w:bookmarkEnd w:id="1984"/>
      <w:bookmarkEnd w:id="1985"/>
      <w:proofErr w:type="spellEnd"/>
      <w:r w:rsidRPr="005C2D94">
        <w:t>"</w:t>
      </w:r>
      <w:bookmarkEnd w:id="1986"/>
      <w:bookmarkEnd w:id="1987"/>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369F54E6" w:rsidR="00890926" w:rsidRPr="00F54804" w:rsidRDefault="00890926" w:rsidP="001640C5">
      <w:pPr>
        <w:pStyle w:val="Beschriftung"/>
        <w:keepNext/>
        <w:keepLines/>
      </w:pPr>
      <w:bookmarkStart w:id="1988"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98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3A1E4728" w:rsidR="00FC68DB" w:rsidRPr="005300E4" w:rsidRDefault="00FC68DB" w:rsidP="000E094F">
      <w:pPr>
        <w:pStyle w:val="berschrift5"/>
        <w:rPr>
          <w:lang w:val="es-ES"/>
        </w:rPr>
      </w:pPr>
      <w:bookmarkStart w:id="1989" w:name="_Toc338939248"/>
      <w:proofErr w:type="spellStart"/>
      <w:r w:rsidRPr="005300E4">
        <w:rPr>
          <w:lang w:val="es-ES"/>
        </w:rPr>
        <w:t>Attributes</w:t>
      </w:r>
      <w:proofErr w:type="spellEnd"/>
      <w:r w:rsidR="00F3142F">
        <w:rPr>
          <w:lang w:val="es-ES"/>
        </w:rPr>
        <w:t xml:space="preserve"> “</w:t>
      </w:r>
      <w:r w:rsidRPr="005300E4">
        <w:rPr>
          <w:lang w:val="es-ES"/>
        </w:rPr>
        <w:t>u, x, y, z, reference"</w:t>
      </w:r>
    </w:p>
    <w:p w14:paraId="0353B976" w14:textId="4E42D88C"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3DFE9C10" w14:textId="2FD8A058" w:rsidR="00FC68DB" w:rsidRPr="001E4607" w:rsidRDefault="00FC68DB" w:rsidP="000E094F">
      <w:pPr>
        <w:pStyle w:val="berschrift5"/>
      </w:pPr>
      <w:r w:rsidRPr="00F54804">
        <w:t>Attribute</w:t>
      </w:r>
      <w:r w:rsidR="00F3142F">
        <w:t xml:space="preserv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2D91D9E0" w:rsidR="00FC68DB" w:rsidRPr="00F54804" w:rsidRDefault="00FC68DB" w:rsidP="000E094F">
      <w:pPr>
        <w:pStyle w:val="berschrift5"/>
      </w:pPr>
      <w:r w:rsidRPr="00F54804">
        <w:t>Attribute</w:t>
      </w:r>
      <w:r w:rsidR="00F3142F">
        <w:t xml:space="preserve"> “</w:t>
      </w:r>
      <w:r w:rsidRPr="00F54804">
        <w:t>section</w:t>
      </w:r>
      <w:bookmarkEnd w:id="1989"/>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90"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3A08159A" w:rsidR="00FC68DB" w:rsidRPr="001E4607" w:rsidRDefault="00FC68DB" w:rsidP="000E094F">
      <w:pPr>
        <w:pStyle w:val="berschrift5"/>
      </w:pPr>
      <w:r w:rsidRPr="00F54804">
        <w:lastRenderedPageBreak/>
        <w:t>Attribute</w:t>
      </w:r>
      <w:r w:rsidR="00F3142F">
        <w:t xml:space="preserve"> “</w:t>
      </w:r>
      <w:r w:rsidRPr="005C2D94">
        <w:t>thickness</w:t>
      </w:r>
      <w:bookmarkEnd w:id="1990"/>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16EFEB7" w:rsidR="00890926" w:rsidRPr="00F54804" w:rsidRDefault="00890926" w:rsidP="001640C5">
      <w:pPr>
        <w:pStyle w:val="Beschriftung"/>
        <w:keepNext/>
        <w:keepLines/>
      </w:pPr>
      <w:bookmarkStart w:id="1991"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9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6C9BC258" w:rsidR="00FC68DB" w:rsidRPr="001668D7" w:rsidRDefault="00FC68DB" w:rsidP="000E094F">
      <w:pPr>
        <w:pStyle w:val="berschrift5"/>
      </w:pPr>
      <w:bookmarkStart w:id="1992" w:name="_Toc338939250"/>
      <w:r w:rsidRPr="005C2D94">
        <w:t>Attribute</w:t>
      </w:r>
      <w:r w:rsidR="00F3142F">
        <w:t xml:space="preserve"> “</w:t>
      </w:r>
      <w:r w:rsidRPr="00BD52D7">
        <w:t>angle</w:t>
      </w:r>
      <w:bookmarkEnd w:id="1992"/>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55FD712E" w:rsidR="00FC68DB" w:rsidRPr="00F54804" w:rsidRDefault="00FC68DB" w:rsidP="000E094F">
      <w:pPr>
        <w:pStyle w:val="berschrift5"/>
      </w:pPr>
      <w:bookmarkStart w:id="1993" w:name="_Toc338939251"/>
      <w:r w:rsidRPr="00F54804">
        <w:t>Attribute</w:t>
      </w:r>
      <w:r w:rsidR="00F3142F">
        <w:t xml:space="preserve"> “</w:t>
      </w:r>
      <w:r w:rsidRPr="00F54804">
        <w:t>penetration</w:t>
      </w:r>
      <w:bookmarkEnd w:id="1993"/>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513437A4" w:rsidR="00FC68DB" w:rsidRPr="00BD52D7" w:rsidRDefault="00FC68DB" w:rsidP="000E094F">
      <w:pPr>
        <w:pStyle w:val="berschrift5"/>
      </w:pPr>
      <w:bookmarkStart w:id="1994" w:name="_Toc338939253"/>
      <w:r w:rsidRPr="005C2D94">
        <w:t>Attribute</w:t>
      </w:r>
      <w:r w:rsidR="00F3142F">
        <w:t xml:space="preserve"> “</w:t>
      </w:r>
      <w:r w:rsidRPr="001E4607">
        <w:t>shape</w:t>
      </w:r>
      <w:bookmarkEnd w:id="1994"/>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5E8BD662" w:rsidR="00FC68DB" w:rsidRPr="00F54804" w:rsidRDefault="00FC68DB" w:rsidP="000E094F">
      <w:pPr>
        <w:pStyle w:val="berschrift5"/>
      </w:pPr>
      <w:bookmarkStart w:id="1995" w:name="_Toc338939254"/>
      <w:r w:rsidRPr="00F54804">
        <w:t>Attribute</w:t>
      </w:r>
      <w:r w:rsidR="00F3142F">
        <w:t xml:space="preserve"> “</w:t>
      </w:r>
      <w:r w:rsidRPr="00F54804">
        <w:t>filler</w:t>
      </w:r>
      <w:bookmarkEnd w:id="199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2FFDC4B1" w14:textId="325C50C0" w:rsidR="00FC68DB" w:rsidRPr="005C2D94"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086CC546" w:rsidR="00FC68DB" w:rsidRPr="005C2D94" w:rsidRDefault="00FC68DB">
      <w:pPr>
        <w:pStyle w:val="berschrift4"/>
      </w:pPr>
      <w:bookmarkStart w:id="1996" w:name="GenericSeamWeldWeld"/>
      <w:bookmarkStart w:id="1997" w:name="_Toc3557060"/>
      <w:bookmarkStart w:id="1998" w:name="_Toc34747310"/>
      <w:bookmarkStart w:id="1999" w:name="_Toc77102129"/>
      <w:bookmarkStart w:id="2000" w:name="_Toc338938919"/>
      <w:bookmarkStart w:id="2001" w:name="_Toc338939255"/>
      <w:bookmarkEnd w:id="1978"/>
      <w:bookmarkEnd w:id="1979"/>
      <w:bookmarkEnd w:id="1980"/>
      <w:bookmarkEnd w:id="1981"/>
      <w:bookmarkEnd w:id="1996"/>
      <w:r w:rsidRPr="00F54804">
        <w:t>Element</w:t>
      </w:r>
      <w:r w:rsidR="00F3142F">
        <w:t xml:space="preserve"> “</w:t>
      </w:r>
      <w:proofErr w:type="spellStart"/>
      <w:r w:rsidRPr="005C2D94">
        <w:t>sheet_parameter</w:t>
      </w:r>
      <w:bookmarkEnd w:id="1997"/>
      <w:proofErr w:type="spellEnd"/>
      <w:r w:rsidRPr="005C2D94">
        <w:t>"</w:t>
      </w:r>
      <w:bookmarkEnd w:id="1998"/>
      <w:bookmarkEnd w:id="1999"/>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162221AF" w:rsidR="00890926" w:rsidRPr="00D7391D" w:rsidRDefault="00890926" w:rsidP="001640C5">
      <w:pPr>
        <w:pStyle w:val="Beschriftung"/>
        <w:keepNext/>
        <w:keepLines/>
      </w:pPr>
      <w:bookmarkStart w:id="2002"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20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2003" w:name="_Toc413861928"/>
      <w:bookmarkStart w:id="2004" w:name="_Toc3557061"/>
      <w:bookmarkStart w:id="2005" w:name="_Toc34747311"/>
      <w:bookmarkStart w:id="2006" w:name="_Toc77102130"/>
      <w:bookmarkStart w:id="2007" w:name="_Toc155344902"/>
      <w:bookmarkStart w:id="2008" w:name="_Toc413359615"/>
      <w:bookmarkStart w:id="2009" w:name="_Toc338938920"/>
      <w:bookmarkStart w:id="2010" w:name="_Toc338939256"/>
      <w:bookmarkStart w:id="2011" w:name="_Toc391571769"/>
      <w:bookmarkEnd w:id="2000"/>
      <w:bookmarkEnd w:id="2001"/>
      <w:r w:rsidRPr="00F54804">
        <w:lastRenderedPageBreak/>
        <w:t>Flared Joint</w:t>
      </w:r>
      <w:bookmarkEnd w:id="2003"/>
      <w:bookmarkEnd w:id="2004"/>
      <w:bookmarkEnd w:id="2005"/>
      <w:bookmarkEnd w:id="2006"/>
      <w:bookmarkEnd w:id="2007"/>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2012" w:name="_Toc155345007"/>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2012"/>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 uri="{96DAC541-7B7A-43D3-8B79-37D633B846F1}">
                          <asvg:svgBlip xmlns:asvg="http://schemas.microsoft.com/office/drawing/2016/SVG/main" r:embed="rId198"/>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2013" w:name="_Toc155345008"/>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2013"/>
    </w:p>
    <w:p w14:paraId="12F1E591" w14:textId="438CE7F8" w:rsidR="00FC68DB" w:rsidRDefault="00FC68DB" w:rsidP="00B202D2">
      <w:r w:rsidRPr="005C2D94">
        <w:t>The following parameter can be specified for the</w:t>
      </w:r>
      <w:r w:rsidRPr="001E4607">
        <w:t xml:space="preserve"> Flared Joint:</w:t>
      </w:r>
    </w:p>
    <w:p w14:paraId="1E022C15" w14:textId="5D0D7549" w:rsidR="00890926" w:rsidRPr="00BD52D7" w:rsidRDefault="00890926" w:rsidP="001640C5">
      <w:pPr>
        <w:pStyle w:val="Beschriftung"/>
        <w:keepNext/>
        <w:keepLines/>
      </w:pPr>
      <w:bookmarkStart w:id="2014"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201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2015" w:name="_Toc3557062"/>
      <w:bookmarkStart w:id="2016" w:name="_Toc34747312"/>
      <w:bookmarkStart w:id="2017" w:name="_Toc77102131"/>
      <w:r w:rsidRPr="000A1B7B">
        <w:t>Attributes</w:t>
      </w:r>
      <w:bookmarkEnd w:id="2015"/>
      <w:bookmarkEnd w:id="2016"/>
      <w:bookmarkEnd w:id="2017"/>
    </w:p>
    <w:p w14:paraId="59BDA825" w14:textId="484641F4" w:rsidR="00FC68DB" w:rsidRPr="00F54804" w:rsidRDefault="00FC68DB" w:rsidP="000E094F">
      <w:pPr>
        <w:pStyle w:val="berschrift5"/>
      </w:pPr>
      <w:r w:rsidRPr="00F54804">
        <w:t>Attribute</w:t>
      </w:r>
      <w:r w:rsidR="00F3142F">
        <w:t xml:space="preserve"> “</w:t>
      </w:r>
      <w:r w:rsidRPr="00F54804">
        <w:t>base"</w:t>
      </w:r>
    </w:p>
    <w:p w14:paraId="5BE86869" w14:textId="6F50849E" w:rsidR="00FC68DB" w:rsidRPr="00F54804" w:rsidRDefault="00FC68DB" w:rsidP="00B202D2">
      <w:r w:rsidRPr="00F54804">
        <w:t>The index for the base sheet is specified using the attribute base.</w:t>
      </w:r>
    </w:p>
    <w:p w14:paraId="7DFA5D3B" w14:textId="7089ED9C" w:rsidR="00FC68DB" w:rsidRPr="00F54804" w:rsidRDefault="00FC68DB" w:rsidP="000E094F">
      <w:pPr>
        <w:pStyle w:val="berschrift5"/>
      </w:pPr>
      <w:r w:rsidRPr="00F54804">
        <w:lastRenderedPageBreak/>
        <w:t>Attribute</w:t>
      </w:r>
      <w:r w:rsidR="00F3142F">
        <w:t xml:space="preserve"> “</w:t>
      </w:r>
      <w:r w:rsidRPr="00F54804">
        <w:t>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2018" w:name="_Toc3557063"/>
      <w:bookmarkStart w:id="2019" w:name="_Toc34747313"/>
      <w:bookmarkStart w:id="2020"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5CC787B6" w:rsidR="00FC68DB" w:rsidRDefault="00FC68DB">
      <w:pPr>
        <w:pStyle w:val="berschrift4"/>
      </w:pPr>
      <w:r w:rsidRPr="00F54804">
        <w:t>Element</w:t>
      </w:r>
      <w:r w:rsidR="00F3142F">
        <w:t xml:space="preserve"> “</w:t>
      </w:r>
      <w:proofErr w:type="spellStart"/>
      <w:r w:rsidRPr="00F54804">
        <w:t>weld_position</w:t>
      </w:r>
      <w:bookmarkEnd w:id="2018"/>
      <w:proofErr w:type="spellEnd"/>
      <w:r w:rsidRPr="00F54804">
        <w:t>"</w:t>
      </w:r>
      <w:bookmarkEnd w:id="2019"/>
      <w:bookmarkEnd w:id="2020"/>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0C280B89" w:rsidR="00890926" w:rsidRPr="00BD52D7" w:rsidRDefault="00890926" w:rsidP="001640C5">
      <w:pPr>
        <w:pStyle w:val="Beschriftung"/>
        <w:keepNext/>
        <w:keepLines/>
      </w:pPr>
      <w:bookmarkStart w:id="2021"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202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51BD9C1E" w:rsidR="00A5288C" w:rsidRPr="005300E4" w:rsidRDefault="00FC68DB" w:rsidP="000E094F">
      <w:pPr>
        <w:pStyle w:val="berschrift5"/>
        <w:rPr>
          <w:lang w:val="es-ES"/>
        </w:rPr>
      </w:pPr>
      <w:proofErr w:type="spellStart"/>
      <w:r w:rsidRPr="005300E4">
        <w:rPr>
          <w:lang w:val="es-ES"/>
        </w:rPr>
        <w:t>Attributes</w:t>
      </w:r>
      <w:proofErr w:type="spellEnd"/>
      <w:r w:rsidR="00F3142F">
        <w:rPr>
          <w:lang w:val="es-ES"/>
        </w:rPr>
        <w:t xml:space="preserve"> “</w:t>
      </w:r>
      <w:r w:rsidRPr="005300E4">
        <w:rPr>
          <w:lang w:val="es-ES"/>
        </w:rPr>
        <w:t>u, x, y, z, reference"</w:t>
      </w:r>
    </w:p>
    <w:p w14:paraId="7E95BEBC" w14:textId="706C38A1"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51C33FD6" w14:textId="13690320" w:rsidR="00FC68DB" w:rsidRPr="001E4607" w:rsidRDefault="00FC68DB" w:rsidP="000E094F">
      <w:pPr>
        <w:pStyle w:val="berschrift5"/>
      </w:pPr>
      <w:r w:rsidRPr="005C2D94">
        <w:t>Attribute</w:t>
      </w:r>
      <w:r w:rsidR="00F3142F">
        <w:t xml:space="preserve"> “</w:t>
      </w:r>
      <w:r w:rsidRPr="005C2D94">
        <w:t>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0D181C4A" w:rsidR="00FC68DB" w:rsidRPr="005C2D94" w:rsidRDefault="00FC68DB">
      <w:pPr>
        <w:pStyle w:val="berschrift4"/>
      </w:pPr>
      <w:bookmarkStart w:id="2022" w:name="_Toc3557064"/>
      <w:bookmarkStart w:id="2023" w:name="_Toc34747314"/>
      <w:bookmarkStart w:id="2024" w:name="_Toc77102133"/>
      <w:r w:rsidRPr="00F54804">
        <w:lastRenderedPageBreak/>
        <w:t>Element</w:t>
      </w:r>
      <w:r w:rsidR="00F3142F">
        <w:t xml:space="preserve"> “</w:t>
      </w:r>
      <w:proofErr w:type="spellStart"/>
      <w:r w:rsidRPr="00F54804">
        <w:t>sheet_parameter</w:t>
      </w:r>
      <w:bookmarkEnd w:id="2022"/>
      <w:proofErr w:type="spellEnd"/>
      <w:r w:rsidRPr="00F54804">
        <w:t>"</w:t>
      </w:r>
      <w:bookmarkEnd w:id="2023"/>
      <w:bookmarkEnd w:id="2024"/>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7D1D7049" w:rsidR="00890926" w:rsidRPr="00BD52D7" w:rsidRDefault="00890926" w:rsidP="001640C5">
      <w:pPr>
        <w:pStyle w:val="Beschriftung"/>
        <w:keepNext/>
        <w:keepLines/>
      </w:pPr>
      <w:bookmarkStart w:id="2025"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02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026" w:name="_Ref414345739"/>
      <w:bookmarkStart w:id="2027" w:name="_Ref414345749"/>
      <w:bookmarkStart w:id="2028" w:name="_Ref414345786"/>
      <w:bookmarkStart w:id="2029" w:name="_Ref414345798"/>
      <w:bookmarkStart w:id="2030" w:name="_Toc3557065"/>
      <w:bookmarkStart w:id="2031" w:name="_Toc34747315"/>
      <w:bookmarkStart w:id="2032" w:name="_Toc77102134"/>
      <w:bookmarkStart w:id="2033" w:name="_Toc155344903"/>
      <w:r w:rsidRPr="00F54804">
        <w:t>Adhesive Lines</w:t>
      </w:r>
      <w:bookmarkEnd w:id="2008"/>
      <w:bookmarkEnd w:id="2026"/>
      <w:bookmarkEnd w:id="2027"/>
      <w:bookmarkEnd w:id="2028"/>
      <w:bookmarkEnd w:id="2029"/>
      <w:bookmarkEnd w:id="2030"/>
      <w:bookmarkEnd w:id="2031"/>
      <w:bookmarkEnd w:id="2032"/>
      <w:bookmarkEnd w:id="2033"/>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10268880" w:rsidR="00890926" w:rsidRPr="00F54804" w:rsidRDefault="00890926" w:rsidP="001640C5">
      <w:pPr>
        <w:pStyle w:val="Beschriftung"/>
        <w:keepNext/>
        <w:keepLines/>
      </w:pPr>
      <w:bookmarkStart w:id="2034"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2034"/>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367B25BD" w14:textId="56F5312F" w:rsidR="00FC68DB" w:rsidRPr="00D7391D" w:rsidRDefault="00FC68DB" w:rsidP="0013175B">
      <w:pPr>
        <w:pStyle w:val="berschrift3"/>
        <w:rPr>
          <w:rFonts w:cs="Calibri"/>
          <w:lang w:eastAsia="zh-CN"/>
        </w:rPr>
      </w:pPr>
      <w:bookmarkStart w:id="2035" w:name="_Toc155344904"/>
      <w:r w:rsidRPr="005C2D94">
        <w:t>Element</w:t>
      </w:r>
      <w:r w:rsidR="00F3142F">
        <w:t xml:space="preserve"> “</w:t>
      </w:r>
      <w:proofErr w:type="spellStart"/>
      <w:r w:rsidRPr="00BD52D7">
        <w:t>adhesive_line</w:t>
      </w:r>
      <w:proofErr w:type="spellEnd"/>
      <w:r w:rsidRPr="001668D7">
        <w:t>"</w:t>
      </w:r>
      <w:bookmarkEnd w:id="2035"/>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0F6F8616" w:rsidR="00890926" w:rsidRPr="0013175B" w:rsidRDefault="00890926" w:rsidP="001640C5">
      <w:pPr>
        <w:pStyle w:val="Beschriftung"/>
        <w:keepNext/>
        <w:keepLines/>
        <w:rPr>
          <w:rFonts w:ascii="Courier New" w:hAnsi="Courier New"/>
          <w:b w:val="0"/>
        </w:rPr>
      </w:pPr>
      <w:bookmarkStart w:id="2036"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03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44339EAA" w:rsidR="00FC68DB" w:rsidRPr="001E4607" w:rsidRDefault="00FC68DB" w:rsidP="0013175B">
      <w:pPr>
        <w:pStyle w:val="berschrift3"/>
      </w:pPr>
      <w:bookmarkStart w:id="2037" w:name="_Toc155344905"/>
      <w:r w:rsidRPr="00F54804">
        <w:t>Element</w:t>
      </w:r>
      <w:r w:rsidR="00F3142F">
        <w:t xml:space="preserve"> “</w:t>
      </w:r>
      <w:proofErr w:type="spellStart"/>
      <w:r w:rsidRPr="005C2D94">
        <w:t>loc_list</w:t>
      </w:r>
      <w:proofErr w:type="spellEnd"/>
      <w:r w:rsidRPr="005C2D94">
        <w:t>"</w:t>
      </w:r>
      <w:bookmarkEnd w:id="2037"/>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34244205" w:rsidR="00FC68DB" w:rsidRPr="0013175B" w:rsidRDefault="00FC68DB" w:rsidP="0013175B">
      <w:pPr>
        <w:pStyle w:val="berschrift3"/>
      </w:pPr>
      <w:bookmarkStart w:id="2038" w:name="_Toc155344906"/>
      <w:r w:rsidRPr="0013175B">
        <w:t>Element</w:t>
      </w:r>
      <w:r w:rsidR="00F3142F">
        <w:t xml:space="preserve"> “</w:t>
      </w:r>
      <w:r w:rsidRPr="0013175B">
        <w:t>appdata"</w:t>
      </w:r>
      <w:bookmarkEnd w:id="2038"/>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6615902D" w:rsidR="00FC68DB" w:rsidRPr="0013175B" w:rsidRDefault="00FC68DB" w:rsidP="0013175B">
      <w:pPr>
        <w:pStyle w:val="berschrift3"/>
      </w:pPr>
      <w:bookmarkStart w:id="2039" w:name="_Toc155344907"/>
      <w:r w:rsidRPr="0013175B">
        <w:t>Element</w:t>
      </w:r>
      <w:r w:rsidR="00F3142F">
        <w:t xml:space="preserve"> “</w:t>
      </w:r>
      <w:proofErr w:type="spellStart"/>
      <w:r w:rsidRPr="0013175B">
        <w:t>femdata</w:t>
      </w:r>
      <w:proofErr w:type="spellEnd"/>
      <w:r w:rsidRPr="0013175B">
        <w:t>"</w:t>
      </w:r>
      <w:bookmarkEnd w:id="2039"/>
      <w:r w:rsidR="00E74CE0">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040" w:name="_Toc428279602"/>
      <w:bookmarkStart w:id="2041" w:name="_Toc428456348"/>
      <w:bookmarkStart w:id="2042" w:name="_Toc428537316"/>
      <w:bookmarkStart w:id="2043" w:name="_Toc428969638"/>
      <w:bookmarkStart w:id="2044" w:name="_Toc429053029"/>
      <w:bookmarkStart w:id="2045" w:name="_Toc413861930"/>
      <w:bookmarkStart w:id="2046" w:name="_Toc3557066"/>
      <w:bookmarkStart w:id="2047" w:name="_Toc34747316"/>
      <w:bookmarkStart w:id="2048" w:name="_Toc77102135"/>
      <w:bookmarkStart w:id="2049" w:name="_Toc155344908"/>
      <w:bookmarkStart w:id="2050" w:name="_Toc413359617"/>
      <w:bookmarkEnd w:id="2040"/>
      <w:bookmarkEnd w:id="2041"/>
      <w:bookmarkEnd w:id="2042"/>
      <w:bookmarkEnd w:id="2043"/>
      <w:bookmarkEnd w:id="2044"/>
      <w:r w:rsidRPr="00F54804">
        <w:t>Hemming Flanges</w:t>
      </w:r>
      <w:bookmarkEnd w:id="2045"/>
      <w:bookmarkEnd w:id="2046"/>
      <w:bookmarkEnd w:id="2047"/>
      <w:bookmarkEnd w:id="2048"/>
      <w:bookmarkEnd w:id="2049"/>
    </w:p>
    <w:p w14:paraId="6080E41B" w14:textId="49B3CC85" w:rsidR="005F66B2" w:rsidRPr="0013175B" w:rsidRDefault="005F66B2" w:rsidP="0013175B">
      <w:pPr>
        <w:pStyle w:val="berschrift3"/>
      </w:pPr>
      <w:bookmarkStart w:id="2051" w:name="_Toc155344909"/>
      <w:r>
        <w:t>General</w:t>
      </w:r>
      <w:bookmarkEnd w:id="205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200"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052" w:name="_Ref413858805"/>
      <w:bookmarkStart w:id="2053" w:name="_Toc413861952"/>
      <w:bookmarkStart w:id="2054" w:name="_Toc3557149"/>
      <w:bookmarkStart w:id="2055" w:name="_Toc34747402"/>
      <w:bookmarkStart w:id="2056" w:name="_Toc76030600"/>
      <w:bookmarkStart w:id="2057" w:name="_Toc94530885"/>
      <w:bookmarkStart w:id="2058" w:name="_Toc101428281"/>
      <w:bookmarkStart w:id="2059" w:name="_Toc155345009"/>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052"/>
      <w:r w:rsidR="00683BEB">
        <w:t xml:space="preserve"> —</w:t>
      </w:r>
      <w:r w:rsidRPr="00F54804">
        <w:t xml:space="preserve"> The Three Regions of a Hemming</w:t>
      </w:r>
      <w:bookmarkEnd w:id="2053"/>
      <w:bookmarkEnd w:id="2054"/>
      <w:bookmarkEnd w:id="2055"/>
      <w:bookmarkEnd w:id="2056"/>
      <w:bookmarkEnd w:id="2057"/>
      <w:bookmarkEnd w:id="2058"/>
      <w:bookmarkEnd w:id="205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2"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060" w:name="_Ref413850590"/>
      <w:bookmarkStart w:id="2061" w:name="_Toc413861953"/>
      <w:bookmarkStart w:id="2062" w:name="_Toc3557150"/>
      <w:bookmarkStart w:id="2063" w:name="_Toc34747403"/>
      <w:bookmarkStart w:id="2064" w:name="_Toc76030601"/>
      <w:bookmarkStart w:id="2065" w:name="_Toc94530886"/>
      <w:bookmarkStart w:id="2066" w:name="_Toc101428282"/>
      <w:bookmarkStart w:id="2067" w:name="_Toc155345010"/>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06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61"/>
      <w:bookmarkEnd w:id="2062"/>
      <w:bookmarkEnd w:id="2063"/>
      <w:bookmarkEnd w:id="2064"/>
      <w:bookmarkEnd w:id="2065"/>
      <w:bookmarkEnd w:id="2066"/>
      <w:bookmarkEnd w:id="2067"/>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4"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068" w:name="_Toc413861954"/>
      <w:bookmarkStart w:id="2069" w:name="_Toc3557151"/>
      <w:bookmarkStart w:id="2070" w:name="_Toc34747404"/>
      <w:bookmarkStart w:id="2071" w:name="_Toc76030602"/>
      <w:bookmarkStart w:id="2072" w:name="_Toc94530887"/>
      <w:bookmarkStart w:id="2073" w:name="_Toc101428283"/>
      <w:bookmarkStart w:id="2074" w:name="_Toc155345011"/>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068"/>
      <w:bookmarkEnd w:id="2069"/>
      <w:bookmarkEnd w:id="2070"/>
      <w:bookmarkEnd w:id="2071"/>
      <w:bookmarkEnd w:id="2072"/>
      <w:bookmarkEnd w:id="2073"/>
      <w:bookmarkEnd w:id="2074"/>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6"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075" w:name="_Toc3557152"/>
      <w:bookmarkStart w:id="2076" w:name="_Toc34747405"/>
      <w:bookmarkStart w:id="2077" w:name="_Toc76030603"/>
      <w:bookmarkStart w:id="2078" w:name="_Toc94530888"/>
      <w:bookmarkStart w:id="2079" w:name="_Toc101428284"/>
      <w:bookmarkStart w:id="2080" w:name="_Toc155345012"/>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75"/>
      <w:bookmarkEnd w:id="2076"/>
      <w:bookmarkEnd w:id="2077"/>
      <w:bookmarkEnd w:id="2078"/>
      <w:bookmarkEnd w:id="2079"/>
      <w:bookmarkEnd w:id="208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81" w:name="_Toc413861932"/>
      <w:bookmarkStart w:id="2082" w:name="_Toc3557068"/>
      <w:bookmarkStart w:id="2083" w:name="_Toc34747318"/>
      <w:bookmarkStart w:id="2084" w:name="_Toc77102137"/>
      <w:bookmarkStart w:id="2085" w:name="_Toc155344910"/>
      <w:r>
        <w:t>E</w:t>
      </w:r>
      <w:r w:rsidR="00FC68DB" w:rsidRPr="00F54804">
        <w:t xml:space="preserve">lement </w:t>
      </w:r>
      <w:r w:rsidR="00FC68DB" w:rsidRPr="00F958FE">
        <w:rPr>
          <w:rFonts w:ascii="Courier New" w:hAnsi="Courier New" w:cs="Courier New"/>
        </w:rPr>
        <w:t>&lt;hemming/&gt;</w:t>
      </w:r>
      <w:bookmarkEnd w:id="2081"/>
      <w:bookmarkEnd w:id="2082"/>
      <w:bookmarkEnd w:id="2083"/>
      <w:bookmarkEnd w:id="2084"/>
      <w:bookmarkEnd w:id="2085"/>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36414B45" w:rsidR="00890926" w:rsidRPr="00F54804" w:rsidRDefault="00890926" w:rsidP="001640C5">
      <w:pPr>
        <w:pStyle w:val="Beschriftung"/>
        <w:keepNext/>
        <w:keepLines/>
      </w:pPr>
      <w:bookmarkStart w:id="2086"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8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70162C50" w:rsidR="00FC68DB" w:rsidRPr="00BD52D7" w:rsidRDefault="00FC68DB" w:rsidP="0013175B">
      <w:pPr>
        <w:pStyle w:val="berschrift3"/>
      </w:pPr>
      <w:bookmarkStart w:id="2087" w:name="_Toc155344911"/>
      <w:r w:rsidRPr="005C2D94">
        <w:t>Element</w:t>
      </w:r>
      <w:r w:rsidR="00F3142F">
        <w:t xml:space="preserve"> “</w:t>
      </w:r>
      <w:proofErr w:type="spellStart"/>
      <w:r w:rsidRPr="005C2D94">
        <w:t>loc_list</w:t>
      </w:r>
      <w:proofErr w:type="spellEnd"/>
      <w:r w:rsidRPr="001E4607">
        <w:t>"</w:t>
      </w:r>
      <w:bookmarkEnd w:id="2087"/>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5D66AE65" w:rsidR="00FC68DB" w:rsidRPr="0013175B" w:rsidRDefault="00FC68DB" w:rsidP="0013175B">
      <w:pPr>
        <w:pStyle w:val="berschrift3"/>
      </w:pPr>
      <w:bookmarkStart w:id="2088" w:name="_Toc155344912"/>
      <w:r w:rsidRPr="0013175B">
        <w:t>Element</w:t>
      </w:r>
      <w:r w:rsidR="00F3142F">
        <w:t xml:space="preserve"> “</w:t>
      </w:r>
      <w:r w:rsidRPr="0013175B">
        <w:t>appdata"</w:t>
      </w:r>
      <w:bookmarkEnd w:id="2088"/>
      <w:r w:rsidR="00B412D8">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15859204" w:rsidR="00FC68DB" w:rsidRPr="0013175B" w:rsidRDefault="00FC68DB" w:rsidP="0013175B">
      <w:pPr>
        <w:pStyle w:val="berschrift3"/>
      </w:pPr>
      <w:bookmarkStart w:id="2089" w:name="_Toc155344913"/>
      <w:r w:rsidRPr="0013175B">
        <w:t>Element</w:t>
      </w:r>
      <w:r w:rsidR="00F3142F">
        <w:t xml:space="preserve"> “</w:t>
      </w:r>
      <w:proofErr w:type="spellStart"/>
      <w:r w:rsidRPr="0013175B">
        <w:t>femdata</w:t>
      </w:r>
      <w:proofErr w:type="spellEnd"/>
      <w:r w:rsidRPr="0013175B">
        <w:t>"</w:t>
      </w:r>
      <w:bookmarkEnd w:id="2089"/>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580C19C2" w14:textId="5A35CBC7" w:rsidR="00FC68DB" w:rsidRDefault="00FC68DB" w:rsidP="005F66B2">
      <w:pPr>
        <w:pStyle w:val="berschrift3"/>
      </w:pPr>
      <w:bookmarkStart w:id="2090" w:name="_Toc155344914"/>
      <w:r w:rsidRPr="005C2D94">
        <w:t>Element</w:t>
      </w:r>
      <w:r w:rsidR="00F3142F">
        <w:t xml:space="preserve"> “</w:t>
      </w:r>
      <w:r w:rsidRPr="005C2D94">
        <w:t>hemming"</w:t>
      </w:r>
      <w:bookmarkEnd w:id="209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C050BC5" w:rsidR="00890926" w:rsidRPr="0013175B" w:rsidRDefault="00890926" w:rsidP="001640C5">
      <w:pPr>
        <w:pStyle w:val="Beschriftung"/>
        <w:keepNext/>
        <w:keepLines/>
        <w:rPr>
          <w:b w:val="0"/>
        </w:rPr>
      </w:pPr>
      <w:bookmarkStart w:id="2091"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9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4F94A4C1" w:rsidR="00FC68DB" w:rsidRPr="005C2D94" w:rsidRDefault="00FC68DB" w:rsidP="008362F4">
      <w:r w:rsidRPr="00F54804">
        <w:t>Its definition is similar to</w:t>
      </w:r>
      <w:r w:rsidR="00F3142F">
        <w:t xml:space="preserve"> “</w:t>
      </w:r>
      <w:r w:rsidRPr="00F54804">
        <w:t>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284A664F" w:rsidR="00890926" w:rsidRPr="001E4607" w:rsidRDefault="00890926" w:rsidP="001640C5">
      <w:pPr>
        <w:pStyle w:val="Beschriftung"/>
        <w:keepNext/>
        <w:keepLines/>
      </w:pPr>
      <w:bookmarkStart w:id="2092"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9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43F139F5" w:rsidR="00FC68DB" w:rsidRPr="00BD52D7" w:rsidRDefault="00FC68DB" w:rsidP="0013175B">
      <w:pPr>
        <w:pStyle w:val="berschrift4"/>
        <w:rPr>
          <w:rFonts w:cs="Calibri"/>
          <w:lang w:eastAsia="zh-CN"/>
        </w:rPr>
      </w:pPr>
      <w:r w:rsidRPr="005C2D94">
        <w:t>Element</w:t>
      </w:r>
      <w:r w:rsidR="00F3142F">
        <w:t xml:space="preserve"> “</w:t>
      </w:r>
      <w:r w:rsidRPr="005C2D94">
        <w:t>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28DF2CB8" w:rsidR="00890926" w:rsidRPr="0013175B" w:rsidRDefault="00890926" w:rsidP="001640C5">
      <w:pPr>
        <w:pStyle w:val="Beschriftung"/>
        <w:keepNext/>
        <w:keepLines/>
        <w:rPr>
          <w:b w:val="0"/>
        </w:rPr>
      </w:pPr>
      <w:bookmarkStart w:id="2093"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9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21B0BFA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F3142F">
              <w:rPr>
                <w:rFonts w:cs="Calibri"/>
                <w:sz w:val="20"/>
                <w:szCs w:val="20"/>
                <w:lang w:eastAsia="zh-CN"/>
              </w:rPr>
              <w:t xml:space="preserve"> “</w:t>
            </w:r>
            <w:r w:rsidRPr="00F54804">
              <w:rPr>
                <w:rFonts w:cs="Calibri"/>
                <w:sz w:val="20"/>
                <w:szCs w:val="20"/>
                <w:lang w:eastAsia="zh-CN"/>
              </w:rPr>
              <w:t>B", or</w:t>
            </w:r>
            <w:r w:rsidR="00F3142F">
              <w:rPr>
                <w:rFonts w:cs="Calibri"/>
                <w:sz w:val="20"/>
                <w:szCs w:val="20"/>
                <w:lang w:eastAsia="zh-CN"/>
              </w:rPr>
              <w:t xml:space="preserve"> “</w:t>
            </w:r>
            <w:r w:rsidRPr="00F54804">
              <w:rPr>
                <w:rFonts w:cs="Calibri"/>
                <w:sz w:val="20"/>
                <w:szCs w:val="20"/>
                <w:lang w:eastAsia="zh-CN"/>
              </w:rPr>
              <w:t>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165A8AA4"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w:t>
      </w:r>
      <w:r w:rsidR="00F3142F">
        <w:t xml:space="preserve"> “</w:t>
      </w:r>
      <w:r w:rsidRPr="005C2D94">
        <w:t>A",</w:t>
      </w:r>
      <w:r w:rsidR="00F3142F">
        <w:t xml:space="preserve"> “</w:t>
      </w:r>
      <w:r w:rsidRPr="005C2D94">
        <w:t>B" and</w:t>
      </w:r>
      <w:r w:rsidR="00F3142F">
        <w:t xml:space="preserve"> “</w:t>
      </w:r>
      <w:r w:rsidRPr="005C2D94">
        <w:t>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4BEF9A4D"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where the region’s adhesive connects to</w:t>
      </w:r>
      <w:r w:rsidR="00BE1D6E">
        <w:t>;</w:t>
      </w:r>
    </w:p>
    <w:p w14:paraId="2E0C5882" w14:textId="7AC86706"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D04DBB1" w:rsidR="00FC68DB" w:rsidRDefault="00FC68DB" w:rsidP="00B202D2">
      <w:pPr>
        <w:keepNext/>
        <w:spacing w:before="100" w:beforeAutospacing="1"/>
      </w:pPr>
      <w:r w:rsidRPr="00F54804">
        <w:t>The adhesive of hemming regions</w:t>
      </w:r>
      <w:r w:rsidR="00F3142F">
        <w:t xml:space="preserve"> “</w:t>
      </w:r>
      <w:r w:rsidRPr="00F54804">
        <w:t>A" and</w:t>
      </w:r>
      <w:r w:rsidR="00F3142F">
        <w:t xml:space="preserve"> “</w:t>
      </w:r>
      <w:r w:rsidRPr="00F54804">
        <w:t>C" can be described in the following nested elements:</w:t>
      </w:r>
    </w:p>
    <w:p w14:paraId="1E7E08E9" w14:textId="5042AAB1" w:rsidR="00890926" w:rsidRPr="00951A4A" w:rsidRDefault="00890926" w:rsidP="001640C5">
      <w:pPr>
        <w:pStyle w:val="Beschriftung"/>
        <w:keepNext/>
        <w:keepLines/>
        <w:rPr>
          <w:rFonts w:cs="Courier New"/>
        </w:rPr>
      </w:pPr>
      <w:bookmarkStart w:id="2094"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94"/>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4791820C" w:rsidR="00FC68DB" w:rsidRPr="004C6055" w:rsidRDefault="00FC68DB" w:rsidP="00184F68">
      <w:r w:rsidRPr="004C6055">
        <w:t>Region</w:t>
      </w:r>
      <w:r w:rsidR="00F3142F">
        <w:t xml:space="preserve"> “</w:t>
      </w:r>
      <w:r w:rsidRPr="004C6055">
        <w:t>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95" w:name="_Toc428537321"/>
      <w:bookmarkStart w:id="2096" w:name="_Toc428969643"/>
      <w:bookmarkStart w:id="2097" w:name="_Toc429053034"/>
      <w:bookmarkStart w:id="2098" w:name="_Toc428537324"/>
      <w:bookmarkStart w:id="2099" w:name="_Toc428969646"/>
      <w:bookmarkStart w:id="2100" w:name="_Toc429053037"/>
      <w:bookmarkStart w:id="2101" w:name="_Toc428537325"/>
      <w:bookmarkStart w:id="2102" w:name="_Toc428969647"/>
      <w:bookmarkStart w:id="2103" w:name="_Toc429053038"/>
      <w:bookmarkStart w:id="2104" w:name="_Toc428537328"/>
      <w:bookmarkStart w:id="2105" w:name="_Toc428969650"/>
      <w:bookmarkStart w:id="2106" w:name="_Toc429053041"/>
      <w:bookmarkStart w:id="2107" w:name="_Toc428537330"/>
      <w:bookmarkStart w:id="2108" w:name="_Toc428969652"/>
      <w:bookmarkStart w:id="2109" w:name="_Toc429053043"/>
      <w:bookmarkStart w:id="2110" w:name="_Toc3557069"/>
      <w:bookmarkStart w:id="2111" w:name="_Toc34747319"/>
      <w:bookmarkStart w:id="2112" w:name="_Toc77102138"/>
      <w:bookmarkStart w:id="2113" w:name="_Toc155344915"/>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r w:rsidRPr="00F54804">
        <w:t>Sequence Connections</w:t>
      </w:r>
      <w:bookmarkEnd w:id="2050"/>
      <w:bookmarkEnd w:id="2110"/>
      <w:bookmarkEnd w:id="2111"/>
      <w:bookmarkEnd w:id="2112"/>
      <w:bookmarkEnd w:id="2113"/>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114" w:name="_Toc413359638"/>
      <w:bookmarkStart w:id="2115" w:name="_Toc3557153"/>
      <w:bookmarkStart w:id="2116" w:name="_Toc34747406"/>
      <w:bookmarkStart w:id="2117" w:name="_Toc76030604"/>
      <w:bookmarkStart w:id="2118" w:name="_Toc94530889"/>
      <w:bookmarkStart w:id="2119"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8"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120" w:name="_Toc155345013"/>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margin</w:t>
      </w:r>
      <w:bookmarkEnd w:id="2114"/>
      <w:bookmarkEnd w:id="2115"/>
      <w:bookmarkEnd w:id="2116"/>
      <w:bookmarkEnd w:id="2117"/>
      <w:bookmarkEnd w:id="2118"/>
      <w:bookmarkEnd w:id="2119"/>
      <w:bookmarkEnd w:id="2120"/>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9">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10"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121" w:name="_Toc413359639"/>
      <w:bookmarkStart w:id="2122" w:name="_Toc3557154"/>
      <w:bookmarkStart w:id="2123" w:name="_Toc34747407"/>
      <w:bookmarkStart w:id="2124" w:name="_Toc76030605"/>
      <w:bookmarkStart w:id="2125" w:name="_Toc94530890"/>
      <w:bookmarkStart w:id="2126" w:name="_Toc101428286"/>
      <w:bookmarkStart w:id="2127" w:name="_Toc155345014"/>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121"/>
      <w:r w:rsidRPr="005C2D94">
        <w:t xml:space="preserve"> and spacing</w:t>
      </w:r>
      <w:bookmarkEnd w:id="2122"/>
      <w:bookmarkEnd w:id="2123"/>
      <w:bookmarkEnd w:id="2124"/>
      <w:bookmarkEnd w:id="2125"/>
      <w:bookmarkEnd w:id="2126"/>
      <w:bookmarkEnd w:id="2127"/>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2"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128" w:name="_Toc3557155"/>
      <w:bookmarkStart w:id="2129" w:name="_Toc34747408"/>
      <w:bookmarkStart w:id="2130" w:name="_Toc76030606"/>
      <w:bookmarkStart w:id="2131" w:name="_Toc94530891"/>
      <w:bookmarkStart w:id="2132" w:name="_Toc101428287"/>
      <w:bookmarkStart w:id="2133" w:name="_Toc155345015"/>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relaxation</w:t>
      </w:r>
      <w:bookmarkEnd w:id="2128"/>
      <w:bookmarkEnd w:id="2129"/>
      <w:bookmarkEnd w:id="2130"/>
      <w:bookmarkEnd w:id="2131"/>
      <w:bookmarkEnd w:id="2132"/>
      <w:bookmarkEnd w:id="2133"/>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4"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134" w:name="_Toc3557156"/>
      <w:bookmarkStart w:id="2135" w:name="_Toc34747409"/>
      <w:bookmarkStart w:id="2136" w:name="_Toc76030607"/>
      <w:bookmarkStart w:id="2137" w:name="_Toc94530892"/>
      <w:bookmarkStart w:id="2138" w:name="_Toc101428288"/>
      <w:bookmarkStart w:id="2139" w:name="_Toc155345016"/>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relaxation</w:t>
      </w:r>
      <w:bookmarkEnd w:id="2134"/>
      <w:bookmarkEnd w:id="2135"/>
      <w:bookmarkEnd w:id="2136"/>
      <w:bookmarkEnd w:id="2137"/>
      <w:bookmarkEnd w:id="2138"/>
      <w:bookmarkEnd w:id="2139"/>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40CF16FB" w:rsidR="00890926" w:rsidRPr="0013175B" w:rsidRDefault="00890926" w:rsidP="001640C5">
      <w:pPr>
        <w:pStyle w:val="Beschriftung"/>
        <w:keepNext/>
        <w:keepLines/>
        <w:rPr>
          <w:b w:val="0"/>
        </w:rPr>
      </w:pPr>
      <w:bookmarkStart w:id="2140" w:name="_Toc156173644"/>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140"/>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3EABCF38" w:rsidR="00890926" w:rsidRPr="00F54804" w:rsidRDefault="00890926" w:rsidP="001640C5">
      <w:pPr>
        <w:pStyle w:val="Beschriftung"/>
        <w:keepNext/>
        <w:keepLines/>
      </w:pPr>
      <w:bookmarkStart w:id="2141"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14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16E1D200" w:rsidR="00890926" w:rsidRPr="00F54804" w:rsidRDefault="00890926" w:rsidP="001640C5">
      <w:pPr>
        <w:pStyle w:val="Beschriftung"/>
        <w:keepNext/>
        <w:keepLines/>
      </w:pPr>
      <w:bookmarkStart w:id="2142" w:name="_Toc156173646"/>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142"/>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3852358E" w:rsidR="00FC68DB" w:rsidRPr="00F54804" w:rsidRDefault="00FC68DB" w:rsidP="00997E2B">
            <w:pPr>
              <w:rPr>
                <w:sz w:val="20"/>
                <w:szCs w:val="20"/>
              </w:rPr>
            </w:pPr>
            <w:r w:rsidRPr="00F54804">
              <w:rPr>
                <w:sz w:val="20"/>
                <w:szCs w:val="20"/>
              </w:rPr>
              <w:t>{"spacing",</w:t>
            </w:r>
            <w:r w:rsidR="00F3142F">
              <w:rPr>
                <w:sz w:val="20"/>
                <w:szCs w:val="20"/>
              </w:rPr>
              <w:t xml:space="preserve"> “</w:t>
            </w:r>
            <w:r w:rsidRPr="00F54804">
              <w:rPr>
                <w:sz w:val="20"/>
                <w:szCs w:val="20"/>
              </w:rPr>
              <w:t>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8EE059B"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p>
        </w:tc>
      </w:tr>
    </w:tbl>
    <w:p w14:paraId="065B83EF" w14:textId="5FC00A9D" w:rsidR="00FC68DB" w:rsidRPr="001E4607" w:rsidRDefault="00FC68DB" w:rsidP="00B202D2">
      <w:pPr>
        <w:pStyle w:val="berschrift1"/>
      </w:pPr>
      <w:bookmarkStart w:id="2143" w:name="_Toc413359618"/>
      <w:bookmarkStart w:id="2144" w:name="_Toc3557070"/>
      <w:bookmarkStart w:id="2145" w:name="_Toc34747320"/>
      <w:bookmarkStart w:id="2146" w:name="_Toc77102139"/>
      <w:bookmarkStart w:id="2147" w:name="_Toc155344916"/>
      <w:bookmarkEnd w:id="2009"/>
      <w:bookmarkEnd w:id="2010"/>
      <w:bookmarkEnd w:id="2011"/>
      <w:r w:rsidRPr="005C2D94">
        <w:t>2D connections</w:t>
      </w:r>
      <w:bookmarkEnd w:id="2143"/>
      <w:bookmarkEnd w:id="2144"/>
      <w:bookmarkEnd w:id="2145"/>
      <w:bookmarkEnd w:id="2146"/>
      <w:bookmarkEnd w:id="2147"/>
      <w:r w:rsidR="000C7912">
        <w:t xml:space="preserve"> </w:t>
      </w:r>
    </w:p>
    <w:p w14:paraId="7FE12C3B" w14:textId="77777777" w:rsidR="00FC68DB" w:rsidRPr="001668D7" w:rsidRDefault="00FC68DB" w:rsidP="00B202D2">
      <w:pPr>
        <w:pStyle w:val="berschrift2"/>
      </w:pPr>
      <w:bookmarkStart w:id="2148" w:name="_Toc413359619"/>
      <w:bookmarkStart w:id="2149" w:name="_Toc3557071"/>
      <w:bookmarkStart w:id="2150" w:name="_Toc34747321"/>
      <w:bookmarkStart w:id="2151" w:name="_Toc77102140"/>
      <w:bookmarkStart w:id="2152" w:name="_Toc155344917"/>
      <w:r w:rsidRPr="00BD52D7">
        <w:t>Generic Definitions</w:t>
      </w:r>
      <w:bookmarkEnd w:id="2148"/>
      <w:bookmarkEnd w:id="2149"/>
      <w:bookmarkEnd w:id="2150"/>
      <w:bookmarkEnd w:id="2151"/>
      <w:bookmarkEnd w:id="2152"/>
    </w:p>
    <w:p w14:paraId="11BCA3EC" w14:textId="0F22593F" w:rsidR="005A7153" w:rsidRPr="005A7153" w:rsidRDefault="00FC68DB" w:rsidP="005A7153">
      <w:pPr>
        <w:pStyle w:val="berschrift3"/>
      </w:pPr>
      <w:bookmarkStart w:id="2153" w:name="_Toc413359620"/>
      <w:bookmarkStart w:id="2154" w:name="_Toc3557072"/>
      <w:bookmarkStart w:id="2155" w:name="_Toc34747322"/>
      <w:bookmarkStart w:id="2156" w:name="_Toc77102141"/>
      <w:bookmarkStart w:id="2157" w:name="_Toc155344918"/>
      <w:r w:rsidRPr="000A1B7B">
        <w:t>Identification</w:t>
      </w:r>
      <w:bookmarkEnd w:id="2153"/>
      <w:bookmarkEnd w:id="2154"/>
      <w:bookmarkEnd w:id="2155"/>
      <w:bookmarkEnd w:id="2156"/>
      <w:bookmarkEnd w:id="2157"/>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158" w:name="_Toc413359621"/>
      <w:bookmarkStart w:id="2159" w:name="_Toc3557073"/>
      <w:bookmarkStart w:id="2160" w:name="_Toc34747323"/>
      <w:bookmarkStart w:id="2161" w:name="_Toc77102142"/>
      <w:bookmarkStart w:id="2162" w:name="_Toc155344919"/>
      <w:r w:rsidRPr="005C2D94">
        <w:t>Connection Face</w:t>
      </w:r>
      <w:bookmarkEnd w:id="2158"/>
      <w:bookmarkEnd w:id="2159"/>
      <w:bookmarkEnd w:id="2160"/>
      <w:bookmarkEnd w:id="2161"/>
      <w:bookmarkEnd w:id="2162"/>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407846C1" w:rsidR="00FC68DB" w:rsidRPr="00F54804" w:rsidRDefault="00FC68DB" w:rsidP="0013175B">
      <w:pPr>
        <w:pStyle w:val="berschrift4"/>
      </w:pPr>
      <w:r w:rsidRPr="00F54804">
        <w:t>Element</w:t>
      </w:r>
      <w:r w:rsidR="00F3142F">
        <w:t xml:space="preserve">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43A379E2" w:rsidR="00890926" w:rsidRPr="00F54804" w:rsidRDefault="00890926" w:rsidP="001640C5">
      <w:pPr>
        <w:pStyle w:val="Beschriftung"/>
        <w:keepNext/>
        <w:keepLines/>
      </w:pPr>
      <w:bookmarkStart w:id="2163"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16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4D6EAF34" w:rsidR="00FC68DB" w:rsidRPr="002E4498" w:rsidRDefault="00FC68DB" w:rsidP="0013175B">
      <w:pPr>
        <w:pStyle w:val="berschrift4"/>
        <w:rPr>
          <w:bCs/>
          <w:iCs/>
          <w:sz w:val="24"/>
          <w:szCs w:val="26"/>
        </w:rPr>
      </w:pPr>
      <w:r w:rsidRPr="002E4498">
        <w:rPr>
          <w:bCs/>
          <w:iCs/>
          <w:sz w:val="24"/>
          <w:szCs w:val="26"/>
        </w:rPr>
        <w:t>Element</w:t>
      </w:r>
      <w:r w:rsidR="00F3142F">
        <w:rPr>
          <w:bCs/>
          <w:iCs/>
          <w:sz w:val="24"/>
          <w:szCs w:val="26"/>
        </w:rPr>
        <w:t xml:space="preserve"> “</w:t>
      </w:r>
      <w:r w:rsidRPr="002E4498">
        <w:rPr>
          <w:bCs/>
          <w:iCs/>
          <w:sz w:val="24"/>
          <w:szCs w:val="26"/>
        </w:rPr>
        <w:t>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85DA75F" w:rsidR="00890926" w:rsidRPr="00F54804" w:rsidRDefault="00890926" w:rsidP="001640C5">
      <w:pPr>
        <w:pStyle w:val="Beschriftung"/>
        <w:keepNext/>
        <w:keepLines/>
      </w:pPr>
      <w:bookmarkStart w:id="2164"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6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18C413F5" w:rsidR="00FC68DB" w:rsidRPr="000C7912"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6257E820" w:rsidR="00890926" w:rsidRPr="000C7912" w:rsidRDefault="00890926" w:rsidP="001640C5">
      <w:pPr>
        <w:pStyle w:val="Beschriftung"/>
        <w:keepNext/>
        <w:keepLines/>
      </w:pPr>
      <w:bookmarkStart w:id="2165"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165"/>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35D3AA4F" w:rsidR="00FC68DB" w:rsidRPr="000C7912" w:rsidRDefault="00FC68DB" w:rsidP="0013175B">
      <w:pPr>
        <w:pStyle w:val="berschrift4"/>
        <w:rPr>
          <w:bCs/>
          <w:sz w:val="24"/>
          <w:szCs w:val="26"/>
        </w:rPr>
      </w:pPr>
      <w:r w:rsidRPr="000C7912">
        <w:rPr>
          <w:bCs/>
          <w:sz w:val="24"/>
          <w:szCs w:val="26"/>
        </w:rPr>
        <w:lastRenderedPageBreak/>
        <w:t>Element</w:t>
      </w:r>
      <w:r w:rsidR="00F3142F">
        <w:rPr>
          <w:bCs/>
          <w:sz w:val="24"/>
          <w:szCs w:val="26"/>
        </w:rPr>
        <w:t xml:space="preserve"> “</w:t>
      </w:r>
      <w:r w:rsidRPr="000C7912">
        <w:rPr>
          <w:bCs/>
          <w:sz w:val="24"/>
          <w:szCs w:val="26"/>
        </w:rPr>
        <w:t>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729D3901" w:rsidR="00890926" w:rsidRPr="000C7912" w:rsidRDefault="00890926" w:rsidP="001640C5">
      <w:pPr>
        <w:pStyle w:val="Beschriftung"/>
        <w:keepNext/>
        <w:keepLines/>
      </w:pPr>
      <w:bookmarkStart w:id="2166"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66"/>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167" w:name="_Toc413359622"/>
      <w:bookmarkStart w:id="2168" w:name="_Toc3557074"/>
      <w:bookmarkStart w:id="2169" w:name="_Toc34747324"/>
      <w:bookmarkStart w:id="2170" w:name="_Toc77102143"/>
      <w:bookmarkStart w:id="2171" w:name="_Toc155344920"/>
      <w:r w:rsidRPr="00F54804">
        <w:t>Type Specification</w:t>
      </w:r>
      <w:bookmarkEnd w:id="2167"/>
      <w:bookmarkEnd w:id="2168"/>
      <w:bookmarkEnd w:id="2169"/>
      <w:bookmarkEnd w:id="2170"/>
      <w:bookmarkEnd w:id="217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4A80D1B" w:rsidR="00890926" w:rsidRPr="00F54804" w:rsidRDefault="00890926" w:rsidP="001640C5">
      <w:pPr>
        <w:pStyle w:val="Beschriftung"/>
        <w:keepNext/>
        <w:keepLines/>
      </w:pPr>
      <w:bookmarkStart w:id="2172"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173" w:name="_Toc413359623"/>
      <w:bookmarkStart w:id="2174" w:name="_Ref414345836"/>
      <w:bookmarkStart w:id="2175" w:name="_Ref414345889"/>
      <w:bookmarkStart w:id="2176" w:name="_Ref414350043"/>
      <w:bookmarkStart w:id="2177" w:name="_Ref429051261"/>
      <w:bookmarkStart w:id="2178" w:name="_Toc3557075"/>
      <w:bookmarkStart w:id="2179" w:name="_Toc34747325"/>
      <w:bookmarkStart w:id="2180" w:name="_Toc77102144"/>
      <w:bookmarkStart w:id="2181" w:name="_Toc155344921"/>
      <w:r w:rsidRPr="00F54804">
        <w:lastRenderedPageBreak/>
        <w:t>Adhesive Faces</w:t>
      </w:r>
      <w:bookmarkEnd w:id="2173"/>
      <w:bookmarkEnd w:id="2174"/>
      <w:bookmarkEnd w:id="2175"/>
      <w:bookmarkEnd w:id="2176"/>
      <w:bookmarkEnd w:id="2177"/>
      <w:bookmarkEnd w:id="2178"/>
      <w:bookmarkEnd w:id="2179"/>
      <w:bookmarkEnd w:id="2180"/>
      <w:bookmarkEnd w:id="2181"/>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182" w:name="_Toc413359640"/>
      <w:bookmarkStart w:id="2183" w:name="_Toc3557157"/>
      <w:bookmarkStart w:id="2184" w:name="_Toc34747410"/>
      <w:bookmarkStart w:id="2185" w:name="_Toc76030608"/>
      <w:bookmarkStart w:id="2186" w:name="_Toc94530893"/>
      <w:bookmarkStart w:id="2187" w:name="_Toc101428289"/>
      <w:bookmarkStart w:id="2188" w:name="_Toc155345017"/>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82"/>
      <w:bookmarkEnd w:id="2183"/>
      <w:bookmarkEnd w:id="2184"/>
      <w:bookmarkEnd w:id="2185"/>
      <w:bookmarkEnd w:id="2186"/>
      <w:bookmarkEnd w:id="2187"/>
      <w:bookmarkEnd w:id="218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1EC8DEF2" w:rsidR="00890926" w:rsidRPr="00F54804" w:rsidRDefault="00890926" w:rsidP="001640C5">
      <w:pPr>
        <w:pStyle w:val="Beschriftung"/>
        <w:keepNext/>
        <w:keepLines/>
      </w:pPr>
      <w:bookmarkStart w:id="2189"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89"/>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0115B808" w:rsidR="00890926" w:rsidRPr="001668D7" w:rsidRDefault="00890926" w:rsidP="001640C5">
      <w:pPr>
        <w:pStyle w:val="Beschriftung"/>
        <w:keepNext/>
        <w:keepLines/>
      </w:pPr>
      <w:bookmarkStart w:id="2190" w:name="_Toc156173653"/>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9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91" w:name="_Toc3557076"/>
      <w:bookmarkStart w:id="2192" w:name="_Toc34747326"/>
      <w:bookmarkStart w:id="2193" w:name="_Toc77102147"/>
      <w:bookmarkStart w:id="2194" w:name="_Toc155344922"/>
      <w:bookmarkStart w:id="2195" w:name="_Toc443470372"/>
      <w:bookmarkStart w:id="2196" w:name="_Toc450303224"/>
      <w:bookmarkStart w:id="2197" w:name="_Toc9996979"/>
      <w:bookmarkStart w:id="2198" w:name="_Toc353342679"/>
      <w:bookmarkEnd w:id="78"/>
      <w:r w:rsidRPr="00F54804">
        <w:t>Future extensions</w:t>
      </w:r>
      <w:bookmarkEnd w:id="2191"/>
      <w:bookmarkEnd w:id="2192"/>
      <w:bookmarkEnd w:id="2193"/>
      <w:bookmarkEnd w:id="2194"/>
    </w:p>
    <w:p w14:paraId="43412240" w14:textId="2829AA2C" w:rsidR="00F85CA7" w:rsidRPr="0013175B" w:rsidRDefault="00F85CA7" w:rsidP="0013175B">
      <w:pPr>
        <w:pStyle w:val="berschrift2"/>
      </w:pPr>
      <w:bookmarkStart w:id="2199" w:name="_Toc155344923"/>
      <w:r>
        <w:t>General</w:t>
      </w:r>
      <w:bookmarkEnd w:id="2199"/>
    </w:p>
    <w:p w14:paraId="209DB769" w14:textId="614B6EF4" w:rsidR="002D2C85" w:rsidRPr="00F54804" w:rsidRDefault="002D2C85" w:rsidP="00B202D2">
      <w:bookmarkStart w:id="2200" w:name="_Toc338938925"/>
      <w:bookmarkStart w:id="2201"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202" w:name="_Toc338938923"/>
      <w:bookmarkStart w:id="2203" w:name="_Toc338939259"/>
      <w:bookmarkStart w:id="2204" w:name="_Toc413359625"/>
      <w:bookmarkStart w:id="2205" w:name="_Toc3557077"/>
      <w:bookmarkStart w:id="2206" w:name="_Toc34747327"/>
      <w:bookmarkStart w:id="2207" w:name="_Toc77102148"/>
      <w:bookmarkStart w:id="2208" w:name="_Toc155344924"/>
      <w:r w:rsidRPr="00F54804">
        <w:t>Additional parameters for spot and seam welds</w:t>
      </w:r>
      <w:bookmarkEnd w:id="2202"/>
      <w:bookmarkEnd w:id="2203"/>
      <w:bookmarkEnd w:id="2204"/>
      <w:bookmarkEnd w:id="2205"/>
      <w:bookmarkEnd w:id="2206"/>
      <w:bookmarkEnd w:id="2207"/>
      <w:bookmarkEnd w:id="2208"/>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209" w:name="_Ref338846673"/>
      <w:bookmarkStart w:id="2210" w:name="_Toc338938924"/>
      <w:bookmarkStart w:id="2211" w:name="_Toc338939260"/>
      <w:bookmarkStart w:id="2212" w:name="_Toc413359626"/>
      <w:bookmarkStart w:id="2213" w:name="_Toc3557078"/>
      <w:bookmarkStart w:id="2214" w:name="_Toc34747328"/>
      <w:bookmarkStart w:id="2215" w:name="_Toc77102149"/>
      <w:bookmarkStart w:id="2216" w:name="_Toc155344925"/>
      <w:r w:rsidRPr="00F54804">
        <w:t>Other relevant and new joint types</w:t>
      </w:r>
      <w:bookmarkEnd w:id="2209"/>
      <w:bookmarkEnd w:id="2210"/>
      <w:bookmarkEnd w:id="2211"/>
      <w:bookmarkEnd w:id="2212"/>
      <w:bookmarkEnd w:id="2213"/>
      <w:bookmarkEnd w:id="2214"/>
      <w:bookmarkEnd w:id="2215"/>
      <w:bookmarkEnd w:id="221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217" w:name="_Ref69238344"/>
      <w:bookmarkStart w:id="2218" w:name="_Toc77102146"/>
      <w:bookmarkEnd w:id="2200"/>
      <w:bookmarkEnd w:id="2201"/>
      <w:r w:rsidRPr="0013175B">
        <w:lastRenderedPageBreak/>
        <w:br/>
      </w:r>
      <w:bookmarkStart w:id="2219" w:name="_Ref101250163"/>
      <w:bookmarkStart w:id="2220" w:name="_Toc155344926"/>
      <w:r w:rsidRPr="0013175B">
        <w:rPr>
          <w:b w:val="0"/>
          <w:bCs/>
        </w:rPr>
        <w:t>(informative)</w:t>
      </w:r>
      <w:r w:rsidRPr="0013175B">
        <w:br/>
      </w:r>
      <w:r w:rsidRPr="0013175B">
        <w:br/>
        <w:t>Derivation of Formulae used for Regular Intermittent Welds</w:t>
      </w:r>
      <w:bookmarkEnd w:id="2217"/>
      <w:bookmarkEnd w:id="2218"/>
      <w:bookmarkEnd w:id="2219"/>
      <w:bookmarkEnd w:id="2220"/>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7B476230">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7"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221" w:name="_Toc76030609"/>
      <w:bookmarkStart w:id="2222" w:name="_Toc94530894"/>
      <w:bookmarkStart w:id="2223"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221"/>
      <w:bookmarkEnd w:id="2222"/>
      <w:bookmarkEnd w:id="222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8"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9"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224" w:name="_Toc76030610"/>
      <w:bookmarkStart w:id="2225" w:name="_Toc94530895"/>
      <w:bookmarkStart w:id="2226"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224"/>
      <w:bookmarkEnd w:id="2225"/>
      <w:bookmarkEnd w:id="2226"/>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A36D1F3" w:rsidR="0036320E" w:rsidRPr="00F54804" w:rsidRDefault="0036320E" w:rsidP="00BA7BF8">
            <w:pPr>
              <w:jc w:val="left"/>
            </w:pPr>
            <w:r w:rsidRPr="000A1B7B">
              <w:t>The</w:t>
            </w:r>
            <w:r w:rsidR="00F3142F">
              <w:t xml:space="preserve"> “</w:t>
            </w:r>
            <w:r w:rsidRPr="000A1B7B">
              <w:t xml:space="preserve">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227"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227"/>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228"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228"/>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229"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229"/>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230" w:name="_Ref101250429"/>
      <w:bookmarkStart w:id="2231" w:name="_Toc155344927"/>
      <w:r w:rsidRPr="0013175B">
        <w:rPr>
          <w:b w:val="0"/>
          <w:bCs/>
        </w:rPr>
        <w:t>(informative)</w:t>
      </w:r>
      <w:r w:rsidRPr="0013175B">
        <w:br/>
      </w:r>
      <w:r w:rsidRPr="0013175B">
        <w:br/>
      </w:r>
      <w:bookmarkStart w:id="223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230"/>
      <w:bookmarkEnd w:id="2231"/>
      <w:bookmarkEnd w:id="2232"/>
    </w:p>
    <w:p w14:paraId="4DCF037F" w14:textId="6017EB2C" w:rsidR="00F94939" w:rsidRPr="00F54804" w:rsidRDefault="00741F4D" w:rsidP="00DE0BBC">
      <w:pPr>
        <w:pStyle w:val="a2"/>
        <w:numPr>
          <w:ilvl w:val="1"/>
          <w:numId w:val="2"/>
        </w:numPr>
        <w:tabs>
          <w:tab w:val="clear" w:pos="501"/>
          <w:tab w:val="num" w:pos="360"/>
        </w:tabs>
        <w:ind w:left="0"/>
      </w:pPr>
      <w:bookmarkStart w:id="2233" w:name="_Toc155344928"/>
      <w:r w:rsidRPr="00F54804">
        <w:t>General principles</w:t>
      </w:r>
      <w:bookmarkEnd w:id="2233"/>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3065494F"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5AAD606A"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234"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235" w:name="_Ref97730893"/>
      <w:bookmarkStart w:id="2236" w:name="_Ref97730874"/>
      <w:bookmarkStart w:id="2237"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23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236"/>
      <w:bookmarkEnd w:id="2237"/>
    </w:p>
    <w:p w14:paraId="78CD9C76" w14:textId="2D91E240"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C”)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234"/>
    </w:p>
    <w:p w14:paraId="2F472891" w14:textId="25EA54AD" w:rsidR="00F94939" w:rsidRPr="00F54804" w:rsidRDefault="00F94939" w:rsidP="00DE0BBC">
      <w:pPr>
        <w:pStyle w:val="a2"/>
        <w:numPr>
          <w:ilvl w:val="1"/>
          <w:numId w:val="2"/>
        </w:numPr>
        <w:tabs>
          <w:tab w:val="clear" w:pos="501"/>
          <w:tab w:val="num" w:pos="360"/>
        </w:tabs>
        <w:ind w:left="0"/>
      </w:pPr>
      <w:bookmarkStart w:id="2238"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238"/>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239"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23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1CCD6074"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240" w:name="_Ref101250401"/>
      <w:bookmarkStart w:id="2241" w:name="_Toc155344930"/>
      <w:r w:rsidRPr="0013175B">
        <w:rPr>
          <w:b w:val="0"/>
          <w:bCs/>
        </w:rPr>
        <w:t>(informative)</w:t>
      </w:r>
      <w:r w:rsidRPr="0013175B">
        <w:br/>
      </w:r>
      <w:r w:rsidRPr="0013175B">
        <w:br/>
      </w:r>
      <w:r w:rsidR="005E03C5" w:rsidRPr="005E03C5">
        <w:t>Background and context to this document</w:t>
      </w:r>
      <w:bookmarkEnd w:id="2240"/>
      <w:bookmarkEnd w:id="2241"/>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4A3F1556"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 (read: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4EEA7884"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242" w:name="_Toc155344931"/>
      <w:r w:rsidRPr="00BD52D7">
        <w:lastRenderedPageBreak/>
        <w:t>Bibliography</w:t>
      </w:r>
      <w:bookmarkEnd w:id="2195"/>
      <w:bookmarkEnd w:id="2196"/>
      <w:bookmarkEnd w:id="2197"/>
      <w:bookmarkEnd w:id="2198"/>
      <w:bookmarkEnd w:id="2242"/>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43" w:name="_Ref21650472"/>
      <w:bookmarkEnd w:id="2243"/>
    </w:p>
    <w:sectPr w:rsidR="00C673CF" w:rsidRPr="00F54804" w:rsidSect="00816A7C">
      <w:footerReference w:type="even" r:id="rId222"/>
      <w:footerReference w:type="default" r:id="rId22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6"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ED8A8" w14:textId="77777777" w:rsidR="00816A7C" w:rsidRDefault="00816A7C">
      <w:pPr>
        <w:spacing w:after="0" w:line="240" w:lineRule="auto"/>
      </w:pPr>
      <w:r>
        <w:separator/>
      </w:r>
    </w:p>
  </w:endnote>
  <w:endnote w:type="continuationSeparator" w:id="0">
    <w:p w14:paraId="3EE2C587" w14:textId="77777777" w:rsidR="00816A7C" w:rsidRDefault="00816A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2C7B3D" w14:textId="77777777" w:rsidR="00816A7C" w:rsidRDefault="00816A7C">
      <w:pPr>
        <w:spacing w:after="0" w:line="240" w:lineRule="auto"/>
      </w:pPr>
      <w:r>
        <w:separator/>
      </w:r>
    </w:p>
  </w:footnote>
  <w:footnote w:type="continuationSeparator" w:id="0">
    <w:p w14:paraId="5892AFF5" w14:textId="77777777" w:rsidR="00816A7C" w:rsidRDefault="00816A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0"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5"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7"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0"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6"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0"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1"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2"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3"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4"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6"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7"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8"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9"/>
  </w:num>
  <w:num w:numId="2" w16cid:durableId="2085909807">
    <w:abstractNumId w:val="6"/>
  </w:num>
  <w:num w:numId="3" w16cid:durableId="1634482067">
    <w:abstractNumId w:val="37"/>
  </w:num>
  <w:num w:numId="4" w16cid:durableId="1751543919">
    <w:abstractNumId w:val="21"/>
  </w:num>
  <w:num w:numId="5" w16cid:durableId="318271737">
    <w:abstractNumId w:val="58"/>
  </w:num>
  <w:num w:numId="6" w16cid:durableId="780883879">
    <w:abstractNumId w:val="71"/>
  </w:num>
  <w:num w:numId="7" w16cid:durableId="415788269">
    <w:abstractNumId w:val="10"/>
  </w:num>
  <w:num w:numId="8" w16cid:durableId="1206258820">
    <w:abstractNumId w:val="40"/>
  </w:num>
  <w:num w:numId="9" w16cid:durableId="293172248">
    <w:abstractNumId w:val="18"/>
  </w:num>
  <w:num w:numId="10" w16cid:durableId="1970626466">
    <w:abstractNumId w:val="8"/>
  </w:num>
  <w:num w:numId="11" w16cid:durableId="802771338">
    <w:abstractNumId w:val="52"/>
  </w:num>
  <w:num w:numId="12" w16cid:durableId="631206751">
    <w:abstractNumId w:val="13"/>
  </w:num>
  <w:num w:numId="13" w16cid:durableId="456875302">
    <w:abstractNumId w:val="61"/>
  </w:num>
  <w:num w:numId="14" w16cid:durableId="1602686167">
    <w:abstractNumId w:val="1"/>
  </w:num>
  <w:num w:numId="15" w16cid:durableId="351734851">
    <w:abstractNumId w:val="56"/>
  </w:num>
  <w:num w:numId="16" w16cid:durableId="540047754">
    <w:abstractNumId w:val="0"/>
  </w:num>
  <w:num w:numId="17" w16cid:durableId="1095983459">
    <w:abstractNumId w:val="14"/>
  </w:num>
  <w:num w:numId="18" w16cid:durableId="166405448">
    <w:abstractNumId w:val="28"/>
  </w:num>
  <w:num w:numId="19" w16cid:durableId="946158733">
    <w:abstractNumId w:val="27"/>
  </w:num>
  <w:num w:numId="20" w16cid:durableId="512493081">
    <w:abstractNumId w:val="26"/>
  </w:num>
  <w:num w:numId="21" w16cid:durableId="1670983267">
    <w:abstractNumId w:val="7"/>
  </w:num>
  <w:num w:numId="22" w16cid:durableId="1052464234">
    <w:abstractNumId w:val="11"/>
  </w:num>
  <w:num w:numId="23" w16cid:durableId="1419522090">
    <w:abstractNumId w:val="70"/>
  </w:num>
  <w:num w:numId="24" w16cid:durableId="898244303">
    <w:abstractNumId w:val="19"/>
  </w:num>
  <w:num w:numId="25" w16cid:durableId="982005415">
    <w:abstractNumId w:val="60"/>
  </w:num>
  <w:num w:numId="26" w16cid:durableId="1530680458">
    <w:abstractNumId w:val="44"/>
  </w:num>
  <w:num w:numId="27" w16cid:durableId="863397388">
    <w:abstractNumId w:val="23"/>
  </w:num>
  <w:num w:numId="28" w16cid:durableId="46227324">
    <w:abstractNumId w:val="48"/>
  </w:num>
  <w:num w:numId="29" w16cid:durableId="574127593">
    <w:abstractNumId w:val="55"/>
  </w:num>
  <w:num w:numId="30" w16cid:durableId="1399866847">
    <w:abstractNumId w:val="31"/>
  </w:num>
  <w:num w:numId="31" w16cid:durableId="676007217">
    <w:abstractNumId w:val="50"/>
  </w:num>
  <w:num w:numId="32" w16cid:durableId="963776198">
    <w:abstractNumId w:val="24"/>
  </w:num>
  <w:num w:numId="33" w16cid:durableId="478108733">
    <w:abstractNumId w:val="15"/>
  </w:num>
  <w:num w:numId="34" w16cid:durableId="1617564541">
    <w:abstractNumId w:val="38"/>
  </w:num>
  <w:num w:numId="35" w16cid:durableId="1588534074">
    <w:abstractNumId w:val="47"/>
  </w:num>
  <w:num w:numId="36" w16cid:durableId="1599026098">
    <w:abstractNumId w:val="20"/>
  </w:num>
  <w:num w:numId="37" w16cid:durableId="487477395">
    <w:abstractNumId w:val="67"/>
  </w:num>
  <w:num w:numId="38" w16cid:durableId="893810924">
    <w:abstractNumId w:val="65"/>
  </w:num>
  <w:num w:numId="39" w16cid:durableId="998732530">
    <w:abstractNumId w:val="49"/>
  </w:num>
  <w:num w:numId="40" w16cid:durableId="31080609">
    <w:abstractNumId w:val="51"/>
  </w:num>
  <w:num w:numId="41" w16cid:durableId="1512335237">
    <w:abstractNumId w:val="25"/>
  </w:num>
  <w:num w:numId="42" w16cid:durableId="480118008">
    <w:abstractNumId w:val="2"/>
  </w:num>
  <w:num w:numId="43" w16cid:durableId="320471868">
    <w:abstractNumId w:val="32"/>
  </w:num>
  <w:num w:numId="44" w16cid:durableId="1765178268">
    <w:abstractNumId w:val="54"/>
  </w:num>
  <w:num w:numId="45" w16cid:durableId="459423168">
    <w:abstractNumId w:val="22"/>
  </w:num>
  <w:num w:numId="46" w16cid:durableId="1985232519">
    <w:abstractNumId w:val="5"/>
  </w:num>
  <w:num w:numId="47" w16cid:durableId="853769691">
    <w:abstractNumId w:val="36"/>
  </w:num>
  <w:num w:numId="48" w16cid:durableId="1865628057">
    <w:abstractNumId w:val="33"/>
  </w:num>
  <w:num w:numId="49" w16cid:durableId="1497529428">
    <w:abstractNumId w:val="57"/>
  </w:num>
  <w:num w:numId="50" w16cid:durableId="726223224">
    <w:abstractNumId w:val="53"/>
  </w:num>
  <w:num w:numId="51" w16cid:durableId="1247152756">
    <w:abstractNumId w:val="9"/>
  </w:num>
  <w:num w:numId="52" w16cid:durableId="1552182359">
    <w:abstractNumId w:val="68"/>
  </w:num>
  <w:num w:numId="53" w16cid:durableId="270205063">
    <w:abstractNumId w:val="4"/>
  </w:num>
  <w:num w:numId="54" w16cid:durableId="1707410340">
    <w:abstractNumId w:val="39"/>
  </w:num>
  <w:num w:numId="55" w16cid:durableId="1462962335">
    <w:abstractNumId w:val="34"/>
  </w:num>
  <w:num w:numId="56" w16cid:durableId="495077218">
    <w:abstractNumId w:val="62"/>
  </w:num>
  <w:num w:numId="57" w16cid:durableId="1901597919">
    <w:abstractNumId w:val="45"/>
  </w:num>
  <w:num w:numId="58" w16cid:durableId="978340306">
    <w:abstractNumId w:val="42"/>
  </w:num>
  <w:num w:numId="59" w16cid:durableId="1329677660">
    <w:abstractNumId w:val="12"/>
  </w:num>
  <w:num w:numId="60" w16cid:durableId="204488047">
    <w:abstractNumId w:val="43"/>
  </w:num>
  <w:num w:numId="61" w16cid:durableId="919755514">
    <w:abstractNumId w:val="41"/>
  </w:num>
  <w:num w:numId="62" w16cid:durableId="1574895701">
    <w:abstractNumId w:val="17"/>
  </w:num>
  <w:num w:numId="63" w16cid:durableId="1440642610">
    <w:abstractNumId w:val="16"/>
  </w:num>
  <w:num w:numId="64" w16cid:durableId="1735620788">
    <w:abstractNumId w:val="63"/>
  </w:num>
  <w:num w:numId="65" w16cid:durableId="57830245">
    <w:abstractNumId w:val="46"/>
  </w:num>
  <w:num w:numId="66" w16cid:durableId="112483215">
    <w:abstractNumId w:val="30"/>
  </w:num>
  <w:num w:numId="67" w16cid:durableId="767501871">
    <w:abstractNumId w:val="3"/>
  </w:num>
  <w:num w:numId="68" w16cid:durableId="2042583719">
    <w:abstractNumId w:val="35"/>
  </w:num>
  <w:num w:numId="69" w16cid:durableId="167718082">
    <w:abstractNumId w:val="64"/>
  </w:num>
  <w:num w:numId="70" w16cid:durableId="332338466">
    <w:abstractNumId w:val="69"/>
  </w:num>
  <w:num w:numId="71" w16cid:durableId="1598126160">
    <w:abstractNumId w:val="66"/>
  </w:num>
  <w:num w:numId="72" w16cid:durableId="717318416">
    <w:abstractNumId w:val="59"/>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FBD"/>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67E4"/>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48B6"/>
    <w:rsid w:val="0013573C"/>
    <w:rsid w:val="00140DA4"/>
    <w:rsid w:val="0014275F"/>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B0B"/>
    <w:rsid w:val="001F4D75"/>
    <w:rsid w:val="001F504E"/>
    <w:rsid w:val="001F76A8"/>
    <w:rsid w:val="001F7818"/>
    <w:rsid w:val="001F7FA9"/>
    <w:rsid w:val="00201881"/>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57BC9"/>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3AAF"/>
    <w:rsid w:val="003440A5"/>
    <w:rsid w:val="003455CD"/>
    <w:rsid w:val="00345B93"/>
    <w:rsid w:val="0034792F"/>
    <w:rsid w:val="0035194C"/>
    <w:rsid w:val="00352B0A"/>
    <w:rsid w:val="00352C38"/>
    <w:rsid w:val="00353DF2"/>
    <w:rsid w:val="0035478B"/>
    <w:rsid w:val="0035495E"/>
    <w:rsid w:val="00357A72"/>
    <w:rsid w:val="00357E93"/>
    <w:rsid w:val="003621EE"/>
    <w:rsid w:val="0036223F"/>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DA1"/>
    <w:rsid w:val="004845CD"/>
    <w:rsid w:val="004857C3"/>
    <w:rsid w:val="0048585D"/>
    <w:rsid w:val="00487DEB"/>
    <w:rsid w:val="00490283"/>
    <w:rsid w:val="004906E8"/>
    <w:rsid w:val="00490CBC"/>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39C"/>
    <w:rsid w:val="004E0E3F"/>
    <w:rsid w:val="004E428E"/>
    <w:rsid w:val="004E53A3"/>
    <w:rsid w:val="004E6643"/>
    <w:rsid w:val="004E6C6A"/>
    <w:rsid w:val="004E6E8E"/>
    <w:rsid w:val="004E71EA"/>
    <w:rsid w:val="004E788B"/>
    <w:rsid w:val="004F5C99"/>
    <w:rsid w:val="004F63EF"/>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2CB"/>
    <w:rsid w:val="005726EB"/>
    <w:rsid w:val="00574EB0"/>
    <w:rsid w:val="00577CF4"/>
    <w:rsid w:val="00577D3E"/>
    <w:rsid w:val="00581071"/>
    <w:rsid w:val="00581938"/>
    <w:rsid w:val="00582767"/>
    <w:rsid w:val="00582C77"/>
    <w:rsid w:val="005854DC"/>
    <w:rsid w:val="00587A03"/>
    <w:rsid w:val="00590524"/>
    <w:rsid w:val="00592196"/>
    <w:rsid w:val="0059323C"/>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3C4"/>
    <w:rsid w:val="006E5C1A"/>
    <w:rsid w:val="006E69C3"/>
    <w:rsid w:val="006E7579"/>
    <w:rsid w:val="006F3F3B"/>
    <w:rsid w:val="006F6E48"/>
    <w:rsid w:val="006F7241"/>
    <w:rsid w:val="00700447"/>
    <w:rsid w:val="00700634"/>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5DF"/>
    <w:rsid w:val="007836EA"/>
    <w:rsid w:val="00784ECB"/>
    <w:rsid w:val="007925E9"/>
    <w:rsid w:val="00793143"/>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16A7C"/>
    <w:rsid w:val="00821278"/>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D7DE6"/>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26AD"/>
    <w:rsid w:val="0095483F"/>
    <w:rsid w:val="00954C96"/>
    <w:rsid w:val="00954EFB"/>
    <w:rsid w:val="009639B6"/>
    <w:rsid w:val="00963C90"/>
    <w:rsid w:val="00964121"/>
    <w:rsid w:val="00965BC8"/>
    <w:rsid w:val="0096693D"/>
    <w:rsid w:val="00970B84"/>
    <w:rsid w:val="00971141"/>
    <w:rsid w:val="00972A1C"/>
    <w:rsid w:val="0097303B"/>
    <w:rsid w:val="0097331B"/>
    <w:rsid w:val="0097542B"/>
    <w:rsid w:val="00975D5B"/>
    <w:rsid w:val="00976065"/>
    <w:rsid w:val="00976849"/>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202E"/>
    <w:rsid w:val="009B4364"/>
    <w:rsid w:val="009B4A97"/>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191A"/>
    <w:rsid w:val="00AE3F08"/>
    <w:rsid w:val="00AE439A"/>
    <w:rsid w:val="00AE50E5"/>
    <w:rsid w:val="00AE57AB"/>
    <w:rsid w:val="00AE5C81"/>
    <w:rsid w:val="00AE782F"/>
    <w:rsid w:val="00AE7F81"/>
    <w:rsid w:val="00AF0893"/>
    <w:rsid w:val="00AF19F3"/>
    <w:rsid w:val="00AF251E"/>
    <w:rsid w:val="00AF605E"/>
    <w:rsid w:val="00B00216"/>
    <w:rsid w:val="00B01AD0"/>
    <w:rsid w:val="00B01C66"/>
    <w:rsid w:val="00B030A5"/>
    <w:rsid w:val="00B04676"/>
    <w:rsid w:val="00B05503"/>
    <w:rsid w:val="00B06F1B"/>
    <w:rsid w:val="00B078D2"/>
    <w:rsid w:val="00B11124"/>
    <w:rsid w:val="00B11494"/>
    <w:rsid w:val="00B1158E"/>
    <w:rsid w:val="00B125C6"/>
    <w:rsid w:val="00B16B0F"/>
    <w:rsid w:val="00B16F7C"/>
    <w:rsid w:val="00B202D2"/>
    <w:rsid w:val="00B21B96"/>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6259"/>
    <w:rsid w:val="00B77025"/>
    <w:rsid w:val="00B80E51"/>
    <w:rsid w:val="00B80F08"/>
    <w:rsid w:val="00B82346"/>
    <w:rsid w:val="00B82D5B"/>
    <w:rsid w:val="00B83404"/>
    <w:rsid w:val="00B83E05"/>
    <w:rsid w:val="00B842C9"/>
    <w:rsid w:val="00B84C18"/>
    <w:rsid w:val="00B85173"/>
    <w:rsid w:val="00B865B6"/>
    <w:rsid w:val="00B87540"/>
    <w:rsid w:val="00B87DAD"/>
    <w:rsid w:val="00B9118A"/>
    <w:rsid w:val="00B91B32"/>
    <w:rsid w:val="00B94A16"/>
    <w:rsid w:val="00B9642B"/>
    <w:rsid w:val="00BA0076"/>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2855"/>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2FC0"/>
    <w:rsid w:val="00DF4C66"/>
    <w:rsid w:val="00DF59B8"/>
    <w:rsid w:val="00DF5EC5"/>
    <w:rsid w:val="00DF6AAF"/>
    <w:rsid w:val="00DF7BD4"/>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B0C69"/>
    <w:rsid w:val="00FB6006"/>
    <w:rsid w:val="00FB62F8"/>
    <w:rsid w:val="00FB6AF0"/>
    <w:rsid w:val="00FB752D"/>
    <w:rsid w:val="00FC02E9"/>
    <w:rsid w:val="00FC1FDA"/>
    <w:rsid w:val="00FC2AB2"/>
    <w:rsid w:val="00FC4090"/>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oleObject" Target="embeddings/oleObject3.bin"/><Relationship Id="rId191" Type="http://schemas.openxmlformats.org/officeDocument/2006/relationships/image" Target="media/image148.png"/><Relationship Id="rId205" Type="http://schemas.openxmlformats.org/officeDocument/2006/relationships/image" Target="media/image162.png"/><Relationship Id="rId226" Type="http://schemas.openxmlformats.org/officeDocument/2006/relationships/theme" Target="theme/theme1.xml"/><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2.svg"/><Relationship Id="rId181" Type="http://schemas.openxmlformats.org/officeDocument/2006/relationships/image" Target="media/image140.png"/><Relationship Id="rId216" Type="http://schemas.openxmlformats.org/officeDocument/2006/relationships/image" Target="media/image173.png"/><Relationship Id="rId211" Type="http://schemas.openxmlformats.org/officeDocument/2006/relationships/image" Target="media/image168.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wmf"/><Relationship Id="rId155" Type="http://schemas.openxmlformats.org/officeDocument/2006/relationships/image" Target="media/image118.svg"/><Relationship Id="rId171" Type="http://schemas.openxmlformats.org/officeDocument/2006/relationships/image" Target="media/image132.png"/><Relationship Id="rId176" Type="http://schemas.openxmlformats.org/officeDocument/2006/relationships/image" Target="media/image136.png"/><Relationship Id="rId192" Type="http://schemas.openxmlformats.org/officeDocument/2006/relationships/image" Target="media/image149.svg"/><Relationship Id="rId197" Type="http://schemas.openxmlformats.org/officeDocument/2006/relationships/image" Target="media/image154.png"/><Relationship Id="rId206" Type="http://schemas.openxmlformats.org/officeDocument/2006/relationships/image" Target="media/image163.png"/><Relationship Id="rId201" Type="http://schemas.openxmlformats.org/officeDocument/2006/relationships/image" Target="media/image158.png"/><Relationship Id="rId222" Type="http://schemas.openxmlformats.org/officeDocument/2006/relationships/footer" Target="footer3.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3.png"/><Relationship Id="rId166" Type="http://schemas.openxmlformats.org/officeDocument/2006/relationships/image" Target="media/image128.svg"/><Relationship Id="rId182" Type="http://schemas.openxmlformats.org/officeDocument/2006/relationships/image" Target="media/image141.svg"/><Relationship Id="rId187" Type="http://schemas.openxmlformats.org/officeDocument/2006/relationships/image" Target="media/image145.svg"/><Relationship Id="rId21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9.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oleObject" Target="embeddings/oleObject1.bin"/><Relationship Id="rId156" Type="http://schemas.openxmlformats.org/officeDocument/2006/relationships/oleObject" Target="embeddings/oleObject2.bin"/><Relationship Id="rId177" Type="http://schemas.openxmlformats.org/officeDocument/2006/relationships/image" Target="media/image137.svg"/><Relationship Id="rId198" Type="http://schemas.openxmlformats.org/officeDocument/2006/relationships/image" Target="media/image155.sv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9.png"/><Relationship Id="rId207" Type="http://schemas.openxmlformats.org/officeDocument/2006/relationships/image" Target="media/image164.png"/><Relationship Id="rId223"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9.png"/><Relationship Id="rId188" Type="http://schemas.openxmlformats.org/officeDocument/2006/relationships/image" Target="media/image146.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4.svg"/><Relationship Id="rId183" Type="http://schemas.openxmlformats.org/officeDocument/2006/relationships/image" Target="media/image142.png"/><Relationship Id="rId213" Type="http://schemas.openxmlformats.org/officeDocument/2006/relationships/image" Target="media/image170.png"/><Relationship Id="rId218"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1.svg"/><Relationship Id="rId199" Type="http://schemas.openxmlformats.org/officeDocument/2006/relationships/image" Target="media/image156.png"/><Relationship Id="rId203" Type="http://schemas.openxmlformats.org/officeDocument/2006/relationships/image" Target="media/image160.png"/><Relationship Id="rId208" Type="http://schemas.openxmlformats.org/officeDocument/2006/relationships/image" Target="media/image165.png"/><Relationship Id="rId19" Type="http://schemas.openxmlformats.org/officeDocument/2006/relationships/footer" Target="footer2.xml"/><Relationship Id="rId224" Type="http://schemas.openxmlformats.org/officeDocument/2006/relationships/fontTable" Target="fontTab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0.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3.svg"/><Relationship Id="rId189" Type="http://schemas.openxmlformats.org/officeDocument/2006/relationships/image" Target="media/image147.svg"/><Relationship Id="rId21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171.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0.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6.svg"/><Relationship Id="rId174" Type="http://schemas.openxmlformats.org/officeDocument/2006/relationships/image" Target="media/image135.svg"/><Relationship Id="rId179" Type="http://schemas.openxmlformats.org/officeDocument/2006/relationships/image" Target="media/image139.svg"/><Relationship Id="rId195" Type="http://schemas.openxmlformats.org/officeDocument/2006/relationships/image" Target="media/image152.png"/><Relationship Id="rId209" Type="http://schemas.openxmlformats.org/officeDocument/2006/relationships/image" Target="media/image166.png"/><Relationship Id="rId190" Type="http://schemas.openxmlformats.org/officeDocument/2006/relationships/oleObject" Target="embeddings/oleObject7.bin"/><Relationship Id="rId204" Type="http://schemas.openxmlformats.org/officeDocument/2006/relationships/image" Target="media/image161.png"/><Relationship Id="rId220" Type="http://schemas.openxmlformats.org/officeDocument/2006/relationships/image" Target="media/image177.png"/><Relationship Id="rId225" Type="http://schemas.microsoft.com/office/2011/relationships/people" Target="peop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6.svg"/><Relationship Id="rId169" Type="http://schemas.openxmlformats.org/officeDocument/2006/relationships/image" Target="media/image131.wmf"/><Relationship Id="rId185" Type="http://schemas.openxmlformats.org/officeDocument/2006/relationships/oleObject" Target="embeddings/oleObject6.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5.bin"/><Relationship Id="rId210" Type="http://schemas.openxmlformats.org/officeDocument/2006/relationships/image" Target="media/image167.png"/><Relationship Id="rId215" Type="http://schemas.openxmlformats.org/officeDocument/2006/relationships/image" Target="media/image172.jpe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oleObject" Target="embeddings/oleObject4.bin"/><Relationship Id="rId196" Type="http://schemas.openxmlformats.org/officeDocument/2006/relationships/image" Target="media/image153.svg"/><Relationship Id="rId200" Type="http://schemas.openxmlformats.org/officeDocument/2006/relationships/image" Target="media/image157.png"/><Relationship Id="rId16" Type="http://schemas.openxmlformats.org/officeDocument/2006/relationships/header" Target="header1.xml"/><Relationship Id="rId221" Type="http://schemas.openxmlformats.org/officeDocument/2006/relationships/image" Target="media/image178.svg"/><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 Id="rId165" Type="http://schemas.openxmlformats.org/officeDocument/2006/relationships/image" Target="media/image127.png"/><Relationship Id="rId186"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45347</Words>
  <Characters>285692</Characters>
  <Application>Microsoft Office Word</Application>
  <DocSecurity>0</DocSecurity>
  <Lines>2380</Lines>
  <Paragraphs>660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330379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403</cp:revision>
  <cp:lastPrinted>2023-09-22T21:01:00Z</cp:lastPrinted>
  <dcterms:created xsi:type="dcterms:W3CDTF">2023-08-09T12:34:00Z</dcterms:created>
  <dcterms:modified xsi:type="dcterms:W3CDTF">2024-02-01T17:52:00Z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