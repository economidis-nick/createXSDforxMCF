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479D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ABFDCBB"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14CFCED"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016178" r:id="rId26"/>
        </w:object>
      </w:r>
    </w:p>
    <w:p w14:paraId="142BE546" w14:textId="0095F63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F13D96A"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A74702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5E5CAAB">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7285A21"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lastRenderedPageBreak/>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007A10D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45C9A0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EA968A3"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AF1ECA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5AFA653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lastRenderedPageBreak/>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lastRenderedPageBreak/>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lastRenderedPageBreak/>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4CB96C3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lastRenderedPageBreak/>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521A0EDF">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215196FC">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E479DC">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AF5B9" w14:textId="77777777" w:rsidR="00E479DC" w:rsidRDefault="00E479DC">
      <w:pPr>
        <w:spacing w:after="0" w:line="240" w:lineRule="auto"/>
      </w:pPr>
      <w:r>
        <w:separator/>
      </w:r>
    </w:p>
  </w:endnote>
  <w:endnote w:type="continuationSeparator" w:id="0">
    <w:p w14:paraId="41A47A04" w14:textId="77777777" w:rsidR="00E479DC" w:rsidRDefault="00E47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B9325" w14:textId="77777777" w:rsidR="00E479DC" w:rsidRDefault="00E479DC">
      <w:pPr>
        <w:spacing w:after="0" w:line="240" w:lineRule="auto"/>
      </w:pPr>
      <w:r>
        <w:separator/>
      </w:r>
    </w:p>
  </w:footnote>
  <w:footnote w:type="continuationSeparator" w:id="0">
    <w:p w14:paraId="164D8E55" w14:textId="77777777" w:rsidR="00E479DC" w:rsidRDefault="00E479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header" Target="header1.xml"/><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65.png"/><Relationship Id="rId123" Type="http://schemas.openxmlformats.org/officeDocument/2006/relationships/image" Target="media/image84.gif"/><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5" Type="http://schemas.openxmlformats.org/officeDocument/2006/relationships/image" Target="media/image58.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47.svg"/><Relationship Id="rId216" Type="http://schemas.openxmlformats.org/officeDocument/2006/relationships/fontTable" Target="fontTable.xml"/><Relationship Id="rId211" Type="http://schemas.openxmlformats.org/officeDocument/2006/relationships/image" Target="media/image172.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55.png"/><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59.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8.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3.sv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3.svg"/><Relationship Id="rId183" Type="http://schemas.openxmlformats.org/officeDocument/2006/relationships/image" Target="media/image144.png"/><Relationship Id="rId213" Type="http://schemas.openxmlformats.org/officeDocument/2006/relationships/image" Target="media/image174.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3.png"/><Relationship Id="rId115" Type="http://schemas.openxmlformats.org/officeDocument/2006/relationships/hyperlink" Target="https://creativecommons.org/licenses/by-sa/3.0"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1.png"/><Relationship Id="rId121" Type="http://schemas.openxmlformats.org/officeDocument/2006/relationships/image" Target="media/image82.jpe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111" Type="http://schemas.openxmlformats.org/officeDocument/2006/relationships/image" Target="media/image74.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69.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jpe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71.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112" Type="http://schemas.openxmlformats.org/officeDocument/2006/relationships/image" Target="media/image75.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46798</Words>
  <Characters>294828</Characters>
  <Application>Microsoft Office Word</Application>
  <DocSecurity>0</DocSecurity>
  <Lines>2456</Lines>
  <Paragraphs>681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340945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181</cp:revision>
  <cp:lastPrinted>2024-02-24T01:12:00Z</cp:lastPrinted>
  <dcterms:created xsi:type="dcterms:W3CDTF">2024-02-13T19:21:00Z</dcterms:created>
  <dcterms:modified xsi:type="dcterms:W3CDTF">2024-03-03T23:10:00Z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