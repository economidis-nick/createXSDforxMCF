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95432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15pt" o:ole="">
            <v:imagedata r:id="rId25" o:title="" cropbottom="43024f" cropright="10402f"/>
          </v:shape>
          <o:OLEObject Type="Embed" ProgID="PowerPoint.Show.8" ShapeID="_x0000_i1025" DrawAspect="Content" ObjectID="_1771435392"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r w:rsidRPr="00B62EE5">
              <w:rPr>
                <w:i/>
              </w:rPr>
              <w:t>t</w:t>
            </w:r>
            <w:r w:rsidRPr="00B62EE5">
              <w:rPr>
                <w:vertAlign w:val="subscript"/>
              </w:rPr>
              <w:t>i</w:t>
            </w:r>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r w:rsidRPr="00C1599C">
              <w:rPr>
                <w:vertAlign w:val="subscript"/>
              </w:rPr>
              <w:t>i</w:t>
            </w:r>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667733E"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FC81808"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t>
      </w:r>
      <w:r w:rsidR="00E206B0">
        <w:t>w</w:t>
      </w:r>
      <w:r>
        <w:t>eld parameters</w:t>
      </w:r>
      <w:bookmarkEnd w:id="1826"/>
      <w:r w:rsidR="00E206B0">
        <w:t xml:space="preserve"> </w:t>
      </w:r>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21E923F"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553736F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449CB0"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45702D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201B85A5" w:rsidR="00DB2905" w:rsidRPr="00F54804" w:rsidRDefault="00DB2905" w:rsidP="00DB2905">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A0005E7"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51763B92"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341868E8"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right side: lower section)</w:t>
      </w:r>
      <w:r w:rsidRPr="007B497F">
        <w:rPr>
          <w:sz w:val="20"/>
          <w:szCs w:val="20"/>
        </w:rPr>
        <w:t xml:space="preserve">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59AB6B3"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t xml:space="preserve"> </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E00E70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3866D620"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3EA96C4D" w14:textId="77777777" w:rsidR="00B50AEC" w:rsidRDefault="00B50AEC" w:rsidP="00B50AEC"/>
    <w:p w14:paraId="04AC8D02" w14:textId="77777777" w:rsidR="00B50AEC" w:rsidRDefault="00B50AEC" w:rsidP="00B50AEC"/>
    <w:p w14:paraId="6AAA40B1" w14:textId="77777777" w:rsidR="00B50AEC" w:rsidRDefault="00B50AEC" w:rsidP="00B50AEC"/>
    <w:p w14:paraId="2080C4A2" w14:textId="77777777" w:rsidR="00B50AEC" w:rsidRDefault="00B50AEC" w:rsidP="00B50AEC"/>
    <w:p w14:paraId="39BA645F" w14:textId="77777777" w:rsidR="00B50AEC" w:rsidRPr="00F54804" w:rsidRDefault="00B50AEC" w:rsidP="0013175B">
      <w:pPr>
        <w:pStyle w:val="Note"/>
      </w:pP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5EFA883B"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47690D9E"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 of the weld (a-value, throat)</w:t>
      </w:r>
      <w:r w:rsidR="00D71693" w:rsidRPr="00B50AEC">
        <w:rPr>
          <w:rFonts w:ascii="Cambria" w:hAnsi="Cambria"/>
          <w:szCs w:val="22"/>
          <w:lang w:val="en-GB"/>
        </w:rPr>
        <w:t xml:space="preserve">, </w:t>
      </w:r>
    </w:p>
    <w:p w14:paraId="75C54927" w14:textId="243C3F7D"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 of the penetration</w:t>
      </w:r>
      <w:r w:rsidR="00D71693" w:rsidRPr="00B50AEC">
        <w:rPr>
          <w:rFonts w:ascii="Cambria" w:hAnsi="Cambria"/>
          <w:szCs w:val="22"/>
          <w:lang w:val="en-GB"/>
        </w:rPr>
        <w:t xml:space="preserve">, </w:t>
      </w:r>
    </w:p>
    <w:p w14:paraId="2C9449BE" w14:textId="365C7720"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00ED78BC"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72DDE43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40896AC3"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1931B4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954323">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59BB7" w14:textId="77777777" w:rsidR="00954323" w:rsidRDefault="00954323">
      <w:pPr>
        <w:spacing w:after="0" w:line="240" w:lineRule="auto"/>
      </w:pPr>
      <w:r>
        <w:separator/>
      </w:r>
    </w:p>
  </w:endnote>
  <w:endnote w:type="continuationSeparator" w:id="0">
    <w:p w14:paraId="4B476D33" w14:textId="77777777" w:rsidR="00954323" w:rsidRDefault="00954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37850" w14:textId="77777777" w:rsidR="00954323" w:rsidRDefault="00954323">
      <w:pPr>
        <w:spacing w:after="0" w:line="240" w:lineRule="auto"/>
      </w:pPr>
      <w:r>
        <w:separator/>
      </w:r>
    </w:p>
  </w:footnote>
  <w:footnote w:type="continuationSeparator" w:id="0">
    <w:p w14:paraId="39DE12B5" w14:textId="77777777" w:rsidR="00954323" w:rsidRDefault="00954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323"/>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47032</Words>
  <Characters>296308</Characters>
  <Application>Microsoft Office Word</Application>
  <DocSecurity>0</DocSecurity>
  <Lines>2469</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342655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281</cp:revision>
  <cp:lastPrinted>2024-02-24T01:12:00Z</cp:lastPrinted>
  <dcterms:created xsi:type="dcterms:W3CDTF">2024-02-13T19:21:00Z</dcterms:created>
  <dcterms:modified xsi:type="dcterms:W3CDTF">2024-03-08T19:36:00Z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